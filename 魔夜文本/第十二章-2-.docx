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397" w:rsidRDefault="00326397" w:rsidP="000A4546">
      <w:pPr>
        <w:jc w:val="center"/>
        <w:rPr>
          <w:rFonts w:ascii="黑体" w:eastAsia="黑体" w:hAnsi="黑体"/>
          <w:sz w:val="72"/>
          <w:szCs w:val="72"/>
        </w:rPr>
      </w:pPr>
      <w:r w:rsidRPr="000A4546">
        <w:rPr>
          <w:rFonts w:ascii="黑体" w:eastAsia="黑体" w:hAnsi="黑体" w:hint="eastAsia"/>
          <w:sz w:val="72"/>
          <w:szCs w:val="72"/>
        </w:rPr>
        <w:t>第十二章</w:t>
      </w:r>
    </w:p>
    <w:p w:rsidR="00326397" w:rsidRDefault="00326397" w:rsidP="000A4546">
      <w:pPr>
        <w:jc w:val="center"/>
        <w:rPr>
          <w:rFonts w:ascii="黑体" w:eastAsia="黑体" w:hAnsi="黑体"/>
          <w:sz w:val="72"/>
          <w:szCs w:val="72"/>
        </w:rPr>
      </w:pPr>
      <w:r>
        <w:rPr>
          <w:rFonts w:ascii="黑体" w:eastAsia="黑体" w:hAnsi="黑体"/>
          <w:sz w:val="72"/>
          <w:szCs w:val="72"/>
        </w:rPr>
        <w:t>-2-</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现在是下午七点。</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三咲高中的校园陷入了死一般的寂静。虽然有城市里夜晚的灯影摇曳，但校舍四周的林子依然万籁俱寂。</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之所以会如此安静，是因为寒假期间的校舍几乎无人使用的关系。</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校园被昨晚的雪覆盖着。</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无人使用的主楼看起来就像灵堂一般。这栋死一般的建筑，得等到新学期到来时才会复活。校园背后延绵不绝的森林更加增添了这里的黑暗。</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仅仅不到两周的假期就让整个校园跟死了一样。那被人遗忘了数年的森林又会怎样呢？</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木材制成的围墙，不仅隔离了街上的喧嚣，也阻挡了月光。这是距离人们居住的城镇不到三公里的魔域幻境，在这冰冷沉郁的夜色中，两个踏雪的脚步声打破了宁静。</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w:t>
      </w:r>
      <w:r>
        <w:rPr>
          <w:rFonts w:ascii="宋体" w:hAnsi="宋体" w:hint="eastAsia"/>
          <w:sz w:val="30"/>
          <w:szCs w:val="30"/>
        </w:rPr>
        <w:t>这</w:t>
      </w:r>
      <w:r w:rsidRPr="00E75454">
        <w:rPr>
          <w:rFonts w:ascii="宋体" w:hAnsi="宋体" w:hint="eastAsia"/>
          <w:sz w:val="30"/>
          <w:szCs w:val="30"/>
        </w:rPr>
        <w:t>一片区域好像没有陷阱</w:t>
      </w:r>
      <w:r w:rsidRPr="00E75454">
        <w:rPr>
          <w:rFonts w:ascii="宋体" w:hint="eastAsia"/>
          <w:sz w:val="30"/>
          <w:szCs w:val="30"/>
        </w:rPr>
        <w:t>……</w:t>
      </w:r>
      <w:r w:rsidRPr="00E75454">
        <w:rPr>
          <w:rFonts w:ascii="宋体" w:hAnsi="宋体" w:hint="eastAsia"/>
          <w:sz w:val="30"/>
          <w:szCs w:val="30"/>
        </w:rPr>
        <w:t>接下来该怎么办？要潜入旧校舍吗？”黑色的少女开口问道。</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怎么可能。那么我们来这这件事就会早早暴露了。而且我们躲起来也没什么意思。再说，我们进去敌人的工房要做什么啊。我们现在又不是来偷东西的。”身穿这所学校校服的少女则很坚持的摇了摇头。，身为学生会长的她即使在关键时刻也克总守职。</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w:t>
      </w:r>
      <w:r w:rsidRPr="00E75454">
        <w:rPr>
          <w:rFonts w:ascii="宋体" w:hint="eastAsia"/>
          <w:sz w:val="30"/>
          <w:szCs w:val="30"/>
        </w:rPr>
        <w:t>……</w:t>
      </w:r>
      <w:r w:rsidRPr="00E75454">
        <w:rPr>
          <w:rFonts w:ascii="宋体" w:hAnsi="宋体" w:hint="eastAsia"/>
          <w:sz w:val="30"/>
          <w:szCs w:val="30"/>
        </w:rPr>
        <w:t>从背后袭击这种还不是强盗啊？”黑衣少女忍不住回敬了一句。</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w:t>
      </w:r>
      <w:r w:rsidRPr="00E75454">
        <w:rPr>
          <w:rFonts w:ascii="宋体" w:hint="eastAsia"/>
          <w:sz w:val="30"/>
          <w:szCs w:val="30"/>
        </w:rPr>
        <w:t>……</w:t>
      </w:r>
      <w:r w:rsidRPr="00E75454">
        <w:rPr>
          <w:rFonts w:ascii="宋体" w:hAnsi="宋体" w:hint="eastAsia"/>
          <w:sz w:val="30"/>
          <w:szCs w:val="30"/>
        </w:rPr>
        <w:t>这样会比较不辛苦嘛。不过，原本要像忍者那样的话，我</w:t>
      </w:r>
      <w:r w:rsidRPr="00E75454">
        <w:rPr>
          <w:rFonts w:ascii="宋体" w:hint="eastAsia"/>
          <w:sz w:val="30"/>
          <w:szCs w:val="30"/>
        </w:rPr>
        <w:t>……</w:t>
      </w:r>
      <w:r w:rsidRPr="00E75454">
        <w:rPr>
          <w:rFonts w:ascii="宋体" w:hAnsi="宋体" w:hint="eastAsia"/>
          <w:sz w:val="30"/>
          <w:szCs w:val="30"/>
        </w:rPr>
        <w:t>、有珠你不是做不到吗</w:t>
      </w:r>
      <w:r w:rsidRPr="00E75454">
        <w:rPr>
          <w:rFonts w:ascii="宋体" w:hint="eastAsia"/>
          <w:sz w:val="30"/>
          <w:szCs w:val="30"/>
        </w:rPr>
        <w:t>……</w:t>
      </w:r>
      <w:r w:rsidRPr="00E75454">
        <w:rPr>
          <w:rFonts w:ascii="宋体" w:hAnsi="宋体" w:hint="eastAsia"/>
          <w:sz w:val="30"/>
          <w:szCs w:val="30"/>
        </w:rPr>
        <w:t>”两个踏雪的脚步声不约而同的一起停了下来。</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这里是后山上三咲高中的旧校舍。曾经的校园现在变成了雪原。森林里残留的建筑依旧沉浸在一片死寂中。像是在祭奠久远时代留下的遗迹一般，周围的树木像围墙一样围绕着校园。</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“真是性急的小姐们。距离截止时间明明还有四个小时呢。”位于白色祭坛中央的是橙色的魔术师。</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穿过森林的少女</w:t>
      </w:r>
      <w:r w:rsidRPr="00E75454">
        <w:rPr>
          <w:rFonts w:ascii="宋体" w:hAnsi="宋体"/>
          <w:sz w:val="30"/>
          <w:szCs w:val="30"/>
        </w:rPr>
        <w:t>——</w:t>
      </w:r>
      <w:r w:rsidRPr="00E75454">
        <w:rPr>
          <w:rFonts w:ascii="宋体" w:hAnsi="宋体" w:hint="eastAsia"/>
          <w:sz w:val="30"/>
          <w:szCs w:val="30"/>
        </w:rPr>
        <w:t>苍崎青子微弯着腰在仔细观察着远方的目标。青子旁边站着的久远寺有珠一动不动。</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虽然青子把那些垂下了的树枝阴影当做是荆棘，把这想象成睡美人的童话。但是那位魔术师却似乎没有公主那惹人怜爱的性格。她既不会等待王子的到来，也不会沉眠。因为居住在旧校舍的这座城堡里的公主已经堂堂正正地来迎接出现的挑战者了。</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“竟然这么勉强自己的身体。你让姐姐我拿你怎么办才好啊，青子。”橙子微笑着说。</w:t>
      </w:r>
    </w:p>
    <w:p w:rsidR="00326397" w:rsidRPr="00E75454" w:rsidRDefault="00326397" w:rsidP="000A4546">
      <w:pPr>
        <w:ind w:firstLine="405"/>
        <w:jc w:val="left"/>
        <w:rPr>
          <w:rFonts w:ascii="宋体"/>
          <w:sz w:val="30"/>
          <w:szCs w:val="30"/>
        </w:rPr>
      </w:pPr>
      <w:r w:rsidRPr="00E75454">
        <w:rPr>
          <w:rFonts w:ascii="宋体" w:hAnsi="宋体" w:hint="eastAsia"/>
          <w:sz w:val="30"/>
          <w:szCs w:val="30"/>
        </w:rPr>
        <w:t>青子本想至少反驳她一句的，但还是暂时忍住了。</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有珠一句话也没说。她的态度表明，她对她们两人的恩怨毫不关心。</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两个阵营相聚</w:t>
      </w:r>
      <w:r w:rsidRPr="00E75454">
        <w:rPr>
          <w:rFonts w:ascii="宋体" w:hAnsi="宋体"/>
          <w:sz w:val="30"/>
          <w:szCs w:val="30"/>
        </w:rPr>
        <w:t>30</w:t>
      </w:r>
      <w:r w:rsidRPr="00E75454">
        <w:rPr>
          <w:rFonts w:ascii="宋体" w:hAnsi="宋体" w:hint="eastAsia"/>
          <w:sz w:val="30"/>
          <w:szCs w:val="30"/>
        </w:rPr>
        <w:t>米左右。</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由于森林很是寂静，而且众人的五感都被魔术强化过，所以双方都能听到彼此的谈话声。</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苍崎橙子身旁并不见金色的身影。她独自一人与青子她们对峙着。</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有珠穿着黑外套，带着黑帽子，一副纯粹魔术师的战斗打扮。站在有珠前面半步的是青子，但她的打扮完全不符合当下的情况，她还是穿着一套三咲高中的校服。</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这是因为有珠拿错了要给青子换的衣服。不知为什么她拿来的不是便服，而是学生制服、但这些小事却在橙子眼中有着特殊意义。</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“在战斗开始之前我有个问题，我非常在意这个，但是或许一会儿就没机会问了</w:t>
      </w:r>
      <w:r w:rsidRPr="00E75454">
        <w:rPr>
          <w:rFonts w:ascii="宋体" w:hint="eastAsia"/>
          <w:sz w:val="30"/>
          <w:szCs w:val="30"/>
        </w:rPr>
        <w:t>……</w:t>
      </w:r>
      <w:r w:rsidRPr="00E75454">
        <w:rPr>
          <w:rFonts w:ascii="宋体" w:hAnsi="宋体" w:hint="eastAsia"/>
          <w:sz w:val="30"/>
          <w:szCs w:val="30"/>
        </w:rPr>
        <w:t>、那就是你的战斗服吗，青子？”橙子的声音完全不受距离影响的清晰传来。</w:t>
      </w:r>
    </w:p>
    <w:p w:rsidR="00326397" w:rsidRPr="00E75454" w:rsidRDefault="00326397" w:rsidP="00432699">
      <w:pPr>
        <w:ind w:firstLine="405"/>
        <w:jc w:val="left"/>
        <w:rPr>
          <w:rFonts w:ascii="宋体"/>
          <w:sz w:val="30"/>
          <w:szCs w:val="30"/>
        </w:rPr>
      </w:pPr>
      <w:r>
        <w:rPr>
          <w:rFonts w:ascii="宋体" w:hAnsi="宋体" w:hint="eastAsia"/>
          <w:sz w:val="30"/>
          <w:szCs w:val="30"/>
        </w:rPr>
        <w:t>从她的声音中明显感受到她的不快，好似她受</w:t>
      </w:r>
      <w:r w:rsidRPr="00E75454">
        <w:rPr>
          <w:rFonts w:ascii="宋体" w:hAnsi="宋体" w:hint="eastAsia"/>
          <w:sz w:val="30"/>
          <w:szCs w:val="30"/>
        </w:rPr>
        <w:t>到了侮辱甚至轻视。</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w:t>
      </w:r>
      <w:r w:rsidRPr="00E75454">
        <w:rPr>
          <w:rFonts w:ascii="宋体" w:hint="eastAsia"/>
          <w:sz w:val="30"/>
          <w:szCs w:val="30"/>
        </w:rPr>
        <w:t>…………</w:t>
      </w:r>
      <w:r w:rsidRPr="00E75454">
        <w:rPr>
          <w:rFonts w:ascii="宋体" w:hAnsi="宋体" w:hint="eastAsia"/>
          <w:sz w:val="30"/>
          <w:szCs w:val="30"/>
        </w:rPr>
        <w:t>”青子没有多话。她本想发</w:t>
      </w:r>
      <w:r>
        <w:rPr>
          <w:rFonts w:ascii="宋体" w:hAnsi="宋体" w:hint="eastAsia"/>
          <w:sz w:val="30"/>
          <w:szCs w:val="30"/>
        </w:rPr>
        <w:t>动</w:t>
      </w:r>
      <w:r w:rsidRPr="00E75454">
        <w:rPr>
          <w:rFonts w:ascii="宋体" w:hAnsi="宋体" w:hint="eastAsia"/>
          <w:sz w:val="30"/>
          <w:szCs w:val="30"/>
        </w:rPr>
        <w:t>突然袭击结果橙子的，但是现在看来已经不可能了。</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“不是吧，到目前为止你能问的机会很多啊。算起来包括今天在内的话就有四次</w:t>
      </w:r>
      <w:r w:rsidRPr="00E75454">
        <w:rPr>
          <w:rFonts w:ascii="宋体" w:hint="eastAsia"/>
          <w:sz w:val="30"/>
          <w:szCs w:val="30"/>
        </w:rPr>
        <w:t>……</w:t>
      </w:r>
      <w:r w:rsidRPr="00E75454">
        <w:rPr>
          <w:rFonts w:ascii="宋体" w:hAnsi="宋体" w:hint="eastAsia"/>
          <w:sz w:val="30"/>
          <w:szCs w:val="30"/>
        </w:rPr>
        <w:t>总之，我现在还是学生，所以这样也不坏，不是吗？不知道什么时候也许这个就会流行了。”学生</w:t>
      </w:r>
      <w:r w:rsidRPr="00E75454">
        <w:rPr>
          <w:rFonts w:ascii="宋体" w:hAnsi="宋体"/>
          <w:sz w:val="30"/>
          <w:szCs w:val="30"/>
        </w:rPr>
        <w:t>——</w:t>
      </w:r>
      <w:r w:rsidRPr="00E75454">
        <w:rPr>
          <w:rFonts w:ascii="宋体" w:hAnsi="宋体" w:hint="eastAsia"/>
          <w:sz w:val="30"/>
          <w:szCs w:val="30"/>
        </w:rPr>
        <w:t>青子特意强调了这个词语。</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一瞬间，橙子的瞳孔中散发出连青子都害怕的锐利光芒。</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w:t>
      </w:r>
      <w:r w:rsidRPr="00E75454">
        <w:rPr>
          <w:rFonts w:ascii="宋体" w:hint="eastAsia"/>
          <w:sz w:val="30"/>
          <w:szCs w:val="30"/>
        </w:rPr>
        <w:t>……</w:t>
      </w:r>
      <w:r w:rsidRPr="00E75454">
        <w:rPr>
          <w:rFonts w:ascii="宋体" w:hAnsi="宋体" w:hint="eastAsia"/>
          <w:sz w:val="30"/>
          <w:szCs w:val="30"/>
        </w:rPr>
        <w:t>少废话！你怎么还是像个木偶一样。”</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“那还真是多谢了，既然被你这个把人偶当做是亲妹妹的疯子这么说，那我就给你转个圈看看吧。”随后两人开始无言的对视。</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寒冷的空气中，两姐妹独特</w:t>
      </w:r>
      <w:r w:rsidRPr="00E75454">
        <w:rPr>
          <w:rFonts w:ascii="宋体" w:hAnsi="宋体"/>
          <w:sz w:val="30"/>
          <w:szCs w:val="30"/>
        </w:rPr>
        <w:t xml:space="preserve"> </w:t>
      </w:r>
      <w:r w:rsidRPr="00E75454">
        <w:rPr>
          <w:rFonts w:ascii="宋体" w:hAnsi="宋体" w:hint="eastAsia"/>
          <w:sz w:val="30"/>
          <w:szCs w:val="30"/>
        </w:rPr>
        <w:t>的杀意迸射出了火花。</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w:t>
      </w:r>
      <w:r w:rsidRPr="00E75454">
        <w:rPr>
          <w:rFonts w:ascii="宋体" w:hAnsi="宋体"/>
          <w:sz w:val="30"/>
          <w:szCs w:val="30"/>
        </w:rPr>
        <w:t>——</w:t>
      </w:r>
      <w:r w:rsidRPr="00E75454">
        <w:rPr>
          <w:rFonts w:ascii="宋体" w:hAnsi="宋体" w:hint="eastAsia"/>
          <w:sz w:val="30"/>
          <w:szCs w:val="30"/>
        </w:rPr>
        <w:t>”</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两人对峙的时候，有珠在观察着橙子的周围。她并没有发现橙子的四周有什么伏兵。狼人大概是在旧校舍？她是</w:t>
      </w:r>
      <w:r>
        <w:rPr>
          <w:rFonts w:ascii="宋体" w:hAnsi="宋体" w:hint="eastAsia"/>
          <w:sz w:val="30"/>
          <w:szCs w:val="30"/>
        </w:rPr>
        <w:t>独自</w:t>
      </w:r>
      <w:r w:rsidRPr="00E75454">
        <w:rPr>
          <w:rFonts w:ascii="宋体" w:hAnsi="宋体" w:hint="eastAsia"/>
          <w:sz w:val="30"/>
          <w:szCs w:val="30"/>
        </w:rPr>
        <w:t>要和受伤的青子与有珠一决胜负</w:t>
      </w:r>
      <w:r w:rsidRPr="00E75454">
        <w:rPr>
          <w:rFonts w:ascii="宋体" w:hAnsi="宋体"/>
          <w:sz w:val="30"/>
          <w:szCs w:val="30"/>
        </w:rPr>
        <w:t>——</w:t>
      </w:r>
      <w:r w:rsidRPr="00E75454">
        <w:rPr>
          <w:rFonts w:ascii="宋体" w:hAnsi="宋体" w:hint="eastAsia"/>
          <w:sz w:val="30"/>
          <w:szCs w:val="30"/>
        </w:rPr>
        <w:t>还是因为没有料到她们的突然袭击，因此才没有带着狼人参战？</w:t>
      </w:r>
    </w:p>
    <w:p w:rsidR="00326397" w:rsidRPr="00E75454" w:rsidRDefault="00326397" w:rsidP="00432699">
      <w:pPr>
        <w:ind w:firstLine="405"/>
        <w:jc w:val="left"/>
        <w:rPr>
          <w:rFonts w:ascii="宋体"/>
          <w:sz w:val="30"/>
          <w:szCs w:val="30"/>
        </w:rPr>
      </w:pPr>
      <w:r w:rsidRPr="00E75454">
        <w:rPr>
          <w:rFonts w:ascii="宋体" w:hAnsi="宋体" w:hint="eastAsia"/>
          <w:sz w:val="30"/>
          <w:szCs w:val="30"/>
        </w:rPr>
        <w:t>有珠冷静的判断现在的情况应该属于是前者。敌人打算一个人战斗。橙子的装备有魔眼和正在修炼的</w:t>
      </w:r>
      <w:r w:rsidRPr="00E75454">
        <w:rPr>
          <w:rFonts w:ascii="宋体" w:hAnsi="宋体"/>
          <w:sz w:val="30"/>
          <w:szCs w:val="30"/>
        </w:rPr>
        <w:t>Runic</w:t>
      </w:r>
      <w:r w:rsidRPr="00E75454">
        <w:rPr>
          <w:rFonts w:ascii="宋体" w:hAnsi="宋体" w:hint="eastAsia"/>
          <w:sz w:val="30"/>
          <w:szCs w:val="30"/>
        </w:rPr>
        <w:t>。只有这两样要对付现在的有珠和青子一是绰绰有余了。</w:t>
      </w:r>
    </w:p>
    <w:p w:rsidR="00326397" w:rsidRPr="00E75454" w:rsidRDefault="00326397" w:rsidP="002E3780">
      <w:pPr>
        <w:ind w:firstLine="405"/>
        <w:jc w:val="left"/>
        <w:rPr>
          <w:rFonts w:ascii="宋体"/>
          <w:sz w:val="30"/>
          <w:szCs w:val="30"/>
        </w:rPr>
      </w:pPr>
      <w:r w:rsidRPr="00E75454">
        <w:rPr>
          <w:rFonts w:ascii="宋体" w:hAnsi="宋体" w:hint="eastAsia"/>
          <w:sz w:val="30"/>
          <w:szCs w:val="30"/>
        </w:rPr>
        <w:t>有珠，准备开始攻击</w:t>
      </w:r>
      <w:r w:rsidRPr="00E75454">
        <w:rPr>
          <w:rFonts w:ascii="宋体" w:hAnsi="宋体"/>
          <w:sz w:val="30"/>
          <w:szCs w:val="30"/>
        </w:rPr>
        <w:t>——</w:t>
      </w:r>
      <w:r w:rsidRPr="00E75454">
        <w:rPr>
          <w:rFonts w:ascii="宋体" w:hAnsi="宋体" w:hint="eastAsia"/>
          <w:sz w:val="30"/>
          <w:szCs w:val="30"/>
        </w:rPr>
        <w:t>青子用手指暗示身后的有珠发起进攻。有珠自然没有异议。她们最初的计划是先让有珠拖住狼人，然后自己在“镜子”的帮忙下向橙子发动攻击。虽然她们还有其他一些绝招，但只要是魔术师，她们就对狼人束手无策。</w:t>
      </w:r>
    </w:p>
    <w:p w:rsidR="00326397" w:rsidRPr="00E75454" w:rsidRDefault="00326397" w:rsidP="002E3780">
      <w:pPr>
        <w:ind w:firstLine="405"/>
        <w:jc w:val="left"/>
        <w:rPr>
          <w:rFonts w:ascii="宋体"/>
          <w:sz w:val="30"/>
          <w:szCs w:val="30"/>
        </w:rPr>
      </w:pPr>
      <w:r w:rsidRPr="00E75454">
        <w:rPr>
          <w:rFonts w:ascii="宋体" w:hAnsi="宋体" w:hint="eastAsia"/>
          <w:sz w:val="30"/>
          <w:szCs w:val="30"/>
        </w:rPr>
        <w:t>因此，青子她们选择无视狼人，以橙子为攻击目标。这是最为合适的作战计划，或者说她们两人没有别的更好的选择了。</w:t>
      </w:r>
    </w:p>
    <w:p w:rsidR="00326397" w:rsidRPr="00E75454" w:rsidRDefault="00326397" w:rsidP="002E3780">
      <w:pPr>
        <w:ind w:firstLine="405"/>
        <w:jc w:val="left"/>
        <w:rPr>
          <w:rFonts w:ascii="宋体"/>
          <w:sz w:val="30"/>
          <w:szCs w:val="30"/>
        </w:rPr>
      </w:pPr>
      <w:r w:rsidRPr="00E75454">
        <w:rPr>
          <w:rFonts w:ascii="宋体" w:hAnsi="宋体" w:hint="eastAsia"/>
          <w:sz w:val="30"/>
          <w:szCs w:val="30"/>
        </w:rPr>
        <w:t>但是，事实和想象的有些不一样。橙子并没有让展示出己方有利性的狼人上阵，于是青子才会当机立断发起进攻。</w:t>
      </w:r>
    </w:p>
    <w:p w:rsidR="00326397" w:rsidRPr="00E75454" w:rsidRDefault="00326397" w:rsidP="002E3780">
      <w:pPr>
        <w:ind w:firstLine="405"/>
        <w:jc w:val="left"/>
        <w:rPr>
          <w:rFonts w:ascii="宋体"/>
          <w:sz w:val="30"/>
          <w:szCs w:val="30"/>
        </w:rPr>
      </w:pPr>
      <w:r w:rsidRPr="00E75454">
        <w:rPr>
          <w:rFonts w:ascii="宋体" w:hAnsi="宋体" w:hint="eastAsia"/>
          <w:sz w:val="30"/>
          <w:szCs w:val="30"/>
        </w:rPr>
        <w:t>她要趁姐妹两的和睦对话的间隙、在狼人出现之前结束战斗。</w:t>
      </w:r>
    </w:p>
    <w:p w:rsidR="00326397" w:rsidRPr="00E75454" w:rsidRDefault="00326397" w:rsidP="002E3780">
      <w:pPr>
        <w:ind w:firstLine="405"/>
        <w:jc w:val="left"/>
        <w:rPr>
          <w:rFonts w:ascii="宋体"/>
          <w:sz w:val="30"/>
          <w:szCs w:val="30"/>
        </w:rPr>
      </w:pPr>
      <w:r w:rsidRPr="00E75454">
        <w:rPr>
          <w:rFonts w:ascii="宋体" w:hAnsi="宋体" w:hint="eastAsia"/>
          <w:sz w:val="30"/>
          <w:szCs w:val="30"/>
        </w:rPr>
        <w:t>“好了啊，这次换我提问了。怎么样，重新架设结界的进展顺利吗？”</w:t>
      </w:r>
    </w:p>
    <w:p w:rsidR="00326397" w:rsidRPr="00E75454" w:rsidRDefault="00326397" w:rsidP="002E3780">
      <w:pPr>
        <w:ind w:firstLine="405"/>
        <w:jc w:val="left"/>
        <w:rPr>
          <w:rFonts w:ascii="宋体"/>
          <w:sz w:val="30"/>
          <w:szCs w:val="30"/>
        </w:rPr>
      </w:pPr>
      <w:r w:rsidRPr="00E75454">
        <w:rPr>
          <w:rFonts w:ascii="宋体" w:hAnsi="宋体" w:hint="eastAsia"/>
          <w:sz w:val="30"/>
          <w:szCs w:val="30"/>
        </w:rPr>
        <w:t>“怎么可能？这还没到一天呢。我还没开始做结界呢。欲速则不达嘛。况且我的目标是灵脉中的东西而非结界。所以我完全没想过要制作结界啊。哎</w:t>
      </w:r>
      <w:r w:rsidRPr="00E75454">
        <w:rPr>
          <w:rFonts w:ascii="宋体" w:hAnsi="宋体"/>
          <w:sz w:val="30"/>
          <w:szCs w:val="30"/>
        </w:rPr>
        <w:t>——</w:t>
      </w:r>
      <w:r w:rsidRPr="00E75454">
        <w:rPr>
          <w:rFonts w:ascii="宋体" w:hAnsi="宋体" w:hint="eastAsia"/>
          <w:sz w:val="30"/>
          <w:szCs w:val="30"/>
        </w:rPr>
        <w:t>看来挖地三尺去找也挺麻烦的，也许从你那下手更快呢。”</w:t>
      </w:r>
    </w:p>
    <w:p w:rsidR="00326397" w:rsidRPr="00E75454" w:rsidRDefault="00326397" w:rsidP="002E3780">
      <w:pPr>
        <w:ind w:firstLine="405"/>
        <w:jc w:val="left"/>
        <w:rPr>
          <w:rFonts w:ascii="宋体"/>
          <w:sz w:val="30"/>
          <w:szCs w:val="30"/>
        </w:rPr>
      </w:pPr>
      <w:r w:rsidRPr="00E75454">
        <w:rPr>
          <w:rFonts w:ascii="宋体" w:hAnsi="宋体" w:hint="eastAsia"/>
          <w:sz w:val="30"/>
          <w:szCs w:val="30"/>
        </w:rPr>
        <w:t>“哈，你的目标果然是那个，那么你做的这些就不是为了成为魔法使了吧。”青子青色的瞳孔中带有明显的敌意。</w:t>
      </w:r>
    </w:p>
    <w:p w:rsidR="00326397" w:rsidRPr="00E75454" w:rsidRDefault="00326397" w:rsidP="002E3780">
      <w:pPr>
        <w:ind w:firstLine="405"/>
        <w:jc w:val="left"/>
        <w:rPr>
          <w:rFonts w:ascii="宋体"/>
          <w:sz w:val="30"/>
          <w:szCs w:val="30"/>
        </w:rPr>
      </w:pPr>
      <w:r w:rsidRPr="00E75454">
        <w:rPr>
          <w:rFonts w:ascii="宋体" w:hAnsi="宋体" w:hint="eastAsia"/>
          <w:sz w:val="30"/>
          <w:szCs w:val="30"/>
        </w:rPr>
        <w:t>看着马上就要动手的妹妹，橙子并没有任何行动。只有她的脸上带着讪讪的冷笑。</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“魔法使</w:t>
      </w:r>
      <w:r w:rsidRPr="00E75454">
        <w:rPr>
          <w:rFonts w:ascii="宋体" w:hint="eastAsia"/>
          <w:sz w:val="30"/>
          <w:szCs w:val="30"/>
        </w:rPr>
        <w:t>……</w:t>
      </w:r>
      <w:r w:rsidRPr="00E75454">
        <w:rPr>
          <w:rFonts w:ascii="宋体" w:hAnsi="宋体" w:hint="eastAsia"/>
          <w:sz w:val="30"/>
          <w:szCs w:val="30"/>
        </w:rPr>
        <w:t>吗？我确实对此还有些执着</w:t>
      </w:r>
      <w:r w:rsidRPr="00E75454">
        <w:rPr>
          <w:rFonts w:ascii="宋体" w:hAnsi="宋体"/>
          <w:sz w:val="30"/>
          <w:szCs w:val="30"/>
        </w:rPr>
        <w:t>——</w:t>
      </w:r>
      <w:r w:rsidRPr="00E75454">
        <w:rPr>
          <w:rFonts w:ascii="宋体" w:hAnsi="宋体" w:hint="eastAsia"/>
          <w:sz w:val="30"/>
          <w:szCs w:val="30"/>
        </w:rPr>
        <w:t>对于没有转移给我的魔术刻印和苍崎传承的魔法的真面目。但是无所谓了。如果我能到达那里，那么一切都会为我所用。还是说</w:t>
      </w:r>
      <w:r w:rsidRPr="00E75454">
        <w:rPr>
          <w:rFonts w:ascii="宋体" w:hint="eastAsia"/>
          <w:sz w:val="30"/>
          <w:szCs w:val="30"/>
        </w:rPr>
        <w:t>……</w:t>
      </w:r>
      <w:r w:rsidRPr="00E75454">
        <w:rPr>
          <w:rFonts w:ascii="宋体" w:hAnsi="宋体" w:hint="eastAsia"/>
          <w:sz w:val="30"/>
          <w:szCs w:val="30"/>
        </w:rPr>
        <w:t>你会在这里让我见识一下那魔法的真面目吗，青子？”与她的话语不同，橙子的眼中满是对青子的嘲弄之色。</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青子如果要除掉橙子的话，使用本体不明的“魔法”确实是最好的选择。但是青子用不了那个。如果能用的话，在昨晚那种险恶处境下她就会用了。</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苍崎青子不能使用魔法。橙子认为那必定是因为附带了某种条件的关系。因为祖父的术式防护是禁止奇迹轻易发生的。但是</w:t>
      </w:r>
      <w:r w:rsidRPr="00E75454">
        <w:rPr>
          <w:rFonts w:ascii="宋体" w:hAnsi="宋体"/>
          <w:sz w:val="30"/>
          <w:szCs w:val="30"/>
        </w:rPr>
        <w:t>——</w:t>
      </w:r>
      <w:r w:rsidRPr="00E75454">
        <w:rPr>
          <w:rFonts w:ascii="宋体" w:hAnsi="宋体" w:hint="eastAsia"/>
          <w:sz w:val="30"/>
          <w:szCs w:val="30"/>
        </w:rPr>
        <w:t>她的祖父并不是那种胸怀天下的伟人。说实话，即使因为魔法而导致这个镇子消失，他也是不会有一点儿感觉的。</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最初的魔法是没有附加条件的。束缚住青子的不过是精神上的创伤。是给世上仅有的五个特权所加</w:t>
      </w:r>
      <w:r>
        <w:rPr>
          <w:rFonts w:ascii="宋体" w:hAnsi="宋体" w:hint="eastAsia"/>
          <w:sz w:val="30"/>
          <w:szCs w:val="30"/>
        </w:rPr>
        <w:t>诸</w:t>
      </w:r>
      <w:r w:rsidRPr="00E75454">
        <w:rPr>
          <w:rFonts w:ascii="宋体" w:hAnsi="宋体" w:hint="eastAsia"/>
          <w:sz w:val="30"/>
          <w:szCs w:val="30"/>
        </w:rPr>
        <w:t>的精神枷锁。因此，橙子眼中才会对不成熟的妹妹予以嘲笑。嘲笑她的弱小。以人的身躯不能背负“魔法”，还不如一把利剑来的作用大。</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正因为明白这些，青子才不允许橙子对自己的嘲笑。既然橙子那么明显的挑衅着要她使用魔法，那么</w:t>
      </w:r>
      <w:r w:rsidRPr="00E75454">
        <w:rPr>
          <w:rFonts w:ascii="宋体" w:hAnsi="宋体"/>
          <w:sz w:val="30"/>
          <w:szCs w:val="30"/>
        </w:rPr>
        <w:t>——</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“好啊，既然你想看的话</w:t>
      </w:r>
      <w:r w:rsidRPr="00E75454">
        <w:rPr>
          <w:rFonts w:ascii="宋体" w:hAnsi="宋体"/>
          <w:sz w:val="30"/>
          <w:szCs w:val="30"/>
        </w:rPr>
        <w:t>——</w:t>
      </w:r>
      <w:r w:rsidRPr="00E75454">
        <w:rPr>
          <w:rFonts w:ascii="宋体" w:hAnsi="宋体" w:hint="eastAsia"/>
          <w:sz w:val="30"/>
          <w:szCs w:val="30"/>
        </w:rPr>
        <w:t>！”杀气逼近，青子发起了攻击。</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在每日踩过的雪地上，一双隐形的鞋跑了起来。</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青子仿佛水面上跳跃的石头一般。高速冲向橙子的青子的身体完全“消失”了。只有她的鞋印像弹痕一样逐渐逼近。此时的橙子只是静静等待。</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隐身本是一个很简单的魔术。青子应该是使用了有珠准备的小道具。虽说这个招数很简单，但用来对付魔眼却很有效。因为对束缚之力进行强化的橙子的魔眼无法对付看不见的东西。因此她们对付起橙子的魔眼就简单多了。</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怎么还是这么下三滥的招数。”橙子讥笑妹妹的不成熟，在她看来这样的对手根本不配和自己正面对抗，作为一个魔术师手段低劣可以忍受，但是不能忍受的是背负和自己一样血液的女人用如此不入流的方式进行战斗。</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时间过</w:t>
      </w:r>
      <w:r>
        <w:rPr>
          <w:rFonts w:ascii="宋体" w:hAnsi="宋体" w:hint="eastAsia"/>
          <w:sz w:val="30"/>
          <w:szCs w:val="30"/>
        </w:rPr>
        <w:t>了</w:t>
      </w:r>
      <w:r w:rsidRPr="00E75454">
        <w:rPr>
          <w:rFonts w:ascii="宋体" w:hAnsi="宋体" w:hint="eastAsia"/>
          <w:sz w:val="30"/>
          <w:szCs w:val="30"/>
        </w:rPr>
        <w:t>四秒。</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她们的距离缩短了十米。青子的攻击开始加速。因为深知魔术战上自己不会取胜，所以她没有进行回合战，而是打算发起进攻。剩下的另一个少女</w:t>
      </w:r>
      <w:r w:rsidRPr="00E75454">
        <w:rPr>
          <w:rFonts w:ascii="宋体" w:hAnsi="宋体"/>
          <w:sz w:val="30"/>
          <w:szCs w:val="30"/>
        </w:rPr>
        <w:t>——</w:t>
      </w:r>
      <w:r w:rsidRPr="00E75454">
        <w:rPr>
          <w:rFonts w:ascii="宋体" w:hAnsi="宋体" w:hint="eastAsia"/>
          <w:sz w:val="30"/>
          <w:szCs w:val="30"/>
        </w:rPr>
        <w:t>久远寺有珠则一直站在原地不动。</w:t>
      </w:r>
    </w:p>
    <w:p w:rsidR="00326397" w:rsidRPr="00E75454" w:rsidRDefault="00326397" w:rsidP="00747F07">
      <w:pPr>
        <w:ind w:firstLine="405"/>
        <w:jc w:val="left"/>
        <w:rPr>
          <w:rFonts w:ascii="宋体"/>
          <w:sz w:val="30"/>
          <w:szCs w:val="30"/>
        </w:rPr>
      </w:pPr>
      <w:r>
        <w:rPr>
          <w:rFonts w:ascii="宋体" w:hAnsi="宋体" w:hint="eastAsia"/>
          <w:sz w:val="30"/>
          <w:szCs w:val="30"/>
        </w:rPr>
        <w:t>“看来你是做好了被魔弹攻击觉悟</w:t>
      </w:r>
      <w:r w:rsidRPr="00E75454">
        <w:rPr>
          <w:rFonts w:ascii="宋体" w:hAnsi="宋体" w:hint="eastAsia"/>
          <w:sz w:val="30"/>
          <w:szCs w:val="30"/>
        </w:rPr>
        <w:t>的特攻啊</w:t>
      </w:r>
      <w:r w:rsidRPr="00E75454">
        <w:rPr>
          <w:rFonts w:ascii="宋体" w:hAnsi="宋体"/>
          <w:sz w:val="30"/>
          <w:szCs w:val="30"/>
        </w:rPr>
        <w:t>——</w:t>
      </w:r>
      <w:r w:rsidRPr="00E75454">
        <w:rPr>
          <w:rFonts w:ascii="宋体" w:hAnsi="宋体" w:hint="eastAsia"/>
          <w:sz w:val="30"/>
          <w:szCs w:val="30"/>
        </w:rPr>
        <w:t>虽然你拿了有珠给你的护身符，但是你真应该去反省反省，青子。所谓的王牌，终究还是要靠你自己的实力而定。”橙子嘴角微微扬起。她举起左手，平放在了胸前。</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还有十米。本来完全隐身的青子，却不幸的因为地上的脚印而暴露了她的行踪。</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w:t>
      </w:r>
      <w:r w:rsidRPr="00E75454">
        <w:rPr>
          <w:rFonts w:ascii="宋体" w:hAnsi="宋体"/>
          <w:sz w:val="30"/>
          <w:szCs w:val="30"/>
        </w:rPr>
        <w:t>SWEL——</w:t>
      </w:r>
      <w:r w:rsidRPr="00E75454">
        <w:rPr>
          <w:rFonts w:ascii="宋体" w:hAnsi="宋体" w:hint="eastAsia"/>
          <w:sz w:val="30"/>
          <w:szCs w:val="30"/>
        </w:rPr>
        <w:t>”橙子开始刻画</w:t>
      </w:r>
      <w:r w:rsidRPr="00E75454">
        <w:rPr>
          <w:rFonts w:ascii="宋体" w:hAnsi="宋体"/>
          <w:sz w:val="30"/>
          <w:szCs w:val="30"/>
        </w:rPr>
        <w:t>Runic</w:t>
      </w:r>
      <w:r w:rsidRPr="00E75454">
        <w:rPr>
          <w:rFonts w:ascii="宋体" w:hAnsi="宋体" w:hint="eastAsia"/>
          <w:sz w:val="30"/>
          <w:szCs w:val="30"/>
        </w:rPr>
        <w:t>的咒印。</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但青子的脚步却在那之前停住了。此时她离</w:t>
      </w:r>
      <w:r>
        <w:rPr>
          <w:rFonts w:ascii="宋体" w:hAnsi="宋体" w:hint="eastAsia"/>
          <w:sz w:val="30"/>
          <w:szCs w:val="30"/>
        </w:rPr>
        <w:t>进攻</w:t>
      </w:r>
      <w:r w:rsidRPr="00E75454">
        <w:rPr>
          <w:rFonts w:ascii="宋体" w:hAnsi="宋体" w:hint="eastAsia"/>
          <w:sz w:val="30"/>
          <w:szCs w:val="30"/>
        </w:rPr>
        <w:t>的对象还很远。她在那个位置停下来让橙子感到不解。而且，以她之前的那种快速，能够马上停得住吗</w:t>
      </w:r>
      <w:r w:rsidRPr="00E75454">
        <w:rPr>
          <w:rFonts w:ascii="宋体" w:hAnsi="宋体"/>
          <w:sz w:val="30"/>
          <w:szCs w:val="30"/>
        </w:rPr>
        <w:t>——</w:t>
      </w:r>
      <w:r w:rsidRPr="00E75454">
        <w:rPr>
          <w:rFonts w:ascii="宋体" w:hAnsi="宋体" w:hint="eastAsia"/>
          <w:sz w:val="30"/>
          <w:szCs w:val="30"/>
        </w:rPr>
        <w:t>？</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“是跳跃</w:t>
      </w:r>
      <w:r w:rsidRPr="00E75454">
        <w:rPr>
          <w:rFonts w:ascii="宋体" w:hAnsi="宋体"/>
          <w:sz w:val="30"/>
          <w:szCs w:val="30"/>
        </w:rPr>
        <w:t>——</w:t>
      </w:r>
      <w:r w:rsidRPr="00E75454">
        <w:rPr>
          <w:rFonts w:ascii="宋体" w:hAnsi="宋体" w:hint="eastAsia"/>
          <w:sz w:val="30"/>
          <w:szCs w:val="30"/>
        </w:rPr>
        <w:t>！”橙子猛然想到。原本平放在胸前的手臂，仿佛要触碰到月亮般向空中高高扬起。</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w:t>
      </w:r>
      <w:r w:rsidRPr="00E75454">
        <w:rPr>
          <w:rFonts w:ascii="宋体" w:hAnsi="宋体"/>
          <w:sz w:val="30"/>
          <w:szCs w:val="30"/>
        </w:rPr>
        <w:t>SWEL——</w:t>
      </w:r>
      <w:r w:rsidRPr="00E75454">
        <w:rPr>
          <w:rFonts w:ascii="宋体" w:hAnsi="宋体" w:hint="eastAsia"/>
          <w:sz w:val="30"/>
          <w:szCs w:val="30"/>
        </w:rPr>
        <w:t>”奔流的空气，犹如火花四射的导火索。</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咒语在空中包裹住了隐形的人体，仅仅一秒就卷起了火焰。发起进攻的青子没办法在术式内部抵御魔术。</w:t>
      </w:r>
      <w:r w:rsidRPr="00E75454">
        <w:rPr>
          <w:rFonts w:ascii="宋体" w:hAnsi="宋体"/>
          <w:sz w:val="30"/>
          <w:szCs w:val="30"/>
        </w:rPr>
        <w:t>Runic</w:t>
      </w:r>
      <w:r w:rsidRPr="00E75454">
        <w:rPr>
          <w:rFonts w:ascii="宋体" w:hAnsi="宋体" w:hint="eastAsia"/>
          <w:sz w:val="30"/>
          <w:szCs w:val="30"/>
        </w:rPr>
        <w:t>并不是去烧毁青子，而是用火焰将青子包围了起来。她悲鸣着落在雪地上。她备受炙烤的身体、祈求般高举的手臂看起来痛苦难当。但是火焰依然没有熄灭，它会一边融化着积雪，一边燃烧到攻击者彻底断气。</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噼里啪啦、哔哔剥剥。</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w:t>
      </w:r>
      <w:r w:rsidRPr="00E75454">
        <w:rPr>
          <w:rFonts w:ascii="宋体" w:hAnsi="宋体"/>
          <w:sz w:val="30"/>
          <w:szCs w:val="30"/>
        </w:rPr>
        <w:t>——</w:t>
      </w:r>
      <w:r w:rsidRPr="00E75454">
        <w:rPr>
          <w:rFonts w:ascii="宋体" w:hAnsi="宋体" w:hint="eastAsia"/>
          <w:sz w:val="30"/>
          <w:szCs w:val="30"/>
        </w:rPr>
        <w:t>”橙子不再去看青子，她的视线转向了有珠。</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燃烧产生的烟雾遮住了橙子的视线。当她发现那人毫不反抗的坠落下去的时候，就知道那不是青子。</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“哼，魔女的使魔到底有几个啊</w:t>
      </w:r>
      <w:r w:rsidRPr="00E75454">
        <w:rPr>
          <w:rFonts w:ascii="宋体" w:hint="eastAsia"/>
          <w:sz w:val="30"/>
          <w:szCs w:val="30"/>
        </w:rPr>
        <w:t>……</w:t>
      </w:r>
      <w:r w:rsidRPr="00E75454">
        <w:rPr>
          <w:rFonts w:ascii="宋体" w:hAnsi="宋体" w:hint="eastAsia"/>
          <w:sz w:val="30"/>
          <w:szCs w:val="30"/>
        </w:rPr>
        <w:t>！”橙子一边略显烦躁的咂着嘴，一边盯着有珠。</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青子的确是隐身了。但是她的身体却并没有动。青子站着的地方，有青色的圆形魔法阵环绕着。</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w:t>
      </w:r>
      <w:r w:rsidRPr="00E75454">
        <w:rPr>
          <w:rFonts w:ascii="宋体" w:hAnsi="宋体"/>
          <w:sz w:val="30"/>
          <w:szCs w:val="30"/>
        </w:rPr>
        <w:t>——EYWZ</w:t>
      </w:r>
      <w:r w:rsidRPr="00E75454">
        <w:rPr>
          <w:rFonts w:ascii="宋体" w:hAnsi="宋体" w:hint="eastAsia"/>
          <w:sz w:val="30"/>
          <w:szCs w:val="30"/>
        </w:rPr>
        <w:t>！”橙子在圆形的魔法阵上刻印上了</w:t>
      </w:r>
      <w:r w:rsidRPr="00E75454">
        <w:rPr>
          <w:rFonts w:ascii="宋体" w:hAnsi="宋体"/>
          <w:sz w:val="30"/>
          <w:szCs w:val="30"/>
        </w:rPr>
        <w:t>Runic</w:t>
      </w:r>
      <w:r w:rsidRPr="00E75454">
        <w:rPr>
          <w:rFonts w:ascii="宋体" w:hAnsi="宋体" w:hint="eastAsia"/>
          <w:sz w:val="30"/>
          <w:szCs w:val="30"/>
        </w:rPr>
        <w:t>轨迹。</w:t>
      </w:r>
      <w:r>
        <w:rPr>
          <w:rFonts w:ascii="宋体" w:hAnsi="宋体" w:hint="eastAsia"/>
          <w:sz w:val="30"/>
          <w:szCs w:val="30"/>
        </w:rPr>
        <w:t>为了</w:t>
      </w:r>
      <w:r w:rsidRPr="00E75454">
        <w:rPr>
          <w:rFonts w:ascii="宋体" w:hAnsi="宋体" w:hint="eastAsia"/>
          <w:sz w:val="30"/>
          <w:szCs w:val="30"/>
        </w:rPr>
        <w:t>让青子隐身已久的身影</w:t>
      </w:r>
      <w:r>
        <w:rPr>
          <w:rFonts w:ascii="宋体" w:hAnsi="宋体" w:hint="eastAsia"/>
          <w:sz w:val="30"/>
          <w:szCs w:val="30"/>
        </w:rPr>
        <w:t>显</w:t>
      </w:r>
      <w:r w:rsidRPr="00E75454">
        <w:rPr>
          <w:rFonts w:ascii="宋体" w:hAnsi="宋体" w:hint="eastAsia"/>
          <w:sz w:val="30"/>
          <w:szCs w:val="30"/>
        </w:rPr>
        <w:t>现，橙子进行了魔眼切换。当她再次睁开眼睛时，所有看到的东西都会被她眼球中的无限炼狱所捕捉，那是多个镜面反射一样的多重魔眼</w:t>
      </w:r>
      <w:r w:rsidRPr="00E75454">
        <w:rPr>
          <w:rFonts w:ascii="宋体" w:hAnsi="宋体"/>
          <w:sz w:val="30"/>
          <w:szCs w:val="30"/>
        </w:rPr>
        <w:t>——</w:t>
      </w:r>
      <w:r w:rsidRPr="00E75454">
        <w:rPr>
          <w:rFonts w:ascii="宋体" w:hAnsi="宋体" w:hint="eastAsia"/>
          <w:sz w:val="30"/>
          <w:szCs w:val="30"/>
        </w:rPr>
        <w:t>！</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“诶</w:t>
      </w:r>
      <w:r w:rsidRPr="00E75454">
        <w:rPr>
          <w:rFonts w:ascii="宋体" w:hint="eastAsia"/>
          <w:sz w:val="30"/>
          <w:szCs w:val="30"/>
        </w:rPr>
        <w:t>……</w:t>
      </w:r>
      <w:r w:rsidRPr="00E75454">
        <w:rPr>
          <w:rFonts w:ascii="宋体" w:hAnsi="宋体" w:hint="eastAsia"/>
          <w:sz w:val="30"/>
          <w:szCs w:val="30"/>
        </w:rPr>
        <w:t>！？”可是，魔术师的视线被阻断了。</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青子身前的空间是扭曲的。她的身影就像是被夜晚浓重的雾气掩住了一样。如果橙子的魔眼是反射镜，那么那就像是一个放在三角点的魔镜。在橙子眼中，世界被分割成两半，她无法分辨自己正面的景象了</w:t>
      </w:r>
      <w:r w:rsidRPr="00E75454">
        <w:rPr>
          <w:rFonts w:ascii="宋体" w:hint="eastAsia"/>
          <w:sz w:val="30"/>
          <w:szCs w:val="30"/>
        </w:rPr>
        <w:t>……</w:t>
      </w:r>
      <w:r w:rsidRPr="00E75454">
        <w:rPr>
          <w:rFonts w:ascii="宋体" w:hAnsi="宋体" w:hint="eastAsia"/>
          <w:sz w:val="30"/>
          <w:szCs w:val="30"/>
        </w:rPr>
        <w:t>！</w:t>
      </w:r>
    </w:p>
    <w:p w:rsidR="00326397" w:rsidRPr="00E75454" w:rsidRDefault="00326397" w:rsidP="00747F07">
      <w:pPr>
        <w:ind w:firstLine="405"/>
        <w:jc w:val="left"/>
        <w:rPr>
          <w:rFonts w:ascii="宋体"/>
          <w:sz w:val="30"/>
          <w:szCs w:val="30"/>
        </w:rPr>
      </w:pPr>
      <w:r w:rsidRPr="00E75454">
        <w:rPr>
          <w:rFonts w:ascii="宋体" w:hint="eastAsia"/>
          <w:sz w:val="30"/>
          <w:szCs w:val="30"/>
        </w:rPr>
        <w:t>“</w:t>
      </w:r>
      <w:r w:rsidRPr="00E75454">
        <w:rPr>
          <w:rFonts w:ascii="宋体" w:hAnsi="宋体" w:hint="eastAsia"/>
          <w:sz w:val="30"/>
          <w:szCs w:val="30"/>
        </w:rPr>
        <w:t>这是午睡之镜的效果哦，橙子。青子就在镜子呈现的</w:t>
      </w:r>
      <w:r w:rsidRPr="00E75454">
        <w:rPr>
          <w:rFonts w:ascii="宋体" w:hAnsi="宋体"/>
          <w:sz w:val="30"/>
          <w:szCs w:val="30"/>
        </w:rPr>
        <w:t>Y</w:t>
      </w:r>
      <w:r w:rsidRPr="00E75454">
        <w:rPr>
          <w:rFonts w:ascii="宋体" w:hAnsi="宋体" w:hint="eastAsia"/>
          <w:sz w:val="30"/>
          <w:szCs w:val="30"/>
        </w:rPr>
        <w:t>型里面。以你现在的视力是没有办法看到她的。</w:t>
      </w:r>
      <w:r w:rsidRPr="00E75454">
        <w:rPr>
          <w:rFonts w:ascii="宋体" w:hint="eastAsia"/>
          <w:sz w:val="30"/>
          <w:szCs w:val="30"/>
        </w:rPr>
        <w:t>”</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w:t>
      </w:r>
      <w:r w:rsidRPr="00E75454">
        <w:rPr>
          <w:rFonts w:ascii="宋体" w:hint="eastAsia"/>
          <w:sz w:val="30"/>
          <w:szCs w:val="30"/>
        </w:rPr>
        <w:t>……</w:t>
      </w:r>
      <w:r w:rsidRPr="00E75454">
        <w:rPr>
          <w:rFonts w:ascii="宋体" w:hAnsi="宋体" w:hint="eastAsia"/>
          <w:sz w:val="30"/>
          <w:szCs w:val="30"/>
        </w:rPr>
        <w:t>！”</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有珠说出了不知什么时候发生的战况逆转。</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而她自身因为被橙子强制吃了药草而不能使用魔术了。可是，那些已经启动的</w:t>
      </w:r>
      <w:r w:rsidRPr="00E75454">
        <w:rPr>
          <w:rFonts w:ascii="宋体" w:hAnsi="宋体"/>
          <w:sz w:val="30"/>
          <w:szCs w:val="30"/>
        </w:rPr>
        <w:t>ploy——</w:t>
      </w:r>
      <w:r w:rsidRPr="00E75454">
        <w:rPr>
          <w:rFonts w:ascii="宋体" w:hAnsi="宋体" w:hint="eastAsia"/>
          <w:sz w:val="30"/>
          <w:szCs w:val="30"/>
        </w:rPr>
        <w:t>比如洋房中的“镜子”和飞来飞去没什么用的青色鸟都是在她即便没有魔力是也能保持最低限度的机能。</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此时，青子开始装填暴风魔弹。</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多重组合的魔法阵已经完成，三节以上的大工程魔术已经完成。</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“组装</w:t>
      </w:r>
      <w:r w:rsidRPr="00E75454">
        <w:rPr>
          <w:rFonts w:ascii="宋体" w:hAnsi="宋体"/>
          <w:sz w:val="30"/>
          <w:szCs w:val="30"/>
        </w:rPr>
        <w:t>——</w:t>
      </w:r>
      <w:r w:rsidRPr="00E75454">
        <w:rPr>
          <w:rFonts w:ascii="宋体" w:hAnsi="宋体" w:hint="eastAsia"/>
          <w:sz w:val="30"/>
          <w:szCs w:val="30"/>
        </w:rPr>
        <w:t>刻印，交流数纹”青子露出右手臂，发光的刻印立刻显露了出来。</w:t>
      </w:r>
    </w:p>
    <w:p w:rsidR="00326397" w:rsidRPr="00E75454" w:rsidRDefault="00326397" w:rsidP="00747F07">
      <w:pPr>
        <w:ind w:firstLine="405"/>
        <w:jc w:val="left"/>
        <w:rPr>
          <w:rFonts w:ascii="宋体"/>
          <w:sz w:val="30"/>
          <w:szCs w:val="30"/>
        </w:rPr>
      </w:pPr>
      <w:r>
        <w:rPr>
          <w:rFonts w:ascii="宋体" w:hAnsi="宋体" w:hint="eastAsia"/>
          <w:sz w:val="30"/>
          <w:szCs w:val="30"/>
        </w:rPr>
        <w:t>双眼瞄准了三十米外的</w:t>
      </w:r>
      <w:r w:rsidRPr="00E75454">
        <w:rPr>
          <w:rFonts w:ascii="宋体" w:hAnsi="宋体" w:hint="eastAsia"/>
          <w:sz w:val="30"/>
          <w:szCs w:val="30"/>
        </w:rPr>
        <w:t>目标。</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青子的手臂魔力充沛的。在有珠令其隐身的瞬间，青子就开始了魔术的吟唱。在橙子尚未发现她的几秒钟内，青子的魔术以最快的速度成型，瞬间启动的魔术回路超过了平时自己的最好水平。</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这既不是一工程也不是二工程，而是三工程以上的魔力压缩。</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单是用收集、生成这些青色的以太进行简单的攻击就能击出相当于十吨的重量。将此通过魔术刻印进行加工，如果将它们的效果相乘进行扫射的话，就连背后的旧校舍都会变成粉末</w:t>
      </w:r>
      <w:r w:rsidRPr="00E75454">
        <w:rPr>
          <w:rFonts w:ascii="宋体" w:hAnsi="宋体"/>
          <w:sz w:val="30"/>
          <w:szCs w:val="30"/>
        </w:rPr>
        <w:t>——</w:t>
      </w:r>
      <w:r w:rsidRPr="00E75454">
        <w:rPr>
          <w:rFonts w:ascii="宋体" w:hAnsi="宋体" w:hint="eastAsia"/>
          <w:sz w:val="30"/>
          <w:szCs w:val="30"/>
        </w:rPr>
        <w:t>！</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“橙子</w:t>
      </w:r>
      <w:r w:rsidRPr="00E75454">
        <w:rPr>
          <w:rFonts w:ascii="宋体" w:hAnsi="宋体"/>
          <w:sz w:val="30"/>
          <w:szCs w:val="30"/>
        </w:rPr>
        <w:t>——</w:t>
      </w:r>
      <w:r w:rsidRPr="00E75454">
        <w:rPr>
          <w:rFonts w:ascii="宋体" w:hAnsi="宋体" w:hint="eastAsia"/>
          <w:sz w:val="30"/>
          <w:szCs w:val="30"/>
        </w:rPr>
        <w:t>！做出觉悟吧</w:t>
      </w:r>
      <w:r w:rsidRPr="00E75454">
        <w:rPr>
          <w:rFonts w:ascii="宋体" w:hAnsi="宋体"/>
          <w:sz w:val="30"/>
          <w:szCs w:val="30"/>
        </w:rPr>
        <w:t>——</w:t>
      </w:r>
      <w:r w:rsidRPr="00E75454">
        <w:rPr>
          <w:rFonts w:ascii="宋体" w:hAnsi="宋体" w:hint="eastAsia"/>
          <w:sz w:val="30"/>
          <w:szCs w:val="30"/>
        </w:rPr>
        <w:t>”青子盯着姐姐说。</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橙子不仅没时间对抗，她甚至都没办法进行躲避。她是因为太过震惊而呆若木鸡了。她的眼中没有惧色，有的只是对于自己败北的自责。</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此时的青子毫不犹豫的扣动了右手的扳机。</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“魔弹形式，手术投射</w:t>
      </w:r>
      <w:r w:rsidRPr="00E75454">
        <w:rPr>
          <w:rFonts w:ascii="宋体" w:hAnsi="宋体"/>
          <w:sz w:val="30"/>
          <w:szCs w:val="30"/>
        </w:rPr>
        <w:t>——</w:t>
      </w:r>
      <w:r w:rsidRPr="00E75454">
        <w:rPr>
          <w:rFonts w:ascii="宋体" w:hAnsi="宋体" w:hint="eastAsia"/>
          <w:sz w:val="30"/>
          <w:szCs w:val="30"/>
        </w:rPr>
        <w:t>回路，发射</w:t>
      </w:r>
      <w:r w:rsidRPr="00E75454">
        <w:rPr>
          <w:rFonts w:ascii="宋体" w:hint="eastAsia"/>
          <w:sz w:val="30"/>
          <w:szCs w:val="30"/>
        </w:rPr>
        <w:t>……</w:t>
      </w:r>
      <w:r w:rsidRPr="00E75454">
        <w:rPr>
          <w:rFonts w:ascii="宋体" w:hAnsi="宋体" w:hint="eastAsia"/>
          <w:sz w:val="30"/>
          <w:szCs w:val="30"/>
        </w:rPr>
        <w:t>！！！”青子最后的喊声也一样斩钉截铁。她射出的以太弹丸扬起了积雪，自身也因后坐力飞起了一段小距离。</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橙子被强力的攻击淹没了。</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青子用尽所有魔力发出的魔弹，给予橙子致命的一击。</w:t>
      </w:r>
    </w:p>
    <w:p w:rsidR="00326397" w:rsidRPr="00E75454" w:rsidRDefault="00326397" w:rsidP="00747F07">
      <w:pPr>
        <w:ind w:firstLine="405"/>
        <w:jc w:val="left"/>
        <w:rPr>
          <w:rFonts w:ascii="宋体"/>
          <w:sz w:val="30"/>
          <w:szCs w:val="30"/>
        </w:rPr>
      </w:pPr>
      <w:r w:rsidRPr="00E75454">
        <w:rPr>
          <w:rFonts w:ascii="宋体" w:hAnsi="宋体" w:hint="eastAsia"/>
          <w:sz w:val="30"/>
          <w:szCs w:val="30"/>
        </w:rPr>
        <w:t>看到眼前的战况，青子感到自己获得了最后的胜利。</w:t>
      </w:r>
    </w:p>
    <w:p w:rsidR="00326397" w:rsidRPr="00E75454" w:rsidRDefault="00326397" w:rsidP="00747F07">
      <w:pPr>
        <w:ind w:firstLine="405"/>
        <w:jc w:val="left"/>
        <w:rPr>
          <w:rFonts w:ascii="宋体"/>
          <w:sz w:val="30"/>
          <w:szCs w:val="30"/>
        </w:rPr>
      </w:pPr>
      <w:r w:rsidRPr="00E75454">
        <w:rPr>
          <w:rFonts w:ascii="宋体" w:hAnsi="宋体"/>
          <w:sz w:val="30"/>
          <w:szCs w:val="30"/>
        </w:rPr>
        <w:t>——</w:t>
      </w:r>
      <w:r w:rsidRPr="00E75454">
        <w:rPr>
          <w:rFonts w:ascii="宋体" w:hAnsi="宋体" w:hint="eastAsia"/>
          <w:sz w:val="30"/>
          <w:szCs w:val="30"/>
        </w:rPr>
        <w:t>同时又有一种痛苦的感情。</w:t>
      </w:r>
    </w:p>
    <w:sectPr w:rsidR="00326397" w:rsidRPr="00E75454" w:rsidSect="001F6C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397" w:rsidRDefault="00326397" w:rsidP="00397578">
      <w:r>
        <w:separator/>
      </w:r>
    </w:p>
  </w:endnote>
  <w:endnote w:type="continuationSeparator" w:id="0">
    <w:p w:rsidR="00326397" w:rsidRDefault="00326397" w:rsidP="003975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397" w:rsidRDefault="00326397" w:rsidP="00397578">
      <w:r>
        <w:separator/>
      </w:r>
    </w:p>
  </w:footnote>
  <w:footnote w:type="continuationSeparator" w:id="0">
    <w:p w:rsidR="00326397" w:rsidRDefault="00326397" w:rsidP="003975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4546"/>
    <w:rsid w:val="00067041"/>
    <w:rsid w:val="000A4546"/>
    <w:rsid w:val="001147DF"/>
    <w:rsid w:val="0016719B"/>
    <w:rsid w:val="00187E4C"/>
    <w:rsid w:val="001F6C47"/>
    <w:rsid w:val="00203FEA"/>
    <w:rsid w:val="00250A5D"/>
    <w:rsid w:val="00297E8B"/>
    <w:rsid w:val="002A0DDA"/>
    <w:rsid w:val="002A3861"/>
    <w:rsid w:val="002E0C81"/>
    <w:rsid w:val="002E3780"/>
    <w:rsid w:val="00326397"/>
    <w:rsid w:val="00397578"/>
    <w:rsid w:val="003F6322"/>
    <w:rsid w:val="00432699"/>
    <w:rsid w:val="00433BDA"/>
    <w:rsid w:val="005063DE"/>
    <w:rsid w:val="0057064F"/>
    <w:rsid w:val="006101A5"/>
    <w:rsid w:val="0062700B"/>
    <w:rsid w:val="006327BE"/>
    <w:rsid w:val="006518AC"/>
    <w:rsid w:val="006B3101"/>
    <w:rsid w:val="006E676D"/>
    <w:rsid w:val="006E78FE"/>
    <w:rsid w:val="00710420"/>
    <w:rsid w:val="00747F07"/>
    <w:rsid w:val="00765565"/>
    <w:rsid w:val="0076582D"/>
    <w:rsid w:val="0076707E"/>
    <w:rsid w:val="007D3D47"/>
    <w:rsid w:val="0087747F"/>
    <w:rsid w:val="008A4116"/>
    <w:rsid w:val="008E523C"/>
    <w:rsid w:val="00920062"/>
    <w:rsid w:val="00987540"/>
    <w:rsid w:val="009C0D7C"/>
    <w:rsid w:val="009D2EEB"/>
    <w:rsid w:val="00AB27D6"/>
    <w:rsid w:val="00AD2ACB"/>
    <w:rsid w:val="00BB33FD"/>
    <w:rsid w:val="00C756EC"/>
    <w:rsid w:val="00CC66E6"/>
    <w:rsid w:val="00CF4A71"/>
    <w:rsid w:val="00D40AD8"/>
    <w:rsid w:val="00D85BD5"/>
    <w:rsid w:val="00DD35C9"/>
    <w:rsid w:val="00E662DF"/>
    <w:rsid w:val="00E75454"/>
    <w:rsid w:val="00EB08BC"/>
    <w:rsid w:val="00EE7DFC"/>
    <w:rsid w:val="00EF4297"/>
    <w:rsid w:val="00F14DBC"/>
    <w:rsid w:val="00F3696E"/>
    <w:rsid w:val="00F464D6"/>
    <w:rsid w:val="00F77985"/>
    <w:rsid w:val="00FA4D16"/>
    <w:rsid w:val="00FA7BB2"/>
    <w:rsid w:val="00FE642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C47"/>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57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397578"/>
    <w:rPr>
      <w:rFonts w:cs="Times New Roman"/>
      <w:sz w:val="18"/>
      <w:szCs w:val="18"/>
    </w:rPr>
  </w:style>
  <w:style w:type="paragraph" w:styleId="Footer">
    <w:name w:val="footer"/>
    <w:basedOn w:val="Normal"/>
    <w:link w:val="FooterChar"/>
    <w:uiPriority w:val="99"/>
    <w:semiHidden/>
    <w:rsid w:val="0039757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397578"/>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363</TotalTime>
  <Pages>6</Pages>
  <Words>671</Words>
  <Characters>3830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tantan</dc:creator>
  <cp:keywords/>
  <dc:description/>
  <cp:lastModifiedBy>pc</cp:lastModifiedBy>
  <cp:revision>20</cp:revision>
  <dcterms:created xsi:type="dcterms:W3CDTF">2013-11-05T08:42:00Z</dcterms:created>
  <dcterms:modified xsi:type="dcterms:W3CDTF">2013-11-09T12:02:00Z</dcterms:modified>
</cp:coreProperties>
</file>