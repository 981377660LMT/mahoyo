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03C" w:rsidRDefault="00EE503C" w:rsidP="00075CA3">
      <w:pPr>
        <w:jc w:val="center"/>
        <w:rPr>
          <w:rFonts w:ascii="黑体" w:eastAsia="黑体" w:hAnsi="黑体"/>
          <w:sz w:val="72"/>
          <w:szCs w:val="72"/>
        </w:rPr>
      </w:pPr>
      <w:r w:rsidRPr="00075CA3">
        <w:rPr>
          <w:rFonts w:ascii="黑体" w:eastAsia="黑体" w:hAnsi="黑体" w:hint="eastAsia"/>
          <w:sz w:val="72"/>
          <w:szCs w:val="72"/>
        </w:rPr>
        <w:t>第十二章</w:t>
      </w:r>
    </w:p>
    <w:p w:rsidR="00EE503C" w:rsidRDefault="00EE503C" w:rsidP="00075CA3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/>
          <w:sz w:val="72"/>
          <w:szCs w:val="72"/>
        </w:rPr>
        <w:t>-1-</w:t>
      </w:r>
    </w:p>
    <w:p w:rsidR="00EE503C" w:rsidRPr="00A43986" w:rsidRDefault="00EE503C" w:rsidP="00075CA3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外面吵闹的声音渐入耳中。</w:t>
      </w:r>
    </w:p>
    <w:p w:rsidR="00EE503C" w:rsidRPr="00A43986" w:rsidRDefault="00EE503C" w:rsidP="00075CA3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此时一头金色的狼却在饭后午睡，它打了一个长长的哈欠，身体慵懒的缩成一团。</w:t>
      </w:r>
    </w:p>
    <w:p w:rsidR="00EE503C" w:rsidRPr="00A43986" w:rsidRDefault="00EE503C" w:rsidP="00075CA3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自从那个任务成功后，这个教室就没用过了。但是，在接下来的一个月里，他每天都来这个废弃的教室里休息。他的名字叫鲁格·贝奥武夫。在他的家乡，这个名字是“太阳”的意思。在那儿，他就是勇敢无畏的代名词。不仅如此，他还是一个纯种的狼人。</w:t>
      </w:r>
    </w:p>
    <w:p w:rsidR="00EE503C" w:rsidRPr="00A43986" w:rsidRDefault="00EE503C" w:rsidP="00075CA3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不用说，他的家乡当然不在这个国度，而是在欧洲大陆的某个原始森林里。即使到了现在，那儿依旧人迹罕至。那是一个没有人类干扰的安静世界，狼人们都在那儿过着悠闲而散漫的时光。</w:t>
      </w:r>
    </w:p>
    <w:p w:rsidR="00EE503C" w:rsidRPr="00A43986" w:rsidRDefault="00EE503C" w:rsidP="00075CA3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突然有一天，</w:t>
      </w:r>
      <w:r>
        <w:rPr>
          <w:rFonts w:ascii="宋体" w:hAnsi="宋体" w:hint="eastAsia"/>
          <w:sz w:val="32"/>
          <w:szCs w:val="32"/>
        </w:rPr>
        <w:t>他</w:t>
      </w:r>
      <w:r w:rsidRPr="00A43986">
        <w:rPr>
          <w:rFonts w:ascii="宋体" w:hAnsi="宋体" w:hint="eastAsia"/>
          <w:sz w:val="32"/>
          <w:szCs w:val="32"/>
        </w:rPr>
        <w:t>出现在了森林里。</w:t>
      </w:r>
      <w:r>
        <w:rPr>
          <w:rFonts w:ascii="宋体" w:hAnsi="宋体" w:hint="eastAsia"/>
          <w:sz w:val="32"/>
          <w:szCs w:val="32"/>
        </w:rPr>
        <w:t>和人狼之祖同样</w:t>
      </w:r>
      <w:r w:rsidRPr="00A43986">
        <w:rPr>
          <w:rFonts w:ascii="宋体" w:hAnsi="宋体" w:hint="eastAsia"/>
          <w:sz w:val="32"/>
          <w:szCs w:val="32"/>
        </w:rPr>
        <w:t>有着金色</w:t>
      </w:r>
      <w:r>
        <w:rPr>
          <w:rFonts w:ascii="宋体" w:hAnsi="宋体" w:hint="eastAsia"/>
          <w:sz w:val="32"/>
          <w:szCs w:val="32"/>
        </w:rPr>
        <w:t>毛发</w:t>
      </w:r>
      <w:r w:rsidRPr="00A43986">
        <w:rPr>
          <w:rFonts w:ascii="宋体" w:hAnsi="宋体" w:hint="eastAsia"/>
          <w:sz w:val="32"/>
          <w:szCs w:val="32"/>
        </w:rPr>
        <w:t>的小狼人。在离村子很远的洞穴中被发现的</w:t>
      </w:r>
      <w:r>
        <w:rPr>
          <w:rFonts w:ascii="宋体" w:hAnsi="宋体" w:hint="eastAsia"/>
          <w:sz w:val="32"/>
          <w:szCs w:val="32"/>
        </w:rPr>
        <w:t>了</w:t>
      </w:r>
      <w:r w:rsidRPr="00A43986">
        <w:rPr>
          <w:rFonts w:ascii="宋体" w:hAnsi="宋体" w:hint="eastAsia"/>
          <w:sz w:val="32"/>
          <w:szCs w:val="32"/>
        </w:rPr>
        <w:t>。狼人们发现他时，他正在酣睡中，好像他一直就睡在那里一样。</w:t>
      </w:r>
    </w:p>
    <w:p w:rsidR="00EE503C" w:rsidRPr="00A43986" w:rsidRDefault="00EE503C" w:rsidP="00075CA3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新的同伴出现了，这个消息立即轰动了全村。因为随着时间的流逝与时代的变迁，在进入文明社会两千多年的进程中，狼人们的生育能力一直在不断下降。一个部落在十年内能产生一个新的生命都是一件很值得庆贺的喜事。</w:t>
      </w:r>
    </w:p>
    <w:p w:rsidR="00EE503C" w:rsidRPr="00A43986" w:rsidRDefault="00EE503C" w:rsidP="00075CA3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这个小家伙身上没有灰色或白色的毛发，他只有森林之神赐予他的一身纯金色彩，这就不难想象为什么他的出现会给整个村子带来新的希望了。</w:t>
      </w:r>
    </w:p>
    <w:p w:rsidR="00EE503C" w:rsidRPr="00A43986" w:rsidRDefault="00EE503C" w:rsidP="00075CA3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这是一个一直在衰退的部落。这是一个不得不变革的时代。闪烁着耀眼光芒的小狼暂时让狼人们忘却了根本性的问题。</w:t>
      </w:r>
    </w:p>
    <w:p w:rsidR="00EE503C" w:rsidRPr="00A43986" w:rsidRDefault="00EE503C" w:rsidP="00075CA3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但是，随着时间的流逝。狼人们的态度渐渐从喜悦变成失望。这只金色的小狼人</w:t>
      </w:r>
      <w:r w:rsidRPr="00A43986">
        <w:rPr>
          <w:rFonts w:ascii="宋体" w:hAnsi="宋体"/>
          <w:sz w:val="32"/>
          <w:szCs w:val="32"/>
        </w:rPr>
        <w:t>——</w:t>
      </w:r>
      <w:r w:rsidRPr="00A43986">
        <w:rPr>
          <w:rFonts w:ascii="宋体" w:hAnsi="宋体" w:hint="eastAsia"/>
          <w:sz w:val="32"/>
          <w:szCs w:val="32"/>
        </w:rPr>
        <w:t>鲁格</w:t>
      </w:r>
      <w:r w:rsidRPr="00A43986">
        <w:rPr>
          <w:rFonts w:ascii="宋体" w:hAnsi="宋体"/>
          <w:sz w:val="32"/>
          <w:szCs w:val="32"/>
        </w:rPr>
        <w:t>——</w:t>
      </w:r>
      <w:r w:rsidRPr="00A43986">
        <w:rPr>
          <w:rFonts w:ascii="宋体" w:hAnsi="宋体" w:hint="eastAsia"/>
          <w:sz w:val="32"/>
          <w:szCs w:val="32"/>
        </w:rPr>
        <w:t>被称为太阳的孩子，自从被当作不可思议的奇迹发现后，他的外貌就没有发生任何变化。</w:t>
      </w:r>
    </w:p>
    <w:p w:rsidR="00EE503C" w:rsidRPr="00A43986" w:rsidRDefault="00EE503C" w:rsidP="00075CA3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不仅如此，他在几十年间一直都没有长大。他不会衰老也不会死亡，因此他无法得到狼人们的赏识。而且在村子里怎样也找不到他的母亲。在此期间，村子里也没有狼人能理解他。</w:t>
      </w:r>
    </w:p>
    <w:p w:rsidR="00EE503C" w:rsidRPr="00A43986" w:rsidRDefault="00EE503C" w:rsidP="00075CA3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他感觉到一百年一眨眼就过去了。自己与同伴不一样。他性别不定，既非强大也非弱小。他不知生死，更不知喜悦与恐惧。</w:t>
      </w:r>
    </w:p>
    <w:p w:rsidR="00EE503C" w:rsidRPr="00A43986" w:rsidRDefault="00EE503C" w:rsidP="00075CA3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“它是大自然孕育的精灵。虽然以狼人的形态出生，实际却是与我们完全不同的生物。”这并不是针对自己的坏话，因为他自身也有这种感觉。</w:t>
      </w:r>
    </w:p>
    <w:p w:rsidR="00EE503C" w:rsidRPr="00A43986" w:rsidRDefault="00EE503C" w:rsidP="00075CA3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他感觉自己很闭塞。</w:t>
      </w:r>
    </w:p>
    <w:p w:rsidR="00EE503C" w:rsidRPr="00A43986" w:rsidRDefault="00EE503C" w:rsidP="00075CA3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对金色的野兽来说，自己身体感受到的时间实在是太狭窄了。</w:t>
      </w:r>
    </w:p>
    <w:p w:rsidR="00EE503C" w:rsidRPr="00A43986" w:rsidRDefault="00EE503C" w:rsidP="00075CA3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就是这样</w:t>
      </w:r>
      <w:r w:rsidRPr="00A43986">
        <w:rPr>
          <w:rFonts w:ascii="宋体" w:hAnsi="宋体"/>
          <w:sz w:val="32"/>
          <w:szCs w:val="32"/>
        </w:rPr>
        <w:t>——</w:t>
      </w:r>
    </w:p>
    <w:p w:rsidR="00EE503C" w:rsidRPr="00A43986" w:rsidRDefault="00EE503C" w:rsidP="00A15A09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是的就是这样。</w:t>
      </w:r>
    </w:p>
    <w:p w:rsidR="00EE503C" w:rsidRPr="00A43986" w:rsidRDefault="00EE503C" w:rsidP="00A15A09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他想了解什么是生命，什么是欠缺。如果自己是万能的，那么他想知道自己的未来会怎样。因为他如果再继续这样下去，那么他似乎完全没有了活着的意义。金狼对自己感到束手无策。狼人们对这个“太阳”也无可奈何。大家总是对他敬而远之。</w:t>
      </w:r>
    </w:p>
    <w:p w:rsidR="00EE503C" w:rsidRPr="00A43986" w:rsidRDefault="00EE503C" w:rsidP="006B46AE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于是鲁格在当初自己被狼人们发现的洞穴中住了下来。他将作为神之子孤独地度过一生，也许这就是他的宿命。</w:t>
      </w:r>
    </w:p>
    <w:p w:rsidR="00EE503C" w:rsidRPr="00A43986" w:rsidRDefault="00EE503C" w:rsidP="006B46AE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“太阳鲁格？不是鲁·格鲁</w:t>
      </w:r>
      <w:r w:rsidRPr="00A43986">
        <w:rPr>
          <w:rFonts w:ascii="宋体" w:hAnsi="宋体"/>
          <w:sz w:val="32"/>
          <w:szCs w:val="32"/>
        </w:rPr>
        <w:t>(loup-garou)</w:t>
      </w:r>
      <w:r w:rsidRPr="00A43986">
        <w:rPr>
          <w:rFonts w:ascii="宋体" w:hAnsi="宋体" w:hint="eastAsia"/>
          <w:sz w:val="32"/>
          <w:szCs w:val="32"/>
        </w:rPr>
        <w:t>？哈哈，有趣！得来全不费功夫！”不过，这种情况只到那个与众不同的魔术师来到他们的村子为止。</w:t>
      </w:r>
    </w:p>
    <w:p w:rsidR="00EE503C" w:rsidRPr="00A43986" w:rsidRDefault="00EE503C" w:rsidP="006B46AE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“</w:t>
      </w:r>
      <w:r w:rsidRPr="00A43986">
        <w:rPr>
          <w:rFonts w:ascii="宋体" w:hint="eastAsia"/>
          <w:sz w:val="32"/>
          <w:szCs w:val="32"/>
        </w:rPr>
        <w:t>……</w:t>
      </w:r>
      <w:r w:rsidRPr="00A43986">
        <w:rPr>
          <w:rFonts w:ascii="宋体" w:hAnsi="宋体" w:hint="eastAsia"/>
          <w:sz w:val="32"/>
          <w:szCs w:val="32"/>
        </w:rPr>
        <w:t>她又在唠唠叨叨了，好吵</w:t>
      </w:r>
      <w:r w:rsidRPr="00A43986">
        <w:rPr>
          <w:rFonts w:ascii="宋体" w:hint="eastAsia"/>
          <w:sz w:val="32"/>
          <w:szCs w:val="32"/>
        </w:rPr>
        <w:t>……</w:t>
      </w:r>
      <w:r w:rsidRPr="00A43986">
        <w:rPr>
          <w:rFonts w:ascii="宋体" w:hAnsi="宋体" w:hint="eastAsia"/>
          <w:sz w:val="32"/>
          <w:szCs w:val="32"/>
        </w:rPr>
        <w:t>橙子真是爱现但又勤恳啊</w:t>
      </w:r>
      <w:r w:rsidRPr="00A43986">
        <w:rPr>
          <w:rFonts w:ascii="宋体" w:hint="eastAsia"/>
          <w:sz w:val="32"/>
          <w:szCs w:val="32"/>
        </w:rPr>
        <w:t>……</w:t>
      </w:r>
      <w:r w:rsidRPr="00A43986">
        <w:rPr>
          <w:rFonts w:ascii="宋体" w:hAnsi="宋体" w:hint="eastAsia"/>
          <w:sz w:val="32"/>
          <w:szCs w:val="32"/>
        </w:rPr>
        <w:t>”贝奥在废弃的教室里缩成一团，偷听着走廊里的声音。</w:t>
      </w:r>
    </w:p>
    <w:p w:rsidR="00EE503C" w:rsidRPr="00A43986" w:rsidRDefault="00EE503C" w:rsidP="006B46AE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原以为有些唠叨的主人是在为掌管三咲镇所有的灵脉而忙碌，但她却似乎却是在忙着制作自己喜欢的机关装置。</w:t>
      </w:r>
    </w:p>
    <w:p w:rsidR="00EE503C" w:rsidRPr="00A43986" w:rsidRDefault="00EE503C" w:rsidP="006B46AE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这间废弃的屋子被当成临时厂房已经一个月了。每天制作一个捕捉新入侵者的陷阱似乎就是她的兴趣。</w:t>
      </w:r>
    </w:p>
    <w:p w:rsidR="00EE503C" w:rsidRPr="00A43986" w:rsidRDefault="00EE503C" w:rsidP="006B46AE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“</w:t>
      </w:r>
      <w:r w:rsidRPr="00A43986">
        <w:rPr>
          <w:rFonts w:ascii="宋体" w:hint="eastAsia"/>
          <w:sz w:val="32"/>
          <w:szCs w:val="32"/>
        </w:rPr>
        <w:t>……</w:t>
      </w:r>
      <w:r w:rsidRPr="00A43986">
        <w:rPr>
          <w:rFonts w:ascii="宋体" w:hAnsi="宋体" w:hint="eastAsia"/>
          <w:sz w:val="32"/>
          <w:szCs w:val="32"/>
        </w:rPr>
        <w:t>还要注意什么安全，其他生物真是辛苦啊。”他与生俱来就是小孩子形态，不知衰老退化的他与普通生物的存在方式与思想都不同。</w:t>
      </w:r>
    </w:p>
    <w:p w:rsidR="00EE503C" w:rsidRPr="00A43986" w:rsidRDefault="00EE503C" w:rsidP="006B46AE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自他出生起，他就是“完美”了。没有什么能吸引他的东西，也没有什么他想要的东西。因此他似乎是没有弱点的。他是单纯又完全随性的，所以他并不在意人类的善恶与人狼的好坏。这只美丽的野兽与四周毫不相关，但他却会藐视除自己以外的其他所有生物。</w:t>
      </w:r>
    </w:p>
    <w:p w:rsidR="00EE503C" w:rsidRPr="00A43986" w:rsidRDefault="00EE503C" w:rsidP="006B46AE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不过，他的主人苍崎橙子却是个例外。因为她会给自己亮闪闪的东西或者好吃的东西，而且她的气味也让自己感到很舒畅。</w:t>
      </w:r>
    </w:p>
    <w:p w:rsidR="00EE503C" w:rsidRPr="00A43986" w:rsidRDefault="00EE503C" w:rsidP="006B46AE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他的好坏的标准就是单纯的“帅”或者“不帅”。而且兴趣爱好、外貌性别之类的都与他无关。</w:t>
      </w:r>
    </w:p>
    <w:p w:rsidR="00EE503C" w:rsidRPr="00A43986" w:rsidRDefault="00EE503C" w:rsidP="006B46AE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不知为什么，苍崎橙子的某些生活方式让他觉得“很帅”。虽然她有诸多古怪，但是在他来看，她却是个有着好闻气味的人类。</w:t>
      </w:r>
    </w:p>
    <w:p w:rsidR="00EE503C" w:rsidRPr="00A43986" w:rsidRDefault="00EE503C" w:rsidP="00A43986">
      <w:pPr>
        <w:pStyle w:val="Heading2"/>
        <w:wordWrap w:val="0"/>
        <w:spacing w:before="75" w:beforeAutospacing="0" w:after="75" w:afterAutospacing="0" w:line="195" w:lineRule="atLeast"/>
        <w:ind w:firstLineChars="200" w:firstLine="31680"/>
        <w:rPr>
          <w:rFonts w:cs="Arial"/>
          <w:b w:val="0"/>
          <w:color w:val="333333"/>
          <w:sz w:val="32"/>
          <w:szCs w:val="32"/>
        </w:rPr>
      </w:pPr>
      <w:r w:rsidRPr="00A43986">
        <w:rPr>
          <w:rFonts w:hint="eastAsia"/>
          <w:b w:val="0"/>
          <w:sz w:val="32"/>
          <w:szCs w:val="32"/>
        </w:rPr>
        <w:t>“贝奥。吃午饭了吗？”走廊上的机关安装好之后，他的主人走进了教室。</w:t>
      </w:r>
    </w:p>
    <w:p w:rsidR="00EE503C" w:rsidRPr="00A43986" w:rsidRDefault="00EE503C" w:rsidP="00AF319A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“好戏今晚就要上演了。在那之前，你不能离开喔。”虽然苍崎橙子有时会像这样啰嗦，但他基本上还是很喜欢这个主人的。</w:t>
      </w:r>
    </w:p>
    <w:p w:rsidR="00EE503C" w:rsidRPr="00A43986" w:rsidRDefault="00EE503C" w:rsidP="00AF319A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事实上，解除橙子用来束缚他的契约，对他来讲并非难事。应该说没有人类可以束缚的了他。但是他并没有杀了橙子、获取自由的意思。而且他也没有要这么做的理由。</w:t>
      </w:r>
    </w:p>
    <w:p w:rsidR="00EE503C" w:rsidRPr="00A43986" w:rsidRDefault="00EE503C" w:rsidP="00AF319A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他需要一个能让他在人类世界中任意而为的人类。只要不会妨碍到他的心情，那么他就不会想对这个主人做些什么。</w:t>
      </w:r>
    </w:p>
    <w:p w:rsidR="00EE503C" w:rsidRPr="00A43986" w:rsidRDefault="00EE503C" w:rsidP="00AF319A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但是</w:t>
      </w:r>
      <w:r w:rsidRPr="00A43986">
        <w:rPr>
          <w:rFonts w:ascii="宋体" w:hAnsi="宋体"/>
          <w:sz w:val="32"/>
          <w:szCs w:val="32"/>
        </w:rPr>
        <w:t>——</w:t>
      </w:r>
    </w:p>
    <w:p w:rsidR="00EE503C" w:rsidRPr="00A43986" w:rsidRDefault="00EE503C" w:rsidP="00AF319A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“终于要正式开始？我可是等了很久啊，橙子。”现在的情况和橙子带他出来时说好的有些不一样。</w:t>
      </w:r>
    </w:p>
    <w:p w:rsidR="00EE503C" w:rsidRPr="00A43986" w:rsidRDefault="00EE503C" w:rsidP="00AF319A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“来吧，去和最强的神秘决斗！”他被橙子的花言巧语迷惑，以致追随她至今。</w:t>
      </w:r>
    </w:p>
    <w:p w:rsidR="00EE503C" w:rsidRPr="00A43986" w:rsidRDefault="00EE503C" w:rsidP="00AF319A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不过现在他几乎快到忍耐的极限了。而昨晚那个让他一等再等的战斗更是过分。什么“最新的魔法使”，其实都是纸老虎。</w:t>
      </w:r>
    </w:p>
    <w:p w:rsidR="00EE503C" w:rsidRPr="00A43986" w:rsidRDefault="00EE503C" w:rsidP="00BC7FC9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“不要这么说嘛，我昨天也有点儿虎头蛇尾了。”</w:t>
      </w:r>
    </w:p>
    <w:p w:rsidR="00EE503C" w:rsidRPr="00A43986" w:rsidRDefault="00EE503C" w:rsidP="00BC7FC9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“</w:t>
      </w:r>
      <w:r w:rsidRPr="00A43986">
        <w:rPr>
          <w:rFonts w:ascii="宋体" w:hint="eastAsia"/>
          <w:sz w:val="32"/>
          <w:szCs w:val="32"/>
        </w:rPr>
        <w:t>……</w:t>
      </w:r>
      <w:r w:rsidRPr="00A43986">
        <w:rPr>
          <w:rFonts w:ascii="宋体" w:hAnsi="宋体" w:hint="eastAsia"/>
          <w:sz w:val="32"/>
          <w:szCs w:val="32"/>
        </w:rPr>
        <w:t>话虽如此，其实那女孩不是不用魔法，而是不会用吧？”这话让他主人的脸色变得难看起来。虽然她对这个疑问本身并不赞同。她并没有回答“是”或“不是”。</w:t>
      </w:r>
    </w:p>
    <w:p w:rsidR="00EE503C" w:rsidRPr="00A43986" w:rsidRDefault="00EE503C" w:rsidP="00BC7FC9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“</w:t>
      </w:r>
      <w:r w:rsidRPr="00A43986">
        <w:rPr>
          <w:rFonts w:ascii="宋体" w:hint="eastAsia"/>
          <w:sz w:val="32"/>
          <w:szCs w:val="32"/>
        </w:rPr>
        <w:t>……</w:t>
      </w:r>
      <w:r w:rsidRPr="00A43986">
        <w:rPr>
          <w:rFonts w:ascii="宋体" w:hAnsi="宋体" w:hint="eastAsia"/>
          <w:sz w:val="32"/>
          <w:szCs w:val="32"/>
        </w:rPr>
        <w:t>啊，或许使用那个还不如死了的好</w:t>
      </w:r>
      <w:r w:rsidRPr="00A43986">
        <w:rPr>
          <w:rFonts w:ascii="宋体" w:hint="eastAsia"/>
          <w:sz w:val="32"/>
          <w:szCs w:val="32"/>
        </w:rPr>
        <w:t>……</w:t>
      </w:r>
      <w:r w:rsidRPr="00A43986">
        <w:rPr>
          <w:rFonts w:ascii="宋体" w:hAnsi="宋体" w:hint="eastAsia"/>
          <w:sz w:val="32"/>
          <w:szCs w:val="32"/>
        </w:rPr>
        <w:t>”</w:t>
      </w:r>
    </w:p>
    <w:p w:rsidR="00EE503C" w:rsidRPr="00A43986" w:rsidRDefault="00EE503C" w:rsidP="00BC7FC9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int="eastAsia"/>
          <w:sz w:val="32"/>
          <w:szCs w:val="32"/>
        </w:rPr>
        <w:t>“</w:t>
      </w:r>
      <w:r w:rsidRPr="00A43986">
        <w:rPr>
          <w:rFonts w:ascii="宋体" w:hAnsi="宋体" w:hint="eastAsia"/>
          <w:sz w:val="32"/>
          <w:szCs w:val="32"/>
        </w:rPr>
        <w:t>有这么奇怪的事吗？她如果不用的话才会死吧</w:t>
      </w:r>
      <w:r w:rsidRPr="00A43986">
        <w:rPr>
          <w:rFonts w:ascii="宋体" w:hAnsi="宋体"/>
          <w:sz w:val="32"/>
          <w:szCs w:val="32"/>
        </w:rPr>
        <w:t>?</w:t>
      </w:r>
      <w:r w:rsidRPr="00A43986">
        <w:rPr>
          <w:rFonts w:ascii="宋体" w:hint="eastAsia"/>
          <w:sz w:val="32"/>
          <w:szCs w:val="32"/>
        </w:rPr>
        <w:t>”</w:t>
      </w:r>
    </w:p>
    <w:p w:rsidR="00EE503C" w:rsidRPr="00A43986" w:rsidRDefault="00EE503C" w:rsidP="00BC7FC9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int="eastAsia"/>
          <w:sz w:val="32"/>
          <w:szCs w:val="32"/>
        </w:rPr>
        <w:t>“</w:t>
      </w:r>
      <w:r w:rsidRPr="00A43986">
        <w:rPr>
          <w:rFonts w:ascii="宋体" w:hAnsi="宋体" w:hint="eastAsia"/>
          <w:sz w:val="32"/>
          <w:szCs w:val="32"/>
        </w:rPr>
        <w:t>所以啊，魔法就是会让她产生这种奇怪想法的可怕东西啊</w:t>
      </w:r>
      <w:r w:rsidRPr="00A43986">
        <w:rPr>
          <w:rFonts w:ascii="宋体" w:hAnsi="宋体"/>
          <w:sz w:val="32"/>
          <w:szCs w:val="32"/>
        </w:rPr>
        <w:t>——</w:t>
      </w:r>
      <w:r w:rsidRPr="00A43986">
        <w:rPr>
          <w:rFonts w:ascii="宋体" w:hint="eastAsia"/>
          <w:sz w:val="32"/>
          <w:szCs w:val="32"/>
        </w:rPr>
        <w:t>”</w:t>
      </w:r>
      <w:r w:rsidRPr="00A43986">
        <w:rPr>
          <w:rFonts w:ascii="宋体" w:hAnsi="宋体" w:hint="eastAsia"/>
          <w:sz w:val="32"/>
          <w:szCs w:val="32"/>
        </w:rPr>
        <w:t>橙子一边嘴上争辩着，一边带着伤感的神情，好似自嘲般的摇摇头。</w:t>
      </w:r>
    </w:p>
    <w:p w:rsidR="00EE503C" w:rsidRPr="00A43986" w:rsidRDefault="00EE503C" w:rsidP="00BC7FC9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“我确实无法想象那究竟是什么。但是，想不想这个问题都毫无用处。不论那是怎样玄妙的魔法，只要青子是魔术师，她就不会胜过我。”</w:t>
      </w:r>
    </w:p>
    <w:p w:rsidR="00EE503C" w:rsidRPr="00A43986" w:rsidRDefault="00EE503C" w:rsidP="00BC7FC9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说完这番话，她的主人走出了教室。</w:t>
      </w:r>
    </w:p>
    <w:p w:rsidR="00EE503C" w:rsidRPr="00A43986" w:rsidRDefault="00EE503C" w:rsidP="00BC7FC9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她还提醒着贝奥“你的对手、你的出场就是要对付‘那个’。”</w:t>
      </w:r>
    </w:p>
    <w:p w:rsidR="00EE503C" w:rsidRPr="00A43986" w:rsidRDefault="00EE503C" w:rsidP="00BC7FC9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“</w:t>
      </w:r>
      <w:r w:rsidRPr="00A43986">
        <w:rPr>
          <w:rFonts w:ascii="宋体" w:hAnsi="宋体"/>
          <w:sz w:val="32"/>
          <w:szCs w:val="32"/>
        </w:rPr>
        <w:t>——</w:t>
      </w:r>
      <w:r w:rsidRPr="00A43986">
        <w:rPr>
          <w:rFonts w:ascii="宋体" w:hAnsi="宋体" w:hint="eastAsia"/>
          <w:sz w:val="32"/>
          <w:szCs w:val="32"/>
        </w:rPr>
        <w:t>魔法啊</w:t>
      </w:r>
      <w:r w:rsidRPr="00A43986">
        <w:rPr>
          <w:rFonts w:ascii="宋体" w:hAnsi="宋体"/>
          <w:sz w:val="32"/>
          <w:szCs w:val="32"/>
        </w:rPr>
        <w:t>——</w:t>
      </w:r>
      <w:r w:rsidRPr="00A43986">
        <w:rPr>
          <w:rFonts w:ascii="宋体" w:hAnsi="宋体" w:hint="eastAsia"/>
          <w:sz w:val="32"/>
          <w:szCs w:val="32"/>
        </w:rPr>
        <w:t>”感到无聊的他绵软无力的歪着头。</w:t>
      </w:r>
    </w:p>
    <w:p w:rsidR="00EE503C" w:rsidRPr="00A43986" w:rsidRDefault="00EE503C" w:rsidP="00BC7FC9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他想起昨晚那个少女的腿，于是伸出长长的舌头舔了舔锋利的牙齿。不用说，他当然是对其进行了一番蹂躏了。他是最古老的狼人，是黄金金森林之神。自他懂事时</w:t>
      </w:r>
      <w:r w:rsidRPr="00A43986">
        <w:rPr>
          <w:rFonts w:ascii="宋体" w:hAnsi="宋体"/>
          <w:sz w:val="32"/>
          <w:szCs w:val="32"/>
        </w:rPr>
        <w:t>——</w:t>
      </w:r>
      <w:r w:rsidRPr="00A43986">
        <w:rPr>
          <w:rFonts w:ascii="宋体" w:hAnsi="宋体" w:hint="eastAsia"/>
          <w:sz w:val="32"/>
          <w:szCs w:val="32"/>
        </w:rPr>
        <w:t>不，是他自出生以来，他就意识到自己是“最</w:t>
      </w:r>
      <w:r>
        <w:rPr>
          <w:rFonts w:ascii="宋体" w:hAnsi="宋体" w:hint="eastAsia"/>
          <w:sz w:val="32"/>
          <w:szCs w:val="32"/>
        </w:rPr>
        <w:t>强</w:t>
      </w:r>
      <w:r w:rsidRPr="00A43986">
        <w:rPr>
          <w:rFonts w:ascii="宋体" w:hAnsi="宋体" w:hint="eastAsia"/>
          <w:sz w:val="32"/>
          <w:szCs w:val="32"/>
        </w:rPr>
        <w:t>的生物之一”。</w:t>
      </w:r>
    </w:p>
    <w:p w:rsidR="00EE503C" w:rsidRPr="00A43986" w:rsidRDefault="00EE503C" w:rsidP="00BC7FC9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对他来说，人类创造的神秘简直如同草芥。魔术对他毫无作用，而在此之</w:t>
      </w:r>
      <w:r>
        <w:rPr>
          <w:rFonts w:ascii="宋体" w:hAnsi="宋体" w:hint="eastAsia"/>
          <w:sz w:val="32"/>
          <w:szCs w:val="32"/>
        </w:rPr>
        <w:t>上</w:t>
      </w:r>
      <w:r w:rsidRPr="00A43986">
        <w:rPr>
          <w:rFonts w:ascii="宋体" w:hAnsi="宋体" w:hint="eastAsia"/>
          <w:sz w:val="32"/>
          <w:szCs w:val="32"/>
        </w:rPr>
        <w:t>的神秘</w:t>
      </w:r>
      <w:r w:rsidRPr="00A43986">
        <w:rPr>
          <w:rFonts w:ascii="宋体" w:hAnsi="宋体"/>
          <w:sz w:val="32"/>
          <w:szCs w:val="32"/>
        </w:rPr>
        <w:t>——</w:t>
      </w:r>
      <w:r w:rsidRPr="00A43986">
        <w:rPr>
          <w:rFonts w:ascii="宋体" w:hAnsi="宋体" w:hint="eastAsia"/>
          <w:sz w:val="32"/>
          <w:szCs w:val="32"/>
        </w:rPr>
        <w:t>人为的奇迹也对他无用。它们的存在让他感到厌恶。</w:t>
      </w:r>
    </w:p>
    <w:p w:rsidR="00EE503C" w:rsidRPr="00A43986" w:rsidRDefault="00EE503C" w:rsidP="00BC7FC9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“不过，既然签订了那样的契约，那就照章办事吧。”契约中说，当他破除魔法后。怎么做就是他的自由了。</w:t>
      </w:r>
    </w:p>
    <w:p w:rsidR="00EE503C" w:rsidRPr="00A43986" w:rsidRDefault="00EE503C" w:rsidP="00BC7FC9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他那椭圆形的瞳孔中，隐约透露出狼的本性。</w:t>
      </w:r>
    </w:p>
    <w:p w:rsidR="00EE503C" w:rsidRPr="00A43986" w:rsidRDefault="00EE503C" w:rsidP="00BC7FC9">
      <w:pPr>
        <w:ind w:firstLine="345"/>
        <w:jc w:val="left"/>
        <w:rPr>
          <w:rFonts w:ascii="宋体"/>
          <w:sz w:val="32"/>
          <w:szCs w:val="32"/>
        </w:rPr>
      </w:pPr>
      <w:r w:rsidRPr="00A43986">
        <w:rPr>
          <w:rFonts w:ascii="宋体" w:hAnsi="宋体" w:hint="eastAsia"/>
          <w:sz w:val="32"/>
          <w:szCs w:val="32"/>
        </w:rPr>
        <w:t>他露出了一种充满肉欲、杀意和贪婪的野兽般的微笑。</w:t>
      </w:r>
    </w:p>
    <w:p w:rsidR="00EE503C" w:rsidRPr="00A43986" w:rsidRDefault="00EE503C" w:rsidP="00BC7FC9">
      <w:pPr>
        <w:ind w:firstLine="345"/>
        <w:jc w:val="left"/>
        <w:rPr>
          <w:rFonts w:ascii="宋体"/>
          <w:sz w:val="32"/>
          <w:szCs w:val="32"/>
        </w:rPr>
      </w:pPr>
    </w:p>
    <w:sectPr w:rsidR="00EE503C" w:rsidRPr="00A43986" w:rsidSect="001B4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03C" w:rsidRDefault="00EE503C" w:rsidP="00B03291">
      <w:r>
        <w:separator/>
      </w:r>
    </w:p>
  </w:endnote>
  <w:endnote w:type="continuationSeparator" w:id="0">
    <w:p w:rsidR="00EE503C" w:rsidRDefault="00EE503C" w:rsidP="00B032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03C" w:rsidRDefault="00EE503C" w:rsidP="00B03291">
      <w:r>
        <w:separator/>
      </w:r>
    </w:p>
  </w:footnote>
  <w:footnote w:type="continuationSeparator" w:id="0">
    <w:p w:rsidR="00EE503C" w:rsidRDefault="00EE503C" w:rsidP="00B032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5CA3"/>
    <w:rsid w:val="00075CA3"/>
    <w:rsid w:val="001B4749"/>
    <w:rsid w:val="001F2D96"/>
    <w:rsid w:val="00315BBE"/>
    <w:rsid w:val="00451E0A"/>
    <w:rsid w:val="00502398"/>
    <w:rsid w:val="00507DA4"/>
    <w:rsid w:val="00680C41"/>
    <w:rsid w:val="006B46AE"/>
    <w:rsid w:val="006C2364"/>
    <w:rsid w:val="00834288"/>
    <w:rsid w:val="009647EB"/>
    <w:rsid w:val="00A15A09"/>
    <w:rsid w:val="00A43986"/>
    <w:rsid w:val="00A53E27"/>
    <w:rsid w:val="00A6683B"/>
    <w:rsid w:val="00AF319A"/>
    <w:rsid w:val="00B03291"/>
    <w:rsid w:val="00BC7FC9"/>
    <w:rsid w:val="00D84354"/>
    <w:rsid w:val="00DD1949"/>
    <w:rsid w:val="00EE5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749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9"/>
    <w:qFormat/>
    <w:rsid w:val="00BC7FC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BC7FC9"/>
    <w:rPr>
      <w:rFonts w:ascii="宋体" w:eastAsia="宋体" w:hAnsi="宋体" w:cs="宋体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rsid w:val="00BC7FC9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BC7FC9"/>
    <w:rPr>
      <w:rFonts w:cs="Times New Roman"/>
    </w:rPr>
  </w:style>
  <w:style w:type="character" w:customStyle="1" w:styleId="curpage">
    <w:name w:val="curpage"/>
    <w:basedOn w:val="DefaultParagraphFont"/>
    <w:uiPriority w:val="99"/>
    <w:rsid w:val="00BC7FC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C7F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C7FC9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B03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0329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03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0329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73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37138">
          <w:marLeft w:val="0"/>
          <w:marRight w:val="10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713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190</TotalTime>
  <Pages>4</Pages>
  <Words>381</Words>
  <Characters>2172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tantan</dc:creator>
  <cp:keywords/>
  <dc:description/>
  <cp:lastModifiedBy>pc</cp:lastModifiedBy>
  <cp:revision>5</cp:revision>
  <dcterms:created xsi:type="dcterms:W3CDTF">2013-11-05T03:19:00Z</dcterms:created>
  <dcterms:modified xsi:type="dcterms:W3CDTF">2013-11-07T15:27:00Z</dcterms:modified>
</cp:coreProperties>
</file>