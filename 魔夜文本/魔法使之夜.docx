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EAC" w:rsidRDefault="009C1EAC" w:rsidP="005B4648">
      <w:pPr>
        <w:pStyle w:val="Title"/>
      </w:pPr>
      <w:r>
        <w:rPr>
          <w:rFonts w:hint="eastAsia"/>
        </w:rPr>
        <w:t>猫与过错，星与死</w:t>
      </w:r>
    </w:p>
    <w:p w:rsidR="009C1EAC" w:rsidRDefault="009C1EAC">
      <w:r>
        <w:rPr>
          <w:rFonts w:hint="eastAsia"/>
        </w:rPr>
        <w:t>那个孩子的身影消失是在</w:t>
      </w:r>
      <w:r>
        <w:t>8</w:t>
      </w:r>
      <w:r>
        <w:rPr>
          <w:rFonts w:hint="eastAsia"/>
        </w:rPr>
        <w:t>年前的冬天。</w:t>
      </w:r>
    </w:p>
    <w:p w:rsidR="009C1EAC" w:rsidRPr="0034667F" w:rsidRDefault="009C1EAC" w:rsidP="004E5E27">
      <w:r w:rsidRPr="0034667F">
        <w:rPr>
          <w:rFonts w:hint="eastAsia"/>
        </w:rPr>
        <w:t>她第一次遇到生命，那是一个寂静的清晨的事件。</w:t>
      </w:r>
    </w:p>
    <w:p w:rsidR="009C1EAC" w:rsidRDefault="009C1EAC">
      <w:r>
        <w:rPr>
          <w:rFonts w:hint="eastAsia"/>
        </w:rPr>
        <w:t>她的家在半山腰。周围是什么都没有的荒地。</w:t>
      </w:r>
    </w:p>
    <w:p w:rsidR="009C1EAC" w:rsidRPr="0034667F" w:rsidRDefault="009C1EAC">
      <w:r w:rsidRPr="0034667F">
        <w:rPr>
          <w:rFonts w:hint="eastAsia"/>
        </w:rPr>
        <w:t>无法盼望住在近邻的小伙伴，上学和出去游玩都有诸多的不便。</w:t>
      </w:r>
    </w:p>
    <w:p w:rsidR="009C1EAC" w:rsidRDefault="009C1EAC">
      <w:r>
        <w:rPr>
          <w:rFonts w:hint="eastAsia"/>
        </w:rPr>
        <w:t>但是水啊，星星啊都是非常的漂亮，小小的不满和巨大的安心感。充满了家的回忆。</w:t>
      </w:r>
    </w:p>
    <w:p w:rsidR="009C1EAC" w:rsidRDefault="009C1EAC">
      <w:r>
        <w:rPr>
          <w:rFonts w:hint="eastAsia"/>
        </w:rPr>
        <w:t>但这也只是专指夏天的情况。</w:t>
      </w:r>
    </w:p>
    <w:p w:rsidR="009C1EAC" w:rsidRDefault="009C1EAC">
      <w:r>
        <w:rPr>
          <w:rFonts w:hint="eastAsia"/>
        </w:rPr>
        <w:t>山里的冬天十分寒冷，冬天的早上更是辛苦。</w:t>
      </w:r>
    </w:p>
    <w:p w:rsidR="009C1EAC" w:rsidRDefault="009C1EAC" w:rsidP="00C34874">
      <w:pPr>
        <w:pStyle w:val="a"/>
      </w:pPr>
      <w:r>
        <w:rPr>
          <w:rFonts w:hint="eastAsia"/>
        </w:rPr>
        <w:t>虽然父亲都是用车送到车站。</w:t>
      </w:r>
    </w:p>
    <w:p w:rsidR="009C1EAC" w:rsidRPr="0034667F" w:rsidRDefault="009C1EAC" w:rsidP="00C34874">
      <w:pPr>
        <w:pStyle w:val="a"/>
      </w:pPr>
      <w:r>
        <w:rPr>
          <w:rFonts w:hint="eastAsia"/>
        </w:rPr>
        <w:t>车窗上满是密密麻麻的寒霜，出发前不对引擎进行数</w:t>
      </w:r>
      <w:r>
        <w:t>10</w:t>
      </w:r>
      <w:r>
        <w:rPr>
          <w:rFonts w:hint="eastAsia"/>
        </w:rPr>
        <w:t>分钟的预热是会熄火的，自然也无法出发。</w:t>
      </w:r>
      <w:r>
        <w:t xml:space="preserve"> </w:t>
      </w:r>
    </w:p>
    <w:p w:rsidR="009C1EAC" w:rsidRDefault="009C1EAC" w:rsidP="00C34874">
      <w:pPr>
        <w:pStyle w:val="a"/>
      </w:pPr>
      <w:r>
        <w:rPr>
          <w:rFonts w:hint="eastAsia"/>
        </w:rPr>
        <w:t>“钥匙扭的动吗？”</w:t>
      </w:r>
    </w:p>
    <w:p w:rsidR="009C1EAC" w:rsidRDefault="009C1EAC" w:rsidP="00C34874">
      <w:pPr>
        <w:pStyle w:val="a"/>
      </w:pPr>
      <w:r w:rsidRPr="0034667F">
        <w:rPr>
          <w:rFonts w:hint="eastAsia"/>
        </w:rPr>
        <w:t>在父</w:t>
      </w:r>
      <w:r>
        <w:rPr>
          <w:rFonts w:hint="eastAsia"/>
        </w:rPr>
        <w:t>亲享受饭后咖啡的时候，去把引擎发动着是她每天的工作。</w:t>
      </w:r>
    </w:p>
    <w:p w:rsidR="009C1EAC" w:rsidRDefault="009C1EAC" w:rsidP="00C34874">
      <w:pPr>
        <w:pStyle w:val="a"/>
      </w:pPr>
      <w:r>
        <w:rPr>
          <w:rFonts w:hint="eastAsia"/>
        </w:rPr>
        <w:t>出了玄关，边呼出白色的哈气边横穿过整个庭院。</w:t>
      </w:r>
    </w:p>
    <w:p w:rsidR="009C1EAC" w:rsidRDefault="009C1EAC" w:rsidP="00C34874">
      <w:pPr>
        <w:pStyle w:val="a"/>
      </w:pPr>
      <w:r>
        <w:rPr>
          <w:rFonts w:hint="eastAsia"/>
        </w:rPr>
        <w:t>把年代久远的轿车门打开。</w:t>
      </w:r>
    </w:p>
    <w:p w:rsidR="009C1EAC" w:rsidRDefault="009C1EAC" w:rsidP="00C34874">
      <w:pPr>
        <w:pStyle w:val="a"/>
      </w:pPr>
      <w:r>
        <w:rPr>
          <w:rFonts w:hint="eastAsia"/>
        </w:rPr>
        <w:t>和往常一样，插进钥匙试着旋转。</w:t>
      </w:r>
    </w:p>
    <w:p w:rsidR="009C1EAC" w:rsidRDefault="009C1EAC" w:rsidP="00C34874">
      <w:pPr>
        <w:pStyle w:val="a"/>
      </w:pPr>
      <w:r>
        <w:rPr>
          <w:rFonts w:hint="eastAsia"/>
        </w:rPr>
        <w:t>库噜噜噜噜，引擎震动的声音。</w:t>
      </w:r>
    </w:p>
    <w:p w:rsidR="009C1EAC" w:rsidRPr="008A4C8A" w:rsidRDefault="009C1EAC" w:rsidP="00C34874">
      <w:pPr>
        <w:pStyle w:val="a"/>
      </w:pPr>
    </w:p>
    <w:p w:rsidR="009C1EAC" w:rsidRPr="0034667F" w:rsidRDefault="009C1EAC" w:rsidP="00C34874">
      <w:pPr>
        <w:pStyle w:val="a"/>
      </w:pPr>
      <w:r w:rsidRPr="0034667F">
        <w:rPr>
          <w:rFonts w:hint="eastAsia"/>
        </w:rPr>
        <w:t>就在，到今天已经重复数十遍的、小小的她感到骄傲的工作结束的那时，</w:t>
      </w:r>
    </w:p>
    <w:p w:rsidR="009C1EAC" w:rsidRDefault="009C1EAC" w:rsidP="00C34874">
      <w:pPr>
        <w:pStyle w:val="a"/>
      </w:pPr>
      <w:r>
        <w:rPr>
          <w:rFonts w:hint="eastAsia"/>
        </w:rPr>
        <w:t>【</w:t>
      </w:r>
      <w:r>
        <w:t>#************</w:t>
      </w:r>
      <w:r>
        <w:rPr>
          <w:rFonts w:hint="eastAsia"/>
        </w:rPr>
        <w:t>】</w:t>
      </w:r>
    </w:p>
    <w:p w:rsidR="009C1EAC" w:rsidRDefault="009C1EAC" w:rsidP="00C34874">
      <w:pPr>
        <w:pStyle w:val="a"/>
      </w:pPr>
      <w:r>
        <w:rPr>
          <w:rFonts w:hint="eastAsia"/>
        </w:rPr>
        <w:t>响起了声调极高的悲鸣。</w:t>
      </w:r>
    </w:p>
    <w:p w:rsidR="009C1EAC" w:rsidRDefault="009C1EAC" w:rsidP="00C34874">
      <w:pPr>
        <w:pStyle w:val="a"/>
      </w:pPr>
      <w:r>
        <w:rPr>
          <w:rFonts w:hint="eastAsia"/>
        </w:rPr>
        <w:t>她听到了既不是人类的悲鸣，也不是因为疼痛而哭泣的声音，小而又小的声音。</w:t>
      </w:r>
    </w:p>
    <w:p w:rsidR="009C1EAC" w:rsidRDefault="009C1EAC" w:rsidP="00C34874">
      <w:pPr>
        <w:pStyle w:val="a"/>
      </w:pPr>
      <w:r>
        <w:rPr>
          <w:rFonts w:hint="eastAsia"/>
        </w:rPr>
        <w:t>数分钟后。将爸爸的车前盖打开，里面有一个小小的生命</w:t>
      </w:r>
    </w:p>
    <w:p w:rsidR="009C1EAC" w:rsidRDefault="009C1EAC" w:rsidP="00C34874">
      <w:pPr>
        <w:pStyle w:val="a"/>
      </w:pPr>
      <w:r>
        <w:rPr>
          <w:rFonts w:hint="eastAsia"/>
        </w:rPr>
        <w:t>格叽格叽响着的传送带，</w:t>
      </w:r>
    </w:p>
    <w:p w:rsidR="009C1EAC" w:rsidRDefault="009C1EAC" w:rsidP="00C34874">
      <w:pPr>
        <w:pStyle w:val="a"/>
      </w:pPr>
      <w:r>
        <w:rPr>
          <w:rFonts w:hint="eastAsia"/>
        </w:rPr>
        <w:t>怪物一样的发动机，</w:t>
      </w:r>
    </w:p>
    <w:p w:rsidR="009C1EAC" w:rsidRDefault="009C1EAC" w:rsidP="00C34874">
      <w:pPr>
        <w:pStyle w:val="a"/>
      </w:pPr>
      <w:r>
        <w:rPr>
          <w:rFonts w:hint="eastAsia"/>
        </w:rPr>
        <w:t>彼此咬合的机械中。</w:t>
      </w:r>
    </w:p>
    <w:p w:rsidR="009C1EAC" w:rsidRDefault="009C1EAC" w:rsidP="00C34874">
      <w:pPr>
        <w:pStyle w:val="a"/>
      </w:pPr>
      <w:r>
        <w:rPr>
          <w:rFonts w:hint="eastAsia"/>
        </w:rPr>
        <w:t>一个看上去像母亲的猫，两个孩子一样的小猫。和周围环境无比突兀的存在着。</w:t>
      </w:r>
    </w:p>
    <w:p w:rsidR="009C1EAC" w:rsidRDefault="009C1EAC" w:rsidP="00C34874">
      <w:pPr>
        <w:pStyle w:val="a"/>
      </w:pPr>
      <w:r>
        <w:rPr>
          <w:rFonts w:hint="eastAsia"/>
        </w:rPr>
        <w:t>三只猫在引擎箱里相互依靠着团成了球。</w:t>
      </w:r>
    </w:p>
    <w:p w:rsidR="009C1EAC" w:rsidRDefault="009C1EAC" w:rsidP="00C34874">
      <w:pPr>
        <w:pStyle w:val="a"/>
      </w:pPr>
      <w:r>
        <w:rPr>
          <w:rFonts w:hint="eastAsia"/>
        </w:rPr>
        <w:t>猫妈妈头以上已经没有了，</w:t>
      </w:r>
    </w:p>
    <w:p w:rsidR="009C1EAC" w:rsidRDefault="009C1EAC" w:rsidP="00C34874">
      <w:pPr>
        <w:pStyle w:val="a"/>
      </w:pPr>
      <w:r>
        <w:rPr>
          <w:rFonts w:hint="eastAsia"/>
        </w:rPr>
        <w:t>小猫的一只，身体的大部分被机械卷进去已经不再动了，一定当时就死去了吧。</w:t>
      </w:r>
    </w:p>
    <w:p w:rsidR="009C1EAC" w:rsidRDefault="009C1EAC" w:rsidP="00C34874">
      <w:pPr>
        <w:pStyle w:val="a"/>
      </w:pPr>
      <w:r>
        <w:rPr>
          <w:rFonts w:hint="eastAsia"/>
        </w:rPr>
        <w:t>剩下的一只小猫半边脸已经全部染红了，像被雨打湿了的狗那样，咻咻的呼吸着。</w:t>
      </w:r>
    </w:p>
    <w:p w:rsidR="009C1EAC" w:rsidRDefault="009C1EAC" w:rsidP="00C34874">
      <w:pPr>
        <w:pStyle w:val="a"/>
      </w:pPr>
      <w:r>
        <w:rPr>
          <w:rFonts w:hint="eastAsia"/>
        </w:rPr>
        <w:t>小猫倚靠着尸体</w:t>
      </w:r>
      <w:r>
        <w:t>——</w:t>
      </w:r>
      <w:r>
        <w:rPr>
          <w:rFonts w:hint="eastAsia"/>
        </w:rPr>
        <w:t>不，有一半已经变成肉块的猫妈妈。恐怕它也只有数分钟的生命了吧，拼命的拼命的，向着猫妈妈的胸口倚靠过去。</w:t>
      </w:r>
    </w:p>
    <w:p w:rsidR="009C1EAC" w:rsidRDefault="009C1EAC" w:rsidP="00C34874">
      <w:pPr>
        <w:pStyle w:val="a"/>
      </w:pPr>
      <w:r>
        <w:rPr>
          <w:rFonts w:hint="eastAsia"/>
        </w:rPr>
        <w:t>【太可怜了】</w:t>
      </w:r>
    </w:p>
    <w:p w:rsidR="009C1EAC" w:rsidRDefault="009C1EAC" w:rsidP="00C34874">
      <w:pPr>
        <w:pStyle w:val="a"/>
      </w:pPr>
      <w:r>
        <w:rPr>
          <w:rFonts w:hint="eastAsia"/>
        </w:rPr>
        <w:t>父亲哀悼的声音。</w:t>
      </w:r>
    </w:p>
    <w:p w:rsidR="009C1EAC" w:rsidRDefault="009C1EAC" w:rsidP="00C34874">
      <w:pPr>
        <w:pStyle w:val="a"/>
      </w:pPr>
      <w:r>
        <w:rPr>
          <w:rFonts w:hint="eastAsia"/>
        </w:rPr>
        <w:t>昨夜的寒冷肯定让它们非常难受吧。</w:t>
      </w:r>
    </w:p>
    <w:p w:rsidR="009C1EAC" w:rsidRDefault="009C1EAC" w:rsidP="00C34874">
      <w:pPr>
        <w:pStyle w:val="a"/>
      </w:pPr>
      <w:r>
        <w:rPr>
          <w:rFonts w:hint="eastAsia"/>
        </w:rPr>
        <w:t>父亲开车回来之后，被引擎的暖气所吸引的小猫们，钻进了狭小的引擎箱。</w:t>
      </w:r>
    </w:p>
    <w:p w:rsidR="009C1EAC" w:rsidRDefault="009C1EAC" w:rsidP="00C34874">
      <w:pPr>
        <w:pStyle w:val="a"/>
      </w:pPr>
      <w:r>
        <w:rPr>
          <w:rFonts w:hint="eastAsia"/>
        </w:rPr>
        <w:t>它们一直在里面待到天亮。</w:t>
      </w:r>
    </w:p>
    <w:p w:rsidR="009C1EAC" w:rsidRDefault="009C1EAC" w:rsidP="00C34874">
      <w:pPr>
        <w:pStyle w:val="a"/>
      </w:pPr>
      <w:r>
        <w:rPr>
          <w:rFonts w:hint="eastAsia"/>
        </w:rPr>
        <w:t>一早，直到被传送带卷进去才醒来。</w:t>
      </w:r>
    </w:p>
    <w:p w:rsidR="009C1EAC" w:rsidRDefault="009C1EAC" w:rsidP="00C34874">
      <w:pPr>
        <w:pStyle w:val="a"/>
      </w:pPr>
      <w:r>
        <w:t>80</w:t>
      </w:r>
      <w:r>
        <w:rPr>
          <w:rFonts w:hint="eastAsia"/>
        </w:rPr>
        <w:t>年代那种气密性很差的车，好像经常有这种情况发生。</w:t>
      </w:r>
    </w:p>
    <w:p w:rsidR="009C1EAC" w:rsidRDefault="009C1EAC" w:rsidP="00C34874">
      <w:pPr>
        <w:pStyle w:val="a"/>
      </w:pPr>
      <w:r>
        <w:rPr>
          <w:rFonts w:hint="eastAsia"/>
        </w:rPr>
        <w:t>【</w:t>
      </w:r>
      <w:r>
        <w:t>——</w:t>
      </w:r>
      <w:r>
        <w:rPr>
          <w:rFonts w:hint="eastAsia"/>
        </w:rPr>
        <w:t>听好，不要觉得做了坏事。】</w:t>
      </w:r>
    </w:p>
    <w:p w:rsidR="009C1EAC" w:rsidRDefault="009C1EAC" w:rsidP="00C34874">
      <w:pPr>
        <w:pStyle w:val="a"/>
      </w:pPr>
      <w:r>
        <w:rPr>
          <w:rFonts w:hint="eastAsia"/>
        </w:rPr>
        <w:t>父亲的声音好遥远。</w:t>
      </w:r>
    </w:p>
    <w:p w:rsidR="009C1EAC" w:rsidRDefault="009C1EAC" w:rsidP="00C34874">
      <w:pPr>
        <w:pStyle w:val="a"/>
      </w:pPr>
      <w:r>
        <w:rPr>
          <w:rFonts w:hint="eastAsia"/>
        </w:rPr>
        <w:t>灰色的粘连在一起的小猫的毛。</w:t>
      </w:r>
    </w:p>
    <w:p w:rsidR="009C1EAC" w:rsidRDefault="009C1EAC" w:rsidP="00C34874">
      <w:pPr>
        <w:pStyle w:val="a"/>
      </w:pPr>
      <w:r>
        <w:rPr>
          <w:rFonts w:hint="eastAsia"/>
        </w:rPr>
        <w:t>母亲和兄弟的血，还有一半是自己的血。</w:t>
      </w:r>
    </w:p>
    <w:p w:rsidR="009C1EAC" w:rsidRDefault="009C1EAC" w:rsidP="00C34874">
      <w:pPr>
        <w:pStyle w:val="a"/>
      </w:pPr>
      <w:r>
        <w:t>——</w:t>
      </w:r>
      <w:r>
        <w:rPr>
          <w:rFonts w:hint="eastAsia"/>
        </w:rPr>
        <w:t>啊啊，看见头盖骨里面了</w:t>
      </w:r>
      <w:r>
        <w:t>——</w:t>
      </w:r>
    </w:p>
    <w:p w:rsidR="009C1EAC" w:rsidRDefault="009C1EAC" w:rsidP="00C34874">
      <w:pPr>
        <w:pStyle w:val="a"/>
      </w:pPr>
      <w:r>
        <w:rPr>
          <w:rFonts w:hint="eastAsia"/>
        </w:rPr>
        <w:t>被斑斑驳驳渲染的小生命。</w:t>
      </w:r>
    </w:p>
    <w:p w:rsidR="009C1EAC" w:rsidRDefault="009C1EAC" w:rsidP="00C34874">
      <w:pPr>
        <w:pStyle w:val="a"/>
      </w:pPr>
      <w:r>
        <w:rPr>
          <w:rFonts w:hint="eastAsia"/>
        </w:rPr>
        <w:t>眼睛已经看不见了吧，哆哆嗦嗦震动着，一心只想着向死去的母亲的胸口靠过去。</w:t>
      </w:r>
    </w:p>
    <w:p w:rsidR="009C1EAC" w:rsidRDefault="009C1EAC" w:rsidP="00C34874">
      <w:pPr>
        <w:pStyle w:val="a"/>
      </w:pPr>
      <w:r>
        <w:rPr>
          <w:rFonts w:hint="eastAsia"/>
        </w:rPr>
        <w:t>【……………？等一下…………】</w:t>
      </w:r>
    </w:p>
    <w:p w:rsidR="009C1EAC" w:rsidRDefault="009C1EAC" w:rsidP="00C34874">
      <w:pPr>
        <w:pStyle w:val="a"/>
      </w:pPr>
      <w:r>
        <w:rPr>
          <w:rFonts w:hint="eastAsia"/>
        </w:rPr>
        <w:t>她把小猫抱起来。</w:t>
      </w:r>
    </w:p>
    <w:p w:rsidR="009C1EAC" w:rsidRDefault="009C1EAC" w:rsidP="00C34874">
      <w:pPr>
        <w:pStyle w:val="a"/>
      </w:pPr>
      <w:r>
        <w:rPr>
          <w:rFonts w:hint="eastAsia"/>
        </w:rPr>
        <w:t>向着山里独居的祖父的房间那里跑去。</w:t>
      </w:r>
    </w:p>
    <w:p w:rsidR="009C1EAC" w:rsidRDefault="009C1EAC" w:rsidP="00C34874">
      <w:pPr>
        <w:pStyle w:val="a"/>
      </w:pPr>
      <w:r>
        <w:rPr>
          <w:rFonts w:hint="eastAsia"/>
        </w:rPr>
        <w:t>到底是后悔还是动摇，</w:t>
      </w:r>
    </w:p>
    <w:p w:rsidR="009C1EAC" w:rsidRDefault="009C1EAC" w:rsidP="00C34874">
      <w:pPr>
        <w:pStyle w:val="a"/>
      </w:pPr>
      <w:r>
        <w:rPr>
          <w:rFonts w:hint="eastAsia"/>
        </w:rPr>
        <w:t>是悲伤还是混乱的原因，说实话，现在已经分不清了。</w:t>
      </w:r>
    </w:p>
    <w:p w:rsidR="009C1EAC" w:rsidRDefault="009C1EAC" w:rsidP="00C34874">
      <w:pPr>
        <w:pStyle w:val="a"/>
      </w:pPr>
      <w:r>
        <w:rPr>
          <w:rFonts w:hint="eastAsia"/>
        </w:rPr>
        <w:t>她将涌上来的泪水尽全力抑制住，向着祖父的工房飞奔过去。</w:t>
      </w:r>
    </w:p>
    <w:p w:rsidR="009C1EAC" w:rsidRDefault="009C1EAC" w:rsidP="00C34874">
      <w:pPr>
        <w:pStyle w:val="a"/>
      </w:pPr>
      <w:r>
        <w:rPr>
          <w:rFonts w:hint="eastAsia"/>
        </w:rPr>
        <w:t>祖父是什么都能做到的魔法使。</w:t>
      </w:r>
    </w:p>
    <w:p w:rsidR="009C1EAC" w:rsidRDefault="009C1EAC" w:rsidP="00C34874">
      <w:pPr>
        <w:pStyle w:val="a"/>
      </w:pPr>
      <w:r>
        <w:rPr>
          <w:rFonts w:hint="eastAsia"/>
        </w:rPr>
        <w:t>她自己也一次都没有见过【魔法】这种东西，只是凭着话语凭空想象，那与常识基准不同的。她所知道的祖父就是那么一种生物。</w:t>
      </w:r>
    </w:p>
    <w:p w:rsidR="009C1EAC" w:rsidRDefault="009C1EAC" w:rsidP="00C34874">
      <w:pPr>
        <w:pStyle w:val="a"/>
      </w:pPr>
    </w:p>
    <w:p w:rsidR="009C1EAC" w:rsidRDefault="009C1EAC" w:rsidP="00C34874">
      <w:pPr>
        <w:pStyle w:val="a"/>
      </w:pPr>
      <w:r>
        <w:rPr>
          <w:rFonts w:hint="eastAsia"/>
        </w:rPr>
        <w:t>所以，</w:t>
      </w:r>
    </w:p>
    <w:p w:rsidR="009C1EAC" w:rsidRDefault="009C1EAC" w:rsidP="00C34874">
      <w:pPr>
        <w:pStyle w:val="a"/>
      </w:pPr>
      <w:r>
        <w:rPr>
          <w:rFonts w:hint="eastAsia"/>
        </w:rPr>
        <w:t>祖父的话，肯定能够帮上忙的。</w:t>
      </w:r>
    </w:p>
    <w:p w:rsidR="009C1EAC" w:rsidRDefault="009C1EAC" w:rsidP="00C34874">
      <w:pPr>
        <w:pStyle w:val="a"/>
      </w:pPr>
      <w:r>
        <w:rPr>
          <w:rFonts w:hint="eastAsia"/>
        </w:rPr>
        <w:t>【是说要把这只小猫的命运改变喽】</w:t>
      </w:r>
    </w:p>
    <w:p w:rsidR="009C1EAC" w:rsidRDefault="009C1EAC" w:rsidP="00C34874">
      <w:pPr>
        <w:pStyle w:val="a"/>
      </w:pPr>
      <w:r>
        <w:rPr>
          <w:rFonts w:hint="eastAsia"/>
        </w:rPr>
        <w:t>住在洞窟里的魔法使，发出了毫不关心的声音。</w:t>
      </w:r>
    </w:p>
    <w:p w:rsidR="009C1EAC" w:rsidRDefault="009C1EAC" w:rsidP="00C34874">
      <w:pPr>
        <w:pStyle w:val="a"/>
      </w:pPr>
      <w:r>
        <w:rPr>
          <w:rFonts w:hint="eastAsia"/>
        </w:rPr>
        <w:t>请帮帮它吧，她这么恳求着。</w:t>
      </w:r>
    </w:p>
    <w:p w:rsidR="009C1EAC" w:rsidRDefault="009C1EAC" w:rsidP="00C34874">
      <w:pPr>
        <w:pStyle w:val="a"/>
      </w:pPr>
      <w:r>
        <w:rPr>
          <w:rFonts w:hint="eastAsia"/>
        </w:rPr>
        <w:t>使用魔法并不是那么容易的事情。</w:t>
      </w:r>
    </w:p>
    <w:p w:rsidR="009C1EAC" w:rsidRDefault="009C1EAC" w:rsidP="00C34874">
      <w:pPr>
        <w:pStyle w:val="a"/>
      </w:pPr>
      <w:r>
        <w:rPr>
          <w:rFonts w:hint="eastAsia"/>
        </w:rPr>
        <w:t>那可是将整个世界变化的大事。</w:t>
      </w:r>
    </w:p>
    <w:p w:rsidR="009C1EAC" w:rsidRDefault="009C1EAC" w:rsidP="00C34874">
      <w:pPr>
        <w:pStyle w:val="a"/>
      </w:pPr>
      <w:r>
        <w:rPr>
          <w:rFonts w:hint="eastAsia"/>
        </w:rPr>
        <w:t>简直像是机械一样的回答，没有回应她随意的愿望。</w:t>
      </w:r>
    </w:p>
    <w:p w:rsidR="009C1EAC" w:rsidRDefault="009C1EAC" w:rsidP="00C34874">
      <w:pPr>
        <w:pStyle w:val="a"/>
      </w:pPr>
    </w:p>
    <w:p w:rsidR="009C1EAC" w:rsidRDefault="009C1EAC" w:rsidP="00C34874">
      <w:pPr>
        <w:pStyle w:val="a"/>
      </w:pPr>
      <w:r>
        <w:t>[</w:t>
      </w:r>
      <w:r>
        <w:rPr>
          <w:rFonts w:hint="eastAsia"/>
        </w:rPr>
        <w:t>…………啊</w:t>
      </w:r>
      <w:r>
        <w:t>]</w:t>
      </w:r>
    </w:p>
    <w:p w:rsidR="009C1EAC" w:rsidRDefault="009C1EAC" w:rsidP="00C34874">
      <w:pPr>
        <w:pStyle w:val="a"/>
      </w:pPr>
      <w:r>
        <w:rPr>
          <w:rFonts w:hint="eastAsia"/>
        </w:rPr>
        <w:t>回过神的时候她手上只有小小的尸体了。</w:t>
      </w:r>
    </w:p>
    <w:p w:rsidR="009C1EAC" w:rsidRDefault="009C1EAC" w:rsidP="00C34874">
      <w:pPr>
        <w:pStyle w:val="a"/>
      </w:pPr>
      <w:r>
        <w:rPr>
          <w:rFonts w:hint="eastAsia"/>
        </w:rPr>
        <w:t>冰冷的毛发。</w:t>
      </w:r>
    </w:p>
    <w:p w:rsidR="009C1EAC" w:rsidRDefault="009C1EAC" w:rsidP="00C34874">
      <w:pPr>
        <w:pStyle w:val="a"/>
      </w:pPr>
      <w:r>
        <w:rPr>
          <w:rFonts w:hint="eastAsia"/>
        </w:rPr>
        <w:t>怎么看生命都已经消散了。</w:t>
      </w:r>
    </w:p>
    <w:p w:rsidR="009C1EAC" w:rsidRDefault="009C1EAC" w:rsidP="00C34874">
      <w:pPr>
        <w:pStyle w:val="a"/>
      </w:pPr>
      <w:r>
        <w:rPr>
          <w:rFonts w:hint="eastAsia"/>
        </w:rPr>
        <w:t>抑制不住的泪水，从眼眶中流了出来。</w:t>
      </w:r>
    </w:p>
    <w:p w:rsidR="009C1EAC" w:rsidRDefault="009C1EAC" w:rsidP="00C34874">
      <w:pPr>
        <w:pStyle w:val="a"/>
      </w:pPr>
      <w:r>
        <w:rPr>
          <w:rFonts w:hint="eastAsia"/>
        </w:rPr>
        <w:t>胸中那沉痛的悔恨仿佛阴沉的天空那样无边无际。</w:t>
      </w:r>
    </w:p>
    <w:p w:rsidR="009C1EAC" w:rsidRDefault="009C1EAC" w:rsidP="00C34874">
      <w:pPr>
        <w:pStyle w:val="a"/>
      </w:pPr>
      <w:r>
        <w:rPr>
          <w:rFonts w:hint="eastAsia"/>
        </w:rPr>
        <w:t>【毫无作用啊，结果，还是什么都无法改变】</w:t>
      </w:r>
    </w:p>
    <w:p w:rsidR="009C1EAC" w:rsidRDefault="009C1EAC" w:rsidP="00C34874">
      <w:pPr>
        <w:pStyle w:val="a"/>
      </w:pPr>
      <w:r>
        <w:rPr>
          <w:rFonts w:hint="eastAsia"/>
        </w:rPr>
        <w:t>到底是什么引起的，她也无法把握。</w:t>
      </w:r>
    </w:p>
    <w:p w:rsidR="009C1EAC" w:rsidRDefault="009C1EAC" w:rsidP="00C34874">
      <w:pPr>
        <w:pStyle w:val="a"/>
      </w:pPr>
      <w:r>
        <w:rPr>
          <w:rFonts w:hint="eastAsia"/>
        </w:rPr>
        <w:t>这十分钟的空白到底有什么样的经历，</w:t>
      </w:r>
    </w:p>
    <w:p w:rsidR="009C1EAC" w:rsidRDefault="009C1EAC" w:rsidP="00C34874">
      <w:pPr>
        <w:pStyle w:val="a"/>
      </w:pPr>
      <w:r>
        <w:rPr>
          <w:rFonts w:hint="eastAsia"/>
        </w:rPr>
        <w:t>和谁相见，</w:t>
      </w:r>
    </w:p>
    <w:p w:rsidR="009C1EAC" w:rsidRDefault="009C1EAC" w:rsidP="00C34874">
      <w:pPr>
        <w:pStyle w:val="a"/>
      </w:pPr>
      <w:r>
        <w:rPr>
          <w:rFonts w:hint="eastAsia"/>
        </w:rPr>
        <w:t>都知道了什么，无责任的回到和以前一样。</w:t>
      </w:r>
    </w:p>
    <w:p w:rsidR="009C1EAC" w:rsidRDefault="009C1EAC" w:rsidP="00C34874">
      <w:pPr>
        <w:pStyle w:val="a"/>
      </w:pPr>
      <w:r>
        <w:rPr>
          <w:rFonts w:hint="eastAsia"/>
        </w:rPr>
        <w:t>能确定的事情只有一件，逝去的生命再也无法挽回。</w:t>
      </w:r>
    </w:p>
    <w:p w:rsidR="009C1EAC" w:rsidRDefault="009C1EAC" w:rsidP="00C34874">
      <w:pPr>
        <w:pStyle w:val="a"/>
      </w:pPr>
      <w:r>
        <w:tab/>
      </w:r>
      <w:r>
        <w:rPr>
          <w:rFonts w:hint="eastAsia"/>
        </w:rPr>
        <w:t>【那个。那里有谁在吗？】</w:t>
      </w:r>
    </w:p>
    <w:p w:rsidR="009C1EAC" w:rsidRDefault="009C1EAC" w:rsidP="00C34874">
      <w:pPr>
        <w:pStyle w:val="a"/>
      </w:pPr>
      <w:r>
        <w:rPr>
          <w:rFonts w:hint="eastAsia"/>
        </w:rPr>
        <w:t>那一天，</w:t>
      </w:r>
    </w:p>
    <w:p w:rsidR="009C1EAC" w:rsidRDefault="009C1EAC" w:rsidP="00C34874">
      <w:pPr>
        <w:pStyle w:val="a"/>
      </w:pPr>
      <w:r>
        <w:rPr>
          <w:rFonts w:hint="eastAsia"/>
        </w:rPr>
        <w:t>对我来说，她</w:t>
      </w:r>
      <w:r>
        <w:rPr>
          <w:rFonts w:hint="eastAsia"/>
          <w:noProof/>
        </w:rPr>
        <w:t>的出生就只是一个错误而已。</w:t>
      </w:r>
    </w:p>
    <w:p w:rsidR="009C1EAC" w:rsidRDefault="009C1EAC" w:rsidP="00C34874">
      <w:pPr>
        <w:pStyle w:val="a"/>
      </w:pPr>
      <w:r>
        <w:rPr>
          <w:rFonts w:hint="eastAsia"/>
        </w:rPr>
        <w:t>……………啊啊</w:t>
      </w:r>
    </w:p>
    <w:p w:rsidR="009C1EAC" w:rsidRDefault="009C1EAC" w:rsidP="00C34874">
      <w:pPr>
        <w:pStyle w:val="a"/>
      </w:pPr>
      <w:r>
        <w:rPr>
          <w:rFonts w:hint="eastAsia"/>
        </w:rPr>
        <w:t>不管怎么说，</w:t>
      </w:r>
    </w:p>
    <w:p w:rsidR="009C1EAC" w:rsidRDefault="009C1EAC" w:rsidP="00C34874">
      <w:pPr>
        <w:pStyle w:val="a"/>
      </w:pPr>
      <w:r>
        <w:rPr>
          <w:rFonts w:hint="eastAsia"/>
        </w:rPr>
        <w:t>全部都是值得怀念的，久远的过去了。</w:t>
      </w:r>
    </w:p>
    <w:p w:rsidR="009C1EAC" w:rsidRDefault="009C1EAC" w:rsidP="00C34874">
      <w:pPr>
        <w:pStyle w:val="a"/>
      </w:pPr>
      <w:r>
        <w:rPr>
          <w:rFonts w:hint="eastAsia"/>
        </w:rPr>
        <w:t>那是距离现在</w:t>
      </w:r>
      <w:r>
        <w:t>8</w:t>
      </w:r>
      <w:r>
        <w:rPr>
          <w:rFonts w:hint="eastAsia"/>
        </w:rPr>
        <w:t>年前的事情了。</w:t>
      </w:r>
    </w:p>
    <w:p w:rsidR="009C1EAC" w:rsidRDefault="009C1EAC" w:rsidP="00C34874">
      <w:pPr>
        <w:pStyle w:val="a"/>
      </w:pPr>
      <w:r>
        <w:rPr>
          <w:rFonts w:hint="eastAsia"/>
        </w:rPr>
        <w:t>不管是什么样的魔法都无法取回的，最开始的相见，和她们相遇的那一天。</w:t>
      </w: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C34874">
      <w:pPr>
        <w:pStyle w:val="a"/>
      </w:pPr>
    </w:p>
    <w:p w:rsidR="009C1EAC" w:rsidRDefault="009C1EAC" w:rsidP="005B4648">
      <w:pPr>
        <w:pStyle w:val="Title"/>
      </w:pPr>
      <w:r>
        <w:rPr>
          <w:rFonts w:hint="eastAsia"/>
        </w:rPr>
        <w:t>冬天的清晨</w:t>
      </w:r>
    </w:p>
    <w:p w:rsidR="009C1EAC" w:rsidRDefault="009C1EAC" w:rsidP="00C34874">
      <w:pPr>
        <w:pStyle w:val="a"/>
      </w:pPr>
      <w:r>
        <w:rPr>
          <w:rFonts w:hint="eastAsia"/>
        </w:rPr>
        <w:t>傲慢、贪婪、只有破坏能力的。</w:t>
      </w:r>
    </w:p>
    <w:p w:rsidR="009C1EAC" w:rsidRDefault="009C1EAC" w:rsidP="00C34874">
      <w:pPr>
        <w:pStyle w:val="a"/>
      </w:pPr>
      <w:r>
        <w:rPr>
          <w:rFonts w:hint="eastAsia"/>
        </w:rPr>
        <w:t>我一定是狼。</w:t>
      </w:r>
    </w:p>
    <w:p w:rsidR="009C1EAC" w:rsidRDefault="009C1EAC" w:rsidP="00C34874">
      <w:pPr>
        <w:pStyle w:val="a"/>
      </w:pPr>
      <w:r>
        <w:rPr>
          <w:rFonts w:hint="eastAsia"/>
        </w:rPr>
        <w:t>还没有回来就已经向着门口摇尾巴、</w:t>
      </w:r>
    </w:p>
    <w:p w:rsidR="009C1EAC" w:rsidRDefault="009C1EAC" w:rsidP="00C34874">
      <w:pPr>
        <w:pStyle w:val="a"/>
      </w:pPr>
      <w:r>
        <w:rPr>
          <w:rFonts w:hint="eastAsia"/>
        </w:rPr>
        <w:t>要是没人关注就会心碎，变成一个人就会忧伤起来。</w:t>
      </w:r>
    </w:p>
    <w:p w:rsidR="009C1EAC" w:rsidRDefault="009C1EAC" w:rsidP="00C34874">
      <w:pPr>
        <w:pStyle w:val="a"/>
      </w:pPr>
      <w:r>
        <w:rPr>
          <w:rFonts w:hint="eastAsia"/>
        </w:rPr>
        <w:t>不管怎样。</w:t>
      </w:r>
    </w:p>
    <w:p w:rsidR="009C1EAC" w:rsidRDefault="009C1EAC" w:rsidP="00C34874">
      <w:pPr>
        <w:pStyle w:val="a"/>
      </w:pPr>
      <w:r>
        <w:rPr>
          <w:rFonts w:hint="eastAsia"/>
        </w:rPr>
        <w:t>被小红帽打败是肯定的。</w:t>
      </w:r>
    </w:p>
    <w:p w:rsidR="009C1EAC" w:rsidRDefault="009C1EAC" w:rsidP="005B4648">
      <w:pPr>
        <w:pStyle w:val="Heading2"/>
      </w:pPr>
      <w:r>
        <w:rPr>
          <w:rFonts w:hint="eastAsia"/>
        </w:rPr>
        <w:t>不普通的人</w:t>
      </w:r>
    </w:p>
    <w:p w:rsidR="009C1EAC" w:rsidRDefault="009C1EAC" w:rsidP="005B4648">
      <w:r>
        <w:rPr>
          <w:rFonts w:hint="eastAsia"/>
        </w:rPr>
        <w:t>那是一个安静的早晨。</w:t>
      </w:r>
    </w:p>
    <w:p w:rsidR="009C1EAC" w:rsidRDefault="009C1EAC" w:rsidP="005B4648">
      <w:r>
        <w:rPr>
          <w:rFonts w:hint="eastAsia"/>
        </w:rPr>
        <w:t>从床上窥探天空的摸样，就好像是用画具涂抹出来的灰色一般。</w:t>
      </w:r>
    </w:p>
    <w:p w:rsidR="009C1EAC" w:rsidRDefault="009C1EAC" w:rsidP="005B4648">
      <w:r>
        <w:rPr>
          <w:rFonts w:hint="eastAsia"/>
        </w:rPr>
        <w:t>温度计指着六度上线的温度。就</w:t>
      </w:r>
      <w:r>
        <w:t>11</w:t>
      </w:r>
      <w:r>
        <w:rPr>
          <w:rFonts w:hint="eastAsia"/>
        </w:rPr>
        <w:t>月来说还真是让人无法原谅的温度。但这只是刚开始。</w:t>
      </w:r>
    </w:p>
    <w:p w:rsidR="009C1EAC" w:rsidRDefault="009C1EAC" w:rsidP="005B4648">
      <w:r>
        <w:rPr>
          <w:rFonts w:hint="eastAsia"/>
        </w:rPr>
        <w:t>早饭时间已经错过了，自己竟然是被饥饿感叫醒的真让人看不下去。</w:t>
      </w:r>
    </w:p>
    <w:p w:rsidR="009C1EAC" w:rsidRDefault="009C1EAC" w:rsidP="005B4648">
      <w:r>
        <w:rPr>
          <w:rFonts w:hint="eastAsia"/>
        </w:rPr>
        <w:t>虽然只是这么悠哉的睡一觉，对她来说，今天的早上也是很幸福的。</w:t>
      </w:r>
    </w:p>
    <w:p w:rsidR="009C1EAC" w:rsidRDefault="009C1EAC" w:rsidP="005B4648">
      <w:r>
        <w:rPr>
          <w:rFonts w:hint="eastAsia"/>
        </w:rPr>
        <w:t>时针已经指向八点了。</w:t>
      </w:r>
    </w:p>
    <w:p w:rsidR="009C1EAC" w:rsidRDefault="009C1EAC" w:rsidP="005B4648">
      <w:r>
        <w:rPr>
          <w:rFonts w:hint="eastAsia"/>
        </w:rPr>
        <w:t>就平时来说是令人绝望的时间，不管怎么做都已经确定要迟到的时间了。但今天是学校创校休假的日子。</w:t>
      </w:r>
    </w:p>
    <w:p w:rsidR="009C1EAC" w:rsidRDefault="009C1EAC" w:rsidP="005B4648">
      <w:r>
        <w:rPr>
          <w:rFonts w:hint="eastAsia"/>
        </w:rPr>
        <w:t>托休假的福，可以久违的像这样悠闲的度过一个早上。</w:t>
      </w:r>
    </w:p>
    <w:p w:rsidR="009C1EAC" w:rsidRDefault="009C1EAC" w:rsidP="005B4648">
      <w:r>
        <w:rPr>
          <w:rFonts w:hint="eastAsia"/>
        </w:rPr>
        <w:t>回过头来，窗外令人忧郁的颜色有如钢铁般的，虽说是早上但感觉是黄昏的天空。</w:t>
      </w:r>
    </w:p>
    <w:p w:rsidR="009C1EAC" w:rsidRDefault="009C1EAC" w:rsidP="005B4648">
      <w:r>
        <w:rPr>
          <w:rFonts w:hint="eastAsia"/>
        </w:rPr>
        <w:t>真是的，这样怎么也不能说是一个良好的早上了吧。</w:t>
      </w:r>
    </w:p>
    <w:p w:rsidR="009C1EAC" w:rsidRDefault="009C1EAC" w:rsidP="005B4648">
      <w:r>
        <w:rPr>
          <w:rFonts w:hint="eastAsia"/>
        </w:rPr>
        <w:t>不过，对于三个小时前还在通宵的她来说，外面的天气不论怎样都无关紧要了。</w:t>
      </w:r>
    </w:p>
    <w:p w:rsidR="009C1EAC" w:rsidRDefault="009C1EAC" w:rsidP="005B4648">
      <w:r>
        <w:rPr>
          <w:rFonts w:hint="eastAsia"/>
        </w:rPr>
        <w:t>现在比起其他的还是睡觉重要啊。</w:t>
      </w:r>
    </w:p>
    <w:p w:rsidR="009C1EAC" w:rsidRDefault="009C1EAC" w:rsidP="005B4648">
      <w:r>
        <w:rPr>
          <w:rFonts w:hint="eastAsia"/>
        </w:rPr>
        <w:t>在床上再打个盹就是一个完美的清晨了，所以外面天气什么的让老天爷关心去吧。走过去关上窗户</w:t>
      </w:r>
    </w:p>
    <w:p w:rsidR="009C1EAC" w:rsidRDefault="009C1EAC" w:rsidP="005B4648">
      <w:r>
        <w:rPr>
          <w:rFonts w:hint="eastAsia"/>
        </w:rPr>
        <w:t>拉上窗帘。</w:t>
      </w:r>
    </w:p>
    <w:p w:rsidR="009C1EAC" w:rsidRDefault="009C1EAC" w:rsidP="005B4648">
      <w:r>
        <w:rPr>
          <w:rFonts w:hint="eastAsia"/>
        </w:rPr>
        <w:t>垂下眼帘，向着沉沉的睡眠开始努力。</w:t>
      </w:r>
    </w:p>
    <w:p w:rsidR="009C1EAC" w:rsidRDefault="009C1EAC" w:rsidP="005B4648">
      <w:r>
        <w:rPr>
          <w:rFonts w:hint="eastAsia"/>
        </w:rPr>
        <w:t>【至少再有两个小时平平常常的梦境的睡眠就好】</w:t>
      </w:r>
    </w:p>
    <w:p w:rsidR="009C1EAC" w:rsidRDefault="009C1EAC" w:rsidP="005B4648">
      <w:r>
        <w:rPr>
          <w:rFonts w:hint="eastAsia"/>
        </w:rPr>
        <w:t>困意还好好的残留着，很快就能睡着了。</w:t>
      </w:r>
    </w:p>
    <w:p w:rsidR="009C1EAC" w:rsidRDefault="009C1EAC" w:rsidP="005B4648">
      <w:r>
        <w:rPr>
          <w:rFonts w:hint="eastAsia"/>
        </w:rPr>
        <w:t>意识渐渐的沉淀下来。</w:t>
      </w:r>
    </w:p>
    <w:p w:rsidR="009C1EAC" w:rsidRDefault="009C1EAC" w:rsidP="005B4648">
      <w:r>
        <w:rPr>
          <w:rFonts w:hint="eastAsia"/>
        </w:rPr>
        <w:t>但是，</w:t>
      </w:r>
    </w:p>
    <w:p w:rsidR="009C1EAC" w:rsidRDefault="009C1EAC" w:rsidP="005B4648">
      <w:r>
        <w:rPr>
          <w:rFonts w:hint="eastAsia"/>
        </w:rPr>
        <w:t>仿佛无法容忍她小小的愿望一样，</w:t>
      </w:r>
    </w:p>
    <w:p w:rsidR="009C1EAC" w:rsidRDefault="009C1EAC" w:rsidP="005B4648">
      <w:r>
        <w:rPr>
          <w:rFonts w:hint="eastAsia"/>
        </w:rPr>
        <w:t>【</w:t>
      </w:r>
      <w:r>
        <w:t>-------------------------</w:t>
      </w:r>
      <w:r>
        <w:rPr>
          <w:rFonts w:hint="eastAsia"/>
        </w:rPr>
        <w:t>】</w:t>
      </w:r>
    </w:p>
    <w:p w:rsidR="009C1EAC" w:rsidRDefault="009C1EAC" w:rsidP="005B4648">
      <w:r>
        <w:rPr>
          <w:rFonts w:hint="eastAsia"/>
        </w:rPr>
        <w:t>小小的但是音调极高的声音缠着耳朵，</w:t>
      </w:r>
    </w:p>
    <w:p w:rsidR="009C1EAC" w:rsidRDefault="009C1EAC" w:rsidP="005B4648">
      <w:r>
        <w:rPr>
          <w:rFonts w:hint="eastAsia"/>
        </w:rPr>
        <w:t>没弄错的话是电话吧，</w:t>
      </w:r>
    </w:p>
    <w:p w:rsidR="009C1EAC" w:rsidRDefault="009C1EAC" w:rsidP="005B4648">
      <w:r>
        <w:rPr>
          <w:rFonts w:hint="eastAsia"/>
        </w:rPr>
        <w:t>已经习惯了一般，仿佛一直在闭着的眼睑，与她的意识作对似的猛地睁开。</w:t>
      </w:r>
    </w:p>
    <w:p w:rsidR="009C1EAC" w:rsidRDefault="009C1EAC" w:rsidP="005B4648">
      <w:r>
        <w:rPr>
          <w:rFonts w:hint="eastAsia"/>
        </w:rPr>
        <w:t>“啊啊真是的，今天还打过来。”</w:t>
      </w:r>
    </w:p>
    <w:p w:rsidR="009C1EAC" w:rsidRDefault="009C1EAC" w:rsidP="005B4648">
      <w:r>
        <w:rPr>
          <w:rFonts w:hint="eastAsia"/>
        </w:rPr>
        <w:t>电话设在一楼的客厅。</w:t>
      </w:r>
    </w:p>
    <w:p w:rsidR="009C1EAC" w:rsidRDefault="009C1EAC" w:rsidP="005B4648">
      <w:r>
        <w:rPr>
          <w:rFonts w:hint="eastAsia"/>
        </w:rPr>
        <w:t>这个屋子到楼梯大概要十米的距离，楼梯还是分段的。</w:t>
      </w:r>
    </w:p>
    <w:p w:rsidR="009C1EAC" w:rsidRDefault="009C1EAC" w:rsidP="005B4648">
      <w:r>
        <w:rPr>
          <w:rFonts w:hint="eastAsia"/>
        </w:rPr>
        <w:t>对睡眠不足的她来说，这段距离太遥不可及了。</w:t>
      </w:r>
    </w:p>
    <w:p w:rsidR="009C1EAC" w:rsidRDefault="009C1EAC" w:rsidP="005B4648">
      <w:r>
        <w:rPr>
          <w:rFonts w:hint="eastAsia"/>
        </w:rPr>
        <w:t>…………电话铃锲而不舍的响着。</w:t>
      </w:r>
    </w:p>
    <w:p w:rsidR="009C1EAC" w:rsidRDefault="009C1EAC" w:rsidP="005B4648">
      <w:r>
        <w:rPr>
          <w:rFonts w:hint="eastAsia"/>
        </w:rPr>
        <w:t>无视的话总会挂的吧，但如果她能做到的话，那她就能说自己够温柔了呢。</w:t>
      </w:r>
    </w:p>
    <w:p w:rsidR="009C1EAC" w:rsidRDefault="009C1EAC" w:rsidP="005B4648">
      <w:r>
        <w:rPr>
          <w:rFonts w:hint="eastAsia"/>
        </w:rPr>
        <w:t>“有珠，不在吗？”</w:t>
      </w:r>
    </w:p>
    <w:p w:rsidR="009C1EAC" w:rsidRDefault="009C1EAC" w:rsidP="005B4648">
      <w:r>
        <w:rPr>
          <w:rFonts w:hint="eastAsia"/>
        </w:rPr>
        <w:t>正在期待怯懦的同居人的活跃表现呢，很快就放弃了。</w:t>
      </w:r>
    </w:p>
    <w:p w:rsidR="009C1EAC" w:rsidRDefault="009C1EAC" w:rsidP="005B4648">
      <w:r>
        <w:rPr>
          <w:rFonts w:hint="eastAsia"/>
        </w:rPr>
        <w:t>想一下就知道今天放假只有自己的学校呢，同居的有珠是在山上的大小姐学校上学。肯定已经去学校了。</w:t>
      </w:r>
    </w:p>
    <w:p w:rsidR="009C1EAC" w:rsidRDefault="009C1EAC" w:rsidP="005B4648">
      <w:r>
        <w:rPr>
          <w:rFonts w:hint="eastAsia"/>
        </w:rPr>
        <w:t>电话倔强的不肯放弃。</w:t>
      </w:r>
    </w:p>
    <w:p w:rsidR="009C1EAC" w:rsidRDefault="009C1EAC" w:rsidP="005B4648">
      <w:r>
        <w:rPr>
          <w:rFonts w:hint="eastAsia"/>
        </w:rPr>
        <w:t>不管它还挺烦人的，感觉音量还提高了一点。</w:t>
      </w:r>
    </w:p>
    <w:p w:rsidR="009C1EAC" w:rsidRDefault="009C1EAC" w:rsidP="005B4648">
      <w:r>
        <w:rPr>
          <w:rFonts w:hint="eastAsia"/>
        </w:rPr>
        <w:t>【啊啊够了，难得快睡着了】</w:t>
      </w:r>
    </w:p>
    <w:p w:rsidR="009C1EAC" w:rsidRDefault="009C1EAC" w:rsidP="005B4648">
      <w:r>
        <w:rPr>
          <w:rFonts w:hint="eastAsia"/>
        </w:rPr>
        <w:t>没办法从床上爬起来，随便穿上了羽绒服，她到了屋子的后面。</w:t>
      </w:r>
    </w:p>
    <w:p w:rsidR="009C1EAC" w:rsidRDefault="009C1EAC" w:rsidP="005B4648">
      <w:r>
        <w:rPr>
          <w:rFonts w:hint="eastAsia"/>
        </w:rPr>
        <w:t>【哇，好冷】</w:t>
      </w:r>
    </w:p>
    <w:p w:rsidR="009C1EAC" w:rsidRDefault="009C1EAC" w:rsidP="005B4648">
      <w:r>
        <w:rPr>
          <w:rFonts w:hint="eastAsia"/>
        </w:rPr>
        <w:t>双手和在一起，揉搓着取暖。</w:t>
      </w:r>
    </w:p>
    <w:p w:rsidR="009C1EAC" w:rsidRDefault="009C1EAC" w:rsidP="005B4648">
      <w:r>
        <w:rPr>
          <w:rFonts w:hint="eastAsia"/>
        </w:rPr>
        <w:t>这个屋子的取暖措施太少了。</w:t>
      </w:r>
    </w:p>
    <w:p w:rsidR="009C1EAC" w:rsidRDefault="009C1EAC" w:rsidP="005B4648">
      <w:r>
        <w:rPr>
          <w:rFonts w:hint="eastAsia"/>
        </w:rPr>
        <w:t>所以，冬天的气温是让人恐惧的强敌。</w:t>
      </w:r>
    </w:p>
    <w:p w:rsidR="009C1EAC" w:rsidRDefault="009C1EAC" w:rsidP="005B4648">
      <w:r>
        <w:rPr>
          <w:rFonts w:hint="eastAsia"/>
        </w:rPr>
        <w:t>乌云密布的早上，不用看温度计也能知道这深冬的寒冷。</w:t>
      </w:r>
    </w:p>
    <w:p w:rsidR="009C1EAC" w:rsidRDefault="009C1EAC" w:rsidP="005B4648">
      <w:r>
        <w:rPr>
          <w:rFonts w:hint="eastAsia"/>
        </w:rPr>
        <w:t>这座大屋在更靠近山里的地方，附近是除此以外别无他物的森林。所以这里的冬天比街上来的更早。</w:t>
      </w:r>
    </w:p>
    <w:p w:rsidR="009C1EAC" w:rsidRDefault="009C1EAC" w:rsidP="005B4648">
      <w:r>
        <w:rPr>
          <w:rFonts w:hint="eastAsia"/>
        </w:rPr>
        <w:t>走过长长的走廊，无机质的足音在楼梯回响。</w:t>
      </w:r>
    </w:p>
    <w:p w:rsidR="009C1EAC" w:rsidRDefault="009C1EAC" w:rsidP="005B4648">
      <w:r>
        <w:rPr>
          <w:rFonts w:hint="eastAsia"/>
        </w:rPr>
        <w:t>馆内的装饰品是不想让人放在手里抚摸的东西，生活气息更是感觉不到。</w:t>
      </w:r>
    </w:p>
    <w:p w:rsidR="009C1EAC" w:rsidRDefault="009C1EAC" w:rsidP="005B4648">
      <w:r>
        <w:rPr>
          <w:rFonts w:hint="eastAsia"/>
        </w:rPr>
        <w:t>比起豪华更多的是寂寞的感觉。</w:t>
      </w:r>
    </w:p>
    <w:p w:rsidR="009C1EAC" w:rsidRDefault="009C1EAC" w:rsidP="005B4648">
      <w:r>
        <w:rPr>
          <w:rFonts w:hint="eastAsia"/>
        </w:rPr>
        <w:t>像这种由昏暗晨光装饰的房屋，被当做鬼屋是肯定的吧。</w:t>
      </w:r>
    </w:p>
    <w:p w:rsidR="009C1EAC" w:rsidRDefault="009C1EAC" w:rsidP="005B4648">
      <w:r>
        <w:rPr>
          <w:rFonts w:hint="eastAsia"/>
        </w:rPr>
        <w:t>【嘛，鬼屋也就是那么回事吧，</w:t>
      </w:r>
    </w:p>
    <w:p w:rsidR="009C1EAC" w:rsidRDefault="009C1EAC" w:rsidP="005B4648">
      <w:r>
        <w:rPr>
          <w:rFonts w:hint="eastAsia"/>
        </w:rPr>
        <w:t>但是只有两个人住怎么说也太大了吧，这个屋子】</w:t>
      </w:r>
    </w:p>
    <w:p w:rsidR="009C1EAC" w:rsidRDefault="009C1EAC" w:rsidP="005B4648">
      <w:r>
        <w:rPr>
          <w:rFonts w:hint="eastAsia"/>
        </w:rPr>
        <w:t>楼梯有超过</w:t>
      </w:r>
      <w:r>
        <w:t>30</w:t>
      </w:r>
      <w:r>
        <w:rPr>
          <w:rFonts w:hint="eastAsia"/>
        </w:rPr>
        <w:t>个台阶。</w:t>
      </w:r>
    </w:p>
    <w:p w:rsidR="009C1EAC" w:rsidRDefault="009C1EAC" w:rsidP="005B4648">
      <w:r>
        <w:rPr>
          <w:rFonts w:hint="eastAsia"/>
        </w:rPr>
        <w:t>对方似乎很闲啊，还是说对这个家里的构造十分熟悉呢。</w:t>
      </w:r>
    </w:p>
    <w:p w:rsidR="009C1EAC" w:rsidRDefault="009C1EAC" w:rsidP="005B4648">
      <w:r>
        <w:rPr>
          <w:rFonts w:hint="eastAsia"/>
        </w:rPr>
        <w:t>她感觉是后者的原因。</w:t>
      </w:r>
    </w:p>
    <w:p w:rsidR="009C1EAC" w:rsidRDefault="009C1EAC" w:rsidP="005B4648">
      <w:r>
        <w:rPr>
          <w:rFonts w:hint="eastAsia"/>
        </w:rPr>
        <w:t>窗上显露出忧郁的颜色。</w:t>
      </w:r>
    </w:p>
    <w:p w:rsidR="009C1EAC" w:rsidRDefault="009C1EAC" w:rsidP="005B4648">
      <w:r>
        <w:rPr>
          <w:rFonts w:hint="eastAsia"/>
        </w:rPr>
        <w:t>听着丝毫不知自重的电话声加快了脚步。</w:t>
      </w:r>
    </w:p>
    <w:p w:rsidR="009C1EAC" w:rsidRDefault="009C1EAC" w:rsidP="005B4648">
      <w:r>
        <w:rPr>
          <w:rFonts w:hint="eastAsia"/>
        </w:rPr>
        <w:t>大概，听到电话声的时候，就已经预料到幸福的早上要烟消云散了吧。</w:t>
      </w:r>
    </w:p>
    <w:p w:rsidR="009C1EAC" w:rsidRDefault="009C1EAC" w:rsidP="005B4648">
      <w:r>
        <w:rPr>
          <w:rFonts w:hint="eastAsia"/>
        </w:rPr>
        <w:t>总之，这就是一连串事件的最初了吧。</w:t>
      </w:r>
    </w:p>
    <w:p w:rsidR="009C1EAC" w:rsidRDefault="009C1EAC" w:rsidP="005B4648">
      <w:r>
        <w:rPr>
          <w:rFonts w:hint="eastAsia"/>
        </w:rPr>
        <w:t>不够浪漫的话，请睁大眼睛继续看吧。</w:t>
      </w:r>
    </w:p>
    <w:p w:rsidR="009C1EAC" w:rsidRDefault="009C1EAC" w:rsidP="005B4648">
      <w:r>
        <w:rPr>
          <w:rFonts w:hint="eastAsia"/>
        </w:rPr>
        <w:t>不管是统计也好，传说也好，</w:t>
      </w:r>
    </w:p>
    <w:p w:rsidR="009C1EAC" w:rsidRDefault="009C1EAC" w:rsidP="005B4648">
      <w:r>
        <w:rPr>
          <w:rFonts w:hint="eastAsia"/>
        </w:rPr>
        <w:t>事物的开端，大概都是这样风平浪静，平静一如平常吧。</w:t>
      </w:r>
    </w:p>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5B4648"/>
    <w:p w:rsidR="009C1EAC" w:rsidRDefault="009C1EAC" w:rsidP="00735CB0">
      <w:pPr>
        <w:pStyle w:val="Title"/>
      </w:pPr>
      <w:r>
        <w:rPr>
          <w:rFonts w:hint="eastAsia"/>
        </w:rPr>
        <w:t>她的一天</w:t>
      </w:r>
      <w:r>
        <w:t>1</w:t>
      </w:r>
    </w:p>
    <w:p w:rsidR="009C1EAC" w:rsidRDefault="009C1EAC" w:rsidP="00735CB0">
      <w:r>
        <w:rPr>
          <w:rFonts w:hint="eastAsia"/>
        </w:rPr>
        <w:t>她终于到达学校正门的时候，雨丝毫没有减小的势头。</w:t>
      </w:r>
    </w:p>
    <w:p w:rsidR="009C1EAC" w:rsidRDefault="009C1EAC" w:rsidP="00735CB0">
      <w:r>
        <w:rPr>
          <w:rFonts w:hint="eastAsia"/>
        </w:rPr>
        <w:t>远远的可以看见隐藏在云层中的阳光。</w:t>
      </w:r>
    </w:p>
    <w:p w:rsidR="009C1EAC" w:rsidRDefault="009C1EAC" w:rsidP="00735CB0">
      <w:r>
        <w:rPr>
          <w:rFonts w:hint="eastAsia"/>
        </w:rPr>
        <w:t>这么看来，这场雨说不定要持续到傍晚了。</w:t>
      </w:r>
    </w:p>
    <w:p w:rsidR="009C1EAC" w:rsidRDefault="009C1EAC" w:rsidP="00735CB0">
      <w:r>
        <w:rPr>
          <w:rFonts w:hint="eastAsia"/>
        </w:rPr>
        <w:t>【…………话是这么说，不过跟我没关系就是了。】</w:t>
      </w:r>
    </w:p>
    <w:p w:rsidR="009C1EAC" w:rsidRDefault="009C1EAC" w:rsidP="00735CB0">
      <w:r>
        <w:rPr>
          <w:rFonts w:hint="eastAsia"/>
        </w:rPr>
        <w:t>天空的模样又不能填饱肚子，而她的运气则是糟透了。</w:t>
      </w:r>
    </w:p>
    <w:p w:rsidR="009C1EAC" w:rsidRDefault="009C1EAC" w:rsidP="00735CB0">
      <w:r>
        <w:rPr>
          <w:rFonts w:hint="eastAsia"/>
        </w:rPr>
        <w:t>熬夜到很晚，早起又碰到这么一个冬雨占据的早晨。</w:t>
      </w:r>
    </w:p>
    <w:p w:rsidR="009C1EAC" w:rsidRDefault="009C1EAC" w:rsidP="00735CB0">
      <w:r>
        <w:rPr>
          <w:rFonts w:hint="eastAsia"/>
        </w:rPr>
        <w:t>看来找她来也不是为了什么简单的事情啊。</w:t>
      </w:r>
    </w:p>
    <w:p w:rsidR="009C1EAC" w:rsidRDefault="009C1EAC" w:rsidP="00735CB0">
      <w:r>
        <w:rPr>
          <w:rFonts w:hint="eastAsia"/>
        </w:rPr>
        <w:t>被这种预感弄得头疼的她穿过校门口，径直向着学校宿舍走过去。</w:t>
      </w:r>
    </w:p>
    <w:p w:rsidR="009C1EAC" w:rsidRDefault="009C1EAC" w:rsidP="00735CB0">
      <w:r>
        <w:rPr>
          <w:rFonts w:hint="eastAsia"/>
        </w:rPr>
        <w:t>途中除她以外的学生一个都没有看到。</w:t>
      </w:r>
    </w:p>
    <w:p w:rsidR="009C1EAC" w:rsidRDefault="009C1EAC" w:rsidP="00735CB0">
      <w:r>
        <w:rPr>
          <w:rFonts w:hint="eastAsia"/>
        </w:rPr>
        <w:t>也没有看到社团活动的学生。</w:t>
      </w:r>
    </w:p>
    <w:p w:rsidR="009C1EAC" w:rsidRDefault="009C1EAC" w:rsidP="00735CB0">
      <w:r>
        <w:rPr>
          <w:rFonts w:hint="eastAsia"/>
        </w:rPr>
        <w:t>就连教师用的接待处也立起了“休息中”的牌子。</w:t>
      </w:r>
    </w:p>
    <w:p w:rsidR="009C1EAC" w:rsidRDefault="009C1EAC" w:rsidP="00735CB0">
      <w:r>
        <w:rPr>
          <w:rFonts w:hint="eastAsia"/>
        </w:rPr>
        <w:t>学校也和学生一起休假了。</w:t>
      </w:r>
    </w:p>
    <w:p w:rsidR="009C1EAC" w:rsidRDefault="009C1EAC" w:rsidP="00735CB0">
      <w:r>
        <w:rPr>
          <w:rFonts w:hint="eastAsia"/>
        </w:rPr>
        <w:t>当然，这个时间还把她叫出来的家伙除外。</w:t>
      </w:r>
    </w:p>
    <w:p w:rsidR="009C1EAC" w:rsidRDefault="009C1EAC" w:rsidP="00735CB0">
      <w:r>
        <w:rPr>
          <w:rFonts w:hint="eastAsia"/>
        </w:rPr>
        <w:t>这个事实弄得她的情绪越来越烦躁了。</w:t>
      </w:r>
    </w:p>
    <w:p w:rsidR="009C1EAC" w:rsidRDefault="009C1EAC" w:rsidP="00735CB0">
      <w:r>
        <w:rPr>
          <w:rFonts w:hint="eastAsia"/>
        </w:rPr>
        <w:t>她推开了教职员室，向着看惯了的办公桌望过去。</w:t>
      </w:r>
    </w:p>
    <w:p w:rsidR="009C1EAC" w:rsidRPr="00DB1782" w:rsidRDefault="009C1EAC" w:rsidP="00735CB0">
      <w:r w:rsidRPr="00DB1782">
        <w:rPr>
          <w:rFonts w:hint="eastAsia"/>
        </w:rPr>
        <w:t>朴素但是笔挺的衬衫和西服</w:t>
      </w:r>
    </w:p>
    <w:p w:rsidR="009C1EAC" w:rsidRPr="005B353E" w:rsidRDefault="009C1EAC" w:rsidP="00735CB0">
      <w:r w:rsidRPr="005B353E">
        <w:rPr>
          <w:rFonts w:hint="eastAsia"/>
        </w:rPr>
        <w:t>稳重的感觉和</w:t>
      </w:r>
      <w:r>
        <w:rPr>
          <w:rFonts w:hint="eastAsia"/>
        </w:rPr>
        <w:t>让人不敢</w:t>
      </w:r>
      <w:r w:rsidRPr="005B353E">
        <w:rPr>
          <w:rFonts w:hint="eastAsia"/>
        </w:rPr>
        <w:t>小看的细眼镜</w:t>
      </w:r>
    </w:p>
    <w:p w:rsidR="009C1EAC" w:rsidRDefault="009C1EAC" w:rsidP="00735CB0">
      <w:r>
        <w:rPr>
          <w:rFonts w:hint="eastAsia"/>
          <w:color w:val="FF0000"/>
        </w:rPr>
        <w:t>被不搭调的烟草味包围着，</w:t>
      </w:r>
      <w:r>
        <w:t>25</w:t>
      </w:r>
      <w:r>
        <w:rPr>
          <w:rFonts w:hint="eastAsia"/>
        </w:rPr>
        <w:t>、</w:t>
      </w:r>
      <w:r>
        <w:t>26</w:t>
      </w:r>
      <w:r>
        <w:rPr>
          <w:rFonts w:hint="eastAsia"/>
        </w:rPr>
        <w:t>岁的好男人。</w:t>
      </w:r>
    </w:p>
    <w:p w:rsidR="009C1EAC" w:rsidRDefault="009C1EAC" w:rsidP="00735CB0">
      <w:r>
        <w:rPr>
          <w:rFonts w:hint="eastAsia"/>
        </w:rPr>
        <w:t>话虽如此，还不到让她心动的程度。</w:t>
      </w:r>
    </w:p>
    <w:p w:rsidR="009C1EAC" w:rsidRDefault="009C1EAC" w:rsidP="00735CB0">
      <w:r>
        <w:rPr>
          <w:rFonts w:hint="eastAsia"/>
        </w:rPr>
        <w:t>【山城老师】</w:t>
      </w:r>
    </w:p>
    <w:p w:rsidR="009C1EAC" w:rsidRDefault="009C1EAC" w:rsidP="00735CB0">
      <w:r>
        <w:rPr>
          <w:rFonts w:hint="eastAsia"/>
        </w:rPr>
        <w:t>顺势把门关上。</w:t>
      </w:r>
    </w:p>
    <w:p w:rsidR="009C1EAC" w:rsidRDefault="009C1EAC" w:rsidP="00735CB0">
      <w:r>
        <w:rPr>
          <w:rFonts w:hint="eastAsia"/>
        </w:rPr>
        <w:t>完全没有被声音吓到的样子，被叫做山城的老师抬起头来。</w:t>
      </w:r>
    </w:p>
    <w:p w:rsidR="009C1EAC" w:rsidRDefault="009C1EAC" w:rsidP="00735CB0">
      <w:r>
        <w:rPr>
          <w:rFonts w:hint="eastAsia"/>
        </w:rPr>
        <w:t>【呀，早啊苍崎，事情已经听说了吧。】</w:t>
      </w:r>
    </w:p>
    <w:p w:rsidR="009C1EAC" w:rsidRDefault="009C1EAC" w:rsidP="00735CB0">
      <w:r>
        <w:rPr>
          <w:rFonts w:hint="eastAsia"/>
        </w:rPr>
        <w:t>【是啊，一小时前在家里听到了，事先完全没有打过招呼。】</w:t>
      </w:r>
    </w:p>
    <w:p w:rsidR="009C1EAC" w:rsidRDefault="009C1EAC" w:rsidP="00735CB0">
      <w:r>
        <w:rPr>
          <w:rFonts w:hint="eastAsia"/>
        </w:rPr>
        <w:t>也是这个高中毕业的山城，和学生的岁数相差不大。</w:t>
      </w:r>
    </w:p>
    <w:p w:rsidR="009C1EAC" w:rsidRDefault="009C1EAC" w:rsidP="00735CB0">
      <w:r>
        <w:rPr>
          <w:rFonts w:hint="eastAsia"/>
        </w:rPr>
        <w:t>也因为这个原因比别的老师更被学生仰慕。</w:t>
      </w:r>
    </w:p>
    <w:p w:rsidR="009C1EAC" w:rsidRDefault="009C1EAC" w:rsidP="00735CB0">
      <w:r>
        <w:rPr>
          <w:rFonts w:hint="eastAsia"/>
        </w:rPr>
        <w:t>知识丰富，语气温和。</w:t>
      </w:r>
    </w:p>
    <w:p w:rsidR="009C1EAC" w:rsidRDefault="009C1EAC" w:rsidP="00735CB0">
      <w:r>
        <w:rPr>
          <w:rFonts w:hint="eastAsia"/>
        </w:rPr>
        <w:t>比起教师，更像是可以信赖的前辈那种感觉吧。不过不巧，对苍崎来说他可没啥可仰慕的。</w:t>
      </w:r>
    </w:p>
    <w:p w:rsidR="009C1EAC" w:rsidRDefault="009C1EAC" w:rsidP="00735CB0">
      <w:r>
        <w:rPr>
          <w:rFonts w:hint="eastAsia"/>
        </w:rPr>
        <w:t>彻头彻尾的教师。</w:t>
      </w:r>
    </w:p>
    <w:p w:rsidR="009C1EAC" w:rsidRDefault="009C1EAC" w:rsidP="00735CB0">
      <w:r>
        <w:rPr>
          <w:rFonts w:hint="eastAsia"/>
        </w:rPr>
        <w:t>对待学生的爱憎分的非常清楚，就算被冤枉也会在休息场所假笑的大哥哥……类似这样的，就是苍崎对山城的评价。</w:t>
      </w:r>
    </w:p>
    <w:p w:rsidR="009C1EAC" w:rsidRDefault="009C1EAC" w:rsidP="00735CB0">
      <w:r>
        <w:rPr>
          <w:rFonts w:hint="eastAsia"/>
        </w:rPr>
        <w:t>山城的教学理念和苍崎定义的好教师形象正好相反，因此对他说话比较强硬，更不用说亲切了。</w:t>
      </w:r>
    </w:p>
    <w:p w:rsidR="009C1EAC" w:rsidRDefault="009C1EAC" w:rsidP="00735CB0">
      <w:r>
        <w:rPr>
          <w:rFonts w:hint="eastAsia"/>
        </w:rPr>
        <w:t>…………话说回来，亲切啊和蔼啊微笑啊什么的，她从一开始就没装备过这些东西。</w:t>
      </w:r>
    </w:p>
    <w:p w:rsidR="009C1EAC" w:rsidRDefault="009C1EAC" w:rsidP="00735CB0">
      <w:r>
        <w:rPr>
          <w:rFonts w:hint="eastAsia"/>
        </w:rPr>
        <w:t>【啊啊，今天看来也一副不高兴的表情啊，苍崎】</w:t>
      </w:r>
    </w:p>
    <w:p w:rsidR="009C1EAC" w:rsidRDefault="009C1EAC" w:rsidP="00735CB0">
      <w:r>
        <w:rPr>
          <w:rFonts w:hint="eastAsia"/>
        </w:rPr>
        <w:t>【那是老师的错觉吧。</w:t>
      </w:r>
    </w:p>
    <w:p w:rsidR="009C1EAC" w:rsidRDefault="009C1EAC" w:rsidP="00735CB0">
      <w:r>
        <w:rPr>
          <w:rFonts w:hint="eastAsia"/>
        </w:rPr>
        <w:t>今天只是特别的，没啥话可说而已】</w:t>
      </w:r>
    </w:p>
    <w:p w:rsidR="009C1EAC" w:rsidRDefault="009C1EAC" w:rsidP="00735CB0">
      <w:r>
        <w:rPr>
          <w:rFonts w:hint="eastAsia"/>
        </w:rPr>
        <w:t>不卑不亢的回过话去，她也知道现在自己的表情很吓人。</w:t>
      </w:r>
    </w:p>
    <w:p w:rsidR="009C1EAC" w:rsidRDefault="009C1EAC" w:rsidP="00735CB0">
      <w:r>
        <w:rPr>
          <w:rFonts w:hint="eastAsia"/>
        </w:rPr>
        <w:t>睡梦中被吵醒的糟糕情绪，睡眠不足的疲劳感，造成这一切的元凶正站在眼前，肯定不会有啥好脸色吧。</w:t>
      </w:r>
    </w:p>
    <w:p w:rsidR="009C1EAC" w:rsidRDefault="009C1EAC" w:rsidP="00735CB0">
      <w:r>
        <w:rPr>
          <w:rFonts w:hint="eastAsia"/>
        </w:rPr>
        <w:t>【是吗？那就好。也不想给他带来太多麻烦，说实话我也不知道该怎么才能帮得了他】</w:t>
      </w:r>
    </w:p>
    <w:p w:rsidR="009C1EAC" w:rsidRDefault="009C1EAC" w:rsidP="00735CB0">
      <w:r>
        <w:rPr>
          <w:rFonts w:hint="eastAsia"/>
        </w:rPr>
        <w:t>【老师，关于这件事，还没没有任何人详细给我说明过。】</w:t>
      </w:r>
    </w:p>
    <w:p w:rsidR="009C1EAC" w:rsidRDefault="009C1EAC" w:rsidP="00735CB0">
      <w:r>
        <w:rPr>
          <w:rFonts w:hint="eastAsia"/>
        </w:rPr>
        <w:t>刺人的视线和话语，山城哦了一声附和着，把烟掐掉了。</w:t>
      </w:r>
    </w:p>
    <w:p w:rsidR="009C1EAC" w:rsidRDefault="009C1EAC" w:rsidP="00735CB0">
      <w:r>
        <w:rPr>
          <w:rFonts w:hint="eastAsia"/>
        </w:rPr>
        <w:t>【</w:t>
      </w:r>
      <w:r>
        <w:t>——</w:t>
      </w:r>
      <w:r>
        <w:rPr>
          <w:rFonts w:hint="eastAsia"/>
        </w:rPr>
        <w:t>？在电话里没有说清吗？】</w:t>
      </w:r>
    </w:p>
    <w:p w:rsidR="009C1EAC" w:rsidRDefault="009C1EAC" w:rsidP="00735CB0">
      <w:r>
        <w:rPr>
          <w:rFonts w:hint="eastAsia"/>
        </w:rPr>
        <w:t>【只是转校生的介绍吧，除此以外什么都没说，</w:t>
      </w:r>
    </w:p>
    <w:p w:rsidR="009C1EAC" w:rsidRDefault="009C1EAC" w:rsidP="00735CB0">
      <w:r>
        <w:rPr>
          <w:rFonts w:hint="eastAsia"/>
        </w:rPr>
        <w:t>理由啊脉络啊一点都没有说明过。】</w:t>
      </w:r>
    </w:p>
    <w:p w:rsidR="009C1EAC" w:rsidRDefault="009C1EAC" w:rsidP="00735CB0">
      <w:r>
        <w:rPr>
          <w:rFonts w:hint="eastAsia"/>
        </w:rPr>
        <w:t>简洁的回答，山</w:t>
      </w:r>
      <w:r w:rsidRPr="004B2EDF">
        <w:rPr>
          <w:rFonts w:hint="eastAsia"/>
        </w:rPr>
        <w:t>城</w:t>
      </w:r>
      <w:r>
        <w:rPr>
          <w:rFonts w:hint="eastAsia"/>
        </w:rPr>
        <w:t>感到问题严重似的挑了挑眉毛。</w:t>
      </w:r>
    </w:p>
    <w:p w:rsidR="009C1EAC" w:rsidRDefault="009C1EAC" w:rsidP="00735CB0">
      <w:r>
        <w:rPr>
          <w:rFonts w:hint="eastAsia"/>
        </w:rPr>
        <w:t>已经见识到她有多恼怒了，理由自然是在休息日里并没什么大事却把她叫出来，就连电话的内容也是让人抓不住要领这件事了吧。</w:t>
      </w:r>
    </w:p>
    <w:p w:rsidR="009C1EAC" w:rsidRDefault="009C1EAC" w:rsidP="00735CB0">
      <w:r>
        <w:rPr>
          <w:rFonts w:hint="eastAsia"/>
        </w:rPr>
        <w:t>还真是严格啊，山城老师不由的苦笑起来。</w:t>
      </w:r>
    </w:p>
    <w:p w:rsidR="009C1EAC" w:rsidRDefault="009C1EAC" w:rsidP="00735CB0">
      <w:r>
        <w:rPr>
          <w:rFonts w:hint="eastAsia"/>
        </w:rPr>
        <w:t>【老师，你要认为这话挺好笑的，那我觉得我现在回去也没关系吧】</w:t>
      </w:r>
    </w:p>
    <w:p w:rsidR="009C1EAC" w:rsidRDefault="009C1EAC" w:rsidP="00735CB0">
      <w:r>
        <w:rPr>
          <w:rFonts w:hint="eastAsia"/>
        </w:rPr>
        <w:t>【呀，抱歉抱歉，是我失礼了。这并不是在开玩笑而是认真的在说。想请你帮个小忙。】</w:t>
      </w:r>
    </w:p>
    <w:p w:rsidR="009C1EAC" w:rsidRDefault="009C1EAC" w:rsidP="00735CB0">
      <w:r>
        <w:rPr>
          <w:rFonts w:hint="eastAsia"/>
        </w:rPr>
        <w:t>【真的？转校生的问题？】</w:t>
      </w:r>
    </w:p>
    <w:p w:rsidR="009C1EAC" w:rsidRDefault="009C1EAC" w:rsidP="00735CB0">
      <w:pPr>
        <w:rPr>
          <w:color w:val="000000"/>
        </w:rPr>
      </w:pPr>
      <w:r>
        <w:rPr>
          <w:rFonts w:hint="eastAsia"/>
        </w:rPr>
        <w:t>【唔，该说是麻烦，</w:t>
      </w:r>
      <w:r>
        <w:rPr>
          <w:rFonts w:hint="eastAsia"/>
          <w:color w:val="000000"/>
        </w:rPr>
        <w:t>还是该说是困难呢</w:t>
      </w:r>
    </w:p>
    <w:p w:rsidR="009C1EAC" w:rsidRDefault="009C1EAC" w:rsidP="00735CB0">
      <w:r>
        <w:rPr>
          <w:rFonts w:hint="eastAsia"/>
          <w:color w:val="000000"/>
        </w:rPr>
        <w:t>他……………草十郎他啊，有点，各种意义上来说有点错位呐。我想与其由我带着他校内参观。不如交给和他同级的你比较好</w:t>
      </w:r>
      <w:r>
        <w:rPr>
          <w:rFonts w:hint="eastAsia"/>
        </w:rPr>
        <w:t>】</w:t>
      </w:r>
    </w:p>
    <w:p w:rsidR="009C1EAC" w:rsidRDefault="009C1EAC" w:rsidP="00735CB0">
      <w:r>
        <w:rPr>
          <w:rFonts w:hint="eastAsia"/>
        </w:rPr>
        <w:t>【</w:t>
      </w:r>
      <w:r>
        <w:t>…………</w:t>
      </w:r>
      <w:r>
        <w:rPr>
          <w:rFonts w:hint="eastAsia"/>
        </w:rPr>
        <w:t>】</w:t>
      </w:r>
    </w:p>
    <w:p w:rsidR="009C1EAC" w:rsidRDefault="009C1EAC" w:rsidP="00735CB0">
      <w:r>
        <w:rPr>
          <w:rFonts w:hint="eastAsia"/>
        </w:rPr>
        <w:t>她不爽的表情估计和外面的阴云一样了。</w:t>
      </w:r>
    </w:p>
    <w:p w:rsidR="009C1EAC" w:rsidRDefault="009C1EAC" w:rsidP="00735CB0">
      <w:r>
        <w:rPr>
          <w:rFonts w:hint="eastAsia"/>
        </w:rPr>
        <w:t>教师的工作竟然交给学生来做这也太怠慢了。还有那个转校生的所谓错位这个评价？</w:t>
      </w:r>
    </w:p>
    <w:p w:rsidR="009C1EAC" w:rsidRDefault="009C1EAC" w:rsidP="00735CB0">
      <w:r>
        <w:rPr>
          <w:rFonts w:hint="eastAsia"/>
        </w:rPr>
        <w:t>品格有问题，不大合群。这类问题很容易就能联想到，可是这个错位到底指的是什么？</w:t>
      </w:r>
    </w:p>
    <w:p w:rsidR="009C1EAC" w:rsidRDefault="009C1EAC" w:rsidP="00735CB0">
      <w:pPr>
        <w:rPr>
          <w:lang w:eastAsia="ja-JP"/>
        </w:rPr>
      </w:pPr>
      <w:r>
        <w:rPr>
          <w:rFonts w:hint="eastAsia"/>
        </w:rPr>
        <w:t>【错位什么的，这可不是能够表现出来的东西吧。</w:t>
      </w:r>
      <w:r>
        <w:rPr>
          <w:rFonts w:hint="eastAsia"/>
          <w:lang w:eastAsia="ja-JP"/>
        </w:rPr>
        <w:t>】</w:t>
      </w:r>
    </w:p>
    <w:p w:rsidR="009C1EAC" w:rsidRDefault="009C1EAC" w:rsidP="00735CB0">
      <w:pPr>
        <w:rPr>
          <w:lang w:eastAsia="ja-JP"/>
        </w:rPr>
      </w:pPr>
      <w:r>
        <w:rPr>
          <w:rFonts w:hint="eastAsia"/>
          <w:lang w:eastAsia="ja-JP"/>
        </w:rPr>
        <w:t>苍崎带着疑惑（</w:t>
      </w:r>
      <w:r w:rsidRPr="00717B8F">
        <w:rPr>
          <w:rFonts w:hint="eastAsia"/>
          <w:lang w:eastAsia="ja-JP"/>
        </w:rPr>
        <w:t>不審</w:t>
      </w:r>
      <w:r>
        <w:rPr>
          <w:rFonts w:hint="eastAsia"/>
          <w:lang w:eastAsia="ja-JP"/>
        </w:rPr>
        <w:t>：</w:t>
      </w:r>
      <w:r>
        <w:rPr>
          <w:rStyle w:val="trsjp1"/>
          <w:rFonts w:hint="eastAsia"/>
          <w:b/>
          <w:bCs/>
          <w:kern w:val="36"/>
          <w:lang w:eastAsia="ja-JP"/>
        </w:rPr>
        <w:t>ふしん</w:t>
      </w:r>
      <w:r>
        <w:rPr>
          <w:rStyle w:val="trsjp1"/>
          <w:rFonts w:eastAsia="宋体" w:hint="eastAsia"/>
          <w:b/>
          <w:bCs/>
          <w:kern w:val="36"/>
          <w:lang w:eastAsia="ja-JP"/>
        </w:rPr>
        <w:t>，可疑，疑问</w:t>
      </w:r>
      <w:r>
        <w:rPr>
          <w:rFonts w:hint="eastAsia"/>
          <w:lang w:eastAsia="ja-JP"/>
        </w:rPr>
        <w:t>、思案：</w:t>
      </w:r>
      <w:r>
        <w:rPr>
          <w:rStyle w:val="trsjp1"/>
          <w:rFonts w:hint="eastAsia"/>
          <w:b/>
          <w:bCs/>
          <w:kern w:val="36"/>
          <w:lang w:eastAsia="ja-JP"/>
        </w:rPr>
        <w:t>しあん</w:t>
      </w:r>
      <w:r>
        <w:rPr>
          <w:rStyle w:val="trsjp1"/>
          <w:rFonts w:eastAsia="宋体" w:hint="eastAsia"/>
          <w:b/>
          <w:bCs/>
          <w:kern w:val="36"/>
          <w:lang w:eastAsia="ja-JP"/>
        </w:rPr>
        <w:t>，思量主意</w:t>
      </w:r>
      <w:r>
        <w:rPr>
          <w:rFonts w:hint="eastAsia"/>
          <w:lang w:eastAsia="ja-JP"/>
        </w:rPr>
        <w:t>），很快把头转过去。</w:t>
      </w:r>
    </w:p>
    <w:p w:rsidR="009C1EAC" w:rsidRDefault="009C1EAC" w:rsidP="00735CB0">
      <w:r>
        <w:rPr>
          <w:rFonts w:hint="eastAsia"/>
        </w:rPr>
        <w:t>为了这个那个的烦恼也不是办法。</w:t>
      </w:r>
    </w:p>
    <w:p w:rsidR="009C1EAC" w:rsidRDefault="009C1EAC" w:rsidP="00735CB0">
      <w:r>
        <w:rPr>
          <w:rFonts w:hint="eastAsia"/>
        </w:rPr>
        <w:t>不管怎么说这个对话本身就错位了让心情不爽，再加上相关的情报太少。就算是现在拒绝了也只会让回到床上的心情更加糟糕。</w:t>
      </w:r>
    </w:p>
    <w:p w:rsidR="009C1EAC" w:rsidRDefault="009C1EAC" w:rsidP="00735CB0">
      <w:r>
        <w:rPr>
          <w:rFonts w:hint="eastAsia"/>
        </w:rPr>
        <w:t>【还有一个问题。】</w:t>
      </w:r>
    </w:p>
    <w:p w:rsidR="009C1EAC" w:rsidRDefault="009C1EAC" w:rsidP="00735CB0">
      <w:pPr>
        <w:rPr>
          <w:color w:val="000000"/>
        </w:rPr>
      </w:pPr>
      <w:r>
        <w:rPr>
          <w:rFonts w:hint="eastAsia"/>
        </w:rPr>
        <w:t>【是什么？啊，要说学级的话和你一样都是二年级。性格非常冷静，很容易听进话的类型。</w:t>
      </w:r>
      <w:r w:rsidRPr="0099703F">
        <w:rPr>
          <w:rFonts w:hint="eastAsia"/>
        </w:rPr>
        <w:t>反过来说</w:t>
      </w:r>
      <w:r>
        <w:rPr>
          <w:rFonts w:hint="eastAsia"/>
        </w:rPr>
        <w:t>就是</w:t>
      </w:r>
      <w:r w:rsidRPr="0099703F">
        <w:rPr>
          <w:rFonts w:hint="eastAsia"/>
        </w:rPr>
        <w:t>没</w:t>
      </w:r>
      <w:r>
        <w:rPr>
          <w:rFonts w:hint="eastAsia"/>
          <w:color w:val="000000"/>
        </w:rPr>
        <w:t>有什么霸气，那样的人不是很容易聊得来吗？</w:t>
      </w:r>
    </w:p>
    <w:p w:rsidR="009C1EAC" w:rsidRDefault="009C1EAC" w:rsidP="00735CB0">
      <w:r>
        <w:rPr>
          <w:rFonts w:hint="eastAsia"/>
          <w:color w:val="000000"/>
        </w:rPr>
        <w:t>苍崎同学和班里其他人不同，肯定会相处的很好的。</w:t>
      </w:r>
      <w:r>
        <w:rPr>
          <w:rFonts w:hint="eastAsia"/>
        </w:rPr>
        <w:t>】</w:t>
      </w:r>
    </w:p>
    <w:p w:rsidR="009C1EAC" w:rsidRDefault="009C1EAC" w:rsidP="00735CB0">
      <w:r>
        <w:rPr>
          <w:rFonts w:hint="eastAsia"/>
        </w:rPr>
        <w:t>【那种事情直接和本人说过话之后才能知道。我想问的不是这些，而是为什么非得是我？】</w:t>
      </w:r>
    </w:p>
    <w:p w:rsidR="009C1EAC" w:rsidRDefault="009C1EAC" w:rsidP="00735CB0">
      <w:r>
        <w:rPr>
          <w:rFonts w:hint="eastAsia"/>
        </w:rPr>
        <w:t>带刺的问题，同时也代表苍崎答应了带转校生熟悉学校的工作。</w:t>
      </w:r>
    </w:p>
    <w:p w:rsidR="009C1EAC" w:rsidRDefault="009C1EAC" w:rsidP="00735CB0">
      <w:pPr>
        <w:rPr>
          <w:color w:val="FF0000"/>
        </w:rPr>
      </w:pPr>
      <w:r>
        <w:rPr>
          <w:rFonts w:hint="eastAsia"/>
        </w:rPr>
        <w:t>虽然有不满，但是先把那种情绪放到一边。</w:t>
      </w:r>
      <w:r w:rsidRPr="00124AC9">
        <w:rPr>
          <w:rFonts w:hint="eastAsia"/>
          <w:color w:val="FF0000"/>
        </w:rPr>
        <w:t>工作优先的态度。</w:t>
      </w:r>
    </w:p>
    <w:p w:rsidR="009C1EAC" w:rsidRDefault="009C1EAC" w:rsidP="00735CB0">
      <w:r>
        <w:rPr>
          <w:rFonts w:hint="eastAsia"/>
        </w:rPr>
        <w:t>明明有着极度自我的气质，但是做事却尽力的公正。这也可以说是她的特长了。</w:t>
      </w:r>
    </w:p>
    <w:p w:rsidR="009C1EAC" w:rsidRDefault="009C1EAC" w:rsidP="00735CB0">
      <w:r>
        <w:rPr>
          <w:rFonts w:hint="eastAsia"/>
          <w:color w:val="000000"/>
        </w:rPr>
        <w:t>稍稍矛盾的特质</w:t>
      </w:r>
      <w:r>
        <w:rPr>
          <w:rFonts w:hint="eastAsia"/>
        </w:rPr>
        <w:t>，但是核心非常强悍，这也是山城把这件事拜托给她的原因。</w:t>
      </w:r>
    </w:p>
    <w:p w:rsidR="009C1EAC" w:rsidRDefault="009C1EAC" w:rsidP="00735CB0">
      <w:r>
        <w:rPr>
          <w:rFonts w:hint="eastAsia"/>
        </w:rPr>
        <w:t>…………嘛</w:t>
      </w:r>
    </w:p>
    <w:p w:rsidR="009C1EAC" w:rsidRDefault="009C1EAC" w:rsidP="00735CB0">
      <w:r>
        <w:rPr>
          <w:rFonts w:hint="eastAsia"/>
        </w:rPr>
        <w:t>有时候，也会发生那份强悍超出山城预想范围之外的事情。不过一码归一码。那种天灾一般事情发生了就赶快打住。这也是山城班主任针对她的对策了。</w:t>
      </w:r>
    </w:p>
    <w:p w:rsidR="009C1EAC" w:rsidRDefault="009C1EAC" w:rsidP="00735CB0">
      <w:r>
        <w:rPr>
          <w:rFonts w:hint="eastAsia"/>
        </w:rPr>
        <w:t>【那让我再问一次，山城老师</w:t>
      </w:r>
    </w:p>
    <w:p w:rsidR="009C1EAC" w:rsidRDefault="009C1EAC" w:rsidP="00735CB0">
      <w:r>
        <w:rPr>
          <w:rFonts w:hint="eastAsia"/>
        </w:rPr>
        <w:t>那么，为什么找我来？】</w:t>
      </w:r>
    </w:p>
    <w:p w:rsidR="009C1EAC" w:rsidRDefault="009C1EAC" w:rsidP="00735CB0">
      <w:r>
        <w:rPr>
          <w:rFonts w:hint="eastAsia"/>
        </w:rPr>
        <w:t>不由分说的责问。山城稍稍被压制了似的回答道</w:t>
      </w:r>
    </w:p>
    <w:p w:rsidR="009C1EAC" w:rsidRDefault="009C1EAC" w:rsidP="00735CB0">
      <w:r>
        <w:rPr>
          <w:rFonts w:hint="eastAsia"/>
        </w:rPr>
        <w:t>【嗯，那个啊。</w:t>
      </w:r>
    </w:p>
    <w:p w:rsidR="009C1EAC" w:rsidRDefault="009C1EAC" w:rsidP="00735CB0">
      <w:r>
        <w:rPr>
          <w:rFonts w:hint="eastAsia"/>
        </w:rPr>
        <w:t>并不是因为苍崎对老师表示了足够的尊敬所以才给予苍崎相同的信赖。也不是因为苍崎是那种为了学校对教师和学生同等看待，一刀切的铁律的学生会长。都不是因为这些哦。】</w:t>
      </w:r>
    </w:p>
    <w:p w:rsidR="009C1EAC" w:rsidRDefault="009C1EAC" w:rsidP="00735CB0">
      <w:r>
        <w:rPr>
          <w:rFonts w:hint="eastAsia"/>
        </w:rPr>
        <w:t>【……除了这些理由以外，我可想不到被这样叫出来还要接受你给任务的道理。】</w:t>
      </w:r>
    </w:p>
    <w:p w:rsidR="009C1EAC" w:rsidRDefault="009C1EAC" w:rsidP="00735CB0">
      <w:r>
        <w:rPr>
          <w:rFonts w:hint="eastAsia"/>
        </w:rPr>
        <w:t>完全不信任他的苍崎眯着着眼睛盯着学生会的顾问。（</w:t>
      </w:r>
      <w:r w:rsidRPr="00650C87">
        <w:rPr>
          <w:rFonts w:hint="eastAsia"/>
          <w:color w:val="FFC000"/>
        </w:rPr>
        <w:t>见据：盯着</w:t>
      </w:r>
      <w:r>
        <w:rPr>
          <w:rFonts w:hint="eastAsia"/>
          <w:color w:val="FFC000"/>
        </w:rPr>
        <w:t>，着眼未来</w:t>
      </w:r>
      <w:r>
        <w:rPr>
          <w:rFonts w:hint="eastAsia"/>
        </w:rPr>
        <w:t>）</w:t>
      </w:r>
    </w:p>
    <w:p w:rsidR="009C1EAC" w:rsidRDefault="009C1EAC" w:rsidP="00735CB0">
      <w:r>
        <w:t>17</w:t>
      </w:r>
      <w:r>
        <w:rPr>
          <w:rFonts w:hint="eastAsia"/>
        </w:rPr>
        <w:t>岁少女不该有的魄力。</w:t>
      </w:r>
    </w:p>
    <w:p w:rsidR="009C1EAC" w:rsidRPr="00B61B4C" w:rsidRDefault="009C1EAC" w:rsidP="00735CB0">
      <w:r w:rsidRPr="00B61B4C">
        <w:t>17</w:t>
      </w:r>
      <w:r w:rsidRPr="00B61B4C">
        <w:rPr>
          <w:rFonts w:hint="eastAsia"/>
        </w:rPr>
        <w:t>岁少女般的可爱。</w:t>
      </w:r>
    </w:p>
    <w:p w:rsidR="009C1EAC" w:rsidRDefault="009C1EAC" w:rsidP="00735CB0">
      <w:r>
        <w:rPr>
          <w:rFonts w:hint="eastAsia"/>
        </w:rPr>
        <w:t>在她身上奇迹般的取得了平衡，山城老师好像眼花了一般，平稳着笑着应和下来。</w:t>
      </w:r>
    </w:p>
    <w:p w:rsidR="009C1EAC" w:rsidRDefault="009C1EAC" w:rsidP="00735CB0">
      <w:r>
        <w:rPr>
          <w:rFonts w:hint="eastAsia"/>
        </w:rPr>
        <w:t>【不，要光说工作的话确实应该由我去做。这个人选与教师啊还是学生会长之类的头衔没有关系。</w:t>
      </w:r>
    </w:p>
    <w:p w:rsidR="009C1EAC" w:rsidRDefault="009C1EAC" w:rsidP="00735CB0">
      <w:r>
        <w:rPr>
          <w:rFonts w:hint="eastAsia"/>
        </w:rPr>
        <w:t>怎么说呢，我想会接受这种拜托还不计较得失的人就只有你了。你很适合干这个，所以就强力推荐喽。】</w:t>
      </w:r>
    </w:p>
    <w:p w:rsidR="009C1EAC" w:rsidRDefault="009C1EAC" w:rsidP="00735CB0">
      <w:r>
        <w:rPr>
          <w:rFonts w:hint="eastAsia"/>
        </w:rPr>
        <w:t>换句话其实就是，“感觉你是那种极端的老好人了”。</w:t>
      </w:r>
    </w:p>
    <w:p w:rsidR="009C1EAC" w:rsidRDefault="009C1EAC" w:rsidP="00735CB0">
      <w:r>
        <w:rPr>
          <w:rFonts w:hint="eastAsia"/>
        </w:rPr>
        <w:t>【</w:t>
      </w:r>
      <w:r>
        <w:t>——</w:t>
      </w:r>
      <w:r>
        <w:rPr>
          <w:rFonts w:hint="eastAsia"/>
        </w:rPr>
        <w:t>山城老师】</w:t>
      </w:r>
    </w:p>
    <w:p w:rsidR="009C1EAC" w:rsidRDefault="009C1EAC" w:rsidP="00735CB0">
      <w:r>
        <w:rPr>
          <w:rFonts w:hint="eastAsia"/>
        </w:rPr>
        <w:t>【呜哇。好了好了，别瞪我别瞪我。说过了吧。我不管怎样待会还要和他说话呢。</w:t>
      </w:r>
    </w:p>
    <w:p w:rsidR="009C1EAC" w:rsidRDefault="009C1EAC" w:rsidP="00735CB0">
      <w:r>
        <w:rPr>
          <w:rFonts w:hint="eastAsia"/>
        </w:rPr>
        <w:t>那么回答（</w:t>
      </w:r>
      <w:r>
        <w:rPr>
          <w:rFonts w:hint="eastAsia"/>
          <w:color w:val="FF0000"/>
        </w:rPr>
        <w:t>纳得</w:t>
      </w:r>
      <w:r>
        <w:rPr>
          <w:rFonts w:hint="eastAsia"/>
        </w:rPr>
        <w:t>）了你的问题，咱们这就动身吧。已经在这里聊了很长一段时间了不是吗？</w:t>
      </w:r>
    </w:p>
    <w:p w:rsidR="009C1EAC" w:rsidRDefault="009C1EAC" w:rsidP="00735CB0">
      <w:r>
        <w:rPr>
          <w:rFonts w:hint="eastAsia"/>
        </w:rPr>
        <w:t>哦，还有。下着雨还让你过来真是辛苦了。回去的时候我自然会开车送你的。】</w:t>
      </w:r>
    </w:p>
    <w:p w:rsidR="009C1EAC" w:rsidRDefault="009C1EAC" w:rsidP="00735CB0">
      <w:r>
        <w:rPr>
          <w:rFonts w:hint="eastAsia"/>
        </w:rPr>
        <w:t>从办公桌前站起来的山城指导员。</w:t>
      </w:r>
    </w:p>
    <w:p w:rsidR="009C1EAC" w:rsidRDefault="009C1EAC" w:rsidP="00735CB0">
      <w:r>
        <w:rPr>
          <w:rFonts w:hint="eastAsia"/>
        </w:rPr>
        <w:t>那就免了。这么回过话去。向着教职员室的后面走去。</w:t>
      </w:r>
    </w:p>
    <w:p w:rsidR="009C1EAC" w:rsidRDefault="009C1EAC" w:rsidP="00735CB0"/>
    <w:p w:rsidR="009C1EAC" w:rsidRDefault="009C1EAC" w:rsidP="00735CB0">
      <w:r>
        <w:rPr>
          <w:rFonts w:hint="eastAsia"/>
        </w:rPr>
        <w:t>等待的时间已经超过了一个小时。</w:t>
      </w:r>
    </w:p>
    <w:p w:rsidR="009C1EAC" w:rsidRDefault="009C1EAC" w:rsidP="00735CB0">
      <w:r>
        <w:rPr>
          <w:rFonts w:hint="eastAsia"/>
        </w:rPr>
        <w:t>不知道什么时候，天气变成了小雨。</w:t>
      </w:r>
    </w:p>
    <w:p w:rsidR="009C1EAC" w:rsidRDefault="009C1EAC" w:rsidP="00735CB0">
      <w:r>
        <w:rPr>
          <w:rFonts w:hint="eastAsia"/>
        </w:rPr>
        <w:t>在这里无所事事，听着雨滴落的声音。</w:t>
      </w:r>
    </w:p>
    <w:p w:rsidR="009C1EAC" w:rsidRDefault="009C1EAC" w:rsidP="00735CB0">
      <w:r>
        <w:rPr>
          <w:rFonts w:hint="eastAsia"/>
        </w:rPr>
        <w:t>屋子里只有像事务所的一样布置的长方形桌子。</w:t>
      </w:r>
    </w:p>
    <w:p w:rsidR="009C1EAC" w:rsidRDefault="009C1EAC" w:rsidP="00735CB0">
      <w:r>
        <w:rPr>
          <w:rFonts w:hint="eastAsia"/>
        </w:rPr>
        <w:t>人影只有一个，除了他以外再别无他人。</w:t>
      </w:r>
    </w:p>
    <w:p w:rsidR="009C1EAC" w:rsidRDefault="009C1EAC" w:rsidP="00735CB0">
      <w:r>
        <w:rPr>
          <w:rFonts w:hint="eastAsia"/>
        </w:rPr>
        <w:t>被带到了这个屋子，被告知请坐在这里等待一会。已经过了很长一段时间了。</w:t>
      </w:r>
    </w:p>
    <w:p w:rsidR="009C1EAC" w:rsidRDefault="009C1EAC" w:rsidP="00735CB0">
      <w:r>
        <w:rPr>
          <w:rFonts w:hint="eastAsia"/>
        </w:rPr>
        <w:t>如果是一般的学生肯定这时候会不满或者不安吵闹起来了吧。但是少年好像田里的稻草人一样。一句话不说的静静的守在这里。</w:t>
      </w:r>
    </w:p>
    <w:p w:rsidR="009C1EAC" w:rsidRDefault="009C1EAC" w:rsidP="00735CB0">
      <w:r>
        <w:rPr>
          <w:rFonts w:hint="eastAsia"/>
        </w:rPr>
        <w:t>体内已经被寒冷浸透了。</w:t>
      </w:r>
    </w:p>
    <w:p w:rsidR="009C1EAC" w:rsidRDefault="009C1EAC" w:rsidP="00735CB0">
      <w:r>
        <w:rPr>
          <w:rFonts w:hint="eastAsia"/>
        </w:rPr>
        <w:t>现在是</w:t>
      </w:r>
      <w:r>
        <w:t>11</w:t>
      </w:r>
      <w:r>
        <w:rPr>
          <w:rFonts w:hint="eastAsia"/>
        </w:rPr>
        <w:t>月末，开始迎来冬天的上午是很冷的。</w:t>
      </w:r>
    </w:p>
    <w:p w:rsidR="009C1EAC" w:rsidRDefault="009C1EAC" w:rsidP="00735CB0">
      <w:r>
        <w:rPr>
          <w:rFonts w:hint="eastAsia"/>
        </w:rPr>
        <w:t>室内温度比外面只是勉强能忍耐的程度。</w:t>
      </w:r>
    </w:p>
    <w:p w:rsidR="009C1EAC" w:rsidRDefault="009C1EAC" w:rsidP="00735CB0">
      <w:r>
        <w:rPr>
          <w:rFonts w:hint="eastAsia"/>
        </w:rPr>
        <w:t>去找暖炉也是无可厚非，无视老师的话走出去就可以。但是他既没有想着去找暖炉也没有到别的暖房里去。</w:t>
      </w:r>
    </w:p>
    <w:p w:rsidR="009C1EAC" w:rsidRDefault="009C1EAC" w:rsidP="00735CB0">
      <w:r>
        <w:rPr>
          <w:rFonts w:hint="eastAsia"/>
        </w:rPr>
        <w:t>他也没有往手指尖吐气，好像完全不冷似的。无所事事的观察着周围。</w:t>
      </w:r>
    </w:p>
    <w:p w:rsidR="009C1EAC" w:rsidRDefault="009C1EAC" w:rsidP="00735CB0">
      <w:r>
        <w:rPr>
          <w:rFonts w:hint="eastAsia"/>
        </w:rPr>
        <w:t>这个煞风景的屋子好像是会议室的样子。</w:t>
      </w:r>
    </w:p>
    <w:p w:rsidR="009C1EAC" w:rsidRDefault="009C1EAC" w:rsidP="00735CB0">
      <w:r>
        <w:rPr>
          <w:rFonts w:hint="eastAsia"/>
        </w:rPr>
        <w:t>在校生看来值得敬仰的会议室，在他看来是完全没有装饰的屋子，只是宽敞点罢了。</w:t>
      </w:r>
    </w:p>
    <w:p w:rsidR="009C1EAC" w:rsidRDefault="009C1EAC" w:rsidP="00735CB0">
      <w:r>
        <w:rPr>
          <w:rFonts w:hint="eastAsia"/>
        </w:rPr>
        <w:t>生活的气息完全没有，甚至可以和干巴巴的石洞联系起来了。</w:t>
      </w:r>
    </w:p>
    <w:p w:rsidR="009C1EAC" w:rsidRDefault="009C1EAC" w:rsidP="00735CB0">
      <w:r>
        <w:rPr>
          <w:rFonts w:hint="eastAsia"/>
        </w:rPr>
        <w:t>他也没有要做的事情。在这么冰冷的屋子里面等着谈话，好像是他做错事了准备检讨一样。</w:t>
      </w:r>
    </w:p>
    <w:p w:rsidR="009C1EAC" w:rsidRDefault="009C1EAC" w:rsidP="00735CB0">
      <w:r>
        <w:rPr>
          <w:rFonts w:hint="eastAsia"/>
        </w:rPr>
        <w:t>【………………唔】</w:t>
      </w:r>
    </w:p>
    <w:p w:rsidR="009C1EAC" w:rsidRDefault="009C1EAC" w:rsidP="00735CB0">
      <w:r>
        <w:rPr>
          <w:rFonts w:hint="eastAsia"/>
        </w:rPr>
        <w:t>不管怎么想也没有答案。雨声又把思绪唤了回来。</w:t>
      </w:r>
    </w:p>
    <w:p w:rsidR="009C1EAC" w:rsidRDefault="009C1EAC" w:rsidP="00735CB0">
      <w:r>
        <w:rPr>
          <w:rFonts w:hint="eastAsia"/>
        </w:rPr>
        <w:t>下雨的天空，和山里有点相似。</w:t>
      </w:r>
    </w:p>
    <w:p w:rsidR="009C1EAC" w:rsidRDefault="009C1EAC" w:rsidP="00735CB0">
      <w:r>
        <w:rPr>
          <w:rFonts w:hint="eastAsia"/>
        </w:rPr>
        <w:t>不，是某些原型一样的地方吧。</w:t>
      </w:r>
    </w:p>
    <w:p w:rsidR="009C1EAC" w:rsidRDefault="009C1EAC" w:rsidP="00735CB0">
      <w:r>
        <w:rPr>
          <w:rFonts w:hint="eastAsia"/>
        </w:rPr>
        <w:t>气味啊声音啊柔软的地方啊之类的，根源是相同的。</w:t>
      </w:r>
    </w:p>
    <w:p w:rsidR="009C1EAC" w:rsidRDefault="009C1EAC" w:rsidP="00735CB0">
      <w:r>
        <w:rPr>
          <w:rFonts w:hint="eastAsia"/>
        </w:rPr>
        <w:t>这仿佛异界的地方，跟山有相通的东西啊。</w:t>
      </w:r>
    </w:p>
    <w:p w:rsidR="009C1EAC" w:rsidRDefault="009C1EAC" w:rsidP="00735CB0">
      <w:r>
        <w:rPr>
          <w:rFonts w:hint="eastAsia"/>
        </w:rPr>
        <w:t>为了这么点细微的事情正在暗暗高兴。</w:t>
      </w:r>
    </w:p>
    <w:p w:rsidR="009C1EAC" w:rsidRDefault="009C1EAC" w:rsidP="00735CB0"/>
    <w:p w:rsidR="009C1EAC" w:rsidRDefault="009C1EAC" w:rsidP="00735CB0">
      <w:r>
        <w:rPr>
          <w:rFonts w:hint="eastAsia"/>
        </w:rPr>
        <w:t>很喜欢被雨浸润了的小镇。</w:t>
      </w:r>
    </w:p>
    <w:p w:rsidR="009C1EAC" w:rsidRDefault="009C1EAC" w:rsidP="00735CB0">
      <w:r>
        <w:rPr>
          <w:rFonts w:hint="eastAsia"/>
        </w:rPr>
        <w:t>当然看到好天气里被太阳照耀的小镇心情也会很好，但是这种喜欢是另一种意义上的。他喜欢阴雨的天空。</w:t>
      </w:r>
    </w:p>
    <w:p w:rsidR="009C1EAC" w:rsidRDefault="009C1EAC" w:rsidP="00735CB0">
      <w:r>
        <w:rPr>
          <w:rFonts w:hint="eastAsia"/>
        </w:rPr>
        <w:t>雨中被烟雾缭绕的小镇有一点点土的味道。让他想起了思念中的家乡。</w:t>
      </w:r>
    </w:p>
    <w:p w:rsidR="009C1EAC" w:rsidRDefault="009C1EAC" w:rsidP="00735CB0">
      <w:r>
        <w:rPr>
          <w:rFonts w:hint="eastAsia"/>
        </w:rPr>
        <w:t>只有这个时候，来到大都市里的不安才会感觉稍稍淡薄一点。</w:t>
      </w:r>
    </w:p>
    <w:p w:rsidR="009C1EAC" w:rsidRDefault="009C1EAC" w:rsidP="00735CB0">
      <w:r>
        <w:rPr>
          <w:rFonts w:hint="eastAsia"/>
        </w:rPr>
        <w:t>【</w:t>
      </w:r>
      <w:r>
        <w:t>————</w:t>
      </w:r>
      <w:r>
        <w:rPr>
          <w:rFonts w:hint="eastAsia"/>
        </w:rPr>
        <w:t>】</w:t>
      </w:r>
    </w:p>
    <w:p w:rsidR="009C1EAC" w:rsidRDefault="009C1EAC" w:rsidP="00735CB0">
      <w:r>
        <w:rPr>
          <w:rFonts w:hint="eastAsia"/>
        </w:rPr>
        <w:t>很快的就又失望的叹了口气。</w:t>
      </w:r>
    </w:p>
    <w:p w:rsidR="009C1EAC" w:rsidRDefault="009C1EAC" w:rsidP="00735CB0">
      <w:r>
        <w:rPr>
          <w:rFonts w:hint="eastAsia"/>
        </w:rPr>
        <w:t>真是让人看不下去，离开家乡已经两周了。还是心里放不下，也太不干脆了。不自觉的把肩膀垂下了。</w:t>
      </w:r>
    </w:p>
    <w:p w:rsidR="009C1EAC" w:rsidRDefault="009C1EAC" w:rsidP="00735CB0">
      <w:r>
        <w:rPr>
          <w:rFonts w:hint="eastAsia"/>
        </w:rPr>
        <w:t>这样下去就要和难得的新生活说对不起了。他打起精神，礼仪端正的继续等待下去。</w:t>
      </w:r>
    </w:p>
    <w:p w:rsidR="009C1EAC" w:rsidRDefault="009C1EAC" w:rsidP="00735CB0">
      <w:r>
        <w:rPr>
          <w:rFonts w:hint="eastAsia"/>
        </w:rPr>
        <w:t>因为很无聊也就热心的把意识沉浸在雨声里。</w:t>
      </w:r>
    </w:p>
    <w:p w:rsidR="009C1EAC" w:rsidRDefault="009C1EAC" w:rsidP="00735CB0">
      <w:r>
        <w:rPr>
          <w:rFonts w:hint="eastAsia"/>
        </w:rPr>
        <w:t>对他来说这种程度的等待根本算不上苦的样子。</w:t>
      </w:r>
    </w:p>
    <w:p w:rsidR="009C1EAC" w:rsidRDefault="009C1EAC" w:rsidP="00735CB0">
      <w:r>
        <w:rPr>
          <w:rFonts w:hint="eastAsia"/>
        </w:rPr>
        <w:t>让人麻痹的寒冷，一个小时的无聊等待。而他有着把这些跟着深呼吸一起咽下肚里的平常心。</w:t>
      </w:r>
    </w:p>
    <w:p w:rsidR="009C1EAC" w:rsidRDefault="009C1EAC" w:rsidP="00735CB0">
      <w:r>
        <w:rPr>
          <w:rFonts w:hint="eastAsia"/>
        </w:rPr>
        <w:t>荒山上待着三年啊，不断忍耐的赤穗浪士啊。</w:t>
      </w:r>
    </w:p>
    <w:p w:rsidR="009C1EAC" w:rsidRDefault="009C1EAC" w:rsidP="00735CB0">
      <w:r>
        <w:rPr>
          <w:rFonts w:hint="eastAsia"/>
        </w:rPr>
        <w:t>长处就是忍耐，就这样好像傻了一样等待着。</w:t>
      </w:r>
    </w:p>
    <w:p w:rsidR="009C1EAC" w:rsidRDefault="009C1EAC" w:rsidP="00735CB0">
      <w:r>
        <w:rPr>
          <w:rFonts w:hint="eastAsia"/>
        </w:rPr>
        <w:t>那就是对于现在这个时间点，少年所拥有的特长。</w:t>
      </w:r>
    </w:p>
    <w:p w:rsidR="009C1EAC" w:rsidRDefault="009C1EAC" w:rsidP="00735CB0"/>
    <w:p w:rsidR="009C1EAC" w:rsidRDefault="009C1EAC" w:rsidP="00735CB0">
      <w:r>
        <w:rPr>
          <w:rFonts w:hint="eastAsia"/>
        </w:rPr>
        <w:t>另一方面，苍崎正对这个委托发着火。</w:t>
      </w:r>
    </w:p>
    <w:p w:rsidR="009C1EAC" w:rsidRDefault="009C1EAC" w:rsidP="00735CB0">
      <w:r>
        <w:rPr>
          <w:rFonts w:hint="eastAsia"/>
        </w:rPr>
        <w:t>从教职员室到会议室的这段路上，听着这位将要见面人物的简历。</w:t>
      </w:r>
    </w:p>
    <w:p w:rsidR="009C1EAC" w:rsidRDefault="009C1EAC" w:rsidP="00735CB0">
      <w:r>
        <w:rPr>
          <w:rFonts w:hint="eastAsia"/>
        </w:rPr>
        <w:t>似乎这位仁兄从出生到现在，都是生活在连电都没通的山坳里面。</w:t>
      </w:r>
    </w:p>
    <w:p w:rsidR="009C1EAC" w:rsidRDefault="009C1EAC" w:rsidP="00735CB0">
      <w:r>
        <w:rPr>
          <w:rFonts w:hint="eastAsia"/>
        </w:rPr>
        <w:t>连电都没有的意思就等于是对现代文明社会的一半以上的基础知识都不知道吧。</w:t>
      </w:r>
    </w:p>
    <w:p w:rsidR="009C1EAC" w:rsidRDefault="009C1EAC" w:rsidP="00735CB0">
      <w:r>
        <w:rPr>
          <w:rFonts w:hint="eastAsia"/>
        </w:rPr>
        <w:t>【这落后程度也太夸张了，已经不是战后和战前的差距了，都已经达到鲁滨逊的程度了。】</w:t>
      </w:r>
    </w:p>
    <w:p w:rsidR="009C1EAC" w:rsidRDefault="009C1EAC" w:rsidP="00735CB0">
      <w:r>
        <w:rPr>
          <w:rFonts w:hint="eastAsia"/>
        </w:rPr>
        <w:t>她为转校生太过落后而烦恼的程度其实也乐观了。</w:t>
      </w:r>
    </w:p>
    <w:p w:rsidR="009C1EAC" w:rsidRDefault="009C1EAC" w:rsidP="00735CB0">
      <w:r>
        <w:rPr>
          <w:rFonts w:hint="eastAsia"/>
        </w:rPr>
        <w:t>因为，那个山坳里的村子作为人们的聚居地长期与世隔绝。</w:t>
      </w:r>
    </w:p>
    <w:p w:rsidR="009C1EAC" w:rsidRDefault="009C1EAC" w:rsidP="00735CB0">
      <w:r>
        <w:rPr>
          <w:rFonts w:hint="eastAsia"/>
        </w:rPr>
        <w:t>就算是山脚下的村子也不可能一个月只有一次邮递员的来访，在现在的日本都这样认为。</w:t>
      </w:r>
    </w:p>
    <w:p w:rsidR="009C1EAC" w:rsidRDefault="009C1EAC" w:rsidP="00735CB0">
      <w:r>
        <w:rPr>
          <w:rFonts w:hint="eastAsia"/>
        </w:rPr>
        <w:t>但是，在现在这样高速铁路、</w:t>
      </w:r>
      <w:r>
        <w:t>JR</w:t>
      </w:r>
      <w:r>
        <w:rPr>
          <w:rFonts w:hint="eastAsia"/>
        </w:rPr>
        <w:t>、旧铁道像动脉静脉血管一样遍布日本的情况下。这样的山村却不可避免的存在着也是事实。</w:t>
      </w:r>
    </w:p>
    <w:p w:rsidR="009C1EAC" w:rsidRDefault="009C1EAC" w:rsidP="00735CB0">
      <w:r>
        <w:rPr>
          <w:rFonts w:hint="eastAsia"/>
        </w:rPr>
        <w:t>现在确实存在的问题是，在这种条件下谋生的人是抱着怎样的理念生活着的，旁人根本无法想象。就是这么个问题。</w:t>
      </w:r>
    </w:p>
    <w:p w:rsidR="009C1EAC" w:rsidRDefault="009C1EAC" w:rsidP="00735CB0">
      <w:r>
        <w:rPr>
          <w:rFonts w:hint="eastAsia"/>
        </w:rPr>
        <w:t>【没有通电什么的，那想从村子里出来怎么办。公共电话之类的总有吧。】</w:t>
      </w:r>
    </w:p>
    <w:p w:rsidR="009C1EAC" w:rsidRDefault="009C1EAC" w:rsidP="00735CB0">
      <w:r>
        <w:rPr>
          <w:rFonts w:hint="eastAsia"/>
        </w:rPr>
        <w:t>【好像是没有啊。开始在这里生活之后，首先让他吃惊的好像就是电话。</w:t>
      </w:r>
    </w:p>
    <w:p w:rsidR="009C1EAC" w:rsidRDefault="009C1EAC" w:rsidP="00735CB0">
      <w:r>
        <w:rPr>
          <w:rFonts w:hint="eastAsia"/>
        </w:rPr>
        <w:t>‘电话还真是方便呐。’一副很认真的样子这么说着。这么说来也是，找个机会再跟他确认一下怎么样？】</w:t>
      </w:r>
    </w:p>
    <w:p w:rsidR="009C1EAC" w:rsidRDefault="009C1EAC" w:rsidP="00735CB0">
      <w:r>
        <w:rPr>
          <w:rFonts w:hint="eastAsia"/>
        </w:rPr>
        <w:t>啊哈哈笑着的老师被苍崎斜着眼鄙视了。</w:t>
      </w:r>
    </w:p>
    <w:p w:rsidR="009C1EAC" w:rsidRDefault="009C1EAC" w:rsidP="00735CB0">
      <w:r>
        <w:rPr>
          <w:rFonts w:hint="eastAsia"/>
        </w:rPr>
        <w:t>不知道为啥很开心，山城指导员对乡下的纯朴少年很合得来的样子。</w:t>
      </w:r>
    </w:p>
    <w:p w:rsidR="009C1EAC" w:rsidRDefault="009C1EAC" w:rsidP="00735CB0">
      <w:r>
        <w:rPr>
          <w:rFonts w:hint="eastAsia"/>
        </w:rPr>
        <w:t>【连住的地方都没有……我的老家其实也在山里，所以也不能说没有通电这件事是不可能有的这句话。</w:t>
      </w:r>
    </w:p>
    <w:p w:rsidR="009C1EAC" w:rsidRDefault="009C1EAC" w:rsidP="00735CB0">
      <w:r>
        <w:t>——</w:t>
      </w:r>
      <w:r>
        <w:rPr>
          <w:rFonts w:hint="eastAsia"/>
        </w:rPr>
        <w:t>那家伙，该不会连学校都不知道吧。】</w:t>
      </w:r>
    </w:p>
    <w:p w:rsidR="009C1EAC" w:rsidRDefault="009C1EAC" w:rsidP="00735CB0">
      <w:r>
        <w:rPr>
          <w:rFonts w:hint="eastAsia"/>
        </w:rPr>
        <w:t>【嗯，如果说知道什么的话也就只有这个了吧。实际上今天也是第一天过来。所以也有点紧张，谈话进行不是的很顺利。</w:t>
      </w:r>
    </w:p>
    <w:p w:rsidR="009C1EAC" w:rsidRDefault="009C1EAC" w:rsidP="00735CB0">
      <w:r>
        <w:rPr>
          <w:rFonts w:hint="eastAsia"/>
        </w:rPr>
        <w:t>唔，那样的是不是该算是野孩子？被狼养大的狼孩那类的？哦不，探险队那样的？】</w:t>
      </w:r>
    </w:p>
    <w:p w:rsidR="009C1EAC" w:rsidRDefault="009C1EAC" w:rsidP="00735CB0">
      <w:r>
        <w:rPr>
          <w:rFonts w:hint="eastAsia"/>
        </w:rPr>
        <w:t>【……………………………………】</w:t>
      </w:r>
    </w:p>
    <w:p w:rsidR="009C1EAC" w:rsidRDefault="009C1EAC" w:rsidP="00735CB0">
      <w:r>
        <w:rPr>
          <w:rFonts w:hint="eastAsia"/>
        </w:rPr>
        <w:t>【等……苍崎同学好吓人啊。玩笑啦，开玩笑的。能别这么瞪着我吗？</w:t>
      </w:r>
    </w:p>
    <w:p w:rsidR="009C1EAC" w:rsidRDefault="009C1EAC" w:rsidP="00735CB0">
      <w:r>
        <w:rPr>
          <w:rFonts w:hint="eastAsia"/>
        </w:rPr>
        <w:t>没关系，谈话给人的感觉，是一个很老实的孩子。这么比喻吧，无法用话语沟通的小动物那种感觉吧。】</w:t>
      </w:r>
    </w:p>
    <w:p w:rsidR="009C1EAC" w:rsidRDefault="009C1EAC" w:rsidP="00735CB0">
      <w:r>
        <w:rPr>
          <w:rFonts w:hint="eastAsia"/>
        </w:rPr>
        <w:t>【山城老师，这个比喻可让人放心不下来。】</w:t>
      </w:r>
    </w:p>
    <w:p w:rsidR="009C1EAC" w:rsidRDefault="009C1EAC" w:rsidP="00735CB0">
      <w:r>
        <w:rPr>
          <w:rFonts w:hint="eastAsia"/>
        </w:rPr>
        <w:t>直白的给回过话去。她对于没有电的生活可是无法模仿的。本来就不高兴的脸上更加阴沉了。</w:t>
      </w:r>
    </w:p>
    <w:p w:rsidR="009C1EAC" w:rsidRDefault="009C1EAC" w:rsidP="00735CB0">
      <w:r>
        <w:rPr>
          <w:rFonts w:hint="eastAsia"/>
        </w:rPr>
        <w:t>因为，那是她所不知道的世界。</w:t>
      </w:r>
    </w:p>
    <w:p w:rsidR="009C1EAC" w:rsidRDefault="009C1EAC" w:rsidP="00735CB0">
      <w:r>
        <w:rPr>
          <w:rFonts w:hint="eastAsia"/>
        </w:rPr>
        <w:t>指导员无奈的耸了耸肩。</w:t>
      </w:r>
    </w:p>
    <w:p w:rsidR="009C1EAC" w:rsidRDefault="009C1EAC" w:rsidP="00735CB0">
      <w:r>
        <w:rPr>
          <w:rFonts w:hint="eastAsia"/>
        </w:rPr>
        <w:t>其实她也想说毫无办法然后回到自己温暖的床上。不过被自己的自尊心逼着没办法放弃。</w:t>
      </w:r>
    </w:p>
    <w:p w:rsidR="009C1EAC" w:rsidRDefault="009C1EAC" w:rsidP="00735CB0">
      <w:r>
        <w:rPr>
          <w:rFonts w:hint="eastAsia"/>
        </w:rPr>
        <w:t>出来并见了老师，不但自我判断接受了这个任务，还听了相关背景和内容，已经不是那么简单就能撒手的事情了。</w:t>
      </w:r>
    </w:p>
    <w:p w:rsidR="009C1EAC" w:rsidRDefault="009C1EAC" w:rsidP="00735CB0">
      <w:r>
        <w:rPr>
          <w:rFonts w:hint="eastAsia"/>
        </w:rPr>
        <w:t>雨声在背后响着，走在冰冷的走廊上。</w:t>
      </w:r>
    </w:p>
    <w:p w:rsidR="009C1EAC" w:rsidRDefault="009C1EAC" w:rsidP="00735CB0">
      <w:r>
        <w:rPr>
          <w:rFonts w:hint="eastAsia"/>
        </w:rPr>
        <w:t>会议室就在眼前了。</w:t>
      </w:r>
    </w:p>
    <w:p w:rsidR="009C1EAC" w:rsidRDefault="009C1EAC" w:rsidP="00735CB0">
      <w:r>
        <w:rPr>
          <w:rFonts w:hint="eastAsia"/>
        </w:rPr>
        <w:t>眉头就那么皱着，长长的头发摇晃着，她面向着还没见过的异邦人走过去。</w:t>
      </w:r>
    </w:p>
    <w:p w:rsidR="009C1EAC" w:rsidRDefault="009C1EAC" w:rsidP="00735CB0">
      <w:r>
        <w:rPr>
          <w:rFonts w:hint="eastAsia"/>
        </w:rPr>
        <w:t>也不是多么优雅的步伐，反倒是像向着敌人突袭的脚步。</w:t>
      </w:r>
    </w:p>
    <w:p w:rsidR="009C1EAC" w:rsidRDefault="009C1EAC" w:rsidP="00735CB0">
      <w:r>
        <w:rPr>
          <w:rFonts w:hint="eastAsia"/>
        </w:rPr>
        <w:t>【……………呀，苍崎同学</w:t>
      </w:r>
    </w:p>
    <w:p w:rsidR="009C1EAC" w:rsidRDefault="009C1EAC" w:rsidP="00735CB0">
      <w:r>
        <w:rPr>
          <w:rFonts w:hint="eastAsia"/>
        </w:rPr>
        <w:t>我是很信任苍崎你啦，但是还想提醒一下。怎么说啊，那个，温柔一些。可以的话笑一笑好吗？】</w:t>
      </w:r>
    </w:p>
    <w:p w:rsidR="009C1EAC" w:rsidRDefault="009C1EAC" w:rsidP="00735CB0">
      <w:r>
        <w:rPr>
          <w:rFonts w:hint="eastAsia"/>
        </w:rPr>
        <w:t>【我不擅长假笑，不过，会稍微努力一下的。】</w:t>
      </w:r>
    </w:p>
    <w:p w:rsidR="009C1EAC" w:rsidRDefault="009C1EAC" w:rsidP="00735CB0">
      <w:r>
        <w:rPr>
          <w:rFonts w:hint="eastAsia"/>
        </w:rPr>
        <w:t>【啊，是那样吗？那就好</w:t>
      </w:r>
    </w:p>
    <w:p w:rsidR="009C1EAC" w:rsidRDefault="009C1EAC" w:rsidP="00735CB0">
      <w:r>
        <w:rPr>
          <w:rFonts w:hint="eastAsia"/>
        </w:rPr>
        <w:t>…………呀，真是有意思。知道了苍崎同学也有不擅长的东西。】</w:t>
      </w:r>
    </w:p>
    <w:p w:rsidR="009C1EAC" w:rsidRDefault="009C1EAC" w:rsidP="00735CB0">
      <w:r>
        <w:rPr>
          <w:rFonts w:hint="eastAsia"/>
        </w:rPr>
        <w:t>山城指导员终于把耸着的肩放松下来的时候，也到了会议室门口。</w:t>
      </w:r>
    </w:p>
    <w:p w:rsidR="009C1EAC" w:rsidRDefault="009C1EAC" w:rsidP="00735CB0">
      <w:r>
        <w:rPr>
          <w:rFonts w:hint="eastAsia"/>
        </w:rPr>
        <w:t>山城指导员一边用眼神提醒着“温和一些，记得温和一些”。一边把手放到会议室门把手上。</w:t>
      </w:r>
    </w:p>
    <w:p w:rsidR="009C1EAC" w:rsidRDefault="009C1EAC" w:rsidP="00735CB0">
      <w:r>
        <w:rPr>
          <w:rFonts w:hint="eastAsia"/>
        </w:rPr>
        <w:t>托他的福，弄得她烦躁的情绪更厉害了。</w:t>
      </w:r>
    </w:p>
    <w:p w:rsidR="009C1EAC" w:rsidRDefault="009C1EAC" w:rsidP="00735CB0">
      <w:r>
        <w:rPr>
          <w:rFonts w:hint="eastAsia"/>
        </w:rPr>
        <w:t>【…………我知道了，亲切是做不到了，再说笑容也不是凭意识就可以做出来的东西吧。话说回来这种自来熟的工作让鸢丸那样的人不是更合适吗？】</w:t>
      </w:r>
    </w:p>
    <w:p w:rsidR="009C1EAC" w:rsidRDefault="009C1EAC" w:rsidP="00735CB0">
      <w:r>
        <w:rPr>
          <w:rFonts w:hint="eastAsia"/>
        </w:rPr>
        <w:t>苍崎也知道自己和亲切挨不上边，仔细想想，睡眠不足加上在休假时期被叫来学校。这种情况下挤出的笑容会是什么样子。</w:t>
      </w:r>
    </w:p>
    <w:p w:rsidR="009C1EAC" w:rsidRDefault="009C1EAC" w:rsidP="00735CB0">
      <w:r>
        <w:rPr>
          <w:rFonts w:hint="eastAsia"/>
        </w:rPr>
        <w:t>再加上，这一切的元凶是个比起高才生更像是个小学生的家伙。</w:t>
      </w:r>
    </w:p>
    <w:p w:rsidR="009C1EAC" w:rsidRDefault="009C1EAC" w:rsidP="00735CB0">
      <w:r>
        <w:rPr>
          <w:rFonts w:hint="eastAsia"/>
        </w:rPr>
        <w:t>这个元凶把不管怎样看都该属于自己的，学校的本职工作，压到了不论从道理还是从职责上都无关的自己身上。</w:t>
      </w:r>
    </w:p>
    <w:p w:rsidR="009C1EAC" w:rsidRDefault="009C1EAC" w:rsidP="00735CB0">
      <w:r>
        <w:rPr>
          <w:rFonts w:hint="eastAsia"/>
        </w:rPr>
        <w:t>至少，怎么说呢。</w:t>
      </w:r>
    </w:p>
    <w:p w:rsidR="009C1EAC" w:rsidRDefault="009C1EAC" w:rsidP="00735CB0">
      <w:r>
        <w:rPr>
          <w:rFonts w:hint="eastAsia"/>
        </w:rPr>
        <w:t>再给我多懂点人情世故啊。平时多锻炼锻炼就不会说这种白痴事情了。</w:t>
      </w:r>
    </w:p>
    <w:p w:rsidR="009C1EAC" w:rsidRDefault="009C1EAC" w:rsidP="00735CB0">
      <w:r>
        <w:rPr>
          <w:rFonts w:hint="eastAsia"/>
        </w:rPr>
        <w:t>【……………啊，对面也是敌人呐，不管怎么说都是敌人。</w:t>
      </w:r>
    </w:p>
    <w:p w:rsidR="009C1EAC" w:rsidRDefault="009C1EAC" w:rsidP="00735CB0">
      <w:r>
        <w:rPr>
          <w:rFonts w:hint="eastAsia"/>
        </w:rPr>
        <w:t>虽然很抱歉但是在情况好转前都是敌人呐。虽然连面都没见着就这么定义对不住了。真是的。非得在我忙的不可开交的时候</w:t>
      </w:r>
      <w:r>
        <w:t>——</w:t>
      </w:r>
      <w:r>
        <w:rPr>
          <w:rFonts w:hint="eastAsia"/>
        </w:rPr>
        <w:t>】</w:t>
      </w:r>
    </w:p>
    <w:p w:rsidR="009C1EAC" w:rsidRDefault="009C1EAC" w:rsidP="00735CB0">
      <w:r>
        <w:rPr>
          <w:rFonts w:hint="eastAsia"/>
        </w:rPr>
        <w:t>睡眠不足造成一阵阵的头疼，给她的攻击性又增加了一分。</w:t>
      </w:r>
    </w:p>
    <w:p w:rsidR="009C1EAC" w:rsidRDefault="009C1EAC" w:rsidP="00735CB0">
      <w:r>
        <w:rPr>
          <w:rFonts w:hint="eastAsia"/>
        </w:rPr>
        <w:t>这扇门对面的人我不管你是怎样的人畜无害。但凡是对我睡眠造成妨碍的东西都是敌人。</w:t>
      </w:r>
    </w:p>
    <w:p w:rsidR="009C1EAC" w:rsidRDefault="009C1EAC" w:rsidP="00735CB0">
      <w:r>
        <w:rPr>
          <w:rFonts w:hint="eastAsia"/>
        </w:rPr>
        <w:t>刚巧就在苍崎烦躁的情绪到达顶点的时候，山城指导员把会议室的门打开了。</w:t>
      </w:r>
    </w:p>
    <w:p w:rsidR="009C1EAC" w:rsidRDefault="009C1EAC" w:rsidP="00735CB0">
      <w:r>
        <w:rPr>
          <w:rFonts w:hint="eastAsia"/>
        </w:rPr>
        <w:t>慢慢横向展开的风景。</w:t>
      </w:r>
    </w:p>
    <w:p w:rsidR="009C1EAC" w:rsidRDefault="009C1EAC" w:rsidP="00735CB0">
      <w:r>
        <w:rPr>
          <w:rFonts w:hint="eastAsia"/>
        </w:rPr>
        <w:t>情绪什么的随便吧。</w:t>
      </w:r>
    </w:p>
    <w:p w:rsidR="009C1EAC" w:rsidRDefault="009C1EAC" w:rsidP="00735CB0">
      <w:r>
        <w:rPr>
          <w:rFonts w:hint="eastAsia"/>
        </w:rPr>
        <w:t>她径直用视线向着会议室突袭</w:t>
      </w:r>
      <w:r>
        <w:t>——</w:t>
      </w:r>
    </w:p>
    <w:p w:rsidR="009C1EAC" w:rsidRDefault="009C1EAC" w:rsidP="00735CB0">
      <w:r>
        <w:rPr>
          <w:rFonts w:hint="eastAsia"/>
        </w:rPr>
        <w:t>对，将一切改变的敌人就在对面。</w:t>
      </w:r>
    </w:p>
    <w:p w:rsidR="009C1EAC" w:rsidRDefault="009C1EAC" w:rsidP="00735CB0"/>
    <w:p w:rsidR="009C1EAC" w:rsidRDefault="009C1EAC" w:rsidP="00735CB0">
      <w:r>
        <w:rPr>
          <w:rFonts w:hint="eastAsia"/>
        </w:rPr>
        <w:t>镜头转向另一边。</w:t>
      </w:r>
    </w:p>
    <w:p w:rsidR="009C1EAC" w:rsidRDefault="009C1EAC" w:rsidP="00735CB0">
      <w:r>
        <w:rPr>
          <w:rFonts w:hint="eastAsia"/>
        </w:rPr>
        <w:t>时间也稍微向回倒转一些。</w:t>
      </w:r>
    </w:p>
    <w:p w:rsidR="009C1EAC" w:rsidRDefault="009C1EAC" w:rsidP="00735CB0">
      <w:r>
        <w:rPr>
          <w:rFonts w:hint="eastAsia"/>
        </w:rPr>
        <w:t>【只要什么都不做就行了。】</w:t>
      </w:r>
    </w:p>
    <w:p w:rsidR="009C1EAC" w:rsidRDefault="009C1EAC" w:rsidP="00735CB0">
      <w:r>
        <w:rPr>
          <w:rFonts w:hint="eastAsia"/>
        </w:rPr>
        <w:t>对有些人来说…………</w:t>
      </w:r>
    </w:p>
    <w:p w:rsidR="009C1EAC" w:rsidRDefault="009C1EAC" w:rsidP="00735CB0">
      <w:r>
        <w:rPr>
          <w:rFonts w:hint="eastAsia"/>
        </w:rPr>
        <w:t>对有些人来说…………</w:t>
      </w:r>
    </w:p>
    <w:p w:rsidR="009C1EAC" w:rsidRDefault="009C1EAC" w:rsidP="00735CB0">
      <w:r>
        <w:rPr>
          <w:rFonts w:hint="eastAsia"/>
        </w:rPr>
        <w:t>对主动的她来说是羡慕的反面，不管什么怪事都能接受，学不来高级品。</w:t>
      </w:r>
    </w:p>
    <w:p w:rsidR="009C1EAC" w:rsidRDefault="009C1EAC" w:rsidP="00735CB0">
      <w:r>
        <w:rPr>
          <w:rFonts w:hint="eastAsia"/>
        </w:rPr>
        <w:t>对被动的他来说是亲切的反面，能唤起乡愁的苦棘。</w:t>
      </w:r>
      <w:r w:rsidRPr="00A53DB4">
        <w:rPr>
          <w:rFonts w:hint="eastAsia"/>
          <w:color w:val="FF0000"/>
        </w:rPr>
        <w:t>虽说是那样</w:t>
      </w:r>
      <w:r>
        <w:rPr>
          <w:rFonts w:hint="eastAsia"/>
          <w:color w:val="FF0000"/>
        </w:rPr>
        <w:t>，</w:t>
      </w:r>
      <w:r>
        <w:rPr>
          <w:rFonts w:hint="eastAsia"/>
        </w:rPr>
        <w:t>眼下，极品的等待的人脸上没有丝毫不满</w:t>
      </w:r>
    </w:p>
    <w:p w:rsidR="009C1EAC" w:rsidRDefault="009C1EAC" w:rsidP="00735CB0">
      <w:r>
        <w:rPr>
          <w:rFonts w:hint="eastAsia"/>
        </w:rPr>
        <w:t>他只是很自然的，笔直的站着远眺着灰色的天空。</w:t>
      </w:r>
    </w:p>
    <w:p w:rsidR="009C1EAC" w:rsidRDefault="009C1EAC" w:rsidP="00735CB0">
      <w:r>
        <w:rPr>
          <w:rFonts w:hint="eastAsia"/>
        </w:rPr>
        <w:t>更何况等待的时间已经持续了一个小时。嘛，之前那位老师聊的还算不错。不管怎么说也不可能是钱的问题。</w:t>
      </w:r>
    </w:p>
    <w:p w:rsidR="009C1EAC" w:rsidRDefault="009C1EAC" w:rsidP="00735CB0">
      <w:r>
        <w:rPr>
          <w:rFonts w:hint="eastAsia"/>
        </w:rPr>
        <w:t>雨声</w:t>
      </w:r>
      <w:r w:rsidRPr="00787D37">
        <w:rPr>
          <w:rFonts w:hint="eastAsia"/>
          <w:color w:val="FF0000"/>
        </w:rPr>
        <w:t>倒是一直随</w:t>
      </w:r>
      <w:r>
        <w:rPr>
          <w:rFonts w:hint="eastAsia"/>
        </w:rPr>
        <w:t>着等待持续着，伴随着风。</w:t>
      </w:r>
    </w:p>
    <w:p w:rsidR="009C1EAC" w:rsidRDefault="009C1EAC" w:rsidP="00735CB0">
      <w:pPr>
        <w:rPr>
          <w:color w:val="000000"/>
        </w:rPr>
      </w:pPr>
      <w:r>
        <w:rPr>
          <w:rFonts w:hint="eastAsia"/>
          <w:color w:val="000000"/>
        </w:rPr>
        <w:t>【但是，差不多过了</w:t>
      </w:r>
      <w:r>
        <w:rPr>
          <w:color w:val="000000"/>
        </w:rPr>
        <w:t>9</w:t>
      </w:r>
      <w:r>
        <w:rPr>
          <w:rFonts w:hint="eastAsia"/>
          <w:color w:val="000000"/>
        </w:rPr>
        <w:t>点了吧……………</w:t>
      </w:r>
    </w:p>
    <w:p w:rsidR="009C1EAC" w:rsidRDefault="009C1EAC" w:rsidP="00735CB0">
      <w:pPr>
        <w:rPr>
          <w:color w:val="000000"/>
        </w:rPr>
      </w:pPr>
      <w:r>
        <w:rPr>
          <w:rFonts w:hint="eastAsia"/>
          <w:color w:val="000000"/>
        </w:rPr>
        <w:t>唔，到底怎么样了？】</w:t>
      </w:r>
    </w:p>
    <w:p w:rsidR="009C1EAC" w:rsidRDefault="009C1EAC" w:rsidP="00735CB0">
      <w:pPr>
        <w:rPr>
          <w:color w:val="000000"/>
        </w:rPr>
      </w:pPr>
      <w:r>
        <w:rPr>
          <w:rFonts w:hint="eastAsia"/>
          <w:color w:val="000000"/>
        </w:rPr>
        <w:t>尽管如此也只是漠然的看了一下时钟。继续漠不关心的听着雨声。</w:t>
      </w:r>
    </w:p>
    <w:p w:rsidR="009C1EAC" w:rsidRDefault="009C1EAC" w:rsidP="00735CB0">
      <w:pPr>
        <w:rPr>
          <w:color w:val="000000"/>
        </w:rPr>
      </w:pPr>
      <w:r>
        <w:rPr>
          <w:rFonts w:hint="eastAsia"/>
          <w:color w:val="000000"/>
        </w:rPr>
        <w:t>假期的学校没有任何杂音。</w:t>
      </w:r>
    </w:p>
    <w:p w:rsidR="009C1EAC" w:rsidRDefault="009C1EAC" w:rsidP="00735CB0">
      <w:pPr>
        <w:rPr>
          <w:color w:val="000000"/>
        </w:rPr>
      </w:pPr>
      <w:r>
        <w:rPr>
          <w:rFonts w:hint="eastAsia"/>
          <w:color w:val="000000"/>
        </w:rPr>
        <w:t>啵滋啵滋敲打着窗户的雨。</w:t>
      </w:r>
    </w:p>
    <w:p w:rsidR="009C1EAC" w:rsidRDefault="009C1EAC" w:rsidP="00735CB0">
      <w:pPr>
        <w:rPr>
          <w:color w:val="000000"/>
        </w:rPr>
      </w:pPr>
      <w:r w:rsidRPr="00787D37">
        <w:rPr>
          <w:rFonts w:hint="eastAsia"/>
          <w:color w:val="FF0000"/>
        </w:rPr>
        <w:t>安静阴沉的空气</w:t>
      </w:r>
      <w:r>
        <w:rPr>
          <w:rFonts w:hint="eastAsia"/>
          <w:color w:val="000000"/>
        </w:rPr>
        <w:t>。</w:t>
      </w:r>
    </w:p>
    <w:p w:rsidR="009C1EAC" w:rsidRDefault="009C1EAC" w:rsidP="00735CB0">
      <w:pPr>
        <w:rPr>
          <w:color w:val="000000"/>
        </w:rPr>
      </w:pPr>
      <w:r>
        <w:rPr>
          <w:rFonts w:hint="eastAsia"/>
          <w:color w:val="000000"/>
        </w:rPr>
        <w:t>还有，</w:t>
      </w:r>
    </w:p>
    <w:p w:rsidR="009C1EAC" w:rsidRDefault="009C1EAC" w:rsidP="00735CB0">
      <w:pPr>
        <w:rPr>
          <w:color w:val="000000"/>
        </w:rPr>
      </w:pPr>
    </w:p>
    <w:p w:rsidR="009C1EAC" w:rsidRDefault="009C1EAC" w:rsidP="00735CB0">
      <w:pPr>
        <w:rPr>
          <w:color w:val="000000"/>
        </w:rPr>
      </w:pPr>
      <w:r>
        <w:rPr>
          <w:rFonts w:hint="eastAsia"/>
          <w:color w:val="000000"/>
        </w:rPr>
        <w:t>卡兹卡兹径直向这边过来的，响亮有力的脚步声。</w:t>
      </w:r>
    </w:p>
    <w:p w:rsidR="009C1EAC" w:rsidRDefault="009C1EAC" w:rsidP="00735CB0">
      <w:pPr>
        <w:rPr>
          <w:color w:val="000000"/>
        </w:rPr>
      </w:pPr>
      <w:r>
        <w:rPr>
          <w:rFonts w:hint="eastAsia"/>
          <w:color w:val="000000"/>
        </w:rPr>
        <w:t>【…………还好，还以为已经被忘了呢。】</w:t>
      </w:r>
    </w:p>
    <w:p w:rsidR="009C1EAC" w:rsidRDefault="009C1EAC" w:rsidP="00735CB0">
      <w:pPr>
        <w:rPr>
          <w:color w:val="000000"/>
        </w:rPr>
      </w:pPr>
      <w:r>
        <w:rPr>
          <w:rFonts w:hint="eastAsia"/>
          <w:color w:val="000000"/>
        </w:rPr>
        <w:t>听起来是一个轻轻的脚步和一个比较重的好像大人的脚步。</w:t>
      </w:r>
    </w:p>
    <w:p w:rsidR="009C1EAC" w:rsidRDefault="009C1EAC" w:rsidP="00735CB0">
      <w:pPr>
        <w:rPr>
          <w:color w:val="000000"/>
        </w:rPr>
      </w:pPr>
      <w:r>
        <w:rPr>
          <w:rFonts w:hint="eastAsia"/>
          <w:color w:val="000000"/>
        </w:rPr>
        <w:t>在他放松了一口气的同时，会议室的门敞开了。</w:t>
      </w:r>
    </w:p>
    <w:p w:rsidR="009C1EAC" w:rsidRPr="00FA21AC" w:rsidRDefault="009C1EAC" w:rsidP="00735CB0">
      <w:pPr>
        <w:rPr>
          <w:color w:val="000000"/>
        </w:rPr>
      </w:pPr>
      <w:r>
        <w:rPr>
          <w:rFonts w:hint="eastAsia"/>
          <w:color w:val="000000"/>
        </w:rPr>
        <w:t>【对不起呐，让你等了相当长的时间。】</w:t>
      </w:r>
    </w:p>
    <w:p w:rsidR="009C1EAC" w:rsidRDefault="009C1EAC" w:rsidP="00735CB0">
      <w:pPr>
        <w:rPr>
          <w:color w:val="000000"/>
        </w:rPr>
      </w:pPr>
      <w:r>
        <w:rPr>
          <w:rFonts w:hint="eastAsia"/>
          <w:color w:val="000000"/>
        </w:rPr>
        <w:t>首先进入眼帘的是，有些</w:t>
      </w:r>
      <w:r w:rsidRPr="00FA21AC">
        <w:rPr>
          <w:rFonts w:hint="eastAsia"/>
          <w:color w:val="FF0000"/>
        </w:rPr>
        <w:t>害羞</w:t>
      </w:r>
      <w:r>
        <w:rPr>
          <w:rFonts w:hint="eastAsia"/>
          <w:color w:val="000000"/>
        </w:rPr>
        <w:t>带着抱歉的笑容。是一个戴着眼镜的男性。</w:t>
      </w:r>
    </w:p>
    <w:p w:rsidR="009C1EAC" w:rsidRDefault="009C1EAC" w:rsidP="00735CB0">
      <w:pPr>
        <w:rPr>
          <w:color w:val="000000"/>
        </w:rPr>
      </w:pPr>
      <w:r>
        <w:rPr>
          <w:rFonts w:hint="eastAsia"/>
          <w:color w:val="000000"/>
        </w:rPr>
        <w:t>应该是叫做山城和树的老师吧。把他带到这间会议室里的也是他。</w:t>
      </w:r>
    </w:p>
    <w:p w:rsidR="009C1EAC" w:rsidRDefault="009C1EAC" w:rsidP="00735CB0">
      <w:pPr>
        <w:rPr>
          <w:color w:val="000000"/>
        </w:rPr>
      </w:pPr>
      <w:r>
        <w:rPr>
          <w:rFonts w:hint="eastAsia"/>
          <w:color w:val="000000"/>
        </w:rPr>
        <w:t>【咦，怎么，理中老师不在吗？</w:t>
      </w:r>
    </w:p>
    <w:p w:rsidR="009C1EAC" w:rsidRDefault="009C1EAC" w:rsidP="00735CB0">
      <w:pPr>
        <w:rPr>
          <w:color w:val="000000"/>
        </w:rPr>
      </w:pPr>
      <w:r>
        <w:rPr>
          <w:rFonts w:hint="eastAsia"/>
          <w:color w:val="000000"/>
        </w:rPr>
        <w:t>真是的，本来想让他陪你聊聊天呢。】</w:t>
      </w:r>
    </w:p>
    <w:p w:rsidR="009C1EAC" w:rsidRDefault="009C1EAC" w:rsidP="00735CB0">
      <w:pPr>
        <w:rPr>
          <w:color w:val="000000"/>
        </w:rPr>
      </w:pPr>
      <w:r>
        <w:rPr>
          <w:rFonts w:hint="eastAsia"/>
          <w:color w:val="000000"/>
        </w:rPr>
        <w:t>叫做山城的指导员很抱歉的一下一下点着头。</w:t>
      </w:r>
    </w:p>
    <w:p w:rsidR="009C1EAC" w:rsidRDefault="009C1EAC" w:rsidP="00735CB0">
      <w:pPr>
        <w:rPr>
          <w:color w:val="000000"/>
        </w:rPr>
      </w:pPr>
      <w:r>
        <w:rPr>
          <w:rFonts w:hint="eastAsia"/>
          <w:color w:val="000000"/>
        </w:rPr>
        <w:t>在他后面的是。</w:t>
      </w:r>
    </w:p>
    <w:p w:rsidR="009C1EAC" w:rsidRDefault="009C1EAC" w:rsidP="00735CB0">
      <w:pPr>
        <w:rPr>
          <w:color w:val="000000"/>
        </w:rPr>
      </w:pPr>
      <w:r>
        <w:rPr>
          <w:rFonts w:hint="eastAsia"/>
          <w:color w:val="000000"/>
        </w:rPr>
        <w:t>一副不高兴的样子就那么紧闭着嘴。</w:t>
      </w:r>
    </w:p>
    <w:p w:rsidR="009C1EAC" w:rsidRDefault="009C1EAC" w:rsidP="00735CB0">
      <w:pPr>
        <w:rPr>
          <w:color w:val="000000"/>
        </w:rPr>
      </w:pPr>
      <w:r>
        <w:rPr>
          <w:rFonts w:hint="eastAsia"/>
          <w:color w:val="000000"/>
        </w:rPr>
        <w:t>毫不迷茫的眼神，留着长长黑发的少女出现了。</w:t>
      </w:r>
    </w:p>
    <w:p w:rsidR="009C1EAC" w:rsidRDefault="009C1EAC" w:rsidP="00735CB0">
      <w:pPr>
        <w:rPr>
          <w:color w:val="000000"/>
        </w:rPr>
      </w:pPr>
      <w:r>
        <w:rPr>
          <w:rFonts w:hint="eastAsia"/>
          <w:color w:val="000000"/>
        </w:rPr>
        <w:t>【</w:t>
      </w:r>
      <w:r>
        <w:rPr>
          <w:color w:val="000000"/>
        </w:rPr>
        <w:t>————</w:t>
      </w:r>
      <w:r>
        <w:rPr>
          <w:rFonts w:hint="eastAsia"/>
          <w:color w:val="000000"/>
        </w:rPr>
        <w:t>】</w:t>
      </w:r>
    </w:p>
    <w:p w:rsidR="009C1EAC" w:rsidRDefault="009C1EAC" w:rsidP="00735CB0">
      <w:pPr>
        <w:rPr>
          <w:color w:val="000000"/>
        </w:rPr>
      </w:pPr>
      <w:r>
        <w:rPr>
          <w:rFonts w:hint="eastAsia"/>
          <w:color w:val="000000"/>
        </w:rPr>
        <w:t>整个人都呆在那里忘了呼吸。</w:t>
      </w:r>
    </w:p>
    <w:p w:rsidR="009C1EAC" w:rsidRDefault="009C1EAC" w:rsidP="00735CB0">
      <w:pPr>
        <w:rPr>
          <w:color w:val="000000"/>
        </w:rPr>
      </w:pPr>
      <w:r>
        <w:rPr>
          <w:rFonts w:hint="eastAsia"/>
          <w:color w:val="000000"/>
        </w:rPr>
        <w:t>雨水敲打窗户的声音也随着听觉消失了。</w:t>
      </w:r>
    </w:p>
    <w:p w:rsidR="009C1EAC" w:rsidRDefault="009C1EAC" w:rsidP="00735CB0">
      <w:pPr>
        <w:rPr>
          <w:color w:val="000000"/>
        </w:rPr>
      </w:pPr>
      <w:r>
        <w:rPr>
          <w:rFonts w:hint="eastAsia"/>
          <w:color w:val="000000"/>
        </w:rPr>
        <w:t>…………这个瞬间</w:t>
      </w:r>
    </w:p>
    <w:p w:rsidR="009C1EAC" w:rsidRDefault="009C1EAC" w:rsidP="00735CB0">
      <w:pPr>
        <w:rPr>
          <w:color w:val="000000"/>
        </w:rPr>
      </w:pPr>
      <w:r>
        <w:rPr>
          <w:rFonts w:hint="eastAsia"/>
          <w:color w:val="000000"/>
        </w:rPr>
        <w:t>他第一次感受到，仿佛是错觉一般，忘记了时间的流逝这种事情是真实存在的。</w:t>
      </w:r>
    </w:p>
    <w:p w:rsidR="009C1EAC" w:rsidRDefault="009C1EAC" w:rsidP="00735CB0">
      <w:pPr>
        <w:rPr>
          <w:color w:val="000000"/>
        </w:rPr>
      </w:pPr>
      <w:r>
        <w:rPr>
          <w:rFonts w:hint="eastAsia"/>
          <w:color w:val="000000"/>
        </w:rPr>
        <w:t>【…………………】</w:t>
      </w:r>
    </w:p>
    <w:p w:rsidR="009C1EAC" w:rsidRDefault="009C1EAC" w:rsidP="00735CB0">
      <w:pPr>
        <w:rPr>
          <w:color w:val="000000"/>
        </w:rPr>
      </w:pPr>
      <w:r>
        <w:rPr>
          <w:rFonts w:hint="eastAsia"/>
          <w:color w:val="000000"/>
        </w:rPr>
        <w:t>她也稍稍的有那么一瞬感到吃惊。</w:t>
      </w:r>
    </w:p>
    <w:p w:rsidR="009C1EAC" w:rsidRDefault="009C1EAC" w:rsidP="00735CB0">
      <w:pPr>
        <w:rPr>
          <w:color w:val="000000"/>
        </w:rPr>
      </w:pPr>
      <w:r>
        <w:rPr>
          <w:rFonts w:hint="eastAsia"/>
          <w:color w:val="000000"/>
        </w:rPr>
        <w:t>理由也不知道。</w:t>
      </w:r>
    </w:p>
    <w:p w:rsidR="009C1EAC" w:rsidRDefault="009C1EAC" w:rsidP="00735CB0">
      <w:pPr>
        <w:rPr>
          <w:color w:val="000000"/>
        </w:rPr>
      </w:pPr>
      <w:r>
        <w:rPr>
          <w:rFonts w:hint="eastAsia"/>
          <w:color w:val="000000"/>
        </w:rPr>
        <w:t>和之前听到的一样，少年是一个纯朴的乡下男孩形象。但是直觉却给出了“不能这么认为”的相反观点。</w:t>
      </w:r>
    </w:p>
    <w:p w:rsidR="009C1EAC" w:rsidRDefault="009C1EAC" w:rsidP="00735CB0">
      <w:pPr>
        <w:rPr>
          <w:color w:val="000000"/>
        </w:rPr>
      </w:pPr>
      <w:r>
        <w:rPr>
          <w:rFonts w:hint="eastAsia"/>
          <w:color w:val="000000"/>
        </w:rPr>
        <w:t>【</w:t>
      </w:r>
      <w:r>
        <w:rPr>
          <w:color w:val="000000"/>
        </w:rPr>
        <w:t>————</w:t>
      </w:r>
      <w:r>
        <w:rPr>
          <w:rFonts w:hint="eastAsia"/>
          <w:color w:val="000000"/>
        </w:rPr>
        <w:t>】</w:t>
      </w:r>
    </w:p>
    <w:p w:rsidR="009C1EAC" w:rsidRDefault="009C1EAC" w:rsidP="00735CB0">
      <w:pPr>
        <w:rPr>
          <w:color w:val="000000"/>
        </w:rPr>
      </w:pPr>
      <w:r>
        <w:rPr>
          <w:rFonts w:hint="eastAsia"/>
          <w:color w:val="000000"/>
        </w:rPr>
        <w:t>他有些吃惊的睁大了眼睛。</w:t>
      </w:r>
    </w:p>
    <w:p w:rsidR="009C1EAC" w:rsidRDefault="009C1EAC" w:rsidP="00735CB0">
      <w:pPr>
        <w:rPr>
          <w:color w:val="000000"/>
        </w:rPr>
      </w:pPr>
      <w:r>
        <w:rPr>
          <w:rFonts w:hint="eastAsia"/>
          <w:color w:val="000000"/>
        </w:rPr>
        <w:t>理由是很清楚。</w:t>
      </w:r>
    </w:p>
    <w:p w:rsidR="009C1EAC" w:rsidRDefault="009C1EAC" w:rsidP="00735CB0">
      <w:pPr>
        <w:rPr>
          <w:color w:val="000000"/>
        </w:rPr>
      </w:pPr>
      <w:r>
        <w:rPr>
          <w:rFonts w:hint="eastAsia"/>
          <w:color w:val="000000"/>
        </w:rPr>
        <w:t>……………但是，却没有将其正确的描述出来的语言。也只能将这个解答栏空着。</w:t>
      </w:r>
    </w:p>
    <w:p w:rsidR="009C1EAC" w:rsidRDefault="009C1EAC" w:rsidP="00735CB0">
      <w:pPr>
        <w:rPr>
          <w:color w:val="000000"/>
        </w:rPr>
      </w:pPr>
      <w:r>
        <w:rPr>
          <w:rFonts w:hint="eastAsia"/>
          <w:color w:val="000000"/>
        </w:rPr>
        <w:t>这个瞬间。</w:t>
      </w:r>
    </w:p>
    <w:p w:rsidR="009C1EAC" w:rsidRDefault="009C1EAC" w:rsidP="00735CB0">
      <w:pPr>
        <w:rPr>
          <w:color w:val="000000"/>
        </w:rPr>
      </w:pPr>
      <w:r>
        <w:rPr>
          <w:rFonts w:hint="eastAsia"/>
          <w:color w:val="000000"/>
        </w:rPr>
        <w:t>少年确实感受到了，触碰到了何为命运的东西。</w:t>
      </w:r>
    </w:p>
    <w:p w:rsidR="009C1EAC" w:rsidRDefault="009C1EAC" w:rsidP="00735CB0">
      <w:pPr>
        <w:rPr>
          <w:color w:val="000000"/>
        </w:rPr>
      </w:pPr>
      <w:r>
        <w:rPr>
          <w:rFonts w:hint="eastAsia"/>
          <w:color w:val="000000"/>
        </w:rPr>
        <w:t>【介绍一下，这位是转校生静希草十郎。然后这位是负责带领草十郎参观校内的，我们的学生会长，放弃了休息日来担任导游的，苍崎青子。】</w:t>
      </w:r>
    </w:p>
    <w:p w:rsidR="009C1EAC" w:rsidRDefault="009C1EAC" w:rsidP="00735CB0">
      <w:pPr>
        <w:rPr>
          <w:color w:val="000000"/>
        </w:rPr>
      </w:pPr>
      <w:r>
        <w:rPr>
          <w:color w:val="000000"/>
        </w:rPr>
        <w:t>——</w:t>
      </w:r>
      <w:r>
        <w:rPr>
          <w:rFonts w:hint="eastAsia"/>
          <w:color w:val="000000"/>
        </w:rPr>
        <w:t>话语和雨声都像在远方一样模模糊糊的。</w:t>
      </w:r>
    </w:p>
    <w:p w:rsidR="009C1EAC" w:rsidRDefault="009C1EAC" w:rsidP="00735CB0">
      <w:pPr>
        <w:rPr>
          <w:color w:val="000000"/>
        </w:rPr>
      </w:pPr>
      <w:r>
        <w:rPr>
          <w:rFonts w:hint="eastAsia"/>
          <w:color w:val="000000"/>
        </w:rPr>
        <w:t>两个人的会面就像是这种感觉。</w:t>
      </w:r>
    </w:p>
    <w:p w:rsidR="009C1EAC" w:rsidRDefault="009C1EAC" w:rsidP="00735CB0">
      <w:pPr>
        <w:rPr>
          <w:color w:val="000000"/>
        </w:rPr>
      </w:pPr>
      <w:r>
        <w:rPr>
          <w:rFonts w:hint="eastAsia"/>
          <w:color w:val="000000"/>
        </w:rPr>
        <w:t>既不好也不坏，像啪叽一声散开的火花那样散开。不管不顾的开始了。</w:t>
      </w:r>
    </w:p>
    <w:p w:rsidR="009C1EAC" w:rsidRDefault="009C1EAC" w:rsidP="00735CB0">
      <w:pPr>
        <w:rPr>
          <w:color w:val="000000"/>
        </w:rPr>
      </w:pPr>
    </w:p>
    <w:p w:rsidR="009C1EAC" w:rsidRDefault="009C1EAC" w:rsidP="00735CB0">
      <w:pPr>
        <w:rPr>
          <w:color w:val="000000"/>
        </w:rPr>
      </w:pPr>
      <w:r>
        <w:rPr>
          <w:rFonts w:hint="eastAsia"/>
          <w:color w:val="000000"/>
        </w:rPr>
        <w:t>学生们都这么说。</w:t>
      </w:r>
    </w:p>
    <w:p w:rsidR="009C1EAC" w:rsidRDefault="009C1EAC" w:rsidP="00735CB0">
      <w:pPr>
        <w:rPr>
          <w:color w:val="000000"/>
        </w:rPr>
      </w:pPr>
      <w:r>
        <w:rPr>
          <w:rFonts w:hint="eastAsia"/>
          <w:color w:val="000000"/>
        </w:rPr>
        <w:t>苍崎青子总是是那副心情不好的样子板着脸。</w:t>
      </w:r>
    </w:p>
    <w:p w:rsidR="009C1EAC" w:rsidRDefault="009C1EAC" w:rsidP="00735CB0">
      <w:pPr>
        <w:rPr>
          <w:color w:val="000000"/>
        </w:rPr>
      </w:pPr>
      <w:r>
        <w:rPr>
          <w:rFonts w:hint="eastAsia"/>
          <w:color w:val="000000"/>
        </w:rPr>
        <w:t>这其中有</w:t>
      </w:r>
      <w:r>
        <w:rPr>
          <w:color w:val="000000"/>
        </w:rPr>
        <w:t>90%</w:t>
      </w:r>
      <w:r>
        <w:rPr>
          <w:rFonts w:hint="eastAsia"/>
          <w:color w:val="000000"/>
        </w:rPr>
        <w:t>都是偏见，对苍崎来说，一天二十四小时里连用来不爽的闲暇时间都没有。</w:t>
      </w:r>
    </w:p>
    <w:p w:rsidR="009C1EAC" w:rsidRDefault="009C1EAC" w:rsidP="00735CB0">
      <w:pPr>
        <w:rPr>
          <w:color w:val="000000"/>
        </w:rPr>
      </w:pPr>
      <w:r>
        <w:rPr>
          <w:rFonts w:hint="eastAsia"/>
          <w:color w:val="000000"/>
        </w:rPr>
        <w:t>她单纯的觉得说话有些麻烦，这也只是性格问题，没有办法。</w:t>
      </w:r>
    </w:p>
    <w:p w:rsidR="009C1EAC" w:rsidRDefault="009C1EAC" w:rsidP="00735CB0">
      <w:pPr>
        <w:rPr>
          <w:color w:val="000000"/>
        </w:rPr>
      </w:pPr>
      <w:r>
        <w:rPr>
          <w:rFonts w:hint="eastAsia"/>
          <w:color w:val="000000"/>
        </w:rPr>
        <w:t>不断微妙的，有时露骨的、对着看不见的某些东西发怒在她身上是见不着的</w:t>
      </w:r>
    </w:p>
    <w:p w:rsidR="009C1EAC" w:rsidRDefault="009C1EAC" w:rsidP="00735CB0">
      <w:pPr>
        <w:rPr>
          <w:color w:val="000000"/>
        </w:rPr>
      </w:pPr>
      <w:r>
        <w:rPr>
          <w:rFonts w:hint="eastAsia"/>
          <w:color w:val="000000"/>
        </w:rPr>
        <w:t>但如果这些传言全是偏见，那最后就不会变成“学校七威胁”之一了。</w:t>
      </w:r>
    </w:p>
    <w:p w:rsidR="009C1EAC" w:rsidRDefault="009C1EAC" w:rsidP="00735CB0">
      <w:pPr>
        <w:rPr>
          <w:color w:val="000000"/>
        </w:rPr>
      </w:pPr>
      <w:r>
        <w:rPr>
          <w:rFonts w:hint="eastAsia"/>
          <w:color w:val="000000"/>
        </w:rPr>
        <w:t>可惜的是，其中有</w:t>
      </w:r>
      <w:r>
        <w:rPr>
          <w:color w:val="000000"/>
        </w:rPr>
        <w:t>10%</w:t>
      </w:r>
      <w:r>
        <w:rPr>
          <w:rFonts w:hint="eastAsia"/>
          <w:color w:val="000000"/>
        </w:rPr>
        <w:t>是真的。</w:t>
      </w:r>
    </w:p>
    <w:p w:rsidR="009C1EAC" w:rsidRDefault="009C1EAC" w:rsidP="00735CB0">
      <w:pPr>
        <w:rPr>
          <w:color w:val="000000"/>
        </w:rPr>
      </w:pPr>
      <w:r>
        <w:rPr>
          <w:rFonts w:hint="eastAsia"/>
          <w:color w:val="000000"/>
        </w:rPr>
        <w:t>苍崎也在怀疑自己是不是得了慢性头痛之类的病了。对好多无害的事情感到十分反感。</w:t>
      </w:r>
    </w:p>
    <w:p w:rsidR="009C1EAC" w:rsidRDefault="009C1EAC" w:rsidP="00735CB0">
      <w:pPr>
        <w:rPr>
          <w:color w:val="000000"/>
        </w:rPr>
      </w:pPr>
    </w:p>
    <w:p w:rsidR="009C1EAC" w:rsidRDefault="009C1EAC" w:rsidP="00735CB0">
      <w:pPr>
        <w:rPr>
          <w:color w:val="000000"/>
        </w:rPr>
      </w:pPr>
      <w:r>
        <w:rPr>
          <w:rFonts w:hint="eastAsia"/>
          <w:color w:val="000000"/>
        </w:rPr>
        <w:t>比如今天这件事就是那</w:t>
      </w:r>
      <w:r>
        <w:rPr>
          <w:color w:val="000000"/>
        </w:rPr>
        <w:t>10%</w:t>
      </w:r>
      <w:r>
        <w:rPr>
          <w:rFonts w:hint="eastAsia"/>
          <w:color w:val="000000"/>
        </w:rPr>
        <w:t>的体现。</w:t>
      </w:r>
    </w:p>
    <w:p w:rsidR="009C1EAC" w:rsidRDefault="009C1EAC" w:rsidP="00735CB0">
      <w:pPr>
        <w:rPr>
          <w:color w:val="000000"/>
        </w:rPr>
      </w:pPr>
      <w:r>
        <w:rPr>
          <w:rFonts w:hint="eastAsia"/>
          <w:color w:val="000000"/>
        </w:rPr>
        <w:t>这时她的愤怒只是纯真的，与她的年龄相符的小孩子的任性而已。</w:t>
      </w:r>
    </w:p>
    <w:p w:rsidR="009C1EAC" w:rsidRDefault="009C1EAC" w:rsidP="00735CB0">
      <w:pPr>
        <w:rPr>
          <w:color w:val="000000"/>
        </w:rPr>
      </w:pPr>
    </w:p>
    <w:p w:rsidR="009C1EAC" w:rsidRDefault="009C1EAC" w:rsidP="00735CB0">
      <w:pPr>
        <w:rPr>
          <w:color w:val="000000"/>
        </w:rPr>
      </w:pPr>
      <w:r>
        <w:rPr>
          <w:rFonts w:hint="eastAsia"/>
          <w:color w:val="000000"/>
        </w:rPr>
        <w:t>昏暗的会议室是被雨染上的颜色。</w:t>
      </w:r>
    </w:p>
    <w:p w:rsidR="009C1EAC" w:rsidRDefault="009C1EAC" w:rsidP="00735CB0">
      <w:pPr>
        <w:rPr>
          <w:color w:val="000000"/>
        </w:rPr>
      </w:pPr>
      <w:r>
        <w:rPr>
          <w:rFonts w:hint="eastAsia"/>
          <w:color w:val="000000"/>
        </w:rPr>
        <w:t>为了节约电费，白天不开电灯是学校的规矩。</w:t>
      </w:r>
    </w:p>
    <w:p w:rsidR="009C1EAC" w:rsidRDefault="009C1EAC" w:rsidP="00735CB0">
      <w:pPr>
        <w:rPr>
          <w:color w:val="000000"/>
        </w:rPr>
      </w:pPr>
      <w:r>
        <w:rPr>
          <w:rFonts w:hint="eastAsia"/>
          <w:color w:val="000000"/>
        </w:rPr>
        <w:t>在会议室中站着的是事件的主角。</w:t>
      </w:r>
    </w:p>
    <w:p w:rsidR="009C1EAC" w:rsidRDefault="009C1EAC" w:rsidP="00735CB0">
      <w:pPr>
        <w:rPr>
          <w:color w:val="000000"/>
        </w:rPr>
      </w:pPr>
      <w:r>
        <w:rPr>
          <w:rFonts w:hint="eastAsia"/>
          <w:color w:val="000000"/>
        </w:rPr>
        <w:t>第一印象是野花一样沉稳的样子。</w:t>
      </w:r>
    </w:p>
    <w:p w:rsidR="009C1EAC" w:rsidRDefault="009C1EAC" w:rsidP="00735CB0">
      <w:pPr>
        <w:rPr>
          <w:color w:val="000000"/>
        </w:rPr>
      </w:pPr>
      <w:r>
        <w:rPr>
          <w:rFonts w:hint="eastAsia"/>
          <w:color w:val="000000"/>
        </w:rPr>
        <w:t>虽然背一直挺着笔直，全身都充满了力气的样子。但给人感觉却是很老实。</w:t>
      </w:r>
    </w:p>
    <w:p w:rsidR="009C1EAC" w:rsidRDefault="009C1EAC" w:rsidP="00735CB0">
      <w:pPr>
        <w:rPr>
          <w:color w:val="000000"/>
        </w:rPr>
      </w:pPr>
      <w:r>
        <w:rPr>
          <w:rFonts w:hint="eastAsia"/>
          <w:color w:val="000000"/>
        </w:rPr>
        <w:t>好像是部下那种……不，确切的说是可以被拜托事情的样子。</w:t>
      </w:r>
    </w:p>
    <w:p w:rsidR="009C1EAC" w:rsidRDefault="009C1EAC" w:rsidP="00735CB0">
      <w:pPr>
        <w:rPr>
          <w:color w:val="000000"/>
        </w:rPr>
      </w:pPr>
      <w:r>
        <w:rPr>
          <w:rFonts w:hint="eastAsia"/>
          <w:color w:val="000000"/>
        </w:rPr>
        <w:t>尽管穿着制服，也能看出来是比标准体型更瘦弱一些的身材。</w:t>
      </w:r>
    </w:p>
    <w:p w:rsidR="009C1EAC" w:rsidRDefault="009C1EAC" w:rsidP="00735CB0">
      <w:pPr>
        <w:rPr>
          <w:color w:val="000000"/>
        </w:rPr>
      </w:pPr>
      <w:r>
        <w:rPr>
          <w:rFonts w:hint="eastAsia"/>
          <w:color w:val="000000"/>
        </w:rPr>
        <w:t>没怎么打理和修整过的黑发，特别是没有拉向眼睛那里的头发。</w:t>
      </w:r>
    </w:p>
    <w:p w:rsidR="009C1EAC" w:rsidRDefault="009C1EAC" w:rsidP="00735CB0">
      <w:pPr>
        <w:rPr>
          <w:color w:val="000000"/>
        </w:rPr>
      </w:pPr>
      <w:r>
        <w:rPr>
          <w:rFonts w:hint="eastAsia"/>
          <w:color w:val="000000"/>
        </w:rPr>
        <w:t>这么一个少年形象，站在那里。</w:t>
      </w:r>
    </w:p>
    <w:p w:rsidR="009C1EAC" w:rsidRDefault="009C1EAC" w:rsidP="00735CB0">
      <w:pPr>
        <w:rPr>
          <w:color w:val="000000"/>
        </w:rPr>
      </w:pPr>
      <w:r>
        <w:rPr>
          <w:rFonts w:hint="eastAsia"/>
          <w:color w:val="000000"/>
        </w:rPr>
        <w:t>这份平庸，说的好听一点。比起说是一个少年倒更像是一个青年应有的样子。</w:t>
      </w:r>
    </w:p>
    <w:p w:rsidR="009C1EAC" w:rsidRDefault="009C1EAC" w:rsidP="00735CB0">
      <w:pPr>
        <w:rPr>
          <w:color w:val="000000"/>
        </w:rPr>
      </w:pPr>
      <w:r>
        <w:rPr>
          <w:rFonts w:hint="eastAsia"/>
          <w:color w:val="000000"/>
        </w:rPr>
        <w:t>平静的气氛一般也都是指大人。</w:t>
      </w:r>
    </w:p>
    <w:p w:rsidR="009C1EAC" w:rsidRDefault="009C1EAC" w:rsidP="00735CB0">
      <w:pPr>
        <w:rPr>
          <w:color w:val="000000"/>
        </w:rPr>
      </w:pPr>
      <w:r>
        <w:rPr>
          <w:rFonts w:hint="eastAsia"/>
          <w:color w:val="000000"/>
        </w:rPr>
        <w:t>这恰巧和苍崎的“说不出理由但就是很反感”的地方对上了。</w:t>
      </w:r>
    </w:p>
    <w:p w:rsidR="009C1EAC" w:rsidRDefault="009C1EAC" w:rsidP="00735CB0">
      <w:pPr>
        <w:rPr>
          <w:color w:val="000000"/>
        </w:rPr>
      </w:pPr>
      <w:r>
        <w:rPr>
          <w:rFonts w:hint="eastAsia"/>
          <w:color w:val="000000"/>
        </w:rPr>
        <w:t>少年非常自然的和会议室的环境融合到一起，完全没有违和感。仿佛他才是学校的主人，反倒是苍崎他们这边是客人一样。</w:t>
      </w:r>
    </w:p>
    <w:p w:rsidR="009C1EAC" w:rsidRDefault="009C1EAC" w:rsidP="00735CB0">
      <w:pPr>
        <w:rPr>
          <w:color w:val="000000"/>
        </w:rPr>
      </w:pPr>
      <w:r>
        <w:rPr>
          <w:rFonts w:hint="eastAsia"/>
          <w:color w:val="000000"/>
        </w:rPr>
        <w:t>【</w:t>
      </w:r>
      <w:r>
        <w:rPr>
          <w:color w:val="000000"/>
        </w:rPr>
        <w:t>————</w:t>
      </w:r>
      <w:r>
        <w:rPr>
          <w:rFonts w:hint="eastAsia"/>
          <w:color w:val="000000"/>
        </w:rPr>
        <w:t>】</w:t>
      </w:r>
    </w:p>
    <w:p w:rsidR="009C1EAC" w:rsidRDefault="009C1EAC" w:rsidP="00735CB0">
      <w:pPr>
        <w:rPr>
          <w:color w:val="000000"/>
        </w:rPr>
      </w:pPr>
      <w:r>
        <w:rPr>
          <w:rFonts w:hint="eastAsia"/>
          <w:color w:val="000000"/>
        </w:rPr>
        <w:t>好像是为了纠正自己所持立场的正当性，苍崎原因不明的烦躁起来。</w:t>
      </w:r>
    </w:p>
    <w:p w:rsidR="009C1EAC" w:rsidRDefault="009C1EAC" w:rsidP="00735CB0">
      <w:pPr>
        <w:rPr>
          <w:color w:val="000000"/>
        </w:rPr>
      </w:pPr>
      <w:r>
        <w:rPr>
          <w:rFonts w:hint="eastAsia"/>
          <w:color w:val="000000"/>
        </w:rPr>
        <w:t>卡其、苍崎感觉自己转入了警戒模式。</w:t>
      </w:r>
    </w:p>
    <w:p w:rsidR="009C1EAC" w:rsidRDefault="009C1EAC" w:rsidP="00735CB0">
      <w:pPr>
        <w:rPr>
          <w:color w:val="000000"/>
        </w:rPr>
      </w:pPr>
      <w:r>
        <w:rPr>
          <w:rFonts w:hint="eastAsia"/>
          <w:color w:val="000000"/>
        </w:rPr>
        <w:t>【</w:t>
      </w:r>
      <w:r>
        <w:rPr>
          <w:color w:val="000000"/>
        </w:rPr>
        <w:t>——</w:t>
      </w:r>
      <w:r>
        <w:rPr>
          <w:rFonts w:hint="eastAsia"/>
          <w:color w:val="000000"/>
        </w:rPr>
        <w:t>难以置信</w:t>
      </w:r>
    </w:p>
    <w:p w:rsidR="009C1EAC" w:rsidRDefault="009C1EAC" w:rsidP="00735CB0">
      <w:pPr>
        <w:rPr>
          <w:color w:val="000000"/>
        </w:rPr>
      </w:pPr>
      <w:r>
        <w:rPr>
          <w:rFonts w:hint="eastAsia"/>
          <w:color w:val="000000"/>
        </w:rPr>
        <w:t>我刚才是不是毫无原因的发怒了？】</w:t>
      </w:r>
    </w:p>
    <w:p w:rsidR="009C1EAC" w:rsidRDefault="009C1EAC" w:rsidP="00735CB0">
      <w:pPr>
        <w:rPr>
          <w:color w:val="000000"/>
        </w:rPr>
      </w:pPr>
      <w:r>
        <w:rPr>
          <w:rFonts w:hint="eastAsia"/>
          <w:color w:val="000000"/>
        </w:rPr>
        <w:t>对不清楚的事情烦躁起来，自己的事情更是如此。</w:t>
      </w:r>
    </w:p>
    <w:p w:rsidR="009C1EAC" w:rsidRDefault="009C1EAC" w:rsidP="00735CB0">
      <w:pPr>
        <w:rPr>
          <w:color w:val="000000"/>
        </w:rPr>
      </w:pPr>
      <w:r>
        <w:rPr>
          <w:rFonts w:hint="eastAsia"/>
          <w:color w:val="000000"/>
        </w:rPr>
        <w:t>对完美主义者的她来说。这不是什么大事情但始终是一个需要让人挂念的刺。</w:t>
      </w:r>
    </w:p>
    <w:p w:rsidR="009C1EAC" w:rsidRDefault="009C1EAC" w:rsidP="00735CB0">
      <w:pPr>
        <w:rPr>
          <w:color w:val="000000"/>
        </w:rPr>
      </w:pPr>
      <w:r>
        <w:rPr>
          <w:rFonts w:hint="eastAsia"/>
          <w:color w:val="000000"/>
        </w:rPr>
        <w:t>【呀，啊哈哈，苍崎同学你看，是不是该打声招呼啊？】</w:t>
      </w:r>
    </w:p>
    <w:p w:rsidR="009C1EAC" w:rsidRDefault="009C1EAC" w:rsidP="00735CB0">
      <w:pPr>
        <w:rPr>
          <w:color w:val="000000"/>
        </w:rPr>
      </w:pPr>
      <w:r>
        <w:rPr>
          <w:rFonts w:hint="eastAsia"/>
          <w:color w:val="000000"/>
        </w:rPr>
        <w:t>山城那边试图缓和气氛的话，倒是真让苍崎又烦起来了。</w:t>
      </w:r>
    </w:p>
    <w:p w:rsidR="009C1EAC" w:rsidRDefault="009C1EAC" w:rsidP="00735CB0">
      <w:pPr>
        <w:rPr>
          <w:color w:val="000000"/>
        </w:rPr>
      </w:pPr>
      <w:r>
        <w:rPr>
          <w:rFonts w:hint="eastAsia"/>
          <w:color w:val="000000"/>
        </w:rPr>
        <w:t>【</w:t>
      </w:r>
      <w:r>
        <w:rPr>
          <w:color w:val="000000"/>
        </w:rPr>
        <w:t>——</w:t>
      </w:r>
      <w:r>
        <w:rPr>
          <w:rFonts w:hint="eastAsia"/>
          <w:color w:val="000000"/>
        </w:rPr>
        <w:t>打招呼？】</w:t>
      </w:r>
    </w:p>
    <w:p w:rsidR="009C1EAC" w:rsidRDefault="009C1EAC" w:rsidP="00735CB0">
      <w:pPr>
        <w:rPr>
          <w:color w:val="000000"/>
        </w:rPr>
      </w:pPr>
      <w:r>
        <w:rPr>
          <w:rFonts w:hint="eastAsia"/>
          <w:color w:val="000000"/>
        </w:rPr>
        <w:t>斜眼看了山城一下后，苍崎很快转过头径直盯着少年。</w:t>
      </w:r>
    </w:p>
    <w:p w:rsidR="009C1EAC" w:rsidRDefault="009C1EAC" w:rsidP="00735CB0">
      <w:pPr>
        <w:rPr>
          <w:color w:val="000000"/>
        </w:rPr>
      </w:pPr>
      <w:r>
        <w:rPr>
          <w:rFonts w:hint="eastAsia"/>
          <w:color w:val="000000"/>
        </w:rPr>
        <w:t>不，如果是第三者看见了，肯定以为是在凶他。</w:t>
      </w:r>
    </w:p>
    <w:p w:rsidR="009C1EAC" w:rsidRDefault="009C1EAC" w:rsidP="00735CB0">
      <w:pPr>
        <w:rPr>
          <w:color w:val="000000"/>
        </w:rPr>
      </w:pPr>
      <w:r>
        <w:rPr>
          <w:rFonts w:hint="eastAsia"/>
          <w:color w:val="000000"/>
        </w:rPr>
        <w:t>真是灾难，苍崎感情的矛头已经对上了什么罪都没有的初次见面的少年。</w:t>
      </w:r>
    </w:p>
    <w:p w:rsidR="009C1EAC" w:rsidRDefault="009C1EAC" w:rsidP="00735CB0">
      <w:pPr>
        <w:rPr>
          <w:color w:val="000000"/>
        </w:rPr>
      </w:pPr>
    </w:p>
    <w:p w:rsidR="009C1EAC" w:rsidRDefault="009C1EAC" w:rsidP="00735CB0">
      <w:pPr>
        <w:rPr>
          <w:color w:val="000000"/>
        </w:rPr>
      </w:pPr>
      <w:r>
        <w:rPr>
          <w:rFonts w:hint="eastAsia"/>
          <w:color w:val="000000"/>
        </w:rPr>
        <w:t>【呀，久等了草十郎。】</w:t>
      </w:r>
    </w:p>
    <w:p w:rsidR="009C1EAC" w:rsidRDefault="009C1EAC" w:rsidP="00735CB0">
      <w:pPr>
        <w:rPr>
          <w:color w:val="000000"/>
        </w:rPr>
      </w:pPr>
      <w:r>
        <w:rPr>
          <w:rFonts w:hint="eastAsia"/>
          <w:color w:val="000000"/>
        </w:rPr>
        <w:t>被叫到名字的少年…………也就是我，转过头去。</w:t>
      </w:r>
    </w:p>
    <w:p w:rsidR="009C1EAC" w:rsidRDefault="009C1EAC" w:rsidP="00735CB0">
      <w:pPr>
        <w:rPr>
          <w:color w:val="000000"/>
        </w:rPr>
      </w:pPr>
      <w:r>
        <w:rPr>
          <w:rFonts w:hint="eastAsia"/>
          <w:color w:val="000000"/>
        </w:rPr>
        <w:t>眼睛被夺去一般看呆了。</w:t>
      </w:r>
    </w:p>
    <w:p w:rsidR="009C1EAC" w:rsidRDefault="009C1EAC" w:rsidP="00735CB0">
      <w:pPr>
        <w:rPr>
          <w:color w:val="000000"/>
        </w:rPr>
      </w:pPr>
      <w:r>
        <w:rPr>
          <w:rFonts w:hint="eastAsia"/>
          <w:color w:val="000000"/>
        </w:rPr>
        <w:t>炫目到让人忘记了呼吸。</w:t>
      </w:r>
    </w:p>
    <w:p w:rsidR="009C1EAC" w:rsidRDefault="009C1EAC" w:rsidP="00735CB0">
      <w:pPr>
        <w:rPr>
          <w:color w:val="000000"/>
        </w:rPr>
      </w:pPr>
      <w:r>
        <w:rPr>
          <w:rFonts w:hint="eastAsia"/>
          <w:color w:val="000000"/>
        </w:rPr>
        <w:t>这让人紧张到呆住的瞬间所看到的是，山城指导员那平稳的微笑和旁边一语不发的少女。</w:t>
      </w:r>
    </w:p>
    <w:p w:rsidR="009C1EAC" w:rsidRDefault="009C1EAC" w:rsidP="00735CB0">
      <w:pPr>
        <w:rPr>
          <w:color w:val="000000"/>
        </w:rPr>
      </w:pPr>
      <w:r>
        <w:rPr>
          <w:rFonts w:hint="eastAsia"/>
          <w:color w:val="000000"/>
        </w:rPr>
        <w:t>【介绍一下，这位是转校生静希草十郎。然后这位是负责带领草十郎参观校内的，我们的学生会长，放弃了休息日来担任导游的，苍崎青子。】</w:t>
      </w:r>
    </w:p>
    <w:p w:rsidR="009C1EAC" w:rsidRDefault="009C1EAC" w:rsidP="00735CB0">
      <w:pPr>
        <w:rPr>
          <w:color w:val="000000"/>
        </w:rPr>
      </w:pPr>
      <w:r>
        <w:rPr>
          <w:rFonts w:hint="eastAsia"/>
          <w:color w:val="000000"/>
        </w:rPr>
        <w:t>山城指导员介绍完后，少女向前走了一步。</w:t>
      </w:r>
    </w:p>
    <w:p w:rsidR="009C1EAC" w:rsidRDefault="009C1EAC" w:rsidP="00735CB0">
      <w:pPr>
        <w:rPr>
          <w:color w:val="000000"/>
        </w:rPr>
      </w:pPr>
      <w:r>
        <w:rPr>
          <w:rFonts w:hint="eastAsia"/>
          <w:color w:val="000000"/>
        </w:rPr>
        <w:t>不由分说的视线。</w:t>
      </w:r>
    </w:p>
    <w:p w:rsidR="009C1EAC" w:rsidRDefault="009C1EAC" w:rsidP="00735CB0">
      <w:pPr>
        <w:rPr>
          <w:color w:val="000000"/>
        </w:rPr>
      </w:pPr>
      <w:r>
        <w:rPr>
          <w:rFonts w:hint="eastAsia"/>
          <w:color w:val="000000"/>
        </w:rPr>
        <w:t>真的和暴力一般，估价似的眼神。</w:t>
      </w:r>
    </w:p>
    <w:p w:rsidR="009C1EAC" w:rsidRDefault="009C1EAC" w:rsidP="00735CB0">
      <w:pPr>
        <w:rPr>
          <w:color w:val="000000"/>
        </w:rPr>
      </w:pPr>
      <w:r>
        <w:rPr>
          <w:rFonts w:hint="eastAsia"/>
          <w:color w:val="000000"/>
        </w:rPr>
        <w:t>另一方，草十郎堂堂正正的迎着那视线，对发生这样的事情也不吃惊，就那么保持平静的站着。</w:t>
      </w:r>
    </w:p>
    <w:p w:rsidR="009C1EAC" w:rsidRDefault="009C1EAC" w:rsidP="00735CB0">
      <w:pPr>
        <w:rPr>
          <w:color w:val="000000"/>
        </w:rPr>
      </w:pPr>
      <w:r>
        <w:rPr>
          <w:rFonts w:hint="eastAsia"/>
          <w:color w:val="000000"/>
        </w:rPr>
        <w:t>虽然之前并没有碰到过这么打招呼的，但是可能都市里这样的事情并不稀奇吧。草十郎似乎是这么误解了。</w:t>
      </w:r>
    </w:p>
    <w:p w:rsidR="009C1EAC" w:rsidRDefault="009C1EAC" w:rsidP="00735CB0">
      <w:pPr>
        <w:rPr>
          <w:color w:val="000000"/>
        </w:rPr>
      </w:pPr>
      <w:r>
        <w:rPr>
          <w:rFonts w:hint="eastAsia"/>
          <w:color w:val="000000"/>
        </w:rPr>
        <w:t>这两个人演出的这场好戏，在第三者眼中可是十分震撼。</w:t>
      </w:r>
    </w:p>
    <w:p w:rsidR="009C1EAC" w:rsidRDefault="009C1EAC" w:rsidP="00735CB0">
      <w:r>
        <w:rPr>
          <w:rFonts w:hint="eastAsia"/>
          <w:color w:val="000000"/>
        </w:rPr>
        <w:t>被因缘弄得无名火起的狂暴</w:t>
      </w:r>
      <w:r w:rsidRPr="006E4271">
        <w:rPr>
          <w:rFonts w:hint="eastAsia"/>
        </w:rPr>
        <w:t>者</w:t>
      </w:r>
      <w:r>
        <w:rPr>
          <w:rFonts w:hint="eastAsia"/>
        </w:rPr>
        <w:t>和不论发生什么都一脸认真的望着对方的乡下少年。</w:t>
      </w:r>
    </w:p>
    <w:p w:rsidR="009C1EAC" w:rsidRDefault="009C1EAC" w:rsidP="00735CB0">
      <w:r>
        <w:rPr>
          <w:rFonts w:hint="eastAsia"/>
        </w:rPr>
        <w:t>当事人先放到一边，周围的人们可是感觉看到了蛇的狩猎现场。</w:t>
      </w:r>
    </w:p>
    <w:p w:rsidR="009C1EAC" w:rsidRDefault="009C1EAC" w:rsidP="00735CB0">
      <w:r>
        <w:rPr>
          <w:rFonts w:hint="eastAsia"/>
        </w:rPr>
        <w:t>就算是苍崎身后的山城指导员也一样。</w:t>
      </w:r>
    </w:p>
    <w:p w:rsidR="009C1EAC" w:rsidRDefault="009C1EAC" w:rsidP="00735CB0">
      <w:r>
        <w:rPr>
          <w:rFonts w:hint="eastAsia"/>
        </w:rPr>
        <w:t>认为选一个优等生来负责带领转校生熟悉校园是一个很好的主意。为什么这个优等生看起来心情这么不好啊？现在身边的空气也都被震的闪着电火花。</w:t>
      </w:r>
    </w:p>
    <w:p w:rsidR="009C1EAC" w:rsidRDefault="009C1EAC" w:rsidP="00735CB0">
      <w:r>
        <w:rPr>
          <w:rFonts w:hint="eastAsia"/>
        </w:rPr>
        <w:t>竟然到这种地步，山城只能承认这是自己的失策了。</w:t>
      </w:r>
    </w:p>
    <w:p w:rsidR="009C1EAC" w:rsidRDefault="009C1EAC" w:rsidP="00735CB0">
      <w:r>
        <w:rPr>
          <w:rFonts w:hint="eastAsia"/>
        </w:rPr>
        <w:t>事到如今还有什么话好说。</w:t>
      </w:r>
    </w:p>
    <w:p w:rsidR="009C1EAC" w:rsidRDefault="009C1EAC" w:rsidP="00735CB0">
      <w:r>
        <w:rPr>
          <w:rFonts w:hint="eastAsia"/>
        </w:rPr>
        <w:t>这个万事都能轻松解决的女学生。弄不好的话甚至可能变成把整个学校都翻个个的狂风。</w:t>
      </w:r>
    </w:p>
    <w:p w:rsidR="009C1EAC" w:rsidRDefault="009C1EAC" w:rsidP="00735CB0">
      <w:pPr>
        <w:rPr>
          <w:color w:val="984806"/>
        </w:rPr>
      </w:pPr>
      <w:r>
        <w:rPr>
          <w:rFonts w:hint="eastAsia"/>
        </w:rPr>
        <w:t>万能到如同画卷中的恶魔一样的东西</w:t>
      </w:r>
      <w:r w:rsidRPr="00597E99">
        <w:rPr>
          <w:rFonts w:hint="eastAsia"/>
          <w:color w:val="984806"/>
        </w:rPr>
        <w:t>。而这时，作为身处在现场的教师，</w:t>
      </w:r>
      <w:r>
        <w:rPr>
          <w:rFonts w:hint="eastAsia"/>
          <w:color w:val="984806"/>
        </w:rPr>
        <w:t>山城</w:t>
      </w:r>
      <w:r w:rsidRPr="00597E99">
        <w:rPr>
          <w:rFonts w:hint="eastAsia"/>
          <w:color w:val="984806"/>
        </w:rPr>
        <w:t>和发生这种事的原因可脱不开关系。</w:t>
      </w:r>
    </w:p>
    <w:p w:rsidR="009C1EAC" w:rsidRDefault="009C1EAC" w:rsidP="00735CB0">
      <w:pPr>
        <w:rPr>
          <w:color w:val="000000"/>
        </w:rPr>
      </w:pPr>
      <w:r w:rsidRPr="00597E99">
        <w:rPr>
          <w:rFonts w:hint="eastAsia"/>
          <w:color w:val="000000"/>
        </w:rPr>
        <w:t>【啊</w:t>
      </w:r>
      <w:r>
        <w:rPr>
          <w:rFonts w:hint="eastAsia"/>
          <w:color w:val="000000"/>
        </w:rPr>
        <w:t>……</w:t>
      </w:r>
      <w:r w:rsidRPr="00597E99">
        <w:rPr>
          <w:rFonts w:hint="eastAsia"/>
          <w:color w:val="000000"/>
        </w:rPr>
        <w:t>嗯，两位</w:t>
      </w:r>
      <w:r>
        <w:rPr>
          <w:rFonts w:hint="eastAsia"/>
          <w:color w:val="000000"/>
        </w:rPr>
        <w:t>很聊得来嘛。那么再见，我就介绍到这了。</w:t>
      </w:r>
      <w:r w:rsidRPr="00597E99">
        <w:rPr>
          <w:rFonts w:hint="eastAsia"/>
          <w:color w:val="000000"/>
        </w:rPr>
        <w:t>】</w:t>
      </w:r>
    </w:p>
    <w:p w:rsidR="009C1EAC" w:rsidRDefault="009C1EAC" w:rsidP="00735CB0">
      <w:pPr>
        <w:rPr>
          <w:color w:val="000000"/>
        </w:rPr>
      </w:pPr>
      <w:r>
        <w:rPr>
          <w:rFonts w:hint="eastAsia"/>
          <w:color w:val="000000"/>
        </w:rPr>
        <w:t>啊哈哈，带着苍白的笑声，山城指导员悄悄索索的回到了门后。</w:t>
      </w:r>
    </w:p>
    <w:p w:rsidR="009C1EAC" w:rsidRDefault="009C1EAC" w:rsidP="00735CB0">
      <w:pPr>
        <w:rPr>
          <w:color w:val="000000"/>
        </w:rPr>
      </w:pPr>
      <w:r>
        <w:rPr>
          <w:rFonts w:hint="eastAsia"/>
          <w:color w:val="000000"/>
        </w:rPr>
        <w:t>【我就在教职员室，转完了就到那里找我。</w:t>
      </w:r>
    </w:p>
    <w:p w:rsidR="009C1EAC" w:rsidRDefault="009C1EAC" w:rsidP="00735CB0">
      <w:pPr>
        <w:rPr>
          <w:color w:val="000000"/>
        </w:rPr>
      </w:pPr>
      <w:r>
        <w:rPr>
          <w:rFonts w:hint="eastAsia"/>
          <w:color w:val="000000"/>
        </w:rPr>
        <w:t>那个，苍崎同学，千万，一定要，</w:t>
      </w:r>
    </w:p>
    <w:p w:rsidR="009C1EAC" w:rsidRDefault="009C1EAC" w:rsidP="00735CB0">
      <w:pPr>
        <w:rPr>
          <w:color w:val="000000"/>
        </w:rPr>
      </w:pPr>
      <w:r>
        <w:rPr>
          <w:rFonts w:hint="eastAsia"/>
          <w:color w:val="000000"/>
        </w:rPr>
        <w:t>怎么说……表现出来学生会长的宽大度量，这一点上我是很想相信你的。呐。】</w:t>
      </w:r>
    </w:p>
    <w:p w:rsidR="009C1EAC" w:rsidRDefault="009C1EAC" w:rsidP="00735CB0">
      <w:pPr>
        <w:rPr>
          <w:color w:val="000000"/>
        </w:rPr>
      </w:pPr>
      <w:r>
        <w:rPr>
          <w:rFonts w:hint="eastAsia"/>
          <w:color w:val="000000"/>
        </w:rPr>
        <w:t>被两人看着…………正确的说是被其中一个斜眼鄙视着…………山城指导员就这么抽身逃走了。</w:t>
      </w:r>
    </w:p>
    <w:p w:rsidR="009C1EAC" w:rsidRDefault="009C1EAC" w:rsidP="00735CB0">
      <w:pPr>
        <w:rPr>
          <w:color w:val="000000"/>
        </w:rPr>
      </w:pPr>
      <w:r>
        <w:rPr>
          <w:rFonts w:hint="eastAsia"/>
          <w:color w:val="000000"/>
        </w:rPr>
        <w:t>留下来木讷化身的纯朴少年，</w:t>
      </w:r>
    </w:p>
    <w:p w:rsidR="009C1EAC" w:rsidRDefault="009C1EAC" w:rsidP="00735CB0">
      <w:pPr>
        <w:rPr>
          <w:color w:val="000000"/>
        </w:rPr>
      </w:pPr>
      <w:r>
        <w:rPr>
          <w:rFonts w:hint="eastAsia"/>
          <w:color w:val="000000"/>
        </w:rPr>
        <w:t>和一直抱着臂膀的少女两个人。</w:t>
      </w:r>
    </w:p>
    <w:p w:rsidR="009C1EAC" w:rsidRDefault="009C1EAC" w:rsidP="00735CB0">
      <w:pPr>
        <w:rPr>
          <w:color w:val="000000"/>
        </w:rPr>
      </w:pPr>
      <w:r>
        <w:rPr>
          <w:rFonts w:hint="eastAsia"/>
          <w:color w:val="000000"/>
        </w:rPr>
        <w:t>片刻的沉默。</w:t>
      </w:r>
    </w:p>
    <w:p w:rsidR="009C1EAC" w:rsidRDefault="009C1EAC" w:rsidP="00735CB0">
      <w:pPr>
        <w:rPr>
          <w:color w:val="000000"/>
        </w:rPr>
      </w:pPr>
      <w:r>
        <w:rPr>
          <w:rFonts w:hint="eastAsia"/>
          <w:color w:val="000000"/>
        </w:rPr>
        <w:t>好像是将棋选手遇见初次对阵的对手而烦恼使用的套路一般。而实际上，青子注意到她思索的就只有自己的事情。</w:t>
      </w:r>
    </w:p>
    <w:p w:rsidR="009C1EAC" w:rsidRDefault="009C1EAC" w:rsidP="00735CB0">
      <w:pPr>
        <w:rPr>
          <w:color w:val="000000"/>
        </w:rPr>
      </w:pPr>
      <w:r>
        <w:rPr>
          <w:rFonts w:hint="eastAsia"/>
          <w:color w:val="000000"/>
        </w:rPr>
        <w:t>总之，先把烦躁的心情放到一边。</w:t>
      </w:r>
    </w:p>
    <w:p w:rsidR="009C1EAC" w:rsidRDefault="009C1EAC" w:rsidP="00735CB0">
      <w:pPr>
        <w:rPr>
          <w:color w:val="000000"/>
        </w:rPr>
      </w:pPr>
      <w:r>
        <w:rPr>
          <w:rFonts w:hint="eastAsia"/>
          <w:color w:val="000000"/>
        </w:rPr>
        <w:t>在说连对他烦躁的原因都没有搞清楚。大大的叹了一口气之后，青子直接面对着草十郎。</w:t>
      </w:r>
    </w:p>
    <w:p w:rsidR="009C1EAC" w:rsidRDefault="009C1EAC" w:rsidP="00735CB0">
      <w:pPr>
        <w:rPr>
          <w:color w:val="000000"/>
        </w:rPr>
      </w:pPr>
      <w:r>
        <w:rPr>
          <w:rFonts w:hint="eastAsia"/>
          <w:color w:val="000000"/>
        </w:rPr>
        <w:t>【算了，如果山城老师不犯傻就不会有这种事了。</w:t>
      </w:r>
      <w:r>
        <w:rPr>
          <w:color w:val="000000"/>
        </w:rPr>
        <w:t>——</w:t>
      </w:r>
      <w:r>
        <w:rPr>
          <w:rFonts w:hint="eastAsia"/>
          <w:color w:val="000000"/>
        </w:rPr>
        <w:t>那么，你叫什么名字？】</w:t>
      </w:r>
    </w:p>
    <w:p w:rsidR="009C1EAC" w:rsidRDefault="009C1EAC" w:rsidP="00735CB0">
      <w:pPr>
        <w:rPr>
          <w:color w:val="000000"/>
        </w:rPr>
      </w:pPr>
      <w:r>
        <w:rPr>
          <w:rFonts w:hint="eastAsia"/>
          <w:color w:val="000000"/>
        </w:rPr>
        <w:t>严厉的口气，光是说的话就是在为难那位少年了。但是少年回答的声音听不出来有半点反感。</w:t>
      </w:r>
    </w:p>
    <w:p w:rsidR="009C1EAC" w:rsidRDefault="009C1EAC" w:rsidP="00735CB0">
      <w:pPr>
        <w:rPr>
          <w:color w:val="000000"/>
        </w:rPr>
      </w:pPr>
      <w:r>
        <w:rPr>
          <w:rFonts w:hint="eastAsia"/>
          <w:color w:val="000000"/>
        </w:rPr>
        <w:t>用那张一生都和阴险无缘的脸说道：</w:t>
      </w:r>
    </w:p>
    <w:p w:rsidR="009C1EAC" w:rsidRDefault="009C1EAC" w:rsidP="00735CB0">
      <w:pPr>
        <w:rPr>
          <w:color w:val="000000"/>
        </w:rPr>
      </w:pPr>
      <w:r>
        <w:rPr>
          <w:rFonts w:hint="eastAsia"/>
          <w:color w:val="000000"/>
        </w:rPr>
        <w:t>【啊，我是静希草十郎。你是苍崎同学（会长）对吧。】</w:t>
      </w:r>
    </w:p>
    <w:p w:rsidR="009C1EAC" w:rsidRDefault="009C1EAC" w:rsidP="00735CB0">
      <w:pPr>
        <w:rPr>
          <w:color w:val="000000"/>
        </w:rPr>
      </w:pPr>
      <w:r>
        <w:rPr>
          <w:rFonts w:hint="eastAsia"/>
          <w:color w:val="000000"/>
        </w:rPr>
        <w:t>不知为啥很高兴，咬字清楚的回答。</w:t>
      </w:r>
    </w:p>
    <w:p w:rsidR="009C1EAC" w:rsidRDefault="009C1EAC" w:rsidP="00735CB0">
      <w:pPr>
        <w:rPr>
          <w:color w:val="000000"/>
        </w:rPr>
      </w:pPr>
      <w:r>
        <w:rPr>
          <w:rFonts w:hint="eastAsia"/>
          <w:color w:val="000000"/>
        </w:rPr>
        <w:t>【“同学（会长）”就算了，我也没什么身份。</w:t>
      </w:r>
    </w:p>
    <w:p w:rsidR="009C1EAC" w:rsidRDefault="009C1EAC" w:rsidP="00735CB0">
      <w:pPr>
        <w:rPr>
          <w:color w:val="000000"/>
        </w:rPr>
      </w:pPr>
      <w:r>
        <w:rPr>
          <w:rFonts w:hint="eastAsia"/>
          <w:color w:val="000000"/>
        </w:rPr>
        <w:t>叫你“静希君”就行吧。】</w:t>
      </w:r>
    </w:p>
    <w:p w:rsidR="009C1EAC" w:rsidRDefault="009C1EAC" w:rsidP="00735CB0">
      <w:pPr>
        <w:rPr>
          <w:color w:val="000000"/>
        </w:rPr>
      </w:pPr>
      <w:r>
        <w:rPr>
          <w:rFonts w:hint="eastAsia"/>
          <w:color w:val="000000"/>
        </w:rPr>
        <w:t>【行啊，怎么了？】</w:t>
      </w:r>
    </w:p>
    <w:p w:rsidR="009C1EAC" w:rsidRDefault="009C1EAC" w:rsidP="00735CB0">
      <w:pPr>
        <w:rPr>
          <w:color w:val="000000"/>
        </w:rPr>
      </w:pPr>
      <w:r>
        <w:rPr>
          <w:rFonts w:hint="eastAsia"/>
          <w:color w:val="000000"/>
        </w:rPr>
        <w:t>【在说称呼的方法啦。在问你称呼你“静希君”有没有问题？】</w:t>
      </w:r>
    </w:p>
    <w:p w:rsidR="009C1EAC" w:rsidRDefault="009C1EAC" w:rsidP="00735CB0">
      <w:pPr>
        <w:rPr>
          <w:color w:val="000000"/>
        </w:rPr>
      </w:pPr>
      <w:r>
        <w:rPr>
          <w:rFonts w:hint="eastAsia"/>
          <w:color w:val="000000"/>
        </w:rPr>
        <w:t>【</w:t>
      </w:r>
      <w:r>
        <w:rPr>
          <w:color w:val="000000"/>
        </w:rPr>
        <w:t>————</w:t>
      </w:r>
      <w:r>
        <w:rPr>
          <w:rFonts w:hint="eastAsia"/>
          <w:color w:val="000000"/>
        </w:rPr>
        <w:t>】</w:t>
      </w:r>
    </w:p>
    <w:p w:rsidR="009C1EAC" w:rsidRDefault="009C1EAC" w:rsidP="00735CB0">
      <w:pPr>
        <w:rPr>
          <w:color w:val="000000"/>
        </w:rPr>
      </w:pPr>
      <w:r>
        <w:rPr>
          <w:rFonts w:hint="eastAsia"/>
          <w:color w:val="000000"/>
        </w:rPr>
        <w:t>【怎么了，我说了奇怪的话了吗？】</w:t>
      </w:r>
    </w:p>
    <w:p w:rsidR="009C1EAC" w:rsidRDefault="009C1EAC" w:rsidP="00735CB0">
      <w:pPr>
        <w:rPr>
          <w:color w:val="000000"/>
        </w:rPr>
      </w:pPr>
      <w:r>
        <w:rPr>
          <w:rFonts w:hint="eastAsia"/>
          <w:color w:val="000000"/>
        </w:rPr>
        <w:t>【嗯，说了。】</w:t>
      </w:r>
    </w:p>
    <w:p w:rsidR="009C1EAC" w:rsidRDefault="009C1EAC" w:rsidP="00735CB0">
      <w:pPr>
        <w:rPr>
          <w:color w:val="000000"/>
        </w:rPr>
      </w:pPr>
      <w:r>
        <w:rPr>
          <w:rFonts w:hint="eastAsia"/>
          <w:color w:val="000000"/>
        </w:rPr>
        <w:t>少年理所当然的立即回答道。咦，也不是这样的，等等的小声发着牢骚。</w:t>
      </w:r>
    </w:p>
    <w:p w:rsidR="009C1EAC" w:rsidRDefault="009C1EAC" w:rsidP="00735CB0">
      <w:pPr>
        <w:rPr>
          <w:color w:val="000000"/>
        </w:rPr>
      </w:pPr>
      <w:r>
        <w:rPr>
          <w:rFonts w:hint="eastAsia"/>
          <w:color w:val="000000"/>
        </w:rPr>
        <w:t>【不，没什么。非常一般的称呼呢。</w:t>
      </w:r>
    </w:p>
    <w:p w:rsidR="009C1EAC" w:rsidRDefault="009C1EAC" w:rsidP="00735CB0">
      <w:pPr>
        <w:rPr>
          <w:color w:val="000000"/>
        </w:rPr>
      </w:pPr>
      <w:r>
        <w:rPr>
          <w:rFonts w:hint="eastAsia"/>
          <w:color w:val="000000"/>
        </w:rPr>
        <w:t>就请叫我静希君吧。叫你苍崎没问题吧？】</w:t>
      </w:r>
    </w:p>
    <w:p w:rsidR="009C1EAC" w:rsidRDefault="009C1EAC" w:rsidP="00735CB0">
      <w:pPr>
        <w:rPr>
          <w:color w:val="000000"/>
        </w:rPr>
      </w:pPr>
      <w:r>
        <w:rPr>
          <w:rFonts w:hint="eastAsia"/>
          <w:color w:val="000000"/>
        </w:rPr>
        <w:t>【哎，请多关照了。】</w:t>
      </w:r>
    </w:p>
    <w:p w:rsidR="009C1EAC" w:rsidRDefault="009C1EAC" w:rsidP="00735CB0">
      <w:pPr>
        <w:rPr>
          <w:color w:val="000000"/>
        </w:rPr>
      </w:pPr>
      <w:r>
        <w:rPr>
          <w:rFonts w:hint="eastAsia"/>
          <w:color w:val="000000"/>
        </w:rPr>
        <w:t>青子淡淡的回应着，并转过身去。</w:t>
      </w:r>
    </w:p>
    <w:p w:rsidR="009C1EAC" w:rsidRDefault="009C1EAC" w:rsidP="00735CB0">
      <w:pPr>
        <w:rPr>
          <w:color w:val="000000"/>
        </w:rPr>
      </w:pPr>
      <w:r>
        <w:rPr>
          <w:rFonts w:hint="eastAsia"/>
          <w:color w:val="000000"/>
        </w:rPr>
        <w:t>也不能一直任性下去，交给的工作就要好好完成。这也是她的政策。</w:t>
      </w:r>
    </w:p>
    <w:p w:rsidR="009C1EAC" w:rsidRDefault="009C1EAC" w:rsidP="00735CB0">
      <w:pPr>
        <w:rPr>
          <w:color w:val="000000"/>
        </w:rPr>
      </w:pPr>
      <w:r>
        <w:rPr>
          <w:rFonts w:hint="eastAsia"/>
          <w:color w:val="000000"/>
        </w:rPr>
        <w:t>【抱歉呐，这边并不会很贴心的介绍。</w:t>
      </w:r>
    </w:p>
    <w:p w:rsidR="009C1EAC" w:rsidRDefault="009C1EAC" w:rsidP="00735CB0">
      <w:pPr>
        <w:rPr>
          <w:color w:val="000000"/>
        </w:rPr>
      </w:pPr>
      <w:r>
        <w:rPr>
          <w:rFonts w:hint="eastAsia"/>
          <w:color w:val="000000"/>
        </w:rPr>
        <w:t>时间也很宝贵，马上开始喽。】</w:t>
      </w:r>
    </w:p>
    <w:p w:rsidR="009C1EAC" w:rsidRDefault="009C1EAC" w:rsidP="00735CB0">
      <w:pPr>
        <w:rPr>
          <w:color w:val="000000"/>
        </w:rPr>
      </w:pPr>
      <w:r>
        <w:rPr>
          <w:rFonts w:hint="eastAsia"/>
          <w:color w:val="000000"/>
        </w:rPr>
        <w:t>【那就帮大忙了，果然时间是很重要呢。】</w:t>
      </w:r>
    </w:p>
    <w:p w:rsidR="009C1EAC" w:rsidRDefault="009C1EAC" w:rsidP="00735CB0">
      <w:pPr>
        <w:rPr>
          <w:color w:val="000000"/>
        </w:rPr>
      </w:pPr>
      <w:r>
        <w:rPr>
          <w:rFonts w:hint="eastAsia"/>
          <w:color w:val="000000"/>
        </w:rPr>
        <w:t>青子的直球打空了一般没有任何效果。</w:t>
      </w:r>
    </w:p>
    <w:p w:rsidR="009C1EAC" w:rsidRDefault="009C1EAC" w:rsidP="00735CB0">
      <w:pPr>
        <w:rPr>
          <w:color w:val="000000"/>
        </w:rPr>
      </w:pPr>
      <w:r>
        <w:rPr>
          <w:rFonts w:hint="eastAsia"/>
          <w:color w:val="000000"/>
        </w:rPr>
        <w:t>【</w:t>
      </w:r>
      <w:r>
        <w:rPr>
          <w:color w:val="000000"/>
        </w:rPr>
        <w:t>——————</w:t>
      </w:r>
      <w:r>
        <w:rPr>
          <w:rFonts w:hint="eastAsia"/>
          <w:color w:val="000000"/>
        </w:rPr>
        <w:t>】</w:t>
      </w:r>
    </w:p>
    <w:p w:rsidR="009C1EAC" w:rsidRDefault="009C1EAC" w:rsidP="00735CB0">
      <w:pPr>
        <w:rPr>
          <w:color w:val="000000"/>
        </w:rPr>
      </w:pPr>
      <w:r>
        <w:rPr>
          <w:rFonts w:hint="eastAsia"/>
          <w:color w:val="000000"/>
        </w:rPr>
        <w:t>不管别人做什么，都无视掉而且不往别的地方去想，这种人还真存在在这世界上。</w:t>
      </w:r>
    </w:p>
    <w:p w:rsidR="009C1EAC" w:rsidRDefault="009C1EAC" w:rsidP="00735CB0">
      <w:pPr>
        <w:rPr>
          <w:color w:val="000000"/>
        </w:rPr>
      </w:pPr>
      <w:r>
        <w:rPr>
          <w:rFonts w:hint="eastAsia"/>
          <w:color w:val="000000"/>
        </w:rPr>
        <w:t>从刚才开始青子的各种攻击都打空了，她开始加快脚步希望这差事快点结束。</w:t>
      </w:r>
    </w:p>
    <w:p w:rsidR="009C1EAC" w:rsidRDefault="009C1EAC" w:rsidP="00735CB0">
      <w:pPr>
        <w:rPr>
          <w:color w:val="000000"/>
        </w:rPr>
      </w:pPr>
      <w:r>
        <w:rPr>
          <w:rFonts w:hint="eastAsia"/>
          <w:color w:val="000000"/>
        </w:rPr>
        <w:t>没有窗户的走廊上没有外面的阳光，也没有其他人的身影。</w:t>
      </w:r>
    </w:p>
    <w:p w:rsidR="009C1EAC" w:rsidRDefault="009C1EAC" w:rsidP="00735CB0">
      <w:pPr>
        <w:rPr>
          <w:color w:val="000000"/>
        </w:rPr>
      </w:pPr>
      <w:r>
        <w:rPr>
          <w:rFonts w:hint="eastAsia"/>
          <w:color w:val="000000"/>
        </w:rPr>
        <w:t>如果说会议室是天然的洞穴，那么这里就像是人工的监狱了。</w:t>
      </w:r>
    </w:p>
    <w:p w:rsidR="009C1EAC" w:rsidRDefault="009C1EAC" w:rsidP="00735CB0">
      <w:pPr>
        <w:rPr>
          <w:color w:val="000000"/>
        </w:rPr>
      </w:pPr>
      <w:r>
        <w:rPr>
          <w:rFonts w:hint="eastAsia"/>
          <w:color w:val="000000"/>
        </w:rPr>
        <w:t>实际看到现在走廊上的气氛，弄得青子又开始想叹气了。</w:t>
      </w:r>
    </w:p>
    <w:p w:rsidR="009C1EAC" w:rsidRDefault="009C1EAC" w:rsidP="00735CB0">
      <w:pPr>
        <w:rPr>
          <w:color w:val="000000"/>
        </w:rPr>
      </w:pPr>
      <w:r>
        <w:rPr>
          <w:rFonts w:hint="eastAsia"/>
          <w:color w:val="000000"/>
        </w:rPr>
        <w:t>【先问一下，从山城老师那听到的事都理解了吗？】</w:t>
      </w:r>
    </w:p>
    <w:p w:rsidR="009C1EAC" w:rsidRDefault="009C1EAC" w:rsidP="00735CB0">
      <w:pPr>
        <w:rPr>
          <w:color w:val="000000"/>
        </w:rPr>
      </w:pPr>
      <w:r>
        <w:rPr>
          <w:rFonts w:hint="eastAsia"/>
          <w:color w:val="000000"/>
        </w:rPr>
        <w:t>【啊啊，学校的结构终于是弄明白了。</w:t>
      </w:r>
    </w:p>
    <w:p w:rsidR="009C1EAC" w:rsidRDefault="009C1EAC" w:rsidP="00735CB0">
      <w:pPr>
        <w:rPr>
          <w:color w:val="000000"/>
        </w:rPr>
      </w:pPr>
      <w:r>
        <w:rPr>
          <w:rFonts w:hint="eastAsia"/>
          <w:color w:val="000000"/>
        </w:rPr>
        <w:t>这个建筑物里面有竟然这么多同年龄的人一起学习，有点无法想象。】</w:t>
      </w:r>
    </w:p>
    <w:p w:rsidR="009C1EAC" w:rsidRDefault="009C1EAC" w:rsidP="00735CB0">
      <w:pPr>
        <w:rPr>
          <w:color w:val="000000"/>
        </w:rPr>
      </w:pPr>
      <w:r>
        <w:rPr>
          <w:rFonts w:hint="eastAsia"/>
          <w:color w:val="000000"/>
        </w:rPr>
        <w:t>【……是吗？那就好。】</w:t>
      </w:r>
    </w:p>
    <w:p w:rsidR="009C1EAC" w:rsidRDefault="009C1EAC" w:rsidP="00735CB0">
      <w:pPr>
        <w:rPr>
          <w:color w:val="000000"/>
        </w:rPr>
      </w:pPr>
      <w:r>
        <w:rPr>
          <w:rFonts w:hint="eastAsia"/>
          <w:color w:val="000000"/>
        </w:rPr>
        <w:t>青子头疼似的用手指顶着前额。</w:t>
      </w:r>
    </w:p>
    <w:p w:rsidR="009C1EAC" w:rsidRDefault="009C1EAC" w:rsidP="00735CB0">
      <w:pPr>
        <w:rPr>
          <w:color w:val="000000"/>
        </w:rPr>
      </w:pPr>
      <w:r>
        <w:rPr>
          <w:rFonts w:hint="eastAsia"/>
          <w:color w:val="000000"/>
        </w:rPr>
        <w:t>这个叫草十郎的少年连学校是什么都不知道。</w:t>
      </w:r>
    </w:p>
    <w:p w:rsidR="009C1EAC" w:rsidRDefault="009C1EAC" w:rsidP="00735CB0">
      <w:pPr>
        <w:rPr>
          <w:color w:val="000000"/>
        </w:rPr>
      </w:pPr>
      <w:r>
        <w:rPr>
          <w:rFonts w:hint="eastAsia"/>
          <w:color w:val="000000"/>
        </w:rPr>
        <w:t>说不定只是漠然的听到学校是许多人一起学习的场所而已。</w:t>
      </w:r>
    </w:p>
    <w:p w:rsidR="009C1EAC" w:rsidRDefault="009C1EAC" w:rsidP="00735CB0">
      <w:pPr>
        <w:rPr>
          <w:color w:val="000000"/>
        </w:rPr>
      </w:pPr>
      <w:r>
        <w:rPr>
          <w:rFonts w:hint="eastAsia"/>
          <w:color w:val="000000"/>
        </w:rPr>
        <w:t>高中教师根据各种学科把相关知识的见解、结构和创造性教授给学生。</w:t>
      </w:r>
    </w:p>
    <w:p w:rsidR="009C1EAC" w:rsidRDefault="009C1EAC" w:rsidP="00735CB0">
      <w:pPr>
        <w:rPr>
          <w:color w:val="000000"/>
        </w:rPr>
      </w:pPr>
      <w:r>
        <w:rPr>
          <w:rFonts w:hint="eastAsia"/>
          <w:color w:val="000000"/>
        </w:rPr>
        <w:t>但是说到学校是什么，还有根本理念是什么？估计一天也说不完，做梦也想象不出来。</w:t>
      </w:r>
    </w:p>
    <w:p w:rsidR="009C1EAC" w:rsidRDefault="009C1EAC" w:rsidP="00735CB0">
      <w:pPr>
        <w:rPr>
          <w:color w:val="000000"/>
        </w:rPr>
      </w:pPr>
      <w:r>
        <w:rPr>
          <w:rFonts w:hint="eastAsia"/>
          <w:color w:val="000000"/>
        </w:rPr>
        <w:t>基本往往是最重要的，但是这些都太基本了。</w:t>
      </w:r>
    </w:p>
    <w:p w:rsidR="009C1EAC" w:rsidRDefault="009C1EAC" w:rsidP="00735CB0">
      <w:pPr>
        <w:rPr>
          <w:color w:val="000000"/>
        </w:rPr>
      </w:pPr>
      <w:r>
        <w:rPr>
          <w:rFonts w:hint="eastAsia"/>
          <w:color w:val="000000"/>
        </w:rPr>
        <w:t>……就连接受高中教育的青子都抱有疑问，山城指导员也说过，这些到底是什么呢？</w:t>
      </w:r>
    </w:p>
    <w:p w:rsidR="009C1EAC" w:rsidRDefault="009C1EAC" w:rsidP="00735CB0">
      <w:pPr>
        <w:rPr>
          <w:color w:val="000000"/>
        </w:rPr>
      </w:pPr>
      <w:r>
        <w:rPr>
          <w:rFonts w:hint="eastAsia"/>
          <w:color w:val="000000"/>
        </w:rPr>
        <w:t>话说，连转校考试都是勉勉强强考过的。</w:t>
      </w:r>
    </w:p>
    <w:p w:rsidR="009C1EAC" w:rsidRDefault="009C1EAC" w:rsidP="00735CB0">
      <w:pPr>
        <w:rPr>
          <w:color w:val="000000"/>
        </w:rPr>
      </w:pPr>
      <w:r>
        <w:rPr>
          <w:rFonts w:hint="eastAsia"/>
          <w:color w:val="000000"/>
        </w:rPr>
        <w:t>【…………嘛，和我没关系就是了。】</w:t>
      </w:r>
    </w:p>
    <w:p w:rsidR="009C1EAC" w:rsidRDefault="009C1EAC" w:rsidP="00735CB0">
      <w:pPr>
        <w:rPr>
          <w:color w:val="000000"/>
        </w:rPr>
      </w:pPr>
      <w:r>
        <w:rPr>
          <w:rFonts w:hint="eastAsia"/>
          <w:color w:val="000000"/>
        </w:rPr>
        <w:t>走在走廊里的的青子在心里这么想。</w:t>
      </w:r>
    </w:p>
    <w:p w:rsidR="009C1EAC" w:rsidRDefault="009C1EAC" w:rsidP="00735CB0">
      <w:pPr>
        <w:rPr>
          <w:color w:val="000000"/>
        </w:rPr>
      </w:pPr>
      <w:r>
        <w:rPr>
          <w:rFonts w:hint="eastAsia"/>
          <w:color w:val="000000"/>
        </w:rPr>
        <w:t>怎么说呢，和这个与时代错位的男子相处就仅限今天一天吧。不，是希望就只有这一天。这么对自己说着。</w:t>
      </w:r>
    </w:p>
    <w:p w:rsidR="009C1EAC" w:rsidRDefault="009C1EAC" w:rsidP="00735CB0">
      <w:pPr>
        <w:rPr>
          <w:color w:val="000000"/>
        </w:rPr>
      </w:pPr>
      <w:r>
        <w:rPr>
          <w:rFonts w:hint="eastAsia"/>
          <w:color w:val="000000"/>
        </w:rPr>
        <w:t>【苍崎】</w:t>
      </w:r>
    </w:p>
    <w:p w:rsidR="009C1EAC" w:rsidRDefault="009C1EAC" w:rsidP="00735CB0">
      <w:pPr>
        <w:rPr>
          <w:color w:val="000000"/>
        </w:rPr>
      </w:pPr>
      <w:r>
        <w:rPr>
          <w:rFonts w:hint="eastAsia"/>
          <w:color w:val="000000"/>
        </w:rPr>
        <w:t>对着这样的青子，少年淡然的说着。</w:t>
      </w:r>
    </w:p>
    <w:p w:rsidR="009C1EAC" w:rsidRDefault="009C1EAC" w:rsidP="00735CB0">
      <w:pPr>
        <w:rPr>
          <w:color w:val="000000"/>
        </w:rPr>
      </w:pPr>
      <w:r>
        <w:rPr>
          <w:rFonts w:hint="eastAsia"/>
          <w:color w:val="000000"/>
        </w:rPr>
        <w:t>【什么？】</w:t>
      </w:r>
    </w:p>
    <w:p w:rsidR="009C1EAC" w:rsidRDefault="009C1EAC" w:rsidP="00735CB0">
      <w:pPr>
        <w:rPr>
          <w:color w:val="000000"/>
        </w:rPr>
      </w:pPr>
      <w:r>
        <w:rPr>
          <w:rFonts w:hint="eastAsia"/>
          <w:color w:val="000000"/>
        </w:rPr>
        <w:t>【这边也有一个问题想问一下行吗？】</w:t>
      </w:r>
    </w:p>
    <w:p w:rsidR="009C1EAC" w:rsidRDefault="009C1EAC" w:rsidP="00735CB0">
      <w:pPr>
        <w:rPr>
          <w:color w:val="000000"/>
        </w:rPr>
      </w:pPr>
      <w:r>
        <w:rPr>
          <w:rFonts w:hint="eastAsia"/>
          <w:color w:val="000000"/>
        </w:rPr>
        <w:t>【所以说，是什么？】</w:t>
      </w:r>
    </w:p>
    <w:p w:rsidR="009C1EAC" w:rsidRDefault="009C1EAC" w:rsidP="00735CB0">
      <w:pPr>
        <w:rPr>
          <w:color w:val="000000"/>
        </w:rPr>
      </w:pPr>
      <w:r>
        <w:rPr>
          <w:rFonts w:hint="eastAsia"/>
          <w:color w:val="000000"/>
        </w:rPr>
        <w:t>【是我的错觉也说不定，你好像总是拿眼角在看人。</w:t>
      </w:r>
    </w:p>
    <w:p w:rsidR="009C1EAC" w:rsidRDefault="009C1EAC" w:rsidP="00735CB0">
      <w:pPr>
        <w:rPr>
          <w:color w:val="000000"/>
        </w:rPr>
      </w:pPr>
      <w:r>
        <w:rPr>
          <w:rFonts w:hint="eastAsia"/>
          <w:color w:val="000000"/>
        </w:rPr>
        <w:t>果然，哪里不舒服吗？】</w:t>
      </w:r>
    </w:p>
    <w:p w:rsidR="009C1EAC" w:rsidRDefault="009C1EAC" w:rsidP="00735CB0">
      <w:pPr>
        <w:rPr>
          <w:color w:val="000000"/>
        </w:rPr>
      </w:pPr>
      <w:r>
        <w:rPr>
          <w:rFonts w:hint="eastAsia"/>
          <w:color w:val="000000"/>
        </w:rPr>
        <w:t>别是吃坏肚子了，一副真的很担心的表情。</w:t>
      </w:r>
    </w:p>
    <w:p w:rsidR="009C1EAC" w:rsidRDefault="009C1EAC" w:rsidP="00735CB0">
      <w:pPr>
        <w:rPr>
          <w:color w:val="000000"/>
        </w:rPr>
      </w:pPr>
      <w:r>
        <w:rPr>
          <w:rFonts w:hint="eastAsia"/>
          <w:color w:val="000000"/>
        </w:rPr>
        <w:t>棒！的一声，青子的脑袋感觉被锤子砸了。</w:t>
      </w:r>
    </w:p>
    <w:p w:rsidR="009C1EAC" w:rsidRDefault="009C1EAC" w:rsidP="00735CB0">
      <w:pPr>
        <w:rPr>
          <w:color w:val="000000"/>
        </w:rPr>
      </w:pPr>
      <w:r>
        <w:rPr>
          <w:rFonts w:hint="eastAsia"/>
          <w:color w:val="000000"/>
        </w:rPr>
        <w:t>确实从刚才开始青子就一直在斜视草十郎。</w:t>
      </w:r>
    </w:p>
    <w:p w:rsidR="009C1EAC" w:rsidRDefault="009C1EAC" w:rsidP="00735CB0">
      <w:pPr>
        <w:rPr>
          <w:color w:val="000000"/>
        </w:rPr>
      </w:pPr>
      <w:r>
        <w:rPr>
          <w:rFonts w:hint="eastAsia"/>
          <w:color w:val="000000"/>
        </w:rPr>
        <w:t>而且是真的在鄙视他。</w:t>
      </w:r>
    </w:p>
    <w:p w:rsidR="009C1EAC" w:rsidRDefault="009C1EAC" w:rsidP="00735CB0">
      <w:pPr>
        <w:rPr>
          <w:color w:val="000000"/>
        </w:rPr>
      </w:pPr>
      <w:r>
        <w:rPr>
          <w:rFonts w:hint="eastAsia"/>
          <w:color w:val="000000"/>
        </w:rPr>
        <w:t>更正确的说是在鄙视所有东西。</w:t>
      </w:r>
    </w:p>
    <w:p w:rsidR="009C1EAC" w:rsidRDefault="009C1EAC" w:rsidP="00735CB0">
      <w:pPr>
        <w:rPr>
          <w:color w:val="000000"/>
        </w:rPr>
      </w:pPr>
      <w:r>
        <w:rPr>
          <w:rFonts w:hint="eastAsia"/>
          <w:color w:val="000000"/>
        </w:rPr>
        <w:t>之前就被同居人这么说过：</w:t>
      </w:r>
    </w:p>
    <w:p w:rsidR="009C1EAC" w:rsidRDefault="009C1EAC" w:rsidP="00735CB0">
      <w:pPr>
        <w:rPr>
          <w:color w:val="000000"/>
        </w:rPr>
      </w:pPr>
      <w:r>
        <w:rPr>
          <w:rFonts w:hint="eastAsia"/>
          <w:color w:val="000000"/>
        </w:rPr>
        <w:t>【青子的视线对普通人来说太严厉了。</w:t>
      </w:r>
    </w:p>
    <w:p w:rsidR="009C1EAC" w:rsidRDefault="009C1EAC" w:rsidP="00735CB0">
      <w:pPr>
        <w:rPr>
          <w:color w:val="000000"/>
        </w:rPr>
      </w:pPr>
      <w:r>
        <w:rPr>
          <w:rFonts w:hint="eastAsia"/>
          <w:color w:val="000000"/>
        </w:rPr>
        <w:t>应该稍微对事情宽容一点。】</w:t>
      </w:r>
    </w:p>
    <w:p w:rsidR="009C1EAC" w:rsidRDefault="009C1EAC" w:rsidP="00735CB0">
      <w:pPr>
        <w:rPr>
          <w:color w:val="000000"/>
        </w:rPr>
      </w:pPr>
      <w:r>
        <w:rPr>
          <w:rFonts w:hint="eastAsia"/>
          <w:color w:val="000000"/>
        </w:rPr>
        <w:t>说这个的时候是很认真在教诲的视线，明确是在表示“要是再这么给自己加负荷就要有生不完的气了”的意思。而把那个会错意到这种地步上，这个少年也太迟钝了。</w:t>
      </w:r>
    </w:p>
    <w:p w:rsidR="009C1EAC" w:rsidRDefault="009C1EAC" w:rsidP="00735CB0">
      <w:pPr>
        <w:rPr>
          <w:color w:val="000000"/>
        </w:rPr>
      </w:pPr>
      <w:r>
        <w:rPr>
          <w:rFonts w:hint="eastAsia"/>
          <w:color w:val="000000"/>
        </w:rPr>
        <w:t>【…………把我当做傻瓜…………看样子也不是，在这种场合下应该不会的。】</w:t>
      </w:r>
    </w:p>
    <w:p w:rsidR="009C1EAC" w:rsidRDefault="009C1EAC" w:rsidP="00735CB0">
      <w:pPr>
        <w:rPr>
          <w:color w:val="000000"/>
        </w:rPr>
      </w:pPr>
      <w:r>
        <w:rPr>
          <w:rFonts w:hint="eastAsia"/>
          <w:color w:val="000000"/>
        </w:rPr>
        <w:t>【？】</w:t>
      </w:r>
    </w:p>
    <w:p w:rsidR="009C1EAC" w:rsidRDefault="009C1EAC" w:rsidP="00735CB0">
      <w:pPr>
        <w:rPr>
          <w:color w:val="000000"/>
        </w:rPr>
      </w:pPr>
      <w:r>
        <w:rPr>
          <w:rFonts w:hint="eastAsia"/>
          <w:color w:val="000000"/>
        </w:rPr>
        <w:t>自己这么说服自己，可现在没有足够的证据，还不能确定。</w:t>
      </w:r>
    </w:p>
    <w:p w:rsidR="009C1EAC" w:rsidRDefault="009C1EAC" w:rsidP="00735CB0">
      <w:pPr>
        <w:rPr>
          <w:color w:val="000000"/>
        </w:rPr>
      </w:pPr>
      <w:r>
        <w:rPr>
          <w:rFonts w:hint="eastAsia"/>
          <w:color w:val="000000"/>
        </w:rPr>
        <w:t>青子到现在有个感觉。</w:t>
      </w:r>
    </w:p>
    <w:p w:rsidR="009C1EAC" w:rsidRDefault="009C1EAC" w:rsidP="00735CB0">
      <w:pPr>
        <w:rPr>
          <w:color w:val="000000"/>
        </w:rPr>
      </w:pPr>
      <w:r>
        <w:rPr>
          <w:rFonts w:hint="eastAsia"/>
          <w:color w:val="000000"/>
        </w:rPr>
        <w:t>这个迟钝的转校生，对自己来说是和未知生物同等意义的存在。</w:t>
      </w:r>
    </w:p>
    <w:p w:rsidR="009C1EAC" w:rsidRDefault="009C1EAC" w:rsidP="00735CB0">
      <w:pPr>
        <w:rPr>
          <w:color w:val="000000"/>
        </w:rPr>
      </w:pPr>
      <w:r>
        <w:rPr>
          <w:rFonts w:hint="eastAsia"/>
          <w:color w:val="000000"/>
        </w:rPr>
        <w:t>【…………好吧，不把话说清楚就不能明白，那也只好说了。可能……不对……确实是像你说的那样。</w:t>
      </w:r>
    </w:p>
    <w:p w:rsidR="009C1EAC" w:rsidRDefault="009C1EAC" w:rsidP="00735CB0">
      <w:pPr>
        <w:rPr>
          <w:color w:val="000000"/>
        </w:rPr>
      </w:pPr>
      <w:r>
        <w:rPr>
          <w:rFonts w:hint="eastAsia"/>
          <w:color w:val="000000"/>
        </w:rPr>
        <w:t>不是你的错觉，我的表情间接的把感情表现出来了。客客气气的语气，还有聊天介绍什么的太麻烦了。】</w:t>
      </w:r>
    </w:p>
    <w:p w:rsidR="009C1EAC" w:rsidRDefault="009C1EAC" w:rsidP="00735CB0">
      <w:pPr>
        <w:rPr>
          <w:color w:val="000000"/>
        </w:rPr>
      </w:pPr>
      <w:r>
        <w:rPr>
          <w:rFonts w:hint="eastAsia"/>
          <w:color w:val="000000"/>
        </w:rPr>
        <w:t>入侵者听着青子的话，咚的敲了一下手心。</w:t>
      </w:r>
    </w:p>
    <w:p w:rsidR="009C1EAC" w:rsidRDefault="009C1EAC" w:rsidP="00735CB0">
      <w:pPr>
        <w:rPr>
          <w:color w:val="000000"/>
        </w:rPr>
      </w:pPr>
      <w:r>
        <w:rPr>
          <w:rFonts w:hint="eastAsia"/>
          <w:color w:val="000000"/>
        </w:rPr>
        <w:t>【原来如此，虽然为什么会这样我还不太明白，但是你这么一说我很快就明白你的意思了。】</w:t>
      </w:r>
    </w:p>
    <w:p w:rsidR="009C1EAC" w:rsidRDefault="009C1EAC" w:rsidP="00735CB0">
      <w:pPr>
        <w:rPr>
          <w:color w:val="000000"/>
        </w:rPr>
      </w:pPr>
      <w:r>
        <w:rPr>
          <w:rFonts w:hint="eastAsia"/>
          <w:color w:val="000000"/>
        </w:rPr>
        <w:t>草十郎直率的回答道。</w:t>
      </w:r>
    </w:p>
    <w:p w:rsidR="009C1EAC" w:rsidRDefault="009C1EAC" w:rsidP="00735CB0">
      <w:pPr>
        <w:rPr>
          <w:color w:val="000000"/>
        </w:rPr>
      </w:pPr>
      <w:r>
        <w:rPr>
          <w:rFonts w:hint="eastAsia"/>
          <w:color w:val="000000"/>
        </w:rPr>
        <w:t>但是，他对青子的情绪是种什么表现还是不明白。</w:t>
      </w:r>
    </w:p>
    <w:p w:rsidR="009C1EAC" w:rsidRDefault="009C1EAC" w:rsidP="00735CB0">
      <w:pPr>
        <w:rPr>
          <w:color w:val="000000"/>
        </w:rPr>
      </w:pPr>
      <w:r>
        <w:rPr>
          <w:rFonts w:hint="eastAsia"/>
          <w:color w:val="000000"/>
        </w:rPr>
        <w:t>虽然读了文字，但是文字的含义还是不懂。</w:t>
      </w:r>
    </w:p>
    <w:p w:rsidR="009C1EAC" w:rsidRDefault="009C1EAC" w:rsidP="00735CB0">
      <w:pPr>
        <w:rPr>
          <w:color w:val="000000"/>
        </w:rPr>
      </w:pPr>
      <w:r>
        <w:rPr>
          <w:rFonts w:hint="eastAsia"/>
          <w:color w:val="000000"/>
        </w:rPr>
        <w:t>虽然是想想就能明白的问题，对于混凝土脑袋来说还是太难了。</w:t>
      </w:r>
    </w:p>
    <w:p w:rsidR="009C1EAC" w:rsidRDefault="009C1EAC" w:rsidP="00735CB0">
      <w:pPr>
        <w:rPr>
          <w:color w:val="000000"/>
        </w:rPr>
      </w:pPr>
      <w:r>
        <w:rPr>
          <w:rFonts w:hint="eastAsia"/>
          <w:color w:val="000000"/>
        </w:rPr>
        <w:t>【…………原来如此，确实是错着位呢，这家伙。】</w:t>
      </w:r>
    </w:p>
    <w:p w:rsidR="009C1EAC" w:rsidRDefault="009C1EAC" w:rsidP="00735CB0">
      <w:pPr>
        <w:rPr>
          <w:color w:val="000000"/>
        </w:rPr>
      </w:pPr>
      <w:r>
        <w:rPr>
          <w:rFonts w:hint="eastAsia"/>
          <w:color w:val="000000"/>
        </w:rPr>
        <w:t>青子现在总算明白山城指导员的话了。</w:t>
      </w:r>
    </w:p>
    <w:p w:rsidR="009C1EAC" w:rsidRDefault="009C1EAC" w:rsidP="00735CB0">
      <w:pPr>
        <w:rPr>
          <w:color w:val="000000"/>
        </w:rPr>
      </w:pPr>
      <w:r>
        <w:rPr>
          <w:rFonts w:hint="eastAsia"/>
          <w:color w:val="000000"/>
        </w:rPr>
        <w:t>这个少年太奇怪了，已经不是迟钝这种基准的话可以形容的了。</w:t>
      </w:r>
    </w:p>
    <w:p w:rsidR="009C1EAC" w:rsidRDefault="009C1EAC" w:rsidP="00735CB0">
      <w:pPr>
        <w:rPr>
          <w:color w:val="000000"/>
        </w:rPr>
      </w:pPr>
      <w:r>
        <w:rPr>
          <w:rFonts w:hint="eastAsia"/>
          <w:color w:val="000000"/>
        </w:rPr>
        <w:t>…………尽管如此，对他来说，这里才是外国一样的地方。允许他有一段时间的犯傻才是文明人应该做的。</w:t>
      </w:r>
    </w:p>
    <w:p w:rsidR="009C1EAC" w:rsidRDefault="009C1EAC" w:rsidP="00735CB0">
      <w:pPr>
        <w:rPr>
          <w:color w:val="000000"/>
        </w:rPr>
      </w:pPr>
      <w:r>
        <w:rPr>
          <w:rFonts w:hint="eastAsia"/>
          <w:color w:val="000000"/>
        </w:rPr>
        <w:t>【那好，总之先去你班级的教室吧。】</w:t>
      </w:r>
    </w:p>
    <w:p w:rsidR="009C1EAC" w:rsidRDefault="009C1EAC" w:rsidP="00735CB0">
      <w:pPr>
        <w:rPr>
          <w:color w:val="000000"/>
        </w:rPr>
      </w:pPr>
      <w:r>
        <w:rPr>
          <w:rFonts w:hint="eastAsia"/>
          <w:color w:val="000000"/>
        </w:rPr>
        <w:t>重新摆正姿态的青子这么说着，</w:t>
      </w:r>
    </w:p>
    <w:p w:rsidR="009C1EAC" w:rsidRDefault="009C1EAC" w:rsidP="00735CB0">
      <w:pPr>
        <w:rPr>
          <w:color w:val="000000"/>
        </w:rPr>
      </w:pPr>
      <w:r>
        <w:rPr>
          <w:rFonts w:hint="eastAsia"/>
          <w:color w:val="000000"/>
        </w:rPr>
        <w:t>但是草十郎举起一只手示意等一下。</w:t>
      </w:r>
    </w:p>
    <w:p w:rsidR="009C1EAC" w:rsidRDefault="009C1EAC" w:rsidP="00735CB0">
      <w:pPr>
        <w:rPr>
          <w:color w:val="000000"/>
        </w:rPr>
      </w:pPr>
      <w:r>
        <w:rPr>
          <w:rFonts w:hint="eastAsia"/>
          <w:color w:val="000000"/>
        </w:rPr>
        <w:t>【啊，还有一个。】</w:t>
      </w:r>
    </w:p>
    <w:p w:rsidR="009C1EAC" w:rsidRDefault="009C1EAC" w:rsidP="00735CB0">
      <w:pPr>
        <w:rPr>
          <w:color w:val="000000"/>
        </w:rPr>
      </w:pPr>
      <w:r>
        <w:rPr>
          <w:rFonts w:hint="eastAsia"/>
          <w:color w:val="000000"/>
        </w:rPr>
        <w:t>泰然说着这话的草十郎。青子用沉默催促他快点。</w:t>
      </w:r>
    </w:p>
    <w:p w:rsidR="009C1EAC" w:rsidRDefault="009C1EAC" w:rsidP="00735CB0">
      <w:pPr>
        <w:rPr>
          <w:color w:val="000000"/>
        </w:rPr>
      </w:pPr>
      <w:r>
        <w:rPr>
          <w:rFonts w:hint="eastAsia"/>
          <w:color w:val="000000"/>
        </w:rPr>
        <w:t>用指头顶着额头，模模糊糊的不安感不知为何持续着。</w:t>
      </w:r>
    </w:p>
    <w:p w:rsidR="009C1EAC" w:rsidRDefault="009C1EAC" w:rsidP="00735CB0">
      <w:pPr>
        <w:rPr>
          <w:color w:val="000000"/>
        </w:rPr>
      </w:pPr>
      <w:r>
        <w:rPr>
          <w:rFonts w:hint="eastAsia"/>
          <w:color w:val="000000"/>
        </w:rPr>
        <w:t>【这里还有一个疑问，为啥你在生气呢？有惹你生气的商店，还是有背景的人那类的？】</w:t>
      </w:r>
    </w:p>
    <w:p w:rsidR="009C1EAC" w:rsidRDefault="009C1EAC" w:rsidP="00735CB0">
      <w:pPr>
        <w:rPr>
          <w:color w:val="000000"/>
        </w:rPr>
      </w:pPr>
      <w:r>
        <w:rPr>
          <w:rFonts w:hint="eastAsia"/>
          <w:color w:val="000000"/>
        </w:rPr>
        <w:t>【</w:t>
      </w:r>
      <w:r>
        <w:rPr>
          <w:color w:val="000000"/>
        </w:rPr>
        <w:t>——————</w:t>
      </w:r>
      <w:r>
        <w:rPr>
          <w:rFonts w:hint="eastAsia"/>
          <w:color w:val="000000"/>
        </w:rPr>
        <w:t>】</w:t>
      </w:r>
    </w:p>
    <w:p w:rsidR="009C1EAC" w:rsidRDefault="009C1EAC" w:rsidP="00735CB0">
      <w:pPr>
        <w:rPr>
          <w:color w:val="000000"/>
        </w:rPr>
      </w:pPr>
      <w:r>
        <w:rPr>
          <w:rFonts w:hint="eastAsia"/>
          <w:color w:val="000000"/>
        </w:rPr>
        <w:t>长长的沉默。</w:t>
      </w:r>
    </w:p>
    <w:p w:rsidR="009C1EAC" w:rsidRDefault="009C1EAC" w:rsidP="00735CB0">
      <w:pPr>
        <w:rPr>
          <w:color w:val="000000"/>
        </w:rPr>
      </w:pPr>
      <w:r>
        <w:rPr>
          <w:rFonts w:hint="eastAsia"/>
          <w:color w:val="000000"/>
        </w:rPr>
        <w:t>现在也没有后悔药吃了。青子现在对早上接了那个电话这件事肠子都悔青了。</w:t>
      </w:r>
    </w:p>
    <w:p w:rsidR="009C1EAC" w:rsidRDefault="009C1EAC" w:rsidP="00735CB0">
      <w:pPr>
        <w:rPr>
          <w:color w:val="000000"/>
        </w:rPr>
      </w:pPr>
      <w:r>
        <w:rPr>
          <w:rFonts w:hint="eastAsia"/>
          <w:color w:val="000000"/>
        </w:rPr>
        <w:t>对手也没有恶意。</w:t>
      </w:r>
    </w:p>
    <w:p w:rsidR="009C1EAC" w:rsidRDefault="009C1EAC" w:rsidP="00735CB0">
      <w:pPr>
        <w:rPr>
          <w:color w:val="000000"/>
        </w:rPr>
      </w:pPr>
      <w:r>
        <w:rPr>
          <w:rFonts w:hint="eastAsia"/>
          <w:color w:val="000000"/>
        </w:rPr>
        <w:t>这只是天然，单纯的天然。青子这么说服自己，试着把涌上来的感情压下去。</w:t>
      </w:r>
    </w:p>
    <w:p w:rsidR="009C1EAC" w:rsidRDefault="009C1EAC" w:rsidP="00735CB0">
      <w:pPr>
        <w:rPr>
          <w:color w:val="000000"/>
        </w:rPr>
      </w:pPr>
      <w:r>
        <w:rPr>
          <w:rFonts w:hint="eastAsia"/>
          <w:color w:val="000000"/>
        </w:rPr>
        <w:t>【不是你的错，你也没必要在意。</w:t>
      </w:r>
    </w:p>
    <w:p w:rsidR="009C1EAC" w:rsidRDefault="009C1EAC" w:rsidP="00735CB0">
      <w:pPr>
        <w:rPr>
          <w:color w:val="000000"/>
        </w:rPr>
      </w:pPr>
      <w:r>
        <w:rPr>
          <w:rFonts w:hint="eastAsia"/>
          <w:color w:val="000000"/>
        </w:rPr>
        <w:t>只是，现在在学校忙和睡到自然醒的情况比较，权衡不出好坏所以正在头疼而已。】</w:t>
      </w:r>
    </w:p>
    <w:p w:rsidR="009C1EAC" w:rsidRDefault="009C1EAC" w:rsidP="00735CB0">
      <w:pPr>
        <w:rPr>
          <w:color w:val="000000"/>
        </w:rPr>
      </w:pPr>
      <w:r>
        <w:rPr>
          <w:rFonts w:hint="eastAsia"/>
          <w:color w:val="000000"/>
        </w:rPr>
        <w:t>回头这么回答完，然后青子自顾自走开了。</w:t>
      </w:r>
    </w:p>
    <w:p w:rsidR="009C1EAC" w:rsidRDefault="009C1EAC" w:rsidP="00735CB0">
      <w:pPr>
        <w:rPr>
          <w:color w:val="000000"/>
        </w:rPr>
      </w:pPr>
      <w:r>
        <w:rPr>
          <w:rFonts w:hint="eastAsia"/>
          <w:color w:val="000000"/>
        </w:rPr>
        <w:t>静希草十郎被当做失礼的陌生人，完全从青子的视线中剥离出去。</w:t>
      </w:r>
    </w:p>
    <w:p w:rsidR="009C1EAC" w:rsidRDefault="009C1EAC" w:rsidP="00735CB0">
      <w:pPr>
        <w:rPr>
          <w:color w:val="000000"/>
        </w:rPr>
      </w:pPr>
    </w:p>
    <w:p w:rsidR="009C1EAC" w:rsidRDefault="009C1EAC" w:rsidP="00735CB0">
      <w:pPr>
        <w:rPr>
          <w:color w:val="000000"/>
        </w:rPr>
      </w:pPr>
      <w:r>
        <w:rPr>
          <w:rFonts w:hint="eastAsia"/>
          <w:color w:val="000000"/>
        </w:rPr>
        <w:t>不论以什么做为基准都毫无疑问的普通。性格是很普通，朴素的好人，形象性格是极端的洁白。性别是男性，样子是呆呆的。</w:t>
      </w:r>
    </w:p>
    <w:p w:rsidR="009C1EAC" w:rsidRDefault="009C1EAC" w:rsidP="00735CB0">
      <w:pPr>
        <w:rPr>
          <w:color w:val="000000"/>
        </w:rPr>
      </w:pPr>
      <w:r>
        <w:rPr>
          <w:rFonts w:hint="eastAsia"/>
          <w:color w:val="000000"/>
        </w:rPr>
        <w:t>草十郎这样的人所看到的，被称为苍崎青子的人物。做事干脆利落，很有精神。任何多余的动作都没有，动如风，静如松。</w:t>
      </w:r>
    </w:p>
    <w:p w:rsidR="009C1EAC" w:rsidRDefault="009C1EAC" w:rsidP="00735CB0">
      <w:pPr>
        <w:rPr>
          <w:color w:val="000000"/>
        </w:rPr>
      </w:pPr>
      <w:r>
        <w:rPr>
          <w:rFonts w:hint="eastAsia"/>
          <w:color w:val="000000"/>
        </w:rPr>
        <w:t>指着物体时的手指啊，</w:t>
      </w:r>
    </w:p>
    <w:p w:rsidR="009C1EAC" w:rsidRDefault="009C1EAC" w:rsidP="00735CB0">
      <w:pPr>
        <w:rPr>
          <w:color w:val="000000"/>
        </w:rPr>
      </w:pPr>
      <w:r>
        <w:rPr>
          <w:rFonts w:hint="eastAsia"/>
          <w:color w:val="000000"/>
        </w:rPr>
        <w:t>通过走廊或者教室时的动作啊，</w:t>
      </w:r>
    </w:p>
    <w:p w:rsidR="009C1EAC" w:rsidRDefault="009C1EAC" w:rsidP="00735CB0">
      <w:pPr>
        <w:rPr>
          <w:color w:val="000000"/>
        </w:rPr>
      </w:pPr>
      <w:r>
        <w:rPr>
          <w:rFonts w:hint="eastAsia"/>
          <w:color w:val="000000"/>
        </w:rPr>
        <w:t>时不时的，为了确认自己是否走的太快而回头确认同行人的姿态啊，</w:t>
      </w:r>
    </w:p>
    <w:p w:rsidR="009C1EAC" w:rsidRDefault="009C1EAC" w:rsidP="00735CB0">
      <w:pPr>
        <w:rPr>
          <w:color w:val="000000"/>
        </w:rPr>
      </w:pPr>
      <w:r>
        <w:rPr>
          <w:rFonts w:hint="eastAsia"/>
          <w:color w:val="000000"/>
        </w:rPr>
        <w:t>那些一举一动，都不能不引人注目。</w:t>
      </w:r>
    </w:p>
    <w:p w:rsidR="009C1EAC" w:rsidRDefault="009C1EAC" w:rsidP="00735CB0">
      <w:pPr>
        <w:rPr>
          <w:color w:val="000000"/>
        </w:rPr>
      </w:pPr>
      <w:r>
        <w:rPr>
          <w:rFonts w:hint="eastAsia"/>
          <w:color w:val="000000"/>
        </w:rPr>
        <w:t>青子首先带领来到了二年</w:t>
      </w:r>
      <w:r>
        <w:rPr>
          <w:color w:val="000000"/>
        </w:rPr>
        <w:t>C</w:t>
      </w:r>
      <w:r>
        <w:rPr>
          <w:rFonts w:hint="eastAsia"/>
          <w:color w:val="000000"/>
        </w:rPr>
        <w:t>班的教室。</w:t>
      </w:r>
    </w:p>
    <w:p w:rsidR="009C1EAC" w:rsidRDefault="009C1EAC" w:rsidP="00735CB0">
      <w:pPr>
        <w:rPr>
          <w:color w:val="000000"/>
        </w:rPr>
      </w:pPr>
      <w:r>
        <w:rPr>
          <w:rFonts w:hint="eastAsia"/>
          <w:color w:val="000000"/>
        </w:rPr>
        <w:t>相比之前的会议室多了不少人气。果然草十郎对这个场所是干什么的没有概念。</w:t>
      </w:r>
    </w:p>
    <w:p w:rsidR="009C1EAC" w:rsidRDefault="009C1EAC" w:rsidP="00735CB0">
      <w:pPr>
        <w:rPr>
          <w:color w:val="000000"/>
        </w:rPr>
      </w:pPr>
      <w:r>
        <w:rPr>
          <w:rFonts w:hint="eastAsia"/>
          <w:color w:val="000000"/>
        </w:rPr>
        <w:t>青子在做了简短的说明之后，开始带领草十郎认识其他种类的特别教室、体育馆、食堂、更衣室、保健室。</w:t>
      </w:r>
    </w:p>
    <w:p w:rsidR="009C1EAC" w:rsidRDefault="009C1EAC" w:rsidP="00735CB0">
      <w:pPr>
        <w:rPr>
          <w:color w:val="000000"/>
        </w:rPr>
      </w:pPr>
      <w:r>
        <w:rPr>
          <w:rFonts w:hint="eastAsia"/>
          <w:color w:val="000000"/>
        </w:rPr>
        <w:t>因为草十郎在到达地点之前，总要求做出些说明。所以当他们从二层的视听教室出来的时候已经花了相当多的时间了。</w:t>
      </w:r>
    </w:p>
    <w:p w:rsidR="009C1EAC" w:rsidRDefault="009C1EAC" w:rsidP="00735CB0">
      <w:pPr>
        <w:rPr>
          <w:color w:val="000000"/>
        </w:rPr>
      </w:pPr>
      <w:r>
        <w:rPr>
          <w:rFonts w:hint="eastAsia"/>
          <w:color w:val="000000"/>
        </w:rPr>
        <w:t>【…………麻烦了。】</w:t>
      </w:r>
    </w:p>
    <w:p w:rsidR="009C1EAC" w:rsidRDefault="009C1EAC" w:rsidP="00735CB0">
      <w:pPr>
        <w:rPr>
          <w:color w:val="000000"/>
        </w:rPr>
      </w:pPr>
      <w:r>
        <w:rPr>
          <w:rFonts w:hint="eastAsia"/>
          <w:color w:val="000000"/>
        </w:rPr>
        <w:t>摆出一副严肃的样子。草十郎停住了脚步。</w:t>
      </w:r>
    </w:p>
    <w:p w:rsidR="009C1EAC" w:rsidRDefault="009C1EAC" w:rsidP="00735CB0">
      <w:pPr>
        <w:rPr>
          <w:color w:val="000000"/>
        </w:rPr>
      </w:pPr>
      <w:r>
        <w:rPr>
          <w:rFonts w:hint="eastAsia"/>
          <w:color w:val="000000"/>
        </w:rPr>
        <w:t>【还有</w:t>
      </w:r>
      <w:r>
        <w:rPr>
          <w:color w:val="000000"/>
        </w:rPr>
        <w:t>20</w:t>
      </w:r>
      <w:r>
        <w:rPr>
          <w:rFonts w:hint="eastAsia"/>
          <w:color w:val="000000"/>
        </w:rPr>
        <w:t>分钟就到一点了。】</w:t>
      </w:r>
    </w:p>
    <w:p w:rsidR="009C1EAC" w:rsidRDefault="009C1EAC" w:rsidP="00735CB0">
      <w:pPr>
        <w:rPr>
          <w:color w:val="000000"/>
        </w:rPr>
      </w:pPr>
      <w:r>
        <w:rPr>
          <w:rFonts w:hint="eastAsia"/>
          <w:color w:val="000000"/>
        </w:rPr>
        <w:t>【唉？骗人的吧，我们的校舍才没有那么大！】</w:t>
      </w:r>
    </w:p>
    <w:p w:rsidR="009C1EAC" w:rsidRDefault="009C1EAC" w:rsidP="00735CB0">
      <w:pPr>
        <w:rPr>
          <w:color w:val="000000"/>
        </w:rPr>
      </w:pPr>
      <w:r>
        <w:rPr>
          <w:rFonts w:hint="eastAsia"/>
          <w:color w:val="000000"/>
        </w:rPr>
        <w:t>开始熟悉校内是从上午</w:t>
      </w:r>
      <w:r>
        <w:rPr>
          <w:color w:val="000000"/>
        </w:rPr>
        <w:t>10</w:t>
      </w:r>
      <w:r>
        <w:rPr>
          <w:rFonts w:hint="eastAsia"/>
          <w:color w:val="000000"/>
        </w:rPr>
        <w:t>点之前开始的，快到一点就意味着已经花了将近</w:t>
      </w:r>
      <w:r>
        <w:rPr>
          <w:color w:val="000000"/>
        </w:rPr>
        <w:t>3</w:t>
      </w:r>
      <w:r>
        <w:rPr>
          <w:rFonts w:hint="eastAsia"/>
          <w:color w:val="000000"/>
        </w:rPr>
        <w:t>个小时了。</w:t>
      </w:r>
    </w:p>
    <w:p w:rsidR="009C1EAC" w:rsidRDefault="009C1EAC" w:rsidP="00735CB0">
      <w:pPr>
        <w:rPr>
          <w:color w:val="000000"/>
        </w:rPr>
      </w:pPr>
      <w:r>
        <w:rPr>
          <w:rFonts w:hint="eastAsia"/>
          <w:color w:val="000000"/>
        </w:rPr>
        <w:t>只是带着在校内熟悉一下按理是不会这样的。</w:t>
      </w:r>
    </w:p>
    <w:p w:rsidR="009C1EAC" w:rsidRDefault="009C1EAC" w:rsidP="00735CB0">
      <w:pPr>
        <w:rPr>
          <w:color w:val="000000"/>
        </w:rPr>
      </w:pPr>
      <w:r>
        <w:rPr>
          <w:rFonts w:hint="eastAsia"/>
          <w:color w:val="000000"/>
        </w:rPr>
        <w:t>【…………是这样啊。到达之前先要事无巨细的跟你说明清楚。这样不管经过多少时间，就算是到太阳下山也不稀奇。】</w:t>
      </w:r>
    </w:p>
    <w:p w:rsidR="009C1EAC" w:rsidRDefault="009C1EAC" w:rsidP="00735CB0">
      <w:pPr>
        <w:rPr>
          <w:color w:val="000000"/>
        </w:rPr>
      </w:pPr>
      <w:r>
        <w:rPr>
          <w:rFonts w:hint="eastAsia"/>
          <w:color w:val="000000"/>
        </w:rPr>
        <w:t>青子偷偷看了草十郎一眼。</w:t>
      </w:r>
    </w:p>
    <w:p w:rsidR="009C1EAC" w:rsidRDefault="009C1EAC" w:rsidP="00735CB0">
      <w:pPr>
        <w:rPr>
          <w:color w:val="000000"/>
        </w:rPr>
      </w:pPr>
      <w:r>
        <w:rPr>
          <w:rFonts w:hint="eastAsia"/>
          <w:color w:val="000000"/>
        </w:rPr>
        <w:t>说这个也并不是当他是讨厌的对像，而只是对已经了解了的人稍微抱怨一下。</w:t>
      </w:r>
    </w:p>
    <w:p w:rsidR="009C1EAC" w:rsidRDefault="009C1EAC" w:rsidP="00735CB0">
      <w:pPr>
        <w:rPr>
          <w:color w:val="000000"/>
        </w:rPr>
      </w:pPr>
      <w:r>
        <w:rPr>
          <w:rFonts w:hint="eastAsia"/>
          <w:color w:val="000000"/>
        </w:rPr>
        <w:t>【……………唉？】</w:t>
      </w:r>
    </w:p>
    <w:p w:rsidR="009C1EAC" w:rsidRDefault="009C1EAC" w:rsidP="00735CB0">
      <w:pPr>
        <w:rPr>
          <w:color w:val="000000"/>
        </w:rPr>
      </w:pPr>
      <w:r>
        <w:rPr>
          <w:rFonts w:hint="eastAsia"/>
          <w:color w:val="000000"/>
        </w:rPr>
        <w:t>但是，不知道有什么心境变化，草十郎一副很抱歉的样子低下了头。</w:t>
      </w:r>
    </w:p>
    <w:p w:rsidR="009C1EAC" w:rsidRDefault="009C1EAC" w:rsidP="00735CB0">
      <w:pPr>
        <w:rPr>
          <w:color w:val="000000"/>
        </w:rPr>
      </w:pPr>
      <w:r>
        <w:rPr>
          <w:rFonts w:hint="eastAsia"/>
          <w:color w:val="000000"/>
        </w:rPr>
        <w:t>【怎么了，这家伙</w:t>
      </w:r>
      <w:r>
        <w:rPr>
          <w:color w:val="000000"/>
        </w:rPr>
        <w:t>————</w:t>
      </w:r>
      <w:r>
        <w:rPr>
          <w:rFonts w:hint="eastAsia"/>
          <w:color w:val="000000"/>
        </w:rPr>
        <w:t>那该怎么做，这种情况？】</w:t>
      </w:r>
    </w:p>
    <w:p w:rsidR="009C1EAC" w:rsidRDefault="009C1EAC" w:rsidP="00735CB0">
      <w:pPr>
        <w:rPr>
          <w:color w:val="000000"/>
        </w:rPr>
      </w:pPr>
      <w:r>
        <w:rPr>
          <w:rFonts w:hint="eastAsia"/>
          <w:color w:val="000000"/>
        </w:rPr>
        <w:t>困扰的反倒不是草十郎而是别人。</w:t>
      </w:r>
    </w:p>
    <w:p w:rsidR="009C1EAC" w:rsidRDefault="009C1EAC" w:rsidP="00735CB0">
      <w:pPr>
        <w:rPr>
          <w:color w:val="000000"/>
        </w:rPr>
      </w:pPr>
      <w:r>
        <w:rPr>
          <w:rFonts w:hint="eastAsia"/>
          <w:color w:val="000000"/>
        </w:rPr>
        <w:t>这时，不管别人说什么都没有反应也没啥表情的草十郎，有一种难以形容的亲近感涌上来。</w:t>
      </w:r>
    </w:p>
    <w:p w:rsidR="009C1EAC" w:rsidRDefault="009C1EAC" w:rsidP="00735CB0">
      <w:pPr>
        <w:rPr>
          <w:color w:val="000000"/>
        </w:rPr>
      </w:pPr>
      <w:r>
        <w:rPr>
          <w:rFonts w:hint="eastAsia"/>
          <w:color w:val="000000"/>
        </w:rPr>
        <w:t>然后，不知道为什么，青子又毫无理由的烦躁起来了。</w:t>
      </w:r>
    </w:p>
    <w:p w:rsidR="009C1EAC" w:rsidRDefault="009C1EAC" w:rsidP="00735CB0">
      <w:pPr>
        <w:rPr>
          <w:color w:val="000000"/>
        </w:rPr>
      </w:pPr>
      <w:r>
        <w:rPr>
          <w:rFonts w:hint="eastAsia"/>
          <w:color w:val="000000"/>
        </w:rPr>
        <w:t>【那，有什么麻烦了？</w:t>
      </w:r>
    </w:p>
    <w:p w:rsidR="009C1EAC" w:rsidRDefault="009C1EAC" w:rsidP="00735CB0">
      <w:pPr>
        <w:rPr>
          <w:color w:val="000000"/>
        </w:rPr>
      </w:pPr>
      <w:r>
        <w:rPr>
          <w:rFonts w:hint="eastAsia"/>
          <w:color w:val="000000"/>
        </w:rPr>
        <w:t>要说的事情实在太多了，有什么没有说清吗？】</w:t>
      </w:r>
    </w:p>
    <w:p w:rsidR="009C1EAC" w:rsidRDefault="009C1EAC" w:rsidP="00735CB0">
      <w:pPr>
        <w:rPr>
          <w:color w:val="000000"/>
        </w:rPr>
      </w:pPr>
      <w:r>
        <w:rPr>
          <w:rFonts w:hint="eastAsia"/>
          <w:color w:val="000000"/>
        </w:rPr>
        <w:t>【不，那个虽然也有。但学校的事情先放一边，到一点了就有点麻烦了。】</w:t>
      </w:r>
    </w:p>
    <w:p w:rsidR="009C1EAC" w:rsidRDefault="009C1EAC" w:rsidP="00735CB0">
      <w:pPr>
        <w:rPr>
          <w:color w:val="000000"/>
        </w:rPr>
      </w:pPr>
      <w:r>
        <w:rPr>
          <w:rFonts w:hint="eastAsia"/>
          <w:color w:val="000000"/>
        </w:rPr>
        <w:t>草十郎用非常担心的眼神四处看着。</w:t>
      </w:r>
    </w:p>
    <w:p w:rsidR="009C1EAC" w:rsidRDefault="009C1EAC" w:rsidP="00735CB0">
      <w:pPr>
        <w:rPr>
          <w:color w:val="000000"/>
        </w:rPr>
      </w:pPr>
      <w:r>
        <w:rPr>
          <w:rFonts w:hint="eastAsia"/>
          <w:color w:val="000000"/>
        </w:rPr>
        <w:t>似乎是很在意外面的样子，不巧的是，这个走廊里没有窗户。</w:t>
      </w:r>
    </w:p>
    <w:p w:rsidR="009C1EAC" w:rsidRDefault="009C1EAC" w:rsidP="00735CB0">
      <w:pPr>
        <w:rPr>
          <w:color w:val="000000"/>
        </w:rPr>
      </w:pPr>
      <w:r>
        <w:rPr>
          <w:rFonts w:hint="eastAsia"/>
          <w:color w:val="000000"/>
        </w:rPr>
        <w:t>【…………这样啊，很在意时间就是说，你还有别的事喽。</w:t>
      </w:r>
    </w:p>
    <w:p w:rsidR="009C1EAC" w:rsidRDefault="009C1EAC" w:rsidP="00735CB0">
      <w:pPr>
        <w:rPr>
          <w:color w:val="000000"/>
        </w:rPr>
      </w:pPr>
      <w:r>
        <w:rPr>
          <w:rFonts w:hint="eastAsia"/>
          <w:color w:val="000000"/>
        </w:rPr>
        <w:t>呋</w:t>
      </w:r>
      <w:r>
        <w:rPr>
          <w:color w:val="000000"/>
        </w:rPr>
        <w:t>~</w:t>
      </w:r>
      <w:r>
        <w:rPr>
          <w:rFonts w:hint="eastAsia"/>
          <w:color w:val="000000"/>
        </w:rPr>
        <w:t>，是吗，跟人的约定还是注意遵守的，不是凭自己高兴就随意干什么的家伙啊。</w:t>
      </w:r>
    </w:p>
    <w:p w:rsidR="009C1EAC" w:rsidRDefault="009C1EAC" w:rsidP="00735CB0">
      <w:pPr>
        <w:rPr>
          <w:color w:val="000000"/>
        </w:rPr>
      </w:pPr>
      <w:r>
        <w:rPr>
          <w:rFonts w:hint="eastAsia"/>
          <w:color w:val="000000"/>
        </w:rPr>
        <w:t>什么嘛，看不出，你和脸一样是个好人呐。】</w:t>
      </w:r>
    </w:p>
    <w:p w:rsidR="009C1EAC" w:rsidRDefault="009C1EAC" w:rsidP="00735CB0">
      <w:pPr>
        <w:rPr>
          <w:color w:val="000000"/>
        </w:rPr>
      </w:pPr>
      <w:r>
        <w:rPr>
          <w:rFonts w:hint="eastAsia"/>
          <w:color w:val="000000"/>
        </w:rPr>
        <w:t>【？夸我也不会有什么好处的。】</w:t>
      </w:r>
    </w:p>
    <w:p w:rsidR="009C1EAC" w:rsidRDefault="009C1EAC" w:rsidP="00735CB0">
      <w:pPr>
        <w:rPr>
          <w:color w:val="000000"/>
        </w:rPr>
      </w:pPr>
      <w:r>
        <w:rPr>
          <w:rFonts w:hint="eastAsia"/>
          <w:color w:val="000000"/>
        </w:rPr>
        <w:t>【没人在夸你啦！！】</w:t>
      </w:r>
    </w:p>
    <w:p w:rsidR="009C1EAC" w:rsidRDefault="009C1EAC" w:rsidP="00735CB0">
      <w:pPr>
        <w:rPr>
          <w:color w:val="000000"/>
        </w:rPr>
      </w:pPr>
      <w:r>
        <w:rPr>
          <w:rFonts w:hint="eastAsia"/>
          <w:color w:val="000000"/>
        </w:rPr>
        <w:t>终于怒吼出来的青子。</w:t>
      </w:r>
    </w:p>
    <w:p w:rsidR="009C1EAC" w:rsidRDefault="009C1EAC" w:rsidP="00735CB0">
      <w:pPr>
        <w:rPr>
          <w:color w:val="000000"/>
        </w:rPr>
      </w:pPr>
      <w:r>
        <w:rPr>
          <w:rFonts w:hint="eastAsia"/>
          <w:color w:val="000000"/>
        </w:rPr>
        <w:t>【接着呢？】</w:t>
      </w:r>
    </w:p>
    <w:p w:rsidR="009C1EAC" w:rsidRDefault="009C1EAC" w:rsidP="00735CB0">
      <w:pPr>
        <w:rPr>
          <w:color w:val="000000"/>
        </w:rPr>
      </w:pPr>
      <w:r>
        <w:rPr>
          <w:rFonts w:hint="eastAsia"/>
          <w:color w:val="000000"/>
        </w:rPr>
        <w:t>【接着？】</w:t>
      </w:r>
    </w:p>
    <w:p w:rsidR="009C1EAC" w:rsidRDefault="009C1EAC" w:rsidP="00735CB0">
      <w:pPr>
        <w:rPr>
          <w:color w:val="000000"/>
        </w:rPr>
      </w:pPr>
      <w:r>
        <w:rPr>
          <w:rFonts w:hint="eastAsia"/>
          <w:color w:val="000000"/>
        </w:rPr>
        <w:t>【所以说，到底是什么事情？】</w:t>
      </w:r>
    </w:p>
    <w:p w:rsidR="009C1EAC" w:rsidRDefault="009C1EAC" w:rsidP="00735CB0">
      <w:pPr>
        <w:rPr>
          <w:color w:val="000000"/>
        </w:rPr>
      </w:pPr>
      <w:r>
        <w:rPr>
          <w:rFonts w:hint="eastAsia"/>
          <w:color w:val="000000"/>
        </w:rPr>
        <w:t>好像终于明白了青子话的意思，草十郎啊啊的出着声，用冷静下来的脸点着头。</w:t>
      </w:r>
    </w:p>
    <w:p w:rsidR="009C1EAC" w:rsidRDefault="009C1EAC" w:rsidP="00735CB0">
      <w:pPr>
        <w:rPr>
          <w:color w:val="000000"/>
        </w:rPr>
      </w:pPr>
      <w:r>
        <w:rPr>
          <w:rFonts w:hint="eastAsia"/>
          <w:color w:val="000000"/>
        </w:rPr>
        <w:t>【关于这个我希望保密。】</w:t>
      </w:r>
    </w:p>
    <w:p w:rsidR="009C1EAC" w:rsidRDefault="009C1EAC" w:rsidP="00735CB0">
      <w:pPr>
        <w:rPr>
          <w:color w:val="000000"/>
        </w:rPr>
      </w:pPr>
      <w:r>
        <w:rPr>
          <w:rFonts w:hint="eastAsia"/>
          <w:color w:val="000000"/>
        </w:rPr>
        <w:t>“…………还以为驯养终于开始了，这家伙在这方面的节奏太让人抓狂了…………”</w:t>
      </w:r>
    </w:p>
    <w:p w:rsidR="009C1EAC" w:rsidRDefault="009C1EAC" w:rsidP="00735CB0">
      <w:pPr>
        <w:rPr>
          <w:color w:val="000000"/>
        </w:rPr>
      </w:pPr>
      <w:r>
        <w:rPr>
          <w:rFonts w:hint="eastAsia"/>
          <w:color w:val="000000"/>
        </w:rPr>
        <w:t>理所当然的发怒了。把怒火尽力按捺下去，青子做出了完美的笑容。</w:t>
      </w:r>
    </w:p>
    <w:p w:rsidR="009C1EAC" w:rsidRDefault="009C1EAC" w:rsidP="00735CB0">
      <w:pPr>
        <w:rPr>
          <w:color w:val="000000"/>
        </w:rPr>
      </w:pPr>
      <w:r>
        <w:rPr>
          <w:rFonts w:hint="eastAsia"/>
          <w:color w:val="000000"/>
        </w:rPr>
        <w:t>【静希同学？】</w:t>
      </w:r>
    </w:p>
    <w:p w:rsidR="009C1EAC" w:rsidRDefault="009C1EAC" w:rsidP="00735CB0">
      <w:pPr>
        <w:rPr>
          <w:color w:val="000000"/>
        </w:rPr>
      </w:pPr>
      <w:r>
        <w:rPr>
          <w:rFonts w:hint="eastAsia"/>
          <w:color w:val="000000"/>
        </w:rPr>
        <w:t>青子向前走了一步。</w:t>
      </w:r>
    </w:p>
    <w:p w:rsidR="009C1EAC" w:rsidRPr="00957019" w:rsidRDefault="009C1EAC" w:rsidP="00735CB0">
      <w:pPr>
        <w:rPr>
          <w:color w:val="000000"/>
        </w:rPr>
      </w:pPr>
      <w:r>
        <w:rPr>
          <w:rFonts w:hint="eastAsia"/>
          <w:color w:val="000000"/>
        </w:rPr>
        <w:t>【这是秘密。】</w:t>
      </w:r>
    </w:p>
    <w:p w:rsidR="009C1EAC" w:rsidRDefault="009C1EAC" w:rsidP="00735CB0">
      <w:pPr>
        <w:rPr>
          <w:color w:val="000000"/>
        </w:rPr>
      </w:pPr>
      <w:r>
        <w:rPr>
          <w:rFonts w:hint="eastAsia"/>
          <w:color w:val="000000"/>
        </w:rPr>
        <w:t>好像感觉到了杀气之类的东西，草十郎配合着向后退了一步。</w:t>
      </w:r>
    </w:p>
    <w:p w:rsidR="009C1EAC" w:rsidRPr="00957019" w:rsidRDefault="009C1EAC" w:rsidP="00735CB0">
      <w:pPr>
        <w:rPr>
          <w:color w:val="000000"/>
        </w:rPr>
      </w:pPr>
      <w:r>
        <w:rPr>
          <w:rFonts w:hint="eastAsia"/>
          <w:color w:val="000000"/>
        </w:rPr>
        <w:t>一步，一步。</w:t>
      </w:r>
    </w:p>
    <w:p w:rsidR="009C1EAC" w:rsidRDefault="009C1EAC" w:rsidP="00735CB0">
      <w:pPr>
        <w:rPr>
          <w:color w:val="000000"/>
        </w:rPr>
      </w:pPr>
      <w:r>
        <w:rPr>
          <w:rFonts w:hint="eastAsia"/>
          <w:color w:val="000000"/>
        </w:rPr>
        <w:t>像磁石一样，不管怎么退，还是被青子靠近了。</w:t>
      </w:r>
    </w:p>
    <w:p w:rsidR="009C1EAC" w:rsidRDefault="009C1EAC" w:rsidP="00735CB0">
      <w:pPr>
        <w:rPr>
          <w:color w:val="000000"/>
        </w:rPr>
      </w:pPr>
      <w:r>
        <w:rPr>
          <w:rFonts w:hint="eastAsia"/>
          <w:color w:val="000000"/>
        </w:rPr>
        <w:t>继续展露着笑颜，只不过额头上的青筋正在震动着。</w:t>
      </w:r>
    </w:p>
    <w:p w:rsidR="009C1EAC" w:rsidRDefault="009C1EAC" w:rsidP="00735CB0">
      <w:pPr>
        <w:rPr>
          <w:color w:val="000000"/>
        </w:rPr>
      </w:pPr>
      <w:r>
        <w:rPr>
          <w:rFonts w:hint="eastAsia"/>
          <w:color w:val="000000"/>
        </w:rPr>
        <w:t>【这是，最后一个问题了哟。</w:t>
      </w:r>
    </w:p>
    <w:p w:rsidR="009C1EAC" w:rsidRDefault="009C1EAC" w:rsidP="00735CB0">
      <w:pPr>
        <w:rPr>
          <w:color w:val="000000"/>
        </w:rPr>
      </w:pPr>
      <w:r>
        <w:rPr>
          <w:color w:val="000000"/>
        </w:rPr>
        <w:t>——</w:t>
      </w:r>
      <w:r>
        <w:rPr>
          <w:rFonts w:hint="eastAsia"/>
          <w:color w:val="000000"/>
        </w:rPr>
        <w:t>你，耍我很开心吗？】</w:t>
      </w:r>
    </w:p>
    <w:p w:rsidR="009C1EAC" w:rsidRDefault="009C1EAC" w:rsidP="00735CB0">
      <w:pPr>
        <w:rPr>
          <w:color w:val="000000"/>
        </w:rPr>
      </w:pPr>
      <w:r>
        <w:rPr>
          <w:rFonts w:hint="eastAsia"/>
          <w:color w:val="000000"/>
        </w:rPr>
        <w:t>尽管没有向神起誓那种样子，但还是如同证明自身纯洁般的。青子维持着自己尽力做出来的笑容没有消失。</w:t>
      </w:r>
    </w:p>
    <w:p w:rsidR="009C1EAC" w:rsidRDefault="009C1EAC" w:rsidP="00735CB0">
      <w:pPr>
        <w:rPr>
          <w:color w:val="000000"/>
        </w:rPr>
      </w:pPr>
      <w:r>
        <w:rPr>
          <w:rFonts w:hint="eastAsia"/>
          <w:color w:val="000000"/>
        </w:rPr>
        <w:t>【…………我知道了，我会说明的。】</w:t>
      </w:r>
    </w:p>
    <w:p w:rsidR="009C1EAC" w:rsidRDefault="009C1EAC" w:rsidP="00735CB0">
      <w:pPr>
        <w:rPr>
          <w:color w:val="000000"/>
        </w:rPr>
      </w:pPr>
      <w:r>
        <w:rPr>
          <w:rFonts w:hint="eastAsia"/>
          <w:color w:val="000000"/>
        </w:rPr>
        <w:t>举起手来投降了。</w:t>
      </w:r>
    </w:p>
    <w:p w:rsidR="009C1EAC" w:rsidRDefault="009C1EAC" w:rsidP="00735CB0">
      <w:pPr>
        <w:rPr>
          <w:color w:val="000000"/>
        </w:rPr>
      </w:pPr>
      <w:r>
        <w:rPr>
          <w:rFonts w:hint="eastAsia"/>
          <w:color w:val="000000"/>
        </w:rPr>
        <w:t>青子也停止了逼近。不适合的笑容也消失了。</w:t>
      </w:r>
    </w:p>
    <w:p w:rsidR="009C1EAC" w:rsidRDefault="009C1EAC" w:rsidP="00735CB0">
      <w:pPr>
        <w:rPr>
          <w:color w:val="000000"/>
        </w:rPr>
      </w:pPr>
      <w:r>
        <w:rPr>
          <w:rFonts w:hint="eastAsia"/>
          <w:color w:val="000000"/>
        </w:rPr>
        <w:t>【实际上一点的时候我有打工。但是，这里禁止学生打工的吧。】</w:t>
      </w:r>
    </w:p>
    <w:p w:rsidR="009C1EAC" w:rsidRDefault="009C1EAC" w:rsidP="00735CB0">
      <w:pPr>
        <w:rPr>
          <w:color w:val="000000"/>
        </w:rPr>
      </w:pPr>
      <w:r>
        <w:rPr>
          <w:rFonts w:hint="eastAsia"/>
          <w:color w:val="000000"/>
        </w:rPr>
        <w:t>【是这样没错…………啊，因为禁止打工所以想要保密啊。你是傻瓜吗？那样的话只要要求个许可就没有问题了。】</w:t>
      </w:r>
    </w:p>
    <w:p w:rsidR="009C1EAC" w:rsidRDefault="009C1EAC" w:rsidP="00735CB0">
      <w:pPr>
        <w:rPr>
          <w:color w:val="000000"/>
        </w:rPr>
      </w:pPr>
      <w:r>
        <w:rPr>
          <w:rFonts w:hint="eastAsia"/>
          <w:color w:val="000000"/>
        </w:rPr>
        <w:t>【知道，考试的时候拿到许可了。】</w:t>
      </w:r>
    </w:p>
    <w:p w:rsidR="009C1EAC" w:rsidRDefault="009C1EAC" w:rsidP="00735CB0">
      <w:pPr>
        <w:rPr>
          <w:color w:val="000000"/>
        </w:rPr>
      </w:pPr>
      <w:r>
        <w:rPr>
          <w:rFonts w:hint="eastAsia"/>
          <w:color w:val="000000"/>
        </w:rPr>
        <w:t>【嗨</w:t>
      </w:r>
      <w:r>
        <w:rPr>
          <w:color w:val="000000"/>
        </w:rPr>
        <w:t>~</w:t>
      </w:r>
      <w:r>
        <w:rPr>
          <w:rFonts w:hint="eastAsia"/>
          <w:color w:val="000000"/>
        </w:rPr>
        <w:t>】</w:t>
      </w:r>
    </w:p>
    <w:p w:rsidR="009C1EAC" w:rsidRDefault="009C1EAC" w:rsidP="00735CB0">
      <w:pPr>
        <w:rPr>
          <w:color w:val="000000"/>
        </w:rPr>
      </w:pPr>
      <w:r>
        <w:rPr>
          <w:rFonts w:hint="eastAsia"/>
          <w:color w:val="000000"/>
        </w:rPr>
        <w:t>和脸相称的周到布置，青子脸上有了点阳光。</w:t>
      </w:r>
    </w:p>
    <w:p w:rsidR="009C1EAC" w:rsidRDefault="009C1EAC" w:rsidP="00735CB0">
      <w:pPr>
        <w:rPr>
          <w:color w:val="000000"/>
        </w:rPr>
      </w:pPr>
      <w:r>
        <w:rPr>
          <w:rFonts w:hint="eastAsia"/>
          <w:color w:val="000000"/>
        </w:rPr>
        <w:t>可。</w:t>
      </w:r>
    </w:p>
    <w:p w:rsidR="009C1EAC" w:rsidRDefault="009C1EAC" w:rsidP="00735CB0">
      <w:pPr>
        <w:rPr>
          <w:color w:val="000000"/>
        </w:rPr>
      </w:pPr>
      <w:r>
        <w:rPr>
          <w:rFonts w:hint="eastAsia"/>
          <w:color w:val="000000"/>
        </w:rPr>
        <w:t>【但是取到的许可只允许打一份工。】</w:t>
      </w:r>
    </w:p>
    <w:p w:rsidR="009C1EAC" w:rsidRDefault="009C1EAC" w:rsidP="00735CB0">
      <w:pPr>
        <w:rPr>
          <w:color w:val="000000"/>
        </w:rPr>
      </w:pPr>
      <w:r>
        <w:rPr>
          <w:rFonts w:hint="eastAsia"/>
          <w:color w:val="000000"/>
        </w:rPr>
        <w:t>【？只有一份工？你打工还在兼职的吗？】</w:t>
      </w:r>
    </w:p>
    <w:p w:rsidR="009C1EAC" w:rsidRDefault="009C1EAC" w:rsidP="00735CB0">
      <w:pPr>
        <w:rPr>
          <w:color w:val="000000"/>
        </w:rPr>
      </w:pPr>
      <w:r>
        <w:rPr>
          <w:rFonts w:hint="eastAsia"/>
          <w:color w:val="000000"/>
        </w:rPr>
        <w:t>【…………这已经减了两份工作了。</w:t>
      </w:r>
    </w:p>
    <w:p w:rsidR="009C1EAC" w:rsidRDefault="009C1EAC" w:rsidP="00735CB0">
      <w:pPr>
        <w:rPr>
          <w:color w:val="000000"/>
        </w:rPr>
      </w:pPr>
      <w:r>
        <w:rPr>
          <w:rFonts w:hint="eastAsia"/>
          <w:color w:val="000000"/>
        </w:rPr>
        <w:t>光是生活费就很头痛了，学费更是不得不借钱。工作前只允许一分打工说什么也太勉强了。】</w:t>
      </w:r>
    </w:p>
    <w:p w:rsidR="009C1EAC" w:rsidRDefault="009C1EAC" w:rsidP="00735CB0">
      <w:pPr>
        <w:rPr>
          <w:color w:val="000000"/>
        </w:rPr>
      </w:pPr>
      <w:r>
        <w:rPr>
          <w:rFonts w:hint="eastAsia"/>
          <w:color w:val="000000"/>
        </w:rPr>
        <w:t>【不，我想太勉强的就只有你吧。】</w:t>
      </w:r>
    </w:p>
    <w:p w:rsidR="009C1EAC" w:rsidRDefault="009C1EAC" w:rsidP="00735CB0">
      <w:pPr>
        <w:rPr>
          <w:color w:val="000000"/>
        </w:rPr>
      </w:pPr>
      <w:r>
        <w:rPr>
          <w:rFonts w:hint="eastAsia"/>
          <w:color w:val="000000"/>
        </w:rPr>
        <w:t>青子有些呆住了，对草十郎有点另眼相看。</w:t>
      </w:r>
    </w:p>
    <w:p w:rsidR="009C1EAC" w:rsidRDefault="009C1EAC" w:rsidP="00735CB0">
      <w:pPr>
        <w:rPr>
          <w:color w:val="000000"/>
        </w:rPr>
      </w:pPr>
      <w:r>
        <w:rPr>
          <w:rFonts w:hint="eastAsia"/>
          <w:color w:val="000000"/>
        </w:rPr>
        <w:t>不光学费，连生活费都在自己想办法解决，非常了不起。</w:t>
      </w:r>
    </w:p>
    <w:p w:rsidR="009C1EAC" w:rsidRDefault="009C1EAC" w:rsidP="00735CB0">
      <w:pPr>
        <w:rPr>
          <w:color w:val="000000"/>
        </w:rPr>
      </w:pPr>
      <w:r>
        <w:rPr>
          <w:rFonts w:hint="eastAsia"/>
          <w:color w:val="000000"/>
        </w:rPr>
        <w:t>而这也不是可以开玩笑的事情。青子觉得有些抱歉。刚才还在因为这个冲他发怒的自己，有点欠考虑了。</w:t>
      </w:r>
    </w:p>
    <w:p w:rsidR="009C1EAC" w:rsidRDefault="009C1EAC" w:rsidP="00735CB0">
      <w:pPr>
        <w:rPr>
          <w:color w:val="000000"/>
        </w:rPr>
      </w:pPr>
      <w:r>
        <w:rPr>
          <w:rFonts w:hint="eastAsia"/>
          <w:color w:val="000000"/>
        </w:rPr>
        <w:t>节奏被打乱了，这个对现代社会知之甚少的少年口中会说出“打工”这个词，可以想象他的不容易。</w:t>
      </w:r>
    </w:p>
    <w:p w:rsidR="009C1EAC" w:rsidRDefault="009C1EAC" w:rsidP="00735CB0">
      <w:pPr>
        <w:rPr>
          <w:color w:val="000000"/>
        </w:rPr>
      </w:pPr>
      <w:r>
        <w:rPr>
          <w:rFonts w:hint="eastAsia"/>
          <w:color w:val="000000"/>
        </w:rPr>
        <w:t>【…………那样的话没办法了。</w:t>
      </w:r>
    </w:p>
    <w:p w:rsidR="009C1EAC" w:rsidRDefault="009C1EAC" w:rsidP="00735CB0">
      <w:pPr>
        <w:rPr>
          <w:color w:val="000000"/>
        </w:rPr>
      </w:pPr>
      <w:r>
        <w:rPr>
          <w:rFonts w:hint="eastAsia"/>
          <w:color w:val="000000"/>
        </w:rPr>
        <w:t>好吧，你去吧。事情我已经知道了。】</w:t>
      </w:r>
    </w:p>
    <w:p w:rsidR="009C1EAC" w:rsidRDefault="009C1EAC" w:rsidP="00735CB0">
      <w:pPr>
        <w:rPr>
          <w:color w:val="000000"/>
        </w:rPr>
      </w:pPr>
      <w:r>
        <w:rPr>
          <w:rFonts w:hint="eastAsia"/>
          <w:color w:val="000000"/>
        </w:rPr>
        <w:t>【苍崎没关系吗？】</w:t>
      </w:r>
    </w:p>
    <w:p w:rsidR="009C1EAC" w:rsidRDefault="009C1EAC" w:rsidP="00735CB0">
      <w:pPr>
        <w:rPr>
          <w:color w:val="000000"/>
        </w:rPr>
      </w:pPr>
      <w:r>
        <w:rPr>
          <w:rFonts w:hint="eastAsia"/>
          <w:color w:val="000000"/>
        </w:rPr>
        <w:t>青子完全不知道没关系指的是什么。但是还是知道草十郎在意的事情是什么。</w:t>
      </w:r>
    </w:p>
    <w:p w:rsidR="009C1EAC" w:rsidRDefault="009C1EAC" w:rsidP="00735CB0">
      <w:pPr>
        <w:rPr>
          <w:color w:val="000000"/>
        </w:rPr>
      </w:pPr>
      <w:r>
        <w:rPr>
          <w:rFonts w:hint="eastAsia"/>
          <w:color w:val="000000"/>
        </w:rPr>
        <w:t>…………而且，青子也多少有些意外。</w:t>
      </w:r>
    </w:p>
    <w:p w:rsidR="009C1EAC" w:rsidRDefault="009C1EAC" w:rsidP="00735CB0">
      <w:pPr>
        <w:rPr>
          <w:color w:val="000000"/>
        </w:rPr>
      </w:pPr>
      <w:r>
        <w:rPr>
          <w:rFonts w:hint="eastAsia"/>
          <w:color w:val="000000"/>
        </w:rPr>
        <w:t>稍微有些想了解一下这个对人心迟钝的少年了。</w:t>
      </w:r>
    </w:p>
    <w:p w:rsidR="009C1EAC" w:rsidRDefault="009C1EAC" w:rsidP="00735CB0">
      <w:pPr>
        <w:rPr>
          <w:color w:val="000000"/>
        </w:rPr>
      </w:pPr>
      <w:r>
        <w:rPr>
          <w:rFonts w:hint="eastAsia"/>
          <w:color w:val="000000"/>
        </w:rPr>
        <w:t>【没关系，我这就回去了。】</w:t>
      </w:r>
    </w:p>
    <w:p w:rsidR="009C1EAC" w:rsidRDefault="009C1EAC" w:rsidP="00735CB0">
      <w:pPr>
        <w:rPr>
          <w:color w:val="000000"/>
        </w:rPr>
      </w:pPr>
      <w:r>
        <w:rPr>
          <w:rFonts w:hint="eastAsia"/>
          <w:color w:val="000000"/>
        </w:rPr>
        <w:t>顺带一提，顺路去教职员室的选项完全没有。</w:t>
      </w:r>
    </w:p>
    <w:p w:rsidR="009C1EAC" w:rsidRDefault="009C1EAC" w:rsidP="00735CB0">
      <w:pPr>
        <w:rPr>
          <w:color w:val="000000"/>
        </w:rPr>
      </w:pPr>
      <w:r>
        <w:rPr>
          <w:rFonts w:hint="eastAsia"/>
          <w:color w:val="000000"/>
        </w:rPr>
        <w:t>对山城说转入手续都已经完成了，往后就只有外交辞令般的招呼。</w:t>
      </w:r>
    </w:p>
    <w:p w:rsidR="009C1EAC" w:rsidRDefault="009C1EAC" w:rsidP="00735CB0">
      <w:pPr>
        <w:rPr>
          <w:color w:val="000000"/>
        </w:rPr>
      </w:pPr>
      <w:r>
        <w:rPr>
          <w:rFonts w:hint="eastAsia"/>
          <w:color w:val="000000"/>
        </w:rPr>
        <w:t>“老师，已经带领他熟悉完了。”</w:t>
      </w:r>
    </w:p>
    <w:p w:rsidR="009C1EAC" w:rsidRDefault="009C1EAC" w:rsidP="00735CB0">
      <w:pPr>
        <w:rPr>
          <w:color w:val="000000"/>
        </w:rPr>
      </w:pPr>
      <w:r>
        <w:rPr>
          <w:rFonts w:hint="eastAsia"/>
          <w:color w:val="000000"/>
        </w:rPr>
        <w:t>“辛苦你了，静希同学也辛苦了。那么，对学校宿舍有什么感想吗？”</w:t>
      </w:r>
    </w:p>
    <w:p w:rsidR="009C1EAC" w:rsidRDefault="009C1EAC" w:rsidP="00735CB0">
      <w:pPr>
        <w:rPr>
          <w:color w:val="000000"/>
        </w:rPr>
      </w:pPr>
      <w:r>
        <w:rPr>
          <w:rFonts w:hint="eastAsia"/>
          <w:color w:val="000000"/>
        </w:rPr>
        <w:t>“谢谢，怎么说呢，真是一个了不起的学校啊！”</w:t>
      </w:r>
    </w:p>
    <w:p w:rsidR="009C1EAC" w:rsidRDefault="009C1EAC" w:rsidP="00735CB0">
      <w:pPr>
        <w:rPr>
          <w:color w:val="000000"/>
        </w:rPr>
      </w:pPr>
      <w:r>
        <w:rPr>
          <w:rFonts w:hint="eastAsia"/>
          <w:color w:val="000000"/>
        </w:rPr>
        <w:t>“哈哈哈，是吗是吗。那明天就加油吧！”</w:t>
      </w:r>
    </w:p>
    <w:p w:rsidR="009C1EAC" w:rsidRDefault="009C1EAC" w:rsidP="00735CB0">
      <w:pPr>
        <w:rPr>
          <w:color w:val="000000"/>
        </w:rPr>
      </w:pPr>
    </w:p>
    <w:p w:rsidR="009C1EAC" w:rsidRDefault="009C1EAC" w:rsidP="00735CB0">
      <w:pPr>
        <w:rPr>
          <w:color w:val="000000"/>
        </w:rPr>
      </w:pPr>
      <w:r>
        <w:rPr>
          <w:rFonts w:hint="eastAsia"/>
          <w:color w:val="000000"/>
        </w:rPr>
        <w:t>那种怎么都行的场景可以想象。对话也跟她毫无关系。</w:t>
      </w:r>
    </w:p>
    <w:p w:rsidR="009C1EAC" w:rsidRDefault="009C1EAC" w:rsidP="00735CB0">
      <w:pPr>
        <w:rPr>
          <w:color w:val="000000"/>
        </w:rPr>
      </w:pPr>
      <w:r>
        <w:rPr>
          <w:rFonts w:hint="eastAsia"/>
          <w:color w:val="000000"/>
        </w:rPr>
        <w:t>【山城老师那边不用在意。</w:t>
      </w:r>
    </w:p>
    <w:p w:rsidR="009C1EAC" w:rsidRDefault="009C1EAC" w:rsidP="00735CB0">
      <w:pPr>
        <w:rPr>
          <w:color w:val="000000"/>
        </w:rPr>
      </w:pPr>
      <w:r>
        <w:rPr>
          <w:rFonts w:hint="eastAsia"/>
          <w:color w:val="000000"/>
        </w:rPr>
        <w:t>把麻烦事推给学生自己跑到教职员室里歇着，他喜欢就继续在那里待着好了。</w:t>
      </w:r>
    </w:p>
    <w:p w:rsidR="009C1EAC" w:rsidRDefault="009C1EAC" w:rsidP="00735CB0">
      <w:pPr>
        <w:rPr>
          <w:color w:val="000000"/>
        </w:rPr>
      </w:pPr>
      <w:r>
        <w:rPr>
          <w:rFonts w:hint="eastAsia"/>
          <w:color w:val="000000"/>
        </w:rPr>
        <w:t>不，没准没有在那等？】</w:t>
      </w:r>
    </w:p>
    <w:p w:rsidR="009C1EAC" w:rsidRDefault="009C1EAC" w:rsidP="00735CB0">
      <w:pPr>
        <w:rPr>
          <w:color w:val="000000"/>
        </w:rPr>
      </w:pPr>
      <w:r>
        <w:rPr>
          <w:rFonts w:hint="eastAsia"/>
          <w:color w:val="000000"/>
        </w:rPr>
        <w:t>【是吗？苍崎人真好啊，真不错。】</w:t>
      </w:r>
    </w:p>
    <w:p w:rsidR="009C1EAC" w:rsidRDefault="009C1EAC" w:rsidP="00735CB0">
      <w:pPr>
        <w:rPr>
          <w:color w:val="000000"/>
        </w:rPr>
      </w:pPr>
      <w:r>
        <w:rPr>
          <w:rFonts w:hint="eastAsia"/>
          <w:color w:val="000000"/>
        </w:rPr>
        <w:t>【？】</w:t>
      </w:r>
    </w:p>
    <w:p w:rsidR="009C1EAC" w:rsidRDefault="009C1EAC" w:rsidP="00735CB0">
      <w:pPr>
        <w:rPr>
          <w:color w:val="000000"/>
        </w:rPr>
      </w:pPr>
      <w:r>
        <w:rPr>
          <w:rFonts w:hint="eastAsia"/>
          <w:color w:val="000000"/>
        </w:rPr>
        <w:t>到底是什么真好？</w:t>
      </w:r>
    </w:p>
    <w:p w:rsidR="009C1EAC" w:rsidRDefault="009C1EAC" w:rsidP="00735CB0">
      <w:pPr>
        <w:rPr>
          <w:color w:val="000000"/>
        </w:rPr>
      </w:pPr>
      <w:r>
        <w:rPr>
          <w:rFonts w:hint="eastAsia"/>
          <w:color w:val="000000"/>
        </w:rPr>
        <w:t>草十郎说的是指什么，青子完全搞不明白。</w:t>
      </w:r>
    </w:p>
    <w:p w:rsidR="009C1EAC" w:rsidRDefault="009C1EAC" w:rsidP="00735CB0">
      <w:pPr>
        <w:rPr>
          <w:color w:val="000000"/>
        </w:rPr>
      </w:pPr>
      <w:r>
        <w:rPr>
          <w:rFonts w:hint="eastAsia"/>
          <w:color w:val="000000"/>
        </w:rPr>
        <w:t>【那我这就走了，今天谢谢了。】</w:t>
      </w:r>
    </w:p>
    <w:p w:rsidR="009C1EAC" w:rsidRDefault="009C1EAC" w:rsidP="00735CB0">
      <w:pPr>
        <w:rPr>
          <w:color w:val="000000"/>
        </w:rPr>
      </w:pPr>
      <w:r>
        <w:rPr>
          <w:rFonts w:hint="eastAsia"/>
          <w:color w:val="000000"/>
        </w:rPr>
        <w:t>【只限今天呐，就只有今天。】</w:t>
      </w:r>
    </w:p>
    <w:p w:rsidR="009C1EAC" w:rsidRDefault="009C1EAC" w:rsidP="00735CB0">
      <w:pPr>
        <w:rPr>
          <w:color w:val="000000"/>
        </w:rPr>
      </w:pPr>
    </w:p>
    <w:p w:rsidR="009C1EAC" w:rsidRDefault="009C1EAC" w:rsidP="00735CB0">
      <w:pPr>
        <w:rPr>
          <w:color w:val="000000"/>
        </w:rPr>
      </w:pPr>
      <w:r>
        <w:rPr>
          <w:rFonts w:hint="eastAsia"/>
          <w:color w:val="000000"/>
        </w:rPr>
        <w:t>好了，快点走吧。青子举起一只手一甩一甩的催促草十郎。</w:t>
      </w:r>
    </w:p>
    <w:p w:rsidR="009C1EAC" w:rsidRDefault="009C1EAC" w:rsidP="00735CB0">
      <w:pPr>
        <w:rPr>
          <w:color w:val="000000"/>
        </w:rPr>
      </w:pPr>
      <w:r>
        <w:rPr>
          <w:rFonts w:hint="eastAsia"/>
          <w:color w:val="000000"/>
        </w:rPr>
        <w:t>对那个动作很中意似的，草十郎很高兴的笑起来。</w:t>
      </w:r>
    </w:p>
    <w:p w:rsidR="009C1EAC" w:rsidRDefault="009C1EAC" w:rsidP="00735CB0">
      <w:pPr>
        <w:rPr>
          <w:color w:val="000000"/>
        </w:rPr>
      </w:pPr>
      <w:r>
        <w:rPr>
          <w:rFonts w:hint="eastAsia"/>
          <w:color w:val="000000"/>
        </w:rPr>
        <w:t>平时总是一副呆呆的样子。这时看到他的笑容会感到分外柔和。</w:t>
      </w:r>
    </w:p>
    <w:p w:rsidR="009C1EAC" w:rsidRDefault="009C1EAC" w:rsidP="00735CB0">
      <w:pPr>
        <w:rPr>
          <w:color w:val="000000"/>
        </w:rPr>
      </w:pPr>
      <w:r>
        <w:rPr>
          <w:rFonts w:hint="eastAsia"/>
          <w:color w:val="000000"/>
        </w:rPr>
        <w:t>忍不住想要微笑回去的和睦度。</w:t>
      </w:r>
    </w:p>
    <w:p w:rsidR="009C1EAC" w:rsidRDefault="009C1EAC" w:rsidP="00735CB0">
      <w:pPr>
        <w:rPr>
          <w:color w:val="000000"/>
        </w:rPr>
      </w:pPr>
      <w:r>
        <w:rPr>
          <w:rFonts w:hint="eastAsia"/>
          <w:color w:val="000000"/>
        </w:rPr>
        <w:t>但是，</w:t>
      </w:r>
    </w:p>
    <w:p w:rsidR="009C1EAC" w:rsidRDefault="009C1EAC" w:rsidP="00735CB0">
      <w:pPr>
        <w:rPr>
          <w:color w:val="000000"/>
        </w:rPr>
      </w:pPr>
      <w:r>
        <w:rPr>
          <w:rFonts w:hint="eastAsia"/>
          <w:color w:val="000000"/>
        </w:rPr>
        <w:t>对那种东西毫无反应的才是苍崎青子。</w:t>
      </w:r>
    </w:p>
    <w:p w:rsidR="009C1EAC" w:rsidRDefault="009C1EAC" w:rsidP="00735CB0">
      <w:pPr>
        <w:rPr>
          <w:color w:val="000000"/>
        </w:rPr>
      </w:pPr>
      <w:r>
        <w:rPr>
          <w:rFonts w:hint="eastAsia"/>
          <w:color w:val="000000"/>
        </w:rPr>
        <w:t>【那好，再见喽。】</w:t>
      </w:r>
    </w:p>
    <w:p w:rsidR="009C1EAC" w:rsidRDefault="009C1EAC" w:rsidP="00735CB0">
      <w:pPr>
        <w:rPr>
          <w:color w:val="000000"/>
        </w:rPr>
      </w:pPr>
      <w:r>
        <w:rPr>
          <w:rFonts w:hint="eastAsia"/>
          <w:color w:val="000000"/>
        </w:rPr>
        <w:t>【哈？】</w:t>
      </w:r>
    </w:p>
    <w:p w:rsidR="009C1EAC" w:rsidRDefault="009C1EAC" w:rsidP="00735CB0">
      <w:pPr>
        <w:rPr>
          <w:color w:val="000000"/>
        </w:rPr>
      </w:pPr>
      <w:r>
        <w:rPr>
          <w:rFonts w:hint="eastAsia"/>
          <w:color w:val="000000"/>
        </w:rPr>
        <w:t>留下了好像和老朋友说的话语，草十郎向着楼梯走过去……</w:t>
      </w:r>
    </w:p>
    <w:p w:rsidR="009C1EAC" w:rsidRDefault="009C1EAC" w:rsidP="00735CB0">
      <w:pPr>
        <w:rPr>
          <w:color w:val="000000"/>
        </w:rPr>
      </w:pPr>
      <w:r>
        <w:rPr>
          <w:rFonts w:hint="eastAsia"/>
          <w:color w:val="000000"/>
        </w:rPr>
        <w:t>才怪，走进了旁边的教室。</w:t>
      </w:r>
    </w:p>
    <w:p w:rsidR="009C1EAC" w:rsidRDefault="009C1EAC" w:rsidP="00735CB0">
      <w:pPr>
        <w:rPr>
          <w:color w:val="000000"/>
        </w:rPr>
      </w:pPr>
      <w:r>
        <w:rPr>
          <w:rFonts w:hint="eastAsia"/>
          <w:color w:val="000000"/>
        </w:rPr>
        <w:t>【等…………】</w:t>
      </w:r>
    </w:p>
    <w:p w:rsidR="009C1EAC" w:rsidRDefault="009C1EAC" w:rsidP="00735CB0">
      <w:pPr>
        <w:rPr>
          <w:color w:val="000000"/>
        </w:rPr>
      </w:pPr>
      <w:r>
        <w:rPr>
          <w:rFonts w:hint="eastAsia"/>
          <w:color w:val="000000"/>
        </w:rPr>
        <w:t>那个背影，径直向着窗户走了过去。</w:t>
      </w:r>
    </w:p>
    <w:p w:rsidR="009C1EAC" w:rsidRDefault="009C1EAC" w:rsidP="00735CB0">
      <w:pPr>
        <w:rPr>
          <w:color w:val="000000"/>
        </w:rPr>
      </w:pPr>
      <w:r>
        <w:rPr>
          <w:rFonts w:hint="eastAsia"/>
          <w:color w:val="000000"/>
        </w:rPr>
        <w:t>他很干脆的把教室的窗户打开。</w:t>
      </w:r>
    </w:p>
    <w:p w:rsidR="009C1EAC" w:rsidRDefault="009C1EAC" w:rsidP="00735CB0">
      <w:pPr>
        <w:rPr>
          <w:color w:val="000000"/>
        </w:rPr>
      </w:pPr>
      <w:r>
        <w:rPr>
          <w:rFonts w:hint="eastAsia"/>
          <w:color w:val="000000"/>
        </w:rPr>
        <w:t>十一月的刺骨寒风和淅淅沥沥的雨声随之鲜明起来。</w:t>
      </w:r>
    </w:p>
    <w:p w:rsidR="009C1EAC" w:rsidRDefault="009C1EAC" w:rsidP="00735CB0">
      <w:pPr>
        <w:rPr>
          <w:color w:val="000000"/>
        </w:rPr>
      </w:pPr>
      <w:r>
        <w:rPr>
          <w:rFonts w:hint="eastAsia"/>
          <w:color w:val="000000"/>
        </w:rPr>
        <w:t>他这个动作的意为这什么，苍崎青子瞬间就理解了。</w:t>
      </w:r>
    </w:p>
    <w:p w:rsidR="009C1EAC" w:rsidRDefault="009C1EAC" w:rsidP="00735CB0">
      <w:pPr>
        <w:rPr>
          <w:color w:val="000000"/>
        </w:rPr>
      </w:pPr>
      <w:r>
        <w:rPr>
          <w:rFonts w:hint="eastAsia"/>
          <w:color w:val="000000"/>
        </w:rPr>
        <w:t>【喂，等一下等等等等</w:t>
      </w:r>
      <w:r>
        <w:rPr>
          <w:color w:val="000000"/>
        </w:rPr>
        <w:t>————</w:t>
      </w:r>
      <w:r>
        <w:rPr>
          <w:rFonts w:hint="eastAsia"/>
          <w:color w:val="000000"/>
        </w:rPr>
        <w:t>】</w:t>
      </w:r>
    </w:p>
    <w:p w:rsidR="009C1EAC" w:rsidRDefault="009C1EAC" w:rsidP="00735CB0">
      <w:pPr>
        <w:rPr>
          <w:color w:val="000000"/>
        </w:rPr>
      </w:pPr>
      <w:r>
        <w:rPr>
          <w:rFonts w:hint="eastAsia"/>
          <w:color w:val="000000"/>
        </w:rPr>
        <w:t>直到这时，踩着窗沿的草十郎，才被青子拼死阻止了。</w:t>
      </w:r>
    </w:p>
    <w:p w:rsidR="009C1EAC" w:rsidRDefault="009C1EAC" w:rsidP="00735CB0">
      <w:pPr>
        <w:rPr>
          <w:color w:val="000000"/>
        </w:rPr>
      </w:pPr>
      <w:r>
        <w:rPr>
          <w:rFonts w:hint="eastAsia"/>
          <w:color w:val="000000"/>
        </w:rPr>
        <w:t>【你到底打算干什么啊。】</w:t>
      </w:r>
    </w:p>
    <w:p w:rsidR="009C1EAC" w:rsidRDefault="009C1EAC" w:rsidP="00735CB0">
      <w:pPr>
        <w:rPr>
          <w:color w:val="000000"/>
        </w:rPr>
      </w:pPr>
      <w:r>
        <w:rPr>
          <w:rFonts w:hint="eastAsia"/>
          <w:color w:val="000000"/>
        </w:rPr>
        <w:t>【干什么？去打工啊！】</w:t>
      </w:r>
    </w:p>
    <w:p w:rsidR="009C1EAC" w:rsidRDefault="009C1EAC" w:rsidP="00735CB0">
      <w:pPr>
        <w:rPr>
          <w:color w:val="000000"/>
        </w:rPr>
      </w:pPr>
      <w:r>
        <w:rPr>
          <w:rFonts w:hint="eastAsia"/>
          <w:color w:val="000000"/>
        </w:rPr>
        <w:t>【那窗户才不是用来走人的！话说回来，知道这里是几楼吗？】</w:t>
      </w:r>
    </w:p>
    <w:p w:rsidR="009C1EAC" w:rsidRDefault="009C1EAC" w:rsidP="00735CB0">
      <w:pPr>
        <w:rPr>
          <w:color w:val="000000"/>
        </w:rPr>
      </w:pPr>
      <w:r>
        <w:rPr>
          <w:rFonts w:hint="eastAsia"/>
          <w:color w:val="000000"/>
        </w:rPr>
        <w:t>听了这话反应过来的草十郎。</w:t>
      </w:r>
    </w:p>
    <w:p w:rsidR="009C1EAC" w:rsidRDefault="009C1EAC" w:rsidP="00735CB0">
      <w:pPr>
        <w:rPr>
          <w:color w:val="000000"/>
        </w:rPr>
      </w:pPr>
      <w:r>
        <w:rPr>
          <w:rFonts w:hint="eastAsia"/>
          <w:color w:val="000000"/>
        </w:rPr>
        <w:t>【…………还以为会死呢，从二楼下去真是太危险了。】</w:t>
      </w:r>
    </w:p>
    <w:p w:rsidR="009C1EAC" w:rsidRDefault="009C1EAC" w:rsidP="00735CB0">
      <w:pPr>
        <w:rPr>
          <w:color w:val="000000"/>
        </w:rPr>
      </w:pPr>
      <w:r>
        <w:rPr>
          <w:rFonts w:hint="eastAsia"/>
          <w:color w:val="000000"/>
        </w:rPr>
        <w:t>【危险的是你的脑袋。】</w:t>
      </w:r>
    </w:p>
    <w:p w:rsidR="009C1EAC" w:rsidRDefault="009C1EAC" w:rsidP="00735CB0">
      <w:pPr>
        <w:rPr>
          <w:color w:val="000000"/>
        </w:rPr>
      </w:pPr>
      <w:r>
        <w:rPr>
          <w:rFonts w:hint="eastAsia"/>
          <w:color w:val="000000"/>
        </w:rPr>
        <w:t>伴随着无力感，坏话出来了。幸运的是草十郎没听到。</w:t>
      </w:r>
    </w:p>
    <w:p w:rsidR="009C1EAC" w:rsidRDefault="009C1EAC" w:rsidP="00735CB0">
      <w:pPr>
        <w:rPr>
          <w:color w:val="000000"/>
        </w:rPr>
      </w:pPr>
      <w:r>
        <w:rPr>
          <w:rFonts w:hint="eastAsia"/>
          <w:color w:val="000000"/>
        </w:rPr>
        <w:t>【我说啊，这里的窗户不是用来给人出入的。刚才已经说过了。】</w:t>
      </w:r>
    </w:p>
    <w:p w:rsidR="009C1EAC" w:rsidRDefault="009C1EAC" w:rsidP="00735CB0">
      <w:pPr>
        <w:rPr>
          <w:color w:val="000000"/>
        </w:rPr>
      </w:pPr>
      <w:r>
        <w:rPr>
          <w:rFonts w:hint="eastAsia"/>
          <w:color w:val="000000"/>
        </w:rPr>
        <w:t>【知道了，没时间了所以才这么干的。谢谢呐，以后会注意的。】</w:t>
      </w:r>
    </w:p>
    <w:p w:rsidR="009C1EAC" w:rsidRDefault="009C1EAC" w:rsidP="00735CB0">
      <w:pPr>
        <w:rPr>
          <w:color w:val="000000"/>
        </w:rPr>
      </w:pPr>
      <w:r>
        <w:rPr>
          <w:rFonts w:hint="eastAsia"/>
          <w:color w:val="000000"/>
        </w:rPr>
        <w:t>好嘞，边把放在窗沿上的一只脚放下来，边把窗户关上的草十郎。</w:t>
      </w:r>
    </w:p>
    <w:p w:rsidR="009C1EAC" w:rsidRDefault="009C1EAC" w:rsidP="00735CB0">
      <w:pPr>
        <w:rPr>
          <w:color w:val="000000"/>
        </w:rPr>
      </w:pPr>
      <w:r>
        <w:rPr>
          <w:rFonts w:hint="eastAsia"/>
          <w:color w:val="000000"/>
        </w:rPr>
        <w:t>可以看到制服的下摆，已经被雨水弄湿了。</w:t>
      </w:r>
    </w:p>
    <w:p w:rsidR="009C1EAC" w:rsidRDefault="009C1EAC" w:rsidP="00735CB0">
      <w:pPr>
        <w:rPr>
          <w:color w:val="000000"/>
        </w:rPr>
      </w:pPr>
      <w:r>
        <w:rPr>
          <w:rFonts w:hint="eastAsia"/>
          <w:color w:val="000000"/>
        </w:rPr>
        <w:t>【…………好吧，我无所谓。</w:t>
      </w:r>
    </w:p>
    <w:p w:rsidR="009C1EAC" w:rsidRDefault="009C1EAC" w:rsidP="00735CB0">
      <w:pPr>
        <w:rPr>
          <w:color w:val="000000"/>
        </w:rPr>
      </w:pPr>
      <w:r>
        <w:rPr>
          <w:rFonts w:hint="eastAsia"/>
          <w:color w:val="000000"/>
        </w:rPr>
        <w:t>你想从哪里出去都和我没关系。但是，希望在我面前不要这么走。</w:t>
      </w:r>
    </w:p>
    <w:p w:rsidR="009C1EAC" w:rsidRDefault="009C1EAC" w:rsidP="00735CB0">
      <w:pPr>
        <w:rPr>
          <w:color w:val="000000"/>
        </w:rPr>
      </w:pPr>
      <w:r>
        <w:rPr>
          <w:rFonts w:hint="eastAsia"/>
          <w:color w:val="000000"/>
        </w:rPr>
        <w:t>另外…………你，真的明天要来学校吗？】</w:t>
      </w:r>
    </w:p>
    <w:p w:rsidR="009C1EAC" w:rsidRDefault="009C1EAC" w:rsidP="00735CB0">
      <w:pPr>
        <w:rPr>
          <w:color w:val="000000"/>
        </w:rPr>
      </w:pPr>
      <w:r>
        <w:rPr>
          <w:rFonts w:hint="eastAsia"/>
          <w:color w:val="000000"/>
        </w:rPr>
        <w:t>【来啊，虽然很不安，但是不是熟悉过了吗？】</w:t>
      </w:r>
    </w:p>
    <w:p w:rsidR="009C1EAC" w:rsidRDefault="009C1EAC" w:rsidP="00735CB0">
      <w:pPr>
        <w:rPr>
          <w:color w:val="000000"/>
        </w:rPr>
      </w:pPr>
      <w:r>
        <w:rPr>
          <w:rFonts w:hint="eastAsia"/>
          <w:color w:val="000000"/>
        </w:rPr>
        <w:t>那拜拜，这么回话到，少年向着楼梯走过去。</w:t>
      </w:r>
    </w:p>
    <w:p w:rsidR="009C1EAC" w:rsidRDefault="009C1EAC" w:rsidP="00735CB0">
      <w:pPr>
        <w:rPr>
          <w:color w:val="000000"/>
        </w:rPr>
      </w:pPr>
      <w:r>
        <w:rPr>
          <w:rFonts w:hint="eastAsia"/>
          <w:color w:val="000000"/>
        </w:rPr>
        <w:t>这次很普通的从楼梯下去了。</w:t>
      </w:r>
    </w:p>
    <w:p w:rsidR="009C1EAC" w:rsidRDefault="009C1EAC" w:rsidP="00735CB0">
      <w:pPr>
        <w:rPr>
          <w:color w:val="000000"/>
        </w:rPr>
      </w:pPr>
      <w:r>
        <w:rPr>
          <w:rFonts w:hint="eastAsia"/>
          <w:color w:val="000000"/>
        </w:rPr>
        <w:t>【……………哈</w:t>
      </w:r>
      <w:r>
        <w:rPr>
          <w:color w:val="000000"/>
        </w:rPr>
        <w:t>~</w:t>
      </w:r>
      <w:r>
        <w:rPr>
          <w:rFonts w:hint="eastAsia"/>
          <w:color w:val="000000"/>
        </w:rPr>
        <w:t>没关系吗？那家伙。】</w:t>
      </w:r>
    </w:p>
    <w:p w:rsidR="009C1EAC" w:rsidRDefault="009C1EAC" w:rsidP="00735CB0">
      <w:pPr>
        <w:rPr>
          <w:color w:val="000000"/>
        </w:rPr>
      </w:pPr>
      <w:r>
        <w:rPr>
          <w:rFonts w:hint="eastAsia"/>
          <w:color w:val="000000"/>
        </w:rPr>
        <w:t>发呆的同时，回想起离开的背影。</w:t>
      </w:r>
    </w:p>
    <w:p w:rsidR="009C1EAC" w:rsidRDefault="009C1EAC" w:rsidP="00735CB0">
      <w:pPr>
        <w:rPr>
          <w:color w:val="000000"/>
        </w:rPr>
      </w:pPr>
      <w:r>
        <w:rPr>
          <w:rFonts w:hint="eastAsia"/>
          <w:color w:val="000000"/>
        </w:rPr>
        <w:t>虽然已经不想和这个乡下人扯上关系，但是还有些莫名的地方让人在意。</w:t>
      </w:r>
    </w:p>
    <w:p w:rsidR="009C1EAC" w:rsidRPr="001976BE" w:rsidRDefault="009C1EAC" w:rsidP="00735CB0">
      <w:pPr>
        <w:rPr>
          <w:color w:val="000000"/>
        </w:rPr>
      </w:pPr>
      <w:r>
        <w:rPr>
          <w:rFonts w:hint="eastAsia"/>
          <w:color w:val="000000"/>
        </w:rPr>
        <w:t>尽管很挂心，但是好像有什么雾一样的东西隔着，现在还不能很清楚的说出来。</w:t>
      </w:r>
    </w:p>
    <w:p w:rsidR="009C1EAC" w:rsidRDefault="009C1EAC" w:rsidP="00735CB0">
      <w:pPr>
        <w:rPr>
          <w:color w:val="000000"/>
        </w:rPr>
      </w:pPr>
      <w:r>
        <w:rPr>
          <w:rFonts w:hint="eastAsia"/>
          <w:color w:val="000000"/>
        </w:rPr>
        <w:t>而且为什么自己会毫无理由的，对那个怎么样都行的转校生发起火来。</w:t>
      </w:r>
    </w:p>
    <w:p w:rsidR="009C1EAC" w:rsidRDefault="009C1EAC" w:rsidP="00735CB0">
      <w:pPr>
        <w:rPr>
          <w:color w:val="000000"/>
        </w:rPr>
      </w:pPr>
      <w:r>
        <w:rPr>
          <w:rFonts w:hint="eastAsia"/>
          <w:color w:val="000000"/>
        </w:rPr>
        <w:t>奇怪的一天，奇怪的转校生，奇怪的感情。</w:t>
      </w:r>
    </w:p>
    <w:p w:rsidR="009C1EAC" w:rsidRDefault="009C1EAC" w:rsidP="00735CB0">
      <w:pPr>
        <w:rPr>
          <w:color w:val="000000"/>
        </w:rPr>
      </w:pPr>
      <w:r>
        <w:rPr>
          <w:rFonts w:hint="eastAsia"/>
          <w:color w:val="000000"/>
        </w:rPr>
        <w:t>回头看看，其实既没有值得发怒的地方，开心的地方更是谈不上。青子歪着头这么想着。</w:t>
      </w:r>
    </w:p>
    <w:p w:rsidR="009C1EAC" w:rsidRDefault="009C1EAC" w:rsidP="00735CB0">
      <w:pPr>
        <w:rPr>
          <w:color w:val="000000"/>
        </w:rPr>
      </w:pPr>
      <w:r>
        <w:rPr>
          <w:rFonts w:hint="eastAsia"/>
          <w:color w:val="000000"/>
        </w:rPr>
        <w:t>【嘛，算啦。</w:t>
      </w:r>
    </w:p>
    <w:p w:rsidR="009C1EAC" w:rsidRDefault="009C1EAC" w:rsidP="00735CB0">
      <w:pPr>
        <w:rPr>
          <w:color w:val="000000"/>
        </w:rPr>
      </w:pPr>
      <w:r>
        <w:rPr>
          <w:rFonts w:hint="eastAsia"/>
          <w:color w:val="000000"/>
        </w:rPr>
        <w:t>反正就到这了。】</w:t>
      </w:r>
    </w:p>
    <w:p w:rsidR="009C1EAC" w:rsidRDefault="009C1EAC" w:rsidP="00735CB0">
      <w:pPr>
        <w:rPr>
          <w:color w:val="000000"/>
        </w:rPr>
      </w:pPr>
      <w:r>
        <w:rPr>
          <w:rFonts w:hint="eastAsia"/>
          <w:color w:val="000000"/>
        </w:rPr>
        <w:t>静静响着的雨声。</w:t>
      </w:r>
    </w:p>
    <w:p w:rsidR="009C1EAC" w:rsidRDefault="009C1EAC" w:rsidP="00735CB0">
      <w:pPr>
        <w:rPr>
          <w:color w:val="000000"/>
        </w:rPr>
      </w:pPr>
      <w:r>
        <w:rPr>
          <w:rFonts w:hint="eastAsia"/>
          <w:color w:val="000000"/>
        </w:rPr>
        <w:t>灰色的天空连时间也麻痹了。</w:t>
      </w:r>
    </w:p>
    <w:p w:rsidR="009C1EAC" w:rsidRDefault="009C1EAC" w:rsidP="00735CB0">
      <w:pPr>
        <w:rPr>
          <w:color w:val="000000"/>
        </w:rPr>
      </w:pPr>
      <w:r>
        <w:rPr>
          <w:rFonts w:hint="eastAsia"/>
          <w:color w:val="000000"/>
        </w:rPr>
        <w:t>现在明明是中午，但已经感觉是晚上了。</w:t>
      </w:r>
    </w:p>
    <w:p w:rsidR="009C1EAC" w:rsidRDefault="009C1EAC" w:rsidP="00735CB0">
      <w:pPr>
        <w:rPr>
          <w:color w:val="000000"/>
        </w:rPr>
      </w:pPr>
      <w:r>
        <w:rPr>
          <w:rFonts w:hint="eastAsia"/>
          <w:color w:val="000000"/>
        </w:rPr>
        <w:t>教学楼里应该就只有自己和山城两个人了。</w:t>
      </w:r>
    </w:p>
    <w:p w:rsidR="009C1EAC" w:rsidRDefault="009C1EAC" w:rsidP="00735CB0">
      <w:pPr>
        <w:rPr>
          <w:color w:val="000000"/>
        </w:rPr>
      </w:pPr>
      <w:r>
        <w:rPr>
          <w:rFonts w:hint="eastAsia"/>
          <w:color w:val="000000"/>
        </w:rPr>
        <w:t>没开电灯的教室显得有些阴暗，只有一个人给人感觉有些不舒服。</w:t>
      </w:r>
    </w:p>
    <w:p w:rsidR="009C1EAC" w:rsidRDefault="009C1EAC" w:rsidP="00735CB0">
      <w:pPr>
        <w:rPr>
          <w:color w:val="000000"/>
        </w:rPr>
      </w:pPr>
      <w:r>
        <w:rPr>
          <w:rFonts w:hint="eastAsia"/>
          <w:color w:val="000000"/>
        </w:rPr>
        <w:t>沙</w:t>
      </w:r>
      <w:r>
        <w:rPr>
          <w:color w:val="000000"/>
        </w:rPr>
        <w:t>~~</w:t>
      </w:r>
      <w:r>
        <w:rPr>
          <w:rFonts w:hint="eastAsia"/>
          <w:color w:val="000000"/>
        </w:rPr>
        <w:t>青子把左手的袖口往上挪了挪。</w:t>
      </w:r>
    </w:p>
    <w:p w:rsidR="009C1EAC" w:rsidRDefault="009C1EAC" w:rsidP="00735CB0">
      <w:pPr>
        <w:rPr>
          <w:color w:val="000000"/>
        </w:rPr>
      </w:pPr>
      <w:r>
        <w:rPr>
          <w:rFonts w:hint="eastAsia"/>
          <w:color w:val="000000"/>
        </w:rPr>
        <w:t>毫无装饰的小小的手表确实准确的指着一点。</w:t>
      </w:r>
    </w:p>
    <w:p w:rsidR="009C1EAC" w:rsidRDefault="009C1EAC" w:rsidP="00735CB0">
      <w:pPr>
        <w:rPr>
          <w:color w:val="000000"/>
        </w:rPr>
      </w:pPr>
      <w:r>
        <w:rPr>
          <w:rFonts w:hint="eastAsia"/>
          <w:color w:val="000000"/>
        </w:rPr>
        <w:t>【…………时间，还有。】</w:t>
      </w:r>
    </w:p>
    <w:p w:rsidR="009C1EAC" w:rsidRDefault="009C1EAC" w:rsidP="00735CB0">
      <w:pPr>
        <w:rPr>
          <w:color w:val="000000"/>
        </w:rPr>
      </w:pPr>
      <w:r>
        <w:rPr>
          <w:rFonts w:hint="eastAsia"/>
          <w:color w:val="000000"/>
        </w:rPr>
        <w:t>说着，青子从窗户往下看去，</w:t>
      </w:r>
    </w:p>
    <w:p w:rsidR="009C1EAC" w:rsidRDefault="009C1EAC" w:rsidP="00735CB0">
      <w:pPr>
        <w:rPr>
          <w:color w:val="000000"/>
        </w:rPr>
      </w:pPr>
      <w:r>
        <w:rPr>
          <w:rFonts w:hint="eastAsia"/>
          <w:color w:val="000000"/>
        </w:rPr>
        <w:t>小雨之中，穿着制服的男子打着伞悄悄的走着。明明是见惯了的场景，她却留下了特别深的印象。</w:t>
      </w:r>
    </w:p>
    <w:p w:rsidR="009C1EAC" w:rsidRDefault="009C1EAC" w:rsidP="00735CB0">
      <w:pPr>
        <w:rPr>
          <w:color w:val="000000"/>
        </w:rPr>
      </w:pPr>
    </w:p>
    <w:p w:rsidR="009C1EAC" w:rsidRDefault="009C1EAC" w:rsidP="00735CB0">
      <w:pPr>
        <w:rPr>
          <w:color w:val="000000"/>
        </w:rPr>
      </w:pPr>
    </w:p>
    <w:p w:rsidR="009C1EAC" w:rsidRDefault="009C1EAC" w:rsidP="00735CB0">
      <w:pPr>
        <w:rPr>
          <w:color w:val="000000"/>
        </w:rPr>
      </w:pPr>
    </w:p>
    <w:p w:rsidR="009C1EAC" w:rsidRDefault="009C1EAC" w:rsidP="00735CB0">
      <w:pPr>
        <w:rPr>
          <w:color w:val="000000"/>
        </w:rPr>
      </w:pPr>
    </w:p>
    <w:p w:rsidR="009C1EAC" w:rsidRDefault="009C1EAC" w:rsidP="00735CB0">
      <w:pPr>
        <w:rPr>
          <w:color w:val="000000"/>
        </w:rPr>
      </w:pPr>
    </w:p>
    <w:p w:rsidR="009C1EAC" w:rsidRDefault="009C1EAC" w:rsidP="00735CB0">
      <w:pPr>
        <w:rPr>
          <w:color w:val="000000"/>
        </w:rPr>
      </w:pPr>
    </w:p>
    <w:p w:rsidR="009C1EAC" w:rsidRDefault="009C1EAC" w:rsidP="00735CB0">
      <w:pPr>
        <w:rPr>
          <w:color w:val="000000"/>
        </w:rPr>
      </w:pPr>
    </w:p>
    <w:p w:rsidR="009C1EAC" w:rsidRDefault="009C1EAC" w:rsidP="00735CB0">
      <w:pPr>
        <w:rPr>
          <w:color w:val="000000"/>
        </w:rPr>
      </w:pPr>
    </w:p>
    <w:p w:rsidR="009C1EAC" w:rsidRDefault="009C1EAC" w:rsidP="00735CB0">
      <w:pPr>
        <w:rPr>
          <w:color w:val="000000"/>
        </w:rPr>
      </w:pPr>
    </w:p>
    <w:p w:rsidR="009C1EAC" w:rsidRDefault="009C1EAC" w:rsidP="00735CB0">
      <w:pPr>
        <w:rPr>
          <w:color w:val="000000"/>
        </w:rPr>
      </w:pPr>
    </w:p>
    <w:p w:rsidR="009C1EAC" w:rsidRDefault="009C1EAC" w:rsidP="00735CB0">
      <w:pPr>
        <w:rPr>
          <w:color w:val="000000"/>
        </w:rPr>
      </w:pPr>
    </w:p>
    <w:p w:rsidR="009C1EAC" w:rsidRDefault="009C1EAC" w:rsidP="00735CB0">
      <w:pPr>
        <w:rPr>
          <w:color w:val="000000"/>
        </w:rPr>
      </w:pPr>
    </w:p>
    <w:p w:rsidR="009C1EAC" w:rsidRDefault="009C1EAC" w:rsidP="00735CB0">
      <w:pPr>
        <w:rPr>
          <w:color w:val="000000"/>
        </w:rPr>
      </w:pPr>
    </w:p>
    <w:p w:rsidR="009C1EAC" w:rsidRDefault="009C1EAC" w:rsidP="006817B5">
      <w:pPr>
        <w:pStyle w:val="Title"/>
      </w:pPr>
      <w:r>
        <w:rPr>
          <w:rFonts w:hint="eastAsia"/>
        </w:rPr>
        <w:t>她的一天</w:t>
      </w:r>
      <w:r>
        <w:t>2</w:t>
      </w:r>
    </w:p>
    <w:p w:rsidR="009C1EAC" w:rsidRDefault="009C1EAC" w:rsidP="002939DB">
      <w:r>
        <w:rPr>
          <w:rFonts w:hint="eastAsia"/>
        </w:rPr>
        <w:t>青子和之前说的一样，回去的时候没有顺便去教职员室。</w:t>
      </w:r>
    </w:p>
    <w:p w:rsidR="009C1EAC" w:rsidRDefault="009C1EAC" w:rsidP="002939DB">
      <w:r>
        <w:rPr>
          <w:rFonts w:hint="eastAsia"/>
        </w:rPr>
        <w:t>山城的【回去的时候开车送你】的提议虽然很有吸引力。但是为了对他在休息日把自己叫出来多少报复一下。那提案有多少倍的魅力都没用。</w:t>
      </w:r>
    </w:p>
    <w:p w:rsidR="009C1EAC" w:rsidRDefault="009C1EAC" w:rsidP="002939DB">
      <w:r>
        <w:rPr>
          <w:rFonts w:hint="eastAsia"/>
        </w:rPr>
        <w:t>脚步声在楼梯口停下，打开了全红的雨伞。</w:t>
      </w:r>
    </w:p>
    <w:p w:rsidR="009C1EAC" w:rsidRDefault="009C1EAC" w:rsidP="002939DB">
      <w:r>
        <w:rPr>
          <w:rFonts w:hint="eastAsia"/>
        </w:rPr>
        <w:t>和早上的预报说的一样，过了正午之后雨下的小了。</w:t>
      </w:r>
    </w:p>
    <w:p w:rsidR="009C1EAC" w:rsidRDefault="009C1EAC" w:rsidP="002939DB">
      <w:r>
        <w:rPr>
          <w:rFonts w:hint="eastAsia"/>
        </w:rPr>
        <w:t>这样看的话，再有一个小时雨就该停了。</w:t>
      </w:r>
    </w:p>
    <w:p w:rsidR="009C1EAC" w:rsidRDefault="009C1EAC" w:rsidP="002939DB">
      <w:r>
        <w:rPr>
          <w:rFonts w:hint="eastAsia"/>
        </w:rPr>
        <w:t>青子换好鞋子，望着远处天空中透射下来的日光。</w:t>
      </w:r>
    </w:p>
    <w:p w:rsidR="009C1EAC" w:rsidRDefault="009C1EAC" w:rsidP="002939DB">
      <w:r>
        <w:rPr>
          <w:rFonts w:hint="eastAsia"/>
        </w:rPr>
        <w:t>【</w:t>
      </w:r>
      <w:r>
        <w:t>——</w:t>
      </w:r>
      <w:r>
        <w:rPr>
          <w:rFonts w:hint="eastAsia"/>
        </w:rPr>
        <w:t>嘛，这也不错。】</w:t>
      </w:r>
    </w:p>
    <w:p w:rsidR="009C1EAC" w:rsidRDefault="009C1EAC" w:rsidP="002939D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44.5pt;height:51pt;visibility:visible">
            <v:imagedata r:id="rId7" o:title=""/>
          </v:shape>
        </w:pict>
      </w:r>
    </w:p>
    <w:p w:rsidR="009C1EAC" w:rsidRDefault="009C1EAC" w:rsidP="002939DB">
      <w:r>
        <w:rPr>
          <w:rFonts w:hint="eastAsia"/>
        </w:rPr>
        <w:t>青子既不喜欢雨也不讨厌雨。撑开红色的雨伞走在路上，青子心里还是有点开心的。</w:t>
      </w:r>
    </w:p>
    <w:p w:rsidR="009C1EAC" w:rsidRDefault="009C1EAC" w:rsidP="002939DB">
      <w:r>
        <w:rPr>
          <w:rFonts w:hint="eastAsia"/>
        </w:rPr>
        <w:t>在教师们占主导地位的三咲高中里，青子的红伞是十分稀少的颜色。</w:t>
      </w:r>
    </w:p>
    <w:p w:rsidR="009C1EAC" w:rsidRDefault="009C1EAC" w:rsidP="002939DB">
      <w:r>
        <w:rPr>
          <w:rFonts w:hint="eastAsia"/>
        </w:rPr>
        <w:t>一段时期里，关于“青子的伞在过去是白色的”的怪谈开始流行起来。在故事里和妖怪做了交易的青子十分活跃。</w:t>
      </w:r>
    </w:p>
    <w:p w:rsidR="009C1EAC" w:rsidRDefault="009C1EAC" w:rsidP="002939DB">
      <w:r>
        <w:rPr>
          <w:rFonts w:hint="eastAsia"/>
        </w:rPr>
        <w:t>把传说中的伞打开，青子向着三咲市车站走去。</w:t>
      </w:r>
    </w:p>
    <w:p w:rsidR="009C1EAC" w:rsidRDefault="009C1EAC" w:rsidP="002939DB">
      <w:r>
        <w:rPr>
          <w:rFonts w:hint="eastAsia"/>
        </w:rPr>
        <w:t>她就读的私立三咲高中，名字自然是取自三咲市。</w:t>
      </w:r>
    </w:p>
    <w:p w:rsidR="009C1EAC" w:rsidRDefault="009C1EAC" w:rsidP="002939DB">
      <w:r>
        <w:rPr>
          <w:rFonts w:hint="eastAsia"/>
        </w:rPr>
        <w:t>在过去遍布田地和森林的三咲市，在这十年里，以高度成长期的势头开始向着现代化进军了。</w:t>
      </w:r>
    </w:p>
    <w:p w:rsidR="009C1EAC" w:rsidRDefault="009C1EAC" w:rsidP="002939DB">
      <w:r>
        <w:rPr>
          <w:rFonts w:hint="eastAsia"/>
        </w:rPr>
        <w:t>充满田园风情的三咲市已经在哪里都找不到了。这种声音也有。</w:t>
      </w:r>
    </w:p>
    <w:p w:rsidR="009C1EAC" w:rsidRDefault="009C1EAC" w:rsidP="002939DB">
      <w:r>
        <w:rPr>
          <w:rFonts w:hint="eastAsia"/>
        </w:rPr>
        <w:t>【其他的地方都赞成，那就把还留着的地方继续保留好了。】</w:t>
      </w:r>
    </w:p>
    <w:p w:rsidR="009C1EAC" w:rsidRDefault="009C1EAC" w:rsidP="002939DB">
      <w:r>
        <w:rPr>
          <w:rFonts w:hint="eastAsia"/>
        </w:rPr>
        <w:t>市长一句话把少数派镇压下去，开始长期计划起新的街道建设。</w:t>
      </w:r>
    </w:p>
    <w:p w:rsidR="009C1EAC" w:rsidRDefault="009C1EAC" w:rsidP="002939DB">
      <w:r>
        <w:rPr>
          <w:rFonts w:hint="eastAsia"/>
        </w:rPr>
        <w:t>都市开发会汇聚起巨大的金钱。</w:t>
      </w:r>
    </w:p>
    <w:p w:rsidR="009C1EAC" w:rsidRDefault="009C1EAC" w:rsidP="002939DB">
      <w:r>
        <w:rPr>
          <w:rFonts w:hint="eastAsia"/>
        </w:rPr>
        <w:t>曾经只是普通的町的三咲町用十年时间变成了现在的三咲市。</w:t>
      </w:r>
    </w:p>
    <w:p w:rsidR="009C1EAC" w:rsidRDefault="009C1EAC" w:rsidP="002939DB">
      <w:r>
        <w:rPr>
          <w:noProof/>
        </w:rPr>
        <w:pict>
          <v:shape id="图片 4" o:spid="_x0000_i1026" type="#_x0000_t75" style="width:412.5pt;height:67.5pt;visibility:visible">
            <v:imagedata r:id="rId8" o:title=""/>
          </v:shape>
        </w:pict>
      </w:r>
    </w:p>
    <w:p w:rsidR="009C1EAC" w:rsidRDefault="009C1EAC" w:rsidP="002939DB">
      <w:r>
        <w:rPr>
          <w:rFonts w:hint="eastAsia"/>
        </w:rPr>
        <w:t>【那也是理所当然的事情，不管怎么说原本山里住人的的地方才叫町。把山劈开或者挪走倒是可以另说。】</w:t>
      </w:r>
    </w:p>
    <w:p w:rsidR="009C1EAC" w:rsidRDefault="009C1EAC" w:rsidP="002939DB">
      <w:r>
        <w:rPr>
          <w:rFonts w:hint="eastAsia"/>
        </w:rPr>
        <w:t>都市化的都是地势平坦的周边，丘陵啊山地啊还是十年前的样子。</w:t>
      </w:r>
    </w:p>
    <w:p w:rsidR="009C1EAC" w:rsidRDefault="009C1EAC" w:rsidP="002939DB">
      <w:r>
        <w:rPr>
          <w:rFonts w:hint="eastAsia"/>
        </w:rPr>
        <w:t>以前称作三咲町的地方，居民已经守不住了，资金也已经枯竭的样子。</w:t>
      </w:r>
    </w:p>
    <w:p w:rsidR="009C1EAC" w:rsidRDefault="009C1EAC" w:rsidP="002939DB">
      <w:r>
        <w:rPr>
          <w:rFonts w:hint="eastAsia"/>
        </w:rPr>
        <w:t>现在，三咲町的人们也都向往着都市生活。当然实际生活在田边的人也不可能呆呆的不受影响，实际上半数地方的人也都开始都市化了。</w:t>
      </w:r>
    </w:p>
    <w:p w:rsidR="009C1EAC" w:rsidRDefault="009C1EAC" w:rsidP="002939DB">
      <w:r>
        <w:rPr>
          <w:rFonts w:hint="eastAsia"/>
        </w:rPr>
        <w:t>在这样的三咲町里，三咲高中在开发开始以前就存在了。</w:t>
      </w:r>
    </w:p>
    <w:p w:rsidR="009C1EAC" w:rsidRDefault="009C1EAC" w:rsidP="002939DB">
      <w:r>
        <w:rPr>
          <w:rFonts w:hint="eastAsia"/>
        </w:rPr>
        <w:t>现在用的是第二教学楼，以前的教学楼在山更上面的山中。</w:t>
      </w:r>
    </w:p>
    <w:p w:rsidR="009C1EAC" w:rsidRPr="00FA7D60" w:rsidRDefault="009C1EAC" w:rsidP="002939DB">
      <w:r>
        <w:rPr>
          <w:rFonts w:hint="eastAsia"/>
        </w:rPr>
        <w:t>遥远，狭窄的小道。</w:t>
      </w:r>
    </w:p>
    <w:p w:rsidR="009C1EAC" w:rsidRDefault="009C1EAC" w:rsidP="002939DB">
      <w:r>
        <w:rPr>
          <w:rFonts w:hint="eastAsia"/>
        </w:rPr>
        <w:t>以前上学的道路现在也变成了野兽们的走廊了。</w:t>
      </w:r>
    </w:p>
    <w:p w:rsidR="009C1EAC" w:rsidRDefault="009C1EAC" w:rsidP="002939DB">
      <w:r>
        <w:rPr>
          <w:rFonts w:hint="eastAsia"/>
        </w:rPr>
        <w:t>因为种种理由在二十年前闭校的三咲高中，从三咲市的某个超市集团里拿到了足够的借款并建立了新校舍。</w:t>
      </w:r>
    </w:p>
    <w:p w:rsidR="009C1EAC" w:rsidRDefault="009C1EAC" w:rsidP="002939DB">
      <w:r>
        <w:rPr>
          <w:rFonts w:hint="eastAsia"/>
        </w:rPr>
        <w:t>如同藏起来般，森林中的校舍作为旧校舍被遗忘在过去里。三咲高中在新教学楼里重新开始了。</w:t>
      </w:r>
    </w:p>
    <w:p w:rsidR="009C1EAC" w:rsidRDefault="009C1EAC" w:rsidP="002939DB">
      <w:r>
        <w:rPr>
          <w:rFonts w:hint="eastAsia"/>
        </w:rPr>
        <w:t>但是，实际上，在三咲高中里读书的学生大部分都不住在三咲町里。</w:t>
      </w:r>
    </w:p>
    <w:p w:rsidR="009C1EAC" w:rsidRDefault="009C1EAC" w:rsidP="002939DB">
      <w:r>
        <w:rPr>
          <w:rFonts w:hint="eastAsia"/>
        </w:rPr>
        <w:t>住在这种田园小村里的人们大多朴素善良，比起这种私立高中更希望就读公立学校。</w:t>
      </w:r>
    </w:p>
    <w:p w:rsidR="009C1EAC" w:rsidRDefault="009C1EAC" w:rsidP="002939DB">
      <w:r>
        <w:rPr>
          <w:rFonts w:hint="eastAsia"/>
        </w:rPr>
        <w:t>没什么好隐瞒的，青子其实也是那些人中的一员。</w:t>
      </w:r>
    </w:p>
    <w:p w:rsidR="009C1EAC" w:rsidRDefault="009C1EAC" w:rsidP="002939DB">
      <w:r>
        <w:rPr>
          <w:rFonts w:hint="eastAsia"/>
        </w:rPr>
        <w:t>她在中学毕业的同时，跑到东京生活。把国立大学作为目标而开始在酒吧打工，每天奔波着。谨慎的实现着自己的梦想。</w:t>
      </w:r>
    </w:p>
    <w:p w:rsidR="009C1EAC" w:rsidRDefault="009C1EAC" w:rsidP="002939DB">
      <w:r>
        <w:rPr>
          <w:rFonts w:hint="eastAsia"/>
        </w:rPr>
        <w:t>可是她小小的梦想却因为姐姐突然的离家出走而破灭了。又因为种种因缘在这个难得的创校纪念日撑着全红的雨伞走在这条街道上。</w:t>
      </w:r>
    </w:p>
    <w:p w:rsidR="009C1EAC" w:rsidRDefault="009C1EAC" w:rsidP="002939DB">
      <w:r>
        <w:rPr>
          <w:rFonts w:hint="eastAsia"/>
        </w:rPr>
        <w:t>【…………这么回想一下……</w:t>
      </w:r>
    </w:p>
    <w:p w:rsidR="009C1EAC" w:rsidRDefault="009C1EAC" w:rsidP="002939DB">
      <w:r>
        <w:rPr>
          <w:rFonts w:hint="eastAsia"/>
        </w:rPr>
        <w:t>我的人生，全是这种灾难啊。。】</w:t>
      </w:r>
    </w:p>
    <w:p w:rsidR="009C1EAC" w:rsidRDefault="009C1EAC" w:rsidP="002939DB">
      <w:r>
        <w:rPr>
          <w:rFonts w:hint="eastAsia"/>
        </w:rPr>
        <w:t>在十二月前的严寒中，独自一个人感叹着。</w:t>
      </w:r>
    </w:p>
    <w:p w:rsidR="009C1EAC" w:rsidRDefault="009C1EAC" w:rsidP="002939DB">
      <w:r>
        <w:rPr>
          <w:rFonts w:hint="eastAsia"/>
        </w:rPr>
        <w:t>【但是，唉，算了。一个人在这里感叹也改变不了什么。】</w:t>
      </w:r>
    </w:p>
    <w:p w:rsidR="009C1EAC" w:rsidRDefault="009C1EAC" w:rsidP="002939DB">
      <w:r>
        <w:rPr>
          <w:rFonts w:hint="eastAsia"/>
        </w:rPr>
        <w:t>说完这句话的时候已经到了学校的后面。</w:t>
      </w:r>
    </w:p>
    <w:p w:rsidR="009C1EAC" w:rsidRDefault="009C1EAC" w:rsidP="002939DB">
      <w:r>
        <w:rPr>
          <w:rFonts w:hint="eastAsia"/>
        </w:rPr>
        <w:t>缓缓盘绕的道路下方是挤满了各式房屋，充满了人群的街道。</w:t>
      </w:r>
    </w:p>
    <w:p w:rsidR="009C1EAC" w:rsidRDefault="009C1EAC" w:rsidP="002939DB">
      <w:r>
        <w:rPr>
          <w:rFonts w:hint="eastAsia"/>
        </w:rPr>
        <w:t>三咲町的车站是全新的。</w:t>
      </w:r>
    </w:p>
    <w:p w:rsidR="009C1EAC" w:rsidRDefault="009C1EAC" w:rsidP="002939DB">
      <w:r>
        <w:rPr>
          <w:rFonts w:hint="eastAsia"/>
        </w:rPr>
        <w:t>过去这里的建筑物只能看到废弃工厂。现在东西两边都被含有巨大商场的复合建筑物所替代。</w:t>
      </w:r>
    </w:p>
    <w:p w:rsidR="009C1EAC" w:rsidRDefault="009C1EAC" w:rsidP="002939DB">
      <w:r>
        <w:rPr>
          <w:rFonts w:hint="eastAsia"/>
        </w:rPr>
        <w:t>从这些商场里出来的时候，青子都要感叹近代化万岁。和朋友们一起逛商场，买想要的东西。这里的建筑物不论过几年都不会被时代所抛弃。</w:t>
      </w:r>
    </w:p>
    <w:p w:rsidR="009C1EAC" w:rsidRDefault="009C1EAC" w:rsidP="002939DB">
      <w:r>
        <w:rPr>
          <w:rFonts w:hint="eastAsia"/>
        </w:rPr>
        <w:t>这么穿过了没有想要买东西的一家商店。</w:t>
      </w:r>
    </w:p>
    <w:p w:rsidR="009C1EAC" w:rsidRDefault="009C1EAC" w:rsidP="002939DB">
      <w:r>
        <w:rPr>
          <w:rFonts w:hint="eastAsia"/>
        </w:rPr>
        <w:t>其实是想在哪家咖啡店里好好休息一下身子的。但是只有一个人也没什么消遣，再说同居人</w:t>
      </w:r>
      <w:r w:rsidRPr="0078116F">
        <w:rPr>
          <w:rFonts w:hint="eastAsia"/>
          <w:color w:val="FF0000"/>
        </w:rPr>
        <w:t>还在学校受苦</w:t>
      </w:r>
      <w:r>
        <w:rPr>
          <w:rFonts w:hint="eastAsia"/>
          <w:color w:val="FF0000"/>
        </w:rPr>
        <w:t>。</w:t>
      </w:r>
      <w:r>
        <w:rPr>
          <w:rFonts w:hint="eastAsia"/>
        </w:rPr>
        <w:t>只好先忍耐一下了。</w:t>
      </w:r>
    </w:p>
    <w:p w:rsidR="009C1EAC" w:rsidRDefault="009C1EAC" w:rsidP="002939DB"/>
    <w:p w:rsidR="009C1EAC" w:rsidRDefault="009C1EAC" w:rsidP="002939DB"/>
    <w:p w:rsidR="009C1EAC" w:rsidRDefault="009C1EAC" w:rsidP="002939DB">
      <w:r>
        <w:rPr>
          <w:rFonts w:hint="eastAsia"/>
        </w:rPr>
        <w:t>【</w:t>
      </w:r>
      <w:r>
        <w:t>————————</w:t>
      </w:r>
      <w:r>
        <w:rPr>
          <w:rFonts w:hint="eastAsia"/>
        </w:rPr>
        <w:t>】</w:t>
      </w:r>
    </w:p>
    <w:p w:rsidR="009C1EAC" w:rsidRDefault="009C1EAC" w:rsidP="002939DB"/>
    <w:p w:rsidR="009C1EAC" w:rsidRDefault="009C1EAC" w:rsidP="002939DB"/>
    <w:p w:rsidR="009C1EAC" w:rsidRDefault="009C1EAC" w:rsidP="002939DB">
      <w:pPr>
        <w:rPr>
          <w:color w:val="FF0000"/>
        </w:rPr>
      </w:pPr>
      <w:r>
        <w:rPr>
          <w:rFonts w:hint="eastAsia"/>
        </w:rPr>
        <w:t>突然回过头，</w:t>
      </w:r>
      <w:r w:rsidRPr="0078116F">
        <w:rPr>
          <w:rFonts w:hint="eastAsia"/>
          <w:color w:val="FF0000"/>
        </w:rPr>
        <w:t>目光寻找着。</w:t>
      </w:r>
    </w:p>
    <w:p w:rsidR="009C1EAC" w:rsidRDefault="009C1EAC" w:rsidP="002939DB">
      <w:r>
        <w:rPr>
          <w:rFonts w:hint="eastAsia"/>
        </w:rPr>
        <w:t>一瞬间，视野的某个角落，感觉看到了穿着红色衣服的某个人。</w:t>
      </w:r>
    </w:p>
    <w:p w:rsidR="009C1EAC" w:rsidRDefault="009C1EAC" w:rsidP="002939DB">
      <w:r>
        <w:rPr>
          <w:rFonts w:hint="eastAsia"/>
        </w:rPr>
        <w:t>【</w:t>
      </w:r>
      <w:r>
        <w:t>——————</w:t>
      </w:r>
      <w:r>
        <w:rPr>
          <w:rFonts w:hint="eastAsia"/>
        </w:rPr>
        <w:t>呼】</w:t>
      </w:r>
    </w:p>
    <w:p w:rsidR="009C1EAC" w:rsidRDefault="009C1EAC" w:rsidP="002939DB">
      <w:r>
        <w:rPr>
          <w:rFonts w:hint="eastAsia"/>
        </w:rPr>
        <w:t>看来是看错了。</w:t>
      </w:r>
    </w:p>
    <w:p w:rsidR="009C1EAC" w:rsidRDefault="009C1EAC" w:rsidP="002939DB">
      <w:r>
        <w:rPr>
          <w:rFonts w:hint="eastAsia"/>
        </w:rPr>
        <w:t>后背还残留有类似第六感的恶寒。那也是常有的事了。就这么算了吧。</w:t>
      </w:r>
    </w:p>
    <w:p w:rsidR="009C1EAC" w:rsidRDefault="009C1EAC" w:rsidP="002939DB">
      <w:r>
        <w:rPr>
          <w:rFonts w:hint="eastAsia"/>
        </w:rPr>
        <w:t>好像什么事都没有似的，青子伸了个懒腰。向着一贯的放学路走过去。</w:t>
      </w:r>
    </w:p>
    <w:p w:rsidR="009C1EAC" w:rsidRDefault="009C1EAC" w:rsidP="002939DB">
      <w:r>
        <w:rPr>
          <w:rFonts w:hint="eastAsia"/>
        </w:rPr>
        <w:t>这么放着背后的恶寒也就消失了，只有街道的喧哗还残存在耳朵里。</w:t>
      </w:r>
    </w:p>
    <w:p w:rsidR="009C1EAC" w:rsidRDefault="009C1EAC" w:rsidP="002939DB">
      <w:r>
        <w:rPr>
          <w:rFonts w:hint="eastAsia"/>
        </w:rPr>
        <w:t>【哈</w:t>
      </w:r>
      <w:r>
        <w:t>——————</w:t>
      </w:r>
      <w:r>
        <w:rPr>
          <w:rFonts w:hint="eastAsia"/>
        </w:rPr>
        <w:t>】</w:t>
      </w:r>
    </w:p>
    <w:p w:rsidR="009C1EAC" w:rsidRDefault="009C1EAC" w:rsidP="002939DB">
      <w:r>
        <w:rPr>
          <w:rFonts w:hint="eastAsia"/>
        </w:rPr>
        <w:t>大大的叹了口气。</w:t>
      </w:r>
    </w:p>
    <w:p w:rsidR="009C1EAC" w:rsidRDefault="009C1EAC" w:rsidP="002939DB">
      <w:r>
        <w:rPr>
          <w:rFonts w:hint="eastAsia"/>
        </w:rPr>
        <w:t>如果是错觉的话，错觉些让人舒畅的事不行吗？</w:t>
      </w:r>
    </w:p>
    <w:p w:rsidR="009C1EAC" w:rsidRDefault="009C1EAC" w:rsidP="002939DB">
      <w:r>
        <w:rPr>
          <w:rFonts w:hint="eastAsia"/>
        </w:rPr>
        <w:t>【夏天的蚊子之类的，像这一类的。】</w:t>
      </w:r>
    </w:p>
    <w:p w:rsidR="009C1EAC" w:rsidRDefault="009C1EAC" w:rsidP="002939DB">
      <w:r>
        <w:rPr>
          <w:noProof/>
        </w:rPr>
        <w:pict>
          <v:shape id="_x0000_i1027" type="#_x0000_t75" style="width:413.25pt;height:45pt;visibility:visible">
            <v:imagedata r:id="rId9" o:title=""/>
          </v:shape>
        </w:pict>
      </w:r>
    </w:p>
    <w:p w:rsidR="009C1EAC" w:rsidRDefault="009C1EAC" w:rsidP="002939DB">
      <w:r>
        <w:rPr>
          <w:rFonts w:hint="eastAsia"/>
        </w:rPr>
        <w:t>【…………波澜万丈，商场繁盛，诸事如常，还有</w:t>
      </w:r>
    </w:p>
    <w:p w:rsidR="009C1EAC" w:rsidRPr="0026187D" w:rsidRDefault="009C1EAC" w:rsidP="002939DB">
      <w:pPr>
        <w:rPr>
          <w:color w:val="C00000"/>
        </w:rPr>
      </w:pPr>
      <w:r w:rsidRPr="0026187D">
        <w:rPr>
          <w:rFonts w:hint="eastAsia"/>
          <w:color w:val="C00000"/>
        </w:rPr>
        <w:t>对了，需要忙碌的事情只要不说就不用开始了。】</w:t>
      </w:r>
    </w:p>
    <w:p w:rsidR="009C1EAC" w:rsidRPr="0026187D" w:rsidRDefault="009C1EAC" w:rsidP="002939DB">
      <w:pPr>
        <w:rPr>
          <w:color w:val="C00000"/>
        </w:rPr>
      </w:pPr>
      <w:r w:rsidRPr="0026187D">
        <w:rPr>
          <w:rFonts w:hint="eastAsia"/>
          <w:color w:val="C00000"/>
        </w:rPr>
        <w:t>因为这点事就高兴的会想到夏天的蚊子也不稀奇了。</w:t>
      </w:r>
    </w:p>
    <w:p w:rsidR="009C1EAC" w:rsidRDefault="009C1EAC" w:rsidP="002939DB">
      <w:pPr>
        <w:rPr>
          <w:color w:val="C00000"/>
        </w:rPr>
      </w:pPr>
      <w:r>
        <w:rPr>
          <w:rFonts w:hint="eastAsia"/>
          <w:color w:val="C00000"/>
        </w:rPr>
        <w:t>乐极生悲（</w:t>
      </w:r>
      <w:r w:rsidRPr="0026187D">
        <w:rPr>
          <w:rFonts w:hint="eastAsia"/>
          <w:color w:val="C00000"/>
        </w:rPr>
        <w:t>甜美的果实里面多半会吃出虫子</w:t>
      </w:r>
      <w:r>
        <w:rPr>
          <w:rFonts w:hint="eastAsia"/>
          <w:color w:val="C00000"/>
        </w:rPr>
        <w:t>）</w:t>
      </w:r>
      <w:r w:rsidRPr="0026187D">
        <w:rPr>
          <w:rFonts w:hint="eastAsia"/>
          <w:color w:val="C00000"/>
        </w:rPr>
        <w:t>，嘛，这是很现实的价值观吧。得出这么个结论的青子。</w:t>
      </w:r>
    </w:p>
    <w:p w:rsidR="009C1EAC" w:rsidRDefault="009C1EAC" w:rsidP="002939DB">
      <w:r w:rsidRPr="00D909F4">
        <w:rPr>
          <w:rFonts w:hint="eastAsia"/>
        </w:rPr>
        <w:t>充满</w:t>
      </w:r>
      <w:r>
        <w:rPr>
          <w:rFonts w:hint="eastAsia"/>
        </w:rPr>
        <w:t>油和热气的厨房，等来了一小时的休息时间。</w:t>
      </w:r>
    </w:p>
    <w:p w:rsidR="009C1EAC" w:rsidRDefault="009C1EAC" w:rsidP="002939DB">
      <w:r>
        <w:rPr>
          <w:rFonts w:hint="eastAsia"/>
        </w:rPr>
        <w:t>今天也平安无事的把白天的修罗场熬过去了。</w:t>
      </w:r>
    </w:p>
    <w:p w:rsidR="009C1EAC" w:rsidRDefault="009C1EAC" w:rsidP="002939DB">
      <w:r>
        <w:rPr>
          <w:rFonts w:hint="eastAsia"/>
        </w:rPr>
        <w:t>剩下还有宵夜的混乱状态需要奋斗，所以谁都没有脱掉厨房制服。</w:t>
      </w:r>
    </w:p>
    <w:p w:rsidR="009C1EAC" w:rsidRDefault="009C1EAC" w:rsidP="002939DB">
      <w:r>
        <w:rPr>
          <w:rFonts w:hint="eastAsia"/>
        </w:rPr>
        <w:t>在这激战结束的厨房之中，多了一个呆立的新参加者。</w:t>
      </w:r>
    </w:p>
    <w:p w:rsidR="009C1EAC" w:rsidRDefault="009C1EAC" w:rsidP="002939DB">
      <w:r>
        <w:rPr>
          <w:rFonts w:hint="eastAsia"/>
        </w:rPr>
        <w:t>【打扰下，是这么穿吗？】</w:t>
      </w:r>
    </w:p>
    <w:p w:rsidR="009C1EAC" w:rsidRPr="00C622A4" w:rsidRDefault="009C1EAC" w:rsidP="002939DB">
      <w:r>
        <w:rPr>
          <w:rFonts w:hint="eastAsia"/>
        </w:rPr>
        <w:t>用和新人相称的不安的声音问道。</w:t>
      </w:r>
    </w:p>
    <w:p w:rsidR="009C1EAC" w:rsidRDefault="009C1EAC" w:rsidP="002939DB">
      <w:r>
        <w:rPr>
          <w:rFonts w:hint="eastAsia"/>
        </w:rPr>
        <w:t>【我明白你的感受，我也这么想，就像店长说的那样，再多点笑容就能超越了撒。这也是为了商业街的明天呐，咋了？那真是非常对不起呐，外面雨也停了，一起去哪里逛逛不？晚上回去没啥事的话一起去搓一顿怎样？】</w:t>
      </w:r>
    </w:p>
    <w:p w:rsidR="009C1EAC" w:rsidRDefault="009C1EAC" w:rsidP="002939DB">
      <w:r>
        <w:rPr>
          <w:rFonts w:hint="eastAsia"/>
        </w:rPr>
        <w:t>穿着耀眼的橘黄色制服前辈，一边认真的双手合十道着歉，一边十分费力的给他穿上制服。</w:t>
      </w:r>
    </w:p>
    <w:p w:rsidR="009C1EAC" w:rsidRDefault="009C1EAC" w:rsidP="002939DB">
      <w:r>
        <w:rPr>
          <w:rFonts w:hint="eastAsia"/>
        </w:rPr>
        <w:t>十年前，三咲市就只是田地和森林。车站前的建筑物开始林立，住宅区的二层以上的房屋也不断增多。过去田园风景的车站一去不返。</w:t>
      </w:r>
    </w:p>
    <w:p w:rsidR="009C1EAC" w:rsidRDefault="009C1EAC" w:rsidP="002939DB">
      <w:r>
        <w:rPr>
          <w:rFonts w:hint="eastAsia"/>
        </w:rPr>
        <w:t>在这之中，都市里也仍然还留有过去残影。被称为三咲市的空白地的白犬塚。</w:t>
      </w:r>
    </w:p>
    <w:p w:rsidR="009C1EAC" w:rsidRDefault="009C1EAC" w:rsidP="002939DB">
      <w:r>
        <w:rPr>
          <w:rFonts w:hint="eastAsia"/>
        </w:rPr>
        <w:t>一条缠绕高高山丘的长长的道路。</w:t>
      </w:r>
    </w:p>
    <w:p w:rsidR="009C1EAC" w:rsidRDefault="009C1EAC" w:rsidP="002939DB">
      <w:r>
        <w:rPr>
          <w:rFonts w:hint="eastAsia"/>
        </w:rPr>
        <w:t>在远离着作为人们生活中心的车站，过去的住宅地上。</w:t>
      </w:r>
    </w:p>
    <w:p w:rsidR="009C1EAC" w:rsidRDefault="009C1EAC" w:rsidP="002939DB">
      <w:r>
        <w:rPr>
          <w:rFonts w:hint="eastAsia"/>
        </w:rPr>
        <w:t>在以前，在三咲高地的地方建造住所是一件非常困难的事。一定高度以上的地方是没有人居住的。</w:t>
      </w:r>
    </w:p>
    <w:p w:rsidR="009C1EAC" w:rsidRDefault="009C1EAC" w:rsidP="002939DB">
      <w:r>
        <w:rPr>
          <w:rFonts w:hint="eastAsia"/>
        </w:rPr>
        <w:t>三咲町中心的孤立的山丘，白犬冢就是其中一例，在山丘上看不到任何住宅。</w:t>
      </w:r>
    </w:p>
    <w:p w:rsidR="009C1EAC" w:rsidRDefault="009C1EAC" w:rsidP="002939DB">
      <w:r>
        <w:rPr>
          <w:rFonts w:hint="eastAsia"/>
        </w:rPr>
        <w:t>沥青的道路一直延伸着，很快就被茂密的森林所掩盖。再有就是如同山间小路的道路了。</w:t>
      </w:r>
    </w:p>
    <w:p w:rsidR="009C1EAC" w:rsidRDefault="009C1EAC" w:rsidP="002939DB">
      <w:r>
        <w:rPr>
          <w:rFonts w:hint="eastAsia"/>
        </w:rPr>
        <w:t>而在这条道路中间的放置的自动贩卖机则如同是分割町与山的分界线。</w:t>
      </w:r>
    </w:p>
    <w:p w:rsidR="009C1EAC" w:rsidRDefault="009C1EAC" w:rsidP="002939DB">
      <w:r>
        <w:rPr>
          <w:rFonts w:hint="eastAsia"/>
        </w:rPr>
        <w:t>对孩子们来说这里有新开发的游乐场，但在这之前这里则是一无所知的地方。</w:t>
      </w:r>
    </w:p>
    <w:p w:rsidR="009C1EAC" w:rsidRDefault="009C1EAC" w:rsidP="002939DB">
      <w:r>
        <w:rPr>
          <w:rFonts w:hint="eastAsia"/>
        </w:rPr>
        <w:t>不，正确的来讲。</w:t>
      </w:r>
    </w:p>
    <w:p w:rsidR="009C1EAC" w:rsidRDefault="009C1EAC" w:rsidP="002939DB">
      <w:r>
        <w:rPr>
          <w:rFonts w:hint="eastAsia"/>
        </w:rPr>
        <w:t>这里是除了一座鬼屋以外一无所知的地方。</w:t>
      </w:r>
    </w:p>
    <w:p w:rsidR="009C1EAC" w:rsidRDefault="009C1EAC" w:rsidP="002939DB">
      <w:r>
        <w:rPr>
          <w:rFonts w:hint="eastAsia"/>
        </w:rPr>
        <w:t>青子向着长长的道路的上方走去，</w:t>
      </w:r>
    </w:p>
    <w:p w:rsidR="009C1EAC" w:rsidRDefault="009C1EAC" w:rsidP="002939DB">
      <w:r>
        <w:rPr>
          <w:rFonts w:hint="eastAsia"/>
        </w:rPr>
        <w:t>三咲町的景色在眼前展开。</w:t>
      </w:r>
    </w:p>
    <w:p w:rsidR="009C1EAC" w:rsidRDefault="009C1EAC" w:rsidP="002939DB">
      <w:r>
        <w:rPr>
          <w:rFonts w:hint="eastAsia"/>
        </w:rPr>
        <w:t>玩具一样的风景，好像可以一块一块取下来的建筑区。</w:t>
      </w:r>
    </w:p>
    <w:p w:rsidR="009C1EAC" w:rsidRDefault="009C1EAC" w:rsidP="002939DB">
      <w:r>
        <w:rPr>
          <w:rFonts w:hint="eastAsia"/>
        </w:rPr>
        <w:t>与这近似的是海的图画吧，但是很遗憾，这里是山中的城镇。</w:t>
      </w:r>
    </w:p>
    <w:p w:rsidR="009C1EAC" w:rsidRDefault="009C1EAC" w:rsidP="002939DB">
      <w:r>
        <w:rPr>
          <w:rFonts w:hint="eastAsia"/>
        </w:rPr>
        <w:t>天空仍然阴沉沉的。要是晴天的黄昏，这里的景色就会非常美丽。</w:t>
      </w:r>
    </w:p>
    <w:p w:rsidR="009C1EAC" w:rsidRDefault="009C1EAC" w:rsidP="002939DB">
      <w:r>
        <w:rPr>
          <w:rFonts w:hint="eastAsia"/>
        </w:rPr>
        <w:t>欣赏美景可以说是登上这长长盘山道的奖励吧，遗憾的是今天连那奖励的影子都没有。</w:t>
      </w:r>
    </w:p>
    <w:p w:rsidR="009C1EAC" w:rsidRDefault="009C1EAC" w:rsidP="002939DB">
      <w:r>
        <w:rPr>
          <w:rFonts w:hint="eastAsia"/>
        </w:rPr>
        <w:t>【……哈，下着雨也没法骑车。一天里竟然要连着两次坐公交车，真是。】</w:t>
      </w:r>
    </w:p>
    <w:p w:rsidR="009C1EAC" w:rsidRDefault="009C1EAC" w:rsidP="002939DB">
      <w:r>
        <w:rPr>
          <w:rFonts w:hint="eastAsia"/>
        </w:rPr>
        <w:t>这条盘山道作为青子上下学的道路走了将近两年，说辛苦也确实是辛苦。</w:t>
      </w:r>
    </w:p>
    <w:p w:rsidR="009C1EAC" w:rsidRDefault="009C1EAC" w:rsidP="002939DB">
      <w:r>
        <w:rPr>
          <w:rFonts w:hint="eastAsia"/>
        </w:rPr>
        <w:t>【咦，门还锁着？</w:t>
      </w:r>
    </w:p>
    <w:p w:rsidR="009C1EAC" w:rsidRDefault="009C1EAC" w:rsidP="002939DB">
      <w:r>
        <w:rPr>
          <w:rFonts w:hint="eastAsia"/>
        </w:rPr>
        <w:t>有珠还没有回来吗？】</w:t>
      </w:r>
    </w:p>
    <w:p w:rsidR="009C1EAC" w:rsidRDefault="009C1EAC" w:rsidP="002939DB">
      <w:r>
        <w:rPr>
          <w:rFonts w:hint="eastAsia"/>
        </w:rPr>
        <w:t>青子无可奈何的耸着肩，把手放在了古旧的铁栅栏上。</w:t>
      </w:r>
    </w:p>
    <w:p w:rsidR="009C1EAC" w:rsidRDefault="009C1EAC" w:rsidP="002939DB">
      <w:r>
        <w:rPr>
          <w:rFonts w:hint="eastAsia"/>
        </w:rPr>
        <w:t>厚重的铁门沉默的欢迎着这位年轻的少女，慢慢的打开了。</w:t>
      </w:r>
    </w:p>
    <w:p w:rsidR="009C1EAC" w:rsidRPr="00F20DA5" w:rsidRDefault="009C1EAC" w:rsidP="002939DB">
      <w:r>
        <w:t>——</w:t>
      </w:r>
      <w:r>
        <w:rPr>
          <w:rFonts w:hint="eastAsia"/>
        </w:rPr>
        <w:t>山丘上坐落着的鬼屋。</w:t>
      </w:r>
    </w:p>
    <w:p w:rsidR="009C1EAC" w:rsidRDefault="009C1EAC" w:rsidP="002939DB">
      <w:r>
        <w:rPr>
          <w:rFonts w:hint="eastAsia"/>
        </w:rPr>
        <w:t>那是三咲市自古流传下来的传说。</w:t>
      </w:r>
    </w:p>
    <w:p w:rsidR="009C1EAC" w:rsidRDefault="009C1EAC" w:rsidP="002939DB">
      <w:r>
        <w:rPr>
          <w:rFonts w:hint="eastAsia"/>
        </w:rPr>
        <w:t>而随着近代化的发展，也渐渐发展复苏成最新的传说。</w:t>
      </w:r>
    </w:p>
    <w:p w:rsidR="009C1EAC" w:rsidRDefault="009C1EAC" w:rsidP="002939DB">
      <w:r>
        <w:rPr>
          <w:rFonts w:hint="eastAsia"/>
        </w:rPr>
        <w:t>比如说，已经在数年前就腐朽的废屋，突然在某个夜晚亮起了灯光。</w:t>
      </w:r>
    </w:p>
    <w:p w:rsidR="009C1EAC" w:rsidRDefault="009C1EAC" w:rsidP="002939DB">
      <w:r>
        <w:rPr>
          <w:rFonts w:hint="eastAsia"/>
        </w:rPr>
        <w:t>还比如说，山上收集了无数的玻璃，而在某一天突然全部消失了。</w:t>
      </w:r>
    </w:p>
    <w:p w:rsidR="009C1EAC" w:rsidRDefault="009C1EAC" w:rsidP="002939DB">
      <w:r>
        <w:rPr>
          <w:rFonts w:hint="eastAsia"/>
        </w:rPr>
        <w:t>还有，在浓雾的日子里会有小孩在那里迷失，然后就“神隐”了。</w:t>
      </w:r>
    </w:p>
    <w:p w:rsidR="009C1EAC" w:rsidRDefault="009C1EAC" w:rsidP="002939DB">
      <w:r>
        <w:rPr>
          <w:rFonts w:hint="eastAsia"/>
        </w:rPr>
        <w:t>再有，深夜，明明听不到惨叫的声音，但怪声会在只那座房屋中回响…………这个是根据青子的不好传言改动后的成果。</w:t>
      </w:r>
    </w:p>
    <w:p w:rsidR="009C1EAC" w:rsidRDefault="009C1EAC" w:rsidP="002939DB">
      <w:r>
        <w:rPr>
          <w:rFonts w:hint="eastAsia"/>
        </w:rPr>
        <w:t>另外，偶尔会有看起来很可疑的高级车开上道路。</w:t>
      </w:r>
    </w:p>
    <w:p w:rsidR="009C1EAC" w:rsidRDefault="009C1EAC" w:rsidP="002939DB">
      <w:r>
        <w:rPr>
          <w:rFonts w:hint="eastAsia"/>
        </w:rPr>
        <w:t>传言的种类与日俱增。</w:t>
      </w:r>
    </w:p>
    <w:p w:rsidR="009C1EAC" w:rsidRDefault="009C1EAC" w:rsidP="002939DB">
      <w:r>
        <w:rPr>
          <w:rFonts w:hint="eastAsia"/>
        </w:rPr>
        <w:t>那种感觉就像是，在山上腐朽了多时的洋馆，在数年前复活了。</w:t>
      </w:r>
    </w:p>
    <w:p w:rsidR="009C1EAC" w:rsidRDefault="009C1EAC" w:rsidP="002939DB">
      <w:r>
        <w:rPr>
          <w:rFonts w:hint="eastAsia"/>
        </w:rPr>
        <w:t>在无人居住的山中，</w:t>
      </w:r>
    </w:p>
    <w:p w:rsidR="009C1EAC" w:rsidRDefault="009C1EAC" w:rsidP="002939DB">
      <w:r>
        <w:rPr>
          <w:rFonts w:hint="eastAsia"/>
        </w:rPr>
        <w:t>即便是白天也被阴暗的森林所掩盖的废墟。</w:t>
      </w:r>
    </w:p>
    <w:p w:rsidR="009C1EAC" w:rsidRDefault="009C1EAC" w:rsidP="002939DB">
      <w:r>
        <w:rPr>
          <w:rFonts w:hint="eastAsia"/>
        </w:rPr>
        <w:t>这些话语所关联的，是从这个时代取出的魔法的残渣。</w:t>
      </w:r>
    </w:p>
    <w:p w:rsidR="009C1EAC" w:rsidRDefault="009C1EAC" w:rsidP="002939DB">
      <w:r>
        <w:rPr>
          <w:rFonts w:hint="eastAsia"/>
        </w:rPr>
        <w:t>那即是，</w:t>
      </w:r>
    </w:p>
    <w:p w:rsidR="009C1EAC" w:rsidRDefault="009C1EAC" w:rsidP="002939DB">
      <w:r>
        <w:rPr>
          <w:rFonts w:hint="eastAsia"/>
        </w:rPr>
        <w:t>这个久远寺邸。</w:t>
      </w:r>
    </w:p>
    <w:p w:rsidR="009C1EAC" w:rsidRDefault="009C1EAC" w:rsidP="002939DB">
      <w:r>
        <w:rPr>
          <w:rFonts w:hint="eastAsia"/>
        </w:rPr>
        <w:t>三咲町里谁都知道的，山上魔女的家。</w:t>
      </w:r>
    </w:p>
    <w:p w:rsidR="009C1EAC" w:rsidRDefault="009C1EAC" w:rsidP="002939DB">
      <w:r>
        <w:rPr>
          <w:rFonts w:hint="eastAsia"/>
        </w:rPr>
        <w:t>也是青子居住的地方，货真价实的幽灵大屋。</w:t>
      </w:r>
    </w:p>
    <w:p w:rsidR="009C1EAC" w:rsidRDefault="009C1EAC" w:rsidP="002939DB">
      <w:r>
        <w:rPr>
          <w:rFonts w:hint="eastAsia"/>
        </w:rPr>
        <w:t>倒也不是像传说的那样，幽灵大屋只是俗称。</w:t>
      </w:r>
    </w:p>
    <w:p w:rsidR="009C1EAC" w:rsidRDefault="009C1EAC" w:rsidP="002939DB">
      <w:r>
        <w:rPr>
          <w:rFonts w:hint="eastAsia"/>
        </w:rPr>
        <w:t>久远寺宅是因为某些复杂的原因从英国运来的，血统正宗的洋房。</w:t>
      </w:r>
    </w:p>
    <w:p w:rsidR="009C1EAC" w:rsidRDefault="009C1EAC" w:rsidP="002939DB">
      <w:r>
        <w:rPr>
          <w:rFonts w:hint="eastAsia"/>
        </w:rPr>
        <w:t>作为公寓来说有些窄，作为家的话又大的不像话。</w:t>
      </w:r>
    </w:p>
    <w:p w:rsidR="009C1EAC" w:rsidRDefault="009C1EAC" w:rsidP="002939DB">
      <w:r>
        <w:rPr>
          <w:rFonts w:hint="eastAsia"/>
        </w:rPr>
        <w:t>相当于普通住宅三倍面积的本馆，和包围着本馆的庭院。</w:t>
      </w:r>
    </w:p>
    <w:p w:rsidR="009C1EAC" w:rsidRDefault="009C1EAC" w:rsidP="002939DB">
      <w:r>
        <w:rPr>
          <w:rFonts w:hint="eastAsia"/>
        </w:rPr>
        <w:t>庭院四周耸立着高高的铁栅栏，上面被长满刺的植物藤蔓爬满了。</w:t>
      </w:r>
    </w:p>
    <w:p w:rsidR="009C1EAC" w:rsidRDefault="009C1EAC" w:rsidP="002939DB">
      <w:r>
        <w:rPr>
          <w:rFonts w:hint="eastAsia"/>
        </w:rPr>
        <w:t>附属的别馆，坐落在远离本馆的高台上。</w:t>
      </w:r>
    </w:p>
    <w:p w:rsidR="009C1EAC" w:rsidRDefault="009C1EAC" w:rsidP="002939DB">
      <w:r>
        <w:rPr>
          <w:rFonts w:hint="eastAsia"/>
        </w:rPr>
        <w:t>就这样被各种传言包围也是没有办法的事。</w:t>
      </w:r>
    </w:p>
    <w:p w:rsidR="009C1EAC" w:rsidRDefault="009C1EAC" w:rsidP="002939DB">
      <w:r>
        <w:rPr>
          <w:rFonts w:hint="eastAsia"/>
        </w:rPr>
        <w:t>与町里的人们格格不入，把不自然的豪宅建在山丘上。肯定会引起别人的厌烦。</w:t>
      </w:r>
    </w:p>
    <w:p w:rsidR="009C1EAC" w:rsidRDefault="009C1EAC" w:rsidP="002939DB">
      <w:r>
        <w:rPr>
          <w:rFonts w:hint="eastAsia"/>
        </w:rPr>
        <w:t>诽谤中伤，误解传言都是需要付出的代价。</w:t>
      </w:r>
    </w:p>
    <w:p w:rsidR="009C1EAC" w:rsidRDefault="009C1EAC" w:rsidP="002939DB">
      <w:r>
        <w:rPr>
          <w:rFonts w:hint="eastAsia"/>
        </w:rPr>
        <w:t>而且住在其中的只有两个人，住户都是吸血鬼的传言也不胫而走。</w:t>
      </w:r>
    </w:p>
    <w:p w:rsidR="009C1EAC" w:rsidRDefault="009C1EAC" w:rsidP="002939DB">
      <w:r>
        <w:rPr>
          <w:rFonts w:hint="eastAsia"/>
        </w:rPr>
        <w:t>【…………嘛，我倒还好，有珠那个样子，肯定会这么传言的。】</w:t>
      </w:r>
    </w:p>
    <w:p w:rsidR="009C1EAC" w:rsidRDefault="009C1EAC" w:rsidP="002939DB">
      <w:r>
        <w:rPr>
          <w:rFonts w:hint="eastAsia"/>
        </w:rPr>
        <w:t>打开玄关。</w:t>
      </w:r>
    </w:p>
    <w:p w:rsidR="009C1EAC" w:rsidRDefault="009C1EAC" w:rsidP="002939DB">
      <w:r>
        <w:rPr>
          <w:rFonts w:hint="eastAsia"/>
        </w:rPr>
        <w:t>与黄铜的钥匙十分契合的双开的大门，钥匙孔里面似乎有什么杂质。</w:t>
      </w:r>
    </w:p>
    <w:p w:rsidR="009C1EAC" w:rsidRDefault="009C1EAC" w:rsidP="002939DB">
      <w:r>
        <w:rPr>
          <w:rFonts w:hint="eastAsia"/>
        </w:rPr>
        <w:t>青子一只手把门推开，走进了这个被称为幽灵的大屋。</w:t>
      </w:r>
    </w:p>
    <w:p w:rsidR="009C1EAC" w:rsidRDefault="009C1EAC" w:rsidP="002939DB">
      <w:r>
        <w:rPr>
          <w:rFonts w:hint="eastAsia"/>
        </w:rPr>
        <w:t>…………话说回来。</w:t>
      </w:r>
    </w:p>
    <w:p w:rsidR="009C1EAC" w:rsidRDefault="009C1EAC" w:rsidP="002939DB">
      <w:r>
        <w:rPr>
          <w:rFonts w:hint="eastAsia"/>
        </w:rPr>
        <w:t>吸血鬼之类的先放在一边，幽灵相关的，状况相似的事情也不是完全没有过。</w:t>
      </w:r>
    </w:p>
    <w:p w:rsidR="009C1EAC" w:rsidRDefault="009C1EAC" w:rsidP="002939DB"/>
    <w:p w:rsidR="009C1EAC" w:rsidRDefault="009C1EAC" w:rsidP="002939DB"/>
    <w:p w:rsidR="009C1EAC" w:rsidRDefault="009C1EAC" w:rsidP="002939DB"/>
    <w:p w:rsidR="009C1EAC" w:rsidRDefault="009C1EAC" w:rsidP="002939DB"/>
    <w:p w:rsidR="009C1EAC" w:rsidRDefault="009C1EAC" w:rsidP="002939DB"/>
    <w:p w:rsidR="009C1EAC" w:rsidRDefault="009C1EAC" w:rsidP="002939DB"/>
    <w:p w:rsidR="009C1EAC" w:rsidRDefault="009C1EAC" w:rsidP="002939DB"/>
    <w:p w:rsidR="009C1EAC" w:rsidRDefault="009C1EAC" w:rsidP="002939DB"/>
    <w:p w:rsidR="009C1EAC" w:rsidRDefault="009C1EAC" w:rsidP="002939DB"/>
    <w:p w:rsidR="009C1EAC" w:rsidRDefault="009C1EAC" w:rsidP="002939DB"/>
    <w:p w:rsidR="009C1EAC" w:rsidRDefault="009C1EAC" w:rsidP="002939DB"/>
    <w:p w:rsidR="009C1EAC" w:rsidRDefault="009C1EAC" w:rsidP="002939DB"/>
    <w:p w:rsidR="009C1EAC" w:rsidRDefault="009C1EAC" w:rsidP="002939DB"/>
    <w:p w:rsidR="009C1EAC" w:rsidRDefault="009C1EAC" w:rsidP="002939DB"/>
    <w:p w:rsidR="009C1EAC" w:rsidRDefault="009C1EAC" w:rsidP="002939DB"/>
    <w:p w:rsidR="009C1EAC" w:rsidRDefault="009C1EAC" w:rsidP="002939DB"/>
    <w:p w:rsidR="009C1EAC" w:rsidRDefault="009C1EAC" w:rsidP="002939DB"/>
    <w:p w:rsidR="009C1EAC" w:rsidRDefault="009C1EAC" w:rsidP="002939DB"/>
    <w:p w:rsidR="009C1EAC" w:rsidRDefault="009C1EAC" w:rsidP="0034530D">
      <w:pPr>
        <w:pStyle w:val="Title"/>
      </w:pPr>
      <w:r>
        <w:rPr>
          <w:rFonts w:hint="eastAsia"/>
        </w:rPr>
        <w:t>洋馆的少女</w:t>
      </w:r>
    </w:p>
    <w:p w:rsidR="009C1EAC" w:rsidRDefault="009C1EAC" w:rsidP="0034530D">
      <w:r>
        <w:rPr>
          <w:rFonts w:hint="eastAsia"/>
        </w:rPr>
        <w:t>和外面的天气同样，房屋里面也是灰色的阴天颜色。</w:t>
      </w:r>
    </w:p>
    <w:p w:rsidR="009C1EAC" w:rsidRDefault="009C1EAC" w:rsidP="0034530D">
      <w:r>
        <w:rPr>
          <w:rFonts w:hint="eastAsia"/>
        </w:rPr>
        <w:t>可能是设计者趣味的原因，这个楼梯处有电灯的可能性也可以排除了。</w:t>
      </w:r>
    </w:p>
    <w:p w:rsidR="009C1EAC" w:rsidRDefault="009C1EAC" w:rsidP="0034530D">
      <w:r>
        <w:rPr>
          <w:rFonts w:hint="eastAsia"/>
        </w:rPr>
        <w:t>可以从这里直接看到二楼的天井。</w:t>
      </w:r>
    </w:p>
    <w:p w:rsidR="009C1EAC" w:rsidRDefault="009C1EAC" w:rsidP="0034530D">
      <w:r>
        <w:rPr>
          <w:rFonts w:hint="eastAsia"/>
        </w:rPr>
        <w:t>能用作照明的只有这个高高的天井所透过的日光和月光而已。</w:t>
      </w:r>
    </w:p>
    <w:p w:rsidR="009C1EAC" w:rsidRDefault="009C1EAC" w:rsidP="0034530D">
      <w:r>
        <w:rPr>
          <w:rFonts w:hint="eastAsia"/>
        </w:rPr>
        <w:t>到雨天的话这里就会像入夜前似的昏暗下来。</w:t>
      </w:r>
    </w:p>
    <w:p w:rsidR="009C1EAC" w:rsidRDefault="009C1EAC" w:rsidP="0034530D">
      <w:r>
        <w:rPr>
          <w:rFonts w:hint="eastAsia"/>
        </w:rPr>
        <w:t>没有月亮夜晚更是冷的好像身处没有恒星照耀的外星球。所有的东西都被绝迹了一般。</w:t>
      </w:r>
    </w:p>
    <w:p w:rsidR="009C1EAC" w:rsidRDefault="009C1EAC" w:rsidP="0034530D">
      <w:r>
        <w:rPr>
          <w:rFonts w:hint="eastAsia"/>
        </w:rPr>
        <w:t>休息的场所是在这个建筑物最东边的屋子，在这之前不先去自己的屋子里换下衣服就冷静不下来呢。青子走上了楼梯。</w:t>
      </w:r>
    </w:p>
    <w:p w:rsidR="009C1EAC" w:rsidRDefault="009C1EAC" w:rsidP="0034530D">
      <w:r>
        <w:rPr>
          <w:rFonts w:hint="eastAsia"/>
        </w:rPr>
        <w:t>沿着墙壁向上的楼梯直通到二楼的大厅。</w:t>
      </w:r>
    </w:p>
    <w:p w:rsidR="009C1EAC" w:rsidRDefault="009C1EAC" w:rsidP="0034530D">
      <w:r>
        <w:rPr>
          <w:rFonts w:hint="eastAsia"/>
        </w:rPr>
        <w:t>到三楼的屋顶的里屋必须要通过这个大厅的里侧才可以。</w:t>
      </w:r>
    </w:p>
    <w:p w:rsidR="009C1EAC" w:rsidRDefault="009C1EAC" w:rsidP="0034530D">
      <w:r>
        <w:rPr>
          <w:rFonts w:hint="eastAsia"/>
        </w:rPr>
        <w:t>虽然这么说，青子到这里的两年来，也没有使用过屋顶的屋子。</w:t>
      </w:r>
    </w:p>
    <w:p w:rsidR="009C1EAC" w:rsidRDefault="009C1EAC" w:rsidP="0034530D">
      <w:r>
        <w:rPr>
          <w:rFonts w:hint="eastAsia"/>
        </w:rPr>
        <w:t>久远寺邸非常大，分为东馆和西馆。</w:t>
      </w:r>
    </w:p>
    <w:p w:rsidR="009C1EAC" w:rsidRDefault="009C1EAC" w:rsidP="0034530D">
      <w:r>
        <w:rPr>
          <w:rFonts w:hint="eastAsia"/>
        </w:rPr>
        <w:t>青子借住的屋子只在东馆那部分，只有两间，对青子来说这也足够了。</w:t>
      </w:r>
    </w:p>
    <w:p w:rsidR="009C1EAC" w:rsidRDefault="009C1EAC" w:rsidP="0034530D">
      <w:r>
        <w:rPr>
          <w:rFonts w:hint="eastAsia"/>
        </w:rPr>
        <w:t>把打开来也只有图书的世界紧紧锁住的门，过去</w:t>
      </w:r>
      <w:r>
        <w:t>5</w:t>
      </w:r>
      <w:r>
        <w:rPr>
          <w:rFonts w:hint="eastAsia"/>
        </w:rPr>
        <w:t>年间作为库房的屋顶的里屋也没有试用。</w:t>
      </w:r>
    </w:p>
    <w:p w:rsidR="009C1EAC" w:rsidRDefault="009C1EAC" w:rsidP="0034530D">
      <w:r>
        <w:rPr>
          <w:rFonts w:hint="eastAsia"/>
        </w:rPr>
        <w:t>东馆走廊最里面的就是青子的房间。</w:t>
      </w:r>
    </w:p>
    <w:p w:rsidR="009C1EAC" w:rsidRDefault="009C1EAC" w:rsidP="0034530D">
      <w:r>
        <w:rPr>
          <w:rFonts w:hint="eastAsia"/>
        </w:rPr>
        <w:t>青子刚住下的时候，专门选了不怎么大的房间。没有考虑多么深远的事情，只是单纯的觉得这样打扫的时候能省事。</w:t>
      </w:r>
    </w:p>
    <w:p w:rsidR="009C1EAC" w:rsidRDefault="009C1EAC" w:rsidP="0034530D">
      <w:r>
        <w:rPr>
          <w:rFonts w:hint="eastAsia"/>
        </w:rPr>
        <w:t>房间里放着一张稍大的床，青子爱用的红木制书桌、衣柜，整齐的放着上衣的收纳盒，还有两个九层的书柜。</w:t>
      </w:r>
    </w:p>
    <w:p w:rsidR="009C1EAC" w:rsidRDefault="009C1EAC" w:rsidP="0034530D">
      <w:r>
        <w:rPr>
          <w:rFonts w:hint="eastAsia"/>
        </w:rPr>
        <w:t>从老家里运来的东西就只有这些了。</w:t>
      </w:r>
    </w:p>
    <w:p w:rsidR="009C1EAC" w:rsidRDefault="009C1EAC" w:rsidP="0034530D">
      <w:r>
        <w:rPr>
          <w:rFonts w:hint="eastAsia"/>
        </w:rPr>
        <w:t>作为养育了苍崎青子</w:t>
      </w:r>
      <w:r>
        <w:t>16</w:t>
      </w:r>
      <w:r>
        <w:rPr>
          <w:rFonts w:hint="eastAsia"/>
        </w:rPr>
        <w:t>年的证明，好像就减缩成这种程度的东西了。</w:t>
      </w:r>
    </w:p>
    <w:p w:rsidR="009C1EAC" w:rsidRDefault="009C1EAC" w:rsidP="0034530D">
      <w:r>
        <w:rPr>
          <w:rFonts w:hint="eastAsia"/>
        </w:rPr>
        <w:t>还有隔壁的房间，这两间房就是自己借用的房间。</w:t>
      </w:r>
    </w:p>
    <w:p w:rsidR="009C1EAC" w:rsidRDefault="009C1EAC" w:rsidP="0034530D">
      <w:r>
        <w:rPr>
          <w:rFonts w:hint="eastAsia"/>
        </w:rPr>
        <w:t>【</w:t>
      </w:r>
      <w:r>
        <w:t>——</w:t>
      </w:r>
      <w:r>
        <w:rPr>
          <w:rFonts w:hint="eastAsia"/>
        </w:rPr>
        <w:t>对了，从有珠那里借来的警戒塔。还要检查一下坏了没？】</w:t>
      </w:r>
    </w:p>
    <w:p w:rsidR="009C1EAC" w:rsidRDefault="009C1EAC" w:rsidP="0034530D">
      <w:r>
        <w:rPr>
          <w:rFonts w:hint="eastAsia"/>
        </w:rPr>
        <w:t>确认一下通宵一直到今天早上的成果，</w:t>
      </w:r>
    </w:p>
    <w:p w:rsidR="009C1EAC" w:rsidRDefault="009C1EAC" w:rsidP="0034530D">
      <w:r>
        <w:rPr>
          <w:rFonts w:hint="eastAsia"/>
        </w:rPr>
        <w:t>一墙之隔的书房展示出的，是与刚才的苍崎青子生活完全不同的，持续时间还不到一年的她的人生。</w:t>
      </w:r>
    </w:p>
    <w:p w:rsidR="009C1EAC" w:rsidRDefault="009C1EAC" w:rsidP="0034530D">
      <w:r>
        <w:rPr>
          <w:rFonts w:hint="eastAsia"/>
        </w:rPr>
        <w:t>并不是为了至今为止的她，</w:t>
      </w:r>
    </w:p>
    <w:p w:rsidR="009C1EAC" w:rsidRDefault="009C1EAC" w:rsidP="0034530D">
      <w:r>
        <w:rPr>
          <w:rFonts w:hint="eastAsia"/>
        </w:rPr>
        <w:t>而是为了证明从今往后的她所在的，其他人无法介入，孤独的，无理的世界。</w:t>
      </w:r>
    </w:p>
    <w:p w:rsidR="009C1EAC" w:rsidRDefault="009C1EAC" w:rsidP="0034530D">
      <w:r>
        <w:rPr>
          <w:rFonts w:hint="eastAsia"/>
        </w:rPr>
        <w:t>【呜哇…………坏了还好一点，这消失的连一点痕迹都没留下…………果然自己编写还是太早了。算了，想笑就笑吧，知更鸟。】</w:t>
      </w:r>
    </w:p>
    <w:p w:rsidR="009C1EAC" w:rsidRDefault="009C1EAC" w:rsidP="0034530D">
      <w:r>
        <w:rPr>
          <w:rFonts w:hint="eastAsia"/>
        </w:rPr>
        <w:t>若无其事的站在左边的知更鸟飞走了。</w:t>
      </w:r>
    </w:p>
    <w:p w:rsidR="009C1EAC" w:rsidRDefault="009C1EAC" w:rsidP="0034530D">
      <w:r>
        <w:rPr>
          <w:rFonts w:hint="eastAsia"/>
        </w:rPr>
        <w:t>才能只是平平，也不是很努力，还总是害怕失败。</w:t>
      </w:r>
    </w:p>
    <w:p w:rsidR="009C1EAC" w:rsidRDefault="009C1EAC" w:rsidP="0034530D">
      <w:r>
        <w:rPr>
          <w:rFonts w:hint="eastAsia"/>
        </w:rPr>
        <w:t>这时就能体现出青子的乐天派性格，和自由奔放的个性</w:t>
      </w:r>
    </w:p>
    <w:p w:rsidR="009C1EAC" w:rsidRDefault="009C1EAC" w:rsidP="0034530D"/>
    <w:p w:rsidR="009C1EAC" w:rsidRDefault="009C1EAC" w:rsidP="0034530D">
      <w:r>
        <w:rPr>
          <w:rFonts w:hint="eastAsia"/>
        </w:rPr>
        <w:t>把制服换成家居服后，青子回到了一楼。</w:t>
      </w:r>
    </w:p>
    <w:p w:rsidR="009C1EAC" w:rsidRDefault="009C1EAC" w:rsidP="0034530D">
      <w:r>
        <w:rPr>
          <w:rFonts w:hint="eastAsia"/>
        </w:rPr>
        <w:t>推开楼梯东侧的门，地下室一样昏暗的走廊继续延伸。</w:t>
      </w:r>
    </w:p>
    <w:p w:rsidR="009C1EAC" w:rsidRDefault="009C1EAC" w:rsidP="0034530D">
      <w:r>
        <w:rPr>
          <w:rFonts w:hint="eastAsia"/>
        </w:rPr>
        <w:t>这个走廊没有通向外面的窗户，没有电灯的话只能看见黑暗。青子打开了开关，走进了最近的房间。</w:t>
      </w:r>
    </w:p>
    <w:p w:rsidR="009C1EAC" w:rsidRDefault="009C1EAC" w:rsidP="0034530D">
      <w:r>
        <w:rPr>
          <w:rFonts w:hint="eastAsia"/>
        </w:rPr>
        <w:t>【没有电的生活啊……想象不出来呢。】</w:t>
      </w:r>
    </w:p>
    <w:p w:rsidR="009C1EAC" w:rsidRDefault="009C1EAC" w:rsidP="0034530D">
      <w:r>
        <w:rPr>
          <w:rFonts w:hint="eastAsia"/>
        </w:rPr>
        <w:t>这个房间因为青子的喜好已经改变了很多。</w:t>
      </w:r>
    </w:p>
    <w:p w:rsidR="009C1EAC" w:rsidRDefault="009C1EAC" w:rsidP="0034530D">
      <w:r>
        <w:rPr>
          <w:rFonts w:hint="eastAsia"/>
        </w:rPr>
        <w:t>墙壁上是奢华的纹饰。</w:t>
      </w:r>
    </w:p>
    <w:p w:rsidR="009C1EAC" w:rsidRDefault="009C1EAC" w:rsidP="0034530D">
      <w:r>
        <w:rPr>
          <w:rFonts w:hint="eastAsia"/>
        </w:rPr>
        <w:t>威严满满的沙发。</w:t>
      </w:r>
    </w:p>
    <w:p w:rsidR="009C1EAC" w:rsidRDefault="009C1EAC" w:rsidP="0034530D">
      <w:r>
        <w:rPr>
          <w:rFonts w:hint="eastAsia"/>
        </w:rPr>
        <w:t>波斯制的高级地毯。</w:t>
      </w:r>
    </w:p>
    <w:p w:rsidR="009C1EAC" w:rsidRDefault="009C1EAC" w:rsidP="0034530D">
      <w:r>
        <w:rPr>
          <w:rFonts w:hint="eastAsia"/>
        </w:rPr>
        <w:t>看上去好像是哪座城堡中的一个房间。但在这其中，三十英寸的大彩电坐镇在电视架上，和周围环境格格不入的宣示着自己的存在。</w:t>
      </w:r>
    </w:p>
    <w:p w:rsidR="009C1EAC" w:rsidRDefault="009C1EAC" w:rsidP="0034530D">
      <w:r>
        <w:rPr>
          <w:rFonts w:hint="eastAsia"/>
        </w:rPr>
        <w:t>电视机像穿着不存在新装的皇帝，尽力的向着沙发他们虚张声势，让其他东西拜倒在自己的威严之下。</w:t>
      </w:r>
    </w:p>
    <w:p w:rsidR="009C1EAC" w:rsidRDefault="009C1EAC" w:rsidP="0034530D">
      <w:r>
        <w:rPr>
          <w:rFonts w:hint="eastAsia"/>
        </w:rPr>
        <w:t>洋馆的主人虽然很不愿意安放电视机，但对作为平民的青子来说，这个东西带来的平常感是不可或缺的休息。</w:t>
      </w:r>
    </w:p>
    <w:p w:rsidR="009C1EAC" w:rsidRDefault="009C1EAC" w:rsidP="0034530D">
      <w:r>
        <w:rPr>
          <w:rFonts w:hint="eastAsia"/>
        </w:rPr>
        <w:t>刚开始住在这的时候，还因为电视和同居人还发生了战争。现在双方都能接受这个现代文明的机器了。</w:t>
      </w:r>
    </w:p>
    <w:p w:rsidR="009C1EAC" w:rsidRDefault="009C1EAC" w:rsidP="0034530D">
      <w:r>
        <w:rPr>
          <w:rFonts w:hint="eastAsia"/>
        </w:rPr>
        <w:t>【什么嘛，还在说别人，我们这也是一样啊，和时代错位的家。】</w:t>
      </w:r>
    </w:p>
    <w:p w:rsidR="009C1EAC" w:rsidRDefault="009C1EAC" w:rsidP="0034530D">
      <w:r>
        <w:rPr>
          <w:rFonts w:hint="eastAsia"/>
        </w:rPr>
        <w:t>带着点快乐的心情，青子泡起茶来。</w:t>
      </w:r>
    </w:p>
    <w:p w:rsidR="009C1EAC" w:rsidRDefault="009C1EAC" w:rsidP="0034530D">
      <w:r>
        <w:rPr>
          <w:rFonts w:hint="eastAsia"/>
        </w:rPr>
        <w:t>厨房和大厅之间只隔着一个墙壁，在那里煮沸了水，准备好茶壶和锅。全部准备完毕后泡起了红茶。</w:t>
      </w:r>
    </w:p>
    <w:p w:rsidR="009C1EAC" w:rsidRDefault="009C1EAC" w:rsidP="0034530D">
      <w:r>
        <w:rPr>
          <w:rFonts w:hint="eastAsia"/>
        </w:rPr>
        <w:t>【哈</w:t>
      </w:r>
      <w:r>
        <w:t>——</w:t>
      </w:r>
      <w:r>
        <w:rPr>
          <w:rFonts w:hint="eastAsia"/>
        </w:rPr>
        <w:t>】</w:t>
      </w:r>
    </w:p>
    <w:p w:rsidR="009C1EAC" w:rsidRDefault="009C1EAC" w:rsidP="0034530D">
      <w:r>
        <w:rPr>
          <w:rFonts w:hint="eastAsia"/>
        </w:rPr>
        <w:t>把整个身子埋进沙发里。</w:t>
      </w:r>
    </w:p>
    <w:p w:rsidR="009C1EAC" w:rsidRDefault="009C1EAC" w:rsidP="0034530D">
      <w:r>
        <w:rPr>
          <w:rFonts w:hint="eastAsia"/>
        </w:rPr>
        <w:t>喝了一口红茶，接着，第二口。</w:t>
      </w:r>
    </w:p>
    <w:p w:rsidR="009C1EAC" w:rsidRDefault="009C1EAC" w:rsidP="0034530D">
      <w:r>
        <w:rPr>
          <w:rFonts w:hint="eastAsia"/>
        </w:rPr>
        <w:t>时钟的时针在耳边轻响。啊啊，今天下午干什么呢？这么模模糊糊的想着喝了第三口。</w:t>
      </w:r>
    </w:p>
    <w:p w:rsidR="009C1EAC" w:rsidRDefault="009C1EAC" w:rsidP="0034530D">
      <w:r>
        <w:rPr>
          <w:rFonts w:hint="eastAsia"/>
        </w:rPr>
        <w:t>沙发柔软的触感，正有一种想试试到底能往沙发里沉多深的冲动的时候。</w:t>
      </w:r>
    </w:p>
    <w:p w:rsidR="009C1EAC" w:rsidRDefault="009C1EAC" w:rsidP="0034530D"/>
    <w:p w:rsidR="009C1EAC" w:rsidRDefault="009C1EAC" w:rsidP="0034530D">
      <w:r>
        <w:rPr>
          <w:rFonts w:hint="eastAsia"/>
        </w:rPr>
        <w:t>【</w:t>
      </w:r>
      <w:r>
        <w:t>————</w:t>
      </w:r>
      <w:r>
        <w:rPr>
          <w:rFonts w:hint="eastAsia"/>
        </w:rPr>
        <w:t>】</w:t>
      </w:r>
    </w:p>
    <w:p w:rsidR="009C1EAC" w:rsidRDefault="009C1EAC" w:rsidP="0034530D">
      <w:r>
        <w:rPr>
          <w:rFonts w:hint="eastAsia"/>
        </w:rPr>
        <w:t>青子的眼睛还一眨一眨的没有完全张开，猛地从靠垫上支起身子。</w:t>
      </w:r>
    </w:p>
    <w:p w:rsidR="009C1EAC" w:rsidRDefault="009C1EAC" w:rsidP="0034530D">
      <w:r>
        <w:rPr>
          <w:rFonts w:hint="eastAsia"/>
        </w:rPr>
        <w:t>既不是梦也不是妄想，</w:t>
      </w:r>
    </w:p>
    <w:p w:rsidR="009C1EAC" w:rsidRDefault="009C1EAC" w:rsidP="0034530D">
      <w:r>
        <w:rPr>
          <w:rFonts w:hint="eastAsia"/>
        </w:rPr>
        <w:t>不知何时，自己的眼前坐了一位少女。</w:t>
      </w:r>
    </w:p>
    <w:p w:rsidR="009C1EAC" w:rsidRDefault="009C1EAC" w:rsidP="0034530D">
      <w:r>
        <w:rPr>
          <w:rFonts w:hint="eastAsia"/>
        </w:rPr>
        <w:t>并没有多吃惊，青子拿起了茶杯。</w:t>
      </w:r>
    </w:p>
    <w:p w:rsidR="009C1EAC" w:rsidRDefault="009C1EAC" w:rsidP="0034530D">
      <w:r>
        <w:rPr>
          <w:rFonts w:hint="eastAsia"/>
        </w:rPr>
        <w:t>已经泡好的红茶完全变凉了。</w:t>
      </w:r>
    </w:p>
    <w:p w:rsidR="009C1EAC" w:rsidRDefault="009C1EAC" w:rsidP="0034530D">
      <w:r>
        <w:rPr>
          <w:rFonts w:hint="eastAsia"/>
        </w:rPr>
        <w:t>【我睡着了？】</w:t>
      </w:r>
    </w:p>
    <w:p w:rsidR="009C1EAC" w:rsidRDefault="009C1EAC" w:rsidP="0034530D">
      <w:r>
        <w:rPr>
          <w:rFonts w:hint="eastAsia"/>
        </w:rPr>
        <w:t>青子的声音，向着桌子另一边的少女问去。</w:t>
      </w:r>
    </w:p>
    <w:p w:rsidR="009C1EAC" w:rsidRDefault="009C1EAC" w:rsidP="0034530D">
      <w:r>
        <w:rPr>
          <w:rFonts w:hint="eastAsia"/>
        </w:rPr>
        <w:t>【嗯。】</w:t>
      </w:r>
    </w:p>
    <w:p w:rsidR="009C1EAC" w:rsidRDefault="009C1EAC" w:rsidP="0034530D">
      <w:r>
        <w:rPr>
          <w:rFonts w:hint="eastAsia"/>
        </w:rPr>
        <w:t>少女没有抬头，毫不关心的回答着。</w:t>
      </w:r>
    </w:p>
    <w:p w:rsidR="009C1EAC" w:rsidRDefault="009C1EAC" w:rsidP="0034530D">
      <w:r>
        <w:t>——</w:t>
      </w:r>
      <w:r>
        <w:rPr>
          <w:rFonts w:hint="eastAsia"/>
        </w:rPr>
        <w:t>如果没有说话，她就会被错认为是一个美丽的人偶吧。</w:t>
      </w:r>
    </w:p>
    <w:p w:rsidR="009C1EAC" w:rsidRDefault="009C1EAC" w:rsidP="0034530D">
      <w:r>
        <w:rPr>
          <w:rFonts w:hint="eastAsia"/>
        </w:rPr>
        <w:t>那个少女端坐在沙发上，手上拿着一本古旧的书在读着。</w:t>
      </w:r>
    </w:p>
    <w:p w:rsidR="009C1EAC" w:rsidRDefault="009C1EAC" w:rsidP="0034530D">
      <w:r>
        <w:rPr>
          <w:rFonts w:hint="eastAsia"/>
        </w:rPr>
        <w:t>纤细的手脚和不知阳光为何物的洁白肌肤。</w:t>
      </w:r>
    </w:p>
    <w:p w:rsidR="009C1EAC" w:rsidRDefault="009C1EAC" w:rsidP="0034530D">
      <w:r>
        <w:rPr>
          <w:rFonts w:hint="eastAsia"/>
        </w:rPr>
        <w:t>没有忧愁也没有欢喜的表情，在少女身上感觉不到人类的感情。</w:t>
      </w:r>
    </w:p>
    <w:p w:rsidR="009C1EAC" w:rsidRDefault="009C1EAC" w:rsidP="0034530D">
      <w:r>
        <w:rPr>
          <w:rFonts w:hint="eastAsia"/>
        </w:rPr>
        <w:t>比青子还要浓密的，不混杂任何杂质的黑发。</w:t>
      </w:r>
    </w:p>
    <w:p w:rsidR="009C1EAC" w:rsidRDefault="009C1EAC" w:rsidP="0034530D">
      <w:r>
        <w:rPr>
          <w:rFonts w:hint="eastAsia"/>
        </w:rPr>
        <w:t>带着冰冷颜色的瞳孔，一行一行的浏览着书页。</w:t>
      </w:r>
    </w:p>
    <w:p w:rsidR="009C1EAC" w:rsidRDefault="009C1EAC" w:rsidP="0034530D">
      <w:r>
        <w:rPr>
          <w:rFonts w:hint="eastAsia"/>
        </w:rPr>
        <w:t>会被认为是修道院服的黑衣是少女所就读学校的制服。</w:t>
      </w:r>
    </w:p>
    <w:p w:rsidR="009C1EAC" w:rsidRDefault="009C1EAC" w:rsidP="0034530D">
      <w:r>
        <w:rPr>
          <w:rFonts w:hint="eastAsia"/>
        </w:rPr>
        <w:t>那身黑色和少女十分相称，在青子看来是有些合适过头了。</w:t>
      </w:r>
    </w:p>
    <w:p w:rsidR="009C1EAC" w:rsidRDefault="009C1EAC" w:rsidP="0034530D">
      <w:r>
        <w:rPr>
          <w:rFonts w:hint="eastAsia"/>
        </w:rPr>
        <w:t>宛如一幅风景画一般，</w:t>
      </w:r>
    </w:p>
    <w:p w:rsidR="009C1EAC" w:rsidRDefault="009C1EAC" w:rsidP="0034530D">
      <w:r>
        <w:rPr>
          <w:rFonts w:hint="eastAsia"/>
        </w:rPr>
        <w:t>少女有一种从一开始就是以这种形态出生的非现实感。</w:t>
      </w:r>
    </w:p>
    <w:p w:rsidR="009C1EAC" w:rsidRDefault="009C1EAC" w:rsidP="0034530D">
      <w:r>
        <w:rPr>
          <w:rFonts w:hint="eastAsia"/>
        </w:rPr>
        <w:t>微微低下的脸洁白无瑕，让同性的青子见了都感叹其美丽。</w:t>
      </w:r>
    </w:p>
    <w:p w:rsidR="009C1EAC" w:rsidRDefault="009C1EAC" w:rsidP="0034530D">
      <w:r>
        <w:rPr>
          <w:rFonts w:hint="eastAsia"/>
        </w:rPr>
        <w:t>这个少女正是，住在这栋幽灵大屋里两人中的另一个。</w:t>
      </w:r>
    </w:p>
    <w:p w:rsidR="009C1EAC" w:rsidRDefault="009C1EAC" w:rsidP="0034530D">
      <w:r>
        <w:rPr>
          <w:rFonts w:hint="eastAsia"/>
        </w:rPr>
        <w:t>名字叫做久远寺有珠，和青子同年的同居人。</w:t>
      </w:r>
    </w:p>
    <w:p w:rsidR="009C1EAC" w:rsidRDefault="009C1EAC" w:rsidP="0034530D">
      <w:r>
        <w:rPr>
          <w:rFonts w:hint="eastAsia"/>
        </w:rPr>
        <w:t>【我睡了多久？】</w:t>
      </w:r>
    </w:p>
    <w:p w:rsidR="009C1EAC" w:rsidRDefault="009C1EAC" w:rsidP="0034530D">
      <w:r>
        <w:rPr>
          <w:rFonts w:hint="eastAsia"/>
        </w:rPr>
        <w:t>【不到一个小时…………在这睡着会着凉，感冒的。】</w:t>
      </w:r>
    </w:p>
    <w:p w:rsidR="009C1EAC" w:rsidRDefault="009C1EAC" w:rsidP="0034530D">
      <w:r>
        <w:rPr>
          <w:rFonts w:hint="eastAsia"/>
        </w:rPr>
        <w:t>有珠毫不关心的回答着。因为有珠一直都这样，青子也毫不在意。</w:t>
      </w:r>
    </w:p>
    <w:p w:rsidR="009C1EAC" w:rsidRDefault="009C1EAC" w:rsidP="0034530D">
      <w:r>
        <w:rPr>
          <w:rFonts w:hint="eastAsia"/>
        </w:rPr>
        <w:t>青子看向座钟，时针已经指向了七点。</w:t>
      </w:r>
    </w:p>
    <w:p w:rsidR="009C1EAC" w:rsidRDefault="009C1EAC" w:rsidP="0034530D">
      <w:r>
        <w:rPr>
          <w:rFonts w:hint="eastAsia"/>
        </w:rPr>
        <w:t>已经睡了超过两个小时了。</w:t>
      </w:r>
    </w:p>
    <w:p w:rsidR="009C1EAC" w:rsidRDefault="009C1EAC" w:rsidP="0034530D">
      <w:r>
        <w:rPr>
          <w:rFonts w:hint="eastAsia"/>
        </w:rPr>
        <w:t>回想一下这一天全是一些麻烦事。通宵到天明的疲劳终于爆发让身体睡过去了也是没办法的事情。</w:t>
      </w:r>
    </w:p>
    <w:p w:rsidR="009C1EAC" w:rsidRDefault="009C1EAC" w:rsidP="0034530D">
      <w:r>
        <w:rPr>
          <w:rFonts w:hint="eastAsia"/>
        </w:rPr>
        <w:t>【明明可以把我叫起来的吧，难得泡的红茶都凉了。】</w:t>
      </w:r>
    </w:p>
    <w:p w:rsidR="009C1EAC" w:rsidRDefault="009C1EAC" w:rsidP="0034530D">
      <w:r>
        <w:rPr>
          <w:rFonts w:hint="eastAsia"/>
        </w:rPr>
        <w:t>【我回来的时候已经凉了。】</w:t>
      </w:r>
    </w:p>
    <w:p w:rsidR="009C1EAC" w:rsidRDefault="009C1EAC" w:rsidP="0034530D">
      <w:r>
        <w:rPr>
          <w:rFonts w:hint="eastAsia"/>
        </w:rPr>
        <w:t>【也是呐，说说而已。】</w:t>
      </w:r>
    </w:p>
    <w:p w:rsidR="009C1EAC" w:rsidRDefault="009C1EAC" w:rsidP="0034530D">
      <w:r>
        <w:rPr>
          <w:rFonts w:hint="eastAsia"/>
        </w:rPr>
        <w:t>青子把凉掉的红茶一口气喝下去。</w:t>
      </w:r>
    </w:p>
    <w:p w:rsidR="009C1EAC" w:rsidRDefault="009C1EAC" w:rsidP="0034530D">
      <w:r>
        <w:rPr>
          <w:rFonts w:hint="eastAsia"/>
        </w:rPr>
        <w:t>在这个缺乏取暖设施的久远寺宅邸中，这类冷掉的东西就足以把刚睡醒还恍惚的头脑弄清晰了。</w:t>
      </w:r>
    </w:p>
    <w:p w:rsidR="009C1EAC" w:rsidRDefault="009C1EAC" w:rsidP="0034530D">
      <w:r>
        <w:rPr>
          <w:rFonts w:hint="eastAsia"/>
        </w:rPr>
        <w:t>【这样就算是</w:t>
      </w:r>
      <w:r w:rsidRPr="007816C7">
        <w:t>Fortnum&amp;Mason</w:t>
      </w:r>
      <w:r>
        <w:t>(</w:t>
      </w:r>
      <w:r>
        <w:rPr>
          <w:rFonts w:hint="eastAsia"/>
        </w:rPr>
        <w:t>英国高级食品饮料公司</w:t>
      </w:r>
      <w:r>
        <w:t>)</w:t>
      </w:r>
      <w:r>
        <w:rPr>
          <w:rFonts w:hint="eastAsia"/>
        </w:rPr>
        <w:t>也没有意义了。</w:t>
      </w:r>
    </w:p>
    <w:p w:rsidR="009C1EAC" w:rsidRDefault="009C1EAC" w:rsidP="0034530D">
      <w:r>
        <w:rPr>
          <w:rFonts w:hint="eastAsia"/>
        </w:rPr>
        <w:t>欢迎回来，有珠。偶尔这样奢侈一下，你也一起放松一下。</w:t>
      </w:r>
    </w:p>
    <w:p w:rsidR="009C1EAC" w:rsidRDefault="009C1EAC" w:rsidP="0034530D">
      <w:r>
        <w:rPr>
          <w:rFonts w:hint="eastAsia"/>
        </w:rPr>
        <w:t>今天真是太倒霉了</w:t>
      </w:r>
      <w:r>
        <w:t>——</w:t>
      </w:r>
      <w:r>
        <w:rPr>
          <w:rFonts w:hint="eastAsia"/>
        </w:rPr>
        <w:t>所以虽然有点早，但我还是报告一下吧。】</w:t>
      </w:r>
    </w:p>
    <w:p w:rsidR="009C1EAC" w:rsidRDefault="009C1EAC" w:rsidP="0034530D">
      <w:r>
        <w:rPr>
          <w:rFonts w:hint="eastAsia"/>
        </w:rPr>
        <w:t>抱着破罐子破摔的精神，青子耸了耸肩。</w:t>
      </w:r>
    </w:p>
    <w:p w:rsidR="009C1EAC" w:rsidRDefault="009C1EAC" w:rsidP="0034530D">
      <w:r>
        <w:rPr>
          <w:rFonts w:hint="eastAsia"/>
        </w:rPr>
        <w:t>【嗯，怎么了？】</w:t>
      </w:r>
    </w:p>
    <w:p w:rsidR="009C1EAC" w:rsidRDefault="009C1EAC" w:rsidP="0034530D"/>
    <w:p w:rsidR="009C1EAC" w:rsidRDefault="009C1EAC" w:rsidP="0034530D">
      <w:r>
        <w:rPr>
          <w:rFonts w:hint="eastAsia"/>
        </w:rPr>
        <w:t>住在一个屋檐下近两年了，两个人之间感觉还只是单纯的住在一起而已。</w:t>
      </w:r>
    </w:p>
    <w:p w:rsidR="009C1EAC" w:rsidRDefault="009C1EAC" w:rsidP="0034530D">
      <w:r>
        <w:rPr>
          <w:rFonts w:hint="eastAsia"/>
        </w:rPr>
        <w:t>青子有青子的想法，</w:t>
      </w:r>
    </w:p>
    <w:p w:rsidR="009C1EAC" w:rsidRDefault="009C1EAC" w:rsidP="0034530D">
      <w:r>
        <w:rPr>
          <w:rFonts w:hint="eastAsia"/>
        </w:rPr>
        <w:t>有珠有有珠的坚持。</w:t>
      </w:r>
    </w:p>
    <w:p w:rsidR="009C1EAC" w:rsidRDefault="009C1EAC" w:rsidP="0034530D">
      <w:r>
        <w:rPr>
          <w:rFonts w:hint="eastAsia"/>
        </w:rPr>
        <w:t>对着询问时候头都没抬的同居人，青子干脆的把现状说了出来。</w:t>
      </w:r>
    </w:p>
    <w:p w:rsidR="009C1EAC" w:rsidRDefault="009C1EAC" w:rsidP="0034530D">
      <w:r>
        <w:rPr>
          <w:rFonts w:hint="eastAsia"/>
        </w:rPr>
        <w:t>【首先必须要道声歉，</w:t>
      </w:r>
    </w:p>
    <w:p w:rsidR="009C1EAC" w:rsidRDefault="009C1EAC" w:rsidP="0034530D">
      <w:r>
        <w:rPr>
          <w:rFonts w:hint="eastAsia"/>
        </w:rPr>
        <w:t>昨天晚上通宵完成的作为例子的那个，消失了。不是从含义上来说的消失，而是稍微有点事走开一下就沸腾到坏掉，就那么消失掉了。也是没办法的事情啦，循环的回路应该是在两三条以上，或者是缝合的也说不定。】</w:t>
      </w:r>
    </w:p>
    <w:p w:rsidR="009C1EAC" w:rsidRDefault="009C1EAC" w:rsidP="0034530D">
      <w:r>
        <w:rPr>
          <w:rFonts w:hint="eastAsia"/>
        </w:rPr>
        <w:t>哎呀，伤脑筋呀。青子好像在说着别人的事。</w:t>
      </w:r>
    </w:p>
    <w:p w:rsidR="009C1EAC" w:rsidRDefault="009C1EAC" w:rsidP="0034530D">
      <w:r>
        <w:rPr>
          <w:rFonts w:hint="eastAsia"/>
        </w:rPr>
        <w:t>【……因为什么事？】</w:t>
      </w:r>
    </w:p>
    <w:p w:rsidR="009C1EAC" w:rsidRDefault="009C1EAC" w:rsidP="0034530D">
      <w:r>
        <w:rPr>
          <w:rFonts w:hint="eastAsia"/>
        </w:rPr>
        <w:t>【今天早上突然打电话过来的，学校那边叫赶快过去。</w:t>
      </w:r>
    </w:p>
    <w:p w:rsidR="009C1EAC" w:rsidRDefault="009C1EAC" w:rsidP="0034530D">
      <w:r>
        <w:rPr>
          <w:rFonts w:hint="eastAsia"/>
        </w:rPr>
        <w:t>然后就把转校生的麻烦事推到我身上，今天一天就全都耗在这件事上面了。等回来的时候就已经连痕迹都没有了。</w:t>
      </w:r>
    </w:p>
    <w:p w:rsidR="009C1EAC" w:rsidRDefault="009C1EAC" w:rsidP="0034530D">
      <w:r>
        <w:rPr>
          <w:rFonts w:hint="eastAsia"/>
        </w:rPr>
        <w:t>生气了？有珠。】</w:t>
      </w:r>
    </w:p>
    <w:p w:rsidR="009C1EAC" w:rsidRDefault="009C1EAC" w:rsidP="0034530D">
      <w:r>
        <w:rPr>
          <w:rFonts w:hint="eastAsia"/>
        </w:rPr>
        <w:t>【……没什么，青子弄坏的东西每一件都要追究的话，一辈子都说不完。</w:t>
      </w:r>
    </w:p>
    <w:p w:rsidR="009C1EAC" w:rsidRDefault="009C1EAC" w:rsidP="0034530D">
      <w:r>
        <w:rPr>
          <w:rFonts w:hint="eastAsia"/>
        </w:rPr>
        <w:t>还有代用品，再从头开始就行了。</w:t>
      </w:r>
    </w:p>
    <w:p w:rsidR="009C1EAC" w:rsidRDefault="009C1EAC" w:rsidP="0034530D">
      <w:r>
        <w:rPr>
          <w:rFonts w:hint="eastAsia"/>
        </w:rPr>
        <w:t>话说回来</w:t>
      </w:r>
      <w:r>
        <w:t>——</w:t>
      </w:r>
      <w:r>
        <w:rPr>
          <w:rFonts w:hint="eastAsia"/>
        </w:rPr>
        <w:t>生气的是青子你吧。】</w:t>
      </w:r>
    </w:p>
    <w:p w:rsidR="009C1EAC" w:rsidRDefault="009C1EAC" w:rsidP="0034530D">
      <w:r>
        <w:rPr>
          <w:rFonts w:hint="eastAsia"/>
        </w:rPr>
        <w:t>【唔……】</w:t>
      </w:r>
    </w:p>
    <w:p w:rsidR="009C1EAC" w:rsidRDefault="009C1EAC" w:rsidP="0034530D">
      <w:r>
        <w:rPr>
          <w:rFonts w:hint="eastAsia"/>
        </w:rPr>
        <w:t>今天比平时敏锐啊。</w:t>
      </w:r>
    </w:p>
    <w:p w:rsidR="009C1EAC" w:rsidRDefault="009C1EAC" w:rsidP="0034530D">
      <w:r>
        <w:rPr>
          <w:rFonts w:hint="eastAsia"/>
        </w:rPr>
        <w:t>这时候，青子的表情与其说是冷漠，倒的确更像是在发怒。</w:t>
      </w:r>
    </w:p>
    <w:p w:rsidR="009C1EAC" w:rsidRDefault="009C1EAC" w:rsidP="0034530D">
      <w:r>
        <w:rPr>
          <w:rFonts w:hint="eastAsia"/>
        </w:rPr>
        <w:t>这个先不管，</w:t>
      </w:r>
    </w:p>
    <w:p w:rsidR="009C1EAC" w:rsidRDefault="009C1EAC" w:rsidP="0034530D">
      <w:r>
        <w:rPr>
          <w:rFonts w:hint="eastAsia"/>
        </w:rPr>
        <w:t>【哦，说起来这个转校生呐，十分的错位。</w:t>
      </w:r>
    </w:p>
    <w:p w:rsidR="009C1EAC" w:rsidRDefault="009C1EAC" w:rsidP="0034530D">
      <w:r>
        <w:rPr>
          <w:rFonts w:hint="eastAsia"/>
        </w:rPr>
        <w:t>过去是在十分偏僻的深山里生活，完全没有这里的常识。说起来有山门异界这句话吧，这么看来还确实是呢。有珠】</w:t>
      </w:r>
    </w:p>
    <w:p w:rsidR="009C1EAC" w:rsidRDefault="009C1EAC" w:rsidP="0034530D">
      <w:r>
        <w:rPr>
          <w:rFonts w:hint="eastAsia"/>
        </w:rPr>
        <w:t>被叫到名字的有珠抬起了头。</w:t>
      </w:r>
    </w:p>
    <w:p w:rsidR="009C1EAC" w:rsidRDefault="009C1EAC" w:rsidP="0034530D">
      <w:r>
        <w:rPr>
          <w:rFonts w:hint="eastAsia"/>
        </w:rPr>
        <w:t>本来就没有期待有珠能到同情自己的青子，稍微加快了语速</w:t>
      </w:r>
      <w:r w:rsidRPr="00194F21">
        <w:rPr>
          <w:rFonts w:hint="eastAsia"/>
          <w:color w:val="FF0000"/>
        </w:rPr>
        <w:t>免得被当做白痴</w:t>
      </w:r>
      <w:r>
        <w:rPr>
          <w:rFonts w:hint="eastAsia"/>
        </w:rPr>
        <w:t>。</w:t>
      </w:r>
    </w:p>
    <w:p w:rsidR="009C1EAC" w:rsidRDefault="009C1EAC" w:rsidP="0034530D">
      <w:r>
        <w:rPr>
          <w:rFonts w:hint="eastAsia"/>
        </w:rPr>
        <w:t>【是个初次见面就在那里</w:t>
      </w:r>
      <w:r w:rsidRPr="00194F21">
        <w:rPr>
          <w:rFonts w:hint="eastAsia"/>
          <w:color w:val="FF0000"/>
        </w:rPr>
        <w:t>发呆</w:t>
      </w:r>
      <w:r>
        <w:rPr>
          <w:rFonts w:hint="eastAsia"/>
          <w:color w:val="FF0000"/>
        </w:rPr>
        <w:t>的家伙</w:t>
      </w:r>
      <w:r>
        <w:rPr>
          <w:rFonts w:hint="eastAsia"/>
        </w:rPr>
        <w:t>，带着他熟悉校园的时候也总是走神。</w:t>
      </w:r>
    </w:p>
    <w:p w:rsidR="009C1EAC" w:rsidRDefault="009C1EAC" w:rsidP="0034530D">
      <w:r>
        <w:rPr>
          <w:rFonts w:hint="eastAsia"/>
        </w:rPr>
        <w:t>那家伙，可能是认为是在教室里和教师一对一学习的吧。</w:t>
      </w:r>
      <w:r>
        <w:t>~</w:t>
      </w:r>
      <w:r>
        <w:rPr>
          <w:rFonts w:hint="eastAsia"/>
        </w:rPr>
        <w:t>啊，要光是这种就算了，还在可接受范围内，这种程度的笑话而已。</w:t>
      </w:r>
    </w:p>
    <w:p w:rsidR="009C1EAC" w:rsidRDefault="009C1EAC" w:rsidP="0034530D">
      <w:r>
        <w:rPr>
          <w:rFonts w:hint="eastAsia"/>
        </w:rPr>
        <w:t>结果呢，我简单详细的说明了是怎么在教室里学习的之后，你知道那家伙说了什么吗？</w:t>
      </w:r>
    </w:p>
    <w:p w:rsidR="009C1EAC" w:rsidRDefault="009C1EAC" w:rsidP="0034530D">
      <w:r>
        <w:rPr>
          <w:rFonts w:hint="eastAsia"/>
        </w:rPr>
        <w:t>“苍崎，那其他的教室是干什么用的？”</w:t>
      </w:r>
    </w:p>
    <w:p w:rsidR="009C1EAC" w:rsidRDefault="009C1EAC" w:rsidP="0034530D">
      <w:r>
        <w:rPr>
          <w:rFonts w:hint="eastAsia"/>
        </w:rPr>
        <w:t>问我这个！</w:t>
      </w:r>
    </w:p>
    <w:p w:rsidR="009C1EAC" w:rsidRDefault="009C1EAC" w:rsidP="0034530D">
      <w:r>
        <w:rPr>
          <w:rFonts w:hint="eastAsia"/>
        </w:rPr>
        <w:t>哪还有什么其他的教室啊！】</w:t>
      </w:r>
    </w:p>
    <w:p w:rsidR="009C1EAC" w:rsidRDefault="009C1EAC" w:rsidP="0034530D">
      <w:r>
        <w:rPr>
          <w:rFonts w:hint="eastAsia"/>
        </w:rPr>
        <w:t>【怎么说呢，对着那家伙一点一点说明后总算给我懂了点了。</w:t>
      </w:r>
    </w:p>
    <w:p w:rsidR="009C1EAC" w:rsidRDefault="009C1EAC" w:rsidP="0034530D">
      <w:r>
        <w:rPr>
          <w:rFonts w:hint="eastAsia"/>
        </w:rPr>
        <w:t>都想不出会在哪有问题，是该说这家伙缺乏想象力还是该说还没习惯想象这些事情呢？</w:t>
      </w:r>
    </w:p>
    <w:p w:rsidR="009C1EAC" w:rsidRDefault="009C1EAC" w:rsidP="0034530D">
      <w:r>
        <w:rPr>
          <w:rFonts w:hint="eastAsia"/>
        </w:rPr>
        <w:t>唉</w:t>
      </w:r>
      <w:r>
        <w:t>~</w:t>
      </w:r>
      <w:r>
        <w:rPr>
          <w:rFonts w:hint="eastAsia"/>
        </w:rPr>
        <w:t>好歹说过一遍的事情都能记住，至少不是个白痴吧。】</w:t>
      </w:r>
    </w:p>
    <w:p w:rsidR="009C1EAC" w:rsidRDefault="009C1EAC" w:rsidP="0034530D">
      <w:r>
        <w:rPr>
          <w:rFonts w:hint="eastAsia"/>
        </w:rPr>
        <w:t>【你会批评人还真少见。</w:t>
      </w:r>
    </w:p>
    <w:p w:rsidR="009C1EAC" w:rsidRDefault="009C1EAC" w:rsidP="0034530D">
      <w:r>
        <w:rPr>
          <w:rFonts w:hint="eastAsia"/>
        </w:rPr>
        <w:t>…………那个没用的人，很在意吗？】</w:t>
      </w:r>
    </w:p>
    <w:p w:rsidR="009C1EAC" w:rsidRDefault="009C1EAC" w:rsidP="0034530D">
      <w:r>
        <w:rPr>
          <w:rFonts w:hint="eastAsia"/>
        </w:rPr>
        <w:t>【一</w:t>
      </w:r>
      <w:r>
        <w:t>~</w:t>
      </w:r>
      <w:r>
        <w:rPr>
          <w:rFonts w:hint="eastAsia"/>
        </w:rPr>
        <w:t>丁</w:t>
      </w:r>
      <w:r>
        <w:t>~</w:t>
      </w:r>
      <w:r>
        <w:rPr>
          <w:rFonts w:hint="eastAsia"/>
        </w:rPr>
        <w:t>点都没有在意，但是，明天开始还要再闹出点什么事这一点上有点让人放心不下。】</w:t>
      </w:r>
    </w:p>
    <w:p w:rsidR="009C1EAC" w:rsidRDefault="009C1EAC" w:rsidP="0034530D">
      <w:r>
        <w:rPr>
          <w:rFonts w:hint="eastAsia"/>
        </w:rPr>
        <w:t>对，担心的是，惹出事后有很高的概率还要再让青子去收拾烂摊子这一点。</w:t>
      </w:r>
    </w:p>
    <w:p w:rsidR="009C1EAC" w:rsidRDefault="009C1EAC" w:rsidP="0034530D">
      <w:r>
        <w:rPr>
          <w:rFonts w:hint="eastAsia"/>
        </w:rPr>
        <w:t>大概，是会这样的。</w:t>
      </w:r>
    </w:p>
    <w:p w:rsidR="009C1EAC" w:rsidRDefault="009C1EAC" w:rsidP="0034530D">
      <w:r>
        <w:rPr>
          <w:rFonts w:hint="eastAsia"/>
        </w:rPr>
        <w:t>如果不是这样的话，今天一天这么痛苦的度过之后，没理由还那么在意那个转校生的。</w:t>
      </w:r>
    </w:p>
    <w:p w:rsidR="009C1EAC" w:rsidRDefault="009C1EAC" w:rsidP="0034530D">
      <w:r>
        <w:rPr>
          <w:rFonts w:hint="eastAsia"/>
        </w:rPr>
        <w:t>【总之就是个奇怪的家伙，说不定会和有珠你很合得来呢。】</w:t>
      </w:r>
    </w:p>
    <w:p w:rsidR="009C1EAC" w:rsidRDefault="009C1EAC" w:rsidP="0034530D">
      <w:r>
        <w:rPr>
          <w:rFonts w:hint="eastAsia"/>
        </w:rPr>
        <w:t>【山门异界形容的很好。】</w:t>
      </w:r>
    </w:p>
    <w:p w:rsidR="009C1EAC" w:rsidRDefault="009C1EAC" w:rsidP="0034530D">
      <w:r>
        <w:rPr>
          <w:rFonts w:hint="eastAsia"/>
        </w:rPr>
        <w:t>但是，和这类人物合得来之前先要见面才行，有珠又把视线放到书上这么说道。</w:t>
      </w:r>
    </w:p>
    <w:p w:rsidR="009C1EAC" w:rsidRDefault="009C1EAC" w:rsidP="0034530D">
      <w:r>
        <w:rPr>
          <w:rFonts w:hint="eastAsia"/>
        </w:rPr>
        <w:t>也是呐，青子这么简单的回答道。</w:t>
      </w:r>
    </w:p>
    <w:p w:rsidR="009C1EAC" w:rsidRDefault="009C1EAC" w:rsidP="0034530D">
      <w:r>
        <w:rPr>
          <w:rFonts w:hint="eastAsia"/>
        </w:rPr>
        <w:t>【话说，有珠你从刚才开始就在读什么？】</w:t>
      </w:r>
    </w:p>
    <w:p w:rsidR="009C1EAC" w:rsidRDefault="009C1EAC" w:rsidP="0034530D">
      <w:r>
        <w:rPr>
          <w:rFonts w:hint="eastAsia"/>
        </w:rPr>
        <w:t>【灵的进化论之二次创作。心灵日记一样的东西。】</w:t>
      </w:r>
    </w:p>
    <w:p w:rsidR="009C1EAC" w:rsidRPr="00B513DB" w:rsidRDefault="009C1EAC" w:rsidP="00B513DB">
      <w:pPr>
        <w:shd w:val="clear" w:color="auto" w:fill="FFFFFF"/>
        <w:spacing w:line="360" w:lineRule="atLeast"/>
        <w:rPr>
          <w:rFonts w:ascii="宋体" w:cs="宋体"/>
          <w:spacing w:val="8"/>
          <w:kern w:val="0"/>
          <w:sz w:val="24"/>
          <w:szCs w:val="24"/>
        </w:rPr>
      </w:pPr>
      <w:r>
        <w:rPr>
          <w:rFonts w:hint="eastAsia"/>
        </w:rPr>
        <w:t>【啊啊，</w:t>
      </w:r>
      <w:r w:rsidRPr="00B513DB">
        <w:rPr>
          <w:rFonts w:hint="eastAsia"/>
        </w:rPr>
        <w:t>伊曼纽</w:t>
      </w:r>
      <w:r w:rsidRPr="00B513DB">
        <w:t>·</w:t>
      </w:r>
      <w:r w:rsidRPr="00B513DB">
        <w:rPr>
          <w:rFonts w:hint="eastAsia"/>
        </w:rPr>
        <w:t>史威登堡</w:t>
      </w:r>
      <w:r>
        <w:t>,</w:t>
      </w:r>
      <w:r>
        <w:rPr>
          <w:rFonts w:hint="eastAsia"/>
        </w:rPr>
        <w:t>是这样吗？现在才开始读不是一样没办法吗？】</w:t>
      </w:r>
    </w:p>
    <w:p w:rsidR="009C1EAC" w:rsidRDefault="009C1EAC" w:rsidP="0034530D">
      <w:r>
        <w:rPr>
          <w:rFonts w:hint="eastAsia"/>
        </w:rPr>
        <w:t>【真书的话确实是无聊，但这个是假的。</w:t>
      </w:r>
    </w:p>
    <w:p w:rsidR="009C1EAC" w:rsidRDefault="009C1EAC" w:rsidP="0034530D">
      <w:r>
        <w:rPr>
          <w:rFonts w:hint="eastAsia"/>
        </w:rPr>
        <w:t>把他的缺点用令人称赞的戏剧性补足了。写的很不错的冒险小说。还建立了很庞大的秘密组织，名叫坎特。很吸引人。</w:t>
      </w:r>
    </w:p>
    <w:p w:rsidR="009C1EAC" w:rsidRDefault="009C1EAC" w:rsidP="0034530D">
      <w:r>
        <w:rPr>
          <w:rFonts w:hint="eastAsia"/>
        </w:rPr>
        <w:t>…………从笔迹上来看，是你的祖父写的。】</w:t>
      </w:r>
    </w:p>
    <w:p w:rsidR="009C1EAC" w:rsidRDefault="009C1EAC" w:rsidP="0034530D">
      <w:r>
        <w:rPr>
          <w:rFonts w:hint="eastAsia"/>
        </w:rPr>
        <w:t>【…………是吗？那个人还有这个兴趣。看不出来还挺幽默的呢。人已经不在了还真是可惜。】</w:t>
      </w:r>
    </w:p>
    <w:p w:rsidR="009C1EAC" w:rsidRDefault="009C1EAC" w:rsidP="0034530D">
      <w:r>
        <w:rPr>
          <w:rFonts w:hint="eastAsia"/>
        </w:rPr>
        <w:t>青子似乎在怀念已经不在这个世界了的祖父。</w:t>
      </w:r>
    </w:p>
    <w:p w:rsidR="009C1EAC" w:rsidRDefault="009C1EAC" w:rsidP="0034530D">
      <w:r>
        <w:rPr>
          <w:rFonts w:hint="eastAsia"/>
        </w:rPr>
        <w:t>【你的祖父，今年夏天不是还顺便过来了一下吗？】</w:t>
      </w:r>
    </w:p>
    <w:p w:rsidR="009C1EAC" w:rsidRDefault="009C1EAC" w:rsidP="0034530D">
      <w:r>
        <w:rPr>
          <w:rFonts w:hint="eastAsia"/>
        </w:rPr>
        <w:t>【无所谓，就当他死了好了。】</w:t>
      </w:r>
    </w:p>
    <w:p w:rsidR="009C1EAC" w:rsidRDefault="009C1EAC" w:rsidP="0034530D">
      <w:r>
        <w:rPr>
          <w:rFonts w:hint="eastAsia"/>
        </w:rPr>
        <w:t>呼，青子叹了一口气，想着再在沙发上坐的舒服一点。</w:t>
      </w:r>
    </w:p>
    <w:p w:rsidR="009C1EAC" w:rsidRDefault="009C1EAC" w:rsidP="0034530D">
      <w:r>
        <w:rPr>
          <w:rFonts w:hint="eastAsia"/>
        </w:rPr>
        <w:t>把靠垫的形状整了整，靠着靠背做成床的样子，青子舒服的躺在上面。</w:t>
      </w:r>
    </w:p>
    <w:p w:rsidR="009C1EAC" w:rsidRDefault="009C1EAC" w:rsidP="0034530D">
      <w:r>
        <w:rPr>
          <w:rFonts w:hint="eastAsia"/>
        </w:rPr>
        <w:t>【……………说起来。】</w:t>
      </w:r>
    </w:p>
    <w:p w:rsidR="009C1EAC" w:rsidRDefault="009C1EAC" w:rsidP="0034530D">
      <w:r>
        <w:rPr>
          <w:rFonts w:hint="eastAsia"/>
        </w:rPr>
        <w:t>有珠悄悄扫了一眼躺着的青子。</w:t>
      </w:r>
    </w:p>
    <w:p w:rsidR="009C1EAC" w:rsidRDefault="009C1EAC" w:rsidP="0034530D">
      <w:r>
        <w:rPr>
          <w:rFonts w:hint="eastAsia"/>
        </w:rPr>
        <w:t>埋在沙发里的青子像尸体一样一动不动的躺着。</w:t>
      </w:r>
    </w:p>
    <w:p w:rsidR="009C1EAC" w:rsidRDefault="009C1EAC" w:rsidP="0034530D">
      <w:r>
        <w:rPr>
          <w:rFonts w:hint="eastAsia"/>
        </w:rPr>
        <w:t>在沙发里躺着的青子的心情，也不是不知道。</w:t>
      </w:r>
    </w:p>
    <w:p w:rsidR="009C1EAC" w:rsidRDefault="009C1EAC" w:rsidP="0034530D">
      <w:r>
        <w:rPr>
          <w:rFonts w:hint="eastAsia"/>
        </w:rPr>
        <w:t>有珠无言的责备着青子。</w:t>
      </w:r>
    </w:p>
    <w:p w:rsidR="009C1EAC" w:rsidRDefault="009C1EAC" w:rsidP="0034530D">
      <w:r>
        <w:rPr>
          <w:rFonts w:hint="eastAsia"/>
        </w:rPr>
        <w:t>这么一想，今天新做好的工作，还没捂热又很快消失了。</w:t>
      </w:r>
    </w:p>
    <w:p w:rsidR="009C1EAC" w:rsidRDefault="009C1EAC" w:rsidP="0034530D">
      <w:r>
        <w:rPr>
          <w:rFonts w:hint="eastAsia"/>
        </w:rPr>
        <w:t>……把有珠无言的责备无视掉，暗示着今天的对话就到此为止了。</w:t>
      </w:r>
    </w:p>
    <w:p w:rsidR="009C1EAC" w:rsidRDefault="009C1EAC" w:rsidP="0034530D">
      <w:r>
        <w:rPr>
          <w:rFonts w:hint="eastAsia"/>
        </w:rPr>
        <w:t>两个人就这么对峙着，今天的失误先这么放着等明天再开始新的工作吧。</w:t>
      </w:r>
    </w:p>
    <w:p w:rsidR="009C1EAC" w:rsidRDefault="009C1EAC" w:rsidP="0034530D">
      <w:r>
        <w:rPr>
          <w:rFonts w:hint="eastAsia"/>
        </w:rPr>
        <w:t>但是，苍崎青子就是不能够做到这一点的人。</w:t>
      </w:r>
    </w:p>
    <w:p w:rsidR="009C1EAC" w:rsidRDefault="009C1EAC" w:rsidP="0034530D">
      <w:r>
        <w:rPr>
          <w:rFonts w:hint="eastAsia"/>
        </w:rPr>
        <w:t>【好了啦，怎么了？】</w:t>
      </w:r>
    </w:p>
    <w:p w:rsidR="009C1EAC" w:rsidRDefault="009C1EAC" w:rsidP="0034530D">
      <w:r>
        <w:rPr>
          <w:rFonts w:hint="eastAsia"/>
        </w:rPr>
        <w:t>青子保持着躺着的姿势问有珠。</w:t>
      </w:r>
    </w:p>
    <w:p w:rsidR="009C1EAC" w:rsidRDefault="009C1EAC" w:rsidP="0034530D">
      <w:r>
        <w:rPr>
          <w:rFonts w:hint="eastAsia"/>
        </w:rPr>
        <w:t>【今天如果做不到的话，还是会有些伤脑筋的。】</w:t>
      </w:r>
    </w:p>
    <w:p w:rsidR="009C1EAC" w:rsidRDefault="009C1EAC" w:rsidP="0034530D">
      <w:r>
        <w:rPr>
          <w:rFonts w:hint="eastAsia"/>
        </w:rPr>
        <w:t>【所以我在反省，</w:t>
      </w:r>
    </w:p>
    <w:p w:rsidR="009C1EAC" w:rsidRDefault="009C1EAC" w:rsidP="0034530D">
      <w:r>
        <w:rPr>
          <w:rFonts w:hint="eastAsia"/>
        </w:rPr>
        <w:t>学校优先于个人，对吧。】</w:t>
      </w:r>
    </w:p>
    <w:p w:rsidR="009C1EAC" w:rsidRDefault="009C1EAC" w:rsidP="0034530D">
      <w:r>
        <w:rPr>
          <w:rFonts w:hint="eastAsia"/>
        </w:rPr>
        <w:t>【那好吧。】</w:t>
      </w:r>
    </w:p>
    <w:p w:rsidR="009C1EAC" w:rsidRDefault="009C1EAC" w:rsidP="0034530D">
      <w:r>
        <w:rPr>
          <w:rFonts w:hint="eastAsia"/>
        </w:rPr>
        <w:t>有珠无机质的声音，弄得青子牙痒痒。</w:t>
      </w:r>
    </w:p>
    <w:p w:rsidR="009C1EAC" w:rsidRDefault="009C1EAC" w:rsidP="0034530D">
      <w:r>
        <w:rPr>
          <w:rFonts w:hint="eastAsia"/>
        </w:rPr>
        <w:t>有珠说的事情青子也明白。</w:t>
      </w:r>
    </w:p>
    <w:p w:rsidR="009C1EAC" w:rsidRDefault="009C1EAC" w:rsidP="0034530D">
      <w:r>
        <w:rPr>
          <w:rFonts w:hint="eastAsia"/>
        </w:rPr>
        <w:t>不管怎么说青子自己也非常清楚。</w:t>
      </w:r>
    </w:p>
    <w:p w:rsidR="009C1EAC" w:rsidRDefault="009C1EAC" w:rsidP="0034530D">
      <w:r>
        <w:rPr>
          <w:rFonts w:hint="eastAsia"/>
        </w:rPr>
        <w:t>学校生活的外表，只是自己现在生存方式的妥协。</w:t>
      </w:r>
    </w:p>
    <w:p w:rsidR="009C1EAC" w:rsidRDefault="009C1EAC" w:rsidP="0034530D">
      <w:r>
        <w:rPr>
          <w:rFonts w:hint="eastAsia"/>
        </w:rPr>
        <w:t>而在当今这个时代，隐居是很不容易的。有珠所指的是青子对隐居生活的不彻底。</w:t>
      </w:r>
    </w:p>
    <w:p w:rsidR="009C1EAC" w:rsidRDefault="009C1EAC" w:rsidP="0034530D">
      <w:r>
        <w:rPr>
          <w:rFonts w:hint="eastAsia"/>
        </w:rPr>
        <w:t>换句话说，有珠沉默所代表的含义是</w:t>
      </w:r>
      <w:r>
        <w:t>——</w:t>
      </w:r>
    </w:p>
    <w:p w:rsidR="009C1EAC" w:rsidRDefault="009C1EAC" w:rsidP="0034530D">
      <w:r>
        <w:rPr>
          <w:rFonts w:hint="eastAsia"/>
        </w:rPr>
        <w:t>“说已经做好觉悟的人，是你自己。”</w:t>
      </w:r>
    </w:p>
    <w:p w:rsidR="009C1EAC" w:rsidRDefault="009C1EAC" w:rsidP="0034530D"/>
    <w:p w:rsidR="009C1EAC" w:rsidRDefault="009C1EAC" w:rsidP="0034530D">
      <w:r>
        <w:rPr>
          <w:rFonts w:hint="eastAsia"/>
        </w:rPr>
        <w:t>今天的失败并不是多么大的事情，</w:t>
      </w:r>
    </w:p>
    <w:p w:rsidR="009C1EAC" w:rsidRDefault="009C1EAC" w:rsidP="0034530D">
      <w:r>
        <w:rPr>
          <w:rFonts w:hint="eastAsia"/>
        </w:rPr>
        <w:t>这个大宅里的生活和学校生活相比较，偶尔会遇到像这样学校更重要的情况。而因此造成的失误，只是个小事件。</w:t>
      </w:r>
    </w:p>
    <w:p w:rsidR="009C1EAC" w:rsidRDefault="009C1EAC" w:rsidP="0034530D">
      <w:r>
        <w:rPr>
          <w:rFonts w:hint="eastAsia"/>
        </w:rPr>
        <w:t>但是，这件事也是青子觉悟不彻底的象征。很容易明白青子的想法还是太天真了。</w:t>
      </w:r>
    </w:p>
    <w:p w:rsidR="009C1EAC" w:rsidRDefault="009C1EAC" w:rsidP="0034530D">
      <w:r>
        <w:rPr>
          <w:rFonts w:hint="eastAsia"/>
        </w:rPr>
        <w:t>“和有珠没有关系，</w:t>
      </w:r>
    </w:p>
    <w:p w:rsidR="009C1EAC" w:rsidRDefault="009C1EAC" w:rsidP="0034530D">
      <w:r>
        <w:rPr>
          <w:rFonts w:hint="eastAsia"/>
        </w:rPr>
        <w:t>这是，我不得不自己决定的事情。”</w:t>
      </w:r>
    </w:p>
    <w:p w:rsidR="009C1EAC" w:rsidRDefault="009C1EAC" w:rsidP="0034530D">
      <w:r>
        <w:rPr>
          <w:rFonts w:hint="eastAsia"/>
        </w:rPr>
        <w:t>基础学习只有一年半。</w:t>
      </w:r>
    </w:p>
    <w:p w:rsidR="009C1EAC" w:rsidRDefault="009C1EAC" w:rsidP="0034530D">
      <w:r>
        <w:rPr>
          <w:rFonts w:hint="eastAsia"/>
        </w:rPr>
        <w:t>在这段时间里，随着自己对事物渐渐了解，一种预感也随之而来。</w:t>
      </w:r>
    </w:p>
    <w:p w:rsidR="009C1EAC" w:rsidRDefault="009C1EAC" w:rsidP="0034530D">
      <w:r>
        <w:rPr>
          <w:rFonts w:hint="eastAsia"/>
        </w:rPr>
        <w:t>“既然已经选择了，那肯定会迎来那必将到来的日子。”</w:t>
      </w:r>
    </w:p>
    <w:p w:rsidR="009C1EAC" w:rsidRDefault="009C1EAC" w:rsidP="0034530D">
      <w:r>
        <w:rPr>
          <w:rFonts w:hint="eastAsia"/>
        </w:rPr>
        <w:t>而自己的良心和道德，也会在那时坚持不住吧。</w:t>
      </w:r>
    </w:p>
    <w:p w:rsidR="009C1EAC" w:rsidRDefault="009C1EAC" w:rsidP="0034530D">
      <w:r>
        <w:rPr>
          <w:rFonts w:hint="eastAsia"/>
        </w:rPr>
        <w:t>“好吧”，青子直起身子。</w:t>
      </w:r>
    </w:p>
    <w:p w:rsidR="009C1EAC" w:rsidRDefault="009C1EAC" w:rsidP="0034530D">
      <w:r>
        <w:rPr>
          <w:rFonts w:hint="eastAsia"/>
        </w:rPr>
        <w:t>起身面对着有珠那纤细美貌所做出的，无言的视线。</w:t>
      </w:r>
    </w:p>
    <w:p w:rsidR="009C1EAC" w:rsidRDefault="009C1EAC" w:rsidP="0034530D">
      <w:r>
        <w:rPr>
          <w:rFonts w:hint="eastAsia"/>
        </w:rPr>
        <w:t>【</w:t>
      </w:r>
      <w:r>
        <w:t>OK</w:t>
      </w:r>
      <w:r>
        <w:rPr>
          <w:rFonts w:hint="eastAsia"/>
        </w:rPr>
        <w:t>，有珠，下周肯定做出来。</w:t>
      </w:r>
    </w:p>
    <w:p w:rsidR="009C1EAC" w:rsidRDefault="009C1EAC" w:rsidP="0034530D">
      <w:r>
        <w:rPr>
          <w:rFonts w:hint="eastAsia"/>
        </w:rPr>
        <w:t>这样就行了吧。】</w:t>
      </w:r>
    </w:p>
    <w:p w:rsidR="009C1EAC" w:rsidRDefault="009C1EAC" w:rsidP="0034530D">
      <w:r>
        <w:rPr>
          <w:rFonts w:hint="eastAsia"/>
        </w:rPr>
        <w:t>【嗯，如果青子觉得可以的话……】</w:t>
      </w:r>
    </w:p>
    <w:p w:rsidR="009C1EAC" w:rsidRDefault="009C1EAC" w:rsidP="0034530D">
      <w:r>
        <w:rPr>
          <w:rFonts w:hint="eastAsia"/>
        </w:rPr>
        <w:t>与此相似的话似乎在数小时前刚听到过，</w:t>
      </w:r>
    </w:p>
    <w:p w:rsidR="009C1EAC" w:rsidRDefault="009C1EAC" w:rsidP="0034530D">
      <w:r>
        <w:rPr>
          <w:rFonts w:hint="eastAsia"/>
        </w:rPr>
        <w:t>嗯嗯的点着头。</w:t>
      </w:r>
    </w:p>
    <w:p w:rsidR="009C1EAC" w:rsidRDefault="009C1EAC" w:rsidP="0034530D">
      <w:r>
        <w:rPr>
          <w:rFonts w:hint="eastAsia"/>
        </w:rPr>
        <w:t>为什么都已经回到家了，还不得不想起那个乡下人呐。</w:t>
      </w:r>
    </w:p>
    <w:p w:rsidR="009C1EAC" w:rsidRDefault="009C1EAC" w:rsidP="0034530D">
      <w:r>
        <w:rPr>
          <w:rFonts w:hint="eastAsia"/>
        </w:rPr>
        <w:t>【那接下来的准备就拜托了，我还做不到。】</w:t>
      </w:r>
    </w:p>
    <w:p w:rsidR="009C1EAC" w:rsidRDefault="009C1EAC" w:rsidP="0034530D">
      <w:r>
        <w:rPr>
          <w:rFonts w:hint="eastAsia"/>
        </w:rPr>
        <w:t>【场所还是之前那个公园可以吗？】</w:t>
      </w:r>
    </w:p>
    <w:p w:rsidR="009C1EAC" w:rsidRDefault="009C1EAC" w:rsidP="0034530D">
      <w:r>
        <w:rPr>
          <w:rFonts w:hint="eastAsia"/>
        </w:rPr>
        <w:t>【这样路线方面会比较妥当，但是另一件怎么办？</w:t>
      </w:r>
    </w:p>
    <w:p w:rsidR="009C1EAC" w:rsidRDefault="009C1EAC" w:rsidP="0034530D">
      <w:r>
        <w:rPr>
          <w:rFonts w:hint="eastAsia"/>
        </w:rPr>
        <w:t>那一边不是更急一点吗？】</w:t>
      </w:r>
    </w:p>
    <w:p w:rsidR="009C1EAC" w:rsidRPr="00B641E0" w:rsidRDefault="009C1EAC" w:rsidP="0034530D">
      <w:pPr>
        <w:rPr>
          <w:color w:val="000000"/>
        </w:rPr>
      </w:pPr>
      <w:r>
        <w:rPr>
          <w:rFonts w:hint="eastAsia"/>
        </w:rPr>
        <w:t>【时间和场合，</w:t>
      </w:r>
      <w:r w:rsidRPr="00B641E0">
        <w:rPr>
          <w:rFonts w:hint="eastAsia"/>
          <w:color w:val="000000"/>
        </w:rPr>
        <w:t>森林也是会有变化的，是这么教的吧。】</w:t>
      </w:r>
    </w:p>
    <w:p w:rsidR="009C1EAC" w:rsidRDefault="009C1EAC" w:rsidP="0034530D">
      <w:pPr>
        <w:rPr>
          <w:color w:val="000000"/>
        </w:rPr>
      </w:pPr>
      <w:r>
        <w:rPr>
          <w:rFonts w:hint="eastAsia"/>
          <w:color w:val="000000"/>
        </w:rPr>
        <w:t>再简短的说过这些之后，有珠又把视线落到了膝盖上的书页上。</w:t>
      </w:r>
    </w:p>
    <w:p w:rsidR="009C1EAC" w:rsidRDefault="009C1EAC" w:rsidP="0034530D">
      <w:pPr>
        <w:rPr>
          <w:color w:val="000000"/>
        </w:rPr>
      </w:pPr>
      <w:r>
        <w:rPr>
          <w:rFonts w:hint="eastAsia"/>
          <w:color w:val="000000"/>
        </w:rPr>
        <w:t>对两者来说最重要的对话也到此结束。</w:t>
      </w:r>
    </w:p>
    <w:p w:rsidR="009C1EAC" w:rsidRDefault="009C1EAC" w:rsidP="0034530D">
      <w:pPr>
        <w:rPr>
          <w:color w:val="000000"/>
        </w:rPr>
      </w:pPr>
      <w:r>
        <w:rPr>
          <w:rFonts w:hint="eastAsia"/>
          <w:color w:val="000000"/>
        </w:rPr>
        <w:t>接下来又回到了不太合得来的两个同居人的普通生活。</w:t>
      </w:r>
    </w:p>
    <w:p w:rsidR="009C1EAC" w:rsidRDefault="009C1EAC" w:rsidP="0034530D">
      <w:pPr>
        <w:rPr>
          <w:color w:val="000000"/>
        </w:rPr>
      </w:pPr>
      <w:r>
        <w:rPr>
          <w:rFonts w:hint="eastAsia"/>
          <w:color w:val="000000"/>
        </w:rPr>
        <w:t>好的，青子</w:t>
      </w:r>
      <w:r w:rsidRPr="00B641E0">
        <w:rPr>
          <w:rFonts w:hint="eastAsia"/>
          <w:color w:val="000000"/>
        </w:rPr>
        <w:t>取来</w:t>
      </w:r>
      <w:r>
        <w:rPr>
          <w:rFonts w:hint="eastAsia"/>
          <w:color w:val="000000"/>
        </w:rPr>
        <w:t>电视机遥控器，打开了电源。有珠仍然在读书，自己则参加到显像管所显示出来的世界中去。</w:t>
      </w:r>
    </w:p>
    <w:p w:rsidR="009C1EAC" w:rsidRDefault="009C1EAC" w:rsidP="0034530D">
      <w:pPr>
        <w:rPr>
          <w:color w:val="000000"/>
        </w:rPr>
      </w:pPr>
    </w:p>
    <w:p w:rsidR="009C1EAC" w:rsidRDefault="009C1EAC" w:rsidP="0034530D">
      <w:pPr>
        <w:rPr>
          <w:color w:val="000000"/>
        </w:rPr>
      </w:pPr>
      <w:r>
        <w:rPr>
          <w:rFonts w:hint="eastAsia"/>
          <w:color w:val="000000"/>
        </w:rPr>
        <w:t>【啊】</w:t>
      </w:r>
    </w:p>
    <w:p w:rsidR="009C1EAC" w:rsidRDefault="009C1EAC" w:rsidP="0034530D">
      <w:pPr>
        <w:rPr>
          <w:color w:val="000000"/>
        </w:rPr>
      </w:pPr>
      <w:r>
        <w:rPr>
          <w:rFonts w:hint="eastAsia"/>
          <w:color w:val="000000"/>
        </w:rPr>
        <w:t>突然，有珠轻呼了一声，又沉默下去。</w:t>
      </w:r>
    </w:p>
    <w:p w:rsidR="009C1EAC" w:rsidRDefault="009C1EAC" w:rsidP="0034530D">
      <w:pPr>
        <w:rPr>
          <w:color w:val="000000"/>
        </w:rPr>
      </w:pPr>
      <w:r>
        <w:rPr>
          <w:rFonts w:hint="eastAsia"/>
          <w:color w:val="000000"/>
        </w:rPr>
        <w:t>不想被发现似的用一只手遮住了嘴。</w:t>
      </w:r>
    </w:p>
    <w:p w:rsidR="009C1EAC" w:rsidRDefault="009C1EAC" w:rsidP="0034530D">
      <w:pPr>
        <w:rPr>
          <w:color w:val="000000"/>
        </w:rPr>
      </w:pPr>
      <w:r>
        <w:rPr>
          <w:rFonts w:hint="eastAsia"/>
          <w:color w:val="000000"/>
        </w:rPr>
        <w:t>有什么话想说，很快又发现那是没什么意义的话。所以她又不再说了。</w:t>
      </w:r>
    </w:p>
    <w:p w:rsidR="009C1EAC" w:rsidRDefault="009C1EAC" w:rsidP="0034530D">
      <w:pPr>
        <w:rPr>
          <w:color w:val="000000"/>
        </w:rPr>
      </w:pPr>
      <w:r>
        <w:rPr>
          <w:rFonts w:hint="eastAsia"/>
          <w:color w:val="000000"/>
        </w:rPr>
        <w:t>时不时的会有这种自制力赶不及的时候，像今天这样的情况</w:t>
      </w:r>
      <w:r w:rsidRPr="00B641E0">
        <w:rPr>
          <w:rFonts w:hint="eastAsia"/>
          <w:color w:val="000000"/>
        </w:rPr>
        <w:t>偶尔</w:t>
      </w:r>
      <w:r>
        <w:rPr>
          <w:rFonts w:hint="eastAsia"/>
          <w:color w:val="000000"/>
        </w:rPr>
        <w:t>会出现。</w:t>
      </w:r>
    </w:p>
    <w:p w:rsidR="009C1EAC" w:rsidRDefault="009C1EAC" w:rsidP="0034530D">
      <w:pPr>
        <w:rPr>
          <w:color w:val="000000"/>
        </w:rPr>
      </w:pPr>
      <w:r>
        <w:rPr>
          <w:rFonts w:hint="eastAsia"/>
          <w:color w:val="000000"/>
        </w:rPr>
        <w:t>好像，之前说的是【那】，这么回想着，青子把视线投向了可爱的同居人。</w:t>
      </w:r>
    </w:p>
    <w:p w:rsidR="009C1EAC" w:rsidRDefault="009C1EAC" w:rsidP="0034530D">
      <w:pPr>
        <w:rPr>
          <w:color w:val="000000"/>
        </w:rPr>
      </w:pPr>
      <w:r>
        <w:rPr>
          <w:rFonts w:hint="eastAsia"/>
          <w:color w:val="000000"/>
        </w:rPr>
        <w:t>【嗯？怎么了？】</w:t>
      </w:r>
    </w:p>
    <w:p w:rsidR="009C1EAC" w:rsidRDefault="009C1EAC" w:rsidP="0034530D">
      <w:pPr>
        <w:rPr>
          <w:color w:val="000000"/>
        </w:rPr>
      </w:pPr>
      <w:r>
        <w:rPr>
          <w:rFonts w:hint="eastAsia"/>
          <w:color w:val="000000"/>
        </w:rPr>
        <w:t>把电视机的音量调小。强势的眼睛正放出像猫一样好奇的目光。</w:t>
      </w:r>
    </w:p>
    <w:p w:rsidR="009C1EAC" w:rsidRDefault="009C1EAC" w:rsidP="0034530D">
      <w:pPr>
        <w:rPr>
          <w:color w:val="000000"/>
        </w:rPr>
      </w:pPr>
      <w:r>
        <w:rPr>
          <w:rFonts w:hint="eastAsia"/>
          <w:color w:val="000000"/>
        </w:rPr>
        <w:t>【……虽然也不是什么特别重要的事。】</w:t>
      </w:r>
    </w:p>
    <w:p w:rsidR="009C1EAC" w:rsidRDefault="009C1EAC" w:rsidP="0034530D">
      <w:pPr>
        <w:rPr>
          <w:color w:val="000000"/>
        </w:rPr>
      </w:pPr>
      <w:r>
        <w:rPr>
          <w:rFonts w:hint="eastAsia"/>
          <w:color w:val="000000"/>
        </w:rPr>
        <w:t>【那是什么呢？】</w:t>
      </w:r>
    </w:p>
    <w:p w:rsidR="009C1EAC" w:rsidRDefault="009C1EAC" w:rsidP="0034530D">
      <w:pPr>
        <w:rPr>
          <w:color w:val="000000"/>
        </w:rPr>
      </w:pPr>
      <w:r>
        <w:rPr>
          <w:rFonts w:hint="eastAsia"/>
          <w:color w:val="000000"/>
        </w:rPr>
        <w:t>有珠一副欲言又止的样子，害羞的把目光移到一边去了。</w:t>
      </w:r>
    </w:p>
    <w:p w:rsidR="009C1EAC" w:rsidRDefault="009C1EAC" w:rsidP="0034530D">
      <w:pPr>
        <w:rPr>
          <w:color w:val="000000"/>
        </w:rPr>
      </w:pPr>
      <w:r>
        <w:rPr>
          <w:rFonts w:hint="eastAsia"/>
          <w:color w:val="000000"/>
        </w:rPr>
        <w:t>这时候有珠的表情十分的温和，让人喜欢到禁不住想要咬一口。</w:t>
      </w:r>
    </w:p>
    <w:p w:rsidR="009C1EAC" w:rsidRDefault="009C1EAC" w:rsidP="0034530D">
      <w:pPr>
        <w:rPr>
          <w:color w:val="000000"/>
        </w:rPr>
      </w:pPr>
      <w:r>
        <w:rPr>
          <w:rFonts w:hint="eastAsia"/>
          <w:color w:val="000000"/>
        </w:rPr>
        <w:t>有珠的父亲可能预见到会有今天的她，所以起了一个和她非常相称的名字。</w:t>
      </w:r>
    </w:p>
    <w:p w:rsidR="009C1EAC" w:rsidRDefault="009C1EAC" w:rsidP="0034530D">
      <w:pPr>
        <w:rPr>
          <w:color w:val="000000"/>
        </w:rPr>
      </w:pPr>
      <w:r>
        <w:rPr>
          <w:rFonts w:hint="eastAsia"/>
          <w:color w:val="000000"/>
        </w:rPr>
        <w:t>【……今天，回来的时候碰到了一件非常奇怪的事情。想着要和谁说一下来着。】</w:t>
      </w:r>
    </w:p>
    <w:p w:rsidR="009C1EAC" w:rsidRDefault="009C1EAC" w:rsidP="0034530D">
      <w:pPr>
        <w:rPr>
          <w:color w:val="000000"/>
        </w:rPr>
      </w:pPr>
      <w:r>
        <w:rPr>
          <w:rFonts w:hint="eastAsia"/>
          <w:color w:val="000000"/>
        </w:rPr>
        <w:t>青子恩恩的点着头，催促着有珠。</w:t>
      </w:r>
    </w:p>
    <w:p w:rsidR="009C1EAC" w:rsidRDefault="009C1EAC" w:rsidP="0034530D">
      <w:pPr>
        <w:rPr>
          <w:color w:val="000000"/>
        </w:rPr>
      </w:pPr>
      <w:r>
        <w:rPr>
          <w:rFonts w:hint="eastAsia"/>
          <w:color w:val="000000"/>
        </w:rPr>
        <w:t>【不怎么有趣，其实也没什么意义的事情。</w:t>
      </w:r>
    </w:p>
    <w:p w:rsidR="009C1EAC" w:rsidRDefault="009C1EAC" w:rsidP="0034530D">
      <w:pPr>
        <w:rPr>
          <w:color w:val="000000"/>
        </w:rPr>
      </w:pPr>
      <w:r>
        <w:rPr>
          <w:rFonts w:hint="eastAsia"/>
          <w:color w:val="000000"/>
        </w:rPr>
        <w:t>但是，不管怎么想都想不出为什么会发生这样的事情。</w:t>
      </w:r>
    </w:p>
    <w:p w:rsidR="009C1EAC" w:rsidRDefault="009C1EAC" w:rsidP="0034530D">
      <w:pPr>
        <w:rPr>
          <w:color w:val="000000"/>
        </w:rPr>
      </w:pPr>
      <w:r>
        <w:rPr>
          <w:rFonts w:hint="eastAsia"/>
          <w:color w:val="000000"/>
        </w:rPr>
        <w:t>……………青子，像人那么大的猫，忽闪忽闪出来送外卖的原因，知道吗？】</w:t>
      </w:r>
    </w:p>
    <w:p w:rsidR="009C1EAC" w:rsidRPr="000B0696" w:rsidRDefault="009C1EAC" w:rsidP="0034530D">
      <w:pPr>
        <w:rPr>
          <w:color w:val="000000"/>
        </w:rPr>
      </w:pPr>
      <w:r>
        <w:rPr>
          <w:rFonts w:hint="eastAsia"/>
          <w:color w:val="000000"/>
        </w:rPr>
        <w:t>一瞬间，青子又有了一种有珠说了一个不像笑话的笑话的错觉。</w:t>
      </w:r>
    </w:p>
    <w:p w:rsidR="009C1EAC" w:rsidRDefault="009C1EAC" w:rsidP="0034530D">
      <w:pPr>
        <w:rPr>
          <w:color w:val="000000"/>
        </w:rPr>
      </w:pPr>
      <w:r>
        <w:rPr>
          <w:rFonts w:hint="eastAsia"/>
          <w:color w:val="000000"/>
        </w:rPr>
        <w:t>不，正常来考虑的话是这样，</w:t>
      </w:r>
    </w:p>
    <w:p w:rsidR="009C1EAC" w:rsidRDefault="009C1EAC" w:rsidP="0034530D">
      <w:pPr>
        <w:rPr>
          <w:color w:val="000000"/>
        </w:rPr>
      </w:pPr>
      <w:r>
        <w:rPr>
          <w:rFonts w:hint="eastAsia"/>
          <w:color w:val="000000"/>
        </w:rPr>
        <w:t>但是有珠是认真的在烦恼。</w:t>
      </w:r>
    </w:p>
    <w:p w:rsidR="009C1EAC" w:rsidRDefault="009C1EAC" w:rsidP="0034530D">
      <w:pPr>
        <w:rPr>
          <w:color w:val="000000"/>
        </w:rPr>
      </w:pPr>
      <w:r>
        <w:rPr>
          <w:rFonts w:hint="eastAsia"/>
          <w:color w:val="000000"/>
        </w:rPr>
        <w:t>虽然青子一直坚持有珠的幽默细胞为零，但这要是个笑话的话，那说是零都不合适而要改为负数了。只能认为有珠就只是在如实陈述自己所看到的东西。</w:t>
      </w:r>
    </w:p>
    <w:p w:rsidR="009C1EAC" w:rsidRDefault="009C1EAC" w:rsidP="0034530D">
      <w:pPr>
        <w:rPr>
          <w:color w:val="000000"/>
        </w:rPr>
      </w:pPr>
      <w:r>
        <w:rPr>
          <w:rFonts w:hint="eastAsia"/>
          <w:color w:val="000000"/>
        </w:rPr>
        <w:t>【嗯…………这句话有两个需要确认的地方。我们一个一个来印证，好吗？】</w:t>
      </w:r>
    </w:p>
    <w:p w:rsidR="009C1EAC" w:rsidRDefault="009C1EAC" w:rsidP="0034530D">
      <w:pPr>
        <w:rPr>
          <w:color w:val="000000"/>
        </w:rPr>
      </w:pPr>
      <w:r>
        <w:rPr>
          <w:rFonts w:hint="eastAsia"/>
          <w:color w:val="000000"/>
        </w:rPr>
        <w:t>【好的，我也怀疑是个布偶。</w:t>
      </w:r>
    </w:p>
    <w:p w:rsidR="009C1EAC" w:rsidRDefault="009C1EAC" w:rsidP="0034530D">
      <w:pPr>
        <w:rPr>
          <w:color w:val="000000"/>
        </w:rPr>
      </w:pPr>
      <w:r>
        <w:rPr>
          <w:rFonts w:hint="eastAsia"/>
          <w:color w:val="000000"/>
        </w:rPr>
        <w:t>但是，想不出这么做的理由来。</w:t>
      </w:r>
    </w:p>
    <w:p w:rsidR="009C1EAC" w:rsidRDefault="009C1EAC" w:rsidP="0034530D">
      <w:pPr>
        <w:rPr>
          <w:color w:val="000000"/>
        </w:rPr>
      </w:pPr>
      <w:r>
        <w:rPr>
          <w:rFonts w:hint="eastAsia"/>
          <w:color w:val="000000"/>
        </w:rPr>
        <w:t>特地穿着这么精巧的猫布偶装，</w:t>
      </w:r>
      <w:r w:rsidRPr="00B641E0">
        <w:rPr>
          <w:rFonts w:hint="eastAsia"/>
          <w:color w:val="000000"/>
        </w:rPr>
        <w:t>离开商业街去送外卖</w:t>
      </w:r>
      <w:r>
        <w:rPr>
          <w:rFonts w:hint="eastAsia"/>
          <w:color w:val="000000"/>
        </w:rPr>
        <w:t>，是那么简单的事情吗？】</w:t>
      </w:r>
    </w:p>
    <w:p w:rsidR="009C1EAC" w:rsidRDefault="009C1EAC" w:rsidP="0034530D">
      <w:pPr>
        <w:rPr>
          <w:color w:val="000000"/>
        </w:rPr>
      </w:pPr>
      <w:r>
        <w:rPr>
          <w:rFonts w:hint="eastAsia"/>
          <w:color w:val="000000"/>
        </w:rPr>
        <w:t>【考虑难易度之前，我倒是先要考虑下那个人有没有常识。】</w:t>
      </w:r>
    </w:p>
    <w:p w:rsidR="009C1EAC" w:rsidRDefault="009C1EAC" w:rsidP="0034530D">
      <w:pPr>
        <w:rPr>
          <w:color w:val="000000"/>
        </w:rPr>
      </w:pPr>
      <w:r>
        <w:rPr>
          <w:rFonts w:hint="eastAsia"/>
          <w:color w:val="000000"/>
        </w:rPr>
        <w:t>听着青子的话，有珠微微点了点头。</w:t>
      </w:r>
    </w:p>
    <w:p w:rsidR="009C1EAC" w:rsidRDefault="009C1EAC" w:rsidP="0034530D">
      <w:pPr>
        <w:rPr>
          <w:color w:val="000000"/>
        </w:rPr>
      </w:pPr>
      <w:r>
        <w:rPr>
          <w:rFonts w:hint="eastAsia"/>
          <w:color w:val="000000"/>
        </w:rPr>
        <w:t>【嘛，世界上各种各样的人都有吧。像我们这样的人更是，与外界隔绝生活在山坳里的家伙是五花八门的。</w:t>
      </w:r>
    </w:p>
    <w:p w:rsidR="009C1EAC" w:rsidRDefault="009C1EAC" w:rsidP="0034530D">
      <w:pPr>
        <w:rPr>
          <w:color w:val="000000"/>
        </w:rPr>
      </w:pPr>
      <w:r>
        <w:rPr>
          <w:rFonts w:hint="eastAsia"/>
          <w:color w:val="000000"/>
        </w:rPr>
        <w:t>我的话，估计看见的话会出声和它打听一下的吧。】</w:t>
      </w:r>
    </w:p>
    <w:p w:rsidR="009C1EAC" w:rsidRDefault="009C1EAC" w:rsidP="0034530D">
      <w:pPr>
        <w:rPr>
          <w:color w:val="000000"/>
        </w:rPr>
      </w:pPr>
      <w:r>
        <w:rPr>
          <w:rFonts w:hint="eastAsia"/>
          <w:color w:val="000000"/>
        </w:rPr>
        <w:t>听了这些话，有珠的脸</w:t>
      </w:r>
      <w:r w:rsidRPr="00793274">
        <w:rPr>
          <w:rFonts w:hint="eastAsia"/>
        </w:rPr>
        <w:t>向旁边转了转</w:t>
      </w:r>
      <w:r>
        <w:rPr>
          <w:rFonts w:hint="eastAsia"/>
          <w:color w:val="000000"/>
        </w:rPr>
        <w:t>。</w:t>
      </w:r>
    </w:p>
    <w:p w:rsidR="009C1EAC" w:rsidRDefault="009C1EAC" w:rsidP="0034530D">
      <w:pPr>
        <w:rPr>
          <w:color w:val="000000"/>
        </w:rPr>
      </w:pPr>
      <w:r>
        <w:rPr>
          <w:rFonts w:hint="eastAsia"/>
          <w:color w:val="000000"/>
        </w:rPr>
        <w:t>【…………唔…………</w:t>
      </w:r>
      <w:r w:rsidRPr="00793274">
        <w:rPr>
          <w:rFonts w:hint="eastAsia"/>
        </w:rPr>
        <w:t>黄昏时突然出现在</w:t>
      </w:r>
      <w:r>
        <w:rPr>
          <w:rFonts w:hint="eastAsia"/>
          <w:color w:val="000000"/>
        </w:rPr>
        <w:t>住宅区的送外卖猫啊，出现背景是落日的火烧云，听起来好浪漫对吧。</w:t>
      </w:r>
    </w:p>
    <w:p w:rsidR="009C1EAC" w:rsidRDefault="009C1EAC" w:rsidP="0034530D">
      <w:pPr>
        <w:rPr>
          <w:color w:val="000000"/>
        </w:rPr>
      </w:pPr>
      <w:r>
        <w:rPr>
          <w:rFonts w:hint="eastAsia"/>
          <w:color w:val="000000"/>
        </w:rPr>
        <w:t>对了，今天的晚饭怎么办？</w:t>
      </w:r>
    </w:p>
    <w:p w:rsidR="009C1EAC" w:rsidRDefault="009C1EAC" w:rsidP="0034530D">
      <w:pPr>
        <w:rPr>
          <w:color w:val="000000"/>
        </w:rPr>
      </w:pPr>
      <w:r>
        <w:rPr>
          <w:rFonts w:hint="eastAsia"/>
          <w:color w:val="000000"/>
        </w:rPr>
        <w:t>难得聊到相关的话题了，我们叫个外卖怎么样？】</w:t>
      </w:r>
    </w:p>
    <w:p w:rsidR="009C1EAC" w:rsidRDefault="009C1EAC" w:rsidP="0034530D">
      <w:pPr>
        <w:rPr>
          <w:color w:val="000000"/>
        </w:rPr>
      </w:pPr>
      <w:r>
        <w:rPr>
          <w:rFonts w:hint="eastAsia"/>
          <w:color w:val="000000"/>
        </w:rPr>
        <w:t>我很喜欢外卖呐，青子笑眯眯的说着。</w:t>
      </w:r>
    </w:p>
    <w:p w:rsidR="009C1EAC" w:rsidRPr="003013CE" w:rsidRDefault="009C1EAC" w:rsidP="0034530D">
      <w:r w:rsidRPr="003013CE">
        <w:rPr>
          <w:rFonts w:hint="eastAsia"/>
        </w:rPr>
        <w:t>这个家里的晚饭似乎是采用轮流制又似乎不是，做起来全凭两个人的兴致（心血来潮了就准备两个人的饭）。实际上就是采用随便的形式。</w:t>
      </w:r>
    </w:p>
    <w:p w:rsidR="009C1EAC" w:rsidRDefault="009C1EAC" w:rsidP="0034530D">
      <w:r w:rsidRPr="003013CE">
        <w:rPr>
          <w:rFonts w:hint="eastAsia"/>
        </w:rPr>
        <w:t>不想做的话连续一周</w:t>
      </w:r>
      <w:r>
        <w:rPr>
          <w:rFonts w:hint="eastAsia"/>
        </w:rPr>
        <w:t>都没有晚饭的事情也有过。对两个人来说这样似乎才是最舒适的。</w:t>
      </w:r>
    </w:p>
    <w:p w:rsidR="009C1EAC" w:rsidRDefault="009C1EAC" w:rsidP="0034530D">
      <w:r>
        <w:rPr>
          <w:rFonts w:hint="eastAsia"/>
        </w:rPr>
        <w:t>可能是嫌做饭麻烦，也可能是单纯的喜欢外卖。</w:t>
      </w:r>
    </w:p>
    <w:p w:rsidR="009C1EAC" w:rsidRDefault="009C1EAC" w:rsidP="0034530D">
      <w:r>
        <w:rPr>
          <w:rFonts w:hint="eastAsia"/>
        </w:rPr>
        <w:t>今天晚上这样的事情也不是什么新鲜事，结果就是，三咲的餐馆联盟那里提出了对这个房屋要极度注意。</w:t>
      </w:r>
    </w:p>
    <w:p w:rsidR="009C1EAC" w:rsidRDefault="009C1EAC" w:rsidP="0034530D">
      <w:r>
        <w:rPr>
          <w:rFonts w:hint="eastAsia"/>
        </w:rPr>
        <w:t>要餐的时候都是很晚的时候…………在晚上八点以后基本已经没有人影了……上到这么一个山坡上来意味着什么，送餐人的忧郁可想而知。</w:t>
      </w:r>
    </w:p>
    <w:p w:rsidR="009C1EAC" w:rsidRDefault="009C1EAC" w:rsidP="0034530D">
      <w:r>
        <w:rPr>
          <w:rFonts w:hint="eastAsia"/>
        </w:rPr>
        <w:t>【时间是八点前，刚好还能够点餐。我想要吃昏月的。那里的月见边很好吃啊。最近都没跟他们打过招呼呢。】</w:t>
      </w:r>
    </w:p>
    <w:p w:rsidR="009C1EAC" w:rsidRDefault="009C1EAC" w:rsidP="0034530D">
      <w:r>
        <w:rPr>
          <w:rFonts w:hint="eastAsia"/>
        </w:rPr>
        <w:t>青子取出来像扑克牌一样的卡片，那是店里赠送的商品目录。学生会长满心欢喜的看着产品介绍。</w:t>
      </w:r>
    </w:p>
    <w:p w:rsidR="009C1EAC" w:rsidRDefault="009C1EAC" w:rsidP="0034530D">
      <w:r>
        <w:rPr>
          <w:rFonts w:hint="eastAsia"/>
        </w:rPr>
        <w:t>有珠连看都没有看一眼幸福的青子，自顾自的回答道：</w:t>
      </w:r>
    </w:p>
    <w:p w:rsidR="009C1EAC" w:rsidRDefault="009C1EAC" w:rsidP="0034530D">
      <w:r>
        <w:rPr>
          <w:rFonts w:hint="eastAsia"/>
        </w:rPr>
        <w:t>【抱歉，我已经吃过了。】</w:t>
      </w:r>
    </w:p>
    <w:p w:rsidR="009C1EAC" w:rsidRDefault="009C1EAC" w:rsidP="0034530D">
      <w:r>
        <w:rPr>
          <w:rFonts w:hint="eastAsia"/>
        </w:rPr>
        <w:t>这句话把青子的身体冻住了。</w:t>
      </w:r>
    </w:p>
    <w:p w:rsidR="009C1EAC" w:rsidRDefault="009C1EAC" w:rsidP="0034530D">
      <w:r>
        <w:rPr>
          <w:rFonts w:hint="eastAsia"/>
        </w:rPr>
        <w:t>叫外卖的话最低要叫两份，所以没有一起吃的人的话是人家不会送的。</w:t>
      </w:r>
    </w:p>
    <w:p w:rsidR="009C1EAC" w:rsidRDefault="009C1EAC" w:rsidP="0034530D">
      <w:r>
        <w:rPr>
          <w:rFonts w:hint="eastAsia"/>
        </w:rPr>
        <w:t>如果就为了一碗荞麦面就把人叫出来那和公主大人也没啥区别了。这个世界果然是没有边界的冷漠。</w:t>
      </w:r>
    </w:p>
    <w:p w:rsidR="009C1EAC" w:rsidRDefault="009C1EAC" w:rsidP="0034530D">
      <w:r>
        <w:rPr>
          <w:rFonts w:hint="eastAsia"/>
        </w:rPr>
        <w:t>虽然是题外话，但其实外卖方也在商讨对策。</w:t>
      </w:r>
    </w:p>
    <w:p w:rsidR="009C1EAC" w:rsidRDefault="009C1EAC" w:rsidP="0034530D">
      <w:r>
        <w:rPr>
          <w:rFonts w:hint="eastAsia"/>
        </w:rPr>
        <w:t>【明年的外卖要求改为三份以上才可送怎么样？】</w:t>
      </w:r>
    </w:p>
    <w:p w:rsidR="009C1EAC" w:rsidRDefault="009C1EAC" w:rsidP="0034530D">
      <w:r>
        <w:rPr>
          <w:rFonts w:hint="eastAsia"/>
        </w:rPr>
        <w:t>这种魔鬼一样的规矩被通过了，青子她们目前还不知道。</w:t>
      </w:r>
    </w:p>
    <w:p w:rsidR="009C1EAC" w:rsidRDefault="009C1EAC" w:rsidP="0034530D">
      <w:r>
        <w:rPr>
          <w:rFonts w:hint="eastAsia"/>
        </w:rPr>
        <w:t>【你，你这叛徒！</w:t>
      </w:r>
    </w:p>
    <w:p w:rsidR="009C1EAC" w:rsidRDefault="009C1EAC" w:rsidP="0034530D">
      <w:r>
        <w:rPr>
          <w:rFonts w:hint="eastAsia"/>
        </w:rPr>
        <w:t>哦，所以才回来的这么迟啊。</w:t>
      </w:r>
    </w:p>
    <w:p w:rsidR="009C1EAC" w:rsidRDefault="009C1EAC" w:rsidP="0034530D">
      <w:r>
        <w:rPr>
          <w:rFonts w:hint="eastAsia"/>
        </w:rPr>
        <w:t>明明是回家部的，从这到学校连公交，走路算在一起也只要二十分钟。我应该想到为什么已经</w:t>
      </w:r>
      <w:r>
        <w:t>5</w:t>
      </w:r>
      <w:r>
        <w:rPr>
          <w:rFonts w:hint="eastAsia"/>
        </w:rPr>
        <w:t>点了还没有回来。】</w:t>
      </w:r>
    </w:p>
    <w:p w:rsidR="009C1EAC" w:rsidRDefault="009C1EAC" w:rsidP="0034530D">
      <w:r>
        <w:rPr>
          <w:rFonts w:hint="eastAsia"/>
        </w:rPr>
        <w:t>但是也悲伤不起来，那时候青子困到连自己睡着了都没注意到。</w:t>
      </w:r>
    </w:p>
    <w:p w:rsidR="009C1EAC" w:rsidRDefault="009C1EAC" w:rsidP="0034530D">
      <w:r>
        <w:rPr>
          <w:rFonts w:hint="eastAsia"/>
        </w:rPr>
        <w:t>【啊啊，可恶的女人，这种时候就要想着被剩下那个人，至少买点礼物什么的暗示一下才对！</w:t>
      </w:r>
    </w:p>
    <w:p w:rsidR="009C1EAC" w:rsidRDefault="009C1EAC" w:rsidP="0034530D">
      <w:r>
        <w:rPr>
          <w:rFonts w:hint="eastAsia"/>
        </w:rPr>
        <w:t>我的话之前在外面吃的时候不是还带了你的那份吗？】</w:t>
      </w:r>
    </w:p>
    <w:p w:rsidR="009C1EAC" w:rsidRDefault="009C1EAC" w:rsidP="0034530D">
      <w:r>
        <w:rPr>
          <w:rFonts w:hint="eastAsia"/>
        </w:rPr>
        <w:t>青子发着火，虽然不知道有多少是认真的。</w:t>
      </w:r>
    </w:p>
    <w:p w:rsidR="009C1EAC" w:rsidRDefault="009C1EAC" w:rsidP="0034530D">
      <w:r>
        <w:rPr>
          <w:rFonts w:hint="eastAsia"/>
        </w:rPr>
        <w:t>毕竟早上还饿着肚子呢就被叫起来，从被电话叫出去到现在，除了红茶什么东西都没进过嘴。这样肚子还没有饿的咕咕叫已经是奇迹了。</w:t>
      </w:r>
    </w:p>
    <w:p w:rsidR="009C1EAC" w:rsidRDefault="009C1EAC" w:rsidP="0034530D">
      <w:r>
        <w:rPr>
          <w:rFonts w:hint="eastAsia"/>
        </w:rPr>
        <w:t>嘛，之前那件事虽然自己也有不对的地方，而且可以算作另一件事情。但作为刚才被欺负的反击，青子一下子站了起来。</w:t>
      </w:r>
    </w:p>
    <w:p w:rsidR="009C1EAC" w:rsidRDefault="009C1EAC" w:rsidP="0034530D">
      <w:r>
        <w:rPr>
          <w:rFonts w:hint="eastAsia"/>
        </w:rPr>
        <w:t>【…………之前的那次？</w:t>
      </w:r>
    </w:p>
    <w:p w:rsidR="009C1EAC" w:rsidRDefault="009C1EAC" w:rsidP="0034530D">
      <w:r>
        <w:rPr>
          <w:rFonts w:hint="eastAsia"/>
        </w:rPr>
        <w:t>是说你明明晚餐是到市中心吃的寿司，回来时手上拿的却是便利店的塑料袋那次吗？】</w:t>
      </w:r>
    </w:p>
    <w:p w:rsidR="009C1EAC" w:rsidRDefault="009C1EAC" w:rsidP="0034530D">
      <w:r>
        <w:rPr>
          <w:rFonts w:hint="eastAsia"/>
        </w:rPr>
        <w:t>你是草丛里的蛇吗？</w:t>
      </w:r>
    </w:p>
    <w:p w:rsidR="009C1EAC" w:rsidRDefault="009C1EAC" w:rsidP="0034530D">
      <w:r>
        <w:rPr>
          <w:rFonts w:hint="eastAsia"/>
        </w:rPr>
        <w:t>【怎，怎么啦，那不还是好好的买给你了吗？】</w:t>
      </w:r>
    </w:p>
    <w:p w:rsidR="009C1EAC" w:rsidRDefault="009C1EAC" w:rsidP="0034530D">
      <w:r>
        <w:rPr>
          <w:rFonts w:hint="eastAsia"/>
        </w:rPr>
        <w:t>【那只是想隐藏真相吧。】</w:t>
      </w:r>
    </w:p>
    <w:p w:rsidR="009C1EAC" w:rsidRDefault="009C1EAC" w:rsidP="0034530D">
      <w:r>
        <w:rPr>
          <w:rFonts w:hint="eastAsia"/>
        </w:rPr>
        <w:t>有珠冰冷的视线。</w:t>
      </w:r>
    </w:p>
    <w:p w:rsidR="009C1EAC" w:rsidRDefault="009C1EAC" w:rsidP="0034530D">
      <w:r>
        <w:rPr>
          <w:rFonts w:hint="eastAsia"/>
        </w:rPr>
        <w:t>确实，那时候有珠一口一口吃着塑料袋里的便当，突然问了一句和寿司相关的话，青子不小心说漏了嘴。</w:t>
      </w:r>
    </w:p>
    <w:p w:rsidR="009C1EAC" w:rsidRDefault="009C1EAC" w:rsidP="0034530D">
      <w:r>
        <w:rPr>
          <w:rFonts w:hint="eastAsia"/>
        </w:rPr>
        <w:t>但是对喜欢新鲜事物的青子来说，新近开张的“回转寿司屋”太令人惊奇了。抑制不住想要调查一下的冲动。</w:t>
      </w:r>
    </w:p>
    <w:p w:rsidR="009C1EAC" w:rsidRDefault="009C1EAC" w:rsidP="0034530D">
      <w:r>
        <w:rPr>
          <w:rFonts w:hint="eastAsia"/>
        </w:rPr>
        <w:t>不诚实根据场合不同也会成为罪。</w:t>
      </w:r>
    </w:p>
    <w:p w:rsidR="009C1EAC" w:rsidRDefault="009C1EAC" w:rsidP="0034530D">
      <w:r>
        <w:rPr>
          <w:rFonts w:hint="eastAsia"/>
        </w:rPr>
        <w:t>【……………我知道了，我知道了啦。那，这次可以把以前的帐抵消了吧。】</w:t>
      </w:r>
    </w:p>
    <w:p w:rsidR="009C1EAC" w:rsidRDefault="009C1EAC" w:rsidP="0034530D">
      <w:r>
        <w:rPr>
          <w:rFonts w:hint="eastAsia"/>
        </w:rPr>
        <w:t>示意自己对这个提议持否定态度，有珠把视线又投回到书上。</w:t>
      </w:r>
    </w:p>
    <w:p w:rsidR="009C1EAC" w:rsidRDefault="009C1EAC" w:rsidP="0034530D">
      <w:r>
        <w:rPr>
          <w:rFonts w:hint="eastAsia"/>
        </w:rPr>
        <w:t>没有同意的表示这还是让人感觉有点恐怖。</w:t>
      </w:r>
    </w:p>
    <w:p w:rsidR="009C1EAC" w:rsidRDefault="009C1EAC" w:rsidP="0034530D">
      <w:r>
        <w:rPr>
          <w:rFonts w:hint="eastAsia"/>
        </w:rPr>
        <w:t>【没办法了，今天真是倒霉。</w:t>
      </w:r>
    </w:p>
    <w:p w:rsidR="009C1EAC" w:rsidRDefault="009C1EAC" w:rsidP="0034530D">
      <w:r>
        <w:rPr>
          <w:rFonts w:hint="eastAsia"/>
        </w:rPr>
        <w:t>作为大人还是到厨房锻炼锻炼做饭的水平吧。】</w:t>
      </w:r>
    </w:p>
    <w:p w:rsidR="009C1EAC" w:rsidRDefault="009C1EAC" w:rsidP="0034530D">
      <w:r>
        <w:rPr>
          <w:rFonts w:hint="eastAsia"/>
        </w:rPr>
        <w:t>不知道对谁说着话的青子站起身来。</w:t>
      </w:r>
    </w:p>
    <w:p w:rsidR="009C1EAC" w:rsidRDefault="009C1EAC" w:rsidP="0034530D">
      <w:r>
        <w:rPr>
          <w:rFonts w:hint="eastAsia"/>
        </w:rPr>
        <w:t>【啊，忘了问了，有珠晚饭是在哪吃的？】</w:t>
      </w:r>
    </w:p>
    <w:p w:rsidR="009C1EAC" w:rsidRDefault="009C1EAC" w:rsidP="0034530D">
      <w:r>
        <w:rPr>
          <w:rFonts w:hint="eastAsia"/>
        </w:rPr>
        <w:t>手轻轻的翻了一页书。</w:t>
      </w:r>
    </w:p>
    <w:p w:rsidR="009C1EAC" w:rsidRDefault="009C1EAC" w:rsidP="0034530D">
      <w:r>
        <w:rPr>
          <w:rFonts w:hint="eastAsia"/>
        </w:rPr>
        <w:t>到目前为止为了不和青子正面作对都在读书，但是这也到极限了。于是把书合了起来。</w:t>
      </w:r>
    </w:p>
    <w:p w:rsidR="009C1EAC" w:rsidRDefault="009C1EAC" w:rsidP="0034530D">
      <w:r>
        <w:rPr>
          <w:rFonts w:hint="eastAsia"/>
        </w:rPr>
        <w:t>有珠一只手拿着书站了起来，慢慢穿过客厅。</w:t>
      </w:r>
    </w:p>
    <w:p w:rsidR="009C1EAC" w:rsidRDefault="009C1EAC" w:rsidP="0034530D">
      <w:r>
        <w:rPr>
          <w:rFonts w:hint="eastAsia"/>
          <w:color w:val="FF0000"/>
        </w:rPr>
        <w:t>走到门口后</w:t>
      </w:r>
      <w:r w:rsidRPr="009A7330">
        <w:rPr>
          <w:rFonts w:hint="eastAsia"/>
          <w:color w:val="FF0000"/>
        </w:rPr>
        <w:t>，向着青子那边转过</w:t>
      </w:r>
      <w:r>
        <w:rPr>
          <w:rFonts w:hint="eastAsia"/>
          <w:color w:val="FF0000"/>
        </w:rPr>
        <w:t>头</w:t>
      </w:r>
      <w:r w:rsidRPr="009A7330">
        <w:rPr>
          <w:rFonts w:hint="eastAsia"/>
          <w:color w:val="FF0000"/>
        </w:rPr>
        <w:t>去</w:t>
      </w:r>
      <w:r>
        <w:rPr>
          <w:rFonts w:hint="eastAsia"/>
        </w:rPr>
        <w:t>。</w:t>
      </w:r>
    </w:p>
    <w:p w:rsidR="009C1EAC" w:rsidRDefault="009C1EAC" w:rsidP="0034530D">
      <w:r>
        <w:rPr>
          <w:rFonts w:hint="eastAsia"/>
        </w:rPr>
        <w:t>【想听吗？】</w:t>
      </w:r>
    </w:p>
    <w:p w:rsidR="009C1EAC" w:rsidRDefault="009C1EAC" w:rsidP="0034530D">
      <w:r>
        <w:rPr>
          <w:rFonts w:hint="eastAsia"/>
        </w:rPr>
        <w:t>【嘛，有点。】</w:t>
      </w:r>
    </w:p>
    <w:p w:rsidR="009C1EAC" w:rsidRDefault="009C1EAC" w:rsidP="0034530D">
      <w:r w:rsidRPr="009A7330">
        <w:rPr>
          <w:rFonts w:hint="eastAsia"/>
          <w:color w:val="FF0000"/>
        </w:rPr>
        <w:t>感觉到有压力的青</w:t>
      </w:r>
      <w:r>
        <w:rPr>
          <w:rFonts w:hint="eastAsia"/>
        </w:rPr>
        <w:t>子，慢慢点着头。</w:t>
      </w:r>
    </w:p>
    <w:p w:rsidR="009C1EAC" w:rsidRDefault="009C1EAC" w:rsidP="0034530D">
      <w:r>
        <w:rPr>
          <w:rFonts w:hint="eastAsia"/>
        </w:rPr>
        <w:t>有珠好像什么事都没有似的。</w:t>
      </w:r>
    </w:p>
    <w:p w:rsidR="009C1EAC" w:rsidRDefault="009C1EAC" w:rsidP="0034530D"/>
    <w:p w:rsidR="009C1EAC" w:rsidRDefault="009C1EAC" w:rsidP="0034530D">
      <w:r>
        <w:rPr>
          <w:rFonts w:hint="eastAsia"/>
        </w:rPr>
        <w:t>【那只猫，把多余的外卖送给我了。】</w:t>
      </w:r>
    </w:p>
    <w:p w:rsidR="009C1EAC" w:rsidRDefault="009C1EAC" w:rsidP="0034530D">
      <w:r>
        <w:rPr>
          <w:rFonts w:hint="eastAsia"/>
        </w:rPr>
        <w:t>简单的说完，立刻从客厅了走出去了。</w:t>
      </w:r>
    </w:p>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34530D"/>
    <w:p w:rsidR="009C1EAC" w:rsidRDefault="009C1EAC" w:rsidP="007E3ECC">
      <w:pPr>
        <w:pStyle w:val="Title"/>
      </w:pPr>
      <w:r>
        <w:rPr>
          <w:rFonts w:hint="eastAsia"/>
        </w:rPr>
        <w:t>昨天，还发生过这种事。</w:t>
      </w:r>
    </w:p>
    <w:p w:rsidR="009C1EAC" w:rsidRDefault="009C1EAC" w:rsidP="007E3ECC">
      <w:r>
        <w:rPr>
          <w:rFonts w:hint="eastAsia"/>
        </w:rPr>
        <w:t>“都市就是魔界。</w:t>
      </w:r>
    </w:p>
    <w:p w:rsidR="009C1EAC" w:rsidRDefault="009C1EAC" w:rsidP="007E3ECC">
      <w:r>
        <w:rPr>
          <w:rFonts w:hint="eastAsia"/>
        </w:rPr>
        <w:t>但是，渐渐习惯了之后就会觉得住的请方便的。”</w:t>
      </w:r>
    </w:p>
    <w:p w:rsidR="009C1EAC" w:rsidRDefault="009C1EAC" w:rsidP="007E3ECC">
      <w:r>
        <w:rPr>
          <w:rFonts w:hint="eastAsia"/>
        </w:rPr>
        <w:t>哈，无力的叹息。</w:t>
      </w:r>
    </w:p>
    <w:p w:rsidR="009C1EAC" w:rsidRDefault="009C1EAC" w:rsidP="007E3ECC">
      <w:pPr>
        <w:rPr>
          <w:color w:val="FF0000"/>
        </w:rPr>
      </w:pPr>
      <w:r>
        <w:rPr>
          <w:rFonts w:hint="eastAsia"/>
        </w:rPr>
        <w:t>静希草十郎俯瞰着冬天的校园。</w:t>
      </w:r>
      <w:r>
        <w:rPr>
          <w:rFonts w:hint="eastAsia"/>
          <w:color w:val="FF0000"/>
        </w:rPr>
        <w:t>毫无根据的担心起来。</w:t>
      </w:r>
    </w:p>
    <w:p w:rsidR="009C1EAC" w:rsidRDefault="009C1EAC" w:rsidP="007E3ECC">
      <w:r>
        <w:rPr>
          <w:rFonts w:hint="eastAsia"/>
        </w:rPr>
        <w:t>黑板的一角是十二月的月历。</w:t>
      </w:r>
    </w:p>
    <w:p w:rsidR="009C1EAC" w:rsidRDefault="009C1EAC" w:rsidP="007E3ECC">
      <w:r>
        <w:rPr>
          <w:rFonts w:hint="eastAsia"/>
        </w:rPr>
        <w:t>很快的，草十郎转校过来已经十天了。</w:t>
      </w:r>
    </w:p>
    <w:p w:rsidR="009C1EAC" w:rsidRDefault="009C1EAC" w:rsidP="007E3ECC">
      <w:r>
        <w:rPr>
          <w:rFonts w:hint="eastAsia"/>
        </w:rPr>
        <w:t>日期也移到了</w:t>
      </w:r>
      <w:r>
        <w:t>12</w:t>
      </w:r>
      <w:r>
        <w:rPr>
          <w:rFonts w:hint="eastAsia"/>
        </w:rPr>
        <w:t>月，辛苦留下来的天连影子也看不见了。</w:t>
      </w:r>
    </w:p>
    <w:p w:rsidR="009C1EAC" w:rsidRDefault="009C1EAC" w:rsidP="007E3ECC">
      <w:r>
        <w:rPr>
          <w:rFonts w:hint="eastAsia"/>
        </w:rPr>
        <w:t>校园的树木就那么裸露着枝条，飞舞飘散的落叶把地面完全覆盖了。</w:t>
      </w:r>
    </w:p>
    <w:p w:rsidR="009C1EAC" w:rsidRDefault="009C1EAC" w:rsidP="007E3ECC">
      <w:r>
        <w:rPr>
          <w:rFonts w:hint="eastAsia"/>
        </w:rPr>
        <w:t>现在是古文课。</w:t>
      </w:r>
    </w:p>
    <w:p w:rsidR="009C1EAC" w:rsidRDefault="009C1EAC" w:rsidP="007E3ECC">
      <w:r>
        <w:rPr>
          <w:rFonts w:hint="eastAsia"/>
        </w:rPr>
        <w:t>讲台上的老师慢悠悠的做着讲解，时间也随之流逝。</w:t>
      </w:r>
    </w:p>
    <w:p w:rsidR="009C1EAC" w:rsidRDefault="009C1EAC" w:rsidP="007E3ECC">
      <w:r>
        <w:rPr>
          <w:rFonts w:hint="eastAsia"/>
        </w:rPr>
        <w:t>好不容易适应了教室，但还是跟不上一次</w:t>
      </w:r>
      <w:r>
        <w:t>4</w:t>
      </w:r>
      <w:r>
        <w:rPr>
          <w:rFonts w:hint="eastAsia"/>
        </w:rPr>
        <w:t>堂课的教学时间安排。</w:t>
      </w:r>
    </w:p>
    <w:p w:rsidR="009C1EAC" w:rsidRDefault="009C1EAC" w:rsidP="007E3ECC">
      <w:r>
        <w:rPr>
          <w:rFonts w:hint="eastAsia"/>
        </w:rPr>
        <w:t>对基础不好的草十郎来说，每天的教学都是艰苦的战斗。</w:t>
      </w:r>
    </w:p>
    <w:p w:rsidR="009C1EAC" w:rsidRDefault="009C1EAC" w:rsidP="007E3ECC">
      <w:r>
        <w:rPr>
          <w:rFonts w:hint="eastAsia"/>
        </w:rPr>
        <w:t>现在正在囫囵吞枣的暗记，以后再慢慢的体会吧。</w:t>
      </w:r>
    </w:p>
    <w:p w:rsidR="009C1EAC" w:rsidRDefault="009C1EAC" w:rsidP="007E3ECC">
      <w:r>
        <w:rPr>
          <w:rFonts w:hint="eastAsia"/>
        </w:rPr>
        <w:t>但是杂念总缠着不走。</w:t>
      </w:r>
    </w:p>
    <w:p w:rsidR="009C1EAC" w:rsidRDefault="009C1EAC" w:rsidP="007E3ECC">
      <w:r>
        <w:rPr>
          <w:rFonts w:hint="eastAsia"/>
        </w:rPr>
        <w:t>明明没有时间走神，虽然这么严厉的对自己说。</w:t>
      </w:r>
    </w:p>
    <w:p w:rsidR="009C1EAC" w:rsidRDefault="009C1EAC" w:rsidP="007E3ECC">
      <w:r>
        <w:rPr>
          <w:rFonts w:hint="eastAsia"/>
        </w:rPr>
        <w:t>【…………哈】</w:t>
      </w:r>
    </w:p>
    <w:p w:rsidR="009C1EAC" w:rsidRDefault="009C1EAC" w:rsidP="007E3ECC">
      <w:r>
        <w:rPr>
          <w:rFonts w:hint="eastAsia"/>
        </w:rPr>
        <w:t>真伤脑筋，现在不论怎么做都没法集中精神上课。</w:t>
      </w:r>
    </w:p>
    <w:p w:rsidR="009C1EAC" w:rsidRDefault="009C1EAC" w:rsidP="007E3ECC">
      <w:r>
        <w:rPr>
          <w:rFonts w:hint="eastAsia"/>
        </w:rPr>
        <w:t>集中力不足是经常有的事情。</w:t>
      </w:r>
    </w:p>
    <w:p w:rsidR="009C1EAC" w:rsidRDefault="009C1EAC" w:rsidP="007E3ECC">
      <w:r>
        <w:rPr>
          <w:rFonts w:hint="eastAsia"/>
        </w:rPr>
        <w:t>都市的冬天和山里的相比，住的要轻松很多，每天的打工也并不是很严苛。</w:t>
      </w:r>
    </w:p>
    <w:p w:rsidR="009C1EAC" w:rsidRDefault="009C1EAC" w:rsidP="007E3ECC">
      <w:r>
        <w:rPr>
          <w:rFonts w:hint="eastAsia"/>
        </w:rPr>
        <w:t>肉体的疲劳的话，做为人，这种谁都会有的普通理由也可以排除。</w:t>
      </w:r>
    </w:p>
    <w:p w:rsidR="009C1EAC" w:rsidRDefault="009C1EAC" w:rsidP="007E3ECC">
      <w:r>
        <w:rPr>
          <w:rFonts w:hint="eastAsia"/>
        </w:rPr>
        <w:t>那么是教的东西太无聊了吗？这么说也不对。</w:t>
      </w:r>
    </w:p>
    <w:p w:rsidR="009C1EAC" w:rsidRDefault="009C1EAC" w:rsidP="007E3ECC">
      <w:r>
        <w:rPr>
          <w:rFonts w:hint="eastAsia"/>
        </w:rPr>
        <w:t>草十郎并没有感觉到课程像他的同学们说的那样无聊。</w:t>
      </w:r>
    </w:p>
    <w:p w:rsidR="009C1EAC" w:rsidRDefault="009C1EAC" w:rsidP="007E3ECC">
      <w:r>
        <w:rPr>
          <w:rFonts w:hint="eastAsia"/>
        </w:rPr>
        <w:t>要非给分类成有趣的还是无趣的。毫无疑问是属于有趣的那一类。</w:t>
      </w:r>
    </w:p>
    <w:p w:rsidR="009C1EAC" w:rsidRDefault="009C1EAC" w:rsidP="007E3ECC">
      <w:r>
        <w:rPr>
          <w:rFonts w:hint="eastAsia"/>
        </w:rPr>
        <w:t>所以也找不出精神层面的理由。</w:t>
      </w:r>
    </w:p>
    <w:p w:rsidR="009C1EAC" w:rsidRDefault="009C1EAC" w:rsidP="007E3ECC">
      <w:r>
        <w:rPr>
          <w:rFonts w:hint="eastAsia"/>
        </w:rPr>
        <w:t>集中力如此散漫的原因不管怎么想，都和草十郎自身脱不开干系。</w:t>
      </w:r>
    </w:p>
    <w:p w:rsidR="009C1EAC" w:rsidRDefault="009C1EAC" w:rsidP="007E3ECC">
      <w:r>
        <w:rPr>
          <w:rFonts w:hint="eastAsia"/>
        </w:rPr>
        <w:t>“不行，这样不就又走神了吗？”</w:t>
      </w:r>
    </w:p>
    <w:p w:rsidR="009C1EAC" w:rsidRDefault="009C1EAC" w:rsidP="007E3ECC">
      <w:r>
        <w:rPr>
          <w:rFonts w:hint="eastAsia"/>
        </w:rPr>
        <w:t>责备着自己又把目光召回到黑板上。</w:t>
      </w:r>
    </w:p>
    <w:p w:rsidR="009C1EAC" w:rsidRDefault="009C1EAC" w:rsidP="007E3ECC">
      <w:r>
        <w:rPr>
          <w:rFonts w:hint="eastAsia"/>
        </w:rPr>
        <w:t>粉笔在黑板上发出卡兹卡兹规则的声音。为什么这个声音像是催眠曲一样啊？想要把这个纯朴的转校生引诱堕落下去。</w:t>
      </w:r>
    </w:p>
    <w:p w:rsidR="009C1EAC" w:rsidRDefault="009C1EAC" w:rsidP="007E3ECC">
      <w:r>
        <w:rPr>
          <w:rFonts w:hint="eastAsia"/>
        </w:rPr>
        <w:t>果然呐，他无法专心上课。</w:t>
      </w:r>
    </w:p>
    <w:p w:rsidR="009C1EAC" w:rsidRDefault="009C1EAC" w:rsidP="007E3ECC">
      <w:r>
        <w:rPr>
          <w:rFonts w:hint="eastAsia"/>
        </w:rPr>
        <w:t>“</w:t>
      </w:r>
      <w:r>
        <w:t>————</w:t>
      </w:r>
      <w:r>
        <w:rPr>
          <w:rFonts w:hint="eastAsia"/>
        </w:rPr>
        <w:t>唔”</w:t>
      </w:r>
    </w:p>
    <w:p w:rsidR="009C1EAC" w:rsidRDefault="009C1EAC" w:rsidP="007E3ECC">
      <w:r>
        <w:rPr>
          <w:rFonts w:hint="eastAsia"/>
        </w:rPr>
        <w:t>重重的叹了一口气，草十郎思考着。</w:t>
      </w:r>
    </w:p>
    <w:p w:rsidR="009C1EAC" w:rsidRDefault="009C1EAC" w:rsidP="007E3ECC">
      <w:r>
        <w:rPr>
          <w:rFonts w:hint="eastAsia"/>
        </w:rPr>
        <w:t>其实也不用费力想去，原因的话，就是。</w:t>
      </w:r>
    </w:p>
    <w:p w:rsidR="009C1EAC" w:rsidRDefault="009C1EAC" w:rsidP="007E3ECC"/>
    <w:p w:rsidR="009C1EAC" w:rsidRDefault="009C1EAC" w:rsidP="007E3ECC">
      <w:r>
        <w:rPr>
          <w:rFonts w:hint="eastAsia"/>
        </w:rPr>
        <w:t>不管怎么想，除了昨天晚上发生的事，别的原因都不可能。</w:t>
      </w:r>
    </w:p>
    <w:p w:rsidR="009C1EAC" w:rsidRDefault="009C1EAC" w:rsidP="007E3ECC"/>
    <w:p w:rsidR="009C1EAC" w:rsidRDefault="009C1EAC" w:rsidP="007E3ECC"/>
    <w:p w:rsidR="009C1EAC" w:rsidRDefault="009C1EAC" w:rsidP="007E3ECC"/>
    <w:p w:rsidR="009C1EAC" w:rsidRDefault="009C1EAC" w:rsidP="007E3ECC"/>
    <w:p w:rsidR="009C1EAC" w:rsidRDefault="009C1EAC" w:rsidP="007E3ECC"/>
    <w:p w:rsidR="009C1EAC" w:rsidRDefault="009C1EAC" w:rsidP="007E3ECC"/>
    <w:p w:rsidR="009C1EAC" w:rsidRDefault="009C1EAC" w:rsidP="007E3ECC"/>
    <w:p w:rsidR="009C1EAC" w:rsidRDefault="009C1EAC" w:rsidP="00FD75E0">
      <w:pPr>
        <w:pStyle w:val="Title"/>
      </w:pPr>
      <w:r>
        <w:rPr>
          <w:rFonts w:hint="eastAsia"/>
        </w:rPr>
        <w:t>我们的午饭</w:t>
      </w:r>
    </w:p>
    <w:p w:rsidR="009C1EAC" w:rsidRDefault="009C1EAC" w:rsidP="007E3ECC">
      <w:r>
        <w:rPr>
          <w:rFonts w:hint="eastAsia"/>
        </w:rPr>
        <w:t>宣告课程结束的铃声响起，老教师向大家行了礼向走廊走去。</w:t>
      </w:r>
    </w:p>
    <w:p w:rsidR="009C1EAC" w:rsidRDefault="009C1EAC" w:rsidP="007E3ECC">
      <w:r>
        <w:rPr>
          <w:rFonts w:hint="eastAsia"/>
        </w:rPr>
        <w:t>向着他的离去回礼，三十多个学生一起起立。</w:t>
      </w:r>
    </w:p>
    <w:p w:rsidR="009C1EAC" w:rsidRDefault="009C1EAC" w:rsidP="007E3ECC">
      <w:r>
        <w:rPr>
          <w:rFonts w:hint="eastAsia"/>
        </w:rPr>
        <w:t>十一点半开始就慢吞吞前行的时钟，现在正好指着</w:t>
      </w:r>
      <w:r>
        <w:t>12</w:t>
      </w:r>
      <w:r>
        <w:rPr>
          <w:rFonts w:hint="eastAsia"/>
        </w:rPr>
        <w:t>点。</w:t>
      </w:r>
    </w:p>
    <w:p w:rsidR="009C1EAC" w:rsidRDefault="009C1EAC" w:rsidP="007E3ECC">
      <w:r>
        <w:rPr>
          <w:rFonts w:hint="eastAsia"/>
        </w:rPr>
        <w:t>休息的空气开始扩散了。</w:t>
      </w:r>
    </w:p>
    <w:p w:rsidR="009C1EAC" w:rsidRDefault="009C1EAC" w:rsidP="007E3ECC">
      <w:r>
        <w:rPr>
          <w:rFonts w:hint="eastAsia"/>
        </w:rPr>
        <w:t>从艰苦的学习中暂时解放。</w:t>
      </w:r>
    </w:p>
    <w:p w:rsidR="009C1EAC" w:rsidRDefault="009C1EAC" w:rsidP="007E3ECC">
      <w:r>
        <w:rPr>
          <w:rFonts w:hint="eastAsia"/>
        </w:rPr>
        <w:t>学习生活中豪华的午餐时间开始了。</w:t>
      </w:r>
    </w:p>
    <w:p w:rsidR="009C1EAC" w:rsidRDefault="009C1EAC" w:rsidP="007E3ECC">
      <w:r>
        <w:rPr>
          <w:rFonts w:hint="eastAsia"/>
        </w:rPr>
        <w:t>三咲高中的学校食堂味道并不怎么样。</w:t>
      </w:r>
    </w:p>
    <w:p w:rsidR="009C1EAC" w:rsidRDefault="009C1EAC" w:rsidP="007E3ECC">
      <w:r>
        <w:rPr>
          <w:rFonts w:hint="eastAsia"/>
        </w:rPr>
        <w:t>作为私立学校，在这方面很是怠慢。就算再怎么抗议也不过是给学校挠挠痒。</w:t>
      </w:r>
    </w:p>
    <w:p w:rsidR="009C1EAC" w:rsidRDefault="009C1EAC" w:rsidP="007E3ECC">
      <w:r>
        <w:rPr>
          <w:rFonts w:hint="eastAsia"/>
        </w:rPr>
        <w:t>今天有当日特别菜式提供。</w:t>
      </w:r>
    </w:p>
    <w:p w:rsidR="009C1EAC" w:rsidRDefault="009C1EAC" w:rsidP="007E3ECC">
      <w:r>
        <w:rPr>
          <w:rFonts w:hint="eastAsia"/>
        </w:rPr>
        <w:t>价钱勉强接受，味道就那么回事。也因此，学校里的大趋势是自带便当。</w:t>
      </w:r>
    </w:p>
    <w:p w:rsidR="009C1EAC" w:rsidRDefault="009C1EAC" w:rsidP="007E3ECC">
      <w:r>
        <w:rPr>
          <w:rFonts w:hint="eastAsia"/>
        </w:rPr>
        <w:t>草十郎转入的二年</w:t>
      </w:r>
      <w:r>
        <w:t>C</w:t>
      </w:r>
      <w:r>
        <w:rPr>
          <w:rFonts w:hint="eastAsia"/>
        </w:rPr>
        <w:t>班也不例外。</w:t>
      </w:r>
    </w:p>
    <w:p w:rsidR="009C1EAC" w:rsidRDefault="009C1EAC" w:rsidP="007E3ECC">
      <w:r>
        <w:rPr>
          <w:rFonts w:hint="eastAsia"/>
        </w:rPr>
        <w:t>男生像是炫耀力气似的把十几个桌子合到一起，做了一个长长餐桌。</w:t>
      </w:r>
    </w:p>
    <w:p w:rsidR="009C1EAC" w:rsidRDefault="009C1EAC" w:rsidP="007E3ECC">
      <w:r>
        <w:rPr>
          <w:rFonts w:hint="eastAsia"/>
        </w:rPr>
        <w:t>女生则是简单的把周围两三个桌子合到一起，很快天南地北的谈笑起来。</w:t>
      </w:r>
    </w:p>
    <w:p w:rsidR="009C1EAC" w:rsidRDefault="009C1EAC" w:rsidP="007E3ECC">
      <w:r>
        <w:rPr>
          <w:rFonts w:hint="eastAsia"/>
        </w:rPr>
        <w:t>贵重的午休时间一分一秒都浪费不得。</w:t>
      </w:r>
    </w:p>
    <w:p w:rsidR="009C1EAC" w:rsidRDefault="009C1EAC" w:rsidP="007E3ECC">
      <w:r>
        <w:rPr>
          <w:rFonts w:hint="eastAsia"/>
        </w:rPr>
        <w:t>做法不同，两个阵营的理念相同。</w:t>
      </w:r>
    </w:p>
    <w:p w:rsidR="009C1EAC" w:rsidRDefault="009C1EAC" w:rsidP="007E3ECC">
      <w:r>
        <w:rPr>
          <w:rFonts w:hint="eastAsia"/>
        </w:rPr>
        <w:t>【</w:t>
      </w:r>
      <w:r>
        <w:t>————</w:t>
      </w:r>
      <w:r>
        <w:rPr>
          <w:rFonts w:hint="eastAsia"/>
        </w:rPr>
        <w:t>】</w:t>
      </w:r>
    </w:p>
    <w:p w:rsidR="009C1EAC" w:rsidRDefault="009C1EAC" w:rsidP="007E3ECC">
      <w:pPr>
        <w:rPr>
          <w:color w:val="FF0000"/>
        </w:rPr>
      </w:pPr>
      <w:r w:rsidRPr="0032025F">
        <w:rPr>
          <w:rFonts w:hint="eastAsia"/>
          <w:color w:val="FF0000"/>
        </w:rPr>
        <w:t>就这么一会，草十郎</w:t>
      </w:r>
      <w:r>
        <w:rPr>
          <w:rFonts w:hint="eastAsia"/>
          <w:color w:val="FF0000"/>
        </w:rPr>
        <w:t>还没反应过来，</w:t>
      </w:r>
      <w:r w:rsidRPr="0032025F">
        <w:rPr>
          <w:rFonts w:hint="eastAsia"/>
          <w:color w:val="FF0000"/>
        </w:rPr>
        <w:t>还在呆坐着。</w:t>
      </w:r>
    </w:p>
    <w:p w:rsidR="009C1EAC" w:rsidRDefault="009C1EAC" w:rsidP="007E3ECC">
      <w:r>
        <w:rPr>
          <w:rFonts w:hint="eastAsia"/>
        </w:rPr>
        <w:t>从转学过来到现在已经过了十多天了，还是跟不上这个速度，到现在还一个人坐在自己的座位上。</w:t>
      </w:r>
    </w:p>
    <w:p w:rsidR="009C1EAC" w:rsidRDefault="009C1EAC" w:rsidP="007E3ECC">
      <w:r>
        <w:rPr>
          <w:rFonts w:hint="eastAsia"/>
        </w:rPr>
        <w:t>【喂，静希，来这嗨。】</w:t>
      </w:r>
    </w:p>
    <w:p w:rsidR="009C1EAC" w:rsidRDefault="009C1EAC" w:rsidP="007E3ECC">
      <w:r>
        <w:rPr>
          <w:rFonts w:hint="eastAsia"/>
        </w:rPr>
        <w:t>在教室的窗边占据了一大片桌子的地方传来了喊声。</w:t>
      </w:r>
    </w:p>
    <w:p w:rsidR="009C1EAC" w:rsidRDefault="009C1EAC" w:rsidP="007E3ECC">
      <w:r>
        <w:rPr>
          <w:rFonts w:hint="eastAsia"/>
        </w:rPr>
        <w:t>站在没放稳的椅子上，保持着就算什么时候倒了也不奇怪的姿势，一个劲招手的是木乃美芳助。</w:t>
      </w:r>
    </w:p>
    <w:p w:rsidR="009C1EAC" w:rsidRDefault="009C1EAC" w:rsidP="007E3ECC">
      <w:r>
        <w:rPr>
          <w:rFonts w:hint="eastAsia"/>
        </w:rPr>
        <w:t>不会说话也没啥毅力。在班级里面风评很差的家伙。粗线条的性格更是树敌不少。</w:t>
      </w:r>
    </w:p>
    <w:p w:rsidR="009C1EAC" w:rsidRDefault="009C1EAC" w:rsidP="007E3ECC">
      <w:r>
        <w:rPr>
          <w:rFonts w:hint="eastAsia"/>
        </w:rPr>
        <w:t>偶尔也会因为太粗线条了，让所有人都跟着头疼。</w:t>
      </w:r>
    </w:p>
    <w:p w:rsidR="009C1EAC" w:rsidRDefault="009C1EAC" w:rsidP="007E3ECC">
      <w:r>
        <w:rPr>
          <w:rFonts w:hint="eastAsia"/>
        </w:rPr>
        <w:t>【吃的终归就只是吃的，</w:t>
      </w:r>
    </w:p>
    <w:p w:rsidR="009C1EAC" w:rsidRDefault="009C1EAC" w:rsidP="007E3ECC">
      <w:r>
        <w:rPr>
          <w:rFonts w:hint="eastAsia"/>
        </w:rPr>
        <w:t>我啊，昨天店里剩下的太多了，</w:t>
      </w:r>
      <w:r w:rsidRPr="00D15D8D">
        <w:rPr>
          <w:rFonts w:hint="eastAsia"/>
          <w:color w:val="FF0000"/>
        </w:rPr>
        <w:t>全他妈的是春卷啊春卷。老爸见之后说扔了浪费，一股脑全塞给我了，今天能吃的就只剩这玩意了</w:t>
      </w:r>
      <w:r>
        <w:rPr>
          <w:rFonts w:hint="eastAsia"/>
        </w:rPr>
        <w:t>。】</w:t>
      </w:r>
    </w:p>
    <w:p w:rsidR="009C1EAC" w:rsidRDefault="009C1EAC" w:rsidP="007E3ECC">
      <w:r>
        <w:rPr>
          <w:rFonts w:hint="eastAsia"/>
        </w:rPr>
        <w:t>尽管是这么一个人，向这边伸出援手的就只有这个现在边喊边把便当盒打开的木乃美了。</w:t>
      </w:r>
    </w:p>
    <w:p w:rsidR="009C1EAC" w:rsidRDefault="009C1EAC" w:rsidP="007E3ECC">
      <w:r>
        <w:rPr>
          <w:rFonts w:hint="eastAsia"/>
        </w:rPr>
        <w:t>木乃美和草十郎在同一家店里打工，是转学前就认识的少数几个打工的同伴。</w:t>
      </w:r>
    </w:p>
    <w:p w:rsidR="009C1EAC" w:rsidRDefault="009C1EAC" w:rsidP="007E3ECC">
      <w:r>
        <w:rPr>
          <w:rFonts w:hint="eastAsia"/>
        </w:rPr>
        <w:t>也是使草十郎首次对“孽缘”这个词有实感的人。</w:t>
      </w:r>
    </w:p>
    <w:p w:rsidR="009C1EAC" w:rsidRDefault="009C1EAC" w:rsidP="007E3ECC">
      <w:r>
        <w:rPr>
          <w:rFonts w:hint="eastAsia"/>
        </w:rPr>
        <w:t>【哦！不错，静希也来，今天期待已久的盒饭祭开始喽。】</w:t>
      </w:r>
    </w:p>
    <w:p w:rsidR="009C1EAC" w:rsidRDefault="009C1EAC" w:rsidP="007E3ECC">
      <w:r>
        <w:rPr>
          <w:rFonts w:hint="eastAsia"/>
        </w:rPr>
        <w:t>【</w:t>
      </w:r>
      <w:r>
        <w:rPr>
          <w:rFonts w:hint="eastAsia"/>
          <w:color w:val="FF0000"/>
        </w:rPr>
        <w:t>……………这是刚刚决定的吧……………只是吃个饭，冷静点</w:t>
      </w:r>
      <w:r w:rsidRPr="00FE3263">
        <w:rPr>
          <w:rFonts w:hint="eastAsia"/>
          <w:color w:val="FF0000"/>
        </w:rPr>
        <w:t>不行吗？</w:t>
      </w:r>
      <w:r>
        <w:rPr>
          <w:rFonts w:hint="eastAsia"/>
        </w:rPr>
        <w:t>】</w:t>
      </w:r>
    </w:p>
    <w:p w:rsidR="009C1EAC" w:rsidRDefault="009C1EAC" w:rsidP="007E3ECC">
      <w:r>
        <w:rPr>
          <w:rFonts w:hint="eastAsia"/>
        </w:rPr>
        <w:t>【傻瓜，这样不是很乐呵吗？这样就算是山寨货但这螃蟹罐头可是不限量随便吃的？不是</w:t>
      </w:r>
      <w:r w:rsidRPr="009154CC">
        <w:rPr>
          <w:rFonts w:hint="eastAsia"/>
        </w:rPr>
        <w:t>鲭鱼</w:t>
      </w:r>
      <w:r>
        <w:rPr>
          <w:rFonts w:hint="eastAsia"/>
        </w:rPr>
        <w:t>罐头哦。】</w:t>
      </w:r>
    </w:p>
    <w:p w:rsidR="009C1EAC" w:rsidRDefault="009C1EAC" w:rsidP="007E3ECC">
      <w:r>
        <w:rPr>
          <w:rFonts w:hint="eastAsia"/>
        </w:rPr>
        <w:t>【真的？我擦</w:t>
      </w:r>
      <w:r>
        <w:t>——</w:t>
      </w:r>
      <w:r>
        <w:rPr>
          <w:rFonts w:hint="eastAsia"/>
        </w:rPr>
        <w:t>我也来。</w:t>
      </w:r>
    </w:p>
    <w:p w:rsidR="009C1EAC" w:rsidRDefault="009C1EAC" w:rsidP="007E3ECC">
      <w:r>
        <w:rPr>
          <w:rFonts w:hint="eastAsia"/>
        </w:rPr>
        <w:t>牛肉罐头一人份一个，先到先得。】</w:t>
      </w:r>
    </w:p>
    <w:p w:rsidR="009C1EAC" w:rsidRDefault="009C1EAC" w:rsidP="007E3ECC">
      <w:r>
        <w:rPr>
          <w:rFonts w:hint="eastAsia"/>
        </w:rPr>
        <w:t>【你啊，那个吃一个吃几个都一样吧，最美味的就只限最开始吃的那一个。】</w:t>
      </w:r>
    </w:p>
    <w:p w:rsidR="009C1EAC" w:rsidRDefault="009C1EAC" w:rsidP="007E3ECC">
      <w:r>
        <w:rPr>
          <w:rFonts w:hint="eastAsia"/>
        </w:rPr>
        <w:t>【静希他们过来的话就只能保证一人七个以下了，帮大忙了。】</w:t>
      </w:r>
    </w:p>
    <w:p w:rsidR="009C1EAC" w:rsidRDefault="009C1EAC" w:rsidP="007E3ECC">
      <w:r>
        <w:rPr>
          <w:rFonts w:hint="eastAsia"/>
        </w:rPr>
        <w:t>【话说木乃美你便当里中间这个，怎么比罐头还硬？】</w:t>
      </w:r>
    </w:p>
    <w:p w:rsidR="009C1EAC" w:rsidRDefault="009C1EAC" w:rsidP="007E3ECC">
      <w:r>
        <w:rPr>
          <w:rFonts w:hint="eastAsia"/>
        </w:rPr>
        <w:t>一直藏着自己的饭盒不拿出来的同学们开始骚动起来，今天分外的团结。</w:t>
      </w:r>
    </w:p>
    <w:p w:rsidR="009C1EAC" w:rsidRDefault="009C1EAC" w:rsidP="007E3ECC">
      <w:r>
        <w:rPr>
          <w:rFonts w:hint="eastAsia"/>
        </w:rPr>
        <w:t>桌子上堆成金字塔的各色罐头。</w:t>
      </w:r>
    </w:p>
    <w:p w:rsidR="009C1EAC" w:rsidRDefault="009C1EAC" w:rsidP="007E3ECC">
      <w:r>
        <w:rPr>
          <w:rFonts w:hint="eastAsia"/>
        </w:rPr>
        <w:t>把保质期用油性笔盖上的那个，看起来像是从谁家的仓库里面挖出来的。</w:t>
      </w:r>
    </w:p>
    <w:p w:rsidR="009C1EAC" w:rsidRDefault="009C1EAC" w:rsidP="007E3ECC">
      <w:r>
        <w:rPr>
          <w:rFonts w:hint="eastAsia"/>
        </w:rPr>
        <w:t>【好了小的们，各自把自己的饭盒拿出来。吃的话是地狱，剩下来的也是地狱。我们还将碰到第五堂课没饭吃的恐怖修罗场，就算是铁的恶魔也给他揍趴下吧</w:t>
      </w:r>
      <w:r>
        <w:t>——</w:t>
      </w:r>
    </w:p>
    <w:p w:rsidR="009C1EAC" w:rsidRDefault="009C1EAC" w:rsidP="007E3ECC">
      <w:r>
        <w:rPr>
          <w:rFonts w:hint="eastAsia"/>
        </w:rPr>
        <w:t>咳，所有食物由下町的马克商会，中山市场提供。】</w:t>
      </w:r>
    </w:p>
    <w:p w:rsidR="009C1EAC" w:rsidRDefault="009C1EAC" w:rsidP="007E3ECC">
      <w:r>
        <w:rPr>
          <w:rFonts w:hint="eastAsia"/>
        </w:rPr>
        <w:t>【拉倒吧，傻瓜才休息呢白痴</w:t>
      </w:r>
      <w:r>
        <w:t>yeah</w:t>
      </w:r>
      <w:r>
        <w:rPr>
          <w:rFonts w:hint="eastAsia"/>
        </w:rPr>
        <w:t>！】</w:t>
      </w:r>
    </w:p>
    <w:p w:rsidR="009C1EAC" w:rsidRDefault="009C1EAC" w:rsidP="007E3ECC">
      <w:r>
        <w:rPr>
          <w:rFonts w:hint="eastAsia"/>
        </w:rPr>
        <w:t>乱成一团，各自举着盒罐头翻了天的男学生们。</w:t>
      </w:r>
    </w:p>
    <w:p w:rsidR="009C1EAC" w:rsidRDefault="009C1EAC" w:rsidP="007E3ECC">
      <w:r>
        <w:rPr>
          <w:rFonts w:hint="eastAsia"/>
        </w:rPr>
        <w:t>【来，静希你也吃，这还剩着不少呢。】</w:t>
      </w:r>
    </w:p>
    <w:p w:rsidR="009C1EAC" w:rsidRDefault="009C1EAC" w:rsidP="007E3ECC">
      <w:r>
        <w:rPr>
          <w:rFonts w:hint="eastAsia"/>
        </w:rPr>
        <w:t>【免了，昨天就说过你这里面的东西可能有毒，再说，这里面有一半东西都快到保质期了吧。】</w:t>
      </w:r>
    </w:p>
    <w:p w:rsidR="009C1EAC" w:rsidRDefault="009C1EAC" w:rsidP="007E3ECC">
      <w:r>
        <w:rPr>
          <w:rFonts w:hint="eastAsia"/>
        </w:rPr>
        <w:t>【什么呀，这么不给面子。】</w:t>
      </w:r>
    </w:p>
    <w:p w:rsidR="009C1EAC" w:rsidRDefault="009C1EAC" w:rsidP="007E3ECC">
      <w:r>
        <w:rPr>
          <w:rFonts w:hint="eastAsia"/>
        </w:rPr>
        <w:t>越来越热闹的人群。</w:t>
      </w:r>
    </w:p>
    <w:p w:rsidR="009C1EAC" w:rsidRDefault="009C1EAC" w:rsidP="007E3ECC">
      <w:r>
        <w:rPr>
          <w:rFonts w:hint="eastAsia"/>
        </w:rPr>
        <w:t>似乎是想一个也好，来多增加点牺牲者。</w:t>
      </w:r>
    </w:p>
    <w:p w:rsidR="009C1EAC" w:rsidRDefault="009C1EAC" w:rsidP="007E3ECC">
      <w:r>
        <w:rPr>
          <w:rFonts w:hint="eastAsia"/>
        </w:rPr>
        <w:t>估计是平息不了他们了，没办法，这么想着站在座位旁边的草十郎。</w:t>
      </w:r>
    </w:p>
    <w:p w:rsidR="009C1EAC" w:rsidRDefault="009C1EAC" w:rsidP="007E3ECC">
      <w:r>
        <w:rPr>
          <w:rFonts w:hint="eastAsia"/>
        </w:rPr>
        <w:t>【那么，我们能钓你上来吗？</w:t>
      </w:r>
    </w:p>
    <w:p w:rsidR="009C1EAC" w:rsidRDefault="009C1EAC" w:rsidP="007E3ECC">
      <w:r>
        <w:rPr>
          <w:rFonts w:hint="eastAsia"/>
        </w:rPr>
        <w:t>静希同学，把那些家伙放一边过来这边吧。】</w:t>
      </w:r>
    </w:p>
    <w:p w:rsidR="009C1EAC" w:rsidRDefault="009C1EAC" w:rsidP="007E3ECC">
      <w:r>
        <w:rPr>
          <w:rFonts w:hint="eastAsia"/>
        </w:rPr>
        <w:t>另外一方势力加了进来，</w:t>
      </w:r>
    </w:p>
    <w:p w:rsidR="009C1EAC" w:rsidRDefault="009C1EAC" w:rsidP="007E3ECC">
      <w:r>
        <w:rPr>
          <w:rFonts w:hint="eastAsia"/>
        </w:rPr>
        <w:t>过来打招呼的是一个和短发很相称的女生。</w:t>
      </w:r>
    </w:p>
    <w:p w:rsidR="009C1EAC" w:rsidRDefault="009C1EAC" w:rsidP="007E3ECC">
      <w:r>
        <w:rPr>
          <w:rFonts w:hint="eastAsia"/>
        </w:rPr>
        <w:t>前几天，她就开始劝诱草十郎加入田径部。</w:t>
      </w:r>
    </w:p>
    <w:p w:rsidR="009C1EAC" w:rsidRDefault="009C1EAC" w:rsidP="007E3ECC">
      <w:r>
        <w:rPr>
          <w:rFonts w:hint="eastAsia"/>
        </w:rPr>
        <w:t>【…………不，这个也请容我拒绝，如果可以的话。】</w:t>
      </w:r>
    </w:p>
    <w:p w:rsidR="009C1EAC" w:rsidRDefault="009C1EAC" w:rsidP="007E3ECC">
      <w:r>
        <w:rPr>
          <w:rFonts w:hint="eastAsia"/>
        </w:rPr>
        <w:t>很困扰的表情这么说着。</w:t>
      </w:r>
    </w:p>
    <w:p w:rsidR="009C1EAC" w:rsidRDefault="009C1EAC" w:rsidP="007E3ECC">
      <w:r>
        <w:rPr>
          <w:rFonts w:hint="eastAsia"/>
        </w:rPr>
        <w:t>在她们的桌子上就只有草十郎不怎么认识的果实，还堆的山一样的高。</w:t>
      </w:r>
    </w:p>
    <w:p w:rsidR="009C1EAC" w:rsidRDefault="009C1EAC" w:rsidP="007E3ECC">
      <w:r>
        <w:rPr>
          <w:rFonts w:hint="eastAsia"/>
        </w:rPr>
        <w:t>【唉</w:t>
      </w:r>
      <w:r>
        <w:t>~</w:t>
      </w:r>
      <w:r>
        <w:rPr>
          <w:rFonts w:hint="eastAsia"/>
        </w:rPr>
        <w:t>为什么呀，不喜欢木瓜吗？</w:t>
      </w:r>
    </w:p>
    <w:p w:rsidR="009C1EAC" w:rsidRDefault="009C1EAC" w:rsidP="007E3ECC">
      <w:r>
        <w:rPr>
          <w:rFonts w:hint="eastAsia"/>
        </w:rPr>
        <w:t>也有芒果哦，还有椰子。另外帮我保密，这里连夕张的哈密瓜都有哦。】</w:t>
      </w:r>
    </w:p>
    <w:p w:rsidR="009C1EAC" w:rsidRDefault="009C1EAC" w:rsidP="007E3ECC">
      <w:r>
        <w:rPr>
          <w:rFonts w:hint="eastAsia"/>
        </w:rPr>
        <w:t>非常有说服力的果实集团。</w:t>
      </w:r>
    </w:p>
    <w:p w:rsidR="009C1EAC" w:rsidRDefault="009C1EAC" w:rsidP="007E3ECC">
      <w:r>
        <w:rPr>
          <w:rFonts w:hint="eastAsia"/>
        </w:rPr>
        <w:t>【等一下，真的有椰子？那玩意能吃吗？】</w:t>
      </w:r>
    </w:p>
    <w:p w:rsidR="009C1EAC" w:rsidRDefault="009C1EAC" w:rsidP="007E3ECC">
      <w:r>
        <w:rPr>
          <w:rFonts w:hint="eastAsia"/>
        </w:rPr>
        <w:t>【啊，芒果有多余的我想带点回去。】</w:t>
      </w:r>
    </w:p>
    <w:p w:rsidR="009C1EAC" w:rsidRDefault="009C1EAC" w:rsidP="007E3ECC">
      <w:r>
        <w:rPr>
          <w:rFonts w:hint="eastAsia"/>
        </w:rPr>
        <w:t>【白痴，连肉都没有也好意思叫饭，所以你们这帮家伙才瘦成这样。】</w:t>
      </w:r>
    </w:p>
    <w:p w:rsidR="009C1EAC" w:rsidRDefault="009C1EAC" w:rsidP="007E3ECC">
      <w:r>
        <w:rPr>
          <w:rFonts w:hint="eastAsia"/>
        </w:rPr>
        <w:t>各处响起的叫喊，果然草十郎跟不上这里的节奏。</w:t>
      </w:r>
    </w:p>
    <w:p w:rsidR="009C1EAC" w:rsidRDefault="009C1EAC" w:rsidP="007E3ECC">
      <w:r>
        <w:rPr>
          <w:rFonts w:hint="eastAsia"/>
        </w:rPr>
        <w:t>【……………能明白的只有到哪都只有毁灭一条路啊。】</w:t>
      </w:r>
    </w:p>
    <w:p w:rsidR="009C1EAC" w:rsidRDefault="009C1EAC" w:rsidP="007E3ECC">
      <w:r>
        <w:rPr>
          <w:rFonts w:hint="eastAsia"/>
        </w:rPr>
        <w:t>换句话说，草十郎哪边的邀请都拒绝不了。</w:t>
      </w:r>
    </w:p>
    <w:p w:rsidR="009C1EAC" w:rsidRDefault="009C1EAC" w:rsidP="007E3ECC">
      <w:r>
        <w:rPr>
          <w:rFonts w:hint="eastAsia"/>
        </w:rPr>
        <w:t>别人的好意都率直的接受的他，有时候就会这样优柔寡断。</w:t>
      </w:r>
    </w:p>
    <w:p w:rsidR="009C1EAC" w:rsidRDefault="009C1EAC" w:rsidP="007E3ECC">
      <w:r>
        <w:rPr>
          <w:rFonts w:hint="eastAsia"/>
        </w:rPr>
        <w:t>就有这样的人，对好意都无法拒绝，对应该舍弃什么会犹豫，会判断不了。</w:t>
      </w:r>
    </w:p>
    <w:p w:rsidR="009C1EAC" w:rsidRDefault="009C1EAC" w:rsidP="007E3ECC">
      <w:r>
        <w:rPr>
          <w:rFonts w:hint="eastAsia"/>
        </w:rPr>
        <w:t>身后出现的一个身影，拍着迷途羔羊的肩膀。</w:t>
      </w:r>
    </w:p>
    <w:p w:rsidR="009C1EAC" w:rsidRDefault="009C1EAC" w:rsidP="007E3ECC">
      <w:r>
        <w:rPr>
          <w:rFonts w:hint="eastAsia"/>
        </w:rPr>
        <w:t>【闪开闪开，和这里的白痴打成一片你的人生就玩完了。给我适当的和他们保持距离。</w:t>
      </w:r>
    </w:p>
    <w:p w:rsidR="009C1EAC" w:rsidRDefault="009C1EAC" w:rsidP="007E3ECC">
      <w:r>
        <w:rPr>
          <w:rFonts w:hint="eastAsia"/>
        </w:rPr>
        <w:t>还有你们这帮听好，别把善良的羊往地狱里面引，】</w:t>
      </w:r>
    </w:p>
    <w:p w:rsidR="009C1EAC" w:rsidRDefault="009C1EAC" w:rsidP="007E3ECC">
      <w:r>
        <w:rPr>
          <w:rFonts w:hint="eastAsia"/>
        </w:rPr>
        <w:t>在草十郎背后传来了与场合不同，刀刃一般的声音，整个教室都被这声音压下去了。</w:t>
      </w:r>
    </w:p>
    <w:p w:rsidR="009C1EAC" w:rsidRDefault="009C1EAC" w:rsidP="007E3ECC">
      <w:r>
        <w:rPr>
          <w:rFonts w:hint="eastAsia"/>
        </w:rPr>
        <w:t>【副会长】</w:t>
      </w:r>
    </w:p>
    <w:p w:rsidR="009C1EAC" w:rsidRDefault="009C1EAC" w:rsidP="007E3ECC">
      <w:r>
        <w:rPr>
          <w:rFonts w:hint="eastAsia"/>
        </w:rPr>
        <w:t>草十郎转过身去，站在那里的是一个比他高出一头的男生。</w:t>
      </w:r>
    </w:p>
    <w:p w:rsidR="009C1EAC" w:rsidRDefault="009C1EAC" w:rsidP="007E3ECC">
      <w:r>
        <w:rPr>
          <w:rFonts w:hint="eastAsia"/>
        </w:rPr>
        <w:t>杂乱，外观却很漂亮的向上梳起的长发，</w:t>
      </w:r>
    </w:p>
    <w:p w:rsidR="009C1EAC" w:rsidRDefault="009C1EAC" w:rsidP="007E3ECC">
      <w:r>
        <w:rPr>
          <w:rFonts w:hint="eastAsia"/>
        </w:rPr>
        <w:t>整体看非常英俊，可能通过他正俯视着整个班级的刺人目光看出他的暴力性。</w:t>
      </w:r>
    </w:p>
    <w:p w:rsidR="009C1EAC" w:rsidRDefault="009C1EAC" w:rsidP="007E3ECC">
      <w:r>
        <w:rPr>
          <w:rFonts w:hint="eastAsia"/>
        </w:rPr>
        <w:t>和好像一直在打瞌睡的草十郎相比，是一个一下就能震慑人心，完美无缺的美男子。</w:t>
      </w:r>
    </w:p>
    <w:p w:rsidR="009C1EAC" w:rsidRDefault="009C1EAC" w:rsidP="007E3ECC">
      <w:r>
        <w:rPr>
          <w:rFonts w:hint="eastAsia"/>
        </w:rPr>
        <w:t>别人对他的反应应该是畏惧、尊敬才对，可惜的是。</w:t>
      </w:r>
    </w:p>
    <w:p w:rsidR="009C1EAC" w:rsidRDefault="009C1EAC" w:rsidP="007E3ECC">
      <w:r>
        <w:rPr>
          <w:rFonts w:hint="eastAsia"/>
        </w:rPr>
        <w:t>【搞什么啊？副会长大人都出来了。】</w:t>
      </w:r>
    </w:p>
    <w:p w:rsidR="009C1EAC" w:rsidRDefault="009C1EAC" w:rsidP="007E3ECC">
      <w:r>
        <w:rPr>
          <w:rFonts w:hint="eastAsia"/>
        </w:rPr>
        <w:t>【你们这帮白痴像在这里晃来晃去，不是应该去食堂占地的吗？】</w:t>
      </w:r>
    </w:p>
    <w:p w:rsidR="009C1EAC" w:rsidRDefault="009C1EAC" w:rsidP="007E3ECC">
      <w:r>
        <w:rPr>
          <w:rFonts w:hint="eastAsia"/>
        </w:rPr>
        <w:t>【唉唉唉，怎么来我们这些屌丝聚集的贫民窟了，王子不应该去</w:t>
      </w:r>
      <w:r>
        <w:t>A</w:t>
      </w:r>
      <w:r>
        <w:rPr>
          <w:rFonts w:hint="eastAsia"/>
        </w:rPr>
        <w:t>班优雅的来一杯咖啡或者红茶之类的吗？】</w:t>
      </w:r>
    </w:p>
    <w:p w:rsidR="009C1EAC" w:rsidRDefault="009C1EAC" w:rsidP="007E3ECC">
      <w:r>
        <w:rPr>
          <w:rFonts w:hint="eastAsia"/>
        </w:rPr>
        <w:t>【又是来叫静希的吗？青子女士也是，鸢丸殿下也是，静希你到底都干啥子了？】</w:t>
      </w:r>
    </w:p>
    <w:p w:rsidR="009C1EAC" w:rsidRDefault="009C1EAC" w:rsidP="007E3ECC">
      <w:r>
        <w:rPr>
          <w:rFonts w:hint="eastAsia"/>
        </w:rPr>
        <w:t>【啊</w:t>
      </w:r>
      <w:r>
        <w:t>~</w:t>
      </w:r>
      <w:r>
        <w:rPr>
          <w:rFonts w:hint="eastAsia"/>
        </w:rPr>
        <w:t>静希又没违反啥校规，等一下，难不成破坏了啥潜规则了？】</w:t>
      </w:r>
    </w:p>
    <w:p w:rsidR="009C1EAC" w:rsidRDefault="009C1EAC" w:rsidP="007E3ECC">
      <w:r>
        <w:rPr>
          <w:rFonts w:hint="eastAsia"/>
        </w:rPr>
        <w:t>【这么说的话</w:t>
      </w:r>
      <w:r>
        <w:t>——</w:t>
      </w:r>
      <w:r>
        <w:rPr>
          <w:rFonts w:hint="eastAsia"/>
        </w:rPr>
        <w:t>规司，果然你被苍崎甩了就从那里跑掉了这件事是真的吗</w:t>
      </w:r>
      <w:r>
        <w:t>?</w:t>
      </w:r>
      <w:r>
        <w:rPr>
          <w:rFonts w:hint="eastAsia"/>
        </w:rPr>
        <w:t>】</w:t>
      </w:r>
    </w:p>
    <w:p w:rsidR="009C1EAC" w:rsidRDefault="009C1EAC" w:rsidP="007E3ECC">
      <w:r>
        <w:rPr>
          <w:rFonts w:hint="eastAsia"/>
        </w:rPr>
        <w:t>【……………………】</w:t>
      </w:r>
    </w:p>
    <w:p w:rsidR="009C1EAC" w:rsidRDefault="009C1EAC" w:rsidP="007E3ECC">
      <w:r>
        <w:rPr>
          <w:rFonts w:hint="eastAsia"/>
        </w:rPr>
        <w:t>像这样充满着亲近与友情的叫骂声。</w:t>
      </w:r>
    </w:p>
    <w:p w:rsidR="009C1EAC" w:rsidRDefault="009C1EAC" w:rsidP="007E3ECC">
      <w:r>
        <w:rPr>
          <w:rFonts w:hint="eastAsia"/>
        </w:rPr>
        <w:t>草十郎开始同情这位作为各种话题主人公的男子了。</w:t>
      </w:r>
    </w:p>
    <w:p w:rsidR="009C1EAC" w:rsidRDefault="009C1EAC" w:rsidP="007E3ECC">
      <w:r>
        <w:rPr>
          <w:rFonts w:hint="eastAsia"/>
        </w:rPr>
        <w:t>但是主人公完全没有反应。</w:t>
      </w:r>
    </w:p>
    <w:p w:rsidR="009C1EAC" w:rsidRDefault="009C1EAC" w:rsidP="007E3ECC">
      <w:r>
        <w:rPr>
          <w:rFonts w:hint="eastAsia"/>
        </w:rPr>
        <w:t>只是很无聊的扫了一眼喧闹的同学，用洪亮的声音开始说了。</w:t>
      </w:r>
    </w:p>
    <w:p w:rsidR="009C1EAC" w:rsidRDefault="009C1EAC" w:rsidP="007E3ECC">
      <w:r>
        <w:rPr>
          <w:rFonts w:hint="eastAsia"/>
        </w:rPr>
        <w:t>【你们这帮家伙还是这么精神那正好，把这精力拿来参加冬季特别清扫班如何啊？啊？</w:t>
      </w:r>
    </w:p>
    <w:p w:rsidR="009C1EAC" w:rsidRDefault="009C1EAC" w:rsidP="007E3ECC">
      <w:r>
        <w:rPr>
          <w:rFonts w:hint="eastAsia"/>
        </w:rPr>
        <w:t>现在自己提出来参加的人全校范围都没一个，</w:t>
      </w:r>
      <w:r>
        <w:t>2</w:t>
      </w:r>
      <w:r>
        <w:rPr>
          <w:rFonts w:hint="eastAsia"/>
        </w:rPr>
        <w:t>年</w:t>
      </w:r>
      <w:r>
        <w:t>C</w:t>
      </w:r>
      <w:r>
        <w:rPr>
          <w:rFonts w:hint="eastAsia"/>
        </w:rPr>
        <w:t>班全员参加的话，我和苍崎肩膀上的担子也能轻一点了你们说对吧！】</w:t>
      </w:r>
    </w:p>
    <w:p w:rsidR="009C1EAC" w:rsidRDefault="009C1EAC" w:rsidP="007E3ECC">
      <w:r>
        <w:rPr>
          <w:rFonts w:hint="eastAsia"/>
        </w:rPr>
        <w:t>和那端正的容颜稍有不合的，刀刃般发自丹田的声音响彻了整个教室。</w:t>
      </w:r>
    </w:p>
    <w:p w:rsidR="009C1EAC" w:rsidRDefault="009C1EAC" w:rsidP="007E3ECC">
      <w:r>
        <w:rPr>
          <w:rFonts w:hint="eastAsia"/>
        </w:rPr>
        <w:t>屌丝部队和甜品爱好者们被这一喝后都和霜打的茄子一般蔫了下来。</w:t>
      </w:r>
    </w:p>
    <w:p w:rsidR="009C1EAC" w:rsidRDefault="009C1EAC" w:rsidP="007E3ECC">
      <w:r>
        <w:rPr>
          <w:rFonts w:hint="eastAsia"/>
        </w:rPr>
        <w:t>如果说这里的男生们有什么害怕的事情的话，那就只有【冬季特别清扫班】这一个选项了。</w:t>
      </w:r>
    </w:p>
    <w:p w:rsidR="009C1EAC" w:rsidRDefault="009C1EAC" w:rsidP="007E3ECC"/>
    <w:p w:rsidR="009C1EAC" w:rsidRDefault="009C1EAC" w:rsidP="007E3ECC">
      <w:r>
        <w:rPr>
          <w:rFonts w:hint="eastAsia"/>
        </w:rPr>
        <w:t>冬季特别清扫班。</w:t>
      </w:r>
    </w:p>
    <w:p w:rsidR="009C1EAC" w:rsidRDefault="009C1EAC" w:rsidP="007E3ECC">
      <w:r>
        <w:rPr>
          <w:rFonts w:hint="eastAsia"/>
        </w:rPr>
        <w:t>那是从前前代学生会手上继承下来的传统。在</w:t>
      </w:r>
      <w:r>
        <w:rPr>
          <w:rFonts w:hint="eastAsia"/>
          <w:noProof/>
        </w:rPr>
        <w:t>冬</w:t>
      </w:r>
      <w:r>
        <w:rPr>
          <w:rFonts w:hint="eastAsia"/>
        </w:rPr>
        <w:t>假里打扫目前处在放置状态的旧校舍及其周边已经和荒山没有区别的庭院。其宗旨就是借着学校责任名义的拷问。</w:t>
      </w:r>
    </w:p>
    <w:p w:rsidR="009C1EAC" w:rsidRDefault="009C1EAC" w:rsidP="007E3ECC">
      <w:r>
        <w:rPr>
          <w:rFonts w:hint="eastAsia"/>
        </w:rPr>
        <w:t>恐怕冬假的三天假日全都得搭进去。</w:t>
      </w:r>
    </w:p>
    <w:p w:rsidR="009C1EAC" w:rsidRDefault="009C1EAC" w:rsidP="007E3ECC">
      <w:r>
        <w:rPr>
          <w:rFonts w:hint="eastAsia"/>
        </w:rPr>
        <w:t>当然做出的贡献会保留下来，除此以外没有任何好处。</w:t>
      </w:r>
    </w:p>
    <w:p w:rsidR="009C1EAC" w:rsidRDefault="009C1EAC" w:rsidP="007E3ECC">
      <w:r>
        <w:rPr>
          <w:rFonts w:hint="eastAsia"/>
        </w:rPr>
        <w:t>这也只是学生会走形式设立的志愿活动，自愿参加的就算有一个人也近乎奇迹了。</w:t>
      </w:r>
    </w:p>
    <w:p w:rsidR="009C1EAC" w:rsidRDefault="009C1EAC" w:rsidP="007E3ECC">
      <w:r>
        <w:rPr>
          <w:rFonts w:hint="eastAsia"/>
        </w:rPr>
        <w:t>【啊…………不，我那个，身体不舒服…………是不是因为吃了过期的罐头，咳。】</w:t>
      </w:r>
    </w:p>
    <w:p w:rsidR="009C1EAC" w:rsidRDefault="009C1EAC" w:rsidP="007E3ECC">
      <w:r>
        <w:rPr>
          <w:rFonts w:hint="eastAsia"/>
        </w:rPr>
        <w:t>【我们也感觉有点贫血……不多吃点水果的话可能会死…………另外冬假还有一堆的事要做。】</w:t>
      </w:r>
    </w:p>
    <w:p w:rsidR="009C1EAC" w:rsidRDefault="009C1EAC" w:rsidP="007E3ECC">
      <w:r>
        <w:rPr>
          <w:rFonts w:hint="eastAsia"/>
        </w:rPr>
        <w:t>除了一人以外的所有</w:t>
      </w:r>
      <w:r>
        <w:t>2</w:t>
      </w:r>
      <w:r>
        <w:rPr>
          <w:rFonts w:hint="eastAsia"/>
        </w:rPr>
        <w:t>年</w:t>
      </w:r>
      <w:r>
        <w:t>C</w:t>
      </w:r>
      <w:r>
        <w:rPr>
          <w:rFonts w:hint="eastAsia"/>
        </w:rPr>
        <w:t>班同学都开始往角落里面缩。</w:t>
      </w:r>
    </w:p>
    <w:p w:rsidR="009C1EAC" w:rsidRDefault="009C1EAC" w:rsidP="007E3ECC">
      <w:r>
        <w:rPr>
          <w:rFonts w:hint="eastAsia"/>
        </w:rPr>
        <w:t>【很好，果然午饭要安静点吃才好。</w:t>
      </w:r>
    </w:p>
    <w:p w:rsidR="009C1EAC" w:rsidRDefault="009C1EAC" w:rsidP="007E3ECC">
      <w:r>
        <w:rPr>
          <w:rFonts w:hint="eastAsia"/>
        </w:rPr>
        <w:t>明明是二年级的，比一年级的少爷们还吵，稍微给我自律一点啊混蛋们！】</w:t>
      </w:r>
    </w:p>
    <w:p w:rsidR="009C1EAC" w:rsidRDefault="009C1EAC" w:rsidP="007E3ECC">
      <w:r>
        <w:rPr>
          <w:rFonts w:hint="eastAsia"/>
        </w:rPr>
        <w:t>唔</w:t>
      </w:r>
      <w:r>
        <w:t>~</w:t>
      </w:r>
      <w:r>
        <w:rPr>
          <w:rFonts w:hint="eastAsia"/>
        </w:rPr>
        <w:t>开始慢慢散开的混混们。</w:t>
      </w:r>
    </w:p>
    <w:p w:rsidR="009C1EAC" w:rsidRDefault="009C1EAC" w:rsidP="007E3ECC">
      <w:r>
        <w:rPr>
          <w:rFonts w:hint="eastAsia"/>
        </w:rPr>
        <w:t>草十郎也想着混进去，开始跟着人流一起走。</w:t>
      </w:r>
    </w:p>
    <w:p w:rsidR="009C1EAC" w:rsidRDefault="009C1EAC" w:rsidP="007E3ECC">
      <w:r>
        <w:rPr>
          <w:rFonts w:hint="eastAsia"/>
        </w:rPr>
        <w:t>【喂，你过来草十郎，借一步说话。】</w:t>
      </w:r>
    </w:p>
    <w:p w:rsidR="009C1EAC" w:rsidRDefault="009C1EAC" w:rsidP="007E3ECC">
      <w:r>
        <w:rPr>
          <w:rFonts w:hint="eastAsia"/>
        </w:rPr>
        <w:t>规司搂着草十郎的肩，阻止他混到同伴里去。</w:t>
      </w:r>
    </w:p>
    <w:p w:rsidR="009C1EAC" w:rsidRDefault="009C1EAC" w:rsidP="007E3ECC">
      <w:r>
        <w:rPr>
          <w:rFonts w:hint="eastAsia"/>
        </w:rPr>
        <w:t>【……什么啊，学生会太霸道了，有没有人教他点餐桌礼仪啊？】</w:t>
      </w:r>
    </w:p>
    <w:p w:rsidR="009C1EAC" w:rsidRDefault="009C1EAC" w:rsidP="007E3ECC">
      <w:r>
        <w:rPr>
          <w:rFonts w:hint="eastAsia"/>
        </w:rPr>
        <w:t>木乃美看到准备要离去的两个背影，抓住时机用只有同伴能听到的音量抱怨起来。</w:t>
      </w:r>
    </w:p>
    <w:p w:rsidR="009C1EAC" w:rsidRDefault="009C1EAC" w:rsidP="007E3ECC">
      <w:r>
        <w:rPr>
          <w:rFonts w:hint="eastAsia"/>
        </w:rPr>
        <w:t>【啊啊？可以啊木乃美，好吧，你是值得纪念的第二个人。冬假的时候给我洗干净脖子等着。】</w:t>
      </w:r>
    </w:p>
    <w:p w:rsidR="009C1EAC" w:rsidRDefault="009C1EAC" w:rsidP="007E3ECC">
      <w:r>
        <w:rPr>
          <w:rFonts w:hint="eastAsia"/>
        </w:rPr>
        <w:t>副会长很明显听清了木乃美的话，亲自点名，示意木乃美已经被选上了。</w:t>
      </w:r>
    </w:p>
    <w:p w:rsidR="009C1EAC" w:rsidRDefault="009C1EAC" w:rsidP="007E3ECC">
      <w:r>
        <w:rPr>
          <w:rFonts w:hint="eastAsia"/>
        </w:rPr>
        <w:t>【哈？说什么呢那家伙？</w:t>
      </w:r>
    </w:p>
    <w:p w:rsidR="009C1EAC" w:rsidRDefault="009C1EAC" w:rsidP="007E3ECC">
      <w:r>
        <w:rPr>
          <w:rFonts w:hint="eastAsia"/>
        </w:rPr>
        <w:t>那不是自主参加的吗？就算是副会长也没那个资格让人强制参加吧。】</w:t>
      </w:r>
    </w:p>
    <w:p w:rsidR="009C1EAC" w:rsidRDefault="009C1EAC" w:rsidP="007E3ECC">
      <w:r>
        <w:rPr>
          <w:rFonts w:hint="eastAsia"/>
        </w:rPr>
        <w:t>嘻嘻嘻，嬉皮笑脸的</w:t>
      </w:r>
      <w:r>
        <w:t>2</w:t>
      </w:r>
      <w:r>
        <w:rPr>
          <w:rFonts w:hint="eastAsia"/>
        </w:rPr>
        <w:t>年</w:t>
      </w:r>
      <w:r>
        <w:t>C</w:t>
      </w:r>
      <w:r>
        <w:rPr>
          <w:rFonts w:hint="eastAsia"/>
        </w:rPr>
        <w:t>班问题儿童。</w:t>
      </w:r>
    </w:p>
    <w:p w:rsidR="009C1EAC" w:rsidRDefault="009C1EAC" w:rsidP="007E3ECC">
      <w:r>
        <w:rPr>
          <w:rFonts w:hint="eastAsia"/>
        </w:rPr>
        <w:t>【你说的那只到昨天为止，</w:t>
      </w:r>
    </w:p>
    <w:p w:rsidR="009C1EAC" w:rsidRDefault="009C1EAC" w:rsidP="007E3ECC">
      <w:r>
        <w:rPr>
          <w:rFonts w:hint="eastAsia"/>
        </w:rPr>
        <w:t>由会长提议，学校同意。今天开始赋予学生会成员具有强制力的推荐权。</w:t>
      </w:r>
    </w:p>
    <w:p w:rsidR="009C1EAC" w:rsidRDefault="009C1EAC" w:rsidP="007E3ECC">
      <w:r>
        <w:rPr>
          <w:rFonts w:hint="eastAsia"/>
        </w:rPr>
        <w:t>特别是会长和副会长的推荐是绝对的，你要拒绝的话嘛……学校那边先不管，苍崎会干什么我可是完全没兴趣去阻止的。】</w:t>
      </w:r>
    </w:p>
    <w:p w:rsidR="009C1EAC" w:rsidRDefault="009C1EAC" w:rsidP="007E3ECC">
      <w:r>
        <w:rPr>
          <w:rFonts w:hint="eastAsia"/>
        </w:rPr>
        <w:t>【靠！！！这不是判我死刑吗？学生会真这么狠啊。】</w:t>
      </w:r>
    </w:p>
    <w:p w:rsidR="009C1EAC" w:rsidRDefault="009C1EAC" w:rsidP="007E3ECC">
      <w:r>
        <w:rPr>
          <w:rFonts w:hint="eastAsia"/>
        </w:rPr>
        <w:t>听到木乃美的</w:t>
      </w:r>
      <w:r w:rsidRPr="002F6C53">
        <w:rPr>
          <w:rFonts w:hint="eastAsia"/>
        </w:rPr>
        <w:t>咒骂变为</w:t>
      </w:r>
      <w:r>
        <w:rPr>
          <w:rFonts w:hint="eastAsia"/>
        </w:rPr>
        <w:t>悲鸣。副会长和草十郎从</w:t>
      </w:r>
      <w:r>
        <w:t>2</w:t>
      </w:r>
      <w:r>
        <w:rPr>
          <w:rFonts w:hint="eastAsia"/>
        </w:rPr>
        <w:t>年</w:t>
      </w:r>
      <w:r>
        <w:t>C</w:t>
      </w:r>
      <w:r>
        <w:rPr>
          <w:rFonts w:hint="eastAsia"/>
        </w:rPr>
        <w:t>班出来了。</w:t>
      </w:r>
    </w:p>
    <w:p w:rsidR="009C1EAC" w:rsidRDefault="009C1EAC" w:rsidP="007E3ECC">
      <w:r>
        <w:rPr>
          <w:rFonts w:hint="eastAsia"/>
        </w:rPr>
        <w:t>【你也够辛苦的，草十郎。】</w:t>
      </w:r>
    </w:p>
    <w:p w:rsidR="009C1EAC" w:rsidRDefault="009C1EAC" w:rsidP="007E3ECC">
      <w:r>
        <w:rPr>
          <w:rFonts w:hint="eastAsia"/>
        </w:rPr>
        <w:t>【你也很闲嘛，副会长。】</w:t>
      </w:r>
    </w:p>
    <w:p w:rsidR="009C1EAC" w:rsidRDefault="009C1EAC" w:rsidP="007E3ECC">
      <w:r>
        <w:rPr>
          <w:rFonts w:hint="eastAsia"/>
        </w:rPr>
        <w:t>进到无人的学生会室的两个人交流着感想。</w:t>
      </w:r>
    </w:p>
    <w:p w:rsidR="009C1EAC" w:rsidRDefault="009C1EAC" w:rsidP="007E3ECC">
      <w:r>
        <w:rPr>
          <w:rFonts w:hint="eastAsia"/>
        </w:rPr>
        <w:t>三咲高中的学生会室有两个，</w:t>
      </w:r>
    </w:p>
    <w:p w:rsidR="009C1EAC" w:rsidRDefault="009C1EAC" w:rsidP="007E3ECC">
      <w:r>
        <w:rPr>
          <w:rFonts w:hint="eastAsia"/>
        </w:rPr>
        <w:t>一个是开会用的大会议室。</w:t>
      </w:r>
    </w:p>
    <w:p w:rsidR="009C1EAC" w:rsidRDefault="009C1EAC" w:rsidP="007E3ECC">
      <w:r>
        <w:rPr>
          <w:rFonts w:hint="eastAsia"/>
        </w:rPr>
        <w:t>另一个屋子作为数学的贮备室和资料室来使用。</w:t>
      </w:r>
    </w:p>
    <w:p w:rsidR="009C1EAC" w:rsidRDefault="009C1EAC" w:rsidP="007E3ECC">
      <w:r>
        <w:rPr>
          <w:rFonts w:hint="eastAsia"/>
        </w:rPr>
        <w:t>作为资料室，靠墙的地方都被放文件的资料架密密麻麻排满了。本来就不大的房间更因此显得狭窄了。</w:t>
      </w:r>
    </w:p>
    <w:p w:rsidR="009C1EAC" w:rsidRDefault="009C1EAC" w:rsidP="007E3ECC">
      <w:r>
        <w:rPr>
          <w:rFonts w:hint="eastAsia"/>
        </w:rPr>
        <w:t>说这里是学生会室，更像是一个人隐藏的家。</w:t>
      </w:r>
    </w:p>
    <w:p w:rsidR="009C1EAC" w:rsidRDefault="009C1EAC" w:rsidP="007E3ECC">
      <w:r>
        <w:rPr>
          <w:rFonts w:hint="eastAsia"/>
        </w:rPr>
        <w:t>给草十郎找了张椅子，对面的男学生面向这边坐下了。</w:t>
      </w:r>
    </w:p>
    <w:p w:rsidR="009C1EAC" w:rsidRDefault="009C1EAC" w:rsidP="007E3ECC">
      <w:r>
        <w:rPr>
          <w:rFonts w:hint="eastAsia"/>
        </w:rPr>
        <w:t>规司鸢丸。</w:t>
      </w:r>
    </w:p>
    <w:p w:rsidR="009C1EAC" w:rsidRDefault="009C1EAC" w:rsidP="007E3ECC">
      <w:r>
        <w:rPr>
          <w:rFonts w:hint="eastAsia"/>
        </w:rPr>
        <w:t>私立三咲高中理事长的儿子，学生会副会长。</w:t>
      </w:r>
    </w:p>
    <w:p w:rsidR="009C1EAC" w:rsidRDefault="009C1EAC" w:rsidP="007E3ECC">
      <w:r>
        <w:rPr>
          <w:rFonts w:hint="eastAsia"/>
        </w:rPr>
        <w:t>和草十郎一样都是二年级，大约一周前，学生会会长说着转校生就麻烦了把草十郎推给他的时候认识的。</w:t>
      </w:r>
    </w:p>
    <w:p w:rsidR="009C1EAC" w:rsidRDefault="009C1EAC" w:rsidP="007E3ECC">
      <w:r>
        <w:rPr>
          <w:rFonts w:hint="eastAsia"/>
        </w:rPr>
        <w:t>【别叫副会长了，和狗屎混蛋一样的称呼呢，我说到底不过是会长的狗而已。】</w:t>
      </w:r>
    </w:p>
    <w:p w:rsidR="009C1EAC" w:rsidRDefault="009C1EAC" w:rsidP="007E3ECC">
      <w:r>
        <w:rPr>
          <w:rFonts w:hint="eastAsia"/>
        </w:rPr>
        <w:t>哎呀哎呀的自嘲着。看样子也不是有不满。</w:t>
      </w:r>
    </w:p>
    <w:p w:rsidR="009C1EAC" w:rsidRDefault="009C1EAC" w:rsidP="007E3ECC">
      <w:r>
        <w:rPr>
          <w:rFonts w:hint="eastAsia"/>
        </w:rPr>
        <w:t>鸢丸从口袋里取出速食丸子，一副很难吃的样子放进嘴里。</w:t>
      </w:r>
    </w:p>
    <w:p w:rsidR="009C1EAC" w:rsidRDefault="009C1EAC" w:rsidP="007E3ECC">
      <w:r>
        <w:rPr>
          <w:rFonts w:hint="eastAsia"/>
        </w:rPr>
        <w:t>一个</w:t>
      </w:r>
      <w:r>
        <w:t>100</w:t>
      </w:r>
      <w:r>
        <w:rPr>
          <w:rFonts w:hint="eastAsia"/>
        </w:rPr>
        <w:t>卡路里，团成团状的速食品。其实就是把肉干牵引成片状再做成的东西。</w:t>
      </w:r>
    </w:p>
    <w:p w:rsidR="009C1EAC" w:rsidRDefault="009C1EAC" w:rsidP="007E3ECC">
      <w:r>
        <w:rPr>
          <w:rFonts w:hint="eastAsia"/>
        </w:rPr>
        <w:t>【是吗？但是说是狗的话可不好呢，鸢丸。】</w:t>
      </w:r>
    </w:p>
    <w:p w:rsidR="009C1EAC" w:rsidRDefault="009C1EAC" w:rsidP="007E3ECC">
      <w:r>
        <w:rPr>
          <w:rFonts w:hint="eastAsia"/>
        </w:rPr>
        <w:t>带着一副难受表情的草十郎也坐下来了。</w:t>
      </w:r>
    </w:p>
    <w:p w:rsidR="009C1EAC" w:rsidRDefault="009C1EAC" w:rsidP="007E3ECC">
      <w:r>
        <w:rPr>
          <w:rFonts w:hint="eastAsia"/>
        </w:rPr>
        <w:t>【啊？狗怎么了？】</w:t>
      </w:r>
    </w:p>
    <w:p w:rsidR="009C1EAC" w:rsidRDefault="009C1EAC" w:rsidP="007E3ECC">
      <w:r>
        <w:rPr>
          <w:rFonts w:hint="eastAsia"/>
        </w:rPr>
        <w:t>【我是在说“说是狗的话可不好。”比喻的东西和你区别很大呢，毕竟那东西很恐怖呢，狗。】</w:t>
      </w:r>
    </w:p>
    <w:p w:rsidR="009C1EAC" w:rsidRDefault="009C1EAC" w:rsidP="007E3ECC">
      <w:r>
        <w:rPr>
          <w:rFonts w:hint="eastAsia"/>
        </w:rPr>
        <w:t>【？怎么会，明明是山里长大的却怕狗。】</w:t>
      </w:r>
    </w:p>
    <w:p w:rsidR="009C1EAC" w:rsidRDefault="009C1EAC" w:rsidP="007E3ECC">
      <w:r>
        <w:rPr>
          <w:rFonts w:hint="eastAsia"/>
        </w:rPr>
        <w:t>【虽然只要是个活着的东西就很可怕，但狗跟这还不一样。</w:t>
      </w:r>
    </w:p>
    <w:p w:rsidR="009C1EAC" w:rsidRDefault="009C1EAC" w:rsidP="007E3ECC">
      <w:r>
        <w:rPr>
          <w:rFonts w:hint="eastAsia"/>
        </w:rPr>
        <w:t>自始至终就没有能赢成群野狗的东西呢。</w:t>
      </w:r>
    </w:p>
    <w:p w:rsidR="009C1EAC" w:rsidRDefault="009C1EAC" w:rsidP="007E3ECC">
      <w:r>
        <w:rPr>
          <w:rFonts w:hint="eastAsia"/>
        </w:rPr>
        <w:t>狗群跑起来很快，另外最让人头疼的就是不懂得放弃。</w:t>
      </w:r>
    </w:p>
    <w:p w:rsidR="009C1EAC" w:rsidRDefault="009C1EAC" w:rsidP="007E3ECC">
      <w:r>
        <w:rPr>
          <w:rFonts w:hint="eastAsia"/>
        </w:rPr>
        <w:t>我在山坡上被追过，直至最后一条都会一直追着不放。】</w:t>
      </w:r>
    </w:p>
    <w:p w:rsidR="009C1EAC" w:rsidRDefault="009C1EAC" w:rsidP="007E3ECC">
      <w:r>
        <w:rPr>
          <w:rFonts w:hint="eastAsia"/>
        </w:rPr>
        <w:t>边这么说着边打开便当。</w:t>
      </w:r>
    </w:p>
    <w:p w:rsidR="009C1EAC" w:rsidRDefault="009C1EAC" w:rsidP="007E3ECC">
      <w:r>
        <w:rPr>
          <w:rFonts w:hint="eastAsia"/>
        </w:rPr>
        <w:t>嫩草色的布包裹着的是三个三角形的饭团。</w:t>
      </w:r>
    </w:p>
    <w:p w:rsidR="009C1EAC" w:rsidRDefault="009C1EAC" w:rsidP="007E3ECC">
      <w:r>
        <w:rPr>
          <w:rFonts w:hint="eastAsia"/>
        </w:rPr>
        <w:t>【</w:t>
      </w:r>
      <w:r>
        <w:t>shock</w:t>
      </w:r>
      <w:r>
        <w:rPr>
          <w:rFonts w:hint="eastAsia"/>
        </w:rPr>
        <w:t>了】（震住了）</w:t>
      </w:r>
    </w:p>
    <w:p w:rsidR="009C1EAC" w:rsidRDefault="009C1EAC" w:rsidP="007E3ECC">
      <w:r>
        <w:rPr>
          <w:rFonts w:hint="eastAsia"/>
        </w:rPr>
        <w:t>【稍……什么？】</w:t>
      </w:r>
    </w:p>
    <w:p w:rsidR="009C1EAC" w:rsidRDefault="009C1EAC" w:rsidP="007E3ECC">
      <w:r>
        <w:rPr>
          <w:rFonts w:hint="eastAsia"/>
        </w:rPr>
        <w:t>【不，第一次见到这个世界上还存在的用手握出的饭团。想不出该说些什么了。】</w:t>
      </w:r>
    </w:p>
    <w:p w:rsidR="009C1EAC" w:rsidRDefault="009C1EAC" w:rsidP="007E3ECC">
      <w:r>
        <w:rPr>
          <w:rFonts w:hint="eastAsia"/>
        </w:rPr>
        <w:t>【…………什么意思啊？】</w:t>
      </w:r>
    </w:p>
    <w:p w:rsidR="009C1EAC" w:rsidRDefault="009C1EAC" w:rsidP="007E3ECC">
      <w:r>
        <w:rPr>
          <w:rFonts w:hint="eastAsia"/>
        </w:rPr>
        <w:t>【夸你呢，白痴。】</w:t>
      </w:r>
    </w:p>
    <w:p w:rsidR="009C1EAC" w:rsidRDefault="009C1EAC" w:rsidP="007E3ECC">
      <w:r>
        <w:rPr>
          <w:rFonts w:hint="eastAsia"/>
        </w:rPr>
        <w:t>草十郎从对方那里收到不论是夸奖还是侮辱的评价，都是同样的回应。委屈的表现，或者不显眼的讨厌的这类细节一点都没有。</w:t>
      </w:r>
    </w:p>
    <w:p w:rsidR="009C1EAC" w:rsidRDefault="009C1EAC" w:rsidP="007E3ECC">
      <w:r>
        <w:rPr>
          <w:rFonts w:hint="eastAsia"/>
        </w:rPr>
        <w:t>但是像今天这样连说的是好话还是坏话都要一点一点解释清楚的还是很少见的。</w:t>
      </w:r>
    </w:p>
    <w:p w:rsidR="009C1EAC" w:rsidRDefault="009C1EAC" w:rsidP="007E3ECC">
      <w:r>
        <w:rPr>
          <w:rFonts w:hint="eastAsia"/>
        </w:rPr>
        <w:t>根据鸢丸的推测，这个少年对是否是个人无法退让的东西分的很清楚。他有这样的气质。</w:t>
      </w:r>
    </w:p>
    <w:p w:rsidR="009C1EAC" w:rsidRDefault="009C1EAC" w:rsidP="007E3ECC">
      <w:r>
        <w:rPr>
          <w:rFonts w:hint="eastAsia"/>
        </w:rPr>
        <w:t>【话说回来，这个硬硬的好像面粉一样的。好吃吗？】</w:t>
      </w:r>
    </w:p>
    <w:p w:rsidR="009C1EAC" w:rsidRDefault="009C1EAC" w:rsidP="007E3ECC">
      <w:r>
        <w:rPr>
          <w:rFonts w:hint="eastAsia"/>
        </w:rPr>
        <w:t>草十郎津津有味的看着鸢丸的速食品。</w:t>
      </w:r>
    </w:p>
    <w:p w:rsidR="009C1EAC" w:rsidRDefault="009C1EAC" w:rsidP="007E3ECC">
      <w:r>
        <w:rPr>
          <w:rFonts w:hint="eastAsia"/>
        </w:rPr>
        <w:t>【说不上好吃也不难吃吧。唉，给你试试就知道了。</w:t>
      </w:r>
    </w:p>
    <w:p w:rsidR="009C1EAC" w:rsidRDefault="009C1EAC" w:rsidP="007E3ECC">
      <w:r>
        <w:rPr>
          <w:rFonts w:hint="eastAsia"/>
        </w:rPr>
        <w:t>人类不管什么事都想省点劲快点解决，如果事情和三大欲求联系起来就更是如此。】</w:t>
      </w:r>
    </w:p>
    <w:p w:rsidR="009C1EAC" w:rsidRDefault="009C1EAC" w:rsidP="007E3ECC">
      <w:r>
        <w:rPr>
          <w:rFonts w:hint="eastAsia"/>
        </w:rPr>
        <w:t>鸢丸把丸子嘎啦嘎啦倒到剩下的一张空闲的桌子上，理所当然的从草十郎那里拿了一个饭团。</w:t>
      </w:r>
    </w:p>
    <w:p w:rsidR="009C1EAC" w:rsidRDefault="009C1EAC" w:rsidP="007E3ECC">
      <w:r>
        <w:rPr>
          <w:rFonts w:hint="eastAsia"/>
        </w:rPr>
        <w:t>草十郎也理所当然的无视鸢丸的强盗行径，与之相对的拿了一个丸子尝了尝。</w:t>
      </w:r>
    </w:p>
    <w:p w:rsidR="009C1EAC" w:rsidRDefault="009C1EAC" w:rsidP="007E3ECC">
      <w:r>
        <w:rPr>
          <w:rFonts w:hint="eastAsia"/>
        </w:rPr>
        <w:t>【…………怎么感觉，是在吃土啊。】</w:t>
      </w:r>
    </w:p>
    <w:p w:rsidR="009C1EAC" w:rsidRDefault="009C1EAC" w:rsidP="007E3ECC">
      <w:r>
        <w:rPr>
          <w:rFonts w:hint="eastAsia"/>
        </w:rPr>
        <w:t>【没错，这东西就和没有游戏的人生一样。】</w:t>
      </w:r>
    </w:p>
    <w:p w:rsidR="009C1EAC" w:rsidRDefault="009C1EAC" w:rsidP="007E3ECC">
      <w:r>
        <w:rPr>
          <w:rFonts w:hint="eastAsia"/>
        </w:rPr>
        <w:t>草十郎继续保持着一副很难吃的表情，按照礼仪继续吃着丸子。</w:t>
      </w:r>
    </w:p>
    <w:p w:rsidR="009C1EAC" w:rsidRDefault="009C1EAC" w:rsidP="007E3ECC">
      <w:r>
        <w:rPr>
          <w:rFonts w:hint="eastAsia"/>
        </w:rPr>
        <w:t>对未知的事物很好奇，而且开始做某件事后就好好的做到最后的礼仪做的很好呢。</w:t>
      </w:r>
    </w:p>
    <w:p w:rsidR="009C1EAC" w:rsidRDefault="009C1EAC" w:rsidP="007E3ECC">
      <w:r>
        <w:rPr>
          <w:rFonts w:hint="eastAsia"/>
        </w:rPr>
        <w:t>【没必要装作没事一样，这东西的优点就只有携带起来方便。一点味道都没有，吃这东西倒不用担心自己的嘴馋起来呢。</w:t>
      </w:r>
    </w:p>
    <w:p w:rsidR="009C1EAC" w:rsidRDefault="009C1EAC" w:rsidP="007E3ECC">
      <w:r>
        <w:rPr>
          <w:rFonts w:hint="eastAsia"/>
        </w:rPr>
        <w:t>嘛，这也无所谓了，怎么样？适应点学校了吗？】</w:t>
      </w:r>
    </w:p>
    <w:p w:rsidR="009C1EAC" w:rsidRDefault="009C1EAC" w:rsidP="007E3ECC">
      <w:r>
        <w:rPr>
          <w:rFonts w:hint="eastAsia"/>
        </w:rPr>
        <w:t>【啊啊，多亏了鸢丸和苍崎的照顾。】</w:t>
      </w:r>
    </w:p>
    <w:p w:rsidR="009C1EAC" w:rsidRDefault="009C1EAC" w:rsidP="007E3ECC"/>
    <w:p w:rsidR="009C1EAC" w:rsidRDefault="009C1EAC" w:rsidP="007E3ECC">
      <w:r>
        <w:rPr>
          <w:rFonts w:hint="eastAsia"/>
        </w:rPr>
        <w:t>毫无委屈的笑容，鸢丸的表情也终于放松下来。</w:t>
      </w:r>
    </w:p>
    <w:p w:rsidR="009C1EAC" w:rsidRDefault="009C1EAC" w:rsidP="007E3ECC">
      <w:r>
        <w:rPr>
          <w:rFonts w:hint="eastAsia"/>
        </w:rPr>
        <w:t>草十郎确实不是普通的迟钝。但也因此，他表现出来的表情一定不会说谎的。</w:t>
      </w:r>
    </w:p>
    <w:p w:rsidR="009C1EAC" w:rsidRDefault="009C1EAC" w:rsidP="007E3ECC">
      <w:r>
        <w:rPr>
          <w:rFonts w:hint="eastAsia"/>
        </w:rPr>
        <w:t>对鸢丸这样一个似乎不会利己的人来说，草十郎像细小的毒。</w:t>
      </w:r>
    </w:p>
    <w:p w:rsidR="009C1EAC" w:rsidRDefault="009C1EAC" w:rsidP="007E3ECC">
      <w:r>
        <w:rPr>
          <w:rFonts w:hint="eastAsia"/>
        </w:rPr>
        <w:t>“…………所以苍崎才躲着他吗？”</w:t>
      </w:r>
    </w:p>
    <w:p w:rsidR="009C1EAC" w:rsidRDefault="009C1EAC" w:rsidP="007E3ECC">
      <w:r>
        <w:rPr>
          <w:rFonts w:hint="eastAsia"/>
        </w:rPr>
        <w:t>鸢丸心里这么想着，吃了一口手上的饭团。</w:t>
      </w:r>
    </w:p>
    <w:p w:rsidR="009C1EAC" w:rsidRDefault="009C1EAC" w:rsidP="007E3ECC">
      <w:r>
        <w:rPr>
          <w:rFonts w:hint="eastAsia"/>
        </w:rPr>
        <w:t>虽然是冷下来的白米饭，但是却有十分柔软的口感。又让鸢丸震惊了。</w:t>
      </w:r>
    </w:p>
    <w:p w:rsidR="009C1EAC" w:rsidRDefault="009C1EAC" w:rsidP="007E3ECC">
      <w:r>
        <w:rPr>
          <w:rFonts w:hint="eastAsia"/>
        </w:rPr>
        <w:t>【嗯？等一下，照顾你的不就只有我吗？苍崎只是在你转学那一天对我说了一句“他还不熟悉这里所以麻烦你了。”就干了这么点事吧。】</w:t>
      </w:r>
    </w:p>
    <w:p w:rsidR="009C1EAC" w:rsidRDefault="009C1EAC" w:rsidP="007E3ECC">
      <w:r>
        <w:rPr>
          <w:rFonts w:hint="eastAsia"/>
        </w:rPr>
        <w:t>【……………为什么你那么生气？】</w:t>
      </w:r>
    </w:p>
    <w:p w:rsidR="009C1EAC" w:rsidRDefault="009C1EAC" w:rsidP="007E3ECC">
      <w:r>
        <w:rPr>
          <w:rFonts w:hint="eastAsia"/>
        </w:rPr>
        <w:t>【不是，所以说啊，在你习惯学校之前在背后守着你的可是我，苍崎只是把全校学生里面的弱势群体聚集到学生会室里而已吧。</w:t>
      </w:r>
    </w:p>
    <w:p w:rsidR="009C1EAC" w:rsidRDefault="009C1EAC" w:rsidP="007E3ECC">
      <w:r>
        <w:rPr>
          <w:rFonts w:hint="eastAsia"/>
        </w:rPr>
        <w:t>麻烦的事情都是我一个人在干</w:t>
      </w:r>
      <w:r>
        <w:t>——</w:t>
      </w:r>
      <w:r>
        <w:rPr>
          <w:rFonts w:hint="eastAsia"/>
        </w:rPr>
        <w:t>】</w:t>
      </w:r>
    </w:p>
    <w:p w:rsidR="009C1EAC" w:rsidRDefault="009C1EAC" w:rsidP="007E3ECC">
      <w:r>
        <w:rPr>
          <w:rFonts w:hint="eastAsia"/>
        </w:rPr>
        <w:t>说到这里停下了，鸢丸自己也感觉到自己说的话像个傻瓜。草十郎说的对，他没什么好生气的。</w:t>
      </w:r>
    </w:p>
    <w:p w:rsidR="009C1EAC" w:rsidRDefault="009C1EAC" w:rsidP="007E3ECC">
      <w:r>
        <w:rPr>
          <w:rFonts w:hint="eastAsia"/>
        </w:rPr>
        <w:t>【嘛，算了，确实如果对苍崎说我累了就没有后面的事了。</w:t>
      </w:r>
    </w:p>
    <w:p w:rsidR="009C1EAC" w:rsidRDefault="009C1EAC" w:rsidP="007E3ECC">
      <w:r>
        <w:rPr>
          <w:rFonts w:hint="eastAsia"/>
        </w:rPr>
        <w:t>知道吗？</w:t>
      </w:r>
    </w:p>
    <w:p w:rsidR="009C1EAC" w:rsidRDefault="009C1EAC" w:rsidP="007E3ECC">
      <w:r>
        <w:rPr>
          <w:rFonts w:hint="eastAsia"/>
        </w:rPr>
        <w:t>那家伙，为什么把你塞给我？】</w:t>
      </w:r>
    </w:p>
    <w:p w:rsidR="009C1EAC" w:rsidRDefault="009C1EAC" w:rsidP="007E3ECC">
      <w:r>
        <w:rPr>
          <w:rFonts w:hint="eastAsia"/>
        </w:rPr>
        <w:t>【因为是副会长吧。】</w:t>
      </w:r>
    </w:p>
    <w:p w:rsidR="009C1EAC" w:rsidRDefault="009C1EAC" w:rsidP="007E3ECC">
      <w:r>
        <w:rPr>
          <w:rFonts w:hint="eastAsia"/>
        </w:rPr>
        <w:t>被这么说了，鸢丸帅气的脸阴了下来。</w:t>
      </w:r>
    </w:p>
    <w:p w:rsidR="009C1EAC" w:rsidRDefault="009C1EAC" w:rsidP="007E3ECC">
      <w:r>
        <w:rPr>
          <w:rFonts w:hint="eastAsia"/>
        </w:rPr>
        <w:t>【我说啊，为什么副会长非得要小心翼翼的照顾一个转校生啊。</w:t>
      </w:r>
    </w:p>
    <w:p w:rsidR="009C1EAC" w:rsidRDefault="009C1EAC" w:rsidP="007E3ECC">
      <w:r>
        <w:rPr>
          <w:rFonts w:hint="eastAsia"/>
        </w:rPr>
        <w:t>唉，算了。有机会的话从苍崎那里问一下吧。也能知道一点那家伙的本性。】</w:t>
      </w:r>
    </w:p>
    <w:p w:rsidR="009C1EAC" w:rsidRDefault="009C1EAC" w:rsidP="007E3ECC">
      <w:r>
        <w:rPr>
          <w:rFonts w:hint="eastAsia"/>
        </w:rPr>
        <w:t>鸢丸臭着脸把手里握着的饭团握的更紧了。</w:t>
      </w:r>
    </w:p>
    <w:p w:rsidR="009C1EAC" w:rsidRDefault="009C1EAC" w:rsidP="007E3ECC">
      <w:r>
        <w:rPr>
          <w:rFonts w:hint="eastAsia"/>
        </w:rPr>
        <w:t>明明是干燥的米饭，不知道为什么感觉嫩嫩的。说是握出来的，不如说是被什么东西包着的米饭。不是靠力气把米饭压在一起，而是职业级的，温柔的把材料集合在一起做出来的饭团。</w:t>
      </w:r>
    </w:p>
    <w:p w:rsidR="009C1EAC" w:rsidRDefault="009C1EAC" w:rsidP="007E3ECC">
      <w:r>
        <w:rPr>
          <w:rFonts w:hint="eastAsia"/>
        </w:rPr>
        <w:t>【比起这些还要说这盐的量，配料里别有一番玄妙的酱油量更是</w:t>
      </w:r>
      <w:r>
        <w:t>——</w:t>
      </w:r>
      <w:r>
        <w:rPr>
          <w:rFonts w:hint="eastAsia"/>
        </w:rPr>
        <w:t>食欲渐渐涌上来了啊，大脑在产生食欲</w:t>
      </w:r>
      <w:r>
        <w:t>——</w:t>
      </w:r>
      <w:r>
        <w:rPr>
          <w:rFonts w:hint="eastAsia"/>
        </w:rPr>
        <w:t>哦哦</w:t>
      </w:r>
      <w:r>
        <w:t>——</w:t>
      </w:r>
      <w:r>
        <w:rPr>
          <w:rFonts w:hint="eastAsia"/>
        </w:rPr>
        <w:t>】</w:t>
      </w:r>
    </w:p>
    <w:p w:rsidR="009C1EAC" w:rsidRDefault="009C1EAC" w:rsidP="007E3ECC">
      <w:r>
        <w:rPr>
          <w:rFonts w:hint="eastAsia"/>
        </w:rPr>
        <w:t>【鸢丸，脑子里想的东西已经说出来了。】</w:t>
      </w:r>
    </w:p>
    <w:p w:rsidR="009C1EAC" w:rsidRDefault="009C1EAC" w:rsidP="007E3ECC">
      <w:r>
        <w:rPr>
          <w:rFonts w:hint="eastAsia"/>
        </w:rPr>
        <w:t>【不，还没有吃惊道那种地步。</w:t>
      </w:r>
    </w:p>
    <w:p w:rsidR="009C1EAC" w:rsidRDefault="009C1EAC" w:rsidP="007E3ECC">
      <w:r>
        <w:rPr>
          <w:rFonts w:hint="eastAsia"/>
        </w:rPr>
        <w:t>那，草兄弟，这个，有馅吗？】</w:t>
      </w:r>
    </w:p>
    <w:p w:rsidR="009C1EAC" w:rsidRDefault="009C1EAC" w:rsidP="007E3ECC">
      <w:r>
        <w:rPr>
          <w:rFonts w:hint="eastAsia"/>
        </w:rPr>
        <w:t>询问一下这个意想不到的味道。</w:t>
      </w:r>
    </w:p>
    <w:p w:rsidR="009C1EAC" w:rsidRDefault="009C1EAC" w:rsidP="007E3ECC">
      <w:r>
        <w:rPr>
          <w:rFonts w:hint="eastAsia"/>
        </w:rPr>
        <w:t>顺带一说，鸢丸还只是吃到饭团的外面，还没有吃到里面的馅料。</w:t>
      </w:r>
    </w:p>
    <w:p w:rsidR="009C1EAC" w:rsidRDefault="009C1EAC" w:rsidP="007E3ECC">
      <w:r>
        <w:rPr>
          <w:rFonts w:hint="eastAsia"/>
        </w:rPr>
        <w:t>【嗯，蚂蚱馅的。】</w:t>
      </w:r>
    </w:p>
    <w:p w:rsidR="009C1EAC" w:rsidRDefault="009C1EAC" w:rsidP="007E3ECC">
      <w:r>
        <w:rPr>
          <w:rFonts w:hint="eastAsia"/>
        </w:rPr>
        <w:t>【坑爹呢！】</w:t>
      </w:r>
    </w:p>
    <w:p w:rsidR="009C1EAC" w:rsidRDefault="009C1EAC" w:rsidP="007E3ECC"/>
    <w:p w:rsidR="009C1EAC" w:rsidRDefault="009C1EAC" w:rsidP="007E3ECC">
      <w:r>
        <w:rPr>
          <w:rFonts w:hint="eastAsia"/>
        </w:rPr>
        <w:t>咳哇，这么咳嗽着的副会长。</w:t>
      </w:r>
    </w:p>
    <w:p w:rsidR="009C1EAC" w:rsidRDefault="009C1EAC" w:rsidP="007E3ECC">
      <w:r>
        <w:rPr>
          <w:rFonts w:hint="eastAsia"/>
        </w:rPr>
        <w:t>想着山里长大的草十郎肯定有靠山吃山，靠水吃水的习惯。但是蝗虫怎么说也太……</w:t>
      </w:r>
    </w:p>
    <w:p w:rsidR="009C1EAC" w:rsidRDefault="009C1EAC" w:rsidP="007E3ECC">
      <w:r>
        <w:rPr>
          <w:rFonts w:hint="eastAsia"/>
        </w:rPr>
        <w:t>【可恶，在我吃之前说好不。难以置信的好吃弄得我完全想象不到啊。】</w:t>
      </w:r>
    </w:p>
    <w:p w:rsidR="009C1EAC" w:rsidRDefault="009C1EAC" w:rsidP="007E3ECC">
      <w:r>
        <w:rPr>
          <w:rFonts w:hint="eastAsia"/>
        </w:rPr>
        <w:t>【啊啊，刚才是在骗你的。】</w:t>
      </w:r>
    </w:p>
    <w:p w:rsidR="009C1EAC" w:rsidRDefault="009C1EAC" w:rsidP="007E3ECC">
      <w:r>
        <w:rPr>
          <w:rFonts w:hint="eastAsia"/>
        </w:rPr>
        <w:t>瞬间，互瞪着的两个人。</w:t>
      </w:r>
    </w:p>
    <w:p w:rsidR="009C1EAC" w:rsidRDefault="009C1EAC" w:rsidP="007E3ECC">
      <w:r>
        <w:rPr>
          <w:rFonts w:hint="eastAsia"/>
        </w:rPr>
        <w:t>【其实是鲑鱼，再怎么说，蚂蚱还是有点……】</w:t>
      </w:r>
    </w:p>
    <w:p w:rsidR="009C1EAC" w:rsidRDefault="009C1EAC" w:rsidP="007E3ECC">
      <w:r>
        <w:rPr>
          <w:rFonts w:hint="eastAsia"/>
        </w:rPr>
        <w:t>【</w:t>
      </w:r>
      <w:r>
        <w:t>——</w:t>
      </w:r>
      <w:r>
        <w:rPr>
          <w:rFonts w:hint="eastAsia"/>
        </w:rPr>
        <w:t>哦，哦哦，是呢，放心了。再怎么说，蚂蚱实在是……】</w:t>
      </w:r>
    </w:p>
    <w:p w:rsidR="009C1EAC" w:rsidRDefault="009C1EAC" w:rsidP="007E3ECC">
      <w:r>
        <w:rPr>
          <w:rFonts w:hint="eastAsia"/>
        </w:rPr>
        <w:t>【啊啊，在这种大都市，想找蚂蚱真是……】</w:t>
      </w:r>
    </w:p>
    <w:p w:rsidR="009C1EAC" w:rsidRDefault="009C1EAC" w:rsidP="007E3ECC">
      <w:r>
        <w:rPr>
          <w:rFonts w:hint="eastAsia"/>
        </w:rPr>
        <w:t>【…………】</w:t>
      </w:r>
    </w:p>
    <w:p w:rsidR="009C1EAC" w:rsidRDefault="009C1EAC" w:rsidP="007E3ECC">
      <w:r>
        <w:rPr>
          <w:rFonts w:hint="eastAsia"/>
        </w:rPr>
        <w:t>本不在意的台词，意外的让鸢丸打了个冷战。</w:t>
      </w:r>
    </w:p>
    <w:p w:rsidR="009C1EAC" w:rsidRDefault="009C1EAC" w:rsidP="007E3ECC">
      <w:r>
        <w:rPr>
          <w:rFonts w:hint="eastAsia"/>
        </w:rPr>
        <w:t>【…………真是的，到底哪个是在开玩笑啊？该不会真的只是恰好没找着吧，真不像你啊。草十郎。】</w:t>
      </w:r>
    </w:p>
    <w:p w:rsidR="009C1EAC" w:rsidRDefault="009C1EAC" w:rsidP="007E3ECC">
      <w:r>
        <w:rPr>
          <w:rFonts w:hint="eastAsia"/>
        </w:rPr>
        <w:t>【你说了苍崎的坏话……】</w:t>
      </w:r>
    </w:p>
    <w:p w:rsidR="009C1EAC" w:rsidRDefault="009C1EAC" w:rsidP="007E3ECC"/>
    <w:p w:rsidR="009C1EAC" w:rsidRDefault="009C1EAC" w:rsidP="007E3ECC">
      <w:r>
        <w:rPr>
          <w:rFonts w:hint="eastAsia"/>
        </w:rPr>
        <w:t>低着眼睑，不高兴的握着饭团的草十郎这么说着，确实这么说了。</w:t>
      </w:r>
    </w:p>
    <w:p w:rsidR="009C1EAC" w:rsidRDefault="009C1EAC" w:rsidP="007E3ECC">
      <w:r>
        <w:rPr>
          <w:rFonts w:hint="eastAsia"/>
        </w:rPr>
        <w:t>鸢丸哑然盯着一副不满的样子嘴里喃喃说着什么的草十郎。</w:t>
      </w:r>
    </w:p>
    <w:p w:rsidR="009C1EAC" w:rsidRDefault="009C1EAC" w:rsidP="007E3ECC"/>
    <w:p w:rsidR="009C1EAC" w:rsidRDefault="009C1EAC" w:rsidP="007E3ECC">
      <w:r>
        <w:rPr>
          <w:rFonts w:hint="eastAsia"/>
        </w:rPr>
        <w:t>【喂，刚才的话可不能就这么听过就算了。我说了苍崎的坏话所以你要讨回来，是这么回事吗？】</w:t>
      </w:r>
    </w:p>
    <w:p w:rsidR="009C1EAC" w:rsidRDefault="009C1EAC" w:rsidP="007E3ECC">
      <w:r>
        <w:rPr>
          <w:rFonts w:hint="eastAsia"/>
        </w:rPr>
        <w:t>【……………………】</w:t>
      </w:r>
    </w:p>
    <w:p w:rsidR="009C1EAC" w:rsidRPr="00025FD7" w:rsidRDefault="009C1EAC" w:rsidP="00025FD7">
      <w:r>
        <w:rPr>
          <w:rFonts w:hint="eastAsia"/>
        </w:rPr>
        <w:t>嚼嚼嚼嚼嚼嚼</w:t>
      </w:r>
    </w:p>
    <w:p w:rsidR="009C1EAC" w:rsidRDefault="009C1EAC" w:rsidP="00025FD7">
      <w:r>
        <w:rPr>
          <w:rFonts w:hint="eastAsia"/>
        </w:rPr>
        <w:t>纯朴的乡下男孩无言的抗议，越来越增加了这件事的真实性。</w:t>
      </w:r>
    </w:p>
    <w:p w:rsidR="009C1EAC" w:rsidRPr="00025FD7" w:rsidRDefault="009C1EAC" w:rsidP="00025FD7">
      <w:r>
        <w:rPr>
          <w:rFonts w:hint="eastAsia"/>
        </w:rPr>
        <w:t>没跑了，太悲惨了，副会长头疼到好像被雷劈了一样。</w:t>
      </w:r>
    </w:p>
    <w:p w:rsidR="009C1EAC" w:rsidRDefault="009C1EAC" w:rsidP="007E3ECC">
      <w:r>
        <w:rPr>
          <w:rFonts w:hint="eastAsia"/>
        </w:rPr>
        <w:t>【怎么这样，你这家伙，被苍崎迷住了吗？</w:t>
      </w:r>
    </w:p>
    <w:p w:rsidR="009C1EAC" w:rsidRDefault="009C1EAC" w:rsidP="007E3ECC">
      <w:r>
        <w:rPr>
          <w:rFonts w:hint="eastAsia"/>
        </w:rPr>
        <w:t>是这样吧，肯定是这么回事吧，喂，别睡了给我起来。】</w:t>
      </w:r>
    </w:p>
    <w:p w:rsidR="009C1EAC" w:rsidRDefault="009C1EAC" w:rsidP="007E3ECC">
      <w:r>
        <w:rPr>
          <w:rFonts w:hint="eastAsia"/>
        </w:rPr>
        <w:t>鸢丸从椅子上站起来，扶着草十郎的肩膀使劲摇晃着。</w:t>
      </w:r>
    </w:p>
    <w:p w:rsidR="009C1EAC" w:rsidRDefault="009C1EAC" w:rsidP="007E3ECC">
      <w:r>
        <w:rPr>
          <w:rFonts w:hint="eastAsia"/>
        </w:rPr>
        <w:t>没办法，草十郎一副不情愿的样子睁开了眼睛。</w:t>
      </w:r>
    </w:p>
    <w:p w:rsidR="009C1EAC" w:rsidRDefault="009C1EAC" w:rsidP="007E3ECC">
      <w:r>
        <w:rPr>
          <w:rFonts w:hint="eastAsia"/>
        </w:rPr>
        <w:t>【是呢……你还不知道一年前的惨剧。</w:t>
      </w:r>
    </w:p>
    <w:p w:rsidR="009C1EAC" w:rsidRDefault="009C1EAC" w:rsidP="007E3ECC">
      <w:r>
        <w:rPr>
          <w:rFonts w:hint="eastAsia"/>
        </w:rPr>
        <w:t>知道了的话，就不会抱有这种</w:t>
      </w:r>
      <w:r w:rsidRPr="00B01124">
        <w:rPr>
          <w:rFonts w:hint="eastAsia"/>
        </w:rPr>
        <w:t>必定</w:t>
      </w:r>
      <w:r>
        <w:rPr>
          <w:rFonts w:hint="eastAsia"/>
        </w:rPr>
        <w:t>会破灭的愿望了。】</w:t>
      </w:r>
    </w:p>
    <w:p w:rsidR="009C1EAC" w:rsidRDefault="009C1EAC" w:rsidP="007E3ECC">
      <w:r>
        <w:rPr>
          <w:rFonts w:hint="eastAsia"/>
        </w:rPr>
        <w:t>【你的话里面太多误解了。这个先放放，比起这个，一年前的惨剧是什么？】</w:t>
      </w:r>
    </w:p>
    <w:p w:rsidR="009C1EAC" w:rsidRDefault="009C1EAC" w:rsidP="007E3ECC">
      <w:r>
        <w:rPr>
          <w:rFonts w:hint="eastAsia"/>
        </w:rPr>
        <w:t>【</w:t>
      </w:r>
      <w:r>
        <w:t>——</w:t>
      </w:r>
      <w:r>
        <w:rPr>
          <w:rFonts w:hint="eastAsia"/>
        </w:rPr>
        <w:t>唔】</w:t>
      </w:r>
    </w:p>
    <w:p w:rsidR="009C1EAC" w:rsidRDefault="009C1EAC" w:rsidP="007E3ECC">
      <w:r>
        <w:rPr>
          <w:rFonts w:hint="eastAsia"/>
        </w:rPr>
        <w:t>鸢丸突然冷静下来，好像是在考虑着什么事情，坐回到椅子上。</w:t>
      </w:r>
    </w:p>
    <w:p w:rsidR="009C1EAC" w:rsidRDefault="009C1EAC" w:rsidP="007E3ECC">
      <w:r>
        <w:rPr>
          <w:rFonts w:hint="eastAsia"/>
        </w:rPr>
        <w:t>【没办法，虽然我不喜欢背后传人闲话。】</w:t>
      </w:r>
    </w:p>
    <w:p w:rsidR="009C1EAC" w:rsidRDefault="009C1EAC" w:rsidP="007E3ECC">
      <w:r>
        <w:rPr>
          <w:rFonts w:hint="eastAsia"/>
        </w:rPr>
        <w:t>但是为了青少年光辉的未来也只能这样了，鸢丸这么自我肯定着。</w:t>
      </w:r>
    </w:p>
    <w:p w:rsidR="009C1EAC" w:rsidRDefault="009C1EAC" w:rsidP="007E3ECC">
      <w:r>
        <w:rPr>
          <w:rFonts w:hint="eastAsia"/>
        </w:rPr>
        <w:t>【那是苍崎还是一年级的事情。</w:t>
      </w:r>
    </w:p>
    <w:p w:rsidR="009C1EAC" w:rsidRDefault="009C1EAC" w:rsidP="007E3ECC">
      <w:r>
        <w:rPr>
          <w:rFonts w:hint="eastAsia"/>
        </w:rPr>
        <w:t>那时候大家都才刚刚入学，苍崎是什么样的性格大家还都不知道。</w:t>
      </w:r>
    </w:p>
    <w:p w:rsidR="009C1EAC" w:rsidRDefault="009C1EAC" w:rsidP="007E3ECC">
      <w:r>
        <w:rPr>
          <w:rFonts w:hint="eastAsia"/>
        </w:rPr>
        <w:t>那家伙，光看外表的话毫无疑问是个美人。</w:t>
      </w:r>
    </w:p>
    <w:p w:rsidR="009C1EAC" w:rsidRDefault="009C1EAC" w:rsidP="007E3ECC">
      <w:r>
        <w:rPr>
          <w:rFonts w:hint="eastAsia"/>
        </w:rPr>
        <w:t>也因此男生们高兴的手舞足蹈。】</w:t>
      </w:r>
    </w:p>
    <w:p w:rsidR="009C1EAC" w:rsidRDefault="009C1EAC" w:rsidP="007E3ECC"/>
    <w:p w:rsidR="009C1EAC" w:rsidRDefault="009C1EAC" w:rsidP="007E3ECC">
      <w:r>
        <w:rPr>
          <w:rFonts w:hint="eastAsia"/>
        </w:rPr>
        <w:t>但是，后面发生了不同意义上让人手舞足蹈的事情。估计所有人做梦都没有想到吧。</w:t>
      </w:r>
    </w:p>
    <w:p w:rsidR="009C1EAC" w:rsidRDefault="009C1EAC" w:rsidP="007E3ECC">
      <w:r>
        <w:rPr>
          <w:rFonts w:hint="eastAsia"/>
        </w:rPr>
        <w:t>【四月，五月左右发生了让上下都骚动的大事情。</w:t>
      </w:r>
    </w:p>
    <w:p w:rsidR="009C1EAC" w:rsidRDefault="009C1EAC" w:rsidP="007E3ECC">
      <w:r>
        <w:rPr>
          <w:rFonts w:hint="eastAsia"/>
        </w:rPr>
        <w:t>那个时候不论高年级的还是低年级的都牵扯进去了。</w:t>
      </w:r>
    </w:p>
    <w:p w:rsidR="009C1EAC" w:rsidRDefault="009C1EAC" w:rsidP="007E3ECC">
      <w:r>
        <w:rPr>
          <w:rFonts w:hint="eastAsia"/>
        </w:rPr>
        <w:t>混蛋之间互相牵制，互相斗法，到后来发展到决斗，这也一样算是骚动吧。就算只是待在苍崎周围都够呛。】</w:t>
      </w:r>
    </w:p>
    <w:p w:rsidR="009C1EAC" w:rsidRDefault="009C1EAC" w:rsidP="007E3ECC">
      <w:r>
        <w:rPr>
          <w:rFonts w:hint="eastAsia"/>
        </w:rPr>
        <w:t>【怎么就发生到这种不知所谓的事态了？】</w:t>
      </w:r>
    </w:p>
    <w:p w:rsidR="009C1EAC" w:rsidRDefault="009C1EAC" w:rsidP="007E3ECC">
      <w:r>
        <w:rPr>
          <w:rFonts w:hint="eastAsia"/>
        </w:rPr>
        <w:t>【当然因为苍崎只有一个，而不认命的白痴有超过一百人。</w:t>
      </w:r>
    </w:p>
    <w:p w:rsidR="009C1EAC" w:rsidRDefault="009C1EAC" w:rsidP="007E3ECC">
      <w:r>
        <w:rPr>
          <w:rFonts w:hint="eastAsia"/>
        </w:rPr>
        <w:t>一个一个请苍崎吃午饭都要三个月吧。</w:t>
      </w:r>
    </w:p>
    <w:p w:rsidR="009C1EAC" w:rsidRDefault="009C1EAC" w:rsidP="007E3ECC">
      <w:r>
        <w:rPr>
          <w:rFonts w:hint="eastAsia"/>
        </w:rPr>
        <w:t>因此，首先是男生之间无聊的暗斗。】</w:t>
      </w:r>
    </w:p>
    <w:p w:rsidR="009C1EAC" w:rsidRDefault="009C1EAC" w:rsidP="007E3ECC">
      <w:r>
        <w:rPr>
          <w:rFonts w:hint="eastAsia"/>
        </w:rPr>
        <w:t>【…………】</w:t>
      </w:r>
    </w:p>
    <w:p w:rsidR="009C1EAC" w:rsidRDefault="009C1EAC" w:rsidP="007E3ECC">
      <w:r>
        <w:rPr>
          <w:rFonts w:hint="eastAsia"/>
        </w:rPr>
        <w:t>【嘛，听不懂的话就跳过吧。反正也就是些废物的事情，跟我要说的没什么关系。】</w:t>
      </w:r>
    </w:p>
    <w:p w:rsidR="009C1EAC" w:rsidRDefault="009C1EAC" w:rsidP="007E3ECC">
      <w:r>
        <w:rPr>
          <w:rFonts w:hint="eastAsia"/>
        </w:rPr>
        <w:t>【于是，那种怎样都行的斗争过后，胜了留下来的家伙列队向一年级的女生说希望交往的事情。</w:t>
      </w:r>
    </w:p>
    <w:p w:rsidR="009C1EAC" w:rsidRDefault="009C1EAC" w:rsidP="007E3ECC">
      <w:r>
        <w:rPr>
          <w:rFonts w:hint="eastAsia"/>
        </w:rPr>
        <w:t>苍崎那边是怎么说着来着？对方没有诚意？不对，是说没有勇气来着？反正就类似那样，无视了，认同的家伙一个都没有。</w:t>
      </w:r>
    </w:p>
    <w:p w:rsidR="009C1EAC" w:rsidRDefault="009C1EAC" w:rsidP="007E3ECC">
      <w:r>
        <w:rPr>
          <w:rFonts w:hint="eastAsia"/>
        </w:rPr>
        <w:t>自然希望和她交往的人全被很有礼貌的当场拒绝了。】</w:t>
      </w:r>
    </w:p>
    <w:p w:rsidR="009C1EAC" w:rsidRDefault="009C1EAC" w:rsidP="007E3ECC">
      <w:r>
        <w:rPr>
          <w:rFonts w:hint="eastAsia"/>
        </w:rPr>
        <w:t>【但是，在那群人中就有会错意的家伙。</w:t>
      </w:r>
    </w:p>
    <w:p w:rsidR="009C1EAC" w:rsidRDefault="009C1EAC" w:rsidP="007E3ECC">
      <w:r>
        <w:rPr>
          <w:rFonts w:hint="eastAsia"/>
        </w:rPr>
        <w:t>三年级里有个家伙利用人脉不知几次的向苍崎表明希望交往。</w:t>
      </w:r>
    </w:p>
    <w:p w:rsidR="009C1EAC" w:rsidRDefault="009C1EAC" w:rsidP="007E3ECC">
      <w:r>
        <w:rPr>
          <w:rFonts w:hint="eastAsia"/>
        </w:rPr>
        <w:t>…………大概，那家伙的脑袋有点问题吧。现在想起来，只能这么认为了。】</w:t>
      </w:r>
    </w:p>
    <w:p w:rsidR="009C1EAC" w:rsidRDefault="009C1EAC" w:rsidP="007E3ECC">
      <w:r>
        <w:rPr>
          <w:rFonts w:hint="eastAsia"/>
        </w:rPr>
        <w:t>顺带一提，那个三年级的是前代学生会长这件事，鸢丸对草十郎保密了。</w:t>
      </w:r>
    </w:p>
    <w:p w:rsidR="009C1EAC" w:rsidRPr="009711A8" w:rsidRDefault="009C1EAC" w:rsidP="007E3ECC">
      <w:r>
        <w:rPr>
          <w:rFonts w:hint="eastAsia"/>
        </w:rPr>
        <w:t>【从学校周围到苍崎家都硬要跟着。本来就觉得有点烦的苍崎终于也忍到极限了吧。话说，说点什么让对方忌惮的方法也没有吧。】</w:t>
      </w:r>
    </w:p>
    <w:p w:rsidR="009C1EAC" w:rsidRDefault="009C1EAC" w:rsidP="007E3ECC">
      <w:r>
        <w:rPr>
          <w:rFonts w:hint="eastAsia"/>
        </w:rPr>
        <w:t>（渣渣注：这里背景是苍崎飞踹前学生会长的剪影）</w:t>
      </w:r>
    </w:p>
    <w:p w:rsidR="009C1EAC" w:rsidRDefault="009C1EAC" w:rsidP="007E3ECC">
      <w:r>
        <w:rPr>
          <w:rFonts w:hint="eastAsia"/>
        </w:rPr>
        <w:t>【结果，那家伙自己自愿从这里转学出去，就这样从三咲町里逃了出去。苍崎也吃到了在家反省一个月的处罚。</w:t>
      </w:r>
    </w:p>
    <w:p w:rsidR="009C1EAC" w:rsidRDefault="009C1EAC" w:rsidP="007E3ECC">
      <w:r>
        <w:rPr>
          <w:rFonts w:hint="eastAsia"/>
        </w:rPr>
        <w:t>传说中的血之公会堂事件就是指这个。</w:t>
      </w:r>
    </w:p>
    <w:p w:rsidR="009C1EAC" w:rsidRDefault="009C1EAC" w:rsidP="007E3ECC">
      <w:r>
        <w:rPr>
          <w:rFonts w:hint="eastAsia"/>
        </w:rPr>
        <w:t>详细的情况就去问本人……………好像会很麻烦啊，去新闻部也行。那里的部长很会做事的，可以打听到不少有趣的东西吧。】</w:t>
      </w:r>
    </w:p>
    <w:p w:rsidR="009C1EAC" w:rsidRDefault="009C1EAC" w:rsidP="007E3ECC">
      <w:r>
        <w:rPr>
          <w:rFonts w:hint="eastAsia"/>
        </w:rPr>
        <w:t>【…………鸢丸，那个，具体的表现只能是故意避开苍崎吗？】</w:t>
      </w:r>
    </w:p>
    <w:p w:rsidR="009C1EAC" w:rsidRDefault="009C1EAC" w:rsidP="007E3ECC">
      <w:r>
        <w:rPr>
          <w:rFonts w:hint="eastAsia"/>
        </w:rPr>
        <w:t>【没办法的吧，理事长的儿子也好什么也好，对怕的事情总是会害怕的吧。不论如何也要从高中平安毕业才行啊。</w:t>
      </w:r>
    </w:p>
    <w:p w:rsidR="009C1EAC" w:rsidRDefault="009C1EAC" w:rsidP="007E3ECC">
      <w:r>
        <w:rPr>
          <w:rFonts w:hint="eastAsia"/>
        </w:rPr>
        <w:t>那家伙都有精神创伤了，看到咱们学校的女生制服都会吓得忍不住尖叫。】</w:t>
      </w:r>
    </w:p>
    <w:p w:rsidR="009C1EAC" w:rsidRDefault="009C1EAC" w:rsidP="007E3ECC">
      <w:r>
        <w:rPr>
          <w:rFonts w:hint="eastAsia"/>
        </w:rPr>
        <w:t>【………………】</w:t>
      </w:r>
    </w:p>
    <w:p w:rsidR="009C1EAC" w:rsidRDefault="009C1EAC" w:rsidP="007E3ECC">
      <w:r>
        <w:rPr>
          <w:rFonts w:hint="eastAsia"/>
        </w:rPr>
        <w:t>嗯，草十郎好像明白了一样低着头。</w:t>
      </w:r>
    </w:p>
    <w:p w:rsidR="009C1EAC" w:rsidRDefault="009C1EAC" w:rsidP="007E3ECC">
      <w:r>
        <w:rPr>
          <w:rFonts w:hint="eastAsia"/>
        </w:rPr>
        <w:t>鸢丸说的这些事情，草十郎之前完全不知道。</w:t>
      </w:r>
    </w:p>
    <w:p w:rsidR="009C1EAC" w:rsidRDefault="009C1EAC" w:rsidP="007E3ECC">
      <w:r>
        <w:rPr>
          <w:rFonts w:hint="eastAsia"/>
        </w:rPr>
        <w:t>【唉，就这样吧。</w:t>
      </w:r>
    </w:p>
    <w:p w:rsidR="009C1EAC" w:rsidRDefault="009C1EAC" w:rsidP="007E3ECC">
      <w:r>
        <w:rPr>
          <w:rFonts w:hint="eastAsia"/>
        </w:rPr>
        <w:t>比起这个，为什么会选择苍崎啊？草十郎。】</w:t>
      </w:r>
    </w:p>
    <w:p w:rsidR="009C1EAC" w:rsidRDefault="009C1EAC" w:rsidP="007E3ECC">
      <w:r>
        <w:rPr>
          <w:rFonts w:hint="eastAsia"/>
        </w:rPr>
        <w:t>被这么问了，这次，草十郎抬起头。</w:t>
      </w:r>
    </w:p>
    <w:p w:rsidR="009C1EAC" w:rsidRDefault="009C1EAC" w:rsidP="007E3ECC">
      <w:r>
        <w:rPr>
          <w:rFonts w:hint="eastAsia"/>
        </w:rPr>
        <w:t>【喂，你啊，真是喜欢苍崎吗？</w:t>
      </w:r>
    </w:p>
    <w:p w:rsidR="009C1EAC" w:rsidRDefault="009C1EAC" w:rsidP="007E3ECC">
      <w:r>
        <w:rPr>
          <w:rFonts w:hint="eastAsia"/>
        </w:rPr>
        <w:t>如果只是心里咚咚跳的话，那不是恋爱的反应，那是吓的！草兄弟你再怎么呆，总有理由吧。】</w:t>
      </w:r>
    </w:p>
    <w:p w:rsidR="009C1EAC" w:rsidRDefault="009C1EAC" w:rsidP="007E3ECC">
      <w:r>
        <w:rPr>
          <w:rFonts w:hint="eastAsia"/>
        </w:rPr>
        <w:t>鸢丸的话里面其实是有问题的，但是那些先不管。</w:t>
      </w:r>
    </w:p>
    <w:p w:rsidR="009C1EAC" w:rsidRDefault="009C1EAC" w:rsidP="007E3ECC">
      <w:r>
        <w:rPr>
          <w:rFonts w:hint="eastAsia"/>
        </w:rPr>
        <w:t>草十郎也不清楚自己对苍崎抱有的感情算是什么。</w:t>
      </w:r>
    </w:p>
    <w:p w:rsidR="009C1EAC" w:rsidRDefault="009C1EAC" w:rsidP="007E3ECC">
      <w:r>
        <w:rPr>
          <w:rFonts w:hint="eastAsia"/>
        </w:rPr>
        <w:t>【也对呢，真奇怪，我明明对她还不怎么了解。】</w:t>
      </w:r>
    </w:p>
    <w:p w:rsidR="009C1EAC" w:rsidRDefault="009C1EAC" w:rsidP="007E3ECC">
      <w:r>
        <w:rPr>
          <w:rFonts w:hint="eastAsia"/>
        </w:rPr>
        <w:t>这也是肯定的，自从创校日的熟悉校园以来，在学校范围内，草十郎和青子连一句话都没说过。</w:t>
      </w:r>
    </w:p>
    <w:p w:rsidR="009C1EAC" w:rsidRDefault="009C1EAC" w:rsidP="007E3ECC">
      <w:r>
        <w:rPr>
          <w:rFonts w:hint="eastAsia"/>
        </w:rPr>
        <w:t>草十郎就算想搭个话，青子早就径直走过去了。</w:t>
      </w:r>
    </w:p>
    <w:p w:rsidR="009C1EAC" w:rsidRDefault="009C1EAC" w:rsidP="007E3ECC">
      <w:r>
        <w:rPr>
          <w:rFonts w:hint="eastAsia"/>
        </w:rPr>
        <w:t>前段时间的周一正好安排到一起劳动了，那也只是互相问问时间这种程度的对话而已。</w:t>
      </w:r>
    </w:p>
    <w:p w:rsidR="009C1EAC" w:rsidRDefault="009C1EAC" w:rsidP="007E3ECC">
      <w:r>
        <w:rPr>
          <w:rFonts w:hint="eastAsia"/>
        </w:rPr>
        <w:t>【但是鸢丸，可能你不太知道吧。</w:t>
      </w:r>
    </w:p>
    <w:p w:rsidR="009C1EAC" w:rsidRDefault="009C1EAC" w:rsidP="007E3ECC">
      <w:r>
        <w:rPr>
          <w:rFonts w:hint="eastAsia"/>
        </w:rPr>
        <w:t>时不时的，我会感觉到有人的视线，就算回头去看也总是找不到人。这时候心里会担心会想着一个人。</w:t>
      </w:r>
    </w:p>
    <w:p w:rsidR="009C1EAC" w:rsidRDefault="009C1EAC" w:rsidP="007E3ECC">
      <w:r>
        <w:rPr>
          <w:rFonts w:hint="eastAsia"/>
        </w:rPr>
        <w:t>就像鸢丸你说的那样，只是在走廊上见过我。是不是仅仅只是监视我也不清楚，是不是对我也只是顺便关心一下也不清楚。</w:t>
      </w:r>
    </w:p>
    <w:p w:rsidR="009C1EAC" w:rsidRDefault="009C1EAC" w:rsidP="007E3ECC">
      <w:r>
        <w:rPr>
          <w:rFonts w:hint="eastAsia"/>
        </w:rPr>
        <w:t>但是，不管是什么，我对她的关心是真的。】</w:t>
      </w:r>
    </w:p>
    <w:p w:rsidR="009C1EAC" w:rsidRDefault="009C1EAC" w:rsidP="007E3ECC">
      <w:r>
        <w:rPr>
          <w:rFonts w:hint="eastAsia"/>
        </w:rPr>
        <w:t>【而且，我也认为这是最重要的事情。</w:t>
      </w:r>
    </w:p>
    <w:p w:rsidR="009C1EAC" w:rsidRDefault="009C1EAC" w:rsidP="007E3ECC">
      <w:r>
        <w:rPr>
          <w:rFonts w:hint="eastAsia"/>
        </w:rPr>
        <w:t>苍崎虽然是那个样子，实际上，她帮助了我很多。】</w:t>
      </w:r>
    </w:p>
    <w:p w:rsidR="009C1EAC" w:rsidRDefault="009C1EAC" w:rsidP="007E3ECC">
      <w:r>
        <w:rPr>
          <w:rFonts w:hint="eastAsia"/>
        </w:rPr>
        <w:t>他不服输的这么认真的说着，</w:t>
      </w:r>
    </w:p>
    <w:p w:rsidR="009C1EAC" w:rsidRDefault="009C1EAC" w:rsidP="007E3ECC">
      <w:r>
        <w:rPr>
          <w:rFonts w:hint="eastAsia"/>
        </w:rPr>
        <w:t>听了这些的鸢丸稍微有些后悔了，忍不住轻轻叹了口气。</w:t>
      </w:r>
    </w:p>
    <w:p w:rsidR="009C1EAC" w:rsidRDefault="009C1EAC" w:rsidP="007E3ECC">
      <w:r>
        <w:rPr>
          <w:rFonts w:hint="eastAsia"/>
        </w:rPr>
        <w:t>如果没听到刚才的那些话，鸢丸还打算找一个合适的女学生介绍给草十郎，希望能给他一个平稳高中生活。</w:t>
      </w:r>
    </w:p>
    <w:p w:rsidR="009C1EAC" w:rsidRDefault="009C1EAC" w:rsidP="007E3ECC">
      <w:r>
        <w:rPr>
          <w:rFonts w:hint="eastAsia"/>
        </w:rPr>
        <w:t>本来，鸢丸也不是为了兄弟两肋插刀的类型。</w:t>
      </w:r>
    </w:p>
    <w:p w:rsidR="009C1EAC" w:rsidRDefault="009C1EAC" w:rsidP="007E3ECC">
      <w:r>
        <w:rPr>
          <w:rFonts w:hint="eastAsia"/>
        </w:rPr>
        <w:t>对方可以利用的话就去损人利己，骗他来帮助自己。</w:t>
      </w:r>
    </w:p>
    <w:p w:rsidR="009C1EAC" w:rsidRDefault="009C1EAC" w:rsidP="007E3ECC">
      <w:r>
        <w:rPr>
          <w:rFonts w:hint="eastAsia"/>
        </w:rPr>
        <w:t>没法利用的，或者无法判断是否可以利用的就保持距离。以上就是规司鸢丸的信条。</w:t>
      </w:r>
    </w:p>
    <w:p w:rsidR="009C1EAC" w:rsidRDefault="009C1EAC" w:rsidP="007E3ECC">
      <w:r>
        <w:rPr>
          <w:rFonts w:hint="eastAsia"/>
        </w:rPr>
        <w:t>而对他来说，草十郎并不是可以从其身上获得利益的对象。是让人忍不住帮忙的人种。</w:t>
      </w:r>
    </w:p>
    <w:p w:rsidR="009C1EAC" w:rsidRDefault="009C1EAC" w:rsidP="007E3ECC">
      <w:r>
        <w:rPr>
          <w:rFonts w:hint="eastAsia"/>
        </w:rPr>
        <w:t>鸢丸对友情并不疏远。</w:t>
      </w:r>
    </w:p>
    <w:p w:rsidR="009C1EAC" w:rsidRDefault="009C1EAC" w:rsidP="007E3ECC">
      <w:r>
        <w:rPr>
          <w:rFonts w:hint="eastAsia"/>
        </w:rPr>
        <w:t>称为朋友的人并不一定是可以获得利益的对象。</w:t>
      </w:r>
    </w:p>
    <w:p w:rsidR="009C1EAC" w:rsidRPr="00C41AC0" w:rsidRDefault="009C1EAC" w:rsidP="007E3ECC"/>
    <w:p w:rsidR="009C1EAC" w:rsidRDefault="009C1EAC" w:rsidP="007E3ECC">
      <w:r>
        <w:rPr>
          <w:rFonts w:hint="eastAsia"/>
        </w:rPr>
        <w:t>……但是，草十郎是真的被青子迷住了。作为朋友，想要把这个事实改变真是比登天还难。</w:t>
      </w:r>
    </w:p>
    <w:p w:rsidR="009C1EAC" w:rsidRPr="00C41AC0" w:rsidRDefault="009C1EAC" w:rsidP="007E3ECC">
      <w:r>
        <w:rPr>
          <w:rFonts w:hint="eastAsia"/>
        </w:rPr>
        <w:t>【哎呀哎呀，喜欢上一个人也不需要什么理由吗？】</w:t>
      </w:r>
    </w:p>
    <w:p w:rsidR="009C1EAC" w:rsidRDefault="009C1EAC" w:rsidP="007E3ECC">
      <w:r>
        <w:rPr>
          <w:rFonts w:hint="eastAsia"/>
        </w:rPr>
        <w:t>【没有那样的事，理由的话也有一个。</w:t>
      </w:r>
    </w:p>
    <w:p w:rsidR="009C1EAC" w:rsidRDefault="009C1EAC" w:rsidP="007E3ECC">
      <w:r>
        <w:rPr>
          <w:rFonts w:hint="eastAsia"/>
        </w:rPr>
        <w:t>第一眼见到的时候觉得很漂亮。】</w:t>
      </w:r>
    </w:p>
    <w:p w:rsidR="009C1EAC" w:rsidRDefault="009C1EAC" w:rsidP="007E3ECC">
      <w:r>
        <w:rPr>
          <w:rFonts w:hint="eastAsia"/>
        </w:rPr>
        <w:t>【啊？】</w:t>
      </w:r>
    </w:p>
    <w:p w:rsidR="009C1EAC" w:rsidRDefault="009C1EAC" w:rsidP="007E3ECC">
      <w:r>
        <w:rPr>
          <w:rFonts w:hint="eastAsia"/>
        </w:rPr>
        <w:t>唉，叹着气把肩膀垂下的鸢丸。</w:t>
      </w:r>
    </w:p>
    <w:p w:rsidR="009C1EAC" w:rsidRDefault="009C1EAC" w:rsidP="007E3ECC">
      <w:r>
        <w:rPr>
          <w:rFonts w:hint="eastAsia"/>
        </w:rPr>
        <w:t>【什么啊！说出来了很让人不好意思的话啊。也就是被外表迷住了对吧？结果只是外表吗？草十郎。】</w:t>
      </w:r>
    </w:p>
    <w:p w:rsidR="009C1EAC" w:rsidRDefault="009C1EAC" w:rsidP="007E3ECC">
      <w:r>
        <w:rPr>
          <w:rFonts w:hint="eastAsia"/>
        </w:rPr>
        <w:t>【漂亮到把人迷住了，不是很好吗？</w:t>
      </w:r>
    </w:p>
    <w:p w:rsidR="009C1EAC" w:rsidRDefault="009C1EAC" w:rsidP="007E3ECC">
      <w:r>
        <w:rPr>
          <w:rFonts w:hint="eastAsia"/>
        </w:rPr>
        <w:t>为了保证自己的魅力而努力的话，就可以从外表可以知道其内在。我不觉得这是不可能的。】</w:t>
      </w:r>
    </w:p>
    <w:p w:rsidR="009C1EAC" w:rsidRDefault="009C1EAC" w:rsidP="007E3ECC">
      <w:r>
        <w:rPr>
          <w:rFonts w:hint="eastAsia"/>
        </w:rPr>
        <w:t>【哼。】</w:t>
      </w:r>
    </w:p>
    <w:p w:rsidR="009C1EAC" w:rsidRDefault="009C1EAC" w:rsidP="007E3ECC">
      <w:r>
        <w:rPr>
          <w:rFonts w:hint="eastAsia"/>
        </w:rPr>
        <w:t>虽然也有强词夺理的地方，但总体来说还是很有道理的。</w:t>
      </w:r>
    </w:p>
    <w:p w:rsidR="009C1EAC" w:rsidRDefault="009C1EAC" w:rsidP="007E3ECC">
      <w:r>
        <w:rPr>
          <w:rFonts w:hint="eastAsia"/>
        </w:rPr>
        <w:t>【……………没办法，知道了。这话题就此打住吧，其实我并不想知道草兄弟选谁当自己的女人。】</w:t>
      </w:r>
    </w:p>
    <w:p w:rsidR="009C1EAC" w:rsidRDefault="009C1EAC" w:rsidP="007E3ECC">
      <w:r>
        <w:rPr>
          <w:rFonts w:hint="eastAsia"/>
        </w:rPr>
        <w:t>然而，</w:t>
      </w:r>
    </w:p>
    <w:p w:rsidR="009C1EAC" w:rsidRDefault="009C1EAC" w:rsidP="007E3ECC">
      <w:r>
        <w:rPr>
          <w:rFonts w:hint="eastAsia"/>
        </w:rPr>
        <w:t>在这里，鸢丸有一个重大的误解。</w:t>
      </w:r>
    </w:p>
    <w:p w:rsidR="009C1EAC" w:rsidRDefault="009C1EAC" w:rsidP="007E3ECC">
      <w:r>
        <w:rPr>
          <w:rFonts w:hint="eastAsia"/>
        </w:rPr>
        <w:t>草十郎确实是对苍崎青子抱有好感。但也只是如此，并没有打从心底里喜欢啊，希望和苍崎做恋人啊之类的愿望。甚至可以说这类想法一点都没有过。而鸢丸就是弄错了这一点。</w:t>
      </w:r>
    </w:p>
    <w:p w:rsidR="009C1EAC" w:rsidRDefault="009C1EAC" w:rsidP="007E3ECC">
      <w:r>
        <w:rPr>
          <w:rFonts w:hint="eastAsia"/>
        </w:rPr>
        <w:t>这个误解成了日后巨大事件的祸根这一事，不是神的鸢丸根本不可能察觉到吧。</w:t>
      </w:r>
    </w:p>
    <w:p w:rsidR="009C1EAC" w:rsidRDefault="009C1EAC" w:rsidP="007E3ECC"/>
    <w:p w:rsidR="009C1EAC" w:rsidRDefault="009C1EAC" w:rsidP="007E3ECC">
      <w:r>
        <w:rPr>
          <w:rFonts w:hint="eastAsia"/>
        </w:rPr>
        <w:t>【但是呐，还是让我给你一个忠告吧草十郎。</w:t>
      </w:r>
    </w:p>
    <w:p w:rsidR="009C1EAC" w:rsidRDefault="009C1EAC" w:rsidP="007E3ECC">
      <w:r>
        <w:rPr>
          <w:rFonts w:hint="eastAsia"/>
        </w:rPr>
        <w:t>苍崎并不一定讨厌和她吵架的对手，反过来说的话，不管她对你多亲近也不一定就代表她喜欢你。我就是个例子。】</w:t>
      </w:r>
    </w:p>
    <w:p w:rsidR="009C1EAC" w:rsidRDefault="009C1EAC" w:rsidP="007E3ECC">
      <w:r>
        <w:rPr>
          <w:rFonts w:hint="eastAsia"/>
        </w:rPr>
        <w:t>回想起过去的伤心事，鸢丸重重的叹了一口气这么说着。</w:t>
      </w:r>
    </w:p>
    <w:p w:rsidR="009C1EAC" w:rsidRDefault="009C1EAC" w:rsidP="007E3ECC">
      <w:r>
        <w:rPr>
          <w:rFonts w:hint="eastAsia"/>
        </w:rPr>
        <w:t>【是吗？具体点呢？】</w:t>
      </w:r>
    </w:p>
    <w:p w:rsidR="009C1EAC" w:rsidRPr="003E2AE8" w:rsidRDefault="009C1EAC" w:rsidP="007E3ECC">
      <w:r>
        <w:rPr>
          <w:rFonts w:hint="eastAsia"/>
        </w:rPr>
        <w:t>【哦，过去，那家伙本来挺自以为是的，最后终于做出一件让人举手投降的事情。</w:t>
      </w:r>
    </w:p>
    <w:p w:rsidR="009C1EAC" w:rsidRDefault="009C1EAC" w:rsidP="007E3ECC">
      <w:r>
        <w:rPr>
          <w:rFonts w:hint="eastAsia"/>
        </w:rPr>
        <w:t>半年前的夏天争夺学生会长的时候，我和她在学生会里共事已经一年了。比起女生，我更把她当战友。</w:t>
      </w:r>
    </w:p>
    <w:p w:rsidR="009C1EAC" w:rsidRDefault="009C1EAC" w:rsidP="007E3ECC">
      <w:r>
        <w:rPr>
          <w:rFonts w:hint="eastAsia"/>
        </w:rPr>
        <w:t>还在准备的时候就扬起右手扇了我一巴掌。我一直是棒球队主力的水平，还是被扭伤了腰。我之前还一直以为我会赢的。】</w:t>
      </w:r>
    </w:p>
    <w:p w:rsidR="009C1EAC" w:rsidRDefault="009C1EAC" w:rsidP="007E3ECC">
      <w:r>
        <w:rPr>
          <w:rFonts w:hint="eastAsia"/>
        </w:rPr>
        <w:t>呼，鸢丸眼睛看着远方，开始把之后的事详详细细的说了出来。</w:t>
      </w:r>
    </w:p>
    <w:p w:rsidR="009C1EAC" w:rsidRDefault="009C1EAC" w:rsidP="007E3ECC">
      <w:r>
        <w:rPr>
          <w:rFonts w:hint="eastAsia"/>
        </w:rPr>
        <w:t>【第二天，结果不用说那肯定比不过啊，做好了觉悟到学生会室一看，苍崎还是和平常一样。</w:t>
      </w:r>
    </w:p>
    <w:p w:rsidR="009C1EAC" w:rsidRDefault="009C1EAC" w:rsidP="007E3ECC">
      <w:r>
        <w:rPr>
          <w:rFonts w:hint="eastAsia"/>
        </w:rPr>
        <w:t>然后，那家伙和我就开始担当会长和副会长了。】</w:t>
      </w:r>
    </w:p>
    <w:p w:rsidR="009C1EAC" w:rsidRDefault="009C1EAC" w:rsidP="007E3ECC">
      <w:r>
        <w:rPr>
          <w:rFonts w:hint="eastAsia"/>
        </w:rPr>
        <w:t>听完了，哼</w:t>
      </w:r>
      <w:r>
        <w:t>~~</w:t>
      </w:r>
      <w:r>
        <w:rPr>
          <w:rFonts w:hint="eastAsia"/>
        </w:rPr>
        <w:t>这么发表感想的草十郎。</w:t>
      </w:r>
    </w:p>
    <w:p w:rsidR="009C1EAC" w:rsidRDefault="009C1EAC" w:rsidP="007E3ECC">
      <w:r>
        <w:rPr>
          <w:rFonts w:hint="eastAsia"/>
        </w:rPr>
        <w:t>然后很有自信的这么说了。</w:t>
      </w:r>
    </w:p>
    <w:p w:rsidR="009C1EAC" w:rsidRDefault="009C1EAC" w:rsidP="007E3ECC"/>
    <w:p w:rsidR="009C1EAC" w:rsidRDefault="009C1EAC" w:rsidP="007E3ECC">
      <w:r>
        <w:rPr>
          <w:rFonts w:hint="eastAsia"/>
        </w:rPr>
        <w:t>【鸢丸，综合一下刚才的话，你也喜欢上苍崎了吧？】</w:t>
      </w:r>
    </w:p>
    <w:p w:rsidR="009C1EAC" w:rsidRDefault="009C1EAC" w:rsidP="007E3ECC">
      <w:r>
        <w:rPr>
          <w:rFonts w:hint="eastAsia"/>
        </w:rPr>
        <w:t>一副认真的表情，说出了完全不知所谓的感想。</w:t>
      </w:r>
    </w:p>
    <w:p w:rsidR="009C1EAC" w:rsidRDefault="009C1EAC" w:rsidP="007E3ECC">
      <w:r>
        <w:rPr>
          <w:rFonts w:hint="eastAsia"/>
        </w:rPr>
        <w:t>【没有这事啊！！！！！刚才说的话里面哪有那种甜蜜的要素啊！！！！！我啊，决定好不把那家伙当做女人看就是因为这件事知道吗？】</w:t>
      </w:r>
    </w:p>
    <w:p w:rsidR="009C1EAC" w:rsidRDefault="009C1EAC" w:rsidP="007E3ECC">
      <w:r>
        <w:rPr>
          <w:rFonts w:hint="eastAsia"/>
        </w:rPr>
        <w:t>【什么嘛，不是啊。】</w:t>
      </w:r>
    </w:p>
    <w:p w:rsidR="009C1EAC" w:rsidRDefault="009C1EAC" w:rsidP="007E3ECC">
      <w:r>
        <w:rPr>
          <w:rFonts w:hint="eastAsia"/>
        </w:rPr>
        <w:t>没意思，草十郎不小心把不满漏出来了。</w:t>
      </w:r>
    </w:p>
    <w:p w:rsidR="009C1EAC" w:rsidRDefault="009C1EAC" w:rsidP="007E3ECC">
      <w:r>
        <w:rPr>
          <w:rFonts w:hint="eastAsia"/>
        </w:rPr>
        <w:t>…………这个男人的单纯估计没有下限吧。鸢丸把对草十郎的评价稍微修正了下。</w:t>
      </w:r>
    </w:p>
    <w:p w:rsidR="009C1EAC" w:rsidRDefault="009C1EAC" w:rsidP="007E3ECC">
      <w:r>
        <w:rPr>
          <w:rFonts w:hint="eastAsia"/>
        </w:rPr>
        <w:t>【总之啊，我想说的是，苍崎青子并没有普通的“喜欢或者讨厌的标准”这件事。</w:t>
      </w:r>
    </w:p>
    <w:p w:rsidR="009C1EAC" w:rsidRDefault="009C1EAC" w:rsidP="007E3ECC">
      <w:r>
        <w:rPr>
          <w:rFonts w:hint="eastAsia"/>
        </w:rPr>
        <w:t>对那家伙、那位公主大人来说，“好的事情就喜欢，看不惯的事情就讨厌”这种事情绝对没有。】</w:t>
      </w:r>
    </w:p>
    <w:p w:rsidR="009C1EAC" w:rsidRDefault="009C1EAC" w:rsidP="007E3ECC">
      <w:r>
        <w:rPr>
          <w:rFonts w:hint="eastAsia"/>
        </w:rPr>
        <w:t>我会参考一下的，草十郎盯着表这么回答道。</w:t>
      </w:r>
    </w:p>
    <w:p w:rsidR="009C1EAC" w:rsidRDefault="009C1EAC" w:rsidP="007E3ECC">
      <w:r>
        <w:rPr>
          <w:rFonts w:hint="eastAsia"/>
        </w:rPr>
        <w:t>聊得时间似乎有点久了，午休的时间剩下不多了。</w:t>
      </w:r>
    </w:p>
    <w:p w:rsidR="009C1EAC" w:rsidRDefault="009C1EAC" w:rsidP="007E3ECC">
      <w:r>
        <w:rPr>
          <w:rFonts w:hint="eastAsia"/>
        </w:rPr>
        <w:t>【鸢丸，你想说的已经都说了吧？】</w:t>
      </w:r>
    </w:p>
    <w:p w:rsidR="009C1EAC" w:rsidRDefault="009C1EAC" w:rsidP="007E3ECC">
      <w:r>
        <w:rPr>
          <w:rFonts w:hint="eastAsia"/>
        </w:rPr>
        <w:t>【啊？想说的？那种东西一开始就没有啦。】</w:t>
      </w:r>
    </w:p>
    <w:p w:rsidR="009C1EAC" w:rsidRDefault="009C1EAC" w:rsidP="007E3ECC">
      <w:r>
        <w:rPr>
          <w:rFonts w:hint="eastAsia"/>
        </w:rPr>
        <w:t>【………………】</w:t>
      </w:r>
    </w:p>
    <w:p w:rsidR="009C1EAC" w:rsidRDefault="009C1EAC" w:rsidP="007E3ECC">
      <w:r>
        <w:rPr>
          <w:rFonts w:hint="eastAsia"/>
        </w:rPr>
        <w:t>那为什么这个男生要把自己带到这里来呢？这么想着的草十郎抬起头，开始了另一个主题。</w:t>
      </w:r>
    </w:p>
    <w:p w:rsidR="009C1EAC" w:rsidRDefault="009C1EAC" w:rsidP="007E3ECC">
      <w:r>
        <w:rPr>
          <w:rFonts w:hint="eastAsia"/>
        </w:rPr>
        <w:t>【那好，那再陪陪我吧。有想要告诉你的事情。】</w:t>
      </w:r>
    </w:p>
    <w:p w:rsidR="009C1EAC" w:rsidRDefault="009C1EAC" w:rsidP="007E3ECC">
      <w:r>
        <w:rPr>
          <w:rFonts w:hint="eastAsia"/>
        </w:rPr>
        <w:t>【？】</w:t>
      </w:r>
    </w:p>
    <w:p w:rsidR="009C1EAC" w:rsidRDefault="009C1EAC" w:rsidP="007E3ECC">
      <w:r>
        <w:rPr>
          <w:rFonts w:hint="eastAsia"/>
        </w:rPr>
        <w:t>草十郎摆出一副至今都没有过的认真表情，用思索的姿势正对着鸢丸。</w:t>
      </w:r>
    </w:p>
    <w:p w:rsidR="009C1EAC" w:rsidRDefault="009C1EAC" w:rsidP="007E3ECC">
      <w:r>
        <w:rPr>
          <w:rFonts w:hint="eastAsia"/>
        </w:rPr>
        <w:t>就那么握着吃到一半的饭团，咳。草十郎咳嗽了一声开始了。</w:t>
      </w:r>
    </w:p>
    <w:p w:rsidR="009C1EAC" w:rsidRDefault="009C1EAC" w:rsidP="007E3ECC"/>
    <w:p w:rsidR="009C1EAC" w:rsidRDefault="009C1EAC" w:rsidP="007E3ECC">
      <w:r>
        <w:rPr>
          <w:rFonts w:hint="eastAsia"/>
        </w:rPr>
        <w:t>【</w:t>
      </w:r>
      <w:r>
        <w:t>————</w:t>
      </w:r>
      <w:r>
        <w:rPr>
          <w:rFonts w:hint="eastAsia"/>
        </w:rPr>
        <w:t>实际上，昨天发生了这样的事情。】</w:t>
      </w:r>
    </w:p>
    <w:p w:rsidR="009C1EAC" w:rsidRDefault="009C1EAC" w:rsidP="007E3ECC"/>
    <w:p w:rsidR="009C1EAC" w:rsidRDefault="009C1EAC" w:rsidP="007E3ECC">
      <w:r>
        <w:rPr>
          <w:rFonts w:hint="eastAsia"/>
        </w:rPr>
        <w:t>很严肃的话语，</w:t>
      </w:r>
    </w:p>
    <w:p w:rsidR="009C1EAC" w:rsidRDefault="009C1EAC" w:rsidP="007E3ECC">
      <w:r>
        <w:rPr>
          <w:rFonts w:hint="eastAsia"/>
        </w:rPr>
        <w:t>草十郎开始尽可能正确的，把昨天晚上遇到的事情说了出来。</w:t>
      </w:r>
    </w:p>
    <w:p w:rsidR="009C1EAC" w:rsidRDefault="009C1EAC" w:rsidP="007E3ECC"/>
    <w:p w:rsidR="009C1EAC" w:rsidRDefault="009C1EAC" w:rsidP="007E3ECC"/>
    <w:p w:rsidR="009C1EAC" w:rsidRDefault="009C1EAC" w:rsidP="007E3ECC"/>
    <w:p w:rsidR="009C1EAC" w:rsidRDefault="009C1EAC" w:rsidP="007E3ECC"/>
    <w:p w:rsidR="009C1EAC" w:rsidRDefault="009C1EAC" w:rsidP="007E3ECC"/>
    <w:p w:rsidR="009C1EAC" w:rsidRDefault="009C1EAC" w:rsidP="007E3ECC"/>
    <w:p w:rsidR="009C1EAC" w:rsidRDefault="009C1EAC" w:rsidP="007E3ECC"/>
    <w:p w:rsidR="009C1EAC" w:rsidRDefault="009C1EAC" w:rsidP="007E3ECC"/>
    <w:p w:rsidR="009C1EAC" w:rsidRDefault="009C1EAC" w:rsidP="007E3ECC"/>
    <w:p w:rsidR="009C1EAC" w:rsidRDefault="009C1EAC" w:rsidP="007E3ECC"/>
    <w:p w:rsidR="009C1EAC" w:rsidRDefault="009C1EAC" w:rsidP="007E3ECC"/>
    <w:p w:rsidR="009C1EAC" w:rsidRDefault="009C1EAC" w:rsidP="00D30DA4">
      <w:pPr>
        <w:pStyle w:val="Title"/>
      </w:pPr>
      <w:r>
        <w:rPr>
          <w:rFonts w:hint="eastAsia"/>
        </w:rPr>
        <w:t>那又怎么了？</w:t>
      </w:r>
    </w:p>
    <w:p w:rsidR="009C1EAC" w:rsidRDefault="009C1EAC" w:rsidP="00D30DA4">
      <w:r>
        <w:rPr>
          <w:rFonts w:hint="eastAsia"/>
        </w:rPr>
        <w:t>【静希同学，在吗？】</w:t>
      </w:r>
    </w:p>
    <w:p w:rsidR="009C1EAC" w:rsidRDefault="009C1EAC" w:rsidP="00D30DA4">
      <w:r>
        <w:rPr>
          <w:rFonts w:hint="eastAsia"/>
        </w:rPr>
        <w:t>午休快要结束的</w:t>
      </w:r>
      <w:r>
        <w:t>12</w:t>
      </w:r>
      <w:r>
        <w:rPr>
          <w:rFonts w:hint="eastAsia"/>
        </w:rPr>
        <w:t>点</w:t>
      </w:r>
      <w:r>
        <w:t>50</w:t>
      </w:r>
      <w:r>
        <w:rPr>
          <w:rFonts w:hint="eastAsia"/>
        </w:rPr>
        <w:t>分。</w:t>
      </w:r>
    </w:p>
    <w:p w:rsidR="009C1EAC" w:rsidRDefault="009C1EAC" w:rsidP="00D30DA4">
      <w:r>
        <w:rPr>
          <w:rFonts w:hint="eastAsia"/>
        </w:rPr>
        <w:t>在一向充满活力，热闹非凡的</w:t>
      </w:r>
      <w:r>
        <w:t>2</w:t>
      </w:r>
      <w:r>
        <w:rPr>
          <w:rFonts w:hint="eastAsia"/>
        </w:rPr>
        <w:t>年</w:t>
      </w:r>
      <w:r>
        <w:t>C</w:t>
      </w:r>
      <w:r>
        <w:rPr>
          <w:rFonts w:hint="eastAsia"/>
        </w:rPr>
        <w:t>班露了下脸，</w:t>
      </w:r>
    </w:p>
    <w:p w:rsidR="009C1EAC" w:rsidRDefault="009C1EAC" w:rsidP="00D30DA4">
      <w:r>
        <w:rPr>
          <w:rFonts w:hint="eastAsia"/>
        </w:rPr>
        <w:t>…………对她来说只是普通的工作…………</w:t>
      </w:r>
    </w:p>
    <w:p w:rsidR="009C1EAC" w:rsidRDefault="009C1EAC" w:rsidP="00D30DA4">
      <w:r>
        <w:rPr>
          <w:rFonts w:hint="eastAsia"/>
        </w:rPr>
        <w:t>苍崎青子这么宣告着。</w:t>
      </w:r>
    </w:p>
    <w:p w:rsidR="009C1EAC" w:rsidRDefault="009C1EAC" w:rsidP="00D30DA4">
      <w:r>
        <w:rPr>
          <w:rFonts w:hint="eastAsia"/>
        </w:rPr>
        <w:t>虽然对青子来说</w:t>
      </w:r>
      <w:r>
        <w:t>C</w:t>
      </w:r>
      <w:r>
        <w:rPr>
          <w:rFonts w:hint="eastAsia"/>
        </w:rPr>
        <w:t>班是外班，但是青子一副不在意的样子走了进去。</w:t>
      </w:r>
    </w:p>
    <w:p w:rsidR="009C1EAC" w:rsidRDefault="009C1EAC" w:rsidP="00D30DA4">
      <w:r>
        <w:rPr>
          <w:rFonts w:hint="eastAsia"/>
        </w:rPr>
        <w:t>另一方面，和淡定的青子相反的，直到刚才还和争吃饵食的雏鸟一样喧闹的学生们突然安静下来，规规矩矩的开始往座位上走。</w:t>
      </w:r>
    </w:p>
    <w:p w:rsidR="009C1EAC" w:rsidRDefault="009C1EAC" w:rsidP="00D30DA4">
      <w:r>
        <w:rPr>
          <w:rFonts w:hint="eastAsia"/>
        </w:rPr>
        <w:t>“……………什么意思啊？这个…………”</w:t>
      </w:r>
    </w:p>
    <w:p w:rsidR="009C1EAC" w:rsidRDefault="009C1EAC" w:rsidP="00D30DA4">
      <w:r>
        <w:rPr>
          <w:rFonts w:hint="eastAsia"/>
        </w:rPr>
        <w:t>内心里不满了一下，青子开始扫视教室。</w:t>
      </w:r>
    </w:p>
    <w:p w:rsidR="009C1EAC" w:rsidRDefault="009C1EAC" w:rsidP="00D30DA4">
      <w:r>
        <w:rPr>
          <w:rFonts w:hint="eastAsia"/>
        </w:rPr>
        <w:t>没有看到想找的男学生的身影。</w:t>
      </w:r>
    </w:p>
    <w:p w:rsidR="009C1EAC" w:rsidRDefault="009C1EAC" w:rsidP="00D30DA4">
      <w:r>
        <w:rPr>
          <w:rFonts w:hint="eastAsia"/>
        </w:rPr>
        <w:t>没有抬起眼睛看她的家伙，想想也不可能故意隐藏起来。</w:t>
      </w:r>
    </w:p>
    <w:p w:rsidR="009C1EAC" w:rsidRDefault="009C1EAC" w:rsidP="00D30DA4">
      <w:r>
        <w:rPr>
          <w:rFonts w:hint="eastAsia"/>
        </w:rPr>
        <w:t>【有里同学，学号</w:t>
      </w:r>
      <w:r>
        <w:t>12</w:t>
      </w:r>
      <w:r>
        <w:rPr>
          <w:rFonts w:hint="eastAsia"/>
        </w:rPr>
        <w:t>号的静希同学呢？】</w:t>
      </w:r>
    </w:p>
    <w:p w:rsidR="009C1EAC" w:rsidRDefault="009C1EAC" w:rsidP="00D30DA4">
      <w:r>
        <w:rPr>
          <w:rFonts w:hint="eastAsia"/>
        </w:rPr>
        <w:t>青子非常事务性的提问道。</w:t>
      </w:r>
    </w:p>
    <w:p w:rsidR="009C1EAC" w:rsidRDefault="009C1EAC" w:rsidP="00D30DA4">
      <w:r>
        <w:rPr>
          <w:rFonts w:hint="eastAsia"/>
        </w:rPr>
        <w:t>【啊？问我…………那个，静希的话刚才被鸢丸殿下带走了。】</w:t>
      </w:r>
    </w:p>
    <w:p w:rsidR="009C1EAC" w:rsidRDefault="009C1EAC" w:rsidP="00D30DA4">
      <w:r>
        <w:rPr>
          <w:rFonts w:hint="eastAsia"/>
        </w:rPr>
        <w:t>被青子叫道名字的男学生，似乎对青子知道自己名字这件事很吃惊。楞了一下回答道。</w:t>
      </w:r>
    </w:p>
    <w:p w:rsidR="009C1EAC" w:rsidRDefault="009C1EAC" w:rsidP="00D30DA4">
      <w:r>
        <w:rPr>
          <w:rFonts w:hint="eastAsia"/>
        </w:rPr>
        <w:t>虽然是闲话，鸢丸被叫做殿下的原因是因为他是理事长的儿子…………是不可能的。纯粹只是因为他看起来就像个王子一样。</w:t>
      </w:r>
    </w:p>
    <w:p w:rsidR="009C1EAC" w:rsidRDefault="009C1EAC" w:rsidP="00D30DA4">
      <w:r>
        <w:rPr>
          <w:rFonts w:hint="eastAsia"/>
        </w:rPr>
        <w:t>本人似乎也很喜欢这个称呼。</w:t>
      </w:r>
    </w:p>
    <w:p w:rsidR="009C1EAC" w:rsidRDefault="009C1EAC" w:rsidP="00D30DA4">
      <w:r>
        <w:rPr>
          <w:rFonts w:hint="eastAsia"/>
        </w:rPr>
        <w:t>【鸢丸吗？…………他和静希关系很好么？】</w:t>
      </w:r>
    </w:p>
    <w:p w:rsidR="009C1EAC" w:rsidRDefault="009C1EAC" w:rsidP="00D30DA4">
      <w:r>
        <w:rPr>
          <w:rFonts w:hint="eastAsia"/>
        </w:rPr>
        <w:t>青子很意外的询问着。</w:t>
      </w:r>
    </w:p>
    <w:p w:rsidR="009C1EAC" w:rsidRDefault="009C1EAC" w:rsidP="00D30DA4">
      <w:r>
        <w:rPr>
          <w:rFonts w:hint="eastAsia"/>
        </w:rPr>
        <w:t>班级成员则对这个询问很意外。</w:t>
      </w:r>
    </w:p>
    <w:p w:rsidR="009C1EAC" w:rsidRDefault="009C1EAC" w:rsidP="00D30DA4">
      <w:r>
        <w:rPr>
          <w:rFonts w:hint="eastAsia"/>
        </w:rPr>
        <w:t>【好不好的，规司他和男同学的关系这么好的情况，至今我们都没见过。</w:t>
      </w:r>
    </w:p>
    <w:p w:rsidR="009C1EAC" w:rsidRDefault="009C1EAC" w:rsidP="00D30DA4">
      <w:r>
        <w:rPr>
          <w:rFonts w:hint="eastAsia"/>
        </w:rPr>
        <w:t>啊，木乃美是个笨蛋所以例外。】</w:t>
      </w:r>
    </w:p>
    <w:p w:rsidR="009C1EAC" w:rsidRDefault="009C1EAC" w:rsidP="00D30DA4">
      <w:r>
        <w:rPr>
          <w:rFonts w:hint="eastAsia"/>
        </w:rPr>
        <w:t>【就是呐，虽然开始殿下还是没什么话的样子，三天之后就一副很开心的样子吵吵起来了。】</w:t>
      </w:r>
    </w:p>
    <w:p w:rsidR="009C1EAC" w:rsidRDefault="009C1EAC" w:rsidP="00D30DA4">
      <w:r>
        <w:rPr>
          <w:rFonts w:hint="eastAsia"/>
        </w:rPr>
        <w:t>【嘛，对方是静希也没办法对吧。那家伙虽然很奇怪但是个好人呢。】</w:t>
      </w:r>
    </w:p>
    <w:p w:rsidR="009C1EAC" w:rsidRDefault="009C1EAC" w:rsidP="00D30DA4">
      <w:r>
        <w:rPr>
          <w:rFonts w:hint="eastAsia"/>
        </w:rPr>
        <w:t>【对</w:t>
      </w:r>
      <w:r>
        <w:t>~</w:t>
      </w:r>
      <w:r>
        <w:rPr>
          <w:rFonts w:hint="eastAsia"/>
        </w:rPr>
        <w:t>呢，是个好人呢</w:t>
      </w:r>
      <w:r>
        <w:t>~</w:t>
      </w:r>
      <w:r>
        <w:rPr>
          <w:rFonts w:hint="eastAsia"/>
        </w:rPr>
        <w:t>草十郎。】</w:t>
      </w:r>
    </w:p>
    <w:p w:rsidR="009C1EAC" w:rsidRDefault="009C1EAC" w:rsidP="00D30DA4">
      <w:r>
        <w:rPr>
          <w:rFonts w:hint="eastAsia"/>
        </w:rPr>
        <w:t>渐渐开始取回步调的</w:t>
      </w:r>
      <w:r>
        <w:t>2</w:t>
      </w:r>
      <w:r>
        <w:rPr>
          <w:rFonts w:hint="eastAsia"/>
        </w:rPr>
        <w:t>年</w:t>
      </w:r>
      <w:r>
        <w:t>C</w:t>
      </w:r>
      <w:r>
        <w:rPr>
          <w:rFonts w:hint="eastAsia"/>
        </w:rPr>
        <w:t>班成员又开始面对面的哇啦哇啦聊起来了。</w:t>
      </w:r>
    </w:p>
    <w:p w:rsidR="009C1EAC" w:rsidRDefault="009C1EAC" w:rsidP="00D30DA4">
      <w:r>
        <w:rPr>
          <w:rFonts w:hint="eastAsia"/>
        </w:rPr>
        <w:t>暂且听着这些的青子突然调转身子，说了一声“那再见”就从</w:t>
      </w:r>
      <w:r>
        <w:t>2</w:t>
      </w:r>
      <w:r>
        <w:rPr>
          <w:rFonts w:hint="eastAsia"/>
        </w:rPr>
        <w:t>年</w:t>
      </w:r>
      <w:r>
        <w:t>C</w:t>
      </w:r>
      <w:r>
        <w:rPr>
          <w:rFonts w:hint="eastAsia"/>
        </w:rPr>
        <w:t>班出去了。</w:t>
      </w:r>
    </w:p>
    <w:p w:rsidR="009C1EAC" w:rsidRDefault="009C1EAC" w:rsidP="00D30DA4"/>
    <w:p w:rsidR="009C1EAC" w:rsidRDefault="009C1EAC" w:rsidP="00D30DA4">
      <w:r>
        <w:rPr>
          <w:rFonts w:hint="eastAsia"/>
        </w:rPr>
        <w:t>尽量简短清晰的，草十郎把话说完了。</w:t>
      </w:r>
    </w:p>
    <w:p w:rsidR="009C1EAC" w:rsidRDefault="009C1EAC" w:rsidP="00D30DA4">
      <w:r>
        <w:rPr>
          <w:rFonts w:hint="eastAsia"/>
        </w:rPr>
        <w:t>午休也就只剩下最后几分钟了。</w:t>
      </w:r>
    </w:p>
    <w:p w:rsidR="009C1EAC" w:rsidRDefault="009C1EAC" w:rsidP="00D30DA4">
      <w:r>
        <w:rPr>
          <w:rFonts w:hint="eastAsia"/>
        </w:rPr>
        <w:t>这时学生会室里是说完话一脸满足的草十郎，</w:t>
      </w:r>
    </w:p>
    <w:p w:rsidR="009C1EAC" w:rsidRPr="00EF34A2" w:rsidRDefault="009C1EAC" w:rsidP="00D30DA4">
      <w:pPr>
        <w:rPr>
          <w:color w:val="FF0000"/>
        </w:rPr>
      </w:pPr>
      <w:r>
        <w:rPr>
          <w:rFonts w:hint="eastAsia"/>
        </w:rPr>
        <w:t>和听完话面有难色的鸢丸，</w:t>
      </w:r>
      <w:r w:rsidRPr="00EF34A2">
        <w:rPr>
          <w:rFonts w:hint="eastAsia"/>
          <w:color w:val="FF0000"/>
        </w:rPr>
        <w:t>（）</w:t>
      </w:r>
    </w:p>
    <w:p w:rsidR="009C1EAC" w:rsidRDefault="009C1EAC" w:rsidP="00D30DA4">
      <w:r>
        <w:rPr>
          <w:rFonts w:hint="eastAsia"/>
        </w:rPr>
        <w:t>【那，让我听听感想吧。】</w:t>
      </w:r>
    </w:p>
    <w:p w:rsidR="009C1EAC" w:rsidRDefault="009C1EAC" w:rsidP="00D30DA4">
      <w:r>
        <w:rPr>
          <w:rFonts w:hint="eastAsia"/>
        </w:rPr>
        <w:t>想说的话全部说完了的草十郎。</w:t>
      </w:r>
    </w:p>
    <w:p w:rsidR="009C1EAC" w:rsidRDefault="009C1EAC" w:rsidP="00D30DA4">
      <w:r>
        <w:rPr>
          <w:rFonts w:hint="eastAsia"/>
        </w:rPr>
        <w:t>鸢丸则是，说不出来是在发怒，还是在烦恼。抱着一副暧昧的表情用手指抵着额头。</w:t>
      </w:r>
    </w:p>
    <w:p w:rsidR="009C1EAC" w:rsidRDefault="009C1EAC" w:rsidP="00D30DA4">
      <w:r>
        <w:rPr>
          <w:rFonts w:hint="eastAsia"/>
        </w:rPr>
        <w:t>【呐，草兄弟，你啊。并不是一个把别人当做傻瓜耍的家伙对吧？】</w:t>
      </w:r>
    </w:p>
    <w:p w:rsidR="009C1EAC" w:rsidRDefault="009C1EAC" w:rsidP="00D30DA4">
      <w:r>
        <w:rPr>
          <w:rFonts w:hint="eastAsia"/>
        </w:rPr>
        <w:t>【真失礼呐，被耍的人是我好吧。】</w:t>
      </w:r>
    </w:p>
    <w:p w:rsidR="009C1EAC" w:rsidRDefault="009C1EAC" w:rsidP="00D30DA4">
      <w:r>
        <w:rPr>
          <w:rFonts w:hint="eastAsia"/>
        </w:rPr>
        <w:t>通过这个回答，可以肯定这家伙是不会耍人的性格。</w:t>
      </w:r>
    </w:p>
    <w:p w:rsidR="009C1EAC" w:rsidRDefault="009C1EAC" w:rsidP="00D30DA4">
      <w:r>
        <w:rPr>
          <w:rFonts w:hint="eastAsia"/>
        </w:rPr>
        <w:t>这么说是两个备选答案里面的一个了。</w:t>
      </w:r>
    </w:p>
    <w:p w:rsidR="009C1EAC" w:rsidRDefault="009C1EAC" w:rsidP="00D30DA4">
      <w:r>
        <w:rPr>
          <w:rFonts w:hint="eastAsia"/>
        </w:rPr>
        <w:t>这一个就是，刚才听到的话全是真的。</w:t>
      </w:r>
    </w:p>
    <w:p w:rsidR="009C1EAC" w:rsidRDefault="009C1EAC" w:rsidP="00D30DA4">
      <w:r>
        <w:rPr>
          <w:rFonts w:hint="eastAsia"/>
        </w:rPr>
        <w:t>或者说，草十郎已经非常疲劳了，累到都看见幻觉了这件事。</w:t>
      </w:r>
    </w:p>
    <w:p w:rsidR="009C1EAC" w:rsidRDefault="009C1EAC" w:rsidP="00D30DA4">
      <w:r>
        <w:rPr>
          <w:rFonts w:hint="eastAsia"/>
        </w:rPr>
        <w:t>虽然鸢丸不论如何都希望答案是另一个…………</w:t>
      </w:r>
    </w:p>
    <w:p w:rsidR="009C1EAC" w:rsidRDefault="009C1EAC" w:rsidP="00D30DA4">
      <w:r>
        <w:rPr>
          <w:rFonts w:hint="eastAsia"/>
        </w:rPr>
        <w:t>【草十郎…………直说了吧，我还是挺喜欢你这家伙的。所谓不会说谎的人类那就不是人类了。我讨厌人类，所以我挺欣赏你的。但就是这样一个人也说出了把人当傻瓜的话。我明天到底要靠什么才能找到能吃的午饭啊？】</w:t>
      </w:r>
    </w:p>
    <w:p w:rsidR="009C1EAC" w:rsidRDefault="009C1EAC" w:rsidP="00D30DA4">
      <w:r>
        <w:rPr>
          <w:rFonts w:hint="eastAsia"/>
        </w:rPr>
        <w:t>【去学校食堂吃不就好了吗？】</w:t>
      </w:r>
    </w:p>
    <w:p w:rsidR="009C1EAC" w:rsidRDefault="009C1EAC" w:rsidP="00D30DA4">
      <w:r>
        <w:rPr>
          <w:rFonts w:hint="eastAsia"/>
        </w:rPr>
        <w:t>不知所谓的一句话，鸢丸也放弃了，表情暗了下来。</w:t>
      </w:r>
    </w:p>
    <w:p w:rsidR="009C1EAC" w:rsidRDefault="009C1EAC" w:rsidP="00D30DA4">
      <w:r>
        <w:rPr>
          <w:rFonts w:hint="eastAsia"/>
        </w:rPr>
        <w:t>【好知道了，直说了吧，那些都是幻觉。</w:t>
      </w:r>
    </w:p>
    <w:p w:rsidR="009C1EAC" w:rsidRDefault="009C1EAC" w:rsidP="00D30DA4">
      <w:r>
        <w:rPr>
          <w:rFonts w:hint="eastAsia"/>
        </w:rPr>
        <w:t>就像把枯萎的花看成幽灵的家伙一样，如果接受不了这个回答的话，给你介绍个技术不错的神经病医生怎么样？】</w:t>
      </w:r>
    </w:p>
    <w:p w:rsidR="009C1EAC" w:rsidRDefault="009C1EAC" w:rsidP="00D30DA4">
      <w:r>
        <w:rPr>
          <w:rFonts w:hint="eastAsia"/>
        </w:rPr>
        <w:t>【那就是你的感想吗？好的，那就好了。】</w:t>
      </w:r>
    </w:p>
    <w:p w:rsidR="009C1EAC" w:rsidRDefault="009C1EAC" w:rsidP="00D30DA4">
      <w:r>
        <w:rPr>
          <w:rFonts w:hint="eastAsia"/>
        </w:rPr>
        <w:t>听了怎么解释都非常侮辱人的鸢丸的话，草十郎十分泰然的接受了。</w:t>
      </w:r>
    </w:p>
    <w:p w:rsidR="009C1EAC" w:rsidRDefault="009C1EAC" w:rsidP="00D30DA4">
      <w:r>
        <w:rPr>
          <w:rFonts w:hint="eastAsia"/>
        </w:rPr>
        <w:t>【那些我也认为是类似神隐之类的东西。</w:t>
      </w:r>
    </w:p>
    <w:p w:rsidR="009C1EAC" w:rsidRDefault="009C1EAC" w:rsidP="00D30DA4">
      <w:r>
        <w:rPr>
          <w:rFonts w:hint="eastAsia"/>
        </w:rPr>
        <w:t>但是，是都市的话说不定也有类似的东西。为了确认这件事才说起这个的。】</w:t>
      </w:r>
    </w:p>
    <w:p w:rsidR="009C1EAC" w:rsidRDefault="009C1EAC" w:rsidP="00D30DA4">
      <w:r>
        <w:rPr>
          <w:rFonts w:hint="eastAsia"/>
        </w:rPr>
        <w:t>太好了，这么说着的草十郎把最后剩下的饭团平铺好，用布包了起来。</w:t>
      </w:r>
    </w:p>
    <w:p w:rsidR="009C1EAC" w:rsidRDefault="009C1EAC" w:rsidP="00D30DA4">
      <w:r>
        <w:rPr>
          <w:rFonts w:hint="eastAsia"/>
        </w:rPr>
        <w:t>【…………喂，这么说是那样吗？</w:t>
      </w:r>
    </w:p>
    <w:p w:rsidR="009C1EAC" w:rsidRDefault="009C1EAC" w:rsidP="00D30DA4">
      <w:r>
        <w:rPr>
          <w:rFonts w:hint="eastAsia"/>
        </w:rPr>
        <w:t>你该不会认为都市的人嘴里能喷火，手腕可以突然伸长是很普通的事情吧？】</w:t>
      </w:r>
    </w:p>
    <w:p w:rsidR="009C1EAC" w:rsidRDefault="009C1EAC" w:rsidP="00D30DA4">
      <w:r>
        <w:rPr>
          <w:rFonts w:hint="eastAsia"/>
        </w:rPr>
        <w:t>【…………嘛，是不寻常，但也不是特别稀奇吧。我是这么想的。</w:t>
      </w:r>
    </w:p>
    <w:p w:rsidR="009C1EAC" w:rsidRDefault="009C1EAC" w:rsidP="00D30DA4">
      <w:r>
        <w:rPr>
          <w:rFonts w:hint="eastAsia"/>
        </w:rPr>
        <w:t>这里有好多山里没有的东西，也有什么都有的地方。所以，只是能做到这种程度的人，说不定也有呢。】</w:t>
      </w:r>
    </w:p>
    <w:p w:rsidR="009C1EAC" w:rsidRDefault="009C1EAC" w:rsidP="00D30DA4">
      <w:r>
        <w:rPr>
          <w:rFonts w:hint="eastAsia"/>
        </w:rPr>
        <w:t>看着一副认真表情的草十郎，鸢丸感到自己和他的文化程度差异大到让人头疼的程度。</w:t>
      </w:r>
    </w:p>
    <w:p w:rsidR="009C1EAC" w:rsidRDefault="009C1EAC" w:rsidP="00D30DA4">
      <w:r>
        <w:rPr>
          <w:rFonts w:hint="eastAsia"/>
        </w:rPr>
        <w:t>连电都没有通的山坳里。</w:t>
      </w:r>
    </w:p>
    <w:p w:rsidR="009C1EAC" w:rsidRDefault="009C1EAC" w:rsidP="00D30DA4">
      <w:r>
        <w:rPr>
          <w:rFonts w:hint="eastAsia"/>
        </w:rPr>
        <w:t>夜里和远古时期没啥区别。人类不是唱主角而是怎样都行的配角。作为构筑自然的一个部件而存活下来。而这个少年就是这样的一种人。</w:t>
      </w:r>
    </w:p>
    <w:p w:rsidR="009C1EAC" w:rsidRDefault="009C1EAC" w:rsidP="00D30DA4">
      <w:r>
        <w:rPr>
          <w:rFonts w:hint="eastAsia"/>
        </w:rPr>
        <w:t>要说是像婴儿那样无邪的成长也行，其实也就是让人不接触发达的文明这么一回事。</w:t>
      </w:r>
    </w:p>
    <w:p w:rsidR="009C1EAC" w:rsidRDefault="009C1EAC" w:rsidP="00D30DA4">
      <w:r>
        <w:rPr>
          <w:rFonts w:hint="eastAsia"/>
        </w:rPr>
        <w:t>或者说，成长中完全没有多余的知识体系，质朴的世界。</w:t>
      </w:r>
    </w:p>
    <w:p w:rsidR="009C1EAC" w:rsidRPr="00757D60" w:rsidRDefault="009C1EAC" w:rsidP="00D30DA4"/>
    <w:p w:rsidR="009C1EAC" w:rsidRDefault="009C1EAC" w:rsidP="00D30DA4">
      <w:r>
        <w:rPr>
          <w:rFonts w:hint="eastAsia"/>
        </w:rPr>
        <w:t>都市里的生活在草十郎看来就是“至今为止生活中全是不可能的事情”。反过来的话</w:t>
      </w:r>
      <w:r>
        <w:t xml:space="preserve"> </w:t>
      </w:r>
      <w:r>
        <w:rPr>
          <w:rFonts w:hint="eastAsia"/>
        </w:rPr>
        <w:t>“只要发生了的事就全部是可能的”也是可以的。</w:t>
      </w:r>
    </w:p>
    <w:p w:rsidR="009C1EAC" w:rsidRDefault="009C1EAC" w:rsidP="00D30DA4">
      <w:r>
        <w:rPr>
          <w:rFonts w:hint="eastAsia"/>
        </w:rPr>
        <w:t>【放心好了，确实这里到处都是些性质恶劣的家伙。但是这类像是使用魔法的家伙是不可能存在的。】</w:t>
      </w:r>
    </w:p>
    <w:p w:rsidR="009C1EAC" w:rsidRDefault="009C1EAC" w:rsidP="00D30DA4">
      <w:r>
        <w:rPr>
          <w:rFonts w:hint="eastAsia"/>
        </w:rPr>
        <w:t>（渣卡注：游戏名其实也可以解释成使用魔法的夜晚，和这里鸢丸的话对应。）</w:t>
      </w:r>
    </w:p>
    <w:p w:rsidR="009C1EAC" w:rsidRDefault="009C1EAC" w:rsidP="00D30DA4">
      <w:r>
        <w:rPr>
          <w:rFonts w:hint="eastAsia"/>
        </w:rPr>
        <w:t>【那就好，但是。。】</w:t>
      </w:r>
    </w:p>
    <w:p w:rsidR="009C1EAC" w:rsidRDefault="009C1EAC" w:rsidP="00D30DA4">
      <w:r>
        <w:rPr>
          <w:rFonts w:hint="eastAsia"/>
        </w:rPr>
        <w:t>草十郎好像还有哪里不能接受。</w:t>
      </w:r>
    </w:p>
    <w:p w:rsidR="009C1EAC" w:rsidRDefault="009C1EAC" w:rsidP="00D30DA4">
      <w:r>
        <w:rPr>
          <w:rFonts w:hint="eastAsia"/>
        </w:rPr>
        <w:t>…………确实，刚才的对话里面，鸢丸自己也有不能接受的地方。</w:t>
      </w:r>
    </w:p>
    <w:p w:rsidR="009C1EAC" w:rsidRDefault="009C1EAC" w:rsidP="00D30DA4">
      <w:r>
        <w:rPr>
          <w:rFonts w:hint="eastAsia"/>
        </w:rPr>
        <w:t>有还是没有先放到一边，刚才听到的故事里面有非常不人道的地方。</w:t>
      </w:r>
    </w:p>
    <w:p w:rsidR="009C1EAC" w:rsidRDefault="009C1EAC" w:rsidP="00D30DA4">
      <w:r>
        <w:rPr>
          <w:rFonts w:hint="eastAsia"/>
        </w:rPr>
        <w:t>【嘛，事情的真假啊，是不是看错了啊先放到一边。</w:t>
      </w:r>
    </w:p>
    <w:p w:rsidR="009C1EAC" w:rsidRDefault="009C1EAC" w:rsidP="00D30DA4">
      <w:r>
        <w:rPr>
          <w:rFonts w:hint="eastAsia"/>
        </w:rPr>
        <w:t>就只从结果来说，是我们的学生在夜晚的公园里见到了杀人事件。而且杀与被杀的两个人都不寻常。</w:t>
      </w:r>
    </w:p>
    <w:p w:rsidR="009C1EAC" w:rsidRDefault="009C1EAC" w:rsidP="00D30DA4">
      <w:r>
        <w:rPr>
          <w:rFonts w:hint="eastAsia"/>
        </w:rPr>
        <w:t>一个人拿着火焰喷射器，另一个…………嘛？什么来着？长刀一类的？可以把刀刃一样的东西一伸好几米？】</w:t>
      </w:r>
    </w:p>
    <w:p w:rsidR="009C1EAC" w:rsidRDefault="009C1EAC" w:rsidP="00D30DA4">
      <w:r>
        <w:rPr>
          <w:rFonts w:hint="eastAsia"/>
        </w:rPr>
        <w:t>鸢丸皱着眉头重复着，草十郎明白了似的慢慢点着头，这件事从别人嘴里说出来，听起来故事内容确实是在把听者当做傻瓜。</w:t>
      </w:r>
    </w:p>
    <w:p w:rsidR="009C1EAC" w:rsidRDefault="009C1EAC" w:rsidP="00D30DA4">
      <w:r>
        <w:rPr>
          <w:rFonts w:hint="eastAsia"/>
        </w:rPr>
        <w:t>【很认真的问一下，不寻常吧？刚才说的那些。】</w:t>
      </w:r>
    </w:p>
    <w:p w:rsidR="009C1EAC" w:rsidRDefault="009C1EAC" w:rsidP="00D30DA4">
      <w:r>
        <w:rPr>
          <w:rFonts w:hint="eastAsia"/>
        </w:rPr>
        <w:t>【草十郎，你这家伙，其实是在逗我玩吗？】</w:t>
      </w:r>
    </w:p>
    <w:p w:rsidR="009C1EAC" w:rsidRDefault="009C1EAC" w:rsidP="00D30DA4">
      <w:r>
        <w:rPr>
          <w:rFonts w:hint="eastAsia"/>
        </w:rPr>
        <w:t>【不，完全没有。</w:t>
      </w:r>
    </w:p>
    <w:p w:rsidR="009C1EAC" w:rsidRDefault="009C1EAC" w:rsidP="00D30DA4">
      <w:r>
        <w:rPr>
          <w:rFonts w:hint="eastAsia"/>
        </w:rPr>
        <w:t>但是嘛，城市里不是没有那种人吗？</w:t>
      </w:r>
    </w:p>
    <w:p w:rsidR="009C1EAC" w:rsidRDefault="009C1EAC" w:rsidP="00D30DA4">
      <w:r>
        <w:rPr>
          <w:rFonts w:hint="eastAsia"/>
        </w:rPr>
        <w:t>那就是像鸢丸说的那样，梦里见到的。最近这段时间打工和考试复习都压到一起，可能有些累了。】</w:t>
      </w:r>
    </w:p>
    <w:p w:rsidR="009C1EAC" w:rsidRDefault="009C1EAC" w:rsidP="00D30DA4">
      <w:r>
        <w:rPr>
          <w:rFonts w:hint="eastAsia"/>
        </w:rPr>
        <w:t>现在寒假就在眼前了，期末考试就在一周后。对草十郎来说这可是最大的敌人。</w:t>
      </w:r>
    </w:p>
    <w:p w:rsidR="009C1EAC" w:rsidRDefault="009C1EAC" w:rsidP="00D30DA4">
      <w:r>
        <w:rPr>
          <w:rFonts w:hint="eastAsia"/>
        </w:rPr>
        <w:t>【我基本上做不来呢，就算是用别人好几倍的努力也还是追不上。而且你看，要是光盯着学习的话不就成了神经质了吗？】</w:t>
      </w:r>
    </w:p>
    <w:p w:rsidR="009C1EAC" w:rsidRDefault="009C1EAC" w:rsidP="00D30DA4">
      <w:r>
        <w:rPr>
          <w:rFonts w:hint="eastAsia"/>
        </w:rPr>
        <w:t>【那只是不得不做的事情啦，嘛，不管怎么说什么东西过度了都不好。至少在考试前，你把打工的时间缩短一点不行吗？】</w:t>
      </w:r>
    </w:p>
    <w:p w:rsidR="009C1EAC" w:rsidRDefault="009C1EAC" w:rsidP="00D30DA4">
      <w:r>
        <w:rPr>
          <w:rFonts w:hint="eastAsia"/>
        </w:rPr>
        <w:t>【已经减少一部分了，但是年底打工的人好多都要休假，结果反倒事情更多了。】</w:t>
      </w:r>
    </w:p>
    <w:p w:rsidR="009C1EAC" w:rsidRDefault="009C1EAC" w:rsidP="00D30DA4">
      <w:r>
        <w:rPr>
          <w:rFonts w:hint="eastAsia"/>
        </w:rPr>
        <w:t>草十郎无奈的耸了耸肩。</w:t>
      </w:r>
    </w:p>
    <w:p w:rsidR="009C1EAC" w:rsidRDefault="009C1EAC" w:rsidP="00D30DA4"/>
    <w:p w:rsidR="009C1EAC" w:rsidRDefault="009C1EAC" w:rsidP="00D30DA4">
      <w:r>
        <w:rPr>
          <w:rFonts w:hint="eastAsia"/>
        </w:rPr>
        <w:t>从刚才的话里面可以听出来草十郎最近很忙。</w:t>
      </w:r>
    </w:p>
    <w:p w:rsidR="009C1EAC" w:rsidRDefault="009C1EAC" w:rsidP="00D30DA4">
      <w:r>
        <w:rPr>
          <w:rFonts w:hint="eastAsia"/>
        </w:rPr>
        <w:t>神经质之类的倒还说不上，说的故事可能是睡眠不足导致的白日梦吧…………而且实际上，那个确实是发生在深夜场景。</w:t>
      </w:r>
    </w:p>
    <w:p w:rsidR="009C1EAC" w:rsidRDefault="009C1EAC" w:rsidP="00D30DA4"/>
    <w:p w:rsidR="009C1EAC" w:rsidRDefault="009C1EAC" w:rsidP="00D30DA4">
      <w:r>
        <w:rPr>
          <w:rFonts w:hint="eastAsia"/>
        </w:rPr>
        <w:t>【感觉你很辛苦啊，草十郎。】</w:t>
      </w:r>
    </w:p>
    <w:p w:rsidR="009C1EAC" w:rsidRDefault="009C1EAC" w:rsidP="00D30DA4">
      <w:r>
        <w:rPr>
          <w:rFonts w:hint="eastAsia"/>
        </w:rPr>
        <w:t>【啊啊，实际做了才知道，在都市里生活也很不容易。】</w:t>
      </w:r>
    </w:p>
    <w:p w:rsidR="009C1EAC" w:rsidRDefault="009C1EAC" w:rsidP="00D30DA4">
      <w:r>
        <w:rPr>
          <w:rFonts w:hint="eastAsia"/>
        </w:rPr>
        <w:t>很认真的在困扰表情。</w:t>
      </w:r>
    </w:p>
    <w:p w:rsidR="009C1EAC" w:rsidRDefault="009C1EAC" w:rsidP="00D30DA4">
      <w:r>
        <w:rPr>
          <w:rFonts w:hint="eastAsia"/>
        </w:rPr>
        <w:t>这时可以从每一个细节看出草十郎真的很累了。</w:t>
      </w:r>
    </w:p>
    <w:p w:rsidR="009C1EAC" w:rsidRDefault="009C1EAC" w:rsidP="00D30DA4">
      <w:r>
        <w:rPr>
          <w:rFonts w:hint="eastAsia"/>
        </w:rPr>
        <w:t>【倒不至于说被你感动到我都要哭了，但是你还真是把烦心事挂在脸上的人呢。】</w:t>
      </w:r>
    </w:p>
    <w:p w:rsidR="009C1EAC" w:rsidRDefault="009C1EAC" w:rsidP="00D30DA4">
      <w:r>
        <w:rPr>
          <w:rFonts w:hint="eastAsia"/>
        </w:rPr>
        <w:t>【？那是，心里累的话肯定会不舒服吧。】</w:t>
      </w:r>
    </w:p>
    <w:p w:rsidR="009C1EAC" w:rsidRDefault="009C1EAC" w:rsidP="00D30DA4"/>
    <w:p w:rsidR="009C1EAC" w:rsidRDefault="009C1EAC" w:rsidP="00D30DA4">
      <w:r>
        <w:rPr>
          <w:rFonts w:hint="eastAsia"/>
        </w:rPr>
        <w:t>这么说着，草十郎看了看挂在墙上的表。</w:t>
      </w:r>
    </w:p>
    <w:p w:rsidR="009C1EAC" w:rsidRDefault="009C1EAC" w:rsidP="00D30DA4">
      <w:r>
        <w:rPr>
          <w:rFonts w:hint="eastAsia"/>
        </w:rPr>
        <w:t>差不多午休就要结束了。</w:t>
      </w:r>
    </w:p>
    <w:p w:rsidR="009C1EAC" w:rsidRDefault="009C1EAC" w:rsidP="00D30DA4">
      <w:r>
        <w:rPr>
          <w:rFonts w:hint="eastAsia"/>
        </w:rPr>
        <w:t>【鸢丸，时间到了】</w:t>
      </w:r>
    </w:p>
    <w:p w:rsidR="009C1EAC" w:rsidRDefault="009C1EAC" w:rsidP="00D30DA4">
      <w:r>
        <w:rPr>
          <w:rFonts w:hint="eastAsia"/>
        </w:rPr>
        <w:t>【哦？啊啊，都已经这个时候了，没关系你先走吧，我另外还有点事。】</w:t>
      </w:r>
    </w:p>
    <w:p w:rsidR="009C1EAC" w:rsidRDefault="009C1EAC" w:rsidP="00D30DA4">
      <w:r>
        <w:rPr>
          <w:rFonts w:hint="eastAsia"/>
        </w:rPr>
        <w:t>鸢丸摆出一副学生会成员也不容易的架势，草十郎很吃惊的盯着他看。</w:t>
      </w:r>
    </w:p>
    <w:p w:rsidR="009C1EAC" w:rsidRDefault="009C1EAC" w:rsidP="00D30DA4">
      <w:r>
        <w:rPr>
          <w:rFonts w:hint="eastAsia"/>
        </w:rPr>
        <w:t>好像是在看一个无法估价的艺术品。</w:t>
      </w:r>
    </w:p>
    <w:p w:rsidR="009C1EAC" w:rsidRDefault="009C1EAC" w:rsidP="00D30DA4">
      <w:r>
        <w:rPr>
          <w:rFonts w:hint="eastAsia"/>
        </w:rPr>
        <w:t>【好羡慕你可以翘课的身份呐，这样的话，鸢丸你不就可以在不喜欢的课偷懒了吗？】</w:t>
      </w:r>
    </w:p>
    <w:p w:rsidR="009C1EAC" w:rsidRDefault="009C1EAC" w:rsidP="00D30DA4">
      <w:r>
        <w:rPr>
          <w:rFonts w:hint="eastAsia"/>
        </w:rPr>
        <w:t>【这可是重大诽谤啊，我翘课可不是为了偷懒，要叫做特权。】</w:t>
      </w:r>
    </w:p>
    <w:p w:rsidR="009C1EAC" w:rsidRDefault="009C1EAC" w:rsidP="00D30DA4">
      <w:r>
        <w:rPr>
          <w:rFonts w:hint="eastAsia"/>
        </w:rPr>
        <w:t>副会长很意外的从椅子上站起来强调着。</w:t>
      </w:r>
    </w:p>
    <w:p w:rsidR="009C1EAC" w:rsidRDefault="009C1EAC" w:rsidP="00D30DA4">
      <w:r>
        <w:rPr>
          <w:rFonts w:hint="eastAsia"/>
        </w:rPr>
        <w:t>转入生则没有被说动，斜眼看着他。</w:t>
      </w:r>
    </w:p>
    <w:p w:rsidR="009C1EAC" w:rsidRDefault="009C1EAC" w:rsidP="00D30DA4">
      <w:r>
        <w:rPr>
          <w:rFonts w:hint="eastAsia"/>
        </w:rPr>
        <w:t>【喂喂，都那么说明了稍微给我理解一点行不行？</w:t>
      </w:r>
    </w:p>
    <w:p w:rsidR="009C1EAC" w:rsidRDefault="009C1EAC" w:rsidP="00D30DA4">
      <w:r>
        <w:rPr>
          <w:rFonts w:hint="eastAsia"/>
        </w:rPr>
        <w:t>没辄，先坐下，听好，草兄弟。</w:t>
      </w:r>
    </w:p>
    <w:p w:rsidR="009C1EAC" w:rsidRDefault="009C1EAC" w:rsidP="00D30DA4">
      <w:r>
        <w:rPr>
          <w:rFonts w:hint="eastAsia"/>
        </w:rPr>
        <w:t>同时拥有远超常人的英气与运气，也不会受到外界牵连，只需要专心精进就可以的我。岂不是要忍受从这里一毕业就又回归平凡这个事实？</w:t>
      </w:r>
    </w:p>
    <w:p w:rsidR="009C1EAC" w:rsidRDefault="009C1EAC" w:rsidP="00D30DA4">
      <w:r>
        <w:rPr>
          <w:rFonts w:hint="eastAsia"/>
        </w:rPr>
        <w:t>太过分了。</w:t>
      </w:r>
    </w:p>
    <w:p w:rsidR="009C1EAC" w:rsidRDefault="009C1EAC" w:rsidP="00D30DA4">
      <w:r>
        <w:rPr>
          <w:rFonts w:hint="eastAsia"/>
        </w:rPr>
        <w:t>老子的可以用家族背景风光风光的时间可就只剩一年了！就这么点时间了还羡慕个毛。</w:t>
      </w:r>
    </w:p>
    <w:p w:rsidR="009C1EAC" w:rsidRDefault="009C1EAC" w:rsidP="00D30DA4">
      <w:r>
        <w:rPr>
          <w:rFonts w:hint="eastAsia"/>
        </w:rPr>
        <w:t>一般富二代官二代的七彩光环不是能罩一辈子的吗？为啥到我这就只有三年时间了？</w:t>
      </w:r>
    </w:p>
    <w:p w:rsidR="009C1EAC" w:rsidRDefault="009C1EAC" w:rsidP="00D30DA4">
      <w:r>
        <w:rPr>
          <w:rFonts w:hint="eastAsia"/>
        </w:rPr>
        <w:t>还不爽我，给一群傻瓜当头，还要替他们算账这件事有什么可让别人不爽的。真是，我那像窗户纸一般的心都被卷进充满羡慕嫉妒恨的大人世界了，现在连渣都不剩了。对我这样的人还不应该多一点理解宽容吗？】</w:t>
      </w:r>
    </w:p>
    <w:p w:rsidR="009C1EAC" w:rsidRDefault="009C1EAC" w:rsidP="00D30DA4">
      <w:r>
        <w:rPr>
          <w:rFonts w:hint="eastAsia"/>
        </w:rPr>
        <w:t>【</w:t>
      </w:r>
      <w:r>
        <w:t>————</w:t>
      </w:r>
      <w:r>
        <w:rPr>
          <w:rFonts w:hint="eastAsia"/>
        </w:rPr>
        <w:t>】</w:t>
      </w:r>
    </w:p>
    <w:p w:rsidR="009C1EAC" w:rsidRDefault="009C1EAC" w:rsidP="00D30DA4">
      <w:r>
        <w:rPr>
          <w:rFonts w:hint="eastAsia"/>
        </w:rPr>
        <w:t>完全不掺杂任何玩笑的真心话，草十郎听得出来鸢丸这话是非常认真的。</w:t>
      </w:r>
    </w:p>
    <w:p w:rsidR="009C1EAC" w:rsidRDefault="009C1EAC" w:rsidP="00D30DA4">
      <w:r>
        <w:rPr>
          <w:rFonts w:hint="eastAsia"/>
        </w:rPr>
        <w:t>草十郎不由的羡慕连这种事情也能一脸认真说出来的性格。“是这样啊，”这么接受了鸢丸的说法。</w:t>
      </w:r>
    </w:p>
    <w:p w:rsidR="009C1EAC" w:rsidRDefault="009C1EAC" w:rsidP="00D30DA4">
      <w:r>
        <w:rPr>
          <w:rFonts w:hint="eastAsia"/>
        </w:rPr>
        <w:t>如果如本人所说那么他的主观想法还是挺正确的。</w:t>
      </w:r>
    </w:p>
    <w:p w:rsidR="009C1EAC" w:rsidRDefault="009C1EAC" w:rsidP="00D30DA4">
      <w:r>
        <w:rPr>
          <w:rFonts w:hint="eastAsia"/>
        </w:rPr>
        <w:t>但是，</w:t>
      </w:r>
    </w:p>
    <w:p w:rsidR="009C1EAC" w:rsidRDefault="009C1EAC" w:rsidP="00D30DA4">
      <w:r>
        <w:rPr>
          <w:rFonts w:hint="eastAsia"/>
        </w:rPr>
        <w:t>【哦呀，只要留级就能把那难得的权利多少再往后延长一年了吧？那让我来帮你一把吧，这点我可以保证的。】</w:t>
      </w:r>
    </w:p>
    <w:p w:rsidR="009C1EAC" w:rsidRDefault="009C1EAC" w:rsidP="00D30DA4">
      <w:r>
        <w:rPr>
          <w:rFonts w:hint="eastAsia"/>
        </w:rPr>
        <w:t>仿佛要把草十郎那没骨气的样子一脚踹散似的，学生会室的门猛地开了。</w:t>
      </w:r>
    </w:p>
    <w:p w:rsidR="009C1EAC" w:rsidRDefault="009C1EAC" w:rsidP="00D30DA4">
      <w:r>
        <w:rPr>
          <w:rFonts w:hint="eastAsia"/>
        </w:rPr>
        <w:t>冷静的一句话把平衡的空气一击打碎。</w:t>
      </w:r>
    </w:p>
    <w:p w:rsidR="009C1EAC" w:rsidRDefault="009C1EAC" w:rsidP="00D30DA4">
      <w:r>
        <w:rPr>
          <w:rFonts w:hint="eastAsia"/>
        </w:rPr>
        <w:t>规司鸢丸本来持有的这个场合的支配权，电光火石之间就飞到了她手里。</w:t>
      </w:r>
    </w:p>
    <w:p w:rsidR="009C1EAC" w:rsidRDefault="009C1EAC" w:rsidP="00D30DA4">
      <w:r>
        <w:rPr>
          <w:rFonts w:hint="eastAsia"/>
        </w:rPr>
        <w:t>【不，不用了，是我自己做的梦，靠我自己的力量还做不到所以只能在这里胡乱想想。】</w:t>
      </w:r>
    </w:p>
    <w:p w:rsidR="009C1EAC" w:rsidRDefault="009C1EAC" w:rsidP="00D30DA4">
      <w:r>
        <w:rPr>
          <w:rFonts w:hint="eastAsia"/>
        </w:rPr>
        <w:t>【是吗？那就不要把刚才那样不害臊的话用这么大嗓门说出来。走廊里都听到了，副会长同学。】</w:t>
      </w:r>
    </w:p>
    <w:p w:rsidR="009C1EAC" w:rsidRDefault="009C1EAC" w:rsidP="00D30DA4">
      <w:r>
        <w:rPr>
          <w:rFonts w:hint="eastAsia"/>
        </w:rPr>
        <w:t>这么说着，她…………苍崎青子走进了学生会室。</w:t>
      </w:r>
    </w:p>
    <w:p w:rsidR="009C1EAC" w:rsidRDefault="009C1EAC" w:rsidP="00D30DA4">
      <w:r>
        <w:rPr>
          <w:rFonts w:hint="eastAsia"/>
        </w:rPr>
        <w:t>长长的黑发有一些凌乱，可能是因为是小跑过来的吧。</w:t>
      </w:r>
    </w:p>
    <w:p w:rsidR="009C1EAC" w:rsidRDefault="009C1EAC" w:rsidP="00D30DA4">
      <w:r>
        <w:rPr>
          <w:rFonts w:hint="eastAsia"/>
        </w:rPr>
        <w:t>青子的视线没有落在一直坐在椅子上的草十郎，而是紧紧的盯着副会长。</w:t>
      </w:r>
    </w:p>
    <w:p w:rsidR="009C1EAC" w:rsidRDefault="009C1EAC" w:rsidP="00D30DA4">
      <w:r>
        <w:rPr>
          <w:rFonts w:hint="eastAsia"/>
        </w:rPr>
        <w:t>【加油吧，鸢丸。】</w:t>
      </w:r>
    </w:p>
    <w:p w:rsidR="009C1EAC" w:rsidRDefault="009C1EAC" w:rsidP="00D30DA4">
      <w:r>
        <w:rPr>
          <w:rFonts w:hint="eastAsia"/>
        </w:rPr>
        <w:t>差不多该回教室了。草十郎这么说着站了起来。</w:t>
      </w:r>
    </w:p>
    <w:p w:rsidR="009C1EAC" w:rsidRDefault="009C1EAC" w:rsidP="00D30DA4">
      <w:r>
        <w:rPr>
          <w:rFonts w:hint="eastAsia"/>
        </w:rPr>
        <w:t>【……还真不讲义气啊，你这家伙。】</w:t>
      </w:r>
    </w:p>
    <w:p w:rsidR="009C1EAC" w:rsidRDefault="009C1EAC" w:rsidP="00D30DA4">
      <w:r>
        <w:rPr>
          <w:rFonts w:hint="eastAsia"/>
        </w:rPr>
        <w:t>鸢丸在青子面前悄悄的小声嘀咕起来。</w:t>
      </w:r>
    </w:p>
    <w:p w:rsidR="009C1EAC" w:rsidRDefault="009C1EAC" w:rsidP="00D30DA4">
      <w:r>
        <w:rPr>
          <w:rFonts w:hint="eastAsia"/>
        </w:rPr>
        <w:t>【但是真没时间了。】</w:t>
      </w:r>
    </w:p>
    <w:p w:rsidR="009C1EAC" w:rsidRDefault="009C1EAC" w:rsidP="00D30DA4">
      <w:r>
        <w:rPr>
          <w:rFonts w:hint="eastAsia"/>
        </w:rPr>
        <w:t>【所以就说你不讲义气在这……】</w:t>
      </w:r>
    </w:p>
    <w:p w:rsidR="009C1EAC" w:rsidRDefault="009C1EAC" w:rsidP="00D30DA4">
      <w:r>
        <w:rPr>
          <w:rFonts w:hint="eastAsia"/>
        </w:rPr>
        <w:t>鸢丸说话只说一半。</w:t>
      </w:r>
    </w:p>
    <w:p w:rsidR="009C1EAC" w:rsidRDefault="009C1EAC" w:rsidP="00D30DA4">
      <w:r>
        <w:rPr>
          <w:rFonts w:hint="eastAsia"/>
        </w:rPr>
        <w:t>至今为止都怎么正眼看过草十郎的青子，这次也瞄了他一眼。</w:t>
      </w:r>
    </w:p>
    <w:p w:rsidR="009C1EAC" w:rsidRDefault="009C1EAC" w:rsidP="00D30DA4">
      <w:r>
        <w:rPr>
          <w:rFonts w:hint="eastAsia"/>
        </w:rPr>
        <w:t>【要说没时间了我也一样，是你一直都太滥用职权了。】</w:t>
      </w:r>
    </w:p>
    <w:p w:rsidR="009C1EAC" w:rsidRDefault="009C1EAC" w:rsidP="00D30DA4">
      <w:r>
        <w:rPr>
          <w:rFonts w:hint="eastAsia"/>
        </w:rPr>
        <w:t>这不像是抱怨，而是率直的意见。</w:t>
      </w:r>
    </w:p>
    <w:p w:rsidR="009C1EAC" w:rsidRDefault="009C1EAC" w:rsidP="00D30DA4">
      <w:r>
        <w:rPr>
          <w:rFonts w:hint="eastAsia"/>
        </w:rPr>
        <w:t>【干什么啊，是有事找草十郎吧。】</w:t>
      </w:r>
    </w:p>
    <w:p w:rsidR="009C1EAC" w:rsidRDefault="009C1EAC" w:rsidP="00D30DA4">
      <w:r>
        <w:rPr>
          <w:rFonts w:hint="eastAsia"/>
        </w:rPr>
        <w:t>【放心吧，找你也有事。】</w:t>
      </w:r>
    </w:p>
    <w:p w:rsidR="009C1EAC" w:rsidRDefault="009C1EAC" w:rsidP="00D30DA4">
      <w:r>
        <w:rPr>
          <w:rFonts w:hint="eastAsia"/>
        </w:rPr>
        <w:t>【？】</w:t>
      </w:r>
    </w:p>
    <w:p w:rsidR="009C1EAC" w:rsidRDefault="009C1EAC" w:rsidP="00D30DA4">
      <w:r>
        <w:rPr>
          <w:rFonts w:hint="eastAsia"/>
        </w:rPr>
        <w:t>似乎不是心理作用，青子的眼神里有杀戮的阴影。</w:t>
      </w:r>
    </w:p>
    <w:p w:rsidR="009C1EAC" w:rsidRDefault="009C1EAC" w:rsidP="00D30DA4">
      <w:r>
        <w:rPr>
          <w:rFonts w:hint="eastAsia"/>
        </w:rPr>
        <w:t>鸢丸平时已经看惯了青子不高兴的视线。所以才感觉到，有着微妙的差异。</w:t>
      </w:r>
    </w:p>
    <w:p w:rsidR="009C1EAC" w:rsidRDefault="009C1EAC" w:rsidP="00D30DA4">
      <w:r>
        <w:rPr>
          <w:rFonts w:hint="eastAsia"/>
        </w:rPr>
        <w:t>…………虽然不知道原因，但看来似乎有事情让苍崎青子比平时更不开心。</w:t>
      </w:r>
    </w:p>
    <w:p w:rsidR="009C1EAC" w:rsidRDefault="009C1EAC" w:rsidP="00D30DA4">
      <w:r>
        <w:rPr>
          <w:rFonts w:hint="eastAsia"/>
        </w:rPr>
        <w:t>【静希同学，跑步和游泳，你喜欢哪一个？】</w:t>
      </w:r>
    </w:p>
    <w:p w:rsidR="009C1EAC" w:rsidRDefault="009C1EAC" w:rsidP="00D30DA4">
      <w:r>
        <w:rPr>
          <w:rFonts w:hint="eastAsia"/>
        </w:rPr>
        <w:t>青子唐突的问了一句。</w:t>
      </w:r>
    </w:p>
    <w:p w:rsidR="009C1EAC" w:rsidRDefault="009C1EAC" w:rsidP="00D30DA4">
      <w:r>
        <w:rPr>
          <w:rFonts w:hint="eastAsia"/>
        </w:rPr>
        <w:t>草十郎表情稍稍暗了一下，哪个都不喜欢，这么回答着。</w:t>
      </w:r>
    </w:p>
    <w:p w:rsidR="009C1EAC" w:rsidRDefault="009C1EAC" w:rsidP="00D30DA4">
      <w:r>
        <w:rPr>
          <w:rFonts w:hint="eastAsia"/>
        </w:rPr>
        <w:t>【不行，选一个。】</w:t>
      </w:r>
    </w:p>
    <w:p w:rsidR="009C1EAC" w:rsidRDefault="009C1EAC" w:rsidP="00D30DA4">
      <w:r>
        <w:rPr>
          <w:rFonts w:hint="eastAsia"/>
        </w:rPr>
        <w:t>【游泳的话，可能吧，但是，为什么？】</w:t>
      </w:r>
    </w:p>
    <w:p w:rsidR="009C1EAC" w:rsidRDefault="009C1EAC" w:rsidP="00D30DA4">
      <w:r>
        <w:rPr>
          <w:rFonts w:hint="eastAsia"/>
        </w:rPr>
        <w:t>【因为你没加入任何一个社团。】</w:t>
      </w:r>
    </w:p>
    <w:p w:rsidR="009C1EAC" w:rsidRDefault="009C1EAC" w:rsidP="00D30DA4">
      <w:r>
        <w:rPr>
          <w:rFonts w:hint="eastAsia"/>
        </w:rPr>
        <w:t>实际上不用回答。</w:t>
      </w:r>
    </w:p>
    <w:p w:rsidR="009C1EAC" w:rsidRDefault="009C1EAC" w:rsidP="00D30DA4">
      <w:r>
        <w:rPr>
          <w:rFonts w:hint="eastAsia"/>
        </w:rPr>
        <w:t>不用回答的意思也就是，这里没有草十郎提意见的余地。</w:t>
      </w:r>
    </w:p>
    <w:p w:rsidR="009C1EAC" w:rsidRDefault="009C1EAC" w:rsidP="00D30DA4">
      <w:r>
        <w:rPr>
          <w:rFonts w:hint="eastAsia"/>
        </w:rPr>
        <w:t>【我们学校的校规，读过了吧。学生没有一个例外，全都要参加社团。</w:t>
      </w:r>
    </w:p>
    <w:p w:rsidR="009C1EAC" w:rsidRDefault="009C1EAC" w:rsidP="00D30DA4">
      <w:r>
        <w:rPr>
          <w:rFonts w:hint="eastAsia"/>
        </w:rPr>
        <w:t>虽然这个校规不一定多有道理，但规定了就是规定了。】</w:t>
      </w:r>
    </w:p>
    <w:p w:rsidR="009C1EAC" w:rsidRDefault="009C1EAC" w:rsidP="00D30DA4">
      <w:r>
        <w:rPr>
          <w:rFonts w:hint="eastAsia"/>
        </w:rPr>
        <w:t>【这太乱来了，抱歉呐，我没有那么多时间。】</w:t>
      </w:r>
    </w:p>
    <w:p w:rsidR="009C1EAC" w:rsidRDefault="009C1EAC" w:rsidP="00D30DA4">
      <w:r>
        <w:rPr>
          <w:rFonts w:hint="eastAsia"/>
        </w:rPr>
        <w:t>【是呢。】</w:t>
      </w:r>
    </w:p>
    <w:p w:rsidR="009C1EAC" w:rsidRDefault="009C1EAC" w:rsidP="00D30DA4">
      <w:r>
        <w:rPr>
          <w:rFonts w:hint="eastAsia"/>
        </w:rPr>
        <w:t>简短的回答。</w:t>
      </w:r>
    </w:p>
    <w:p w:rsidR="009C1EAC" w:rsidRDefault="009C1EAC" w:rsidP="00D30DA4">
      <w:r>
        <w:rPr>
          <w:rFonts w:hint="eastAsia"/>
        </w:rPr>
        <w:t>青子不妥协是常有的事，鸢丸躲在一边听着青子和草十郎的对话。</w:t>
      </w:r>
    </w:p>
    <w:p w:rsidR="009C1EAC" w:rsidRDefault="009C1EAC" w:rsidP="00D30DA4">
      <w:r>
        <w:rPr>
          <w:rFonts w:hint="eastAsia"/>
        </w:rPr>
        <w:t>【</w:t>
      </w:r>
      <w:r>
        <w:t>————</w:t>
      </w:r>
      <w:r>
        <w:rPr>
          <w:rFonts w:hint="eastAsia"/>
        </w:rPr>
        <w:t>】</w:t>
      </w:r>
    </w:p>
    <w:p w:rsidR="009C1EAC" w:rsidRPr="00D17B9E" w:rsidRDefault="009C1EAC" w:rsidP="00D30DA4">
      <w:r>
        <w:rPr>
          <w:rFonts w:hint="eastAsia"/>
        </w:rPr>
        <w:t>【</w:t>
      </w:r>
      <w:r>
        <w:t>————</w:t>
      </w:r>
      <w:r>
        <w:rPr>
          <w:rFonts w:hint="eastAsia"/>
        </w:rPr>
        <w:t>】</w:t>
      </w:r>
    </w:p>
    <w:p w:rsidR="009C1EAC" w:rsidRDefault="009C1EAC" w:rsidP="00D30DA4">
      <w:r>
        <w:rPr>
          <w:rFonts w:hint="eastAsia"/>
        </w:rPr>
        <w:t>两个人一句话不说互相看着。</w:t>
      </w:r>
    </w:p>
    <w:p w:rsidR="009C1EAC" w:rsidRDefault="009C1EAC" w:rsidP="00D30DA4">
      <w:r>
        <w:rPr>
          <w:rFonts w:hint="eastAsia"/>
        </w:rPr>
        <w:t>在第三者鸢丸以为沉默会一直持续下去的时候，这样啊，被草十郎这么一句打破了沉默。</w:t>
      </w:r>
    </w:p>
    <w:p w:rsidR="009C1EAC" w:rsidRDefault="009C1EAC" w:rsidP="00D30DA4">
      <w:r>
        <w:rPr>
          <w:rFonts w:hint="eastAsia"/>
        </w:rPr>
        <w:t>【我想苍崎也知道的，不，一定知道的吧。但也因为知道所以才这么强硬的吧。】</w:t>
      </w:r>
    </w:p>
    <w:p w:rsidR="009C1EAC" w:rsidRDefault="009C1EAC" w:rsidP="00D30DA4">
      <w:r>
        <w:rPr>
          <w:rFonts w:hint="eastAsia"/>
        </w:rPr>
        <w:t>离开座位的草十郎。</w:t>
      </w:r>
    </w:p>
    <w:p w:rsidR="009C1EAC" w:rsidRDefault="009C1EAC" w:rsidP="00D30DA4">
      <w:r>
        <w:rPr>
          <w:rFonts w:hint="eastAsia"/>
        </w:rPr>
        <w:t>从青子身边横穿过去，向走廊走去。</w:t>
      </w:r>
    </w:p>
    <w:p w:rsidR="009C1EAC" w:rsidRDefault="009C1EAC" w:rsidP="00D30DA4">
      <w:r>
        <w:rPr>
          <w:rFonts w:hint="eastAsia"/>
        </w:rPr>
        <w:t>【那个，明天可以吗？】</w:t>
      </w:r>
    </w:p>
    <w:p w:rsidR="009C1EAC" w:rsidRDefault="009C1EAC" w:rsidP="00D30DA4">
      <w:r>
        <w:rPr>
          <w:rFonts w:hint="eastAsia"/>
        </w:rPr>
        <w:t>【静希同学觉得行的话。】</w:t>
      </w:r>
    </w:p>
    <w:p w:rsidR="009C1EAC" w:rsidRDefault="009C1EAC" w:rsidP="00D30DA4">
      <w:r>
        <w:rPr>
          <w:rFonts w:hint="eastAsia"/>
        </w:rPr>
        <w:t>我尽量，这么苦笑着，草十郎走出了学生会室。</w:t>
      </w:r>
    </w:p>
    <w:p w:rsidR="009C1EAC" w:rsidRDefault="009C1EAC" w:rsidP="00D30DA4">
      <w:r>
        <w:rPr>
          <w:rFonts w:hint="eastAsia"/>
        </w:rPr>
        <w:t>观察完这一幕，鸢丸越来越替草十郎感到伤心了。</w:t>
      </w:r>
    </w:p>
    <w:p w:rsidR="009C1EAC" w:rsidRPr="00D208C8" w:rsidRDefault="009C1EAC" w:rsidP="00D30DA4">
      <w:r>
        <w:rPr>
          <w:rFonts w:hint="eastAsia"/>
        </w:rPr>
        <w:t>现在，青子的态度只能认为是在生对手的气，只有以这为前提才解释的了。但草十郎对这怒火全不在意，估计扇他一巴掌也不会在意吧…………就算真扇他一巴掌，估计也是这么回答然后走掉。</w:t>
      </w:r>
    </w:p>
    <w:p w:rsidR="009C1EAC" w:rsidRDefault="009C1EAC" w:rsidP="00D30DA4">
      <w:r>
        <w:rPr>
          <w:rFonts w:hint="eastAsia"/>
        </w:rPr>
        <w:t>就算是草十郎也会稍微不满吧。</w:t>
      </w:r>
    </w:p>
    <w:p w:rsidR="009C1EAC" w:rsidRDefault="009C1EAC" w:rsidP="00D30DA4">
      <w:r>
        <w:rPr>
          <w:rFonts w:hint="eastAsia"/>
        </w:rPr>
        <w:t>但是不论从表情还是动作都完全看不出来，鸢丸感觉见到了一流的演技。</w:t>
      </w:r>
    </w:p>
    <w:p w:rsidR="009C1EAC" w:rsidRDefault="009C1EAC" w:rsidP="00D30DA4">
      <w:r>
        <w:rPr>
          <w:rFonts w:hint="eastAsia"/>
        </w:rPr>
        <w:t>【唉，但是为什么这么强硬啊，会长？】</w:t>
      </w:r>
    </w:p>
    <w:p w:rsidR="009C1EAC" w:rsidRDefault="009C1EAC" w:rsidP="00D30DA4">
      <w:r>
        <w:rPr>
          <w:rFonts w:hint="eastAsia"/>
        </w:rPr>
        <w:t>鸢丸抬起头来看着青子。</w:t>
      </w:r>
    </w:p>
    <w:p w:rsidR="009C1EAC" w:rsidRDefault="009C1EAC" w:rsidP="00D30DA4">
      <w:r>
        <w:rPr>
          <w:rFonts w:hint="eastAsia"/>
        </w:rPr>
        <w:t>青子保持着站姿，眼睛死盯着墙壁。</w:t>
      </w:r>
    </w:p>
    <w:p w:rsidR="009C1EAC" w:rsidRDefault="009C1EAC" w:rsidP="00D30DA4">
      <w:r>
        <w:rPr>
          <w:rFonts w:hint="eastAsia"/>
        </w:rPr>
        <w:t>【…………苍崎？】</w:t>
      </w:r>
    </w:p>
    <w:p w:rsidR="009C1EAC" w:rsidRDefault="009C1EAC" w:rsidP="00D30DA4">
      <w:r>
        <w:rPr>
          <w:rFonts w:hint="eastAsia"/>
        </w:rPr>
        <w:t>鸢丸提高了声音，青子还是没反应。</w:t>
      </w:r>
    </w:p>
    <w:p w:rsidR="009C1EAC" w:rsidRDefault="009C1EAC" w:rsidP="00D30DA4">
      <w:r>
        <w:rPr>
          <w:rFonts w:hint="eastAsia"/>
        </w:rPr>
        <w:t>【喂</w:t>
      </w:r>
      <w:r>
        <w:t>——</w:t>
      </w:r>
      <w:r>
        <w:rPr>
          <w:rFonts w:hint="eastAsia"/>
        </w:rPr>
        <w:t>会</w:t>
      </w:r>
      <w:r>
        <w:t>~</w:t>
      </w:r>
      <w:r>
        <w:rPr>
          <w:rFonts w:hint="eastAsia"/>
        </w:rPr>
        <w:t>长</w:t>
      </w:r>
      <w:r>
        <w:t>~</w:t>
      </w:r>
      <w:r>
        <w:rPr>
          <w:rFonts w:hint="eastAsia"/>
        </w:rPr>
        <w:t>。苍崎</w:t>
      </w:r>
      <w:r>
        <w:t>——</w:t>
      </w:r>
      <w:r>
        <w:rPr>
          <w:rFonts w:hint="eastAsia"/>
        </w:rPr>
        <w:t>，青子女士？</w:t>
      </w:r>
    </w:p>
    <w:p w:rsidR="009C1EAC" w:rsidRDefault="009C1EAC" w:rsidP="00D30DA4">
      <w:r>
        <w:rPr>
          <w:rFonts w:hint="eastAsia"/>
        </w:rPr>
        <w:t>……………喂，听见了吗苍崎青子！】</w:t>
      </w:r>
    </w:p>
    <w:p w:rsidR="009C1EAC" w:rsidRDefault="009C1EAC" w:rsidP="00D30DA4">
      <w:r>
        <w:rPr>
          <w:rFonts w:hint="eastAsia"/>
        </w:rPr>
        <w:t>【吵死啦，不许啊哦啊哦叫我。】</w:t>
      </w:r>
    </w:p>
    <w:p w:rsidR="009C1EAC" w:rsidRDefault="009C1EAC" w:rsidP="00D30DA4">
      <w:r>
        <w:rPr>
          <w:rFonts w:hint="eastAsia"/>
        </w:rPr>
        <w:t>（渣卡注：和月姬里面一样，青子不喜欢别人叫她全名。）</w:t>
      </w:r>
    </w:p>
    <w:p w:rsidR="009C1EAC" w:rsidRDefault="009C1EAC" w:rsidP="00D30DA4">
      <w:r>
        <w:rPr>
          <w:rFonts w:hint="eastAsia"/>
        </w:rPr>
        <w:t>学生会室里响起了怒吼。</w:t>
      </w:r>
    </w:p>
    <w:p w:rsidR="009C1EAC" w:rsidRDefault="009C1EAC" w:rsidP="00D30DA4">
      <w:r>
        <w:rPr>
          <w:rFonts w:hint="eastAsia"/>
        </w:rPr>
        <w:t>比刚才鸢丸的演讲声音还要大的，穿透走廊的美声。</w:t>
      </w:r>
    </w:p>
    <w:p w:rsidR="009C1EAC" w:rsidRDefault="009C1EAC" w:rsidP="00D30DA4">
      <w:r>
        <w:rPr>
          <w:rFonts w:hint="eastAsia"/>
        </w:rPr>
        <w:t>【声太大啦，要说吵你也一样。】</w:t>
      </w:r>
    </w:p>
    <w:p w:rsidR="009C1EAC" w:rsidRDefault="009C1EAC" w:rsidP="00D30DA4">
      <w:r>
        <w:rPr>
          <w:rFonts w:hint="eastAsia"/>
        </w:rPr>
        <w:t>开始耳鸣了，被怒吼了的鸢丸反射性的吼回去。</w:t>
      </w:r>
    </w:p>
    <w:p w:rsidR="009C1EAC" w:rsidRDefault="009C1EAC" w:rsidP="00D30DA4">
      <w:r>
        <w:rPr>
          <w:rFonts w:hint="eastAsia"/>
        </w:rPr>
        <w:t>【男生的嗓门都比不过你，也罢，看来你睡醒了。】</w:t>
      </w:r>
    </w:p>
    <w:p w:rsidR="009C1EAC" w:rsidRDefault="009C1EAC" w:rsidP="00D30DA4">
      <w:r>
        <w:rPr>
          <w:rFonts w:hint="eastAsia"/>
        </w:rPr>
        <w:t>【没什么，听到你说话了，</w:t>
      </w:r>
      <w:r w:rsidRPr="00615A14">
        <w:rPr>
          <w:rFonts w:hint="eastAsia"/>
        </w:rPr>
        <w:t>太</w:t>
      </w:r>
      <w:r>
        <w:rPr>
          <w:rFonts w:hint="eastAsia"/>
        </w:rPr>
        <w:t>烦人</w:t>
      </w:r>
      <w:r w:rsidRPr="00615A14">
        <w:rPr>
          <w:rFonts w:hint="eastAsia"/>
        </w:rPr>
        <w:t>了才</w:t>
      </w:r>
      <w:r>
        <w:rPr>
          <w:rFonts w:hint="eastAsia"/>
        </w:rPr>
        <w:t>没搭理你。让你闭嘴又太费事。】</w:t>
      </w:r>
    </w:p>
    <w:p w:rsidR="009C1EAC" w:rsidRDefault="009C1EAC" w:rsidP="00D30DA4">
      <w:r>
        <w:rPr>
          <w:rFonts w:hint="eastAsia"/>
        </w:rPr>
        <w:t>【你这。。把我当成蚊子了吗，喂！】</w:t>
      </w:r>
    </w:p>
    <w:p w:rsidR="009C1EAC" w:rsidRDefault="009C1EAC" w:rsidP="00D30DA4">
      <w:r>
        <w:rPr>
          <w:rFonts w:hint="eastAsia"/>
        </w:rPr>
        <w:t>【如果只是针对交流无法成立这一点的话，蚊子那边可能还好点。】</w:t>
      </w:r>
    </w:p>
    <w:p w:rsidR="009C1EAC" w:rsidRDefault="009C1EAC" w:rsidP="00D30DA4">
      <w:r>
        <w:rPr>
          <w:rFonts w:hint="eastAsia"/>
        </w:rPr>
        <w:t>【喂，这是什么意思？】</w:t>
      </w:r>
    </w:p>
    <w:p w:rsidR="009C1EAC" w:rsidRDefault="009C1EAC" w:rsidP="00D30DA4">
      <w:r>
        <w:rPr>
          <w:rFonts w:hint="eastAsia"/>
        </w:rPr>
        <w:t>【彼此，连对方说的什么意思都不明白，那对话还有什么意义，这不和全是废话组成的约会一样吗？】</w:t>
      </w:r>
    </w:p>
    <w:p w:rsidR="009C1EAC" w:rsidRPr="00A46881" w:rsidRDefault="009C1EAC" w:rsidP="00D30DA4">
      <w:r>
        <w:rPr>
          <w:rFonts w:hint="eastAsia"/>
        </w:rPr>
        <w:t>【…………………】</w:t>
      </w:r>
    </w:p>
    <w:p w:rsidR="009C1EAC" w:rsidRDefault="009C1EAC" w:rsidP="00D30DA4">
      <w:r>
        <w:rPr>
          <w:rFonts w:hint="eastAsia"/>
        </w:rPr>
        <w:t>从这话看来，对她来说恋人之间的对话全是没有意义的。</w:t>
      </w:r>
    </w:p>
    <w:p w:rsidR="009C1EAC" w:rsidRDefault="009C1EAC" w:rsidP="00D30DA4">
      <w:r>
        <w:rPr>
          <w:rFonts w:hint="eastAsia"/>
        </w:rPr>
        <w:t>【…………问题是，对你来说有价值的对话，那得多有价值才……………唉，算了。</w:t>
      </w:r>
    </w:p>
    <w:p w:rsidR="009C1EAC" w:rsidRDefault="009C1EAC" w:rsidP="00D30DA4">
      <w:r>
        <w:rPr>
          <w:rFonts w:hint="eastAsia"/>
        </w:rPr>
        <w:t>任何时候都很严厉呢，苍崎。】</w:t>
      </w:r>
    </w:p>
    <w:p w:rsidR="009C1EAC" w:rsidRDefault="009C1EAC" w:rsidP="00D30DA4">
      <w:r>
        <w:rPr>
          <w:rFonts w:hint="eastAsia"/>
        </w:rPr>
        <w:t>【有点吧，况且现在也不是可以撒娇的场合吧。】</w:t>
      </w:r>
    </w:p>
    <w:p w:rsidR="009C1EAC" w:rsidRDefault="009C1EAC" w:rsidP="00D30DA4">
      <w:r>
        <w:rPr>
          <w:rFonts w:hint="eastAsia"/>
        </w:rPr>
        <w:t>【难以想象呢，这两年来从来没有见过苍崎你有过撒娇的时候。】</w:t>
      </w:r>
    </w:p>
    <w:p w:rsidR="009C1EAC" w:rsidRDefault="009C1EAC" w:rsidP="00D30DA4">
      <w:r>
        <w:rPr>
          <w:rFonts w:hint="eastAsia"/>
        </w:rPr>
        <w:t>【趁鸢丸你不在的时候都散布出去了而已。】</w:t>
      </w:r>
    </w:p>
    <w:p w:rsidR="009C1EAC" w:rsidRDefault="009C1EAC" w:rsidP="00D30DA4">
      <w:r>
        <w:rPr>
          <w:rFonts w:hint="eastAsia"/>
        </w:rPr>
        <w:t>【是这样吗？果然还对那时候的事怀恨在心喽，学生会长。】</w:t>
      </w:r>
    </w:p>
    <w:p w:rsidR="009C1EAC" w:rsidRDefault="009C1EAC" w:rsidP="00D30DA4">
      <w:r>
        <w:rPr>
          <w:rFonts w:hint="eastAsia"/>
        </w:rPr>
        <w:t>鸢丸所说的那个时候就只特指一件事。</w:t>
      </w:r>
    </w:p>
    <w:p w:rsidR="009C1EAC" w:rsidRDefault="009C1EAC" w:rsidP="00D30DA4">
      <w:r>
        <w:rPr>
          <w:rFonts w:hint="eastAsia"/>
        </w:rPr>
        <w:t>今年夏天发生的，学生会室</w:t>
      </w:r>
      <w:r>
        <w:t>in</w:t>
      </w:r>
      <w:r>
        <w:rPr>
          <w:rFonts w:hint="eastAsia"/>
        </w:rPr>
        <w:t>武道馆事件。</w:t>
      </w:r>
    </w:p>
    <w:p w:rsidR="009C1EAC" w:rsidRDefault="009C1EAC" w:rsidP="00D30DA4">
      <w:r>
        <w:rPr>
          <w:rFonts w:hint="eastAsia"/>
        </w:rPr>
        <w:t>【哎？这还真是够久远的话题呢，</w:t>
      </w:r>
    </w:p>
    <w:p w:rsidR="009C1EAC" w:rsidRDefault="009C1EAC" w:rsidP="00D30DA4">
      <w:r>
        <w:rPr>
          <w:rFonts w:hint="eastAsia"/>
        </w:rPr>
        <w:t>老是记着这种怎么样都无所谓的事情太浪费脑容量了吧，本来你脑子里面能用的地方就不多。】</w:t>
      </w:r>
    </w:p>
    <w:p w:rsidR="009C1EAC" w:rsidRDefault="009C1EAC" w:rsidP="00D30DA4">
      <w:r>
        <w:rPr>
          <w:rFonts w:hint="eastAsia"/>
        </w:rPr>
        <w:t>话题开始跑偏了，青子之前身上那股杀戮的气势也淡了下来。锐利的视线，和时不时散发出来让人脊背发凉的气氛也都消失了。</w:t>
      </w:r>
    </w:p>
    <w:p w:rsidR="009C1EAC" w:rsidRDefault="009C1EAC" w:rsidP="00D30DA4">
      <w:r>
        <w:rPr>
          <w:rFonts w:hint="eastAsia"/>
        </w:rPr>
        <w:t>学校里能看到她这种表情的，目前也就只有鸢丸一个人了。</w:t>
      </w:r>
    </w:p>
    <w:p w:rsidR="009C1EAC" w:rsidRDefault="009C1EAC" w:rsidP="00D30DA4">
      <w:r>
        <w:rPr>
          <w:rFonts w:hint="eastAsia"/>
        </w:rPr>
        <w:t>【给你个忠告，那件事我可忘不了。</w:t>
      </w:r>
    </w:p>
    <w:p w:rsidR="009C1EAC" w:rsidRDefault="009C1EAC" w:rsidP="00D30DA4">
      <w:r>
        <w:rPr>
          <w:rFonts w:hint="eastAsia"/>
        </w:rPr>
        <w:t>…………只不过，刚才草兄弟提到了点白痴事。我也就顺便告诉他了。可恶，这么一想这不是连地点都一样吗？】</w:t>
      </w:r>
    </w:p>
    <w:p w:rsidR="009C1EAC" w:rsidRDefault="009C1EAC" w:rsidP="00D30DA4">
      <w:r>
        <w:rPr>
          <w:rFonts w:hint="eastAsia"/>
        </w:rPr>
        <w:t>虽然把那件事拿来说，但其实鸢丸并不太想回忆起来过去的这件糗事。</w:t>
      </w:r>
    </w:p>
    <w:p w:rsidR="009C1EAC" w:rsidRDefault="009C1EAC" w:rsidP="00D30DA4">
      <w:r>
        <w:rPr>
          <w:rFonts w:hint="eastAsia"/>
        </w:rPr>
        <w:t>另一边，苍崎青子皱起了眉头。</w:t>
      </w:r>
    </w:p>
    <w:p w:rsidR="009C1EAC" w:rsidRDefault="009C1EAC" w:rsidP="00D30DA4">
      <w:r>
        <w:rPr>
          <w:rFonts w:hint="eastAsia"/>
        </w:rPr>
        <w:t>【等一下，</w:t>
      </w:r>
    </w:p>
    <w:p w:rsidR="009C1EAC" w:rsidRDefault="009C1EAC" w:rsidP="00D30DA4">
      <w:r>
        <w:rPr>
          <w:rFonts w:hint="eastAsia"/>
        </w:rPr>
        <w:t>那些话，对他说了吗？】</w:t>
      </w:r>
    </w:p>
    <w:p w:rsidR="009C1EAC" w:rsidRDefault="009C1EAC" w:rsidP="00D30DA4">
      <w:r>
        <w:rPr>
          <w:rFonts w:hint="eastAsia"/>
        </w:rPr>
        <w:t>【嗯，我从被你这家伙的“怎么过来竞选学生会长了？你不是长了一副副会长的脸吗？怎么看都是副会长的命。”开始，</w:t>
      </w:r>
    </w:p>
    <w:p w:rsidR="009C1EAC" w:rsidRDefault="009C1EAC" w:rsidP="00D30DA4">
      <w:r>
        <w:rPr>
          <w:rFonts w:hint="eastAsia"/>
        </w:rPr>
        <w:t>一直到那个生涯最完美突刺结束。】</w:t>
      </w:r>
    </w:p>
    <w:p w:rsidR="009C1EAC" w:rsidRDefault="009C1EAC" w:rsidP="00D30DA4">
      <w:r>
        <w:rPr>
          <w:rFonts w:hint="eastAsia"/>
        </w:rPr>
        <w:t>不知道为什么，“哦？”，青子叹了一口气，好像是在说如果不知道之前的事情就好了。</w:t>
      </w:r>
    </w:p>
    <w:p w:rsidR="009C1EAC" w:rsidRDefault="009C1EAC" w:rsidP="00D30DA4">
      <w:r>
        <w:rPr>
          <w:rFonts w:hint="eastAsia"/>
        </w:rPr>
        <w:t>鸢丸不知道青子为什么会这样，青子自己也不清楚。</w:t>
      </w:r>
    </w:p>
    <w:p w:rsidR="009C1EAC" w:rsidRDefault="009C1EAC" w:rsidP="00D30DA4">
      <w:r>
        <w:rPr>
          <w:rFonts w:hint="eastAsia"/>
        </w:rPr>
        <w:t>【那个确实是，会让人吓一跳的突刺呢。</w:t>
      </w:r>
    </w:p>
    <w:p w:rsidR="009C1EAC" w:rsidRDefault="009C1EAC" w:rsidP="00D30DA4">
      <w:r>
        <w:rPr>
          <w:rFonts w:hint="eastAsia"/>
        </w:rPr>
        <w:t>身体在脑子之前就做出动作了。</w:t>
      </w:r>
    </w:p>
    <w:p w:rsidR="009C1EAC" w:rsidRDefault="009C1EAC" w:rsidP="00D30DA4">
      <w:r>
        <w:rPr>
          <w:rFonts w:hint="eastAsia"/>
        </w:rPr>
        <w:t>话说回来，我之前说了那些话了吗？】</w:t>
      </w:r>
    </w:p>
    <w:p w:rsidR="009C1EAC" w:rsidRDefault="009C1EAC" w:rsidP="00D30DA4">
      <w:r>
        <w:rPr>
          <w:rFonts w:hint="eastAsia"/>
        </w:rPr>
        <w:t>【说了，而且在我被送到保健室之后说着那正好，强制性的把我安排到副会长这职务上。】</w:t>
      </w:r>
    </w:p>
    <w:p w:rsidR="009C1EAC" w:rsidRDefault="009C1EAC" w:rsidP="00D30DA4">
      <w:r>
        <w:rPr>
          <w:rFonts w:hint="eastAsia"/>
        </w:rPr>
        <w:t>从此以后，鸢丸就作为副会长，被选举中打败了他的对手指挥来指挥去。</w:t>
      </w:r>
    </w:p>
    <w:p w:rsidR="009C1EAC" w:rsidRDefault="009C1EAC" w:rsidP="00D30DA4">
      <w:r>
        <w:rPr>
          <w:rFonts w:hint="eastAsia"/>
        </w:rPr>
        <w:t>【虽然这样也不错吧，我知道自己并不适合当会长。副会长更适合我一些，想竞选会长只是偶尔想试试成为老爹那样的混蛋而已。】</w:t>
      </w:r>
    </w:p>
    <w:p w:rsidR="009C1EAC" w:rsidRDefault="009C1EAC" w:rsidP="00D30DA4">
      <w:r>
        <w:rPr>
          <w:rFonts w:hint="eastAsia"/>
        </w:rPr>
        <w:t>【心气好高啊，鸢丸是那种只要能做到就都去做的类型吗？</w:t>
      </w:r>
    </w:p>
    <w:p w:rsidR="009C1EAC" w:rsidRDefault="009C1EAC" w:rsidP="00D30DA4">
      <w:r>
        <w:rPr>
          <w:rFonts w:hint="eastAsia"/>
        </w:rPr>
        <w:t>嘛，太过专心于会长的职务，等注意到的时候已经成为优等生了的例子你也见过吧？】</w:t>
      </w:r>
    </w:p>
    <w:p w:rsidR="009C1EAC" w:rsidRDefault="009C1EAC" w:rsidP="00D30DA4">
      <w:r>
        <w:rPr>
          <w:rFonts w:hint="eastAsia"/>
        </w:rPr>
        <w:t>【别说了，寒毛都立起来了。</w:t>
      </w:r>
    </w:p>
    <w:p w:rsidR="009C1EAC" w:rsidRDefault="009C1EAC" w:rsidP="00D30DA4">
      <w:r>
        <w:rPr>
          <w:rFonts w:hint="eastAsia"/>
        </w:rPr>
        <w:t>猫要能摆架子估计就是你这样的吧。】</w:t>
      </w:r>
    </w:p>
    <w:p w:rsidR="009C1EAC" w:rsidRDefault="009C1EAC" w:rsidP="00D30DA4">
      <w:r>
        <w:rPr>
          <w:rFonts w:hint="eastAsia"/>
        </w:rPr>
        <w:t>去去，鸢丸冲着青子挥着手。</w:t>
      </w:r>
    </w:p>
    <w:p w:rsidR="009C1EAC" w:rsidRDefault="009C1EAC" w:rsidP="00D30DA4">
      <w:r>
        <w:rPr>
          <w:rFonts w:hint="eastAsia"/>
        </w:rPr>
        <w:t>男女生之间特有的互相争夺权利的战争，实际上只是互相说坏话而已。</w:t>
      </w:r>
    </w:p>
    <w:p w:rsidR="009C1EAC" w:rsidRDefault="009C1EAC" w:rsidP="00D30DA4">
      <w:r>
        <w:rPr>
          <w:rFonts w:hint="eastAsia"/>
        </w:rPr>
        <w:t>【</w:t>
      </w:r>
      <w:r>
        <w:t>——</w:t>
      </w:r>
      <w:r>
        <w:rPr>
          <w:rFonts w:hint="eastAsia"/>
        </w:rPr>
        <w:t>那，为什么突然说起这件事了？】</w:t>
      </w:r>
    </w:p>
    <w:p w:rsidR="009C1EAC" w:rsidRDefault="009C1EAC" w:rsidP="00D30DA4">
      <w:r>
        <w:rPr>
          <w:rFonts w:hint="eastAsia"/>
        </w:rPr>
        <w:t>【哈？】</w:t>
      </w:r>
    </w:p>
    <w:p w:rsidR="009C1EAC" w:rsidRDefault="009C1EAC" w:rsidP="00D30DA4">
      <w:r>
        <w:rPr>
          <w:rFonts w:hint="eastAsia"/>
        </w:rPr>
        <w:t>【半年前发生在这里的事情，为什么告诉他了？】</w:t>
      </w:r>
    </w:p>
    <w:p w:rsidR="009C1EAC" w:rsidRDefault="009C1EAC" w:rsidP="00D30DA4">
      <w:r>
        <w:rPr>
          <w:rFonts w:hint="eastAsia"/>
        </w:rPr>
        <w:t>【啊？那个啊，</w:t>
      </w:r>
    </w:p>
    <w:p w:rsidR="009C1EAC" w:rsidRDefault="009C1EAC" w:rsidP="00D30DA4">
      <w:r>
        <w:rPr>
          <w:rFonts w:hint="eastAsia"/>
        </w:rPr>
        <w:t>因为他总是傻傻的所以一时说溜嘴了</w:t>
      </w:r>
      <w:r>
        <w:t>——</w:t>
      </w:r>
      <w:r>
        <w:rPr>
          <w:rFonts w:hint="eastAsia"/>
        </w:rPr>
        <w:t>】</w:t>
      </w:r>
    </w:p>
    <w:p w:rsidR="009C1EAC" w:rsidRDefault="009C1EAC" w:rsidP="00D30DA4">
      <w:r>
        <w:rPr>
          <w:rFonts w:hint="eastAsia"/>
        </w:rPr>
        <w:t>还是没有说告诉草十郎的原因。</w:t>
      </w:r>
    </w:p>
    <w:p w:rsidR="009C1EAC" w:rsidRDefault="009C1EAC" w:rsidP="00D30DA4">
      <w:r>
        <w:rPr>
          <w:rFonts w:hint="eastAsia"/>
        </w:rPr>
        <w:t>草十郎喜欢青子，这一事实是不能说出来的。作为男人不用明说也知道。</w:t>
      </w:r>
    </w:p>
    <w:p w:rsidR="009C1EAC" w:rsidRDefault="009C1EAC" w:rsidP="00D30DA4">
      <w:r>
        <w:rPr>
          <w:rFonts w:hint="eastAsia"/>
        </w:rPr>
        <w:t>就算，这是他的误会也是一样。</w:t>
      </w:r>
    </w:p>
    <w:p w:rsidR="009C1EAC" w:rsidRDefault="009C1EAC" w:rsidP="00D30DA4">
      <w:r>
        <w:rPr>
          <w:rFonts w:hint="eastAsia"/>
        </w:rPr>
        <w:t>【比起这个，刚才那些话算什么啊？</w:t>
      </w:r>
    </w:p>
    <w:p w:rsidR="009C1EAC" w:rsidRDefault="009C1EAC" w:rsidP="00D30DA4">
      <w:r>
        <w:rPr>
          <w:rFonts w:hint="eastAsia"/>
        </w:rPr>
        <w:t>你那么恨草十郎吗？】</w:t>
      </w:r>
    </w:p>
    <w:p w:rsidR="009C1EAC" w:rsidRDefault="009C1EAC" w:rsidP="00D30DA4">
      <w:r>
        <w:rPr>
          <w:rFonts w:hint="eastAsia"/>
        </w:rPr>
        <w:t>【七天前的恨意还要持续到现在吗？我又不打算当什么公主。】</w:t>
      </w:r>
    </w:p>
    <w:p w:rsidR="009C1EAC" w:rsidRDefault="009C1EAC" w:rsidP="00D30DA4">
      <w:r>
        <w:rPr>
          <w:rFonts w:hint="eastAsia"/>
        </w:rPr>
        <w:t>啊啊，你比起公主殿下更像女王大人。鸢丸把这话咽回到肚子里。</w:t>
      </w:r>
    </w:p>
    <w:p w:rsidR="009C1EAC" w:rsidRDefault="009C1EAC" w:rsidP="00D30DA4">
      <w:r>
        <w:rPr>
          <w:rFonts w:hint="eastAsia"/>
        </w:rPr>
        <w:t>他在这两年里，也向苍崎青子学习了很多。</w:t>
      </w:r>
    </w:p>
    <w:p w:rsidR="009C1EAC" w:rsidRDefault="009C1EAC" w:rsidP="00D30DA4">
      <w:r>
        <w:rPr>
          <w:rFonts w:hint="eastAsia"/>
        </w:rPr>
        <w:t>【既然不恨他，但刚才那是故意找茬想和他吵架吧。为什么？确实性子有些狂妄吧，但比那家伙还好的人可没有。】</w:t>
      </w:r>
    </w:p>
    <w:p w:rsidR="009C1EAC" w:rsidRDefault="009C1EAC" w:rsidP="00D30DA4">
      <w:r>
        <w:rPr>
          <w:rFonts w:hint="eastAsia"/>
        </w:rPr>
        <w:t>【</w:t>
      </w:r>
      <w:r>
        <w:t>——————</w:t>
      </w:r>
      <w:r>
        <w:rPr>
          <w:rFonts w:hint="eastAsia"/>
        </w:rPr>
        <w:t>】</w:t>
      </w:r>
    </w:p>
    <w:p w:rsidR="009C1EAC" w:rsidRDefault="009C1EAC" w:rsidP="00D30DA4">
      <w:r>
        <w:rPr>
          <w:rFonts w:hint="eastAsia"/>
        </w:rPr>
        <w:t>【喂给我等下，你这是什么意思啊？这个好像在看脚底下白蚁的态度？】</w:t>
      </w:r>
    </w:p>
    <w:p w:rsidR="009C1EAC" w:rsidRDefault="009C1EAC" w:rsidP="00D30DA4">
      <w:r>
        <w:rPr>
          <w:rFonts w:hint="eastAsia"/>
        </w:rPr>
        <w:t>【没啥，通过你说的那种台词，了解到你心底怎么想的，这是很自然的表现。</w:t>
      </w:r>
    </w:p>
    <w:p w:rsidR="009C1EAC" w:rsidRDefault="009C1EAC" w:rsidP="00D30DA4">
      <w:r>
        <w:rPr>
          <w:rFonts w:hint="eastAsia"/>
        </w:rPr>
        <w:t>……………唉算了，不错的家伙，好人，这么说行了吧？</w:t>
      </w:r>
    </w:p>
    <w:p w:rsidR="009C1EAC" w:rsidRDefault="009C1EAC" w:rsidP="00D30DA4">
      <w:r>
        <w:rPr>
          <w:rFonts w:hint="eastAsia"/>
        </w:rPr>
        <w:t>作为吵架的对手不是很合适吗？谁也不去憎恨他，对我来说可不一定。】</w:t>
      </w:r>
    </w:p>
    <w:p w:rsidR="009C1EAC" w:rsidRDefault="009C1EAC" w:rsidP="00D30DA4">
      <w:r>
        <w:rPr>
          <w:rFonts w:hint="eastAsia"/>
        </w:rPr>
        <w:t>青子有话直说。</w:t>
      </w:r>
    </w:p>
    <w:p w:rsidR="009C1EAC" w:rsidRDefault="009C1EAC" w:rsidP="00D30DA4">
      <w:r>
        <w:rPr>
          <w:rFonts w:hint="eastAsia"/>
        </w:rPr>
        <w:t>【别这样比较好，对你来说。】</w:t>
      </w:r>
    </w:p>
    <w:p w:rsidR="009C1EAC" w:rsidRDefault="009C1EAC" w:rsidP="00D30DA4">
      <w:r>
        <w:rPr>
          <w:rFonts w:hint="eastAsia"/>
        </w:rPr>
        <w:t>鸢丸得出了这么个结论。</w:t>
      </w:r>
    </w:p>
    <w:p w:rsidR="009C1EAC" w:rsidRDefault="009C1EAC" w:rsidP="00D30DA4">
      <w:r>
        <w:rPr>
          <w:rFonts w:hint="eastAsia"/>
        </w:rPr>
        <w:t>鸢丸已经适应了苍崎青子的跳跃性思维。毫无道理就讨厌草十郎的话那不管怎么说都没用的。鸢丸脑海里浮现出那张人畜无害的脸，终于</w:t>
      </w:r>
    </w:p>
    <w:p w:rsidR="009C1EAC" w:rsidRDefault="009C1EAC" w:rsidP="00D30DA4">
      <w:r>
        <w:rPr>
          <w:rFonts w:hint="eastAsia"/>
        </w:rPr>
        <w:t>【但是草十郎可是喜欢你的，这样还讨厌他吗？】</w:t>
      </w:r>
    </w:p>
    <w:p w:rsidR="009C1EAC" w:rsidRDefault="009C1EAC" w:rsidP="00D30DA4">
      <w:r>
        <w:rPr>
          <w:rFonts w:hint="eastAsia"/>
        </w:rPr>
        <w:t>还不到两分钟，就把自己绝对不说这件事的誓言打破了。</w:t>
      </w:r>
    </w:p>
    <w:p w:rsidR="009C1EAC" w:rsidRDefault="009C1EAC" w:rsidP="00D30DA4">
      <w:r>
        <w:rPr>
          <w:rFonts w:hint="eastAsia"/>
        </w:rPr>
        <w:t>【啊</w:t>
      </w:r>
      <w:r>
        <w:t>——</w:t>
      </w:r>
      <w:r>
        <w:rPr>
          <w:rFonts w:hint="eastAsia"/>
        </w:rPr>
        <w:t>不，刚才的是…………苍崎那个。】</w:t>
      </w:r>
    </w:p>
    <w:p w:rsidR="009C1EAC" w:rsidRDefault="009C1EAC" w:rsidP="00D30DA4">
      <w:r>
        <w:rPr>
          <w:rFonts w:hint="eastAsia"/>
        </w:rPr>
        <w:t>坏了，想要闭嘴已经晚了。</w:t>
      </w:r>
    </w:p>
    <w:p w:rsidR="009C1EAC" w:rsidRDefault="009C1EAC" w:rsidP="00D30DA4">
      <w:r>
        <w:rPr>
          <w:rFonts w:hint="eastAsia"/>
        </w:rPr>
        <w:t>现在已经说出来了也没办法。鸢丸一边快速思考着，一边抱着一缕希望看着青子的反应。</w:t>
      </w:r>
    </w:p>
    <w:p w:rsidR="009C1EAC" w:rsidRDefault="009C1EAC" w:rsidP="00D30DA4">
      <w:r>
        <w:rPr>
          <w:rFonts w:hint="eastAsia"/>
        </w:rPr>
        <w:t>【那又怎么了，喜欢谁讨厌谁谁都有的吧。</w:t>
      </w:r>
    </w:p>
    <w:p w:rsidR="009C1EAC" w:rsidRPr="00A81932" w:rsidRDefault="009C1EAC" w:rsidP="00D30DA4">
      <w:r>
        <w:rPr>
          <w:rFonts w:hint="eastAsia"/>
        </w:rPr>
        <w:t>刚才说的这个，就算他说想和我关系好一点，我还是讨厌他那也是没办法的吧。】</w:t>
      </w:r>
    </w:p>
    <w:p w:rsidR="009C1EAC" w:rsidRDefault="009C1EAC" w:rsidP="00D30DA4">
      <w:r>
        <w:rPr>
          <w:rFonts w:hint="eastAsia"/>
        </w:rPr>
        <w:t>不讲情面就说不讲情面。</w:t>
      </w:r>
    </w:p>
    <w:p w:rsidR="009C1EAC" w:rsidRDefault="009C1EAC" w:rsidP="00D30DA4">
      <w:r>
        <w:rPr>
          <w:rFonts w:hint="eastAsia"/>
        </w:rPr>
        <w:t>喜欢的就说喜欢的，青子有感想就直说，就算想冲她发火也找不到理由。</w:t>
      </w:r>
    </w:p>
    <w:p w:rsidR="009C1EAC" w:rsidRDefault="009C1EAC" w:rsidP="00D30DA4">
      <w:r>
        <w:rPr>
          <w:rFonts w:hint="eastAsia"/>
        </w:rPr>
        <w:t>【不是，不是在说那种好像朋友一样的感情。</w:t>
      </w:r>
    </w:p>
    <w:p w:rsidR="009C1EAC" w:rsidRDefault="009C1EAC" w:rsidP="00D30DA4">
      <w:r>
        <w:rPr>
          <w:rFonts w:hint="eastAsia"/>
        </w:rPr>
        <w:t>不是那种喜欢和讨厌。是在说草兄弟他是真的被你迷住了这件事。】</w:t>
      </w:r>
    </w:p>
    <w:p w:rsidR="009C1EAC" w:rsidRDefault="009C1EAC" w:rsidP="00D30DA4">
      <w:r>
        <w:rPr>
          <w:rFonts w:hint="eastAsia"/>
        </w:rPr>
        <w:t>鸢丸一脸认真的吼起来了。</w:t>
      </w:r>
    </w:p>
    <w:p w:rsidR="009C1EAC" w:rsidRDefault="009C1EAC" w:rsidP="00D30DA4">
      <w:r>
        <w:rPr>
          <w:rFonts w:hint="eastAsia"/>
        </w:rPr>
        <w:t>但是，青子还是不明白怎么回事的样子看着他。</w:t>
      </w:r>
    </w:p>
    <w:p w:rsidR="009C1EAC" w:rsidRDefault="009C1EAC" w:rsidP="00D30DA4">
      <w:r>
        <w:rPr>
          <w:rFonts w:hint="eastAsia"/>
        </w:rPr>
        <w:t>或者说青子现在是一副，好久之前不知道丢到哪里去了的钱包，终于找到了放心了的表情。</w:t>
      </w:r>
    </w:p>
    <w:p w:rsidR="009C1EAC" w:rsidRDefault="009C1EAC" w:rsidP="00D30DA4">
      <w:r>
        <w:rPr>
          <w:rFonts w:hint="eastAsia"/>
        </w:rPr>
        <w:t>怎么会发生这事呢，这么自我怀疑的一瞬间。</w:t>
      </w:r>
    </w:p>
    <w:p w:rsidR="009C1EAC" w:rsidRDefault="009C1EAC" w:rsidP="00D30DA4">
      <w:r>
        <w:rPr>
          <w:rFonts w:hint="eastAsia"/>
        </w:rPr>
        <w:t>那真的只是一瞬间。</w:t>
      </w:r>
    </w:p>
    <w:p w:rsidR="009C1EAC" w:rsidRDefault="009C1EAC" w:rsidP="00D30DA4">
      <w:r>
        <w:rPr>
          <w:rFonts w:hint="eastAsia"/>
        </w:rPr>
        <w:t>【然后呢？】</w:t>
      </w:r>
    </w:p>
    <w:p w:rsidR="009C1EAC" w:rsidRDefault="009C1EAC" w:rsidP="00D30DA4">
      <w:r>
        <w:rPr>
          <w:rFonts w:hint="eastAsia"/>
        </w:rPr>
        <w:t>好像是无所谓的事一样，青子平淡的问道。</w:t>
      </w:r>
    </w:p>
    <w:p w:rsidR="009C1EAC" w:rsidRDefault="009C1EAC" w:rsidP="00D30DA4">
      <w:r>
        <w:rPr>
          <w:rFonts w:hint="eastAsia"/>
        </w:rPr>
        <w:t>像是在问：那种事，对我，到底有什么意义？</w:t>
      </w:r>
    </w:p>
    <w:p w:rsidR="009C1EAC" w:rsidRDefault="009C1EAC" w:rsidP="00D30DA4">
      <w:r>
        <w:rPr>
          <w:rFonts w:hint="eastAsia"/>
        </w:rPr>
        <w:t>【然后？你还真问的出来，你连鬼都算不上了，恶魔。你还是女的吗？好吧，没听清的话我再说一遍就是了……】</w:t>
      </w:r>
    </w:p>
    <w:p w:rsidR="009C1EAC" w:rsidRDefault="009C1EAC" w:rsidP="00D30DA4">
      <w:r>
        <w:rPr>
          <w:rFonts w:hint="eastAsia"/>
        </w:rPr>
        <w:t>这样的话也就不去管什么男人之间的约定了，鸢丸也放开了。</w:t>
      </w:r>
    </w:p>
    <w:p w:rsidR="009C1EAC" w:rsidRDefault="009C1EAC" w:rsidP="00D30DA4">
      <w:r>
        <w:rPr>
          <w:rFonts w:hint="eastAsia"/>
        </w:rPr>
        <w:t>【那种事怎么都行吧，怪无聊的。】</w:t>
      </w:r>
    </w:p>
    <w:p w:rsidR="009C1EAC" w:rsidRDefault="009C1EAC" w:rsidP="00D30DA4">
      <w:r>
        <w:rPr>
          <w:rFonts w:hint="eastAsia"/>
        </w:rPr>
        <w:t>她轻轻松松就把心里的感想舍弃了。</w:t>
      </w:r>
    </w:p>
    <w:p w:rsidR="009C1EAC" w:rsidRDefault="009C1EAC" w:rsidP="00D30DA4">
      <w:r>
        <w:rPr>
          <w:rFonts w:hint="eastAsia"/>
        </w:rPr>
        <w:t>【………………】</w:t>
      </w:r>
    </w:p>
    <w:p w:rsidR="009C1EAC" w:rsidRDefault="009C1EAC" w:rsidP="00D30DA4"/>
    <w:p w:rsidR="009C1EAC" w:rsidRDefault="009C1EAC" w:rsidP="00D30DA4">
      <w:r>
        <w:rPr>
          <w:rFonts w:hint="eastAsia"/>
        </w:rPr>
        <w:t>鸢丸为了学校里还在健康成长的男生们，开始在自己的脑海里搜索比恶鬼更合适的称呼。</w:t>
      </w:r>
    </w:p>
    <w:p w:rsidR="009C1EAC" w:rsidRDefault="009C1EAC" w:rsidP="00D30DA4">
      <w:r>
        <w:rPr>
          <w:rFonts w:hint="eastAsia"/>
        </w:rPr>
        <w:t>【原来如此啊，跟他提起了今年夏天那件事就是因为这个吗？</w:t>
      </w:r>
    </w:p>
    <w:p w:rsidR="009C1EAC" w:rsidRDefault="009C1EAC" w:rsidP="00D30DA4">
      <w:r>
        <w:rPr>
          <w:rFonts w:hint="eastAsia"/>
        </w:rPr>
        <w:t>嗨</w:t>
      </w:r>
      <w:r>
        <w:t>~</w:t>
      </w:r>
      <w:r>
        <w:rPr>
          <w:rFonts w:hint="eastAsia"/>
        </w:rPr>
        <w:t>，没啥地位还挺为朋友着想的嘛，殿下？</w:t>
      </w:r>
    </w:p>
    <w:p w:rsidR="009C1EAC" w:rsidRDefault="009C1EAC" w:rsidP="00D30DA4">
      <w:r>
        <w:rPr>
          <w:rFonts w:hint="eastAsia"/>
        </w:rPr>
        <w:t>所以就把闻者惊心，听者落泪的关于我的传说告诉他了？】</w:t>
      </w:r>
    </w:p>
    <w:p w:rsidR="009C1EAC" w:rsidRDefault="009C1EAC" w:rsidP="00D30DA4">
      <w:r>
        <w:rPr>
          <w:rFonts w:hint="eastAsia"/>
        </w:rPr>
        <w:t>呼呼，青子像妖怪一样笑起来。</w:t>
      </w:r>
    </w:p>
    <w:p w:rsidR="009C1EAC" w:rsidRPr="004C4699" w:rsidRDefault="009C1EAC" w:rsidP="00D30DA4">
      <w:r>
        <w:rPr>
          <w:rFonts w:hint="eastAsia"/>
        </w:rPr>
        <w:t>鸢丸深深的后悔跟这个对手提起了和恋爱相关的话题，现在能做的就只有向不知道在哪里的神忏悔了。</w:t>
      </w:r>
    </w:p>
    <w:p w:rsidR="009C1EAC" w:rsidRPr="00D6451A" w:rsidRDefault="009C1EAC" w:rsidP="00D30DA4">
      <w:r>
        <w:rPr>
          <w:rFonts w:hint="eastAsia"/>
        </w:rPr>
        <w:t>【对鸢丸来说是很正确的判断呢，就夸夸你吧。那么，都把哪些事情告诉他了，关于我的。】</w:t>
      </w:r>
    </w:p>
    <w:p w:rsidR="009C1EAC" w:rsidRDefault="009C1EAC" w:rsidP="00D30DA4">
      <w:r>
        <w:rPr>
          <w:rFonts w:hint="eastAsia"/>
        </w:rPr>
        <w:t>拜托别一边笑眯眯的一边放出杀气啊。</w:t>
      </w:r>
    </w:p>
    <w:p w:rsidR="009C1EAC" w:rsidRDefault="009C1EAC" w:rsidP="00D30DA4">
      <w:r>
        <w:rPr>
          <w:rFonts w:hint="eastAsia"/>
        </w:rPr>
        <w:t>【…………代表作，还有你在这个房间里做的这两件事。】</w:t>
      </w:r>
    </w:p>
    <w:p w:rsidR="009C1EAC" w:rsidRDefault="009C1EAC" w:rsidP="00D30DA4">
      <w:r>
        <w:rPr>
          <w:rFonts w:hint="eastAsia"/>
        </w:rPr>
        <w:t>好好考虑过后，鸢丸这么回答道。青子满意的点着头。</w:t>
      </w:r>
    </w:p>
    <w:p w:rsidR="009C1EAC" w:rsidRDefault="009C1EAC" w:rsidP="00D30DA4">
      <w:r>
        <w:rPr>
          <w:rFonts w:hint="eastAsia"/>
        </w:rPr>
        <w:t>【这种时候，传说还是挺管用的嘛。虽然又烦人又粘着不放。但是，可以把想法广泛的散布出去呢，以后可要注意这一点。】</w:t>
      </w:r>
    </w:p>
    <w:p w:rsidR="009C1EAC" w:rsidRDefault="009C1EAC" w:rsidP="00D30DA4">
      <w:r>
        <w:rPr>
          <w:rFonts w:hint="eastAsia"/>
        </w:rPr>
        <w:t>每句话后面都带着红心一样，但那天真的笑容却让人禁不住打个冷战。</w:t>
      </w:r>
    </w:p>
    <w:p w:rsidR="009C1EAC" w:rsidRDefault="009C1EAC" w:rsidP="00D30DA4">
      <w:r>
        <w:rPr>
          <w:rFonts w:hint="eastAsia"/>
        </w:rPr>
        <w:t>不论是愤怒还是欢喜，感情都非常极端的苍崎青子改用了可爱的语调。</w:t>
      </w:r>
    </w:p>
    <w:p w:rsidR="009C1EAC" w:rsidRDefault="009C1EAC" w:rsidP="00D30DA4">
      <w:r>
        <w:rPr>
          <w:rFonts w:hint="eastAsia"/>
        </w:rPr>
        <w:t>鸢丸发现了这一新情况，所以这时候他知道他不得不要说点什么了。</w:t>
      </w:r>
    </w:p>
    <w:p w:rsidR="009C1EAC" w:rsidRDefault="009C1EAC" w:rsidP="00D30DA4">
      <w:r>
        <w:rPr>
          <w:rFonts w:hint="eastAsia"/>
        </w:rPr>
        <w:t>【啊啊，我也很珍惜自己的性命的，不会再说出去了。</w:t>
      </w:r>
    </w:p>
    <w:p w:rsidR="009C1EAC" w:rsidRDefault="009C1EAC" w:rsidP="00D30DA4">
      <w:r>
        <w:rPr>
          <w:rFonts w:hint="eastAsia"/>
        </w:rPr>
        <w:t>…………但是呐苍崎，你真的讨厌草十郎吗？】</w:t>
      </w:r>
    </w:p>
    <w:p w:rsidR="009C1EAC" w:rsidRDefault="009C1EAC" w:rsidP="00D30DA4">
      <w:r>
        <w:rPr>
          <w:rFonts w:hint="eastAsia"/>
        </w:rPr>
        <w:t>明明已经知道应该避开这个话题了，但是鸢丸还是果断的挑战一把。</w:t>
      </w:r>
    </w:p>
    <w:p w:rsidR="009C1EAC" w:rsidRDefault="009C1EAC" w:rsidP="00D30DA4">
      <w:r>
        <w:rPr>
          <w:rFonts w:hint="eastAsia"/>
        </w:rPr>
        <w:t>所谓男人之间的友情啊，有时候还真的比珍珠还美丽。</w:t>
      </w:r>
    </w:p>
    <w:p w:rsidR="009C1EAC" w:rsidRDefault="009C1EAC" w:rsidP="00D30DA4">
      <w:r>
        <w:rPr>
          <w:rFonts w:hint="eastAsia"/>
        </w:rPr>
        <w:t>【嘛……不喜欢就是讨厌，但是这么说也说不通。我也不知道自己为什么讨厌他。</w:t>
      </w:r>
    </w:p>
    <w:p w:rsidR="009C1EAC" w:rsidRDefault="009C1EAC" w:rsidP="00D30DA4">
      <w:r>
        <w:rPr>
          <w:rFonts w:hint="eastAsia"/>
        </w:rPr>
        <w:t>所以不行呢，肯定的。】</w:t>
      </w:r>
    </w:p>
    <w:p w:rsidR="009C1EAC" w:rsidRDefault="009C1EAC" w:rsidP="00D30DA4">
      <w:r>
        <w:rPr>
          <w:rFonts w:hint="eastAsia"/>
        </w:rPr>
        <w:t>不知道是冲着鸢丸的面子还是自己也在找答案，青子短暂的烦恼了一下后这么回答道。</w:t>
      </w:r>
    </w:p>
    <w:p w:rsidR="009C1EAC" w:rsidRDefault="009C1EAC" w:rsidP="00D30DA4">
      <w:r>
        <w:rPr>
          <w:rFonts w:hint="eastAsia"/>
        </w:rPr>
        <w:t>不是立即就回答，内容也不是模板一样的答案，鸢丸也没有抱怨的理由了。</w:t>
      </w:r>
    </w:p>
    <w:p w:rsidR="009C1EAC" w:rsidRDefault="009C1EAC" w:rsidP="00D30DA4">
      <w:r>
        <w:rPr>
          <w:rFonts w:hint="eastAsia"/>
        </w:rPr>
        <w:t>【是吗？嘛，要是这样的话那就没办法了。</w:t>
      </w:r>
    </w:p>
    <w:p w:rsidR="009C1EAC" w:rsidRDefault="009C1EAC" w:rsidP="00D30DA4">
      <w:r>
        <w:rPr>
          <w:rFonts w:hint="eastAsia"/>
        </w:rPr>
        <w:t>不管怎么说讨厌是完全感情方面的事情，彼此毫无理由的喜欢或者讨厌那也没有插手的余地。】</w:t>
      </w:r>
    </w:p>
    <w:p w:rsidR="009C1EAC" w:rsidRDefault="009C1EAC" w:rsidP="00D30DA4">
      <w:r>
        <w:rPr>
          <w:rFonts w:hint="eastAsia"/>
        </w:rPr>
        <w:t>到此这个话题终于结束了，鸢丸向上天喃喃说着向草十郎道歉的话。</w:t>
      </w:r>
    </w:p>
    <w:p w:rsidR="009C1EAC" w:rsidRDefault="009C1EAC" w:rsidP="00D30DA4">
      <w:r>
        <w:rPr>
          <w:rFonts w:hint="eastAsia"/>
        </w:rPr>
        <w:t>但是，</w:t>
      </w:r>
    </w:p>
    <w:p w:rsidR="009C1EAC" w:rsidRDefault="009C1EAC" w:rsidP="00D30DA4">
      <w:r>
        <w:rPr>
          <w:rFonts w:hint="eastAsia"/>
        </w:rPr>
        <w:t>这个好像参拜一样的话语又把青子的兴趣勾起来了。</w:t>
      </w:r>
    </w:p>
    <w:p w:rsidR="009C1EAC" w:rsidRDefault="009C1EAC" w:rsidP="00D30DA4">
      <w:r>
        <w:rPr>
          <w:rFonts w:hint="eastAsia"/>
        </w:rPr>
        <w:t>【……………等一下，刚才那个，什么意思？】</w:t>
      </w:r>
    </w:p>
    <w:p w:rsidR="009C1EAC" w:rsidRPr="009F090C" w:rsidRDefault="009C1EAC" w:rsidP="00D30DA4">
      <w:r>
        <w:rPr>
          <w:rFonts w:hint="eastAsia"/>
        </w:rPr>
        <w:t>变成了心情很好的语调，</w:t>
      </w:r>
    </w:p>
    <w:p w:rsidR="009C1EAC" w:rsidRPr="00FB31DC" w:rsidRDefault="009C1EAC" w:rsidP="00D30DA4">
      <w:r>
        <w:rPr>
          <w:rFonts w:hint="eastAsia"/>
        </w:rPr>
        <w:t>注意到这一点，鸢丸也用轻松的语调回答说：</w:t>
      </w:r>
    </w:p>
    <w:p w:rsidR="009C1EAC" w:rsidRDefault="009C1EAC" w:rsidP="00D30DA4">
      <w:r>
        <w:rPr>
          <w:rFonts w:hint="eastAsia"/>
        </w:rPr>
        <w:t>【哦，那家伙也一样呐，不知道为什么就被苍崎你迷住了，除此以外什么都说不出来…………哦，错了，本来就没有理由，说不出来也正常。】</w:t>
      </w:r>
    </w:p>
    <w:p w:rsidR="009C1EAC" w:rsidRDefault="009C1EAC" w:rsidP="00D30DA4">
      <w:r>
        <w:rPr>
          <w:rFonts w:hint="eastAsia"/>
        </w:rPr>
        <w:t>鸢丸并不相信草十郎所说的“青子的外表很漂亮”这一说法，干脆就没提这一点。</w:t>
      </w:r>
    </w:p>
    <w:p w:rsidR="009C1EAC" w:rsidRDefault="009C1EAC" w:rsidP="00D30DA4">
      <w:r>
        <w:rPr>
          <w:rFonts w:hint="eastAsia"/>
        </w:rPr>
        <w:t>【没有理由…………是这么说的吗？】</w:t>
      </w:r>
    </w:p>
    <w:p w:rsidR="009C1EAC" w:rsidRDefault="009C1EAC" w:rsidP="00D30DA4">
      <w:r>
        <w:rPr>
          <w:rFonts w:hint="eastAsia"/>
        </w:rPr>
        <w:t>【啊啊，怎么了，不管我怎么说你的闲话都没用，而且我怎么说都不听…………对了，‘不需要什么理由，我对苍崎的关心是真的’之类的。‘我要帮助她’什么的，我说不了很准确，但大致差不多。</w:t>
      </w:r>
    </w:p>
    <w:p w:rsidR="009C1EAC" w:rsidRDefault="009C1EAC" w:rsidP="00D30DA4">
      <w:r>
        <w:rPr>
          <w:rFonts w:hint="eastAsia"/>
        </w:rPr>
        <w:t>很明显和其他的混蛋不一样呢，就算听了那些传言，手连一微米的颤抖都没有。】</w:t>
      </w:r>
    </w:p>
    <w:p w:rsidR="009C1EAC" w:rsidRDefault="009C1EAC" w:rsidP="00D30DA4">
      <w:r>
        <w:rPr>
          <w:rFonts w:hint="eastAsia"/>
        </w:rPr>
        <w:t>顺着自己的性子说话的鸢丸这时才注意到青子的变化。</w:t>
      </w:r>
    </w:p>
    <w:p w:rsidR="009C1EAC" w:rsidRDefault="009C1EAC" w:rsidP="00D30DA4">
      <w:r>
        <w:rPr>
          <w:rFonts w:hint="eastAsia"/>
        </w:rPr>
        <w:t>她冷眼盯着墙壁。</w:t>
      </w:r>
    </w:p>
    <w:p w:rsidR="009C1EAC" w:rsidRDefault="009C1EAC" w:rsidP="00D30DA4">
      <w:r>
        <w:rPr>
          <w:rFonts w:hint="eastAsia"/>
        </w:rPr>
        <w:t>那个好像看仇敌一样的眼神不知道持续了几分钟。</w:t>
      </w:r>
    </w:p>
    <w:p w:rsidR="009C1EAC" w:rsidRDefault="009C1EAC" w:rsidP="00D30DA4">
      <w:r>
        <w:rPr>
          <w:rFonts w:hint="eastAsia"/>
        </w:rPr>
        <w:t>【……………什么呀那是，刚才也是这个也是，都是从哪听到的…………】</w:t>
      </w:r>
    </w:p>
    <w:p w:rsidR="009C1EAC" w:rsidRDefault="009C1EAC" w:rsidP="00D30DA4">
      <w:r>
        <w:rPr>
          <w:rFonts w:hint="eastAsia"/>
        </w:rPr>
        <w:t>咯叽，可以听到咬牙的声音。</w:t>
      </w:r>
    </w:p>
    <w:p w:rsidR="009C1EAC" w:rsidRDefault="009C1EAC" w:rsidP="00D30DA4">
      <w:r>
        <w:rPr>
          <w:rFonts w:hint="eastAsia"/>
        </w:rPr>
        <w:t>已经反感到极限，连站在眼前的鸢丸都已经进入不了她的视线了。</w:t>
      </w:r>
    </w:p>
    <w:p w:rsidR="009C1EAC" w:rsidRDefault="009C1EAC" w:rsidP="00D30DA4">
      <w:r>
        <w:rPr>
          <w:rFonts w:hint="eastAsia"/>
        </w:rPr>
        <w:t>怎么感觉，现在还不能说草十郎被迷惑的事情已经完全没有希望了呢。鸢丸仰头看着天空。</w:t>
      </w:r>
    </w:p>
    <w:p w:rsidR="009C1EAC" w:rsidRDefault="009C1EAC" w:rsidP="00D30DA4">
      <w:r>
        <w:rPr>
          <w:rFonts w:hint="eastAsia"/>
        </w:rPr>
        <w:t>【…………多少明白点了，为什么和那家伙这么合不来……】</w:t>
      </w:r>
    </w:p>
    <w:p w:rsidR="009C1EAC" w:rsidRDefault="009C1EAC" w:rsidP="00D30DA4">
      <w:r>
        <w:rPr>
          <w:rFonts w:hint="eastAsia"/>
        </w:rPr>
        <w:t>青子没有听到这句话，一个人不知道在那里悄悄嘀咕着什么。连就在眼前的鸢丸也无视掉，青子专心编排着诅咒的语言。</w:t>
      </w:r>
    </w:p>
    <w:p w:rsidR="009C1EAC" w:rsidRDefault="009C1EAC" w:rsidP="00D30DA4">
      <w:r>
        <w:rPr>
          <w:rFonts w:hint="eastAsia"/>
        </w:rPr>
        <w:t>【那家伙净做些我讨厌的言行，</w:t>
      </w:r>
    </w:p>
    <w:p w:rsidR="009C1EAC" w:rsidRDefault="009C1EAC" w:rsidP="00D30DA4">
      <w:r>
        <w:rPr>
          <w:rFonts w:hint="eastAsia"/>
        </w:rPr>
        <w:t>怎么不管谁都说他是个好人、好人、好人啊。还有总奇怪的服软，一个一个都是冲着我的软肋来的。】</w:t>
      </w:r>
    </w:p>
    <w:p w:rsidR="009C1EAC" w:rsidRDefault="009C1EAC" w:rsidP="00D30DA4">
      <w:r>
        <w:rPr>
          <w:rFonts w:hint="eastAsia"/>
        </w:rPr>
        <w:t>最后那些话有一大部分都是理所当然的吧，副会长心里这么想着看了看表。</w:t>
      </w:r>
    </w:p>
    <w:p w:rsidR="009C1EAC" w:rsidRDefault="009C1EAC" w:rsidP="00D30DA4">
      <w:r>
        <w:t>——</w:t>
      </w:r>
    </w:p>
    <w:p w:rsidR="009C1EAC" w:rsidRDefault="009C1EAC" w:rsidP="00D30DA4">
      <w:r>
        <w:rPr>
          <w:rFonts w:hint="eastAsia"/>
        </w:rPr>
        <w:t>时钟当然已经超过了一点了。</w:t>
      </w:r>
    </w:p>
    <w:p w:rsidR="009C1EAC" w:rsidRDefault="009C1EAC" w:rsidP="00D30DA4">
      <w:r>
        <w:rPr>
          <w:rFonts w:hint="eastAsia"/>
        </w:rPr>
        <w:t>【知道了，已经可以了吧，说了那些话是我不对。</w:t>
      </w:r>
    </w:p>
    <w:p w:rsidR="009C1EAC" w:rsidRDefault="009C1EAC" w:rsidP="00D30DA4">
      <w:r>
        <w:rPr>
          <w:rFonts w:hint="eastAsia"/>
        </w:rPr>
        <w:t>话说，到底找我有什么事啊？话先说在前头，已经开始上课喽。】</w:t>
      </w:r>
    </w:p>
    <w:p w:rsidR="009C1EAC" w:rsidRDefault="009C1EAC" w:rsidP="00D30DA4">
      <w:r>
        <w:rPr>
          <w:rFonts w:hint="eastAsia"/>
        </w:rPr>
        <w:t>【唉？上课了，为什么？什么时候？】</w:t>
      </w:r>
    </w:p>
    <w:p w:rsidR="009C1EAC" w:rsidRDefault="009C1EAC" w:rsidP="00D30DA4">
      <w:r>
        <w:rPr>
          <w:rFonts w:hint="eastAsia"/>
        </w:rPr>
        <w:t>【呀，刚才草兄弟出去的时候，苍崎超讨</w:t>
      </w:r>
      <w:r>
        <w:t>~</w:t>
      </w:r>
      <w:r>
        <w:rPr>
          <w:rFonts w:hint="eastAsia"/>
        </w:rPr>
        <w:t>厌的瞪着墙壁的时候就打了上课铃了。这样好吗？学生会长，把第五节课翘了？】</w:t>
      </w:r>
    </w:p>
    <w:p w:rsidR="009C1EAC" w:rsidRDefault="009C1EAC" w:rsidP="00D30DA4">
      <w:r>
        <w:rPr>
          <w:rFonts w:hint="eastAsia"/>
        </w:rPr>
        <w:t>【好你妹啊啊啊！</w:t>
      </w:r>
    </w:p>
    <w:p w:rsidR="009C1EAC" w:rsidRDefault="009C1EAC" w:rsidP="00D30DA4">
      <w:r>
        <w:rPr>
          <w:rFonts w:hint="eastAsia"/>
        </w:rPr>
        <w:t>为啥不说啊你。】</w:t>
      </w:r>
    </w:p>
    <w:p w:rsidR="009C1EAC" w:rsidRDefault="009C1EAC" w:rsidP="00D30DA4">
      <w:r>
        <w:rPr>
          <w:rFonts w:hint="eastAsia"/>
        </w:rPr>
        <w:t>青子怒吼着揪住鸢丸的领子，她已经快哭出来了。</w:t>
      </w:r>
    </w:p>
    <w:p w:rsidR="009C1EAC" w:rsidRDefault="009C1EAC" w:rsidP="00D30DA4">
      <w:r>
        <w:rPr>
          <w:rFonts w:hint="eastAsia"/>
        </w:rPr>
        <w:t>相对的鸢丸投降一样举着双手，脸上却满是胜者的轻松。</w:t>
      </w:r>
    </w:p>
    <w:p w:rsidR="009C1EAC" w:rsidRDefault="009C1EAC" w:rsidP="00D30DA4">
      <w:r>
        <w:rPr>
          <w:rFonts w:hint="eastAsia"/>
        </w:rPr>
        <w:t>【这是优雅的报复你把我当蚊子。</w:t>
      </w:r>
    </w:p>
    <w:p w:rsidR="009C1EAC" w:rsidRDefault="009C1EAC" w:rsidP="00D30DA4">
      <w:r>
        <w:rPr>
          <w:rFonts w:hint="eastAsia"/>
        </w:rPr>
        <w:t>好好品尝然后记住吧，践踏男生纯情就应该绑在柱子上烧死，你这恶魔头子。】</w:t>
      </w:r>
    </w:p>
    <w:p w:rsidR="009C1EAC" w:rsidRDefault="009C1EAC" w:rsidP="00D30DA4">
      <w:r>
        <w:rPr>
          <w:rFonts w:hint="eastAsia"/>
        </w:rPr>
        <w:t>【还是那么小心眼呐，亏你还是个男的。睚眦必报的胆小鬼。】</w:t>
      </w:r>
    </w:p>
    <w:p w:rsidR="009C1EAC" w:rsidRDefault="009C1EAC" w:rsidP="00D30DA4">
      <w:r>
        <w:rPr>
          <w:rFonts w:hint="eastAsia"/>
        </w:rPr>
        <w:t>狠狠的绞紧鸢丸的领子晃起来，鸢丸的脑袋跟着一前一后的点着。</w:t>
      </w:r>
    </w:p>
    <w:p w:rsidR="009C1EAC" w:rsidRDefault="009C1EAC" w:rsidP="00D30DA4">
      <w:r>
        <w:rPr>
          <w:rFonts w:hint="eastAsia"/>
        </w:rPr>
        <w:t>带着胜利者的愉悦，副会长笑的像个小混混。</w:t>
      </w:r>
    </w:p>
    <w:p w:rsidR="009C1EAC" w:rsidRDefault="009C1EAC" w:rsidP="00D30DA4">
      <w:r>
        <w:rPr>
          <w:rFonts w:hint="eastAsia"/>
        </w:rPr>
        <w:t>【呼呼呼，谁都知道你的古典已经接近及格线了，</w:t>
      </w:r>
      <w:r>
        <w:t>A</w:t>
      </w:r>
      <w:r>
        <w:rPr>
          <w:rFonts w:hint="eastAsia"/>
        </w:rPr>
        <w:t>组的第五节课不用说也知道是啥，滕代婆婆喜不喜欢苍崎你啊？】</w:t>
      </w:r>
    </w:p>
    <w:p w:rsidR="009C1EAC" w:rsidRDefault="009C1EAC" w:rsidP="00D30DA4">
      <w:r>
        <w:rPr>
          <w:rFonts w:hint="eastAsia"/>
        </w:rPr>
        <w:t>滕代是唯一一位资格很老的教师，不用说，她所负责的课程是古典课。</w:t>
      </w:r>
    </w:p>
    <w:p w:rsidR="009C1EAC" w:rsidRDefault="009C1EAC" w:rsidP="00D30DA4">
      <w:r>
        <w:rPr>
          <w:rFonts w:hint="eastAsia"/>
        </w:rPr>
        <w:t>【撒，如果还有时间在这里揪着我的领子，不如赶快回教室上课不是吗？</w:t>
      </w:r>
    </w:p>
    <w:p w:rsidR="009C1EAC" w:rsidRDefault="009C1EAC" w:rsidP="00D30DA4">
      <w:r>
        <w:rPr>
          <w:rFonts w:hint="eastAsia"/>
        </w:rPr>
        <w:t>真可怜呐，但要继续揪着也不拦着你哦。】</w:t>
      </w:r>
    </w:p>
    <w:p w:rsidR="009C1EAC" w:rsidRDefault="009C1EAC" w:rsidP="00D30DA4">
      <w:r>
        <w:rPr>
          <w:rFonts w:hint="eastAsia"/>
        </w:rPr>
        <w:t>【可恶啊啊啊啊啊，找个缝把你塞进去啊，唉，就这么给我去死啊啊啊】</w:t>
      </w:r>
    </w:p>
    <w:p w:rsidR="009C1EAC" w:rsidRDefault="009C1EAC" w:rsidP="00D30DA4">
      <w:r>
        <w:rPr>
          <w:rFonts w:hint="eastAsia"/>
        </w:rPr>
        <w:t>领子越来越紧了。</w:t>
      </w:r>
    </w:p>
    <w:p w:rsidR="009C1EAC" w:rsidRDefault="009C1EAC" w:rsidP="00D30DA4">
      <w:r>
        <w:rPr>
          <w:rFonts w:hint="eastAsia"/>
        </w:rPr>
        <w:t>说到做到，在青子毫不留情的窒息攻击下，鸢丸感觉自己已经见到上帝了。</w:t>
      </w:r>
    </w:p>
    <w:p w:rsidR="009C1EAC" w:rsidRDefault="009C1EAC" w:rsidP="00D30DA4">
      <w:r>
        <w:rPr>
          <w:rFonts w:hint="eastAsia"/>
        </w:rPr>
        <w:t>【</w:t>
      </w:r>
      <w:r>
        <w:t>——</w:t>
      </w:r>
      <w:r>
        <w:rPr>
          <w:rFonts w:hint="eastAsia"/>
        </w:rPr>
        <w:t>咳？！不，等咳</w:t>
      </w:r>
      <w:r>
        <w:t>——</w:t>
      </w:r>
      <w:r>
        <w:rPr>
          <w:rFonts w:hint="eastAsia"/>
        </w:rPr>
        <w:t>等下，真的快死了，现在还来得及，过了十分可就真算缺席了。】</w:t>
      </w:r>
    </w:p>
    <w:p w:rsidR="009C1EAC" w:rsidRDefault="009C1EAC" w:rsidP="00D30DA4">
      <w:r>
        <w:rPr>
          <w:rFonts w:hint="eastAsia"/>
        </w:rPr>
        <w:t>青子急忙回头看表，</w:t>
      </w:r>
    </w:p>
    <w:p w:rsidR="009C1EAC" w:rsidRDefault="009C1EAC" w:rsidP="00D30DA4">
      <w:r>
        <w:rPr>
          <w:rFonts w:hint="eastAsia"/>
        </w:rPr>
        <w:t>现在是一点七分，这个第二学生会室在二楼，从这到三楼尽头的</w:t>
      </w:r>
      <w:r>
        <w:t>A</w:t>
      </w:r>
      <w:r>
        <w:rPr>
          <w:rFonts w:hint="eastAsia"/>
        </w:rPr>
        <w:t>班，这段距离用跑的勉勉强强能赶上。</w:t>
      </w:r>
    </w:p>
    <w:p w:rsidR="009C1EAC" w:rsidRDefault="009C1EAC" w:rsidP="00D30DA4">
      <w:r>
        <w:rPr>
          <w:rFonts w:hint="eastAsia"/>
        </w:rPr>
        <w:t>【算你捡了一条命。鸢丸。】</w:t>
      </w:r>
    </w:p>
    <w:p w:rsidR="009C1EAC" w:rsidRDefault="009C1EAC" w:rsidP="00D30DA4">
      <w:r>
        <w:rPr>
          <w:rFonts w:hint="eastAsia"/>
        </w:rPr>
        <w:t>青子留下了这一句话。</w:t>
      </w:r>
    </w:p>
    <w:p w:rsidR="009C1EAC" w:rsidRDefault="009C1EAC" w:rsidP="00D30DA4">
      <w:r>
        <w:rPr>
          <w:rFonts w:hint="eastAsia"/>
        </w:rPr>
        <w:t>鸢丸头疼的厉害，知道这句话可是玩真的。</w:t>
      </w:r>
    </w:p>
    <w:p w:rsidR="009C1EAC" w:rsidRDefault="009C1EAC" w:rsidP="00D30DA4">
      <w:r>
        <w:rPr>
          <w:rFonts w:hint="eastAsia"/>
        </w:rPr>
        <w:t>【还有，放学后在这里等。</w:t>
      </w:r>
    </w:p>
    <w:p w:rsidR="009C1EAC" w:rsidRDefault="009C1EAC" w:rsidP="00D30DA4">
      <w:r>
        <w:rPr>
          <w:rFonts w:hint="eastAsia"/>
        </w:rPr>
        <w:t>是真有事要你帮忙。】</w:t>
      </w:r>
    </w:p>
    <w:p w:rsidR="009C1EAC" w:rsidRDefault="009C1EAC" w:rsidP="00D30DA4">
      <w:r>
        <w:rPr>
          <w:rFonts w:hint="eastAsia"/>
        </w:rPr>
        <w:t>话还没说完，青子就像隼一样从学生会室里飞了出去。</w:t>
      </w:r>
    </w:p>
    <w:p w:rsidR="009C1EAC" w:rsidRDefault="009C1EAC" w:rsidP="00D30DA4">
      <w:r>
        <w:rPr>
          <w:rFonts w:hint="eastAsia"/>
        </w:rPr>
        <w:t>终于一个人了，鸢丸把敞开的门关上，锁好后做回到椅子上。</w:t>
      </w:r>
    </w:p>
    <w:p w:rsidR="009C1EAC" w:rsidRDefault="009C1EAC" w:rsidP="00D30DA4">
      <w:r>
        <w:rPr>
          <w:rFonts w:hint="eastAsia"/>
        </w:rPr>
        <w:t>【…………真是，明明有些地方还是挺有趣的嘛，苍崎。】</w:t>
      </w:r>
    </w:p>
    <w:p w:rsidR="009C1EAC" w:rsidRDefault="009C1EAC" w:rsidP="00D30DA4">
      <w:r>
        <w:rPr>
          <w:rFonts w:hint="eastAsia"/>
        </w:rPr>
        <w:t>咯呤，后背靠在塑料椅子上叹了一口气。</w:t>
      </w:r>
    </w:p>
    <w:p w:rsidR="009C1EAC" w:rsidRDefault="009C1EAC" w:rsidP="00D30DA4">
      <w:r>
        <w:rPr>
          <w:rFonts w:hint="eastAsia"/>
        </w:rPr>
        <w:t>窗外是看起来很清爽的晴朗天空。</w:t>
      </w:r>
    </w:p>
    <w:p w:rsidR="009C1EAC" w:rsidRDefault="009C1EAC" w:rsidP="00D30DA4">
      <w:r>
        <w:rPr>
          <w:rFonts w:hint="eastAsia"/>
        </w:rPr>
        <w:t>但是，感觉不到冬天的阳光的温度。</w:t>
      </w:r>
    </w:p>
    <w:p w:rsidR="009C1EAC" w:rsidRDefault="009C1EAC" w:rsidP="00D30DA4">
      <w:r>
        <w:rPr>
          <w:rFonts w:hint="eastAsia"/>
        </w:rPr>
        <w:t>直射的太阳也好像病了一样。在没有暖气的学生会室里会不时地感觉寒冷。</w:t>
      </w:r>
    </w:p>
    <w:p w:rsidR="009C1EAC" w:rsidRDefault="009C1EAC" w:rsidP="00D30DA4">
      <w:r>
        <w:rPr>
          <w:rFonts w:hint="eastAsia"/>
        </w:rPr>
        <w:t>暖炉之类方便的东西都搬到第一学生会室了，除了去适应这寒冷以外也没别的办法了。</w:t>
      </w:r>
    </w:p>
    <w:p w:rsidR="009C1EAC" w:rsidRDefault="009C1EAC" w:rsidP="00D30DA4">
      <w:r>
        <w:rPr>
          <w:rFonts w:hint="eastAsia"/>
        </w:rPr>
        <w:t>【要是这种天气能持续下去就好了，</w:t>
      </w:r>
    </w:p>
    <w:p w:rsidR="009C1EAC" w:rsidRDefault="009C1EAC" w:rsidP="00D30DA4">
      <w:r>
        <w:rPr>
          <w:rFonts w:hint="eastAsia"/>
        </w:rPr>
        <w:t>但是天气预报里，好像是说转阴之类的。】</w:t>
      </w:r>
    </w:p>
    <w:p w:rsidR="009C1EAC" w:rsidRDefault="009C1EAC" w:rsidP="00D30DA4">
      <w:r>
        <w:rPr>
          <w:rFonts w:hint="eastAsia"/>
        </w:rPr>
        <w:t>带点暗示的独白之后，鸢丸又想起了草十郎。</w:t>
      </w:r>
    </w:p>
    <w:p w:rsidR="009C1EAC" w:rsidRDefault="009C1EAC" w:rsidP="00D30DA4">
      <w:r>
        <w:rPr>
          <w:rFonts w:hint="eastAsia"/>
        </w:rPr>
        <w:t>想着阴天和晴天，到底哪个和他更像一点，直到最后也想不出答案。</w:t>
      </w:r>
    </w:p>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D30DA4"/>
    <w:p w:rsidR="009C1EAC" w:rsidRDefault="009C1EAC" w:rsidP="00253AF9">
      <w:pPr>
        <w:pStyle w:val="Title"/>
      </w:pPr>
      <w:r>
        <w:rPr>
          <w:rFonts w:hint="eastAsia"/>
        </w:rPr>
        <w:t>都市的作风</w:t>
      </w:r>
    </w:p>
    <w:p w:rsidR="009C1EAC" w:rsidRDefault="009C1EAC" w:rsidP="00253AF9">
      <w:r>
        <w:rPr>
          <w:rFonts w:hint="eastAsia"/>
        </w:rPr>
        <w:t>今天的课程结束后，草十郎选了一条稍微绕远的道路向着打工的地方走去。</w:t>
      </w:r>
    </w:p>
    <w:p w:rsidR="009C1EAC" w:rsidRDefault="009C1EAC" w:rsidP="00253AF9">
      <w:r>
        <w:rPr>
          <w:rFonts w:hint="eastAsia"/>
        </w:rPr>
        <w:t>虽然中华饭店和鲜鱼店已经向学校申请并获得同意了，但还是有其他的秘密打工地点。</w:t>
      </w:r>
    </w:p>
    <w:p w:rsidR="009C1EAC" w:rsidRDefault="009C1EAC" w:rsidP="00253AF9">
      <w:r>
        <w:rPr>
          <w:rFonts w:hint="eastAsia"/>
        </w:rPr>
        <w:t>而且这可并不单纯是因为数量太多了才不申请的，这类打工首先是违反法律的。</w:t>
      </w:r>
    </w:p>
    <w:p w:rsidR="009C1EAC" w:rsidRDefault="009C1EAC" w:rsidP="00253AF9">
      <w:r>
        <w:rPr>
          <w:rFonts w:hint="eastAsia"/>
        </w:rPr>
        <w:t>而今天的打工则是其中最不合适的，社木车站前的柏青哥店。</w:t>
      </w:r>
    </w:p>
    <w:p w:rsidR="009C1EAC" w:rsidRDefault="009C1EAC" w:rsidP="00253AF9">
      <w:r>
        <w:rPr>
          <w:rFonts w:hint="eastAsia"/>
        </w:rPr>
        <w:t>把学校的制服换成店里黑色晚礼服一样的工作服，</w:t>
      </w:r>
    </w:p>
    <w:p w:rsidR="009C1EAC" w:rsidRDefault="009C1EAC" w:rsidP="00253AF9">
      <w:r>
        <w:rPr>
          <w:rFonts w:hint="eastAsia"/>
        </w:rPr>
        <w:t>工作首先是店周围的扫除。</w:t>
      </w:r>
    </w:p>
    <w:p w:rsidR="009C1EAC" w:rsidRDefault="009C1EAC" w:rsidP="00253AF9">
      <w:r>
        <w:rPr>
          <w:rFonts w:hint="eastAsia"/>
        </w:rPr>
        <w:t>作为三咲市脸面一样的社木站，有众多的大商场相互比赛一样胡乱耸立着。有拱顶的商业街也就那么陪着一起骚乱着。</w:t>
      </w:r>
    </w:p>
    <w:p w:rsidR="009C1EAC" w:rsidRDefault="009C1EAC" w:rsidP="00253AF9">
      <w:r>
        <w:rPr>
          <w:rFonts w:hint="eastAsia"/>
        </w:rPr>
        <w:t>聚集的人多了那衍生出来的东西也跟着多了。</w:t>
      </w:r>
    </w:p>
    <w:p w:rsidR="009C1EAC" w:rsidRDefault="009C1EAC" w:rsidP="00253AF9">
      <w:r>
        <w:rPr>
          <w:rFonts w:hint="eastAsia"/>
        </w:rPr>
        <w:t>有可以称之为浪漫的笑脸，</w:t>
      </w:r>
    </w:p>
    <w:p w:rsidR="009C1EAC" w:rsidRDefault="009C1EAC" w:rsidP="00253AF9">
      <w:r>
        <w:rPr>
          <w:rFonts w:hint="eastAsia"/>
        </w:rPr>
        <w:t>有可以称之为现实的流通，</w:t>
      </w:r>
    </w:p>
    <w:p w:rsidR="009C1EAC" w:rsidRDefault="009C1EAC" w:rsidP="00253AF9">
      <w:r>
        <w:rPr>
          <w:rFonts w:hint="eastAsia"/>
        </w:rPr>
        <w:t>也有更适合称之为现实的垃圾。</w:t>
      </w:r>
    </w:p>
    <w:p w:rsidR="009C1EAC" w:rsidRDefault="009C1EAC" w:rsidP="00253AF9">
      <w:r>
        <w:rPr>
          <w:rFonts w:hint="eastAsia"/>
        </w:rPr>
        <w:t>町里希望社木这里成为干净整洁的一块地方，结果反倒适得其反。</w:t>
      </w:r>
    </w:p>
    <w:p w:rsidR="009C1EAC" w:rsidRDefault="009C1EAC" w:rsidP="00253AF9">
      <w:r>
        <w:rPr>
          <w:rFonts w:hint="eastAsia"/>
        </w:rPr>
        <w:t>而有这样的店面更是如此。</w:t>
      </w:r>
    </w:p>
    <w:p w:rsidR="009C1EAC" w:rsidRDefault="009C1EAC" w:rsidP="00253AF9">
      <w:r>
        <w:rPr>
          <w:rFonts w:hint="eastAsia"/>
        </w:rPr>
        <w:t>在被认为本性恶劣的商人所拥有的建筑物前面，一天不论打扫多少次都会让人有抵触心理。</w:t>
      </w:r>
    </w:p>
    <w:p w:rsidR="009C1EAC" w:rsidRDefault="009C1EAC" w:rsidP="00253AF9">
      <w:r>
        <w:rPr>
          <w:rFonts w:hint="eastAsia"/>
        </w:rPr>
        <w:t>冬天的寒空下，草十郎把吸剩下的烟头收集起来，把传单拾起来，把空的易拉罐放进垃圾箱。</w:t>
      </w:r>
    </w:p>
    <w:p w:rsidR="009C1EAC" w:rsidRDefault="009C1EAC" w:rsidP="00253AF9">
      <w:r>
        <w:rPr>
          <w:rFonts w:hint="eastAsia"/>
        </w:rPr>
        <w:t>看起来在山里的生活也有像这样的工作，草十郎面带轻松，平淡的完成着扫除任务。</w:t>
      </w:r>
    </w:p>
    <w:p w:rsidR="009C1EAC" w:rsidRDefault="009C1EAC" w:rsidP="00253AF9">
      <w:r>
        <w:rPr>
          <w:rFonts w:hint="eastAsia"/>
        </w:rPr>
        <w:t>把店周围打扫干净之后，回到了店内，里面开着暖气，仿佛春天一样。</w:t>
      </w:r>
    </w:p>
    <w:p w:rsidR="009C1EAC" w:rsidRDefault="009C1EAC" w:rsidP="00253AF9">
      <w:r>
        <w:rPr>
          <w:rFonts w:hint="eastAsia"/>
        </w:rPr>
        <w:t>吵闹到让人眼花的骚乱。</w:t>
      </w:r>
    </w:p>
    <w:p w:rsidR="009C1EAC" w:rsidRDefault="009C1EAC" w:rsidP="00253AF9">
      <w:r>
        <w:rPr>
          <w:rFonts w:hint="eastAsia"/>
        </w:rPr>
        <w:t>横穿过充满浓重烟草臭味的店内设施，向着后台办公室走去。</w:t>
      </w:r>
    </w:p>
    <w:p w:rsidR="009C1EAC" w:rsidRDefault="009C1EAC" w:rsidP="00253AF9">
      <w:r>
        <w:rPr>
          <w:rFonts w:hint="eastAsia"/>
        </w:rPr>
        <w:t>【店长，外面的扫除已经做完了。】</w:t>
      </w:r>
    </w:p>
    <w:p w:rsidR="009C1EAC" w:rsidRDefault="009C1EAC" w:rsidP="00253AF9">
      <w:r>
        <w:rPr>
          <w:rFonts w:hint="eastAsia"/>
        </w:rPr>
        <w:t>【好，辛苦了。另外，二楼四十号机子的客人，你能不能去看一下。</w:t>
      </w:r>
    </w:p>
    <w:p w:rsidR="009C1EAC" w:rsidRDefault="009C1EAC" w:rsidP="00253AF9">
      <w:r>
        <w:rPr>
          <w:rFonts w:hint="eastAsia"/>
        </w:rPr>
        <w:t>总感觉揣着什么猫腻呢，那位大姐。】</w:t>
      </w:r>
    </w:p>
    <w:p w:rsidR="009C1EAC" w:rsidRDefault="009C1EAC" w:rsidP="00253AF9">
      <w:r>
        <w:rPr>
          <w:rFonts w:hint="eastAsia"/>
        </w:rPr>
        <w:t>人很不错的店长，其实是原黑社会成员。</w:t>
      </w:r>
    </w:p>
    <w:p w:rsidR="009C1EAC" w:rsidRDefault="009C1EAC" w:rsidP="00253AF9">
      <w:r>
        <w:rPr>
          <w:rFonts w:hint="eastAsia"/>
        </w:rPr>
        <w:t>毫不犹豫就把还是学生的草十郎招聘到店里的原因是心疼他是一个苦学生</w:t>
      </w:r>
      <w:r>
        <w:t>——</w:t>
      </w:r>
      <w:r>
        <w:rPr>
          <w:rFonts w:hint="eastAsia"/>
        </w:rPr>
        <w:t>才怪呢。</w:t>
      </w:r>
    </w:p>
    <w:p w:rsidR="009C1EAC" w:rsidRDefault="009C1EAC" w:rsidP="00253AF9">
      <w:r>
        <w:rPr>
          <w:rFonts w:hint="eastAsia"/>
        </w:rPr>
        <w:t>好像是因为店里的其他人都长的很吓人，所以需要有一个能让人安心的店员来帮忙。</w:t>
      </w:r>
    </w:p>
    <w:p w:rsidR="009C1EAC" w:rsidRDefault="009C1EAC" w:rsidP="00253AF9">
      <w:r>
        <w:rPr>
          <w:rFonts w:hint="eastAsia"/>
        </w:rPr>
        <w:t>【这样好吗？厕所还没有打扫呢。】</w:t>
      </w:r>
    </w:p>
    <w:p w:rsidR="009C1EAC" w:rsidRDefault="009C1EAC" w:rsidP="00253AF9">
      <w:r>
        <w:rPr>
          <w:rFonts w:hint="eastAsia"/>
        </w:rPr>
        <w:t>【可以可以，那里呢，是摄像头的死角所以必须要确凿的证据才行呢。</w:t>
      </w:r>
    </w:p>
    <w:p w:rsidR="009C1EAC" w:rsidRDefault="009C1EAC" w:rsidP="00253AF9">
      <w:r>
        <w:rPr>
          <w:rFonts w:hint="eastAsia"/>
        </w:rPr>
        <w:t>小草，现在我可是百分之百的确定有问题。你去那里看看情况吧。】</w:t>
      </w:r>
    </w:p>
    <w:p w:rsidR="009C1EAC" w:rsidRDefault="009C1EAC" w:rsidP="00253AF9">
      <w:r>
        <w:rPr>
          <w:rFonts w:hint="eastAsia"/>
        </w:rPr>
        <w:t>收到这个工作，草十郎把打扫工具收拾起来向着二楼走去。</w:t>
      </w:r>
    </w:p>
    <w:p w:rsidR="009C1EAC" w:rsidRPr="00C715C1" w:rsidRDefault="009C1EAC" w:rsidP="00253AF9">
      <w:r>
        <w:rPr>
          <w:rFonts w:hint="eastAsia"/>
        </w:rPr>
        <w:t>这里的柏青哥店是典型的二层结构，大部分的柏青哥机种里面都有涵盖。</w:t>
      </w:r>
    </w:p>
    <w:p w:rsidR="009C1EAC" w:rsidRDefault="009C1EAC" w:rsidP="00253AF9">
      <w:r>
        <w:rPr>
          <w:rFonts w:hint="eastAsia"/>
        </w:rPr>
        <w:t>这里是地域密集型经济。虽然不怎么有效，但这个店还是起到了一些缩减贫富差距，达到共同富裕的效果。</w:t>
      </w:r>
    </w:p>
    <w:p w:rsidR="009C1EAC" w:rsidRDefault="009C1EAC" w:rsidP="00253AF9">
      <w:r>
        <w:rPr>
          <w:rFonts w:hint="eastAsia"/>
        </w:rPr>
        <w:t>店里的客人也因此千差万别。</w:t>
      </w:r>
    </w:p>
    <w:p w:rsidR="009C1EAC" w:rsidRDefault="009C1EAC" w:rsidP="00253AF9">
      <w:r>
        <w:rPr>
          <w:rFonts w:hint="eastAsia"/>
        </w:rPr>
        <w:t>有来放松的人，也有靠这个吃饭的职业赌徒，还有想靠不正当手段小发一笔的人。</w:t>
      </w:r>
    </w:p>
    <w:p w:rsidR="009C1EAC" w:rsidRDefault="009C1EAC" w:rsidP="00253AF9">
      <w:r>
        <w:rPr>
          <w:rFonts w:hint="eastAsia"/>
        </w:rPr>
        <w:t>机器中大部分是八十年代流行的种类，游戏可以从电源系统外部用程序访问造成系统混乱，轻易可以中三个</w:t>
      </w:r>
      <w:r>
        <w:t>7</w:t>
      </w:r>
      <w:r>
        <w:rPr>
          <w:rFonts w:hint="eastAsia"/>
        </w:rPr>
        <w:t>的大奖。</w:t>
      </w:r>
    </w:p>
    <w:p w:rsidR="009C1EAC" w:rsidRDefault="009C1EAC" w:rsidP="00253AF9">
      <w:r>
        <w:rPr>
          <w:rFonts w:hint="eastAsia"/>
        </w:rPr>
        <w:t>当然店里不能很明确的判断出这种人，没有确实的证据光去说希望他不要来也没有用的。但毕竟是经营场所，从怀疑到处罚啊，都有相关的规定。</w:t>
      </w:r>
    </w:p>
    <w:p w:rsidR="009C1EAC" w:rsidRDefault="009C1EAC" w:rsidP="00253AF9">
      <w:r>
        <w:rPr>
          <w:rFonts w:hint="eastAsia"/>
        </w:rPr>
        <w:t>其结果就是，抓住现行犯那就是店里的正义。</w:t>
      </w:r>
    </w:p>
    <w:p w:rsidR="009C1EAC" w:rsidRDefault="009C1EAC" w:rsidP="00253AF9">
      <w:r>
        <w:rPr>
          <w:rFonts w:hint="eastAsia"/>
        </w:rPr>
        <w:t>对这些耍手腕的人就要靠老师傅认出来，对草十郎来说从原因到结果都完全不明白。</w:t>
      </w:r>
    </w:p>
    <w:p w:rsidR="009C1EAC" w:rsidRDefault="009C1EAC" w:rsidP="00253AF9">
      <w:r>
        <w:rPr>
          <w:rFonts w:hint="eastAsia"/>
        </w:rPr>
        <w:t>他所知道的只是，店里来了一个麻烦的人物，是个用不正当手段违反规则的人，这么一个事实。</w:t>
      </w:r>
    </w:p>
    <w:p w:rsidR="009C1EAC" w:rsidRDefault="009C1EAC" w:rsidP="00253AF9">
      <w:r>
        <w:rPr>
          <w:rFonts w:hint="eastAsia"/>
        </w:rPr>
        <w:t>上到二楼。</w:t>
      </w:r>
    </w:p>
    <w:p w:rsidR="009C1EAC" w:rsidRDefault="009C1EAC" w:rsidP="00253AF9">
      <w:r>
        <w:rPr>
          <w:rFonts w:hint="eastAsia"/>
        </w:rPr>
        <w:t>同样是有线广播和游戏声，甚至比一楼的场面更加混乱。</w:t>
      </w:r>
    </w:p>
    <w:p w:rsidR="009C1EAC" w:rsidRDefault="009C1EAC" w:rsidP="00253AF9">
      <w:r>
        <w:rPr>
          <w:rFonts w:hint="eastAsia"/>
        </w:rPr>
        <w:t>一楼有一百台机子，而二楼有大概八十台左右，空着的位置就算有也不容易找到了。傍晚正是生意红火的时候。</w:t>
      </w:r>
    </w:p>
    <w:p w:rsidR="009C1EAC" w:rsidRDefault="009C1EAC" w:rsidP="00253AF9">
      <w:r>
        <w:rPr>
          <w:rFonts w:hint="eastAsia"/>
        </w:rPr>
        <w:t>店长所说的四十号在二楼正中的那一列。</w:t>
      </w:r>
    </w:p>
    <w:p w:rsidR="009C1EAC" w:rsidRDefault="009C1EAC" w:rsidP="00253AF9">
      <w:r>
        <w:rPr>
          <w:rFonts w:hint="eastAsia"/>
        </w:rPr>
        <w:t>若无其事的选择这一列入口，还是正当中的位置，而不是挑选靠墙壁的角落，这么看来确实是个中了大奖的客人。</w:t>
      </w:r>
    </w:p>
    <w:p w:rsidR="009C1EAC" w:rsidRDefault="009C1EAC" w:rsidP="00253AF9">
      <w:r>
        <w:rPr>
          <w:rFonts w:hint="eastAsia"/>
        </w:rPr>
        <w:t>【…………………】</w:t>
      </w:r>
    </w:p>
    <w:p w:rsidR="009C1EAC" w:rsidRDefault="009C1EAC" w:rsidP="00253AF9">
      <w:r>
        <w:rPr>
          <w:rFonts w:hint="eastAsia"/>
        </w:rPr>
        <w:t>只看了一眼，草十郎的直觉就感觉到不对。</w:t>
      </w:r>
    </w:p>
    <w:p w:rsidR="009C1EAC" w:rsidRDefault="009C1EAC" w:rsidP="00253AF9">
      <w:r>
        <w:rPr>
          <w:rFonts w:hint="eastAsia"/>
        </w:rPr>
        <w:t>也说不出她的职业是什么，而且如果要形容“特别”的话那她再合适不过了。</w:t>
      </w:r>
    </w:p>
    <w:p w:rsidR="009C1EAC" w:rsidRDefault="009C1EAC" w:rsidP="00253AF9">
      <w:r>
        <w:rPr>
          <w:rFonts w:hint="eastAsia"/>
        </w:rPr>
        <w:t>稍微可以感受的到，她身上带有强烈的幸运感。</w:t>
      </w:r>
    </w:p>
    <w:p w:rsidR="009C1EAC" w:rsidRDefault="009C1EAC" w:rsidP="00253AF9">
      <w:r>
        <w:rPr>
          <w:rFonts w:hint="eastAsia"/>
        </w:rPr>
        <w:t>在周边客人视线的沐浴下，她一句话不说，专心的操作着手柄。</w:t>
      </w:r>
    </w:p>
    <w:p w:rsidR="009C1EAC" w:rsidRDefault="009C1EAC" w:rsidP="00253AF9">
      <w:r>
        <w:rPr>
          <w:rFonts w:hint="eastAsia"/>
        </w:rPr>
        <w:t>年纪应该比草十郎大个几岁。</w:t>
      </w:r>
    </w:p>
    <w:p w:rsidR="009C1EAC" w:rsidRDefault="009C1EAC" w:rsidP="00253AF9">
      <w:r>
        <w:rPr>
          <w:rFonts w:hint="eastAsia"/>
        </w:rPr>
        <w:t>绿色的，完美突出身体曲线的西式服装。上衣和裙子连在一起类似连衣裙的一套衣服。</w:t>
      </w:r>
    </w:p>
    <w:p w:rsidR="009C1EAC" w:rsidRDefault="009C1EAC" w:rsidP="00253AF9">
      <w:r>
        <w:rPr>
          <w:rFonts w:hint="eastAsia"/>
        </w:rPr>
        <w:t>脚上的肌肤没有直接裸露着，而是穿了一双长筒袜。</w:t>
      </w:r>
    </w:p>
    <w:p w:rsidR="009C1EAC" w:rsidRDefault="009C1EAC" w:rsidP="00253AF9">
      <w:r>
        <w:rPr>
          <w:rFonts w:hint="eastAsia"/>
        </w:rPr>
        <w:t>细细的双腿美艳的叠在一起，如果不是在玩弹子球的话那真比绘画里的模特还要优雅。</w:t>
      </w:r>
    </w:p>
    <w:p w:rsidR="009C1EAC" w:rsidRDefault="009C1EAC" w:rsidP="00253AF9">
      <w:r>
        <w:rPr>
          <w:rFonts w:hint="eastAsia"/>
        </w:rPr>
        <w:t>黑色的秀发染成了红色，剪得短短的。清爽的眼镜和鲜红的嘴唇显得非常的果断。</w:t>
      </w:r>
    </w:p>
    <w:p w:rsidR="009C1EAC" w:rsidRDefault="009C1EAC" w:rsidP="00253AF9">
      <w:r>
        <w:rPr>
          <w:rFonts w:hint="eastAsia"/>
        </w:rPr>
        <w:t>正常来说，是不会出现在这种狂热场所的美人。</w:t>
      </w:r>
    </w:p>
    <w:p w:rsidR="009C1EAC" w:rsidRDefault="009C1EAC" w:rsidP="00253AF9">
      <w:r>
        <w:rPr>
          <w:rFonts w:hint="eastAsia"/>
        </w:rPr>
        <w:t>她脚边是</w:t>
      </w:r>
      <w:r>
        <w:t>4</w:t>
      </w:r>
      <w:r>
        <w:rPr>
          <w:rFonts w:hint="eastAsia"/>
        </w:rPr>
        <w:t>个看上去就很重的大箱子，也不知道里面装的什么。</w:t>
      </w:r>
    </w:p>
    <w:p w:rsidR="009C1EAC" w:rsidRDefault="009C1EAC" w:rsidP="00253AF9">
      <w:r>
        <w:rPr>
          <w:rFonts w:hint="eastAsia"/>
        </w:rPr>
        <w:t>好像很无聊似的，用好像陶器一样的手指把长长的烟卷送到嘴边。</w:t>
      </w:r>
    </w:p>
    <w:p w:rsidR="009C1EAC" w:rsidRDefault="009C1EAC" w:rsidP="00253AF9">
      <w:r>
        <w:rPr>
          <w:rFonts w:hint="eastAsia"/>
        </w:rPr>
        <w:t>【……………好像……………在哪…………】</w:t>
      </w:r>
    </w:p>
    <w:p w:rsidR="009C1EAC" w:rsidRDefault="009C1EAC" w:rsidP="00253AF9">
      <w:r>
        <w:rPr>
          <w:rFonts w:hint="eastAsia"/>
        </w:rPr>
        <w:t>这么想着的时候，对方的视线透过眼镜的边缘向这边，草十郎看了过来。</w:t>
      </w:r>
    </w:p>
    <w:p w:rsidR="009C1EAC" w:rsidRDefault="009C1EAC" w:rsidP="00253AF9">
      <w:r>
        <w:rPr>
          <w:rFonts w:hint="eastAsia"/>
        </w:rPr>
        <w:t>【…………！】</w:t>
      </w:r>
    </w:p>
    <w:p w:rsidR="009C1EAC" w:rsidRDefault="009C1EAC" w:rsidP="00253AF9">
      <w:r>
        <w:rPr>
          <w:rFonts w:hint="eastAsia"/>
        </w:rPr>
        <w:t>寒气在背部疾走。</w:t>
      </w:r>
    </w:p>
    <w:p w:rsidR="009C1EAC" w:rsidRDefault="009C1EAC" w:rsidP="00253AF9">
      <w:r>
        <w:rPr>
          <w:rFonts w:hint="eastAsia"/>
        </w:rPr>
        <w:t>条件反射想要冲出喉咙的悲鸣被自己用手死死的压住了。</w:t>
      </w:r>
    </w:p>
    <w:p w:rsidR="009C1EAC" w:rsidRDefault="009C1EAC" w:rsidP="00253AF9">
      <w:r>
        <w:rPr>
          <w:rFonts w:hint="eastAsia"/>
        </w:rPr>
        <w:t>“那个女人，是昨天的……”</w:t>
      </w:r>
    </w:p>
    <w:p w:rsidR="009C1EAC" w:rsidRDefault="009C1EAC" w:rsidP="00253AF9">
      <w:r>
        <w:rPr>
          <w:rFonts w:hint="eastAsia"/>
        </w:rPr>
        <w:t>被确信不了的直觉所催促，草十郎脱兔一样的转身逃跑了。</w:t>
      </w:r>
    </w:p>
    <w:p w:rsidR="009C1EAC" w:rsidRDefault="009C1EAC" w:rsidP="00253AF9">
      <w:r>
        <w:rPr>
          <w:rFonts w:hint="eastAsia"/>
        </w:rPr>
        <w:t>哪怕从这里早一秒跑掉也好，首先是一层。</w:t>
      </w:r>
    </w:p>
    <w:p w:rsidR="009C1EAC" w:rsidRDefault="009C1EAC" w:rsidP="00253AF9">
      <w:r>
        <w:rPr>
          <w:rFonts w:hint="eastAsia"/>
        </w:rPr>
        <w:t>虽然也想就这么跑到外面去，但还是最低限度的向店长打了声招呼：</w:t>
      </w:r>
    </w:p>
    <w:p w:rsidR="009C1EAC" w:rsidRDefault="009C1EAC" w:rsidP="00253AF9">
      <w:r>
        <w:rPr>
          <w:rFonts w:hint="eastAsia"/>
        </w:rPr>
        <w:t>【店长，我要早退，还有，二楼那个人没有问题。】</w:t>
      </w:r>
    </w:p>
    <w:p w:rsidR="009C1EAC" w:rsidRDefault="009C1EAC" w:rsidP="00253AF9">
      <w:r>
        <w:rPr>
          <w:rFonts w:hint="eastAsia"/>
        </w:rPr>
        <w:t>压抑着心里的动摇这么告诉店长，把学校的制服塞到纸袋子里后从店里飞奔出去。</w:t>
      </w:r>
    </w:p>
    <w:p w:rsidR="009C1EAC" w:rsidRDefault="009C1EAC" w:rsidP="00253AF9">
      <w:r>
        <w:rPr>
          <w:rFonts w:hint="eastAsia"/>
        </w:rPr>
        <w:t>因为是阴天的缘故，社木的商业街已经被夜幕笼罩住了。草十郎飞奔着穿过这里向着车站逃过去。</w:t>
      </w:r>
    </w:p>
    <w:p w:rsidR="009C1EAC" w:rsidRDefault="009C1EAC" w:rsidP="00253AF9">
      <w:r>
        <w:rPr>
          <w:rFonts w:hint="eastAsia"/>
        </w:rPr>
        <w:t>像箭一样穿过长长的阶梯，提前取出装有月票的钱包，通过检票处。</w:t>
      </w:r>
    </w:p>
    <w:p w:rsidR="009C1EAC" w:rsidRDefault="009C1EAC" w:rsidP="00253AF9">
      <w:r>
        <w:rPr>
          <w:rFonts w:hint="eastAsia"/>
        </w:rPr>
        <w:t>检票处那里有许多人因为各种各样的事情或者站在那里，或者走动，或者相互说着话。</w:t>
      </w:r>
    </w:p>
    <w:p w:rsidR="009C1EAC" w:rsidRDefault="009C1EAC" w:rsidP="00253AF9">
      <w:r>
        <w:rPr>
          <w:rFonts w:hint="eastAsia"/>
        </w:rPr>
        <w:t>其中可以看见横在自动检票机之间的车站职员室，里面坐着一个板着个脸的列车员。这里虽然挺吵的但是可以安心了。</w:t>
      </w:r>
    </w:p>
    <w:p w:rsidR="009C1EAC" w:rsidRDefault="009C1EAC" w:rsidP="00253AF9">
      <w:r>
        <w:rPr>
          <w:rFonts w:hint="eastAsia"/>
        </w:rPr>
        <w:t>也可以换句话说，这是都市的日常。</w:t>
      </w:r>
    </w:p>
    <w:p w:rsidR="009C1EAC" w:rsidRDefault="009C1EAC" w:rsidP="00253AF9">
      <w:r>
        <w:rPr>
          <w:rFonts w:hint="eastAsia"/>
        </w:rPr>
        <w:t>虽然曾经弄错了，但是草十郎昨天晚上看到的场景可不是应当看到的东西。</w:t>
      </w:r>
    </w:p>
    <w:p w:rsidR="009C1EAC" w:rsidRDefault="009C1EAC" w:rsidP="00253AF9">
      <w:r>
        <w:rPr>
          <w:rFonts w:hint="eastAsia"/>
        </w:rPr>
        <w:t>【</w:t>
      </w:r>
      <w:r>
        <w:t>——</w:t>
      </w:r>
      <w:r>
        <w:rPr>
          <w:rFonts w:hint="eastAsia"/>
        </w:rPr>
        <w:t>哈】</w:t>
      </w:r>
    </w:p>
    <w:p w:rsidR="009C1EAC" w:rsidRDefault="009C1EAC" w:rsidP="00253AF9">
      <w:r>
        <w:rPr>
          <w:rFonts w:hint="eastAsia"/>
        </w:rPr>
        <w:t>终于可以往肺里送点氧气了。</w:t>
      </w:r>
    </w:p>
    <w:p w:rsidR="009C1EAC" w:rsidRDefault="009C1EAC" w:rsidP="00253AF9">
      <w:r>
        <w:rPr>
          <w:rFonts w:hint="eastAsia"/>
        </w:rPr>
        <w:t>到这里就可以放心了，草十郎在这停住站好。</w:t>
      </w:r>
    </w:p>
    <w:p w:rsidR="009C1EAC" w:rsidRDefault="009C1EAC" w:rsidP="00253AF9">
      <w:r>
        <w:rPr>
          <w:rFonts w:hint="eastAsia"/>
        </w:rPr>
        <w:t>悄悄的向背后看了一眼。</w:t>
      </w:r>
    </w:p>
    <w:p w:rsidR="009C1EAC" w:rsidRDefault="009C1EAC" w:rsidP="00253AF9">
      <w:r>
        <w:rPr>
          <w:rFonts w:hint="eastAsia"/>
        </w:rPr>
        <w:t>好像理所当然一般，没有追在身后的危险人物出现。</w:t>
      </w:r>
    </w:p>
    <w:p w:rsidR="009C1EAC" w:rsidRDefault="009C1EAC" w:rsidP="00253AF9">
      <w:r>
        <w:rPr>
          <w:rFonts w:hint="eastAsia"/>
        </w:rPr>
        <w:t>“……………那，这么一想的话…………”</w:t>
      </w:r>
    </w:p>
    <w:p w:rsidR="009C1EAC" w:rsidRDefault="009C1EAC" w:rsidP="00253AF9">
      <w:r>
        <w:rPr>
          <w:rFonts w:hint="eastAsia"/>
        </w:rPr>
        <w:t>怎么就突然跑起来了？那个理由实在是站不住脚。</w:t>
      </w:r>
    </w:p>
    <w:p w:rsidR="009C1EAC" w:rsidRDefault="009C1EAC" w:rsidP="00253AF9">
      <w:r>
        <w:rPr>
          <w:rFonts w:hint="eastAsia"/>
        </w:rPr>
        <w:t>再说自己并没有精明到可以从人群中分辨出“危险的相貌”这个能力，相反自己总是呆呆的。</w:t>
      </w:r>
    </w:p>
    <w:p w:rsidR="009C1EAC" w:rsidRDefault="009C1EAC" w:rsidP="00253AF9">
      <w:r>
        <w:rPr>
          <w:rFonts w:hint="eastAsia"/>
        </w:rPr>
        <w:t>草十郎托着腮帮子想着事情，脚步自己走下了站台。</w:t>
      </w:r>
    </w:p>
    <w:p w:rsidR="009C1EAC" w:rsidRDefault="009C1EAC" w:rsidP="00253AF9">
      <w:r>
        <w:rPr>
          <w:rFonts w:hint="eastAsia"/>
        </w:rPr>
        <w:t>不巧的是下一趟电车还要</w:t>
      </w:r>
      <w:r>
        <w:t>10</w:t>
      </w:r>
      <w:r>
        <w:rPr>
          <w:rFonts w:hint="eastAsia"/>
        </w:rPr>
        <w:t>分钟才来，这里又乱哄哄的，没办法，像个大人一样找了个位置坐了下来。</w:t>
      </w:r>
    </w:p>
    <w:p w:rsidR="009C1EAC" w:rsidRDefault="009C1EAC" w:rsidP="00253AF9">
      <w:r>
        <w:rPr>
          <w:rFonts w:hint="eastAsia"/>
        </w:rPr>
        <w:t>【</w:t>
      </w:r>
      <w:r>
        <w:t>——————</w:t>
      </w:r>
      <w:r>
        <w:rPr>
          <w:rFonts w:hint="eastAsia"/>
        </w:rPr>
        <w:t>】</w:t>
      </w:r>
    </w:p>
    <w:p w:rsidR="009C1EAC" w:rsidRDefault="009C1EAC" w:rsidP="00253AF9">
      <w:r>
        <w:rPr>
          <w:rFonts w:hint="eastAsia"/>
        </w:rPr>
        <w:t>再做一次深呼吸。</w:t>
      </w:r>
    </w:p>
    <w:p w:rsidR="009C1EAC" w:rsidRDefault="009C1EAC" w:rsidP="00253AF9">
      <w:r>
        <w:rPr>
          <w:rFonts w:hint="eastAsia"/>
        </w:rPr>
        <w:t>周围是和自己一样，等待电车的人们。</w:t>
      </w:r>
    </w:p>
    <w:p w:rsidR="009C1EAC" w:rsidRDefault="009C1EAC" w:rsidP="00253AF9">
      <w:r>
        <w:rPr>
          <w:rFonts w:hint="eastAsia"/>
        </w:rPr>
        <w:t>……………会追过来的“某个人”连影子都没有。</w:t>
      </w:r>
    </w:p>
    <w:p w:rsidR="009C1EAC" w:rsidRDefault="009C1EAC" w:rsidP="00253AF9">
      <w:r>
        <w:rPr>
          <w:rFonts w:hint="eastAsia"/>
        </w:rPr>
        <w:t>想太多了，现在，头脑终于清醒了。</w:t>
      </w:r>
    </w:p>
    <w:p w:rsidR="009C1EAC" w:rsidRDefault="009C1EAC" w:rsidP="00253AF9">
      <w:r>
        <w:rPr>
          <w:rFonts w:hint="eastAsia"/>
        </w:rPr>
        <w:t>但是，突然落下的两肩意外的沉重。</w:t>
      </w:r>
    </w:p>
    <w:p w:rsidR="009C1EAC" w:rsidRDefault="009C1EAC" w:rsidP="00253AF9">
      <w:r>
        <w:rPr>
          <w:rFonts w:hint="eastAsia"/>
        </w:rPr>
        <w:t>“…………已经很累了这我自己也知道，毕竟是自己的身体。”</w:t>
      </w:r>
    </w:p>
    <w:p w:rsidR="009C1EAC" w:rsidRDefault="009C1EAC" w:rsidP="00253AF9">
      <w:r>
        <w:rPr>
          <w:rFonts w:hint="eastAsia"/>
        </w:rPr>
        <w:t>比想象中更加沉重的疲劳感，让草十郎叹息起来。</w:t>
      </w:r>
    </w:p>
    <w:p w:rsidR="009C1EAC" w:rsidRDefault="009C1EAC" w:rsidP="00253AF9">
      <w:r>
        <w:rPr>
          <w:rFonts w:hint="eastAsia"/>
        </w:rPr>
        <w:t>下山后的生活确实十分辛苦，而这么坐着回想一下，却也不是让人无法忍受的。</w:t>
      </w:r>
    </w:p>
    <w:p w:rsidR="009C1EAC" w:rsidRDefault="009C1EAC" w:rsidP="00253AF9">
      <w:r>
        <w:rPr>
          <w:rFonts w:hint="eastAsia"/>
        </w:rPr>
        <w:t>身体上的疲劳应该离极限还很远。</w:t>
      </w:r>
    </w:p>
    <w:p w:rsidR="009C1EAC" w:rsidRDefault="009C1EAC" w:rsidP="00253AF9">
      <w:r>
        <w:rPr>
          <w:rFonts w:hint="eastAsia"/>
        </w:rPr>
        <w:t>这疲劳感应该是心的问题。</w:t>
      </w:r>
    </w:p>
    <w:p w:rsidR="009C1EAC" w:rsidRDefault="009C1EAC" w:rsidP="00253AF9">
      <w:r>
        <w:rPr>
          <w:rFonts w:hint="eastAsia"/>
        </w:rPr>
        <w:t>这里和山里可以说是处处都不相同。</w:t>
      </w:r>
    </w:p>
    <w:p w:rsidR="009C1EAC" w:rsidRDefault="009C1EAC" w:rsidP="00253AF9">
      <w:r>
        <w:rPr>
          <w:rFonts w:hint="eastAsia"/>
        </w:rPr>
        <w:t>把这些认清并适应是非常困难的。</w:t>
      </w:r>
    </w:p>
    <w:p w:rsidR="009C1EAC" w:rsidRDefault="009C1EAC" w:rsidP="00253AF9">
      <w:r>
        <w:rPr>
          <w:rFonts w:hint="eastAsia"/>
        </w:rPr>
        <w:t>适应还算简单，毕竟人类本身就是为适应而生存的生物，只要放着不管就会适应。</w:t>
      </w:r>
    </w:p>
    <w:p w:rsidR="009C1EAC" w:rsidRDefault="009C1EAC" w:rsidP="00253AF9">
      <w:r>
        <w:rPr>
          <w:rFonts w:hint="eastAsia"/>
        </w:rPr>
        <w:t>尽管如此，仍然很困难，原因果然还是认识这一方面。</w:t>
      </w:r>
    </w:p>
    <w:p w:rsidR="009C1EAC" w:rsidRDefault="009C1EAC" w:rsidP="00253AF9">
      <w:r>
        <w:rPr>
          <w:rFonts w:hint="eastAsia"/>
        </w:rPr>
        <w:t>【……………那个，总而言之，是很困难的事情。】</w:t>
      </w:r>
    </w:p>
    <w:p w:rsidR="009C1EAC" w:rsidRDefault="009C1EAC" w:rsidP="00253AF9">
      <w:r>
        <w:rPr>
          <w:rFonts w:hint="eastAsia"/>
        </w:rPr>
        <w:t>像是至今都没开过口一般虚弱的声音漏了出来。</w:t>
      </w:r>
    </w:p>
    <w:p w:rsidR="009C1EAC" w:rsidRDefault="009C1EAC" w:rsidP="00253AF9">
      <w:r>
        <w:rPr>
          <w:rFonts w:hint="eastAsia"/>
        </w:rPr>
        <w:t>说实话，草十郎对来到町里生活这件事还在害怕。</w:t>
      </w:r>
    </w:p>
    <w:p w:rsidR="009C1EAC" w:rsidRDefault="009C1EAC" w:rsidP="00253AF9">
      <w:r>
        <w:rPr>
          <w:rFonts w:hint="eastAsia"/>
        </w:rPr>
        <w:t>对都市生活的人们理所当然的事情，对他来说全部都是未知的事物。按道理已经不会对这样的不断出现的未知事物感到吃惊了。</w:t>
      </w:r>
    </w:p>
    <w:p w:rsidR="009C1EAC" w:rsidRDefault="009C1EAC" w:rsidP="00253AF9">
      <w:r>
        <w:rPr>
          <w:rFonts w:hint="eastAsia"/>
        </w:rPr>
        <w:t>“……………是吗……………疲劳的不是身体啊。”</w:t>
      </w:r>
    </w:p>
    <w:p w:rsidR="009C1EAC" w:rsidRDefault="009C1EAC" w:rsidP="00253AF9">
      <w:r>
        <w:rPr>
          <w:rFonts w:hint="eastAsia"/>
        </w:rPr>
        <w:t>【所以，看到了那样的幻觉。】</w:t>
      </w:r>
    </w:p>
    <w:p w:rsidR="009C1EAC" w:rsidRDefault="009C1EAC" w:rsidP="00253AF9">
      <w:r>
        <w:rPr>
          <w:rFonts w:hint="eastAsia"/>
        </w:rPr>
        <w:t>像是头晕了一样，草十郎小幅的摇晃着脑袋。</w:t>
      </w:r>
    </w:p>
    <w:p w:rsidR="009C1EAC" w:rsidRDefault="009C1EAC" w:rsidP="00253AF9">
      <w:r>
        <w:rPr>
          <w:rFonts w:hint="eastAsia"/>
        </w:rPr>
        <w:t>存在的事物就是存在着的，要向世界去学习现实。</w:t>
      </w:r>
    </w:p>
    <w:p w:rsidR="009C1EAC" w:rsidRDefault="009C1EAC" w:rsidP="00253AF9">
      <w:r>
        <w:rPr>
          <w:rFonts w:hint="eastAsia"/>
        </w:rPr>
        <w:t>虽然鸢丸那么说了，但草十郎还是把那件发生的事情当成现实来解释。</w:t>
      </w:r>
    </w:p>
    <w:p w:rsidR="009C1EAC" w:rsidRDefault="009C1EAC" w:rsidP="00253AF9">
      <w:r>
        <w:rPr>
          <w:rFonts w:hint="eastAsia"/>
        </w:rPr>
        <w:t>这里与山里相比简直是魔法的国度。</w:t>
      </w:r>
    </w:p>
    <w:p w:rsidR="009C1EAC" w:rsidRDefault="009C1EAC" w:rsidP="00253AF9">
      <w:r>
        <w:rPr>
          <w:rFonts w:hint="eastAsia"/>
        </w:rPr>
        <w:t>而且，就算真正的魔法使在这里生活也不奇怪吧。</w:t>
      </w:r>
    </w:p>
    <w:p w:rsidR="009C1EAC" w:rsidRDefault="009C1EAC" w:rsidP="00253AF9">
      <w:r>
        <w:rPr>
          <w:rFonts w:hint="eastAsia"/>
        </w:rPr>
        <w:t>曾经有一段时间这么想过，坐在椅子上两脚还是微微颤抖着，可以看出有多么害怕。注意到这一点也只能暂且由他去了。</w:t>
      </w:r>
    </w:p>
    <w:p w:rsidR="009C1EAC" w:rsidRDefault="009C1EAC" w:rsidP="00253AF9">
      <w:r>
        <w:rPr>
          <w:rFonts w:hint="eastAsia"/>
        </w:rPr>
        <w:t>会对自然以外的东西感到恐怖，似乎是儿时在山路上突然撞见野生的熊之后的头一遭。</w:t>
      </w:r>
    </w:p>
    <w:p w:rsidR="009C1EAC" w:rsidRDefault="009C1EAC" w:rsidP="00253AF9">
      <w:r>
        <w:rPr>
          <w:rFonts w:hint="eastAsia"/>
        </w:rPr>
        <w:t>【不，那时还不是这样的。</w:t>
      </w:r>
    </w:p>
    <w:p w:rsidR="009C1EAC" w:rsidRDefault="009C1EAC" w:rsidP="00253AF9">
      <w:r>
        <w:rPr>
          <w:rFonts w:hint="eastAsia"/>
        </w:rPr>
        <w:t>什么都没干直接就哭喊起来了呢，那时候。】</w:t>
      </w:r>
    </w:p>
    <w:p w:rsidR="009C1EAC" w:rsidRDefault="009C1EAC" w:rsidP="00253AF9">
      <w:r>
        <w:rPr>
          <w:rFonts w:hint="eastAsia"/>
        </w:rPr>
        <w:t>想起小时候意想不到的心灵创伤，草十郎终于微笑起来。</w:t>
      </w:r>
    </w:p>
    <w:p w:rsidR="009C1EAC" w:rsidRDefault="009C1EAC" w:rsidP="00253AF9">
      <w:r>
        <w:rPr>
          <w:rFonts w:hint="eastAsia"/>
        </w:rPr>
        <w:t>确实两米以上的野兽出现时，还咕噜噜冲你叫唤，不管是谁都会突然晕倒吧。</w:t>
      </w:r>
    </w:p>
    <w:p w:rsidR="009C1EAC" w:rsidRDefault="009C1EAC" w:rsidP="00253AF9">
      <w:r>
        <w:rPr>
          <w:rFonts w:hint="eastAsia"/>
        </w:rPr>
        <w:t>在山里生活的草十郎到底收到多大程度的生活压力不好说，但是几天前看怪兽电影的时候，还是觉得真正的野兽更恐怖一些。</w:t>
      </w:r>
    </w:p>
    <w:p w:rsidR="009C1EAC" w:rsidRDefault="009C1EAC" w:rsidP="00253AF9">
      <w:r>
        <w:rPr>
          <w:rFonts w:hint="eastAsia"/>
        </w:rPr>
        <w:t>这么想想的话，说不定还是能够继续说出这种程度的话我还能够忍耐这句话的。</w:t>
      </w:r>
    </w:p>
    <w:p w:rsidR="009C1EAC" w:rsidRDefault="009C1EAC" w:rsidP="00253AF9">
      <w:r>
        <w:rPr>
          <w:rFonts w:hint="eastAsia"/>
        </w:rPr>
        <w:t>【……………是呐，现在的问题是，嗯…………最后勉强听到的话是，“抓住了就好办了。”到底是什么意思？】</w:t>
      </w:r>
    </w:p>
    <w:p w:rsidR="009C1EAC" w:rsidRDefault="009C1EAC" w:rsidP="00253AF9">
      <w:r>
        <w:rPr>
          <w:rFonts w:hint="eastAsia"/>
        </w:rPr>
        <w:t>草十郎想问的还有更表面的问题，很简单就可以用文字表达出来。那是个什么人。</w:t>
      </w:r>
    </w:p>
    <w:p w:rsidR="009C1EAC" w:rsidRDefault="009C1EAC" w:rsidP="00253AF9">
      <w:r>
        <w:rPr>
          <w:rFonts w:hint="eastAsia"/>
        </w:rPr>
        <w:t>草十郎碰到的并不像是都市传说之类的东西，想去认真的考察一下又太难了。也许是自己听错了什么，或者说是自己说错了什么也说不定，就先这么放着吧。</w:t>
      </w:r>
    </w:p>
    <w:p w:rsidR="009C1EAC" w:rsidRDefault="009C1EAC" w:rsidP="00253AF9">
      <w:r>
        <w:rPr>
          <w:rFonts w:hint="eastAsia"/>
        </w:rPr>
        <w:t>【城市的规则吗……………肯定会有谁来惩罚的吧…………】</w:t>
      </w:r>
    </w:p>
    <w:p w:rsidR="009C1EAC" w:rsidRDefault="009C1EAC" w:rsidP="00253AF9">
      <w:r>
        <w:rPr>
          <w:rFonts w:hint="eastAsia"/>
        </w:rPr>
        <w:t>这话感觉距离自己很远，好像是别人的事情，像是梦一样可以被干脆甩掉的事情。</w:t>
      </w:r>
    </w:p>
    <w:p w:rsidR="009C1EAC" w:rsidRDefault="009C1EAC" w:rsidP="00253AF9">
      <w:r>
        <w:rPr>
          <w:rFonts w:hint="eastAsia"/>
        </w:rPr>
        <w:t>草十郎叹了口气，闭上眼睛。</w:t>
      </w:r>
    </w:p>
    <w:p w:rsidR="009C1EAC" w:rsidRDefault="009C1EAC" w:rsidP="00253AF9">
      <w:r>
        <w:rPr>
          <w:rFonts w:hint="eastAsia"/>
        </w:rPr>
        <w:t>在视野转为黑暗的同时，之前的场景变的更加清晰了。</w:t>
      </w:r>
    </w:p>
    <w:p w:rsidR="009C1EAC" w:rsidRDefault="009C1EAC" w:rsidP="00253AF9">
      <w:r>
        <w:rPr>
          <w:rFonts w:hint="eastAsia"/>
        </w:rPr>
        <w:t>果然，现在最应该做的事就是把昨天晚上碰到事情统统忘光。</w:t>
      </w:r>
    </w:p>
    <w:p w:rsidR="009C1EAC" w:rsidRDefault="009C1EAC" w:rsidP="00253AF9">
      <w:r>
        <w:rPr>
          <w:rFonts w:hint="eastAsia"/>
        </w:rPr>
        <w:t>再次睁开眼睛，呼吸已经完全平稳下来。</w:t>
      </w:r>
    </w:p>
    <w:p w:rsidR="009C1EAC" w:rsidRDefault="009C1EAC" w:rsidP="00253AF9">
      <w:r>
        <w:rPr>
          <w:rFonts w:hint="eastAsia"/>
        </w:rPr>
        <w:t>【话说回来，</w:t>
      </w:r>
    </w:p>
    <w:p w:rsidR="009C1EAC" w:rsidRDefault="009C1EAC" w:rsidP="00253AF9">
      <w:r>
        <w:rPr>
          <w:rFonts w:hint="eastAsia"/>
        </w:rPr>
        <w:t>被苍崎痛打了一下之后，鸢丸后面到底怎么样了？】</w:t>
      </w:r>
    </w:p>
    <w:p w:rsidR="009C1EAC" w:rsidRDefault="009C1EAC" w:rsidP="00253AF9">
      <w:r>
        <w:rPr>
          <w:rFonts w:hint="eastAsia"/>
        </w:rPr>
        <w:t>非常唐突的，涌上了这个疑问。</w:t>
      </w:r>
    </w:p>
    <w:p w:rsidR="009C1EAC" w:rsidRDefault="009C1EAC" w:rsidP="00253AF9">
      <w:r>
        <w:rPr>
          <w:rFonts w:hint="eastAsia"/>
        </w:rPr>
        <w:t>这时听到了声音。草十郎从椅子上站起来的时候，长长的光柱引领着电车靠近了站台。</w:t>
      </w:r>
    </w:p>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253AF9"/>
    <w:p w:rsidR="009C1EAC" w:rsidRDefault="009C1EAC" w:rsidP="005C23B2">
      <w:pPr>
        <w:pStyle w:val="Title"/>
      </w:pPr>
      <w:r>
        <w:rPr>
          <w:rFonts w:hint="eastAsia"/>
        </w:rPr>
        <w:t>那一夜</w:t>
      </w:r>
    </w:p>
    <w:p w:rsidR="009C1EAC" w:rsidRDefault="009C1EAC" w:rsidP="00E259E5">
      <w:r>
        <w:rPr>
          <w:rFonts w:hint="eastAsia"/>
        </w:rPr>
        <w:t>总之，昨天晚上发生了这样的事。</w:t>
      </w:r>
    </w:p>
    <w:p w:rsidR="009C1EAC" w:rsidRDefault="009C1EAC" w:rsidP="00E259E5"/>
    <w:p w:rsidR="009C1EAC" w:rsidRDefault="009C1EAC" w:rsidP="00E259E5">
      <w:r>
        <w:rPr>
          <w:rFonts w:hint="eastAsia"/>
        </w:rPr>
        <w:t>“在没有月亮的夜晚，绝对不要突然向后转身</w:t>
      </w:r>
      <w:r>
        <w:t>————</w:t>
      </w:r>
      <w:r>
        <w:rPr>
          <w:rFonts w:hint="eastAsia"/>
        </w:rPr>
        <w:t>”</w:t>
      </w:r>
    </w:p>
    <w:p w:rsidR="009C1EAC" w:rsidRDefault="009C1EAC" w:rsidP="00E259E5">
      <w:r>
        <w:rPr>
          <w:rFonts w:hint="eastAsia"/>
        </w:rPr>
        <w:t>这个是教训吗？还是警告吗？</w:t>
      </w:r>
    </w:p>
    <w:p w:rsidR="009C1EAC" w:rsidRDefault="009C1EAC" w:rsidP="00E259E5">
      <w:r>
        <w:rPr>
          <w:rFonts w:hint="eastAsia"/>
        </w:rPr>
        <w:t>在很久以前…………那是我还不曾认为“现在的我是在梦中”的时候。</w:t>
      </w:r>
    </w:p>
    <w:p w:rsidR="009C1EAC" w:rsidRDefault="009C1EAC" w:rsidP="00E259E5">
      <w:r>
        <w:rPr>
          <w:rFonts w:hint="eastAsia"/>
        </w:rPr>
        <w:t>突然，明明之前没有碰到什么，却不安到让人禁不住落下泪来。这是我从祖父的工房里逃出来的那一夜里发生的故事。</w:t>
      </w:r>
    </w:p>
    <w:p w:rsidR="009C1EAC" w:rsidRDefault="009C1EAC" w:rsidP="00E259E5">
      <w:r>
        <w:rPr>
          <w:rFonts w:hint="eastAsia"/>
        </w:rPr>
        <w:t>祖父用比别人更温柔的微笑，轻轻的抚摸着我的头。</w:t>
      </w:r>
    </w:p>
    <w:p w:rsidR="009C1EAC" w:rsidRDefault="009C1EAC" w:rsidP="00E259E5">
      <w:r>
        <w:rPr>
          <w:rFonts w:hint="eastAsia"/>
        </w:rPr>
        <w:t>“</w:t>
      </w:r>
      <w:r>
        <w:t>——</w:t>
      </w:r>
      <w:r>
        <w:rPr>
          <w:rFonts w:hint="eastAsia"/>
        </w:rPr>
        <w:t>红色的死亡，出现在了你的身后。”</w:t>
      </w:r>
    </w:p>
    <w:p w:rsidR="009C1EAC" w:rsidRDefault="009C1EAC" w:rsidP="00E259E5">
      <w:r>
        <w:rPr>
          <w:rFonts w:hint="eastAsia"/>
        </w:rPr>
        <w:t>留下了这样，与其说让人安心，不如说让人绝望的话语。在这之后我回到了家里。</w:t>
      </w:r>
    </w:p>
    <w:p w:rsidR="009C1EAC" w:rsidRDefault="009C1EAC" w:rsidP="00E259E5">
      <w:r>
        <w:rPr>
          <w:rFonts w:hint="eastAsia"/>
        </w:rPr>
        <w:t>我从那一夜之后，确实感到了潜藏在背后的影子。</w:t>
      </w:r>
    </w:p>
    <w:p w:rsidR="009C1EAC" w:rsidRDefault="009C1EAC" w:rsidP="00E259E5">
      <w:r>
        <w:rPr>
          <w:rFonts w:hint="eastAsia"/>
        </w:rPr>
        <w:t>一直在远处看着我的什么人。</w:t>
      </w:r>
    </w:p>
    <w:p w:rsidR="009C1EAC" w:rsidRDefault="009C1EAC" w:rsidP="00E259E5">
      <w:r>
        <w:rPr>
          <w:rFonts w:hint="eastAsia"/>
        </w:rPr>
        <w:t>而距离也在一点一点的，随着岁月的流逝而缩短。</w:t>
      </w:r>
    </w:p>
    <w:p w:rsidR="009C1EAC" w:rsidRDefault="009C1EAC" w:rsidP="00E259E5">
      <w:r>
        <w:rPr>
          <w:rFonts w:hint="eastAsia"/>
        </w:rPr>
        <w:t>小的像点一样的气息，在感觉到那股气息的时候，就已经接近后背了。</w:t>
      </w:r>
    </w:p>
    <w:p w:rsidR="009C1EAC" w:rsidRDefault="009C1EAC" w:rsidP="00E259E5">
      <w:r>
        <w:rPr>
          <w:rFonts w:hint="eastAsia"/>
        </w:rPr>
        <w:t>当然，这是错觉。</w:t>
      </w:r>
    </w:p>
    <w:p w:rsidR="009C1EAC" w:rsidRDefault="009C1EAC" w:rsidP="00E259E5">
      <w:r>
        <w:rPr>
          <w:rFonts w:hint="eastAsia"/>
        </w:rPr>
        <w:t>转身后看不到任何人。</w:t>
      </w:r>
    </w:p>
    <w:p w:rsidR="009C1EAC" w:rsidRDefault="009C1EAC" w:rsidP="00E259E5"/>
    <w:p w:rsidR="009C1EAC" w:rsidRDefault="009C1EAC" w:rsidP="00E259E5">
      <w:r>
        <w:rPr>
          <w:rFonts w:hint="eastAsia"/>
        </w:rPr>
        <w:t>但是</w:t>
      </w:r>
      <w:r>
        <w:t>——</w:t>
      </w:r>
      <w:r>
        <w:rPr>
          <w:rFonts w:hint="eastAsia"/>
        </w:rPr>
        <w:t>从那一夜之后发生了改变。</w:t>
      </w:r>
    </w:p>
    <w:p w:rsidR="009C1EAC" w:rsidRDefault="009C1EAC" w:rsidP="00E259E5">
      <w:r>
        <w:rPr>
          <w:rFonts w:hint="eastAsia"/>
        </w:rPr>
        <w:t>像那时所说的不安一样，不会错，这一约定成了恐怖感的起因。</w:t>
      </w:r>
    </w:p>
    <w:p w:rsidR="009C1EAC" w:rsidRDefault="009C1EAC" w:rsidP="00E259E5"/>
    <w:p w:rsidR="009C1EAC" w:rsidRDefault="009C1EAC" w:rsidP="00E259E5">
      <w:r>
        <w:rPr>
          <w:rFonts w:hint="eastAsia"/>
        </w:rPr>
        <w:t>“</w:t>
      </w:r>
      <w:r>
        <w:t>High diddle diddle,The cat and fiddle,</w:t>
      </w:r>
    </w:p>
    <w:p w:rsidR="009C1EAC" w:rsidRDefault="009C1EAC" w:rsidP="00E259E5">
      <w:r>
        <w:t>The cow jump’d the moon;</w:t>
      </w:r>
    </w:p>
    <w:p w:rsidR="009C1EAC" w:rsidRDefault="009C1EAC" w:rsidP="00E259E5">
      <w:r>
        <w:t>The little dog laugh’d…..</w:t>
      </w:r>
      <w:r>
        <w:rPr>
          <w:rFonts w:hint="eastAsia"/>
        </w:rPr>
        <w:t>”</w:t>
      </w:r>
    </w:p>
    <w:p w:rsidR="009C1EAC" w:rsidRDefault="009C1EAC" w:rsidP="00E259E5">
      <w:r>
        <w:rPr>
          <w:rFonts w:hint="eastAsia"/>
        </w:rPr>
        <w:t>……………那时什么时候的事来着？</w:t>
      </w:r>
    </w:p>
    <w:p w:rsidR="009C1EAC" w:rsidRDefault="009C1EAC" w:rsidP="00E259E5">
      <w:r>
        <w:rPr>
          <w:rFonts w:hint="eastAsia"/>
        </w:rPr>
        <w:t>久远的儿时的记忆碎片。</w:t>
      </w:r>
    </w:p>
    <w:p w:rsidR="009C1EAC" w:rsidRDefault="009C1EAC" w:rsidP="00E259E5">
      <w:r>
        <w:rPr>
          <w:rFonts w:hint="eastAsia"/>
        </w:rPr>
        <w:t>像绘图日记一样被想了起来。</w:t>
      </w:r>
    </w:p>
    <w:p w:rsidR="009C1EAC" w:rsidRDefault="009C1EAC" w:rsidP="00E259E5">
      <w:r>
        <w:rPr>
          <w:rFonts w:hint="eastAsia"/>
        </w:rPr>
        <w:t>……………黑夜里祖父决定性的话语在耳边响起。</w:t>
      </w:r>
    </w:p>
    <w:p w:rsidR="009C1EAC" w:rsidRDefault="009C1EAC" w:rsidP="00E259E5">
      <w:r>
        <w:rPr>
          <w:rFonts w:hint="eastAsia"/>
        </w:rPr>
        <w:t>不管强风怎样吹拂，不管身边少女的铃铛怎样引人入胜。不吉利的话语都没有消失。</w:t>
      </w:r>
    </w:p>
    <w:p w:rsidR="009C1EAC" w:rsidRDefault="009C1EAC" w:rsidP="00E259E5">
      <w:r>
        <w:rPr>
          <w:rFonts w:hint="eastAsia"/>
        </w:rPr>
        <w:t>【……………到达了。】</w:t>
      </w:r>
    </w:p>
    <w:p w:rsidR="009C1EAC" w:rsidRDefault="009C1EAC" w:rsidP="00E259E5">
      <w:r>
        <w:rPr>
          <w:rFonts w:hint="eastAsia"/>
        </w:rPr>
        <w:t>身边的少女（爱丽丝）这么说着。</w:t>
      </w:r>
    </w:p>
    <w:p w:rsidR="009C1EAC" w:rsidRDefault="009C1EAC" w:rsidP="00E259E5">
      <w:r>
        <w:rPr>
          <w:rFonts w:hint="eastAsia"/>
        </w:rPr>
        <w:t>没有抑扬的语调，宣示了她完全作为旁观者的身份。</w:t>
      </w:r>
    </w:p>
    <w:p w:rsidR="009C1EAC" w:rsidRDefault="009C1EAC" w:rsidP="00E259E5">
      <w:r>
        <w:rPr>
          <w:rFonts w:hint="eastAsia"/>
        </w:rPr>
        <w:t>夜晚的公园只有她和少女两个人。</w:t>
      </w:r>
    </w:p>
    <w:p w:rsidR="009C1EAC" w:rsidRDefault="009C1EAC" w:rsidP="00E259E5">
      <w:r>
        <w:rPr>
          <w:rFonts w:hint="eastAsia"/>
        </w:rPr>
        <w:t>今天是她“今天的自己”的生日。</w:t>
      </w:r>
    </w:p>
    <w:p w:rsidR="009C1EAC" w:rsidRDefault="009C1EAC" w:rsidP="00E259E5">
      <w:r>
        <w:rPr>
          <w:rFonts w:hint="eastAsia"/>
        </w:rPr>
        <w:t>本应是值得纪念的处女战，却不得不说这不是一个很吉利的夜晚。</w:t>
      </w:r>
    </w:p>
    <w:p w:rsidR="009C1EAC" w:rsidRDefault="009C1EAC" w:rsidP="00E259E5">
      <w:r>
        <w:rPr>
          <w:rFonts w:hint="eastAsia"/>
        </w:rPr>
        <w:t>厚厚的云层像黑色的伞一样遮住了星星的光芒。</w:t>
      </w:r>
    </w:p>
    <w:p w:rsidR="009C1EAC" w:rsidRDefault="009C1EAC" w:rsidP="00E259E5">
      <w:r>
        <w:rPr>
          <w:rFonts w:hint="eastAsia"/>
        </w:rPr>
        <w:t>强风像是要把夜空撕裂一般，拉扯着重重的云彩。</w:t>
      </w:r>
    </w:p>
    <w:p w:rsidR="009C1EAC" w:rsidRDefault="009C1EAC" w:rsidP="00E259E5">
      <w:r>
        <w:rPr>
          <w:rFonts w:hint="eastAsia"/>
        </w:rPr>
        <w:t>公园正中立着时钟，时钟的两个指针像是想要寻找头顶的月亮一样直直的冲着顶点。</w:t>
      </w:r>
    </w:p>
    <w:p w:rsidR="009C1EAC" w:rsidRDefault="009C1EAC" w:rsidP="00E259E5">
      <w:r>
        <w:rPr>
          <w:rFonts w:hint="eastAsia"/>
        </w:rPr>
        <w:t>不巧的是，今天是没有月亮的夜晚。</w:t>
      </w:r>
    </w:p>
    <w:p w:rsidR="009C1EAC" w:rsidRDefault="009C1EAC" w:rsidP="00E259E5">
      <w:r>
        <w:rPr>
          <w:rFonts w:hint="eastAsia"/>
        </w:rPr>
        <w:t>冬天的空气，加深了深夜的狂暴。</w:t>
      </w:r>
    </w:p>
    <w:p w:rsidR="009C1EAC" w:rsidRDefault="009C1EAC" w:rsidP="00E259E5">
      <w:r>
        <w:rPr>
          <w:rFonts w:hint="eastAsia"/>
        </w:rPr>
        <w:t>光是吸入就要把体内冻伤的空气。</w:t>
      </w:r>
    </w:p>
    <w:p w:rsidR="009C1EAC" w:rsidRDefault="009C1EAC" w:rsidP="00E259E5">
      <w:r>
        <w:rPr>
          <w:rFonts w:hint="eastAsia"/>
        </w:rPr>
        <w:t>沁入骨髓的空气，就这么通过脊柱直接连接至脑髓。</w:t>
      </w:r>
    </w:p>
    <w:p w:rsidR="009C1EAC" w:rsidRDefault="009C1EAC" w:rsidP="00E259E5">
      <w:r>
        <w:rPr>
          <w:rFonts w:hint="eastAsia"/>
        </w:rPr>
        <w:t>连思考都被寒冷麻痹了。</w:t>
      </w:r>
    </w:p>
    <w:p w:rsidR="009C1EAC" w:rsidRDefault="009C1EAC" w:rsidP="00E259E5">
      <w:r>
        <w:rPr>
          <w:rFonts w:hint="eastAsia"/>
        </w:rPr>
        <w:t>指尖已经被寒气变为了化石。</w:t>
      </w:r>
    </w:p>
    <w:p w:rsidR="009C1EAC" w:rsidRDefault="009C1EAC" w:rsidP="00E259E5">
      <w:r>
        <w:rPr>
          <w:rFonts w:hint="eastAsia"/>
        </w:rPr>
        <w:t>我感觉到自己鼓动的情感就像火焰一样。</w:t>
      </w:r>
    </w:p>
    <w:p w:rsidR="009C1EAC" w:rsidRDefault="009C1EAC" w:rsidP="00E259E5">
      <w:r>
        <w:rPr>
          <w:rFonts w:hint="eastAsia"/>
        </w:rPr>
        <w:t>【把触觉转让过来吧……挺幸运的</w:t>
      </w:r>
    </w:p>
    <w:p w:rsidR="009C1EAC" w:rsidRDefault="009C1EAC" w:rsidP="00E259E5">
      <w:r>
        <w:rPr>
          <w:rFonts w:hint="eastAsia"/>
        </w:rPr>
        <w:t>那个位置的话有刻好的鬼火作为灯。】</w:t>
      </w:r>
    </w:p>
    <w:p w:rsidR="009C1EAC" w:rsidRDefault="009C1EAC" w:rsidP="00E259E5">
      <w:r>
        <w:rPr>
          <w:rFonts w:hint="eastAsia"/>
        </w:rPr>
        <w:t>有珠只是点头作为回应。</w:t>
      </w:r>
    </w:p>
    <w:p w:rsidR="009C1EAC" w:rsidRDefault="009C1EAC" w:rsidP="00E259E5">
      <w:r>
        <w:rPr>
          <w:rFonts w:hint="eastAsia"/>
        </w:rPr>
        <w:t>这时候，只是一瞬间，看了一下地面。</w:t>
      </w:r>
    </w:p>
    <w:p w:rsidR="009C1EAC" w:rsidRDefault="009C1EAC" w:rsidP="00E259E5">
      <w:r>
        <w:rPr>
          <w:rFonts w:hint="eastAsia"/>
        </w:rPr>
        <w:t>…………我的两脚在微微的颤抖。</w:t>
      </w:r>
    </w:p>
    <w:p w:rsidR="009C1EAC" w:rsidRDefault="009C1EAC" w:rsidP="00E259E5">
      <w:r>
        <w:rPr>
          <w:rFonts w:hint="eastAsia"/>
        </w:rPr>
        <w:t>本想说是因为寒冷才颤抖的，可惜我并没有自信做出这样的判断。</w:t>
      </w:r>
    </w:p>
    <w:p w:rsidR="009C1EAC" w:rsidRDefault="009C1EAC" w:rsidP="00E259E5">
      <w:r>
        <w:rPr>
          <w:rFonts w:hint="eastAsia"/>
        </w:rPr>
        <w:t>实际上不知道是因为寒冷还是因为恐怖造成了自己的麻木……………“呼”的吐出一口气，继续这样被感情左右的话，我就还是一个十足的人类。</w:t>
      </w:r>
    </w:p>
    <w:p w:rsidR="009C1EAC" w:rsidRDefault="009C1EAC" w:rsidP="00E259E5">
      <w:r>
        <w:rPr>
          <w:rFonts w:hint="eastAsia"/>
        </w:rPr>
        <w:t>没有时间给我伤感，触觉从有珠那里转让了过来。</w:t>
      </w:r>
    </w:p>
    <w:p w:rsidR="009C1EAC" w:rsidRDefault="009C1EAC" w:rsidP="00E259E5">
      <w:r>
        <w:rPr>
          <w:rFonts w:hint="eastAsia"/>
        </w:rPr>
        <w:t>这个公园一带似乎铺上了一层透明的境界。</w:t>
      </w:r>
    </w:p>
    <w:p w:rsidR="009C1EAC" w:rsidRDefault="009C1EAC" w:rsidP="00E259E5">
      <w:r>
        <w:rPr>
          <w:rFonts w:hint="eastAsia"/>
        </w:rPr>
        <w:t>像感知外的绒毯一样，深深根植在地底并张开。</w:t>
      </w:r>
    </w:p>
    <w:p w:rsidR="009C1EAC" w:rsidRDefault="009C1EAC" w:rsidP="00E259E5">
      <w:r>
        <w:t>——</w:t>
      </w:r>
      <w:r>
        <w:rPr>
          <w:rFonts w:hint="eastAsia"/>
        </w:rPr>
        <w:t>沁入夜晚的，久远寺有珠的童话咏唱（鹅妈妈）。</w:t>
      </w:r>
    </w:p>
    <w:p w:rsidR="009C1EAC" w:rsidRDefault="009C1EAC" w:rsidP="00E259E5">
      <w:r>
        <w:rPr>
          <w:rFonts w:hint="eastAsia"/>
        </w:rPr>
        <w:t>那些感觉，和我自身融为一体。</w:t>
      </w:r>
    </w:p>
    <w:p w:rsidR="009C1EAC" w:rsidRDefault="009C1EAC" w:rsidP="00E259E5">
      <w:r>
        <w:rPr>
          <w:rFonts w:hint="eastAsia"/>
        </w:rPr>
        <w:t>触碰到了，右腕泛起一层鸡皮疙瘩。</w:t>
      </w:r>
    </w:p>
    <w:p w:rsidR="009C1EAC" w:rsidRDefault="009C1EAC" w:rsidP="00E259E5">
      <w:r>
        <w:rPr>
          <w:rFonts w:hint="eastAsia"/>
        </w:rPr>
        <w:t>好像有谁侵入了我的右腕。</w:t>
      </w:r>
    </w:p>
    <w:p w:rsidR="009C1EAC" w:rsidRDefault="009C1EAC" w:rsidP="00E259E5">
      <w:r>
        <w:rPr>
          <w:rFonts w:hint="eastAsia"/>
        </w:rPr>
        <w:t>这感觉像蚂蚁一样顺着右腕向上延伸。</w:t>
      </w:r>
    </w:p>
    <w:p w:rsidR="009C1EAC" w:rsidRDefault="009C1EAC" w:rsidP="00E259E5">
      <w:r>
        <w:rPr>
          <w:rFonts w:hint="eastAsia"/>
        </w:rPr>
        <w:t>慢慢的，不由分说的，到达了心脏。</w:t>
      </w:r>
    </w:p>
    <w:p w:rsidR="009C1EAC" w:rsidRDefault="009C1EAC" w:rsidP="00E259E5">
      <w:r>
        <w:rPr>
          <w:rFonts w:hint="eastAsia"/>
        </w:rPr>
        <w:t>把想要把它去除出去的冲动压制下来，并在决定好的位置，等待它确实的到来。</w:t>
      </w:r>
    </w:p>
    <w:p w:rsidR="009C1EAC" w:rsidRDefault="009C1EAC" w:rsidP="00E259E5">
      <w:r>
        <w:rPr>
          <w:rFonts w:hint="eastAsia"/>
        </w:rPr>
        <w:t>没有月亮的夜晚，</w:t>
      </w:r>
    </w:p>
    <w:p w:rsidR="009C1EAC" w:rsidRDefault="009C1EAC" w:rsidP="00E259E5">
      <w:r>
        <w:rPr>
          <w:rFonts w:hint="eastAsia"/>
        </w:rPr>
        <w:t>公园里只有小小的街灯，连黑暗的全貌都看不见。</w:t>
      </w:r>
    </w:p>
    <w:p w:rsidR="009C1EAC" w:rsidRDefault="009C1EAC" w:rsidP="00E259E5">
      <w:r>
        <w:rPr>
          <w:rFonts w:hint="eastAsia"/>
        </w:rPr>
        <w:t>蚂蚁的行进停止了。</w:t>
      </w:r>
    </w:p>
    <w:p w:rsidR="009C1EAC" w:rsidRDefault="009C1EAC" w:rsidP="00E259E5">
      <w:r>
        <w:rPr>
          <w:rFonts w:hint="eastAsia"/>
        </w:rPr>
        <w:t>离开了我的右腕，到达了我的心脏旁。</w:t>
      </w:r>
    </w:p>
    <w:p w:rsidR="009C1EAC" w:rsidRDefault="009C1EAC" w:rsidP="00E259E5">
      <w:r>
        <w:rPr>
          <w:rFonts w:hint="eastAsia"/>
        </w:rPr>
        <w:t>不需要动用视觉就可以看见潜入黑暗的入侵者姿态。</w:t>
      </w:r>
    </w:p>
    <w:p w:rsidR="009C1EAC" w:rsidRDefault="009C1EAC" w:rsidP="00E259E5">
      <w:r>
        <w:rPr>
          <w:rFonts w:hint="eastAsia"/>
        </w:rPr>
        <w:t>从这里向右大概三十步的茂密树林里，四肢着地的姿势。这时像招手一样抬起了右手</w:t>
      </w:r>
      <w:r>
        <w:t>——</w:t>
      </w:r>
    </w:p>
    <w:p w:rsidR="009C1EAC" w:rsidRDefault="009C1EAC" w:rsidP="00E259E5">
      <w:r>
        <w:rPr>
          <w:rFonts w:hint="eastAsia"/>
        </w:rPr>
        <w:t>【</w:t>
      </w:r>
      <w:r>
        <w:t>——</w:t>
      </w:r>
      <w:r>
        <w:rPr>
          <w:rFonts w:hint="eastAsia"/>
        </w:rPr>
        <w:t>在这】</w:t>
      </w:r>
    </w:p>
    <w:p w:rsidR="009C1EAC" w:rsidRDefault="009C1EAC" w:rsidP="00E259E5">
      <w:r>
        <w:rPr>
          <w:rFonts w:hint="eastAsia"/>
        </w:rPr>
        <w:t>我的感觉，和敌方的行动差不多同时。</w:t>
      </w:r>
    </w:p>
    <w:p w:rsidR="009C1EAC" w:rsidRDefault="009C1EAC" w:rsidP="00E259E5">
      <w:r>
        <w:rPr>
          <w:rFonts w:hint="eastAsia"/>
        </w:rPr>
        <w:t>身体猛的回转。</w:t>
      </w:r>
    </w:p>
    <w:p w:rsidR="009C1EAC" w:rsidRDefault="009C1EAC" w:rsidP="00E259E5">
      <w:r>
        <w:rPr>
          <w:rFonts w:hint="eastAsia"/>
        </w:rPr>
        <w:t>敌人的手臂像枪一样伸展。</w:t>
      </w:r>
    </w:p>
    <w:p w:rsidR="009C1EAC" w:rsidRDefault="009C1EAC" w:rsidP="00E259E5">
      <w:r>
        <w:rPr>
          <w:rFonts w:hint="eastAsia"/>
        </w:rPr>
        <w:t>瞄准脑后高速放出的凶器，触碰到了我头发。</w:t>
      </w:r>
    </w:p>
    <w:p w:rsidR="009C1EAC" w:rsidRDefault="009C1EAC" w:rsidP="00E259E5">
      <w:r>
        <w:rPr>
          <w:rFonts w:hint="eastAsia"/>
        </w:rPr>
        <w:t>因为有珠把结界转让给我的缘故，这一带的东西全部都可以被我感觉到，以最小的动作进行回避也变为可行。</w:t>
      </w:r>
    </w:p>
    <w:p w:rsidR="009C1EAC" w:rsidRDefault="009C1EAC" w:rsidP="00E259E5">
      <w:r>
        <w:rPr>
          <w:rFonts w:hint="eastAsia"/>
        </w:rPr>
        <w:t>毫无礼仪，野蛮飞舞着的发丝。</w:t>
      </w:r>
    </w:p>
    <w:p w:rsidR="009C1EAC" w:rsidRDefault="009C1EAC" w:rsidP="00E259E5">
      <w:r>
        <w:rPr>
          <w:rFonts w:hint="eastAsia"/>
        </w:rPr>
        <w:t>脸颊边缘，感觉到了小小的刺痛。</w:t>
      </w:r>
    </w:p>
    <w:p w:rsidR="009C1EAC" w:rsidRDefault="009C1EAC" w:rsidP="00E259E5">
      <w:r>
        <w:t>——</w:t>
      </w:r>
      <w:r>
        <w:rPr>
          <w:rFonts w:hint="eastAsia"/>
        </w:rPr>
        <w:t>死亡，触碰灵魂的感觉。</w:t>
      </w:r>
    </w:p>
    <w:p w:rsidR="009C1EAC" w:rsidRDefault="009C1EAC" w:rsidP="00E259E5">
      <w:r>
        <w:rPr>
          <w:rFonts w:hint="eastAsia"/>
        </w:rPr>
        <w:t>【</w:t>
      </w:r>
      <w:r>
        <w:t>————</w:t>
      </w:r>
      <w:r>
        <w:rPr>
          <w:rFonts w:hint="eastAsia"/>
        </w:rPr>
        <w:t>】</w:t>
      </w:r>
    </w:p>
    <w:p w:rsidR="009C1EAC" w:rsidRDefault="009C1EAC" w:rsidP="00E259E5">
      <w:r>
        <w:rPr>
          <w:rFonts w:hint="eastAsia"/>
        </w:rPr>
        <w:t>体内的血流开始切换成异常的循环。</w:t>
      </w:r>
    </w:p>
    <w:p w:rsidR="009C1EAC" w:rsidRDefault="009C1EAC" w:rsidP="00E259E5">
      <w:r>
        <w:rPr>
          <w:rFonts w:hint="eastAsia"/>
        </w:rPr>
        <w:t>以每秒一米的速度在体内循环的血液，被变质成架空元素。心脏仿佛变成了另一个生成机关，把我的身体作为一个回路利用起来。</w:t>
      </w:r>
    </w:p>
    <w:p w:rsidR="009C1EAC" w:rsidRDefault="009C1EAC" w:rsidP="00E259E5">
      <w:r>
        <w:rPr>
          <w:rFonts w:hint="eastAsia"/>
        </w:rPr>
        <w:t>无法用热量或者其他什么方法来测量的不可知的运动。</w:t>
      </w:r>
    </w:p>
    <w:p w:rsidR="009C1EAC" w:rsidRDefault="009C1EAC" w:rsidP="00E259E5">
      <w:r>
        <w:rPr>
          <w:rFonts w:hint="eastAsia"/>
        </w:rPr>
        <w:t>我顺利转变为了现在的我，人手未曾触碰的神秘。</w:t>
      </w:r>
    </w:p>
    <w:p w:rsidR="009C1EAC" w:rsidRDefault="009C1EAC" w:rsidP="00E259E5">
      <w:r>
        <w:rPr>
          <w:rFonts w:hint="eastAsia"/>
        </w:rPr>
        <w:t>或者说奇迹，作为童话动力的生命之火。</w:t>
      </w:r>
    </w:p>
    <w:p w:rsidR="009C1EAC" w:rsidRDefault="009C1EAC" w:rsidP="00E259E5">
      <w:r>
        <w:rPr>
          <w:rFonts w:hint="eastAsia"/>
        </w:rPr>
        <w:t>这个，被我们称之为魔力。</w:t>
      </w:r>
    </w:p>
    <w:p w:rsidR="009C1EAC" w:rsidRDefault="009C1EAC" w:rsidP="00E259E5">
      <w:r>
        <w:rPr>
          <w:rFonts w:hint="eastAsia"/>
        </w:rPr>
        <w:t>【</w:t>
      </w:r>
      <w:r>
        <w:t>——</w:t>
      </w:r>
      <w:r>
        <w:rPr>
          <w:rFonts w:hint="eastAsia"/>
        </w:rPr>
        <w:t>接续】</w:t>
      </w:r>
    </w:p>
    <w:p w:rsidR="009C1EAC" w:rsidRDefault="009C1EAC" w:rsidP="00E259E5">
      <w:r>
        <w:rPr>
          <w:rFonts w:hint="eastAsia"/>
        </w:rPr>
        <w:t>突然转身把敌人收进视野，举起单手对着敌人。</w:t>
      </w:r>
    </w:p>
    <w:p w:rsidR="009C1EAC" w:rsidRDefault="009C1EAC" w:rsidP="00E259E5">
      <w:r>
        <w:rPr>
          <w:rFonts w:hint="eastAsia"/>
        </w:rPr>
        <w:t>手腕代替意志做出行动。</w:t>
      </w:r>
    </w:p>
    <w:p w:rsidR="009C1EAC" w:rsidRDefault="009C1EAC" w:rsidP="00E259E5">
      <w:r>
        <w:rPr>
          <w:rFonts w:hint="eastAsia"/>
        </w:rPr>
        <w:t>我还是个初学者，不使用发音和动作就无法使用魔术。</w:t>
      </w:r>
    </w:p>
    <w:p w:rsidR="009C1EAC" w:rsidRDefault="009C1EAC" w:rsidP="00E259E5">
      <w:r>
        <w:rPr>
          <w:rFonts w:hint="eastAsia"/>
        </w:rPr>
        <w:t>魔术式事先在公园已经刻好。</w:t>
      </w:r>
    </w:p>
    <w:p w:rsidR="009C1EAC" w:rsidRDefault="009C1EAC" w:rsidP="00E259E5">
      <w:r>
        <w:rPr>
          <w:rFonts w:hint="eastAsia"/>
        </w:rPr>
        <w:t>我要做的只是将火放入魔术式而已。</w:t>
      </w:r>
    </w:p>
    <w:p w:rsidR="009C1EAC" w:rsidRDefault="009C1EAC" w:rsidP="00E259E5">
      <w:r>
        <w:rPr>
          <w:rFonts w:hint="eastAsia"/>
        </w:rPr>
        <w:t>体内生成的魔力会以各不相同的方式流动着。</w:t>
      </w:r>
    </w:p>
    <w:p w:rsidR="009C1EAC" w:rsidRDefault="009C1EAC" w:rsidP="00E259E5">
      <w:r>
        <w:rPr>
          <w:rFonts w:hint="eastAsia"/>
        </w:rPr>
        <w:t>大部分魔术师都有其自己的方式，或有形或无形的，把魔力注入魔术式中。</w:t>
      </w:r>
    </w:p>
    <w:p w:rsidR="009C1EAC" w:rsidRDefault="009C1EAC" w:rsidP="00E259E5">
      <w:r>
        <w:rPr>
          <w:rFonts w:hint="eastAsia"/>
        </w:rPr>
        <w:t>像“放出”“击出”“流向”等等方式各有不同。我的话怎么说呢，这样</w:t>
      </w:r>
      <w:r>
        <w:t>——</w:t>
      </w:r>
      <w:r>
        <w:rPr>
          <w:rFonts w:hint="eastAsia"/>
        </w:rPr>
        <w:t>用自己的手弹出去的感觉。</w:t>
      </w:r>
    </w:p>
    <w:p w:rsidR="009C1EAC" w:rsidRDefault="009C1EAC" w:rsidP="00E259E5">
      <w:r>
        <w:rPr>
          <w:rFonts w:hint="eastAsia"/>
        </w:rPr>
        <w:t>【</w:t>
      </w:r>
      <w:r>
        <w:t>——</w:t>
      </w:r>
      <w:r>
        <w:rPr>
          <w:rFonts w:hint="eastAsia"/>
        </w:rPr>
        <w:t>点燃吧！】</w:t>
      </w:r>
    </w:p>
    <w:p w:rsidR="009C1EAC" w:rsidRDefault="009C1EAC" w:rsidP="00E259E5">
      <w:r>
        <w:rPr>
          <w:rFonts w:hint="eastAsia"/>
        </w:rPr>
        <w:t>高速就用高速来对抗，</w:t>
      </w:r>
    </w:p>
    <w:p w:rsidR="009C1EAC" w:rsidRDefault="009C1EAC" w:rsidP="00E259E5">
      <w:r>
        <w:rPr>
          <w:rFonts w:hint="eastAsia"/>
        </w:rPr>
        <w:t>伸长了数米的手腕连同敌人本身就这么被火焰包裹住了。</w:t>
      </w:r>
    </w:p>
    <w:p w:rsidR="009C1EAC" w:rsidRDefault="009C1EAC" w:rsidP="00E259E5">
      <w:r>
        <w:rPr>
          <w:rFonts w:hint="eastAsia"/>
        </w:rPr>
        <w:t>夜晚的公园发生这种事情都会联想到篝火晚会。但是火焰中皮影戏一样蠢蠢蠕动的东西却是一副人类的姿态。</w:t>
      </w:r>
    </w:p>
    <w:p w:rsidR="009C1EAC" w:rsidRDefault="009C1EAC" w:rsidP="00E259E5">
      <w:r>
        <w:rPr>
          <w:rFonts w:hint="eastAsia"/>
        </w:rPr>
        <w:t>不自然出现的火焰，消失的也不自然。</w:t>
      </w:r>
    </w:p>
    <w:p w:rsidR="009C1EAC" w:rsidRDefault="009C1EAC" w:rsidP="00E259E5">
      <w:r>
        <w:rPr>
          <w:rFonts w:hint="eastAsia"/>
        </w:rPr>
        <w:t>没有燃烧物体时发出的声音，也没有多少燃烧产生的臭味。</w:t>
      </w:r>
    </w:p>
    <w:p w:rsidR="009C1EAC" w:rsidRDefault="009C1EAC" w:rsidP="00E259E5">
      <w:r>
        <w:rPr>
          <w:rFonts w:hint="eastAsia"/>
        </w:rPr>
        <w:t>【</w:t>
      </w:r>
      <w:r>
        <w:t>——</w:t>
      </w:r>
      <w:r>
        <w:rPr>
          <w:rFonts w:hint="eastAsia"/>
        </w:rPr>
        <w:t>结界，还回去了，接下来要去确认尸体。】</w:t>
      </w:r>
    </w:p>
    <w:p w:rsidR="009C1EAC" w:rsidRDefault="009C1EAC" w:rsidP="00E259E5">
      <w:r>
        <w:rPr>
          <w:rFonts w:hint="eastAsia"/>
        </w:rPr>
        <w:t>对着旁边的少女这么说道，然后向着已经不再移动的人影走了过去。</w:t>
      </w:r>
    </w:p>
    <w:p w:rsidR="009C1EAC" w:rsidRDefault="009C1EAC" w:rsidP="00E259E5">
      <w:r>
        <w:rPr>
          <w:rFonts w:hint="eastAsia"/>
        </w:rPr>
        <w:t>杀掉了。杀掉了。杀掉了。</w:t>
      </w:r>
    </w:p>
    <w:p w:rsidR="009C1EAC" w:rsidRDefault="009C1EAC" w:rsidP="00E259E5">
      <w:r>
        <w:rPr>
          <w:rFonts w:hint="eastAsia"/>
        </w:rPr>
        <w:t>还不知道对方是谁，人的性命，已经由这双手夺去了。</w:t>
      </w:r>
    </w:p>
    <w:p w:rsidR="009C1EAC" w:rsidRDefault="009C1EAC" w:rsidP="00E259E5">
      <w:r>
        <w:rPr>
          <w:rFonts w:hint="eastAsia"/>
        </w:rPr>
        <w:t>这种，既没有现实感也没有在手中残留下感觉的事情确是事实，想咽下一口唾沫湿润一下干渴的喉咙。却感觉又硬又苦无法入喉，最后还是努力咽了下去。</w:t>
      </w:r>
    </w:p>
    <w:p w:rsidR="009C1EAC" w:rsidRDefault="009C1EAC" w:rsidP="00E259E5">
      <w:r>
        <w:rPr>
          <w:rFonts w:hint="eastAsia"/>
        </w:rPr>
        <w:t>【</w:t>
      </w:r>
      <w:r>
        <w:t>————</w:t>
      </w:r>
      <w:r>
        <w:rPr>
          <w:rFonts w:hint="eastAsia"/>
        </w:rPr>
        <w:t>】</w:t>
      </w:r>
    </w:p>
    <w:p w:rsidR="009C1EAC" w:rsidRDefault="009C1EAC" w:rsidP="00E259E5">
      <w:r>
        <w:rPr>
          <w:rFonts w:hint="eastAsia"/>
        </w:rPr>
        <w:t>我很冷静，心率是一分钟六十多下，呼吸丝毫不乱，头脑十分冷静的分析着。</w:t>
      </w:r>
    </w:p>
    <w:p w:rsidR="009C1EAC" w:rsidRDefault="009C1EAC" w:rsidP="00E259E5">
      <w:r>
        <w:rPr>
          <w:rFonts w:hint="eastAsia"/>
        </w:rPr>
        <w:t>注意到烧成炭状的东西就在眼前。</w:t>
      </w:r>
    </w:p>
    <w:p w:rsidR="009C1EAC" w:rsidRDefault="009C1EAC" w:rsidP="00E259E5">
      <w:r>
        <w:rPr>
          <w:rFonts w:hint="eastAsia"/>
        </w:rPr>
        <w:t>做好被反击的准备，慢慢进行尸体的确认。</w:t>
      </w:r>
    </w:p>
    <w:p w:rsidR="009C1EAC" w:rsidRDefault="009C1EAC" w:rsidP="00E259E5">
      <w:r>
        <w:rPr>
          <w:rFonts w:hint="eastAsia"/>
        </w:rPr>
        <w:t>……………很好，没有问题，倒卧在公园地面上那个，已经被燃烧成灰状。</w:t>
      </w:r>
    </w:p>
    <w:p w:rsidR="009C1EAC" w:rsidRDefault="009C1EAC" w:rsidP="00E259E5">
      <w:r>
        <w:rPr>
          <w:rFonts w:hint="eastAsia"/>
        </w:rPr>
        <w:t>【……………？】</w:t>
      </w:r>
    </w:p>
    <w:p w:rsidR="009C1EAC" w:rsidRDefault="009C1EAC" w:rsidP="00E259E5">
      <w:r>
        <w:rPr>
          <w:rFonts w:hint="eastAsia"/>
        </w:rPr>
        <w:t>但是有些地方很奇怪。</w:t>
      </w:r>
    </w:p>
    <w:p w:rsidR="009C1EAC" w:rsidRDefault="009C1EAC" w:rsidP="00E259E5">
      <w:r>
        <w:rPr>
          <w:rFonts w:hint="eastAsia"/>
        </w:rPr>
        <w:t>见到的第一感觉，是残骸的存在方式感觉不到生命的气息。</w:t>
      </w:r>
    </w:p>
    <w:p w:rsidR="009C1EAC" w:rsidRDefault="009C1EAC" w:rsidP="00E259E5">
      <w:r>
        <w:rPr>
          <w:rFonts w:hint="eastAsia"/>
        </w:rPr>
        <w:t>不会吧，急忙看向人影的脸。</w:t>
      </w:r>
    </w:p>
    <w:p w:rsidR="009C1EAC" w:rsidRDefault="009C1EAC" w:rsidP="00E259E5">
      <w:r>
        <w:rPr>
          <w:rFonts w:hint="eastAsia"/>
        </w:rPr>
        <w:t>那里既没有鼻子也没有眼，只有人体模特一样的纯白的脸庞。</w:t>
      </w:r>
    </w:p>
    <w:p w:rsidR="009C1EAC" w:rsidRDefault="009C1EAC" w:rsidP="00E259E5">
      <w:r>
        <w:rPr>
          <w:rFonts w:hint="eastAsia"/>
        </w:rPr>
        <w:t>【可恶，被耍了。】</w:t>
      </w:r>
    </w:p>
    <w:p w:rsidR="009C1EAC" w:rsidRDefault="009C1EAC" w:rsidP="00E259E5">
      <w:r>
        <w:rPr>
          <w:rFonts w:hint="eastAsia"/>
        </w:rPr>
        <w:t>大喊出来踹了人体模特一脚。</w:t>
      </w:r>
    </w:p>
    <w:p w:rsidR="009C1EAC" w:rsidRDefault="009C1EAC" w:rsidP="00E259E5">
      <w:r>
        <w:rPr>
          <w:rFonts w:hint="eastAsia"/>
        </w:rPr>
        <w:t>灰随着风飞散开来，尸体也风化了。不，说是尸体并不正确，这只是个人偶，本想诱敌深入的，看来这次又失败了。</w:t>
      </w:r>
    </w:p>
    <w:p w:rsidR="009C1EAC" w:rsidRDefault="009C1EAC" w:rsidP="00E259E5">
      <w:r>
        <w:rPr>
          <w:rFonts w:hint="eastAsia"/>
        </w:rPr>
        <w:t>……………真正意义上的处女战看来又要等到以后了。</w:t>
      </w:r>
    </w:p>
    <w:p w:rsidR="009C1EAC" w:rsidRDefault="009C1EAC" w:rsidP="00E259E5">
      <w:r>
        <w:rPr>
          <w:rFonts w:hint="eastAsia"/>
        </w:rPr>
        <w:t>【哈…………什么时候才能独当一面啊…………咦？】</w:t>
      </w:r>
    </w:p>
    <w:p w:rsidR="009C1EAC" w:rsidRDefault="009C1EAC" w:rsidP="00E259E5">
      <w:r>
        <w:rPr>
          <w:rFonts w:hint="eastAsia"/>
        </w:rPr>
        <w:t>这时候，偶然进入视野一个很熟悉的东西一掠而过。</w:t>
      </w:r>
    </w:p>
    <w:p w:rsidR="009C1EAC" w:rsidRDefault="009C1EAC" w:rsidP="00E259E5">
      <w:r>
        <w:rPr>
          <w:rFonts w:hint="eastAsia"/>
        </w:rPr>
        <w:t>对面滑梯的影子的形状很奇怪，总感觉，有其他的东西撑大了影子。</w:t>
      </w:r>
    </w:p>
    <w:p w:rsidR="009C1EAC" w:rsidRDefault="009C1EAC" w:rsidP="00E259E5">
      <w:r>
        <w:rPr>
          <w:rFonts w:hint="eastAsia"/>
        </w:rPr>
        <w:t>战斗的余热重新上涌。</w:t>
      </w:r>
    </w:p>
    <w:p w:rsidR="009C1EAC" w:rsidRDefault="009C1EAC" w:rsidP="00E259E5">
      <w:r>
        <w:rPr>
          <w:rFonts w:hint="eastAsia"/>
        </w:rPr>
        <w:t>我知道，那个“多余的影子”是什么。想出来这个答案连一秒都用不了。</w:t>
      </w:r>
    </w:p>
    <w:p w:rsidR="009C1EAC" w:rsidRDefault="009C1EAC" w:rsidP="00E259E5">
      <w:r>
        <w:rPr>
          <w:rFonts w:hint="eastAsia"/>
        </w:rPr>
        <w:t>【</w:t>
      </w:r>
      <w:r>
        <w:t>——</w:t>
      </w:r>
      <w:r>
        <w:rPr>
          <w:rFonts w:hint="eastAsia"/>
        </w:rPr>
        <w:t>是谁？</w:t>
      </w:r>
      <w:r>
        <w:t>!</w:t>
      </w:r>
      <w:r>
        <w:rPr>
          <w:rFonts w:hint="eastAsia"/>
        </w:rPr>
        <w:t>】</w:t>
      </w:r>
    </w:p>
    <w:p w:rsidR="009C1EAC" w:rsidRDefault="009C1EAC" w:rsidP="00E259E5">
      <w:r>
        <w:rPr>
          <w:rFonts w:hint="eastAsia"/>
        </w:rPr>
        <w:t>本不应该这么喊出来，可惜失败了。</w:t>
      </w:r>
    </w:p>
    <w:p w:rsidR="009C1EAC" w:rsidRDefault="009C1EAC" w:rsidP="00E259E5">
      <w:r>
        <w:rPr>
          <w:rFonts w:hint="eastAsia"/>
        </w:rPr>
        <w:t>那个穿着见惯了的高中制服的某个人听到我的声音后下了一跳，赶快转身，就这样以非常厉害的气势跑走了。</w:t>
      </w:r>
    </w:p>
    <w:p w:rsidR="009C1EAC" w:rsidRDefault="009C1EAC" w:rsidP="00E259E5">
      <w:r>
        <w:rPr>
          <w:rFonts w:hint="eastAsia"/>
        </w:rPr>
        <w:t>看起来简直是抱着必死的决心在逃跑</w:t>
      </w:r>
      <w:r>
        <w:t>——</w:t>
      </w:r>
    </w:p>
    <w:p w:rsidR="009C1EAC" w:rsidRDefault="009C1EAC" w:rsidP="00E259E5"/>
    <w:p w:rsidR="009C1EAC" w:rsidRDefault="009C1EAC" w:rsidP="00E259E5">
      <w:r>
        <w:t>——</w:t>
      </w:r>
      <w:r>
        <w:rPr>
          <w:rFonts w:hint="eastAsia"/>
        </w:rPr>
        <w:t>不，这确实是在逃跑。</w:t>
      </w:r>
    </w:p>
    <w:p w:rsidR="009C1EAC" w:rsidRDefault="009C1EAC" w:rsidP="00E259E5">
      <w:r>
        <w:rPr>
          <w:rFonts w:hint="eastAsia"/>
        </w:rPr>
        <w:t>【快追，被看到了。】</w:t>
      </w:r>
    </w:p>
    <w:p w:rsidR="009C1EAC" w:rsidRDefault="009C1EAC" w:rsidP="00E259E5">
      <w:r>
        <w:rPr>
          <w:rFonts w:hint="eastAsia"/>
        </w:rPr>
        <w:t>急忙对伙伴这么说道，她也没有察觉到还有第三者存在。</w:t>
      </w:r>
    </w:p>
    <w:p w:rsidR="009C1EAC" w:rsidRDefault="009C1EAC" w:rsidP="00E259E5">
      <w:r>
        <w:rPr>
          <w:rFonts w:hint="eastAsia"/>
        </w:rPr>
        <w:t>相反的自己也无法移动，这也是没办法的事情，刚才的战斗导致现在脚步还不能马上恢复。</w:t>
      </w:r>
    </w:p>
    <w:p w:rsidR="009C1EAC" w:rsidRDefault="009C1EAC" w:rsidP="00E259E5">
      <w:r>
        <w:rPr>
          <w:rFonts w:hint="eastAsia"/>
        </w:rPr>
        <w:t>【不行，被他逃掉了。</w:t>
      </w:r>
    </w:p>
    <w:p w:rsidR="009C1EAC" w:rsidRDefault="009C1EAC" w:rsidP="00E259E5">
      <w:r>
        <w:rPr>
          <w:rFonts w:hint="eastAsia"/>
        </w:rPr>
        <w:t>捉住什么的完全做不到啊。】</w:t>
      </w:r>
    </w:p>
    <w:p w:rsidR="009C1EAC" w:rsidRDefault="009C1EAC" w:rsidP="00E259E5">
      <w:r>
        <w:rPr>
          <w:rFonts w:hint="eastAsia"/>
        </w:rPr>
        <w:t>无法从容的完成任务。</w:t>
      </w:r>
    </w:p>
    <w:p w:rsidR="009C1EAC" w:rsidRDefault="009C1EAC" w:rsidP="00E259E5">
      <w:r>
        <w:rPr>
          <w:rFonts w:hint="eastAsia"/>
        </w:rPr>
        <w:t>这个现场如果被谁看到了，对我们来说可是生死攸关的大事。</w:t>
      </w:r>
      <w:r>
        <w:t>——</w:t>
      </w:r>
    </w:p>
    <w:p w:rsidR="009C1EAC" w:rsidRDefault="009C1EAC" w:rsidP="00E259E5">
      <w:r>
        <w:rPr>
          <w:rFonts w:hint="eastAsia"/>
        </w:rPr>
        <w:t>【站住，你这</w:t>
      </w:r>
      <w:r>
        <w:t>——</w:t>
      </w:r>
      <w:r>
        <w:rPr>
          <w:rFonts w:hint="eastAsia"/>
        </w:rPr>
        <w:t>】</w:t>
      </w:r>
    </w:p>
    <w:p w:rsidR="009C1EAC" w:rsidRDefault="009C1EAC" w:rsidP="00E259E5">
      <w:r>
        <w:rPr>
          <w:rFonts w:hint="eastAsia"/>
        </w:rPr>
        <w:t>脚的麻痹突然恢复了，急忙跑到公园外面。</w:t>
      </w:r>
    </w:p>
    <w:p w:rsidR="009C1EAC" w:rsidRDefault="009C1EAC" w:rsidP="00E259E5">
      <w:r>
        <w:rPr>
          <w:rFonts w:hint="eastAsia"/>
        </w:rPr>
        <w:t>……………真是让人惊叹的逃跑速度。</w:t>
      </w:r>
    </w:p>
    <w:p w:rsidR="009C1EAC" w:rsidRDefault="009C1EAC" w:rsidP="00E259E5">
      <w:r>
        <w:rPr>
          <w:rFonts w:hint="eastAsia"/>
        </w:rPr>
        <w:t>始终没有看清目击者的长相，而这时目击者也已经了无痕迹的消失在了住宅区的黑暗中。</w:t>
      </w:r>
    </w:p>
    <w:p w:rsidR="009C1EAC" w:rsidRDefault="009C1EAC" w:rsidP="00E259E5">
      <w:r>
        <w:rPr>
          <w:rFonts w:hint="eastAsia"/>
        </w:rPr>
        <w:t>【啊啊真是的，结界明明没有感觉到那家伙，怎么会……………】</w:t>
      </w:r>
    </w:p>
    <w:p w:rsidR="009C1EAC" w:rsidRDefault="009C1EAC" w:rsidP="00E259E5">
      <w:r>
        <w:rPr>
          <w:rFonts w:hint="eastAsia"/>
        </w:rPr>
        <w:t>当然，不管怎么抱怨那个穿学生制服的人影都没有回来的道理。</w:t>
      </w:r>
    </w:p>
    <w:p w:rsidR="009C1EAC" w:rsidRDefault="009C1EAC" w:rsidP="00E259E5">
      <w:r>
        <w:rPr>
          <w:rFonts w:hint="eastAsia"/>
        </w:rPr>
        <w:t>不由的悔恨起自己没出息，我停止了追逐。</w:t>
      </w:r>
    </w:p>
    <w:p w:rsidR="009C1EAC" w:rsidRDefault="009C1EAC" w:rsidP="00E259E5">
      <w:r>
        <w:rPr>
          <w:rFonts w:hint="eastAsia"/>
        </w:rPr>
        <w:t>在一个小时的时间内，公园会变为有珠的“森”。</w:t>
      </w:r>
    </w:p>
    <w:p w:rsidR="009C1EAC" w:rsidRDefault="009C1EAC" w:rsidP="00E259E5">
      <w:r>
        <w:rPr>
          <w:rFonts w:hint="eastAsia"/>
        </w:rPr>
        <w:t>在这里，一米以内特殊人物的确定，或者声音的确认将变得模糊，毕竟这是童话中出现的事物。</w:t>
      </w:r>
    </w:p>
    <w:p w:rsidR="009C1EAC" w:rsidRDefault="009C1EAC" w:rsidP="00E259E5">
      <w:r>
        <w:rPr>
          <w:rFonts w:hint="eastAsia"/>
        </w:rPr>
        <w:t>明明这一连串的事情都被他看到了，我和有珠却连对手的脸和性质都不知道</w:t>
      </w:r>
      <w:r>
        <w:t>——</w:t>
      </w:r>
      <w:r>
        <w:rPr>
          <w:rFonts w:hint="eastAsia"/>
        </w:rPr>
        <w:t>那只能认为，对手还有其他的手段。</w:t>
      </w:r>
    </w:p>
    <w:p w:rsidR="009C1EAC" w:rsidRDefault="009C1EAC" w:rsidP="00E259E5">
      <w:r>
        <w:rPr>
          <w:rFonts w:hint="eastAsia"/>
        </w:rPr>
        <w:t>【那个背影，是个男生呢。】</w:t>
      </w:r>
    </w:p>
    <w:p w:rsidR="009C1EAC" w:rsidRDefault="009C1EAC" w:rsidP="00E259E5">
      <w:r>
        <w:rPr>
          <w:rFonts w:hint="eastAsia"/>
        </w:rPr>
        <w:t>离开公园往回走，</w:t>
      </w:r>
    </w:p>
    <w:p w:rsidR="009C1EAC" w:rsidRDefault="009C1EAC" w:rsidP="00E259E5">
      <w:r>
        <w:rPr>
          <w:rFonts w:hint="eastAsia"/>
        </w:rPr>
        <w:t>因为太眼熟了所以确信，那个就是我们学校的制服不会错。</w:t>
      </w:r>
    </w:p>
    <w:p w:rsidR="009C1EAC" w:rsidRDefault="009C1EAC" w:rsidP="00E259E5">
      <w:r>
        <w:rPr>
          <w:rFonts w:hint="eastAsia"/>
        </w:rPr>
        <w:t>想要着手调查的话知道这点就足够了，筛选自己学校学生的手段要多少有多少。</w:t>
      </w:r>
    </w:p>
    <w:p w:rsidR="009C1EAC" w:rsidRDefault="009C1EAC" w:rsidP="00E259E5">
      <w:r>
        <w:rPr>
          <w:rFonts w:hint="eastAsia"/>
        </w:rPr>
        <w:t>【……………话虽这么说，为什么要处理的问题一个劲的在增多啊？】</w:t>
      </w:r>
    </w:p>
    <w:p w:rsidR="009C1EAC" w:rsidRDefault="009C1EAC" w:rsidP="00E259E5">
      <w:r>
        <w:rPr>
          <w:rFonts w:hint="eastAsia"/>
        </w:rPr>
        <w:t>但不管再怎么笨，需要优先处理的顺序是非常清楚的。</w:t>
      </w:r>
    </w:p>
    <w:p w:rsidR="009C1EAC" w:rsidRDefault="009C1EAC" w:rsidP="00E259E5">
      <w:r>
        <w:rPr>
          <w:rFonts w:hint="eastAsia"/>
        </w:rPr>
        <w:t>必须要抢在奇怪的传言扩撒之前，把刚才那个目击者的嘴巴封住才行。</w:t>
      </w:r>
    </w:p>
    <w:p w:rsidR="009C1EAC" w:rsidRDefault="009C1EAC" w:rsidP="00E259E5">
      <w:r>
        <w:rPr>
          <w:rFonts w:hint="eastAsia"/>
        </w:rPr>
        <w:t>这个是最优先的，而且要迅速，不容质疑。</w:t>
      </w:r>
    </w:p>
    <w:p w:rsidR="009C1EAC" w:rsidRDefault="009C1EAC" w:rsidP="00E259E5">
      <w:r>
        <w:rPr>
          <w:rFonts w:hint="eastAsia"/>
        </w:rPr>
        <w:t>抬起头来，看着站在一边的有珠。</w:t>
      </w:r>
    </w:p>
    <w:p w:rsidR="009C1EAC" w:rsidRDefault="009C1EAC" w:rsidP="00E259E5">
      <w:r>
        <w:rPr>
          <w:rFonts w:hint="eastAsia"/>
        </w:rPr>
        <w:t>同样都是作为魔术师的身份被目击到了，要说危机的话她和我是一样的。</w:t>
      </w:r>
    </w:p>
    <w:p w:rsidR="009C1EAC" w:rsidRDefault="009C1EAC" w:rsidP="00E259E5">
      <w:r>
        <w:rPr>
          <w:rFonts w:hint="eastAsia"/>
        </w:rPr>
        <w:t>【……………这下，伤脑筋的事情又增加了。】</w:t>
      </w:r>
    </w:p>
    <w:p w:rsidR="009C1EAC" w:rsidRDefault="009C1EAC" w:rsidP="00E259E5">
      <w:r>
        <w:rPr>
          <w:rFonts w:hint="eastAsia"/>
        </w:rPr>
        <w:t>有珠凝视着人影融入的那块黑暗，与其说是冷静不如说是如同雕塑一般，没有任何反应。</w:t>
      </w:r>
    </w:p>
    <w:p w:rsidR="009C1EAC" w:rsidRDefault="009C1EAC" w:rsidP="00E259E5">
      <w:r>
        <w:rPr>
          <w:rFonts w:hint="eastAsia"/>
        </w:rPr>
        <w:t>…………是啊，变麻烦了。</w:t>
      </w:r>
    </w:p>
    <w:p w:rsidR="009C1EAC" w:rsidRDefault="009C1EAC" w:rsidP="00E259E5">
      <w:r>
        <w:rPr>
          <w:rFonts w:hint="eastAsia"/>
        </w:rPr>
        <w:t>没有起伏的声音，与没有月亮的夜晚真是让人厌恶的合适。</w:t>
      </w:r>
    </w:p>
    <w:p w:rsidR="009C1EAC" w:rsidRDefault="009C1EAC" w:rsidP="00E259E5"/>
    <w:p w:rsidR="009C1EAC" w:rsidRDefault="009C1EAC" w:rsidP="00E259E5"/>
    <w:p w:rsidR="009C1EAC" w:rsidRDefault="009C1EAC" w:rsidP="00E259E5"/>
    <w:p w:rsidR="009C1EAC" w:rsidRDefault="009C1EAC" w:rsidP="00E259E5"/>
    <w:p w:rsidR="009C1EAC" w:rsidRDefault="009C1EAC" w:rsidP="00E259E5"/>
    <w:p w:rsidR="009C1EAC" w:rsidRDefault="009C1EAC" w:rsidP="00336F81">
      <w:pPr>
        <w:pStyle w:val="Title"/>
      </w:pPr>
      <w:r>
        <w:rPr>
          <w:rFonts w:hint="eastAsia"/>
        </w:rPr>
        <w:t>夜晚的少女们</w:t>
      </w:r>
    </w:p>
    <w:p w:rsidR="009C1EAC" w:rsidRDefault="009C1EAC" w:rsidP="00336F81">
      <w:pPr>
        <w:pStyle w:val="Subtitle"/>
        <w:rPr>
          <w:rStyle w:val="Emphasis"/>
          <w:i w:val="0"/>
          <w:sz w:val="28"/>
          <w:szCs w:val="28"/>
        </w:rPr>
      </w:pPr>
      <w:r w:rsidRPr="00336F81">
        <w:rPr>
          <w:rStyle w:val="Emphasis"/>
          <w:rFonts w:hint="eastAsia"/>
          <w:i w:val="0"/>
          <w:sz w:val="28"/>
          <w:szCs w:val="28"/>
        </w:rPr>
        <w:t>苍崎青子，就是</w:t>
      </w:r>
    </w:p>
    <w:p w:rsidR="009C1EAC" w:rsidRDefault="009C1EAC" w:rsidP="00336F81">
      <w:r>
        <w:rPr>
          <w:rFonts w:hint="eastAsia"/>
        </w:rPr>
        <w:t>唐突点说，我是魔法师。</w:t>
      </w:r>
    </w:p>
    <w:p w:rsidR="009C1EAC" w:rsidRDefault="009C1EAC" w:rsidP="00336F81">
      <w:r>
        <w:rPr>
          <w:rFonts w:hint="eastAsia"/>
        </w:rPr>
        <w:t>怎么说呢，就是童话里那个只要一根手指就可以让奇迹发生，隐居在偏僻森林中的人。</w:t>
      </w:r>
    </w:p>
    <w:p w:rsidR="009C1EAC" w:rsidRDefault="009C1EAC" w:rsidP="00336F81">
      <w:r>
        <w:rPr>
          <w:rFonts w:hint="eastAsia"/>
        </w:rPr>
        <w:t>虽然和人想象中的稍有不同，但有些巧合的地方，所以就先这么说吧。</w:t>
      </w:r>
    </w:p>
    <w:p w:rsidR="009C1EAC" w:rsidRDefault="009C1EAC" w:rsidP="00336F81">
      <w:r>
        <w:rPr>
          <w:rFonts w:hint="eastAsia"/>
        </w:rPr>
        <w:t>另外要强调的是，没法骑着扫帚飞上天。</w:t>
      </w:r>
    </w:p>
    <w:p w:rsidR="009C1EAC" w:rsidRDefault="009C1EAC" w:rsidP="00336F81">
      <w:r>
        <w:rPr>
          <w:rFonts w:hint="eastAsia"/>
        </w:rPr>
        <w:t>变身成动物或者和小鸟对话也是做不到的。</w:t>
      </w:r>
    </w:p>
    <w:p w:rsidR="009C1EAC" w:rsidRDefault="009C1EAC" w:rsidP="00336F81">
      <w:r>
        <w:rPr>
          <w:rFonts w:hint="eastAsia"/>
        </w:rPr>
        <w:t>如今的魔术师们都没有这类像梦一样的能力。</w:t>
      </w:r>
    </w:p>
    <w:p w:rsidR="009C1EAC" w:rsidRDefault="009C1EAC" w:rsidP="00336F81">
      <w:r>
        <w:rPr>
          <w:rFonts w:hint="eastAsia"/>
        </w:rPr>
        <w:t>虽然超越常识但又很现实。</w:t>
      </w:r>
    </w:p>
    <w:p w:rsidR="009C1EAC" w:rsidRDefault="009C1EAC" w:rsidP="00336F81">
      <w:r>
        <w:rPr>
          <w:rFonts w:hint="eastAsia"/>
        </w:rPr>
        <w:t>不但不万能反倒很狭隘。</w:t>
      </w:r>
    </w:p>
    <w:p w:rsidR="009C1EAC" w:rsidRDefault="009C1EAC" w:rsidP="00336F81">
      <w:r>
        <w:rPr>
          <w:rFonts w:hint="eastAsia"/>
        </w:rPr>
        <w:t>尽管一副很了不起的样子说了很多有的没的，我真正的职业也并不是学生，我还是会经常想象这些浪漫的事情。</w:t>
      </w:r>
    </w:p>
    <w:p w:rsidR="009C1EAC" w:rsidRDefault="009C1EAC" w:rsidP="00336F81">
      <w:r>
        <w:rPr>
          <w:rFonts w:hint="eastAsia"/>
        </w:rPr>
        <w:t>当然，这些事情都是秘密。</w:t>
      </w:r>
    </w:p>
    <w:p w:rsidR="009C1EAC" w:rsidRDefault="009C1EAC" w:rsidP="00336F81">
      <w:r>
        <w:rPr>
          <w:rFonts w:hint="eastAsia"/>
        </w:rPr>
        <w:t>“所谓魔术师，就是要把自己所有的成果都隐秘起来。”</w:t>
      </w:r>
    </w:p>
    <w:p w:rsidR="009C1EAC" w:rsidRDefault="009C1EAC" w:rsidP="00336F81">
      <w:r>
        <w:rPr>
          <w:rFonts w:hint="eastAsia"/>
        </w:rPr>
        <w:t>作为协会十大规则的首位，我也绝不能说一些我不知道有这项规定之类的话。</w:t>
      </w:r>
    </w:p>
    <w:p w:rsidR="009C1EAC" w:rsidRDefault="009C1EAC" w:rsidP="00336F81">
      <w:r>
        <w:rPr>
          <w:rFonts w:hint="eastAsia"/>
        </w:rPr>
        <w:t>除此以外，还是要作为优等生去上学，其实，知道我还能继续上学是最让我高兴的一件事。</w:t>
      </w:r>
    </w:p>
    <w:p w:rsidR="009C1EAC" w:rsidRDefault="009C1EAC" w:rsidP="00336F81">
      <w:r>
        <w:rPr>
          <w:rFonts w:hint="eastAsia"/>
        </w:rPr>
        <w:t>而不管是魔术师还是学校都全是些让人头疼的事。</w:t>
      </w:r>
    </w:p>
    <w:p w:rsidR="009C1EAC" w:rsidRDefault="009C1EAC" w:rsidP="00336F81">
      <w:r>
        <w:rPr>
          <w:rFonts w:hint="eastAsia"/>
        </w:rPr>
        <w:t>尽管如此，还是要在每一件无聊的事情面前竭尽全力，尽量做好自己。</w:t>
      </w:r>
    </w:p>
    <w:p w:rsidR="009C1EAC" w:rsidRDefault="009C1EAC" w:rsidP="00336F81">
      <w:r>
        <w:rPr>
          <w:rFonts w:hint="eastAsia"/>
        </w:rPr>
        <w:t>而且，这也只限我还没有成为一个了不起的魔术师的时候。</w:t>
      </w:r>
    </w:p>
    <w:p w:rsidR="009C1EAC" w:rsidRDefault="009C1EAC" w:rsidP="00336F81">
      <w:r>
        <w:rPr>
          <w:rFonts w:hint="eastAsia"/>
        </w:rPr>
        <w:t>作为职业生涯的秘密，在我作为优秀的魔术师能够独当一面的时候，能够稍稍过一个普通人的生活，我认为这是非常幸福的。</w:t>
      </w:r>
    </w:p>
    <w:p w:rsidR="009C1EAC" w:rsidRDefault="009C1EAC" w:rsidP="00336F81">
      <w:r>
        <w:rPr>
          <w:rFonts w:hint="eastAsia"/>
        </w:rPr>
        <w:t>唔，就算想把最重要的秘密告诉别人说“实际上我是魔法使”，也只会被当做无聊的笑话吧。</w:t>
      </w:r>
    </w:p>
    <w:p w:rsidR="009C1EAC" w:rsidRDefault="009C1EAC" w:rsidP="00336F81">
      <w:r>
        <w:rPr>
          <w:rFonts w:hint="eastAsia"/>
        </w:rPr>
        <w:t>这种场景想象一下就会觉得很奇怪，保守这一秘密与其说是在遵守协会规则，更像是为了自己今后的的生活而做的。</w:t>
      </w:r>
    </w:p>
    <w:p w:rsidR="009C1EAC" w:rsidRDefault="009C1EAC" w:rsidP="00336F81">
      <w:r>
        <w:rPr>
          <w:rFonts w:hint="eastAsia"/>
        </w:rPr>
        <w:t>把以上的事情和祖父说了，他抚摸着我的头。</w:t>
      </w:r>
    </w:p>
    <w:p w:rsidR="009C1EAC" w:rsidRDefault="009C1EAC" w:rsidP="00336F81">
      <w:r>
        <w:rPr>
          <w:rFonts w:hint="eastAsia"/>
        </w:rPr>
        <w:t>也不知道是在表扬我还是为了表示他的无奈，只是感觉到这是他所做的很温柔的动作。</w:t>
      </w:r>
    </w:p>
    <w:p w:rsidR="009C1EAC" w:rsidRDefault="009C1EAC" w:rsidP="00336F81">
      <w:r>
        <w:rPr>
          <w:rFonts w:hint="eastAsia"/>
        </w:rPr>
        <w:t>我把魔术</w:t>
      </w:r>
      <w:r>
        <w:t>——</w:t>
      </w:r>
      <w:r>
        <w:rPr>
          <w:rFonts w:hint="eastAsia"/>
        </w:rPr>
        <w:t>作为后继者从祖父那里继承过来是中学毕业的那一天。</w:t>
      </w:r>
    </w:p>
    <w:p w:rsidR="009C1EAC" w:rsidRDefault="009C1EAC" w:rsidP="00336F81">
      <w:r>
        <w:rPr>
          <w:rFonts w:hint="eastAsia"/>
        </w:rPr>
        <w:t>回到家里的祖父说：</w:t>
      </w:r>
    </w:p>
    <w:p w:rsidR="009C1EAC" w:rsidRDefault="009C1EAC" w:rsidP="00336F81"/>
    <w:p w:rsidR="009C1EAC" w:rsidRDefault="009C1EAC" w:rsidP="00336F81">
      <w:r>
        <w:rPr>
          <w:rFonts w:hint="eastAsia"/>
        </w:rPr>
        <w:t>“你姐姐出去旅行了，今天开始你就是苍崎的后继者了。”</w:t>
      </w:r>
    </w:p>
    <w:p w:rsidR="009C1EAC" w:rsidRDefault="009C1EAC" w:rsidP="00336F81">
      <w:r>
        <w:rPr>
          <w:rFonts w:hint="eastAsia"/>
        </w:rPr>
        <w:t>好像没啥事一般淡淡的语气。</w:t>
      </w:r>
    </w:p>
    <w:p w:rsidR="009C1EAC" w:rsidRDefault="009C1EAC" w:rsidP="00336F81">
      <w:r>
        <w:rPr>
          <w:rFonts w:hint="eastAsia"/>
        </w:rPr>
        <w:t>苍崎家把魔术之类古老的东西传承下来了这一事我是知道的，说实话，我之前从没有想过这个任务会轮到我的头上。</w:t>
      </w:r>
    </w:p>
    <w:p w:rsidR="009C1EAC" w:rsidRDefault="009C1EAC" w:rsidP="00336F81">
      <w:r>
        <w:rPr>
          <w:rFonts w:hint="eastAsia"/>
        </w:rPr>
        <w:t>魔术的继承只能传给一个血亲。</w:t>
      </w:r>
    </w:p>
    <w:p w:rsidR="009C1EAC" w:rsidRDefault="009C1EAC" w:rsidP="00336F81">
      <w:r>
        <w:rPr>
          <w:rFonts w:hint="eastAsia"/>
        </w:rPr>
        <w:t>各种各样的事情决定了下一个魔法使的的责任由姐姐来承担，我对这件事情也无所谓。做好了普通的生活设计，未来规划之类的东西。</w:t>
      </w:r>
    </w:p>
    <w:p w:rsidR="009C1EAC" w:rsidRDefault="009C1EAC" w:rsidP="00336F81">
      <w:r>
        <w:rPr>
          <w:rFonts w:hint="eastAsia"/>
        </w:rPr>
        <w:t>尽管对姐姐有些不好意思，但既然充满自由的人生送到我跟前了，我也就不客气的收下好了。</w:t>
      </w:r>
    </w:p>
    <w:p w:rsidR="009C1EAC" w:rsidRDefault="009C1EAC" w:rsidP="00336F81">
      <w:r>
        <w:rPr>
          <w:rFonts w:hint="eastAsia"/>
        </w:rPr>
        <w:t>然而我还没有高兴多久，不得了的转变却已经在等着我了。</w:t>
      </w:r>
    </w:p>
    <w:p w:rsidR="009C1EAC" w:rsidRDefault="009C1EAC" w:rsidP="00336F81">
      <w:r>
        <w:rPr>
          <w:rFonts w:hint="eastAsia"/>
        </w:rPr>
        <w:t>以前，我从没置身过现在这样仅仅存在侧目冷视的世界。</w:t>
      </w:r>
    </w:p>
    <w:p w:rsidR="009C1EAC" w:rsidRDefault="009C1EAC" w:rsidP="00336F81">
      <w:r>
        <w:rPr>
          <w:rFonts w:hint="eastAsia"/>
        </w:rPr>
        <w:t>也万万没有想到在我之前没想到的生活里会有高中生活的存在。</w:t>
      </w:r>
    </w:p>
    <w:p w:rsidR="009C1EAC" w:rsidRDefault="009C1EAC" w:rsidP="00336F81">
      <w:r>
        <w:rPr>
          <w:rFonts w:hint="eastAsia"/>
        </w:rPr>
        <w:t>嘛，新开始的生活还算不错。</w:t>
      </w:r>
    </w:p>
    <w:p w:rsidR="009C1EAC" w:rsidRDefault="009C1EAC" w:rsidP="00336F81">
      <w:r>
        <w:rPr>
          <w:rFonts w:hint="eastAsia"/>
        </w:rPr>
        <w:t>…………而从那时开始发生了各种各样的事情，直到现在。</w:t>
      </w:r>
    </w:p>
    <w:p w:rsidR="009C1EAC" w:rsidRDefault="009C1EAC" w:rsidP="00336F81">
      <w:r>
        <w:rPr>
          <w:rFonts w:hint="eastAsia"/>
        </w:rPr>
        <w:t>现在这个职位虽然让人不知如何是好，但注意到这一点的时候也已经开始高中二年级的生活了。</w:t>
      </w:r>
    </w:p>
    <w:p w:rsidR="009C1EAC" w:rsidRPr="001F6B4D" w:rsidRDefault="009C1EAC" w:rsidP="00336F81">
      <w:r>
        <w:rPr>
          <w:rFonts w:hint="eastAsia"/>
        </w:rPr>
        <w:t>在这期间完全没有和麻烦扯上任何关系…………为了我们的名誉我要说，算起来已经有半年的时间没有和同居人相互厮杀了（渣卡：你们俩感情真好，）…………说到我使用魔法的天赋，看来优秀程度也就那么回事，现在仍然没有打破新手墙。</w:t>
      </w:r>
    </w:p>
    <w:p w:rsidR="009C1EAC" w:rsidRDefault="009C1EAC" w:rsidP="00336F81">
      <w:r>
        <w:rPr>
          <w:rFonts w:hint="eastAsia"/>
        </w:rPr>
        <w:t>作为人类，在头疼的时候，麻烦事总是接二连三的发生。现在也全是些让人对未来充满不安的事情。</w:t>
      </w:r>
    </w:p>
    <w:p w:rsidR="009C1EAC" w:rsidRDefault="009C1EAC" w:rsidP="00336F81">
      <w:r>
        <w:rPr>
          <w:rFonts w:hint="eastAsia"/>
        </w:rPr>
        <w:t>我的生活，往后会不会一帆风顺走下去呢？</w:t>
      </w:r>
    </w:p>
    <w:p w:rsidR="009C1EAC" w:rsidRDefault="009C1EAC" w:rsidP="00336F81"/>
    <w:p w:rsidR="009C1EAC" w:rsidRDefault="009C1EAC" w:rsidP="00336F81">
      <w:r>
        <w:rPr>
          <w:rFonts w:hint="eastAsia"/>
        </w:rPr>
        <w:t>昨天的那个，是没有先例的事件。</w:t>
      </w:r>
    </w:p>
    <w:p w:rsidR="009C1EAC" w:rsidRDefault="009C1EAC" w:rsidP="00336F81"/>
    <w:p w:rsidR="009C1EAC" w:rsidRDefault="009C1EAC" w:rsidP="00336F81">
      <w:r>
        <w:rPr>
          <w:rFonts w:hint="eastAsia"/>
        </w:rPr>
        <w:t>【怎么样？】</w:t>
      </w:r>
    </w:p>
    <w:p w:rsidR="009C1EAC" w:rsidRDefault="009C1EAC" w:rsidP="00336F81">
      <w:r>
        <w:rPr>
          <w:rFonts w:hint="eastAsia"/>
        </w:rPr>
        <w:t>回到久远寺的大屋之后，苍崎青子这么向久远寺有珠询问道。</w:t>
      </w:r>
    </w:p>
    <w:p w:rsidR="009C1EAC" w:rsidRDefault="009C1EAC" w:rsidP="00336F81">
      <w:r>
        <w:rPr>
          <w:rFonts w:hint="eastAsia"/>
        </w:rPr>
        <w:t>没有紧迫感和危机感的声音，玻璃一样的黑色眼瞳则向她提醒着这件事情的重要性。</w:t>
      </w:r>
    </w:p>
    <w:p w:rsidR="009C1EAC" w:rsidRDefault="009C1EAC" w:rsidP="00336F81">
      <w:r>
        <w:rPr>
          <w:rFonts w:hint="eastAsia"/>
        </w:rPr>
        <w:t>脱掉没有色调的大衣挂到衣架上，青子坐到沙发上。</w:t>
      </w:r>
    </w:p>
    <w:p w:rsidR="009C1EAC" w:rsidRDefault="009C1EAC" w:rsidP="00336F81">
      <w:r>
        <w:rPr>
          <w:rFonts w:hint="eastAsia"/>
        </w:rPr>
        <w:t>有珠隔着桌子坐到了对面。</w:t>
      </w:r>
    </w:p>
    <w:p w:rsidR="009C1EAC" w:rsidRDefault="009C1EAC" w:rsidP="00336F81">
      <w:r>
        <w:rPr>
          <w:rFonts w:hint="eastAsia"/>
        </w:rPr>
        <w:t>【你那边呢？】</w:t>
      </w:r>
    </w:p>
    <w:p w:rsidR="009C1EAC" w:rsidRDefault="009C1EAC" w:rsidP="00336F81">
      <w:r>
        <w:rPr>
          <w:rFonts w:hint="eastAsia"/>
        </w:rPr>
        <w:t>【不太好，过去侦查的只有七个而已，这些已经是能使用的全部了，也没有前置作业的空闲时间了。】</w:t>
      </w:r>
    </w:p>
    <w:p w:rsidR="009C1EAC" w:rsidRDefault="009C1EAC" w:rsidP="00336F81">
      <w:r>
        <w:rPr>
          <w:rFonts w:hint="eastAsia"/>
        </w:rPr>
        <w:t>有珠的视线飞快掠过青子后，又回到了桌子上放置的箱子上。</w:t>
      </w:r>
    </w:p>
    <w:p w:rsidR="009C1EAC" w:rsidRDefault="009C1EAC" w:rsidP="00336F81">
      <w:r>
        <w:rPr>
          <w:rFonts w:hint="eastAsia"/>
        </w:rPr>
        <w:t>【那天晚上，没有监视街上的家伙吗？</w:t>
      </w:r>
    </w:p>
    <w:p w:rsidR="009C1EAC" w:rsidRDefault="009C1EAC" w:rsidP="00336F81">
      <w:r>
        <w:rPr>
          <w:rFonts w:hint="eastAsia"/>
        </w:rPr>
        <w:t>对街道的监视应该很完美吧，他们？】</w:t>
      </w:r>
    </w:p>
    <w:p w:rsidR="009C1EAC" w:rsidRDefault="009C1EAC" w:rsidP="00336F81">
      <w:r>
        <w:rPr>
          <w:rFonts w:hint="eastAsia"/>
        </w:rPr>
        <w:t>【那是只限白天来说的，夜间飞行太危险了。】</w:t>
      </w:r>
    </w:p>
    <w:p w:rsidR="009C1EAC" w:rsidRDefault="009C1EAC" w:rsidP="00336F81">
      <w:r>
        <w:rPr>
          <w:rFonts w:hint="eastAsia"/>
        </w:rPr>
        <w:t>连点辅助的活都干不好呢，青子无奈的叹了口气。</w:t>
      </w:r>
    </w:p>
    <w:p w:rsidR="009C1EAC" w:rsidRDefault="009C1EAC" w:rsidP="00336F81">
      <w:r>
        <w:rPr>
          <w:rFonts w:hint="eastAsia"/>
        </w:rPr>
        <w:t>【…………这么说的话你又如何呢？明明早上还一副了不起的样子呢。】</w:t>
      </w:r>
    </w:p>
    <w:p w:rsidR="009C1EAC" w:rsidRDefault="009C1EAC" w:rsidP="00336F81">
      <w:r>
        <w:rPr>
          <w:rFonts w:hint="eastAsia"/>
        </w:rPr>
        <w:t>【嗯？啊，我这按着计划进行呢。</w:t>
      </w:r>
    </w:p>
    <w:p w:rsidR="009C1EAC" w:rsidRDefault="009C1EAC" w:rsidP="00336F81">
      <w:r>
        <w:rPr>
          <w:rFonts w:hint="eastAsia"/>
        </w:rPr>
        <w:t>明天就能把他筛出来了吧，今天早上，鸢丸已经开始调查我们学校学生的回家时间了。</w:t>
      </w:r>
    </w:p>
    <w:p w:rsidR="009C1EAC" w:rsidRDefault="009C1EAC" w:rsidP="00336F81">
      <w:r>
        <w:rPr>
          <w:rFonts w:hint="eastAsia"/>
        </w:rPr>
        <w:t>那个时间还在公园闲晃的家伙又不多，很简单的就能找出来。】</w:t>
      </w:r>
    </w:p>
    <w:p w:rsidR="009C1EAC" w:rsidRDefault="009C1EAC" w:rsidP="00336F81">
      <w:r>
        <w:rPr>
          <w:rFonts w:hint="eastAsia"/>
        </w:rPr>
        <w:t>【这么简单就能做到吗？】</w:t>
      </w:r>
    </w:p>
    <w:p w:rsidR="009C1EAC" w:rsidRDefault="009C1EAC" w:rsidP="00336F81">
      <w:r>
        <w:rPr>
          <w:rFonts w:hint="eastAsia"/>
        </w:rPr>
        <w:t>【能做到啦，学生会又不是摆着好看的，这种程度的数据很容易收集到的。这一个月的打工的时间，还有去亲密的朋友家的时间，按照优先顺序依次调查就行了。</w:t>
      </w:r>
    </w:p>
    <w:p w:rsidR="009C1EAC" w:rsidRDefault="009C1EAC" w:rsidP="00336F81">
      <w:r>
        <w:rPr>
          <w:rFonts w:hint="eastAsia"/>
        </w:rPr>
        <w:t>虽然不想让其他人看到这份名单，但现在也没时间了不是吗？所以，这类事情就拜托副会长去做好了。】</w:t>
      </w:r>
    </w:p>
    <w:p w:rsidR="009C1EAC" w:rsidRDefault="009C1EAC" w:rsidP="00336F81">
      <w:r>
        <w:rPr>
          <w:rFonts w:hint="eastAsia"/>
        </w:rPr>
        <w:t>虽然这话有些多余，但这份机密文件能够做成，全是因为苍崎青子是学生会长才能做到。</w:t>
      </w:r>
    </w:p>
    <w:p w:rsidR="009C1EAC" w:rsidRDefault="009C1EAC" w:rsidP="00336F81">
      <w:r>
        <w:rPr>
          <w:rFonts w:hint="eastAsia"/>
        </w:rPr>
        <w:t>光是存在就已经是传说级别的了，她作为全校学生都恐惧的存在，自然也是有其道理的。</w:t>
      </w:r>
    </w:p>
    <w:p w:rsidR="009C1EAC" w:rsidRDefault="009C1EAC" w:rsidP="00336F81">
      <w:r>
        <w:rPr>
          <w:rFonts w:hint="eastAsia"/>
        </w:rPr>
        <w:t>【是吗？一如既往的，做的很彻底嘛。】</w:t>
      </w:r>
    </w:p>
    <w:p w:rsidR="009C1EAC" w:rsidRDefault="009C1EAC" w:rsidP="00336F81">
      <w:r>
        <w:rPr>
          <w:rFonts w:hint="eastAsia"/>
        </w:rPr>
        <w:t>略微露出一丝惊讶的有珠。</w:t>
      </w:r>
    </w:p>
    <w:p w:rsidR="009C1EAC" w:rsidRDefault="009C1EAC" w:rsidP="00336F81">
      <w:r>
        <w:rPr>
          <w:rFonts w:hint="eastAsia"/>
        </w:rPr>
        <w:t>同居到现在已经将近两年了。</w:t>
      </w:r>
    </w:p>
    <w:p w:rsidR="009C1EAC" w:rsidRDefault="009C1EAC" w:rsidP="00336F81">
      <w:r>
        <w:rPr>
          <w:rFonts w:hint="eastAsia"/>
        </w:rPr>
        <w:t>一旦决定了什么事情就倾尽全力去做的苍崎青子，有珠已经亲身体验过多次了。</w:t>
      </w:r>
    </w:p>
    <w:p w:rsidR="009C1EAC" w:rsidRDefault="009C1EAC" w:rsidP="00336F81">
      <w:r>
        <w:rPr>
          <w:rFonts w:hint="eastAsia"/>
        </w:rPr>
        <w:t>【嘛，我事先也没有想到这个职位还能这么用。哎呀，这就是所谓的有备无患吧。】</w:t>
      </w:r>
    </w:p>
    <w:p w:rsidR="009C1EAC" w:rsidRDefault="009C1EAC" w:rsidP="00336F81">
      <w:r>
        <w:rPr>
          <w:rFonts w:hint="eastAsia"/>
        </w:rPr>
        <w:t>尽管这样，昨天晚上发生的事情仍是特例中的特例。</w:t>
      </w:r>
    </w:p>
    <w:p w:rsidR="009C1EAC" w:rsidRDefault="009C1EAC" w:rsidP="00336F81">
      <w:r>
        <w:rPr>
          <w:rFonts w:hint="eastAsia"/>
        </w:rPr>
        <w:t>这种状况是本不应该出现的。</w:t>
      </w:r>
    </w:p>
    <w:p w:rsidR="009C1EAC" w:rsidRDefault="009C1EAC" w:rsidP="00336F81">
      <w:r>
        <w:rPr>
          <w:rFonts w:hint="eastAsia"/>
        </w:rPr>
        <w:t>【比起这些，找到原因了吗？结界闭合的这么不成功我可是头一次听说。】</w:t>
      </w:r>
    </w:p>
    <w:p w:rsidR="009C1EAC" w:rsidRDefault="009C1EAC" w:rsidP="00336F81">
      <w:r>
        <w:rPr>
          <w:rFonts w:hint="eastAsia"/>
        </w:rPr>
        <w:t>青子凛然的视线变得非常强势了。</w:t>
      </w:r>
    </w:p>
    <w:p w:rsidR="009C1EAC" w:rsidRDefault="009C1EAC" w:rsidP="00336F81">
      <w:r>
        <w:rPr>
          <w:rFonts w:hint="eastAsia"/>
        </w:rPr>
        <w:t>结界的相关工作是有珠负责的。</w:t>
      </w:r>
    </w:p>
    <w:p w:rsidR="009C1EAC" w:rsidRDefault="009C1EAC" w:rsidP="00336F81">
      <w:r>
        <w:rPr>
          <w:rFonts w:hint="eastAsia"/>
        </w:rPr>
        <w:t>如果说昨天晚上麻烦的起因在于结界的话，那与其相关的责任由谁来承担就很明显了。</w:t>
      </w:r>
    </w:p>
    <w:p w:rsidR="009C1EAC" w:rsidRDefault="009C1EAC" w:rsidP="00336F81">
      <w:r>
        <w:rPr>
          <w:rFonts w:hint="eastAsia"/>
        </w:rPr>
        <w:t>虽然她们是同居室友，也可以说是伙伴，但那说到底只是彼此利害关系一致而已。</w:t>
      </w:r>
    </w:p>
    <w:p w:rsidR="009C1EAC" w:rsidRDefault="009C1EAC" w:rsidP="00336F81">
      <w:r>
        <w:rPr>
          <w:rFonts w:hint="eastAsia"/>
        </w:rPr>
        <w:t>要说两个人的关系，虽然也有家族背景的原因存在，实际上比起同伴更像是敌人。</w:t>
      </w:r>
    </w:p>
    <w:p w:rsidR="009C1EAC" w:rsidRDefault="009C1EAC" w:rsidP="00336F81">
      <w:r>
        <w:rPr>
          <w:rFonts w:hint="eastAsia"/>
        </w:rPr>
        <w:t>说到底，苍崎青子和久远寺有珠是无法相容的。</w:t>
      </w:r>
    </w:p>
    <w:p w:rsidR="009C1EAC" w:rsidRDefault="009C1EAC" w:rsidP="00336F81">
      <w:r>
        <w:rPr>
          <w:rFonts w:hint="eastAsia"/>
        </w:rPr>
        <w:t>有失误了就会被揪着不放，</w:t>
      </w:r>
    </w:p>
    <w:p w:rsidR="009C1EAC" w:rsidRDefault="009C1EAC" w:rsidP="00336F81">
      <w:r>
        <w:rPr>
          <w:rFonts w:hint="eastAsia"/>
        </w:rPr>
        <w:t>有空隙了就会被攻击，</w:t>
      </w:r>
    </w:p>
    <w:p w:rsidR="009C1EAC" w:rsidRDefault="009C1EAC" w:rsidP="00336F81">
      <w:r>
        <w:t>——</w:t>
      </w:r>
      <w:r>
        <w:rPr>
          <w:rFonts w:hint="eastAsia"/>
        </w:rPr>
        <w:t>如果有机会的话。</w:t>
      </w:r>
    </w:p>
    <w:p w:rsidR="009C1EAC" w:rsidRDefault="009C1EAC" w:rsidP="00336F81">
      <w:r>
        <w:rPr>
          <w:rFonts w:hint="eastAsia"/>
        </w:rPr>
        <w:t>互相都知道这一信条，当机会来临的时候，必然会相互厮杀起来。</w:t>
      </w:r>
    </w:p>
    <w:p w:rsidR="009C1EAC" w:rsidRDefault="009C1EAC" w:rsidP="00336F81">
      <w:r>
        <w:rPr>
          <w:rFonts w:hint="eastAsia"/>
        </w:rPr>
        <w:t>面对这样的视线，有珠堂堂正正的接受了。</w:t>
      </w:r>
    </w:p>
    <w:p w:rsidR="009C1EAC" w:rsidRDefault="009C1EAC" w:rsidP="00336F81">
      <w:r>
        <w:rPr>
          <w:rFonts w:hint="eastAsia"/>
        </w:rPr>
        <w:t>就算是大男人在这样的视线面前也会退缩，但有珠的表情一丝一毫都没有改变过。</w:t>
      </w:r>
    </w:p>
    <w:p w:rsidR="009C1EAC" w:rsidRDefault="009C1EAC" w:rsidP="00336F81">
      <w:r>
        <w:rPr>
          <w:rFonts w:hint="eastAsia"/>
        </w:rPr>
        <w:t>【…………虽然是假设的话，但那个结界如果真的有疏漏的话，那到现在为止，像这样的事情不知道已经遇到多少次了呢。】</w:t>
      </w:r>
    </w:p>
    <w:p w:rsidR="009C1EAC" w:rsidRDefault="009C1EAC" w:rsidP="00336F81">
      <w:r>
        <w:rPr>
          <w:rFonts w:hint="eastAsia"/>
        </w:rPr>
        <w:t>【也是呢。】青子点着头，刚才那个问话只是从立场上来问的，青子其实还是信赖有珠的。</w:t>
      </w:r>
    </w:p>
    <w:p w:rsidR="009C1EAC" w:rsidRDefault="009C1EAC" w:rsidP="00336F81">
      <w:r>
        <w:rPr>
          <w:rFonts w:hint="eastAsia"/>
        </w:rPr>
        <w:t>【结界的存在方式很完美对吗？】</w:t>
      </w:r>
    </w:p>
    <w:p w:rsidR="009C1EAC" w:rsidRDefault="009C1EAC" w:rsidP="00336F81">
      <w:r>
        <w:rPr>
          <w:rFonts w:hint="eastAsia"/>
        </w:rPr>
        <w:t>【虽然也不能说的那么绝对……】</w:t>
      </w:r>
    </w:p>
    <w:p w:rsidR="009C1EAC" w:rsidRDefault="009C1EAC" w:rsidP="00336F81">
      <w:r>
        <w:rPr>
          <w:rFonts w:hint="eastAsia"/>
        </w:rPr>
        <w:t>有珠依然用没有起伏的声音这么回答道。</w:t>
      </w:r>
    </w:p>
    <w:p w:rsidR="009C1EAC" w:rsidRDefault="009C1EAC" w:rsidP="00336F81">
      <w:r>
        <w:rPr>
          <w:rFonts w:hint="eastAsia"/>
        </w:rPr>
        <w:t>所谓结界，就是指一个被封闭的世界。</w:t>
      </w:r>
    </w:p>
    <w:p w:rsidR="009C1EAC" w:rsidRDefault="009C1EAC" w:rsidP="00336F81">
      <w:r>
        <w:rPr>
          <w:rFonts w:hint="eastAsia"/>
        </w:rPr>
        <w:t>在被封闭的场所内，不论用何种手段都无法与外界相联系，这一遮断的状况就被成为结界。</w:t>
      </w:r>
    </w:p>
    <w:p w:rsidR="009C1EAC" w:rsidRDefault="009C1EAC" w:rsidP="00336F81">
      <w:r>
        <w:rPr>
          <w:rFonts w:hint="eastAsia"/>
        </w:rPr>
        <w:t>结界也有各种各样的种类，</w:t>
      </w:r>
    </w:p>
    <w:p w:rsidR="009C1EAC" w:rsidRDefault="009C1EAC" w:rsidP="00336F81">
      <w:r>
        <w:rPr>
          <w:rFonts w:hint="eastAsia"/>
        </w:rPr>
        <w:t>实际上把一片区域用墙壁隔离起来也算物理结界的一种，</w:t>
      </w:r>
    </w:p>
    <w:p w:rsidR="009C1EAC" w:rsidRDefault="009C1EAC" w:rsidP="00336F81">
      <w:r>
        <w:rPr>
          <w:rFonts w:hint="eastAsia"/>
        </w:rPr>
        <w:t>也有把区域内的样子用镜子啊，雾啊，重重叠叠森林等隐藏起来的，视觉上的结界。</w:t>
      </w:r>
    </w:p>
    <w:p w:rsidR="009C1EAC" w:rsidRDefault="009C1EAC" w:rsidP="00336F81">
      <w:r>
        <w:rPr>
          <w:rFonts w:hint="eastAsia"/>
        </w:rPr>
        <w:t>但是，结界为了把“内部”封闭起来，必须向“外部”报告这一异常性。</w:t>
      </w:r>
    </w:p>
    <w:p w:rsidR="009C1EAC" w:rsidRDefault="009C1EAC" w:rsidP="00336F81">
      <w:r>
        <w:rPr>
          <w:rFonts w:hint="eastAsia"/>
        </w:rPr>
        <w:t>虽然也可以做到禁止进入，但却无法掩盖这一区域禁止进入这一事实。</w:t>
      </w:r>
    </w:p>
    <w:p w:rsidR="009C1EAC" w:rsidRDefault="009C1EAC" w:rsidP="00336F81">
      <w:r>
        <w:rPr>
          <w:rFonts w:hint="eastAsia"/>
        </w:rPr>
        <w:t>毕竟，还有的人对区域中是什么样子并不感兴趣，但是对“禁止进入”的区域很感兴趣。</w:t>
      </w:r>
    </w:p>
    <w:p w:rsidR="009C1EAC" w:rsidRDefault="009C1EAC" w:rsidP="00336F81">
      <w:r>
        <w:rPr>
          <w:rFonts w:hint="eastAsia"/>
        </w:rPr>
        <w:t>这样就本末倒置了。</w:t>
      </w:r>
    </w:p>
    <w:p w:rsidR="009C1EAC" w:rsidRDefault="009C1EAC" w:rsidP="00336F81">
      <w:r>
        <w:rPr>
          <w:rFonts w:hint="eastAsia"/>
        </w:rPr>
        <w:t>所谓真正优秀的结界，是外界无法感受到任何异常，同时，无法受到来自外部的干涉，而不得不被隔离出来。</w:t>
      </w:r>
    </w:p>
    <w:p w:rsidR="009C1EAC" w:rsidRDefault="009C1EAC" w:rsidP="00336F81">
      <w:r>
        <w:rPr>
          <w:rFonts w:hint="eastAsia"/>
        </w:rPr>
        <w:t>昨夜，久远寺有珠在公园铺设的结界就是这一类的，可谓“理想的”结界。</w:t>
      </w:r>
    </w:p>
    <w:p w:rsidR="009C1EAC" w:rsidRDefault="009C1EAC" w:rsidP="00336F81">
      <w:r>
        <w:rPr>
          <w:rFonts w:hint="eastAsia"/>
        </w:rPr>
        <w:t>【…………在那个场所用过的，至今无法想象能有谁能够进入那里。</w:t>
      </w:r>
    </w:p>
    <w:p w:rsidR="009C1EAC" w:rsidRDefault="009C1EAC" w:rsidP="00336F81">
      <w:r>
        <w:rPr>
          <w:rFonts w:hint="eastAsia"/>
        </w:rPr>
        <w:t>能够将场所的周边隐藏起来，张开持续一小时的促进改写意识的结界…………虽然手续挺麻烦的，但确实是在一小时时间内能够做到使人避开这种程度的，是信赖度很高的结界。</w:t>
      </w:r>
    </w:p>
    <w:p w:rsidR="009C1EAC" w:rsidRDefault="009C1EAC" w:rsidP="00336F81">
      <w:r>
        <w:rPr>
          <w:rFonts w:hint="eastAsia"/>
        </w:rPr>
        <w:t>有珠用的镜子也是一级品，不可能途中破掉的，事实上，明明感觉到进入结界的东西就只有那个人偶了。</w:t>
      </w:r>
    </w:p>
    <w:p w:rsidR="009C1EAC" w:rsidRDefault="009C1EAC" w:rsidP="00336F81">
      <w:r>
        <w:rPr>
          <w:rFonts w:hint="eastAsia"/>
        </w:rPr>
        <w:t>这都做不到完美那什么才行啊，有珠？】</w:t>
      </w:r>
    </w:p>
    <w:p w:rsidR="009C1EAC" w:rsidRDefault="009C1EAC" w:rsidP="00336F81">
      <w:r>
        <w:rPr>
          <w:rFonts w:hint="eastAsia"/>
        </w:rPr>
        <w:t>【……………我也不清楚，不像是制作森的失误。</w:t>
      </w:r>
    </w:p>
    <w:p w:rsidR="009C1EAC" w:rsidRDefault="009C1EAC" w:rsidP="00336F81">
      <w:r>
        <w:rPr>
          <w:rFonts w:hint="eastAsia"/>
        </w:rPr>
        <w:t>森虽然需要几天的栽培才行，却也是至今都让人信赖的结界。但是既然出现了例外，那肯定是在哪里看漏了吧。】</w:t>
      </w:r>
    </w:p>
    <w:p w:rsidR="009C1EAC" w:rsidRDefault="009C1EAC" w:rsidP="00336F81">
      <w:r>
        <w:rPr>
          <w:rFonts w:hint="eastAsia"/>
        </w:rPr>
        <w:t>这么说着的有珠的眼瞳，是在表示那个漏洞是自己的责任。</w:t>
      </w:r>
    </w:p>
    <w:p w:rsidR="009C1EAC" w:rsidRDefault="009C1EAC" w:rsidP="00336F81">
      <w:r>
        <w:rPr>
          <w:rFonts w:hint="eastAsia"/>
        </w:rPr>
        <w:t>【……………败给你了，这样的话，最好的结果就是目击者是人偶师的伙伴。这样的话就可以说得通了。对手是魔术师的话，侵入结界什么的还是能够做到的。</w:t>
      </w:r>
    </w:p>
    <w:p w:rsidR="009C1EAC" w:rsidRDefault="009C1EAC" w:rsidP="00336F81">
      <w:r>
        <w:rPr>
          <w:rFonts w:hint="eastAsia"/>
        </w:rPr>
        <w:t>问题是…………侵入时的违和感，到底是怎么把这个消除掉的？】</w:t>
      </w:r>
    </w:p>
    <w:p w:rsidR="009C1EAC" w:rsidRDefault="009C1EAC" w:rsidP="00336F81">
      <w:r>
        <w:rPr>
          <w:rFonts w:hint="eastAsia"/>
        </w:rPr>
        <w:t>如果能做到这一点的话，那再想狙击她们的话就很容易了。</w:t>
      </w:r>
    </w:p>
    <w:p w:rsidR="009C1EAC" w:rsidRDefault="009C1EAC" w:rsidP="00336F81">
      <w:r>
        <w:rPr>
          <w:rFonts w:hint="eastAsia"/>
        </w:rPr>
        <w:t>能够骗过有珠的结界就意味着，对方拥有比久远寺有珠更高级的本事。</w:t>
      </w:r>
    </w:p>
    <w:p w:rsidR="009C1EAC" w:rsidRPr="00320D0D" w:rsidRDefault="009C1EAC" w:rsidP="00336F81">
      <w:r>
        <w:t>——</w:t>
      </w:r>
      <w:r>
        <w:rPr>
          <w:rFonts w:hint="eastAsia"/>
        </w:rPr>
        <w:t>那也不得不这么认为，这不是一个现在的苍崎青子能够做些什么的对手。</w:t>
      </w:r>
    </w:p>
    <w:p w:rsidR="009C1EAC" w:rsidRDefault="009C1EAC" w:rsidP="00336F81">
      <w:r>
        <w:rPr>
          <w:rFonts w:hint="eastAsia"/>
        </w:rPr>
        <w:t>【……………没有那种可能。</w:t>
      </w:r>
    </w:p>
    <w:p w:rsidR="009C1EAC" w:rsidRDefault="009C1EAC" w:rsidP="00336F81">
      <w:r>
        <w:rPr>
          <w:rFonts w:hint="eastAsia"/>
        </w:rPr>
        <w:t>他是局外人，先不说椋鸟，罗宾（知更鸟）在后面追着痕迹。没有魔力的气息，所以也没有可能是被谁的魔力所操纵的牺牲者。】</w:t>
      </w:r>
    </w:p>
    <w:p w:rsidR="009C1EAC" w:rsidRDefault="009C1EAC" w:rsidP="00336F81">
      <w:r>
        <w:rPr>
          <w:rFonts w:hint="eastAsia"/>
        </w:rPr>
        <w:t>短暂的希望被打破了。</w:t>
      </w:r>
    </w:p>
    <w:p w:rsidR="009C1EAC" w:rsidRDefault="009C1EAC" w:rsidP="00336F81">
      <w:r>
        <w:rPr>
          <w:rFonts w:hint="eastAsia"/>
        </w:rPr>
        <w:t>那么，青子的质问也就到此结束了。</w:t>
      </w:r>
    </w:p>
    <w:p w:rsidR="009C1EAC" w:rsidRDefault="009C1EAC" w:rsidP="00336F81">
      <w:r>
        <w:rPr>
          <w:rFonts w:hint="eastAsia"/>
        </w:rPr>
        <w:t>现在只能认为，是哪个人的运气太差了，跟昨天晚上的事扯上了关系。</w:t>
      </w:r>
    </w:p>
    <w:p w:rsidR="009C1EAC" w:rsidRDefault="009C1EAC" w:rsidP="00336F81">
      <w:r>
        <w:rPr>
          <w:rFonts w:hint="eastAsia"/>
        </w:rPr>
        <w:t>“…………魔术师的秘密被看见了，还被目击者逃掉了，这可不是普通高中生应该有的烦恼啊…………”</w:t>
      </w:r>
    </w:p>
    <w:p w:rsidR="009C1EAC" w:rsidRDefault="009C1EAC" w:rsidP="00336F81">
      <w:r>
        <w:rPr>
          <w:rFonts w:hint="eastAsia"/>
        </w:rPr>
        <w:t>啪呼，把后背全部靠在沙发上。</w:t>
      </w:r>
    </w:p>
    <w:p w:rsidR="009C1EAC" w:rsidRDefault="009C1EAC" w:rsidP="00336F81">
      <w:r>
        <w:rPr>
          <w:rFonts w:hint="eastAsia"/>
        </w:rPr>
        <w:t>可悲的是，仰头可以看见的只有天花板的天井。</w:t>
      </w:r>
    </w:p>
    <w:p w:rsidR="009C1EAC" w:rsidRDefault="009C1EAC" w:rsidP="00336F81">
      <w:r>
        <w:rPr>
          <w:rFonts w:hint="eastAsia"/>
        </w:rPr>
        <w:t>既没有风情，也没有其他什么东西，青子越来越感觉到悲伤了。</w:t>
      </w:r>
    </w:p>
    <w:p w:rsidR="009C1EAC" w:rsidRDefault="009C1EAC" w:rsidP="00336F81">
      <w:r>
        <w:rPr>
          <w:rFonts w:hint="eastAsia"/>
        </w:rPr>
        <w:t>【青子，已经做好觉悟了吧。】</w:t>
      </w:r>
    </w:p>
    <w:p w:rsidR="009C1EAC" w:rsidRDefault="009C1EAC" w:rsidP="00336F81">
      <w:r>
        <w:rPr>
          <w:rFonts w:hint="eastAsia"/>
        </w:rPr>
        <w:t>同居室友超脱的声音。</w:t>
      </w:r>
    </w:p>
    <w:p w:rsidR="009C1EAC" w:rsidRDefault="009C1EAC" w:rsidP="00336F81">
      <w:r>
        <w:rPr>
          <w:rFonts w:hint="eastAsia"/>
        </w:rPr>
        <w:t>青子的眼瞳依然向上看着天井，没有变化，只是呆呆的眺望着木造的风景。</w:t>
      </w:r>
    </w:p>
    <w:p w:rsidR="009C1EAC" w:rsidRDefault="009C1EAC" w:rsidP="00336F81">
      <w:r>
        <w:rPr>
          <w:rFonts w:hint="eastAsia"/>
        </w:rPr>
        <w:t>【…………另外，如果你做不到的话，那我代替你去做也是可以的。】</w:t>
      </w:r>
    </w:p>
    <w:p w:rsidR="009C1EAC" w:rsidRDefault="009C1EAC" w:rsidP="00336F81">
      <w:r>
        <w:rPr>
          <w:rFonts w:hint="eastAsia"/>
        </w:rPr>
        <w:t>她冷酷的话语，带着真实、冷酷的意义。</w:t>
      </w:r>
    </w:p>
    <w:p w:rsidR="009C1EAC" w:rsidRDefault="009C1EAC" w:rsidP="00336F81">
      <w:r>
        <w:rPr>
          <w:rFonts w:hint="eastAsia"/>
        </w:rPr>
        <w:t>这是让总在拼尽全力、诚实的青子慢慢咽下“原谅自己吧”这句宽慰。</w:t>
      </w:r>
    </w:p>
    <w:p w:rsidR="009C1EAC" w:rsidRDefault="009C1EAC" w:rsidP="00336F81">
      <w:r>
        <w:rPr>
          <w:rFonts w:hint="eastAsia"/>
        </w:rPr>
        <w:t>绝对消化不了，更像个热铅块卡在喉头。</w:t>
      </w:r>
    </w:p>
    <w:p w:rsidR="009C1EAC" w:rsidRDefault="009C1EAC" w:rsidP="00336F81">
      <w:r>
        <w:rPr>
          <w:rFonts w:hint="eastAsia"/>
        </w:rPr>
        <w:t>“…………是啊，觉悟什么的，早就做好了。”</w:t>
      </w:r>
    </w:p>
    <w:p w:rsidR="009C1EAC" w:rsidRDefault="009C1EAC" w:rsidP="00336F81">
      <w:r>
        <w:rPr>
          <w:rFonts w:hint="eastAsia"/>
        </w:rPr>
        <w:t>自己说给自己听，这也是骗人的。</w:t>
      </w:r>
    </w:p>
    <w:p w:rsidR="009C1EAC" w:rsidRDefault="009C1EAC" w:rsidP="00336F81">
      <w:r>
        <w:rPr>
          <w:rFonts w:hint="eastAsia"/>
        </w:rPr>
        <w:t>接下来要做的与上次和这次都不同，</w:t>
      </w:r>
    </w:p>
    <w:p w:rsidR="009C1EAC" w:rsidRDefault="009C1EAC" w:rsidP="00336F81">
      <w:r>
        <w:rPr>
          <w:rFonts w:hint="eastAsia"/>
        </w:rPr>
        <w:t>要做的事情都是一样的，而对象的立场不同。</w:t>
      </w:r>
    </w:p>
    <w:p w:rsidR="009C1EAC" w:rsidRDefault="009C1EAC" w:rsidP="00336F81">
      <w:r>
        <w:rPr>
          <w:rFonts w:hint="eastAsia"/>
        </w:rPr>
        <w:t>上次的觉悟，换言之是作为魔术师的觉悟，</w:t>
      </w:r>
    </w:p>
    <w:p w:rsidR="009C1EAC" w:rsidRDefault="009C1EAC" w:rsidP="00336F81">
      <w:r>
        <w:rPr>
          <w:rFonts w:hint="eastAsia"/>
        </w:rPr>
        <w:t>敌人过来了就打倒他，</w:t>
      </w:r>
    </w:p>
    <w:p w:rsidR="009C1EAC" w:rsidRDefault="009C1EAC" w:rsidP="00336F81">
      <w:r>
        <w:rPr>
          <w:rFonts w:hint="eastAsia"/>
        </w:rPr>
        <w:t>过来挑起战争的话就回应他，</w:t>
      </w:r>
    </w:p>
    <w:p w:rsidR="009C1EAC" w:rsidRDefault="009C1EAC" w:rsidP="00336F81">
      <w:r>
        <w:rPr>
          <w:rFonts w:hint="eastAsia"/>
        </w:rPr>
        <w:t>这边和那边都同样是魔术师，方式上有错误的话那边也一样。就算这件事最后除了杀人以外不会有第二种解决办法，那也是双方都暗自同意的。</w:t>
      </w:r>
    </w:p>
    <w:p w:rsidR="009C1EAC" w:rsidRDefault="009C1EAC" w:rsidP="00336F81">
      <w:r>
        <w:rPr>
          <w:rFonts w:hint="eastAsia"/>
        </w:rPr>
        <w:t>将杀与被杀放到天平上的行动。</w:t>
      </w:r>
    </w:p>
    <w:p w:rsidR="009C1EAC" w:rsidRDefault="009C1EAC" w:rsidP="00336F81">
      <w:r>
        <w:rPr>
          <w:rFonts w:hint="eastAsia"/>
        </w:rPr>
        <w:t>对方也是她们也是，善恶的天平原本就没有准备。</w:t>
      </w:r>
    </w:p>
    <w:p w:rsidR="009C1EAC" w:rsidRDefault="009C1EAC" w:rsidP="00336F81">
      <w:r>
        <w:rPr>
          <w:rFonts w:hint="eastAsia"/>
        </w:rPr>
        <w:t>但是这次不同。</w:t>
      </w:r>
    </w:p>
    <w:p w:rsidR="009C1EAC" w:rsidRDefault="009C1EAC" w:rsidP="00336F81">
      <w:r>
        <w:rPr>
          <w:rFonts w:hint="eastAsia"/>
        </w:rPr>
        <w:t>对手并不是敌人，更不是魔术师，这边虽然有杀了他的打算，对方却没有这个想法。</w:t>
      </w:r>
    </w:p>
    <w:p w:rsidR="009C1EAC" w:rsidRDefault="009C1EAC" w:rsidP="00336F81">
      <w:r>
        <w:rPr>
          <w:rFonts w:hint="eastAsia"/>
        </w:rPr>
        <w:t>…………所以，这绝对会变成和善恶相关的事情。</w:t>
      </w:r>
    </w:p>
    <w:p w:rsidR="009C1EAC" w:rsidRDefault="009C1EAC" w:rsidP="00336F81">
      <w:r>
        <w:rPr>
          <w:rFonts w:hint="eastAsia"/>
        </w:rPr>
        <w:t>杀戮无关者，结果一定是自己失败。</w:t>
      </w:r>
    </w:p>
    <w:p w:rsidR="009C1EAC" w:rsidRDefault="009C1EAC" w:rsidP="00336F81">
      <w:r>
        <w:rPr>
          <w:rFonts w:hint="eastAsia"/>
        </w:rPr>
        <w:t>作为魔术师杀人理所当然，经常会做并像喝水一样简单。</w:t>
      </w:r>
    </w:p>
    <w:p w:rsidR="009C1EAC" w:rsidRDefault="009C1EAC" w:rsidP="00336F81">
      <w:r>
        <w:rPr>
          <w:rFonts w:hint="eastAsia"/>
        </w:rPr>
        <w:t>怎么可能，青子哼哼的笑着。</w:t>
      </w:r>
    </w:p>
    <w:p w:rsidR="009C1EAC" w:rsidRDefault="009C1EAC" w:rsidP="00336F81">
      <w:r>
        <w:rPr>
          <w:rFonts w:hint="eastAsia"/>
        </w:rPr>
        <w:t>“因为是魔术师”这种理由和现实社会一点关系都没有，一点都不切实际，从一开始青子就没把这当成理由。</w:t>
      </w:r>
    </w:p>
    <w:p w:rsidR="009C1EAC" w:rsidRDefault="009C1EAC" w:rsidP="00336F81">
      <w:r>
        <w:rPr>
          <w:rFonts w:hint="eastAsia"/>
        </w:rPr>
        <w:t>青子非常讨厌心里不能确信，情况也不了解就行动。</w:t>
      </w:r>
    </w:p>
    <w:p w:rsidR="009C1EAC" w:rsidRDefault="009C1EAC" w:rsidP="00336F81">
      <w:r>
        <w:rPr>
          <w:rFonts w:hint="eastAsia"/>
        </w:rPr>
        <w:t>她开始行动的时候，一直都是在自己做了决定之后。</w:t>
      </w:r>
    </w:p>
    <w:p w:rsidR="009C1EAC" w:rsidRDefault="009C1EAC" w:rsidP="00336F81">
      <w:r>
        <w:rPr>
          <w:rFonts w:hint="eastAsia"/>
        </w:rPr>
        <w:t>【唔，嘛，也只有放手做了。】</w:t>
      </w:r>
    </w:p>
    <w:p w:rsidR="009C1EAC" w:rsidRDefault="009C1EAC" w:rsidP="00336F81">
      <w:r>
        <w:rPr>
          <w:rFonts w:hint="eastAsia"/>
        </w:rPr>
        <w:t>爽朗的说了这么一句之后，青子让后背离开了沙发，好像已经研究够天花板了。</w:t>
      </w:r>
    </w:p>
    <w:p w:rsidR="009C1EAC" w:rsidRDefault="009C1EAC" w:rsidP="00336F81">
      <w:r>
        <w:rPr>
          <w:rFonts w:hint="eastAsia"/>
        </w:rPr>
        <w:t>青子还是平时的青子，有珠也就不说没用的话了。</w:t>
      </w:r>
    </w:p>
    <w:p w:rsidR="009C1EAC" w:rsidRDefault="009C1EAC" w:rsidP="00336F81">
      <w:r>
        <w:rPr>
          <w:rFonts w:hint="eastAsia"/>
        </w:rPr>
        <w:t>【那好，这个给你。】</w:t>
      </w:r>
    </w:p>
    <w:p w:rsidR="009C1EAC" w:rsidRDefault="009C1EAC" w:rsidP="00336F81">
      <w:r>
        <w:rPr>
          <w:rFonts w:hint="eastAsia"/>
        </w:rPr>
        <w:t>“奖励”，有珠就只说了这么一个词，取出了一个小瓶子。</w:t>
      </w:r>
    </w:p>
    <w:p w:rsidR="009C1EAC" w:rsidRDefault="009C1EAC" w:rsidP="00336F81">
      <w:r>
        <w:rPr>
          <w:rFonts w:hint="eastAsia"/>
        </w:rPr>
        <w:t>一只手就可以握住的大小。</w:t>
      </w:r>
    </w:p>
    <w:p w:rsidR="009C1EAC" w:rsidRDefault="009C1EAC" w:rsidP="00336F81">
      <w:r>
        <w:rPr>
          <w:rFonts w:hint="eastAsia"/>
        </w:rPr>
        <w:t>和少女细细的指尖不相衬的，水桶一样的，外观朴素的瓶子。</w:t>
      </w:r>
    </w:p>
    <w:p w:rsidR="009C1EAC" w:rsidRDefault="009C1EAC" w:rsidP="00336F81">
      <w:r>
        <w:rPr>
          <w:rFonts w:hint="eastAsia"/>
        </w:rPr>
        <w:t>瓶子是半透明的，里面是空的。</w:t>
      </w:r>
    </w:p>
    <w:p w:rsidR="009C1EAC" w:rsidRDefault="009C1EAC" w:rsidP="00336F81">
      <w:r>
        <w:rPr>
          <w:rFonts w:hint="eastAsia"/>
        </w:rPr>
        <w:t>表面可以看见把商标之类的东西强制剥下后留下的痕迹。</w:t>
      </w:r>
    </w:p>
    <w:p w:rsidR="009C1EAC" w:rsidRDefault="009C1EAC" w:rsidP="00336F81">
      <w:r>
        <w:rPr>
          <w:rFonts w:hint="eastAsia"/>
        </w:rPr>
        <w:t>【这什么呀？】</w:t>
      </w:r>
    </w:p>
    <w:p w:rsidR="009C1EAC" w:rsidRDefault="009C1EAC" w:rsidP="00336F81">
      <w:r>
        <w:rPr>
          <w:rFonts w:hint="eastAsia"/>
        </w:rPr>
        <w:t>感觉到其中的不吉利。青子斜眼看着，好像那是什么臭东西。</w:t>
      </w:r>
    </w:p>
    <w:p w:rsidR="009C1EAC" w:rsidRDefault="009C1EAC" w:rsidP="00336F81">
      <w:r>
        <w:rPr>
          <w:rFonts w:hint="eastAsia"/>
        </w:rPr>
        <w:t>【收纳的小瓶，还多出来一个，给你了。】</w:t>
      </w:r>
    </w:p>
    <w:p w:rsidR="009C1EAC" w:rsidRDefault="009C1EAC" w:rsidP="00336F81">
      <w:r>
        <w:rPr>
          <w:rFonts w:hint="eastAsia"/>
        </w:rPr>
        <w:t>【哈？】</w:t>
      </w:r>
    </w:p>
    <w:p w:rsidR="009C1EAC" w:rsidRDefault="009C1EAC" w:rsidP="00336F81">
      <w:r>
        <w:rPr>
          <w:rFonts w:hint="eastAsia"/>
        </w:rPr>
        <w:t>【虽然名字没记住，但和中国小说中出现的那个是一样的。】</w:t>
      </w:r>
    </w:p>
    <w:p w:rsidR="009C1EAC" w:rsidRDefault="009C1EAC" w:rsidP="00336F81">
      <w:r>
        <w:rPr>
          <w:rFonts w:hint="eastAsia"/>
        </w:rPr>
        <w:t>朴素的一句话，青子展现了惊人的理解力。</w:t>
      </w:r>
    </w:p>
    <w:p w:rsidR="009C1EAC" w:rsidRDefault="009C1EAC" w:rsidP="00336F81">
      <w:r>
        <w:rPr>
          <w:rFonts w:hint="eastAsia"/>
        </w:rPr>
        <w:t>【是说莲花洞兄弟的故事吗？那，这不就和那个紫金葫芦一样吗？</w:t>
      </w:r>
    </w:p>
    <w:p w:rsidR="009C1EAC" w:rsidRDefault="009C1EAC" w:rsidP="00336F81">
      <w:r>
        <w:rPr>
          <w:rFonts w:hint="eastAsia"/>
        </w:rPr>
        <w:t>虽然不想说的这么难听，但这个看上去像是哪个奇怪的感冒药瓶，还把标签剥掉了。真的就是那个？】</w:t>
      </w:r>
    </w:p>
    <w:p w:rsidR="009C1EAC" w:rsidRDefault="009C1EAC" w:rsidP="00336F81">
      <w:r>
        <w:rPr>
          <w:rFonts w:hint="eastAsia"/>
        </w:rPr>
        <w:t>被这么一说，有珠好像也对小瓶的规格还是别的什么不满意，拿起瓶子仔仔细细的看着。</w:t>
      </w:r>
    </w:p>
    <w:p w:rsidR="009C1EAC" w:rsidRDefault="009C1EAC" w:rsidP="00336F81">
      <w:r>
        <w:rPr>
          <w:rFonts w:hint="eastAsia"/>
        </w:rPr>
        <w:t>然后，好像想起来了并不是自己要使用似的，轻轻的把小瓶子往桌子上一放，</w:t>
      </w:r>
    </w:p>
    <w:p w:rsidR="009C1EAC" w:rsidRDefault="009C1EAC" w:rsidP="00336F81">
      <w:r>
        <w:rPr>
          <w:rFonts w:hint="eastAsia"/>
        </w:rPr>
        <w:t>【不应该说是紫金葫芦，而应该是玉净瓶吧。】</w:t>
      </w:r>
    </w:p>
    <w:p w:rsidR="009C1EAC" w:rsidRDefault="009C1EAC" w:rsidP="00336F81">
      <w:r>
        <w:rPr>
          <w:rFonts w:hint="eastAsia"/>
        </w:rPr>
        <w:t>【不是那个问题！我是在讨论作为魔术师的气质。】</w:t>
      </w:r>
    </w:p>
    <w:p w:rsidR="009C1EAC" w:rsidRDefault="009C1EAC" w:rsidP="00336F81">
      <w:r>
        <w:rPr>
          <w:rFonts w:hint="eastAsia"/>
        </w:rPr>
        <w:t>【净在意些细小的事呢，我觉得只要不是正露丸的瓶子就行了。】</w:t>
      </w:r>
    </w:p>
    <w:p w:rsidR="009C1EAC" w:rsidRDefault="009C1EAC" w:rsidP="00336F81">
      <w:r>
        <w:rPr>
          <w:rFonts w:hint="eastAsia"/>
        </w:rPr>
        <w:t>【</w:t>
      </w:r>
      <w:r>
        <w:t>——</w:t>
      </w:r>
      <w:r>
        <w:rPr>
          <w:rFonts w:hint="eastAsia"/>
        </w:rPr>
        <w:t>唔】</w:t>
      </w:r>
    </w:p>
    <w:p w:rsidR="009C1EAC" w:rsidRDefault="009C1EAC" w:rsidP="00336F81">
      <w:r>
        <w:rPr>
          <w:rFonts w:hint="eastAsia"/>
        </w:rPr>
        <w:t>非常有说服力的回答。</w:t>
      </w:r>
    </w:p>
    <w:p w:rsidR="009C1EAC" w:rsidRDefault="009C1EAC" w:rsidP="00336F81">
      <w:r>
        <w:rPr>
          <w:rFonts w:hint="eastAsia"/>
        </w:rPr>
        <w:t>【打开盖子，叫对方的名字就可以了。</w:t>
      </w:r>
    </w:p>
    <w:p w:rsidR="009C1EAC" w:rsidRDefault="009C1EAC" w:rsidP="00336F81">
      <w:r>
        <w:rPr>
          <w:rFonts w:hint="eastAsia"/>
        </w:rPr>
        <w:t>但是，如果对方还存有抵抗意识的话，瓶子会碎掉。要小心。】</w:t>
      </w:r>
    </w:p>
    <w:p w:rsidR="009C1EAC" w:rsidRDefault="009C1EAC" w:rsidP="00336F81">
      <w:r>
        <w:rPr>
          <w:rFonts w:hint="eastAsia"/>
        </w:rPr>
        <w:t>淡淡做着说明的有珠，和锁着眉头的青子。</w:t>
      </w:r>
    </w:p>
    <w:p w:rsidR="009C1EAC" w:rsidRDefault="009C1EAC" w:rsidP="00336F81">
      <w:r>
        <w:rPr>
          <w:rFonts w:hint="eastAsia"/>
        </w:rPr>
        <w:t>【稍微等一下，有抵抗意识就不行的话，是要等睡着了吗？】</w:t>
      </w:r>
    </w:p>
    <w:p w:rsidR="009C1EAC" w:rsidRDefault="009C1EAC" w:rsidP="00336F81">
      <w:r>
        <w:rPr>
          <w:rFonts w:hint="eastAsia"/>
        </w:rPr>
        <w:t>【…………那还没有试过，还有人睡着了也会答应吗？】</w:t>
      </w:r>
    </w:p>
    <w:p w:rsidR="009C1EAC" w:rsidRDefault="009C1EAC" w:rsidP="00336F81">
      <w:r>
        <w:rPr>
          <w:rFonts w:hint="eastAsia"/>
        </w:rPr>
        <w:t>【偶尔会有吧，嘛，确实很少呢，那种人。】</w:t>
      </w:r>
    </w:p>
    <w:p w:rsidR="009C1EAC" w:rsidRDefault="009C1EAC" w:rsidP="00336F81">
      <w:r>
        <w:rPr>
          <w:rFonts w:hint="eastAsia"/>
        </w:rPr>
        <w:t>这么说的话，那就需要让对手进入的思维衰弱，不省人事之类的状况了。</w:t>
      </w:r>
    </w:p>
    <w:p w:rsidR="009C1EAC" w:rsidRDefault="009C1EAC" w:rsidP="00336F81">
      <w:r>
        <w:rPr>
          <w:rFonts w:hint="eastAsia"/>
        </w:rPr>
        <w:t>【啊，对了，要注意用药啊魔术啊让他患病的话，这个瓶子也会碎的。】</w:t>
      </w:r>
    </w:p>
    <w:p w:rsidR="009C1EAC" w:rsidRDefault="009C1EAC" w:rsidP="00336F81">
      <w:r>
        <w:rPr>
          <w:rFonts w:hint="eastAsia"/>
        </w:rPr>
        <w:t>【也，就，是，说，</w:t>
      </w:r>
    </w:p>
    <w:p w:rsidR="009C1EAC" w:rsidRDefault="009C1EAC" w:rsidP="00336F81">
      <w:r>
        <w:rPr>
          <w:rFonts w:hint="eastAsia"/>
        </w:rPr>
        <w:t>这东西根本就没什么用对吧。】</w:t>
      </w:r>
    </w:p>
    <w:p w:rsidR="009C1EAC" w:rsidRDefault="009C1EAC" w:rsidP="00336F81">
      <w:r>
        <w:rPr>
          <w:rFonts w:hint="eastAsia"/>
        </w:rPr>
        <w:t>【没什么用的是青子吧。】</w:t>
      </w:r>
    </w:p>
    <w:p w:rsidR="009C1EAC" w:rsidRDefault="009C1EAC" w:rsidP="00336F81">
      <w:r>
        <w:rPr>
          <w:rFonts w:hint="eastAsia"/>
        </w:rPr>
        <w:t>说完，有珠就把视线放到了外面。</w:t>
      </w:r>
    </w:p>
    <w:p w:rsidR="009C1EAC" w:rsidRDefault="009C1EAC" w:rsidP="00336F81">
      <w:r>
        <w:rPr>
          <w:rFonts w:hint="eastAsia"/>
        </w:rPr>
        <w:t>这等于在说，这个话题怎么样都行了。</w:t>
      </w:r>
    </w:p>
    <w:p w:rsidR="009C1EAC" w:rsidRDefault="009C1EAC" w:rsidP="00336F81">
      <w:r>
        <w:rPr>
          <w:rFonts w:hint="eastAsia"/>
        </w:rPr>
        <w:t>【…………哈，倒是知道有珠你喜欢小道具之类的，对这个也有兴趣吗？】</w:t>
      </w:r>
    </w:p>
    <w:p w:rsidR="009C1EAC" w:rsidRDefault="009C1EAC" w:rsidP="00336F81">
      <w:r>
        <w:rPr>
          <w:rFonts w:hint="eastAsia"/>
        </w:rPr>
        <w:t>我可不太想有这种兴趣啊。青子一边这么想着，一边问着有珠的兴趣。</w:t>
      </w:r>
    </w:p>
    <w:p w:rsidR="009C1EAC" w:rsidRDefault="009C1EAC" w:rsidP="00336F81">
      <w:r>
        <w:rPr>
          <w:rFonts w:hint="eastAsia"/>
        </w:rPr>
        <w:t>【大概吧，</w:t>
      </w:r>
    </w:p>
    <w:p w:rsidR="009C1EAC" w:rsidRDefault="009C1EAC" w:rsidP="00336F81">
      <w:r>
        <w:rPr>
          <w:rFonts w:hint="eastAsia"/>
        </w:rPr>
        <w:t>那么，要怎么办呢？带着，还是不带着？】</w:t>
      </w:r>
    </w:p>
    <w:p w:rsidR="009C1EAC" w:rsidRDefault="009C1EAC" w:rsidP="00336F81">
      <w:r>
        <w:rPr>
          <w:rFonts w:hint="eastAsia"/>
        </w:rPr>
        <w:t>为了回答这个问题，青子沉默了片刻，然后把小瓶拿到手里，放到了口袋里。</w:t>
      </w:r>
    </w:p>
    <w:p w:rsidR="009C1EAC" w:rsidRDefault="009C1EAC" w:rsidP="00336F81">
      <w:r>
        <w:rPr>
          <w:rFonts w:hint="eastAsia"/>
        </w:rPr>
        <w:t>嘛，说不定什么时候用得着。</w:t>
      </w:r>
    </w:p>
    <w:p w:rsidR="009C1EAC" w:rsidRDefault="009C1EAC" w:rsidP="00336F81"/>
    <w:p w:rsidR="009C1EAC" w:rsidRDefault="009C1EAC" w:rsidP="00336F81"/>
    <w:p w:rsidR="009C1EAC" w:rsidRDefault="009C1EAC" w:rsidP="00336F81"/>
    <w:p w:rsidR="009C1EAC" w:rsidRDefault="009C1EAC" w:rsidP="00CE3E32">
      <w:pPr>
        <w:pStyle w:val="Title"/>
      </w:pPr>
      <w:r>
        <w:rPr>
          <w:rFonts w:hint="eastAsia"/>
        </w:rPr>
        <w:t>虽然这话不像是我会说的</w:t>
      </w:r>
    </w:p>
    <w:p w:rsidR="009C1EAC" w:rsidRDefault="009C1EAC" w:rsidP="00CE3E32">
      <w:r>
        <w:rPr>
          <w:rFonts w:hint="eastAsia"/>
        </w:rPr>
        <w:t>在那之后过了两个小时，现在是晚上九点。</w:t>
      </w:r>
    </w:p>
    <w:p w:rsidR="009C1EAC" w:rsidRDefault="009C1EAC" w:rsidP="00CE3E32">
      <w:r>
        <w:rPr>
          <w:rFonts w:hint="eastAsia"/>
        </w:rPr>
        <w:t>两个人对话的场所从客厅移动到了日光室。这里有着和这个洋馆不契合的宽广。</w:t>
      </w:r>
    </w:p>
    <w:p w:rsidR="009C1EAC" w:rsidRDefault="009C1EAC" w:rsidP="00CE3E32">
      <w:r>
        <w:rPr>
          <w:rFonts w:hint="eastAsia"/>
        </w:rPr>
        <w:t>【嘛，说真的，本来不打算拜托鸢丸的。】</w:t>
      </w:r>
    </w:p>
    <w:p w:rsidR="009C1EAC" w:rsidRDefault="009C1EAC" w:rsidP="00CE3E32">
      <w:r>
        <w:rPr>
          <w:rFonts w:hint="eastAsia"/>
        </w:rPr>
        <w:t>桌子上摆放着砂锅。</w:t>
      </w:r>
    </w:p>
    <w:p w:rsidR="009C1EAC" w:rsidRDefault="009C1EAC" w:rsidP="00CE3E32">
      <w:r>
        <w:rPr>
          <w:rFonts w:hint="eastAsia"/>
        </w:rPr>
        <w:t>在咕噜咕噜翻滚的热气中用筷子在砂锅中翻找。青子也不知道是在和谁说着。</w:t>
      </w:r>
    </w:p>
    <w:p w:rsidR="009C1EAC" w:rsidRDefault="009C1EAC" w:rsidP="00CE3E32">
      <w:r>
        <w:rPr>
          <w:rFonts w:hint="eastAsia"/>
        </w:rPr>
        <w:t>今天的晚饭，是和洋馆正相反的和食。</w:t>
      </w:r>
    </w:p>
    <w:p w:rsidR="009C1EAC" w:rsidRDefault="009C1EAC" w:rsidP="00CE3E32">
      <w:r>
        <w:rPr>
          <w:rFonts w:hint="eastAsia"/>
        </w:rPr>
        <w:t>像这种日式的，只需要买好材料放到锅里去煮就可以了的料理，多半是青子做的。</w:t>
      </w:r>
    </w:p>
    <w:p w:rsidR="009C1EAC" w:rsidRDefault="009C1EAC" w:rsidP="00CE3E32">
      <w:r>
        <w:rPr>
          <w:rFonts w:hint="eastAsia"/>
        </w:rPr>
        <w:t>有珠坐在青子对面，依旧无言的把叉子放入到锅中。</w:t>
      </w:r>
    </w:p>
    <w:p w:rsidR="009C1EAC" w:rsidRDefault="009C1EAC" w:rsidP="00CE3E32">
      <w:r>
        <w:rPr>
          <w:rFonts w:hint="eastAsia"/>
        </w:rPr>
        <w:t>【山城那家伙过来说什么“静希君还没有加入社团，虽然有些麻烦但能交给你吗？”，可真是没力气再要我把全校学生的活动范围重新整理一遍了。】</w:t>
      </w:r>
    </w:p>
    <w:p w:rsidR="009C1EAC" w:rsidRDefault="009C1EAC" w:rsidP="00CE3E32">
      <w:r>
        <w:rPr>
          <w:rFonts w:hint="eastAsia"/>
        </w:rPr>
        <w:t>取出的丸子还和少女一样纯白，又把它放回到锅里。</w:t>
      </w:r>
    </w:p>
    <w:p w:rsidR="009C1EAC" w:rsidRDefault="009C1EAC" w:rsidP="00CE3E32">
      <w:r>
        <w:rPr>
          <w:rFonts w:hint="eastAsia"/>
        </w:rPr>
        <w:t>没办法，取出来太早了，还没有熟透。</w:t>
      </w:r>
    </w:p>
    <w:p w:rsidR="009C1EAC" w:rsidRDefault="009C1EAC" w:rsidP="00CE3E32">
      <w:r>
        <w:rPr>
          <w:rFonts w:hint="eastAsia"/>
        </w:rPr>
        <w:t>【然后，我也知道那个傻瓜正在忙着打工。</w:t>
      </w:r>
    </w:p>
    <w:p w:rsidR="009C1EAC" w:rsidRDefault="009C1EAC" w:rsidP="00CE3E32">
      <w:r>
        <w:rPr>
          <w:rFonts w:hint="eastAsia"/>
        </w:rPr>
        <w:t>所以想找一个三四月份之前都能轻松点的，而且不用亲自去的社团。想着和这样社团的社长谈谈话什么的，万幸这样的社团一个都没有啊，这下有点头疼了呐。</w:t>
      </w:r>
    </w:p>
    <w:p w:rsidR="009C1EAC" w:rsidRDefault="009C1EAC" w:rsidP="00CE3E32">
      <w:r>
        <w:rPr>
          <w:rFonts w:hint="eastAsia"/>
        </w:rPr>
        <w:t>喂，在听吗？有珠。】</w:t>
      </w:r>
    </w:p>
    <w:p w:rsidR="009C1EAC" w:rsidRDefault="009C1EAC" w:rsidP="00CE3E32">
      <w:r>
        <w:rPr>
          <w:rFonts w:hint="eastAsia"/>
        </w:rPr>
        <w:t>因为餐具正含在嘴里，有珠没有出声而是把头上下点了两下。</w:t>
      </w:r>
    </w:p>
    <w:p w:rsidR="009C1EAC" w:rsidRDefault="009C1EAC" w:rsidP="00CE3E32">
      <w:r>
        <w:rPr>
          <w:rFonts w:hint="eastAsia"/>
        </w:rPr>
        <w:t>从表情上可以看出有珠既没有兴趣也没有意见，既然青子说了，那就听着。</w:t>
      </w:r>
    </w:p>
    <w:p w:rsidR="009C1EAC" w:rsidRDefault="009C1EAC" w:rsidP="00CE3E32">
      <w:r>
        <w:rPr>
          <w:rFonts w:hint="eastAsia"/>
        </w:rPr>
        <w:t>对此就满足了的青子倒也正好与之相配。</w:t>
      </w:r>
    </w:p>
    <w:p w:rsidR="009C1EAC" w:rsidRDefault="009C1EAC" w:rsidP="00CE3E32">
      <w:r>
        <w:rPr>
          <w:rFonts w:hint="eastAsia"/>
        </w:rPr>
        <w:t>【然后教育我，那是个好人。可不能相信说这话的家伙，更难以置信的是鸢丸都把之前那件事给说溜嘴了。</w:t>
      </w:r>
    </w:p>
    <w:p w:rsidR="009C1EAC" w:rsidRDefault="009C1EAC" w:rsidP="00CE3E32">
      <w:r>
        <w:rPr>
          <w:rFonts w:hint="eastAsia"/>
        </w:rPr>
        <w:t>那不是一个好人，只是一个呆子罢了。</w:t>
      </w:r>
    </w:p>
    <w:p w:rsidR="009C1EAC" w:rsidRDefault="009C1EAC" w:rsidP="00CE3E32">
      <w:r>
        <w:rPr>
          <w:rFonts w:hint="eastAsia"/>
        </w:rPr>
        <w:t>……………而且，都被那么说了连火都不发一下算什么啊？】</w:t>
      </w:r>
    </w:p>
    <w:p w:rsidR="009C1EAC" w:rsidRDefault="009C1EAC" w:rsidP="00CE3E32">
      <w:r>
        <w:rPr>
          <w:rFonts w:hint="eastAsia"/>
        </w:rPr>
        <w:t>想起了今天学生会室发生的事。</w:t>
      </w:r>
    </w:p>
    <w:p w:rsidR="009C1EAC" w:rsidRDefault="009C1EAC" w:rsidP="00CE3E32">
      <w:r>
        <w:rPr>
          <w:rFonts w:hint="eastAsia"/>
        </w:rPr>
        <w:t>草十郎对青子这边所说的话，连反对都没反对一声就直接走了。</w:t>
      </w:r>
    </w:p>
    <w:p w:rsidR="009C1EAC" w:rsidRDefault="009C1EAC" w:rsidP="00CE3E32">
      <w:r>
        <w:rPr>
          <w:rFonts w:hint="eastAsia"/>
        </w:rPr>
        <w:t>想起草十郎最后那个清澈的表情，青子嚼也没嚼，把剩下的山芋饼胡乱吞了下去。</w:t>
      </w:r>
    </w:p>
    <w:p w:rsidR="009C1EAC" w:rsidRDefault="009C1EAC" w:rsidP="00CE3E32">
      <w:r>
        <w:rPr>
          <w:rFonts w:hint="eastAsia"/>
        </w:rPr>
        <w:t>【…………哼</w:t>
      </w:r>
      <w:r>
        <w:t>~</w:t>
      </w:r>
      <w:r>
        <w:rPr>
          <w:rFonts w:hint="eastAsia"/>
        </w:rPr>
        <w:t>这边也了解到一些东西呢。】</w:t>
      </w:r>
    </w:p>
    <w:p w:rsidR="009C1EAC" w:rsidRDefault="009C1EAC" w:rsidP="00CE3E32">
      <w:r>
        <w:rPr>
          <w:rFonts w:hint="eastAsia"/>
        </w:rPr>
        <w:t>一句话概括草十郎的话，青子结束幼年期时获赠的那一句非常合适。</w:t>
      </w:r>
    </w:p>
    <w:p w:rsidR="009C1EAC" w:rsidRDefault="009C1EAC" w:rsidP="00CE3E32">
      <w:r>
        <w:rPr>
          <w:rFonts w:hint="eastAsia"/>
        </w:rPr>
        <w:t>“小青子知道的吧，</w:t>
      </w:r>
    </w:p>
    <w:p w:rsidR="009C1EAC" w:rsidRDefault="009C1EAC" w:rsidP="00CE3E32">
      <w:r>
        <w:rPr>
          <w:rFonts w:hint="eastAsia"/>
        </w:rPr>
        <w:t>能做到就算只有自己也要继续下去的话，是非常棒的一件事。”</w:t>
      </w:r>
    </w:p>
    <w:p w:rsidR="009C1EAC" w:rsidRDefault="009C1EAC" w:rsidP="00CE3E32">
      <w:r>
        <w:rPr>
          <w:rFonts w:hint="eastAsia"/>
        </w:rPr>
        <w:t>大概，那句话是在夸奖我。</w:t>
      </w:r>
    </w:p>
    <w:p w:rsidR="009C1EAC" w:rsidRDefault="009C1EAC" w:rsidP="00CE3E32">
      <w:r>
        <w:rPr>
          <w:rFonts w:hint="eastAsia"/>
        </w:rPr>
        <w:t>但是对我来说却是残酷的评价。</w:t>
      </w:r>
    </w:p>
    <w:p w:rsidR="009C1EAC" w:rsidRDefault="009C1EAC" w:rsidP="00CE3E32">
      <w:r>
        <w:rPr>
          <w:rFonts w:hint="eastAsia"/>
        </w:rPr>
        <w:t>因为，告诉我这句话的人的脸上，满是见到什么让人心疼东西的表情。</w:t>
      </w:r>
    </w:p>
    <w:p w:rsidR="009C1EAC" w:rsidRDefault="009C1EAC" w:rsidP="00CE3E32">
      <w:r>
        <w:rPr>
          <w:rFonts w:hint="eastAsia"/>
        </w:rPr>
        <w:t>“</w:t>
      </w:r>
      <w:r>
        <w:t>——</w:t>
      </w:r>
      <w:r>
        <w:rPr>
          <w:rFonts w:hint="eastAsia"/>
        </w:rPr>
        <w:t>嘛，被说了那么奇怪的话，现在也无所谓了。”</w:t>
      </w:r>
    </w:p>
    <w:p w:rsidR="009C1EAC" w:rsidRDefault="009C1EAC" w:rsidP="00CE3E32">
      <w:r>
        <w:rPr>
          <w:rFonts w:hint="eastAsia"/>
        </w:rPr>
        <w:t>尽管如此，这也可能会成为一生最为之迷惑的一件事吧，自己憧憬的人竟然会做出那种表情，给幼小的心灵震撼太大了。</w:t>
      </w:r>
    </w:p>
    <w:p w:rsidR="009C1EAC" w:rsidRDefault="009C1EAC" w:rsidP="00CE3E32">
      <w:r>
        <w:rPr>
          <w:rFonts w:hint="eastAsia"/>
        </w:rPr>
        <w:t>【…………吵架。】</w:t>
      </w:r>
    </w:p>
    <w:p w:rsidR="009C1EAC" w:rsidRDefault="009C1EAC" w:rsidP="00CE3E32">
      <w:r>
        <w:rPr>
          <w:rFonts w:hint="eastAsia"/>
        </w:rPr>
        <w:t>【唉？】</w:t>
      </w:r>
    </w:p>
    <w:p w:rsidR="009C1EAC" w:rsidRDefault="009C1EAC" w:rsidP="00CE3E32">
      <w:r>
        <w:rPr>
          <w:rFonts w:hint="eastAsia"/>
        </w:rPr>
        <w:t>青子正举着筷子陷入沉思，有珠突然这样说了一句。</w:t>
      </w:r>
    </w:p>
    <w:p w:rsidR="009C1EAC" w:rsidRDefault="009C1EAC" w:rsidP="00CE3E32">
      <w:r>
        <w:rPr>
          <w:rFonts w:hint="eastAsia"/>
        </w:rPr>
        <w:t>【抱歉，没有听清，吵架……是指争吵吗？】</w:t>
      </w:r>
    </w:p>
    <w:p w:rsidR="009C1EAC" w:rsidRDefault="009C1EAC" w:rsidP="00CE3E32">
      <w:r>
        <w:rPr>
          <w:rFonts w:hint="eastAsia"/>
        </w:rPr>
        <w:t>点头，然后低下了可爱的脸庞。</w:t>
      </w:r>
    </w:p>
    <w:p w:rsidR="009C1EAC" w:rsidRDefault="009C1EAC" w:rsidP="00CE3E32">
      <w:r>
        <w:rPr>
          <w:rFonts w:hint="eastAsia"/>
        </w:rPr>
        <w:t>【虽然只是根据你的感想把状况概括了一下。</w:t>
      </w:r>
    </w:p>
    <w:p w:rsidR="009C1EAC" w:rsidRDefault="009C1EAC" w:rsidP="00CE3E32">
      <w:r>
        <w:rPr>
          <w:rFonts w:hint="eastAsia"/>
        </w:rPr>
        <w:t>也就是说，青子和那个人吵架了对吧。】</w:t>
      </w:r>
    </w:p>
    <w:p w:rsidR="009C1EAC" w:rsidRDefault="009C1EAC" w:rsidP="00CE3E32">
      <w:r>
        <w:rPr>
          <w:rFonts w:hint="eastAsia"/>
        </w:rPr>
        <w:t>啊呜，有珠把最后的山芋饼送进嘴里。</w:t>
      </w:r>
    </w:p>
    <w:p w:rsidR="009C1EAC" w:rsidRDefault="009C1EAC" w:rsidP="00CE3E32">
      <w:r>
        <w:rPr>
          <w:rFonts w:hint="eastAsia"/>
        </w:rPr>
        <w:t>有些超出预料之外，讨厌但是十分准确的见解。</w:t>
      </w:r>
    </w:p>
    <w:p w:rsidR="009C1EAC" w:rsidRDefault="009C1EAC" w:rsidP="00CE3E32">
      <w:r>
        <w:rPr>
          <w:rFonts w:hint="eastAsia"/>
        </w:rPr>
        <w:t>【为……为啥这么说啊？！</w:t>
      </w:r>
    </w:p>
    <w:p w:rsidR="009C1EAC" w:rsidRDefault="009C1EAC" w:rsidP="00CE3E32">
      <w:r>
        <w:rPr>
          <w:rFonts w:hint="eastAsia"/>
        </w:rPr>
        <w:t>我只是一秒都不想和那家伙扯上关系。根本不是为了吵架，也完全没有兴趣，对话也是能简短尽量简短。】</w:t>
      </w:r>
    </w:p>
    <w:p w:rsidR="009C1EAC" w:rsidRDefault="009C1EAC" w:rsidP="00CE3E32">
      <w:r>
        <w:rPr>
          <w:rFonts w:hint="eastAsia"/>
        </w:rPr>
        <w:t>【那，为什么今天说起来了？】</w:t>
      </w:r>
    </w:p>
    <w:p w:rsidR="009C1EAC" w:rsidRDefault="009C1EAC" w:rsidP="00CE3E32">
      <w:r>
        <w:rPr>
          <w:rFonts w:hint="eastAsia"/>
        </w:rPr>
        <w:t>【唉…………这个是…………怎么说，就只有你报告了今天的调查过程，除此以外总要有人说点什么吧。】</w:t>
      </w:r>
    </w:p>
    <w:p w:rsidR="009C1EAC" w:rsidRDefault="009C1EAC" w:rsidP="00CE3E32">
      <w:r>
        <w:rPr>
          <w:rFonts w:hint="eastAsia"/>
        </w:rPr>
        <w:t>真的吗？除此以外真的就没有其他可说的吗？</w:t>
      </w:r>
    </w:p>
    <w:p w:rsidR="009C1EAC" w:rsidRDefault="009C1EAC" w:rsidP="00CE3E32">
      <w:r>
        <w:rPr>
          <w:rFonts w:hint="eastAsia"/>
        </w:rPr>
        <w:t>自掘坟墓后自己跳了进去，不但如此还把土给自己盖上了。等青子注意到这件事，已经是在几个小时之后，说过晚安钻进被子之后的事了。</w:t>
      </w:r>
    </w:p>
    <w:p w:rsidR="009C1EAC" w:rsidRDefault="009C1EAC" w:rsidP="00CE3E32">
      <w:r>
        <w:rPr>
          <w:rFonts w:hint="eastAsia"/>
        </w:rPr>
        <w:t>【好吧，我其实无所谓。</w:t>
      </w:r>
    </w:p>
    <w:p w:rsidR="009C1EAC" w:rsidRDefault="009C1EAC" w:rsidP="00CE3E32">
      <w:r>
        <w:rPr>
          <w:rFonts w:hint="eastAsia"/>
        </w:rPr>
        <w:t>但是…………青子，是真的很讨厌那个人吗？】</w:t>
      </w:r>
    </w:p>
    <w:p w:rsidR="009C1EAC" w:rsidRDefault="009C1EAC" w:rsidP="00CE3E32">
      <w:r>
        <w:rPr>
          <w:rFonts w:hint="eastAsia"/>
        </w:rPr>
        <w:t>好像在做什么神圣的工作似的，一直在默默吃饭的有珠这么问道。</w:t>
      </w:r>
    </w:p>
    <w:p w:rsidR="009C1EAC" w:rsidRDefault="009C1EAC" w:rsidP="00CE3E32">
      <w:r>
        <w:rPr>
          <w:rFonts w:hint="eastAsia"/>
        </w:rPr>
        <w:t>表情的话还是一如既往的毫不关心，其实有珠心里觉得青子的态度很有意思。</w:t>
      </w:r>
    </w:p>
    <w:p w:rsidR="009C1EAC" w:rsidRPr="00996456" w:rsidRDefault="009C1EAC" w:rsidP="00CE3E32">
      <w:r>
        <w:rPr>
          <w:rFonts w:hint="eastAsia"/>
        </w:rPr>
        <w:t>青子没有注意到有珠的想法，</w:t>
      </w:r>
    </w:p>
    <w:p w:rsidR="009C1EAC" w:rsidRDefault="009C1EAC" w:rsidP="00CE3E32">
      <w:r>
        <w:rPr>
          <w:rFonts w:hint="eastAsia"/>
        </w:rPr>
        <w:t>如果是平时的话应该很简单就能注意到，但是现在心里的混乱把那份余力夺走了。</w:t>
      </w:r>
    </w:p>
    <w:p w:rsidR="009C1EAC" w:rsidRDefault="009C1EAC" w:rsidP="00CE3E32">
      <w:r>
        <w:rPr>
          <w:rFonts w:hint="eastAsia"/>
        </w:rPr>
        <w:t>【是真讨厌吗……那当然了，我都说过多少遍很反感他了。】</w:t>
      </w:r>
    </w:p>
    <w:p w:rsidR="009C1EAC" w:rsidRDefault="009C1EAC" w:rsidP="00CE3E32">
      <w:r>
        <w:rPr>
          <w:rFonts w:hint="eastAsia"/>
        </w:rPr>
        <w:t>【是吗？具体点呢？】</w:t>
      </w:r>
    </w:p>
    <w:p w:rsidR="009C1EAC" w:rsidRDefault="009C1EAC" w:rsidP="00CE3E32">
      <w:r>
        <w:rPr>
          <w:rFonts w:hint="eastAsia"/>
        </w:rPr>
        <w:t>【哈啊？具体点的话，这么做也没什么理由……】</w:t>
      </w:r>
    </w:p>
    <w:p w:rsidR="009C1EAC" w:rsidRDefault="009C1EAC" w:rsidP="00CE3E32">
      <w:r>
        <w:rPr>
          <w:rFonts w:hint="eastAsia"/>
        </w:rPr>
        <w:t>说到这里，青子终于注意到其中的矛盾了。</w:t>
      </w:r>
    </w:p>
    <w:p w:rsidR="009C1EAC" w:rsidRDefault="009C1EAC" w:rsidP="00CE3E32">
      <w:r>
        <w:rPr>
          <w:rFonts w:hint="eastAsia"/>
        </w:rPr>
        <w:t>【……………唔……………嗯。。】</w:t>
      </w:r>
    </w:p>
    <w:p w:rsidR="009C1EAC" w:rsidRDefault="009C1EAC" w:rsidP="00CE3E32">
      <w:r>
        <w:rPr>
          <w:rFonts w:hint="eastAsia"/>
        </w:rPr>
        <w:t>是的，完全没有理由。</w:t>
      </w:r>
    </w:p>
    <w:p w:rsidR="009C1EAC" w:rsidRDefault="009C1EAC" w:rsidP="00CE3E32">
      <w:r>
        <w:rPr>
          <w:rFonts w:hint="eastAsia"/>
        </w:rPr>
        <w:t>第一眼看见那个乡下人，本能的就知道自己与他无法相容。</w:t>
      </w:r>
    </w:p>
    <w:p w:rsidR="009C1EAC" w:rsidRDefault="009C1EAC" w:rsidP="00CE3E32">
      <w:r>
        <w:rPr>
          <w:rFonts w:hint="eastAsia"/>
        </w:rPr>
        <w:t>但是，这到底是怎么了。</w:t>
      </w:r>
    </w:p>
    <w:p w:rsidR="009C1EAC" w:rsidRDefault="009C1EAC" w:rsidP="00CE3E32">
      <w:r>
        <w:rPr>
          <w:rFonts w:hint="eastAsia"/>
        </w:rPr>
        <w:t>本来没有理由的感情，和没有根据的决定之类的东西都是青子最讨厌的。</w:t>
      </w:r>
    </w:p>
    <w:p w:rsidR="009C1EAC" w:rsidRDefault="009C1EAC" w:rsidP="00CE3E32">
      <w:r>
        <w:rPr>
          <w:rFonts w:hint="eastAsia"/>
        </w:rPr>
        <w:t>【嗯……………讨，讨厌的东西就是会讨厌的吧…………没有什么理由，我想……】</w:t>
      </w:r>
    </w:p>
    <w:p w:rsidR="009C1EAC" w:rsidRDefault="009C1EAC" w:rsidP="00CE3E32">
      <w:r>
        <w:rPr>
          <w:rFonts w:hint="eastAsia"/>
        </w:rPr>
        <w:t>嘴上这么说其实是让人咋舌的讨厌，</w:t>
      </w:r>
    </w:p>
    <w:p w:rsidR="009C1EAC" w:rsidRDefault="009C1EAC" w:rsidP="00CE3E32">
      <w:r>
        <w:rPr>
          <w:rFonts w:hint="eastAsia"/>
        </w:rPr>
        <w:t>……………让人奇怪的是，青子想不出讨厌草十郎的理由。</w:t>
      </w:r>
    </w:p>
    <w:p w:rsidR="009C1EAC" w:rsidRDefault="009C1EAC" w:rsidP="00CE3E32">
      <w:r>
        <w:rPr>
          <w:rFonts w:hint="eastAsia"/>
        </w:rPr>
        <w:t>没有常识的他和现在这个环境格格不入，但这不是草十郎自己的过错。</w:t>
      </w:r>
    </w:p>
    <w:p w:rsidR="009C1EAC" w:rsidRDefault="009C1EAC" w:rsidP="00CE3E32">
      <w:r>
        <w:rPr>
          <w:rFonts w:hint="eastAsia"/>
        </w:rPr>
        <w:t>不，草十郎反而做出一副顺应文明社会的样子，那就应该对他有好感才对。</w:t>
      </w:r>
    </w:p>
    <w:p w:rsidR="009C1EAC" w:rsidRDefault="009C1EAC" w:rsidP="00CE3E32">
      <w:r>
        <w:rPr>
          <w:rFonts w:hint="eastAsia"/>
        </w:rPr>
        <w:t>总是在发呆，行动非常缓慢，也应该不是这些。</w:t>
      </w:r>
    </w:p>
    <w:p w:rsidR="009C1EAC" w:rsidRDefault="009C1EAC" w:rsidP="00CE3E32">
      <w:r>
        <w:rPr>
          <w:rFonts w:hint="eastAsia"/>
        </w:rPr>
        <w:t>总是觉得他的活动啊言行啊慢半拍，但他也注意着要让自己的行动跟上步调，结果，并没有比别人缓慢的样子。</w:t>
      </w:r>
    </w:p>
    <w:p w:rsidR="009C1EAC" w:rsidRDefault="009C1EAC" w:rsidP="00CE3E32">
      <w:r>
        <w:rPr>
          <w:rFonts w:hint="eastAsia"/>
        </w:rPr>
        <w:t>如果就这样给静希草十郎这个人物做一个相对公平的评分，内容包括和环境的融洽度以及人格，那结果很明显。</w:t>
      </w:r>
    </w:p>
    <w:p w:rsidR="009C1EAC" w:rsidRDefault="009C1EAC" w:rsidP="00CE3E32">
      <w:r>
        <w:rPr>
          <w:rFonts w:hint="eastAsia"/>
        </w:rPr>
        <w:t>虽然不想承认，但就如大家所说，他是个毫不让人讨厌的“好人”。</w:t>
      </w:r>
    </w:p>
    <w:p w:rsidR="009C1EAC" w:rsidRDefault="009C1EAC" w:rsidP="00CE3E32">
      <w:r>
        <w:rPr>
          <w:rFonts w:hint="eastAsia"/>
        </w:rPr>
        <w:t>【有些认真了…………作为人的缺点，真的连一丁点都没有吗？那家伙。】</w:t>
      </w:r>
    </w:p>
    <w:p w:rsidR="009C1EAC" w:rsidRDefault="009C1EAC" w:rsidP="00CE3E32">
      <w:r>
        <w:rPr>
          <w:rFonts w:hint="eastAsia"/>
        </w:rPr>
        <w:t>不行的部分有山那么多，都暂时先保留吧。</w:t>
      </w:r>
    </w:p>
    <w:p w:rsidR="009C1EAC" w:rsidRDefault="009C1EAC" w:rsidP="00CE3E32">
      <w:r>
        <w:rPr>
          <w:rFonts w:hint="eastAsia"/>
        </w:rPr>
        <w:t>刚才一直在忙忙碌碌不断开合的筷子，现在完全停止了。</w:t>
      </w:r>
    </w:p>
    <w:p w:rsidR="009C1EAC" w:rsidRDefault="009C1EAC" w:rsidP="00CE3E32">
      <w:r>
        <w:rPr>
          <w:rFonts w:hint="eastAsia"/>
        </w:rPr>
        <w:t>怎么感觉越来越火大了。</w:t>
      </w:r>
    </w:p>
    <w:p w:rsidR="009C1EAC" w:rsidRDefault="009C1EAC" w:rsidP="00CE3E32">
      <w:r>
        <w:rPr>
          <w:rFonts w:hint="eastAsia"/>
        </w:rPr>
        <w:t>没有理由就在反感的青子甩了甩头。</w:t>
      </w:r>
    </w:p>
    <w:p w:rsidR="009C1EAC" w:rsidRDefault="009C1EAC" w:rsidP="00CE3E32">
      <w:r>
        <w:rPr>
          <w:rFonts w:hint="eastAsia"/>
        </w:rPr>
        <w:t>这可不好，不能容忍这样的自己，一定要好好分析一下静希草十郎，只要再强迫自己一下就行。</w:t>
      </w:r>
    </w:p>
    <w:p w:rsidR="009C1EAC" w:rsidRDefault="009C1EAC" w:rsidP="00CE3E32">
      <w:r>
        <w:rPr>
          <w:rFonts w:hint="eastAsia"/>
        </w:rPr>
        <w:t>青子陷入自己的思考之中，有珠则仔仔细细的观察着她。</w:t>
      </w:r>
    </w:p>
    <w:p w:rsidR="009C1EAC" w:rsidRDefault="009C1EAC" w:rsidP="00CE3E32">
      <w:r>
        <w:rPr>
          <w:rFonts w:hint="eastAsia"/>
        </w:rPr>
        <w:t>【…………我放弃了。】</w:t>
      </w:r>
    </w:p>
    <w:p w:rsidR="009C1EAC" w:rsidRDefault="009C1EAC" w:rsidP="00CE3E32">
      <w:r>
        <w:rPr>
          <w:rFonts w:hint="eastAsia"/>
        </w:rPr>
        <w:t>小小的叹息。</w:t>
      </w:r>
    </w:p>
    <w:p w:rsidR="009C1EAC" w:rsidRDefault="009C1EAC" w:rsidP="00CE3E32">
      <w:r>
        <w:rPr>
          <w:rFonts w:hint="eastAsia"/>
        </w:rPr>
        <w:t>【真不像你啊，青子。】</w:t>
      </w:r>
    </w:p>
    <w:p w:rsidR="009C1EAC" w:rsidRDefault="009C1EAC" w:rsidP="00CE3E32">
      <w:r>
        <w:rPr>
          <w:rFonts w:hint="eastAsia"/>
        </w:rPr>
        <w:t>这一句话，对青子来说是毙命一击。</w:t>
      </w:r>
    </w:p>
    <w:p w:rsidR="009C1EAC" w:rsidRDefault="009C1EAC" w:rsidP="00CE3E32">
      <w:r>
        <w:rPr>
          <w:rFonts w:hint="eastAsia"/>
        </w:rPr>
        <w:t>自己无法理解的头晕起来。</w:t>
      </w:r>
    </w:p>
    <w:p w:rsidR="009C1EAC" w:rsidRDefault="009C1EAC" w:rsidP="00CE3E32">
      <w:r>
        <w:rPr>
          <w:rFonts w:hint="eastAsia"/>
        </w:rPr>
        <w:t>有珠吃完之后离开了房间，暂且先把椅子都排好吧。</w:t>
      </w:r>
    </w:p>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CE3E32"/>
    <w:p w:rsidR="009C1EAC" w:rsidRDefault="009C1EAC" w:rsidP="00155887">
      <w:pPr>
        <w:pStyle w:val="Title"/>
      </w:pPr>
      <w:r>
        <w:rPr>
          <w:rFonts w:hint="eastAsia"/>
        </w:rPr>
        <w:t>暗地里的觉悟</w:t>
      </w:r>
    </w:p>
    <w:p w:rsidR="009C1EAC" w:rsidRDefault="009C1EAC" w:rsidP="00155887">
      <w:r>
        <w:rPr>
          <w:rFonts w:hint="eastAsia"/>
        </w:rPr>
        <w:t>但是，</w:t>
      </w:r>
    </w:p>
    <w:p w:rsidR="009C1EAC" w:rsidRDefault="009C1EAC" w:rsidP="00155887">
      <w:r>
        <w:rPr>
          <w:rFonts w:hint="eastAsia"/>
        </w:rPr>
        <w:t>虽然被毙命一击打中了，但一直趴在那里也不是青子的作风。</w:t>
      </w:r>
    </w:p>
    <w:p w:rsidR="009C1EAC" w:rsidRDefault="009C1EAC" w:rsidP="00155887">
      <w:r>
        <w:rPr>
          <w:rFonts w:hint="eastAsia"/>
        </w:rPr>
        <w:t>早早的把晚饭收拾完毕，让有珠先去洗澡后回到了自己的房间。</w:t>
      </w:r>
    </w:p>
    <w:p w:rsidR="009C1EAC" w:rsidRDefault="009C1EAC" w:rsidP="00155887">
      <w:r>
        <w:rPr>
          <w:rFonts w:hint="eastAsia"/>
        </w:rPr>
        <w:t>在洋馆里没有人的地方是不会开电灯的，明亮的地方就只有起居室和少女们的房间。</w:t>
      </w:r>
    </w:p>
    <w:p w:rsidR="009C1EAC" w:rsidRDefault="009C1EAC" w:rsidP="00155887">
      <w:r>
        <w:rPr>
          <w:rFonts w:hint="eastAsia"/>
        </w:rPr>
        <w:t>二楼被黑暗包裹着。</w:t>
      </w:r>
    </w:p>
    <w:p w:rsidR="009C1EAC" w:rsidRDefault="009C1EAC" w:rsidP="00155887">
      <w:r>
        <w:rPr>
          <w:rFonts w:hint="eastAsia"/>
        </w:rPr>
        <w:t>格叽格叽走在长长的、全靠月光照明的走廊。青子到达了处在二楼东侧最靠里位置的自己的房间。</w:t>
      </w:r>
    </w:p>
    <w:p w:rsidR="009C1EAC" w:rsidRDefault="009C1EAC" w:rsidP="00155887">
      <w:r>
        <w:rPr>
          <w:rFonts w:hint="eastAsia"/>
        </w:rPr>
        <w:t>【</w:t>
      </w:r>
      <w:r>
        <w:t>——</w:t>
      </w:r>
      <w:r>
        <w:rPr>
          <w:rFonts w:hint="eastAsia"/>
        </w:rPr>
        <w:t>结论的话，</w:t>
      </w:r>
    </w:p>
    <w:p w:rsidR="009C1EAC" w:rsidRDefault="009C1EAC" w:rsidP="00155887">
      <w:r>
        <w:rPr>
          <w:rFonts w:hint="eastAsia"/>
        </w:rPr>
        <w:t>果然，不喜欢背后捅刀子。】</w:t>
      </w:r>
    </w:p>
    <w:p w:rsidR="009C1EAC" w:rsidRDefault="009C1EAC" w:rsidP="00155887">
      <w:r>
        <w:rPr>
          <w:rFonts w:hint="eastAsia"/>
        </w:rPr>
        <w:t>直到刚才走在走廊里，不，直到进到房间里都在思考这件事。</w:t>
      </w:r>
    </w:p>
    <w:p w:rsidR="009C1EAC" w:rsidRDefault="009C1EAC" w:rsidP="00155887">
      <w:r>
        <w:rPr>
          <w:rFonts w:hint="eastAsia"/>
        </w:rPr>
        <w:t>进到屋里时，青子很干脆的这么决定了。</w:t>
      </w:r>
    </w:p>
    <w:p w:rsidR="009C1EAC" w:rsidRDefault="009C1EAC" w:rsidP="00155887">
      <w:r>
        <w:rPr>
          <w:rFonts w:hint="eastAsia"/>
        </w:rPr>
        <w:t>【既然要做那就不要躲躲藏藏的，面对面堂堂正正的把理由告诉他。】</w:t>
      </w:r>
    </w:p>
    <w:p w:rsidR="009C1EAC" w:rsidRDefault="009C1EAC" w:rsidP="00155887">
      <w:r>
        <w:rPr>
          <w:rFonts w:hint="eastAsia"/>
        </w:rPr>
        <w:t>因为同情所以做了最大的让步，才怪。</w:t>
      </w:r>
    </w:p>
    <w:p w:rsidR="009C1EAC" w:rsidRDefault="009C1EAC" w:rsidP="00155887">
      <w:r>
        <w:rPr>
          <w:rFonts w:hint="eastAsia"/>
        </w:rPr>
        <w:t>单纯的只是对她来说，这是理所应当的作法。</w:t>
      </w:r>
    </w:p>
    <w:p w:rsidR="009C1EAC" w:rsidRDefault="009C1EAC" w:rsidP="00155887">
      <w:r>
        <w:rPr>
          <w:rFonts w:hint="eastAsia"/>
        </w:rPr>
        <w:t>【很好，就这么决定了。】</w:t>
      </w:r>
    </w:p>
    <w:p w:rsidR="009C1EAC" w:rsidRDefault="009C1EAC" w:rsidP="00155887">
      <w:r>
        <w:rPr>
          <w:rFonts w:hint="eastAsia"/>
        </w:rPr>
        <w:t>确认了自己的意志，向旁边的书房走去。</w:t>
      </w:r>
    </w:p>
    <w:p w:rsidR="009C1EAC" w:rsidRDefault="009C1EAC" w:rsidP="00155887">
      <w:r>
        <w:rPr>
          <w:rFonts w:hint="eastAsia"/>
        </w:rPr>
        <w:t>【嗯</w:t>
      </w:r>
      <w:r>
        <w:t>~</w:t>
      </w:r>
      <w:r>
        <w:rPr>
          <w:rFonts w:hint="eastAsia"/>
        </w:rPr>
        <w:t>在周四这一层的冬至分类里，绿色的封面，还有……】</w:t>
      </w:r>
    </w:p>
    <w:p w:rsidR="009C1EAC" w:rsidRDefault="009C1EAC" w:rsidP="00155887">
      <w:r>
        <w:rPr>
          <w:rFonts w:hint="eastAsia"/>
        </w:rPr>
        <w:t>在无数的书本中毫不迷茫的取出一本。</w:t>
      </w:r>
    </w:p>
    <w:p w:rsidR="009C1EAC" w:rsidRDefault="009C1EAC" w:rsidP="00155887">
      <w:r>
        <w:rPr>
          <w:rFonts w:hint="eastAsia"/>
        </w:rPr>
        <w:t>从苍崎家运来的入门书籍，按照周一到周六分别放在书架中六个分隔中。</w:t>
      </w:r>
    </w:p>
    <w:p w:rsidR="009C1EAC" w:rsidRDefault="009C1EAC" w:rsidP="00155887">
      <w:r>
        <w:rPr>
          <w:rFonts w:hint="eastAsia"/>
        </w:rPr>
        <w:t>青子知道藏书的项目、分类、用途，再加上已经记忆好了。</w:t>
      </w:r>
    </w:p>
    <w:p w:rsidR="009C1EAC" w:rsidRDefault="009C1EAC" w:rsidP="00155887">
      <w:r>
        <w:rPr>
          <w:rFonts w:hint="eastAsia"/>
        </w:rPr>
        <w:t>必要的知识，资料的检索并不需要多少时间。</w:t>
      </w:r>
    </w:p>
    <w:p w:rsidR="009C1EAC" w:rsidRDefault="009C1EAC" w:rsidP="00155887">
      <w:r>
        <w:rPr>
          <w:rFonts w:hint="eastAsia"/>
        </w:rPr>
        <w:t>作为书房的主人这是最基本的义务。</w:t>
      </w:r>
    </w:p>
    <w:p w:rsidR="009C1EAC" w:rsidRDefault="009C1EAC" w:rsidP="00155887">
      <w:r>
        <w:rPr>
          <w:rFonts w:hint="eastAsia"/>
        </w:rPr>
        <w:t>……好像很伟大似的，其实仅限管理这样很小的书斋。</w:t>
      </w:r>
    </w:p>
    <w:p w:rsidR="009C1EAC" w:rsidRDefault="009C1EAC" w:rsidP="00155887">
      <w:r>
        <w:rPr>
          <w:rFonts w:hint="eastAsia"/>
        </w:rPr>
        <w:t>处在别馆的图书室不论对青子还是有珠来说都是无法上手的魔窟。</w:t>
      </w:r>
    </w:p>
    <w:p w:rsidR="009C1EAC" w:rsidRDefault="009C1EAC" w:rsidP="00155887">
      <w:r>
        <w:rPr>
          <w:rFonts w:hint="eastAsia"/>
        </w:rPr>
        <w:t>如果仅靠这个书房里的书还不够的话，就只能和有珠打声招呼到别馆那里去了。</w:t>
      </w:r>
    </w:p>
    <w:p w:rsidR="009C1EAC" w:rsidRDefault="009C1EAC" w:rsidP="00155887">
      <w:r>
        <w:rPr>
          <w:rFonts w:hint="eastAsia"/>
        </w:rPr>
        <w:t>【…………如果可以的话还是想避开这个的，但……】</w:t>
      </w:r>
    </w:p>
    <w:p w:rsidR="009C1EAC" w:rsidRDefault="009C1EAC" w:rsidP="00155887">
      <w:r>
        <w:rPr>
          <w:rFonts w:hint="eastAsia"/>
        </w:rPr>
        <w:t>把绿色的，很厚的装订书放在桌上，自己做到椅子上。</w:t>
      </w:r>
    </w:p>
    <w:p w:rsidR="009C1EAC" w:rsidRDefault="009C1EAC" w:rsidP="00155887">
      <w:r>
        <w:rPr>
          <w:rFonts w:hint="eastAsia"/>
        </w:rPr>
        <w:t>死板，坚硬，感受不到温暖的桌子。</w:t>
      </w:r>
    </w:p>
    <w:p w:rsidR="009C1EAC" w:rsidRDefault="009C1EAC" w:rsidP="00155887">
      <w:r>
        <w:rPr>
          <w:rFonts w:hint="eastAsia"/>
        </w:rPr>
        <w:t>好像不应该是年轻的少女爱用的物品，青子并不喜欢这种骨子里都透露着一副洗练的东西，而喜欢豪华一点的物品。</w:t>
      </w:r>
    </w:p>
    <w:p w:rsidR="009C1EAC" w:rsidRDefault="009C1EAC" w:rsidP="00155887">
      <w:r>
        <w:rPr>
          <w:rFonts w:hint="eastAsia"/>
        </w:rPr>
        <w:t>古旧书本的页面在桌子上翻动。</w:t>
      </w:r>
    </w:p>
    <w:p w:rsidR="009C1EAC" w:rsidRDefault="009C1EAC" w:rsidP="00155887">
      <w:r>
        <w:rPr>
          <w:rFonts w:hint="eastAsia"/>
        </w:rPr>
        <w:t>“有珠那样结界我现在还做不出来……驱人必须要倚靠场所自身才行。”</w:t>
      </w:r>
    </w:p>
    <w:p w:rsidR="009C1EAC" w:rsidRDefault="009C1EAC" w:rsidP="00155887">
      <w:r>
        <w:rPr>
          <w:rFonts w:hint="eastAsia"/>
        </w:rPr>
        <w:t>例如在山里，</w:t>
      </w:r>
    </w:p>
    <w:p w:rsidR="009C1EAC" w:rsidRDefault="009C1EAC" w:rsidP="00155887">
      <w:r>
        <w:rPr>
          <w:rFonts w:hint="eastAsia"/>
        </w:rPr>
        <w:t>例如在林中，</w:t>
      </w:r>
    </w:p>
    <w:p w:rsidR="009C1EAC" w:rsidRDefault="009C1EAC" w:rsidP="00155887">
      <w:r>
        <w:rPr>
          <w:rFonts w:hint="eastAsia"/>
        </w:rPr>
        <w:t>例如，深夜没有学生的学校中，</w:t>
      </w:r>
    </w:p>
    <w:p w:rsidR="009C1EAC" w:rsidRDefault="009C1EAC" w:rsidP="00155887">
      <w:r>
        <w:rPr>
          <w:rFonts w:hint="eastAsia"/>
        </w:rPr>
        <w:t>就算没有给场所施加魔术，只要运气没背到极点就没人会来。只能找这样的场所了。</w:t>
      </w:r>
    </w:p>
    <w:p w:rsidR="009C1EAC" w:rsidRDefault="009C1EAC" w:rsidP="00155887">
      <w:r>
        <w:rPr>
          <w:rFonts w:hint="eastAsia"/>
        </w:rPr>
        <w:t>“想要荆棘的墙壁或者魔力的雾之类的东西围到周围也不可能吧…………切断后路，要怎么做？最好，既能够被看见又能对对方起到效果。”</w:t>
      </w:r>
    </w:p>
    <w:p w:rsidR="009C1EAC" w:rsidRDefault="009C1EAC" w:rsidP="00155887">
      <w:r>
        <w:rPr>
          <w:rFonts w:hint="eastAsia"/>
        </w:rPr>
        <w:t>嘀嘀咕咕说着自己的希望，青子浏览着书页。只写有初步术式的书里面不可能会有符合她要求的东西。</w:t>
      </w:r>
    </w:p>
    <w:p w:rsidR="009C1EAC" w:rsidRDefault="009C1EAC" w:rsidP="00155887">
      <w:r>
        <w:rPr>
          <w:rFonts w:hint="eastAsia"/>
        </w:rPr>
        <w:t>虽然不想说，她寻找的其实是搜索昨夜目击者线索的方法。</w:t>
      </w:r>
    </w:p>
    <w:p w:rsidR="009C1EAC" w:rsidRDefault="009C1EAC" w:rsidP="00155887">
      <w:r>
        <w:rPr>
          <w:rFonts w:hint="eastAsia"/>
        </w:rPr>
        <w:t>魔术既有其万能的一方面也有其有限的一方面。</w:t>
      </w:r>
    </w:p>
    <w:p w:rsidR="009C1EAC" w:rsidRDefault="009C1EAC" w:rsidP="00155887">
      <w:r>
        <w:rPr>
          <w:rFonts w:hint="eastAsia"/>
        </w:rPr>
        <w:t>从基础上说，地上已有的东西，现实中能够发生的事情，如果无视实现时间和必须经费的多少，都是可以发现或者实现的。</w:t>
      </w:r>
    </w:p>
    <w:p w:rsidR="009C1EAC" w:rsidRDefault="009C1EAC" w:rsidP="00155887">
      <w:r>
        <w:rPr>
          <w:rFonts w:hint="eastAsia"/>
        </w:rPr>
        <w:t>这个宇宙（世界）无法发生的现象，魔术也无法让它发生。</w:t>
      </w:r>
    </w:p>
    <w:p w:rsidR="009C1EAC" w:rsidRDefault="009C1EAC" w:rsidP="00155887">
      <w:r>
        <w:rPr>
          <w:rFonts w:hint="eastAsia"/>
        </w:rPr>
        <w:t>也就是抄近道来做等价交换。</w:t>
      </w:r>
    </w:p>
    <w:p w:rsidR="009C1EAC" w:rsidRDefault="009C1EAC" w:rsidP="00155887">
      <w:r>
        <w:rPr>
          <w:rFonts w:hint="eastAsia"/>
        </w:rPr>
        <w:t>靠人力可以实现的现象，就以个人的力量去实行</w:t>
      </w:r>
      <w:r>
        <w:t>——</w:t>
      </w:r>
    </w:p>
    <w:p w:rsidR="009C1EAC" w:rsidRDefault="009C1EAC" w:rsidP="00155887">
      <w:r>
        <w:rPr>
          <w:rFonts w:hint="eastAsia"/>
        </w:rPr>
        <w:t>这个是一般的魔术所用的方法。</w:t>
      </w:r>
    </w:p>
    <w:p w:rsidR="009C1EAC" w:rsidRDefault="009C1EAC" w:rsidP="00155887">
      <w:r>
        <w:rPr>
          <w:rFonts w:hint="eastAsia"/>
        </w:rPr>
        <w:t>单纯点说，这样把某一个巨大的湖带到这个洋馆里也是可能的。</w:t>
      </w:r>
    </w:p>
    <w:p w:rsidR="009C1EAC" w:rsidRDefault="009C1EAC" w:rsidP="00155887">
      <w:r>
        <w:rPr>
          <w:rFonts w:hint="eastAsia"/>
        </w:rPr>
        <w:t>但是，想要实现这个世界不存在的事情，就算是只有指尖那么大小也是不被允许的。</w:t>
      </w:r>
    </w:p>
    <w:p w:rsidR="009C1EAC" w:rsidRDefault="009C1EAC" w:rsidP="00155887">
      <w:pPr>
        <w:rPr>
          <w:rFonts w:ascii="Tahoma" w:hAnsi="Tahoma" w:cs="Tahoma"/>
        </w:rPr>
      </w:pPr>
      <w:r>
        <w:rPr>
          <w:rFonts w:hint="eastAsia"/>
        </w:rPr>
        <w:t>例如说，要让青子个体放出和</w:t>
      </w:r>
      <w:r>
        <w:t>F-15</w:t>
      </w:r>
      <w:r>
        <w:rPr>
          <w:rFonts w:hint="eastAsia"/>
        </w:rPr>
        <w:t>战斗机</w:t>
      </w:r>
      <w:r>
        <w:rPr>
          <w:rFonts w:ascii="Tahoma" w:hAnsi="Tahoma" w:cs="Tahoma" w:hint="eastAsia"/>
        </w:rPr>
        <w:t>加力燃烧室一样的热量，对拥有魔术式的青子来说，这就是不断向回路中注入力量并持续一个小时，这样就能在数值上与之相同。</w:t>
      </w:r>
    </w:p>
    <w:p w:rsidR="009C1EAC" w:rsidRDefault="009C1EAC" w:rsidP="00155887">
      <w:pPr>
        <w:rPr>
          <w:rFonts w:ascii="Tahoma" w:hAnsi="Tahoma" w:cs="Tahoma"/>
        </w:rPr>
      </w:pPr>
      <w:r>
        <w:rPr>
          <w:rFonts w:ascii="Tahoma" w:hAnsi="Tahoma" w:cs="Tahoma" w:hint="eastAsia"/>
        </w:rPr>
        <w:t>能够导出与之相等，需要现实中也有引起这一现象的数值。</w:t>
      </w:r>
    </w:p>
    <w:p w:rsidR="009C1EAC" w:rsidRDefault="009C1EAC" w:rsidP="00155887">
      <w:r>
        <w:rPr>
          <w:rFonts w:hint="eastAsia"/>
        </w:rPr>
        <w:t>但是，要算与之相等的是现实中不存在的东西，那这个等式就不成立了。</w:t>
      </w:r>
    </w:p>
    <w:p w:rsidR="009C1EAC" w:rsidRDefault="009C1EAC" w:rsidP="00155887">
      <w:r>
        <w:rPr>
          <w:rFonts w:hint="eastAsia"/>
        </w:rPr>
        <w:t>魔力作为架空要素，是在着火的那一瞬间潜入秩序的网中使其脱落来欺骗秩序的东西。</w:t>
      </w:r>
    </w:p>
    <w:p w:rsidR="009C1EAC" w:rsidRDefault="009C1EAC" w:rsidP="00155887">
      <w:r>
        <w:rPr>
          <w:rFonts w:hint="eastAsia"/>
        </w:rPr>
        <w:t>想让不存在于世的东西成型</w:t>
      </w:r>
      <w:r>
        <w:t>——</w:t>
      </w:r>
      <w:r>
        <w:rPr>
          <w:rFonts w:hint="eastAsia"/>
        </w:rPr>
        <w:t>让幻想侵蚀现实，这件事是不被世界所允许的。</w:t>
      </w:r>
    </w:p>
    <w:p w:rsidR="009C1EAC" w:rsidRDefault="009C1EAC" w:rsidP="00155887">
      <w:r>
        <w:rPr>
          <w:rFonts w:hint="eastAsia"/>
        </w:rPr>
        <w:t>“…………这么说的话架空要素就是并不依附于什么，本质就是欺骗。这么个意思吧。</w:t>
      </w:r>
    </w:p>
    <w:p w:rsidR="009C1EAC" w:rsidRDefault="009C1EAC" w:rsidP="00155887">
      <w:r>
        <w:rPr>
          <w:rFonts w:hint="eastAsia"/>
        </w:rPr>
        <w:t>仅靠魔力构成的东西会被当成幻想而很快消失……………典型的结界、荆棘之壁要想生成那些多多的荆棘，就需要用魔力一口气生成并强化荆棘才行。</w:t>
      </w:r>
    </w:p>
    <w:p w:rsidR="009C1EAC" w:rsidRDefault="009C1EAC" w:rsidP="00155887">
      <w:r>
        <w:rPr>
          <w:rFonts w:hint="eastAsia"/>
        </w:rPr>
        <w:t>魔力这类东西说到底，就像很好用的汽油，还有，点燃现象这一团火的火花之类的东西。”</w:t>
      </w:r>
    </w:p>
    <w:p w:rsidR="009C1EAC" w:rsidRDefault="009C1EAC" w:rsidP="00155887">
      <w:r>
        <w:rPr>
          <w:rFonts w:hint="eastAsia"/>
        </w:rPr>
        <w:t>【</w:t>
      </w:r>
      <w:r>
        <w:t>——</w:t>
      </w:r>
      <w:r>
        <w:rPr>
          <w:rFonts w:hint="eastAsia"/>
        </w:rPr>
        <w:t>怎么说呢，</w:t>
      </w:r>
    </w:p>
    <w:p w:rsidR="009C1EAC" w:rsidRDefault="009C1EAC" w:rsidP="00155887">
      <w:r>
        <w:rPr>
          <w:rFonts w:hint="eastAsia"/>
        </w:rPr>
        <w:t>还说架空要素什么的，我能做到的就只有基本的回路连接、魔力加工并弹出去而已啊。】</w:t>
      </w:r>
    </w:p>
    <w:p w:rsidR="009C1EAC" w:rsidRDefault="009C1EAC" w:rsidP="00155887">
      <w:r>
        <w:rPr>
          <w:rFonts w:hint="eastAsia"/>
        </w:rPr>
        <w:t>啊哈哈，一边这么笑着，一边检索着有哪些结界是现在的自己可以做出的。</w:t>
      </w:r>
    </w:p>
    <w:p w:rsidR="009C1EAC" w:rsidRDefault="009C1EAC" w:rsidP="00155887">
      <w:r>
        <w:rPr>
          <w:rFonts w:hint="eastAsia"/>
        </w:rPr>
        <w:t>虽然不清楚目击者的性质，但是同为一个高中的学生，叫出来的理由要多少有多少。</w:t>
      </w:r>
    </w:p>
    <w:p w:rsidR="009C1EAC" w:rsidRDefault="009C1EAC" w:rsidP="00155887">
      <w:r>
        <w:rPr>
          <w:rFonts w:hint="eastAsia"/>
        </w:rPr>
        <w:t>问题是叫出来以后。</w:t>
      </w:r>
    </w:p>
    <w:p w:rsidR="009C1EAC" w:rsidRDefault="009C1EAC" w:rsidP="00155887">
      <w:r>
        <w:rPr>
          <w:rFonts w:hint="eastAsia"/>
        </w:rPr>
        <w:t>“那样的话，问题就在于命中率了……没有一击解决，逃跑起来可就麻烦了。”</w:t>
      </w:r>
    </w:p>
    <w:p w:rsidR="009C1EAC" w:rsidRDefault="009C1EAC" w:rsidP="00155887">
      <w:r>
        <w:rPr>
          <w:rFonts w:hint="eastAsia"/>
        </w:rPr>
        <w:t>说实话，没有有珠的援助能不能做好自己并没有多少自信。</w:t>
      </w:r>
    </w:p>
    <w:p w:rsidR="009C1EAC" w:rsidRDefault="009C1EAC" w:rsidP="00155887">
      <w:r>
        <w:rPr>
          <w:rFonts w:hint="eastAsia"/>
        </w:rPr>
        <w:t>但是对手是一般人的话，只靠自己足够了，青子也拒绝了一切帮助。</w:t>
      </w:r>
    </w:p>
    <w:p w:rsidR="009C1EAC" w:rsidRDefault="009C1EAC" w:rsidP="00155887">
      <w:r>
        <w:rPr>
          <w:rFonts w:hint="eastAsia"/>
        </w:rPr>
        <w:t>虽然还只是一个半吊子，但青子也有作为魔术师的自尊。</w:t>
      </w:r>
    </w:p>
    <w:p w:rsidR="009C1EAC" w:rsidRDefault="009C1EAC" w:rsidP="00155887">
      <w:r>
        <w:rPr>
          <w:rFonts w:hint="eastAsia"/>
        </w:rPr>
        <w:t>书页按缓慢的节奏翻动着。</w:t>
      </w:r>
    </w:p>
    <w:p w:rsidR="009C1EAC" w:rsidRDefault="009C1EAC" w:rsidP="00155887">
      <w:r>
        <w:rPr>
          <w:rFonts w:hint="eastAsia"/>
        </w:rPr>
        <w:t>在啪啦啪啦的微小声音中，青子的指头突然停在一个页面上。</w:t>
      </w:r>
    </w:p>
    <w:p w:rsidR="009C1EAC" w:rsidRDefault="009C1EAC" w:rsidP="00155887">
      <w:r>
        <w:rPr>
          <w:rFonts w:hint="eastAsia"/>
        </w:rPr>
        <w:t>【找到了。】</w:t>
      </w:r>
    </w:p>
    <w:p w:rsidR="009C1EAC" w:rsidRDefault="009C1EAC" w:rsidP="00155887">
      <w:r>
        <w:rPr>
          <w:rFonts w:hint="eastAsia"/>
        </w:rPr>
        <w:t>小小的微笑。</w:t>
      </w:r>
    </w:p>
    <w:p w:rsidR="009C1EAC" w:rsidRDefault="009C1EAC" w:rsidP="00155887">
      <w:r>
        <w:rPr>
          <w:rFonts w:hint="eastAsia"/>
        </w:rPr>
        <w:t>这是存在于记忆一角的，只能进行破坏的单纯的魔术式。</w:t>
      </w:r>
    </w:p>
    <w:p w:rsidR="009C1EAC" w:rsidRDefault="009C1EAC" w:rsidP="00155887">
      <w:r>
        <w:rPr>
          <w:rFonts w:hint="eastAsia"/>
        </w:rPr>
        <w:t>【…………栅栏的话，做出来就行，</w:t>
      </w:r>
    </w:p>
    <w:p w:rsidR="009C1EAC" w:rsidRDefault="009C1EAC" w:rsidP="00155887">
      <w:r>
        <w:rPr>
          <w:rFonts w:hint="eastAsia"/>
        </w:rPr>
        <w:t>不是狩猎时常用的那种，而是让猎物无法逃跑的那种。】</w:t>
      </w:r>
    </w:p>
    <w:p w:rsidR="009C1EAC" w:rsidRDefault="009C1EAC" w:rsidP="00155887">
      <w:r>
        <w:rPr>
          <w:rFonts w:hint="eastAsia"/>
        </w:rPr>
        <w:t>在这一页夹上书签，站起来准备带到卧室去看。</w:t>
      </w:r>
    </w:p>
    <w:p w:rsidR="009C1EAC" w:rsidRDefault="009C1EAC" w:rsidP="00155887">
      <w:r>
        <w:rPr>
          <w:rFonts w:hint="eastAsia"/>
        </w:rPr>
        <w:t>突然感觉到视线，</w:t>
      </w:r>
    </w:p>
    <w:p w:rsidR="009C1EAC" w:rsidRDefault="009C1EAC" w:rsidP="00155887">
      <w:r>
        <w:rPr>
          <w:rFonts w:hint="eastAsia"/>
        </w:rPr>
        <w:t>夜幕中透过窗户，冷冷的眼睛里倒映出少女的身影。</w:t>
      </w:r>
    </w:p>
    <w:p w:rsidR="009C1EAC" w:rsidRDefault="009C1EAC" w:rsidP="00155887">
      <w:r>
        <w:rPr>
          <w:rFonts w:hint="eastAsia"/>
        </w:rPr>
        <w:t>那是倒映在窗户上自己现在的表情，青子冷静的接受了这一事实。</w:t>
      </w:r>
    </w:p>
    <w:p w:rsidR="009C1EAC" w:rsidRDefault="009C1EAC" w:rsidP="00155887">
      <w:r>
        <w:t>——</w:t>
      </w:r>
      <w:r>
        <w:rPr>
          <w:rFonts w:hint="eastAsia"/>
        </w:rPr>
        <w:t>消灭目击者的计划立即开始实行了。</w:t>
      </w:r>
    </w:p>
    <w:p w:rsidR="009C1EAC" w:rsidRDefault="009C1EAC" w:rsidP="00155887">
      <w:r>
        <w:rPr>
          <w:rFonts w:hint="eastAsia"/>
        </w:rPr>
        <w:t>不，计划并不是什么复杂的东西。</w:t>
      </w:r>
    </w:p>
    <w:p w:rsidR="009C1EAC" w:rsidRDefault="009C1EAC" w:rsidP="00155887">
      <w:r>
        <w:rPr>
          <w:rFonts w:hint="eastAsia"/>
        </w:rPr>
        <w:t>这只是一项作业。</w:t>
      </w:r>
    </w:p>
    <w:p w:rsidR="009C1EAC" w:rsidRDefault="009C1EAC" w:rsidP="00155887">
      <w:r>
        <w:rPr>
          <w:rFonts w:hint="eastAsia"/>
        </w:rPr>
        <w:t>事先把栅栏准备好，然后把猎物引导栅栏里就可以了。</w:t>
      </w:r>
    </w:p>
    <w:p w:rsidR="009C1EAC" w:rsidRDefault="009C1EAC" w:rsidP="00155887">
      <w:r>
        <w:rPr>
          <w:rFonts w:hint="eastAsia"/>
        </w:rPr>
        <w:t>在接下来，就是不论怎么说都让其无法逃跑的暴力。</w:t>
      </w:r>
    </w:p>
    <w:p w:rsidR="009C1EAC" w:rsidRDefault="009C1EAC" w:rsidP="00155887">
      <w:r>
        <w:rPr>
          <w:rFonts w:hint="eastAsia"/>
        </w:rPr>
        <w:t>【好，有珠差不多该上来了。】</w:t>
      </w:r>
    </w:p>
    <w:p w:rsidR="009C1EAC" w:rsidRDefault="009C1EAC" w:rsidP="00155887">
      <w:r>
        <w:rPr>
          <w:rFonts w:hint="eastAsia"/>
        </w:rPr>
        <w:t>青子冰冷的心又恢复了热量，怎么都行的自言自语从口中说了出来。</w:t>
      </w:r>
    </w:p>
    <w:p w:rsidR="009C1EAC" w:rsidRDefault="009C1EAC" w:rsidP="00155887">
      <w:r>
        <w:rPr>
          <w:rFonts w:hint="eastAsia"/>
        </w:rPr>
        <w:t>有珠从进入浴室到现在已经经过了二十分钟。</w:t>
      </w:r>
    </w:p>
    <w:p w:rsidR="009C1EAC" w:rsidRDefault="009C1EAC" w:rsidP="00155887">
      <w:r>
        <w:rPr>
          <w:rFonts w:hint="eastAsia"/>
        </w:rPr>
        <w:t>她洗澡就像玩水一样，一般十分钟就结束了。</w:t>
      </w:r>
    </w:p>
    <w:p w:rsidR="009C1EAC" w:rsidRDefault="009C1EAC" w:rsidP="00155887">
      <w:r>
        <w:rPr>
          <w:rFonts w:hint="eastAsia"/>
        </w:rPr>
        <w:t>有珠是理解不了洗澡情绪的类型，洗澡不单单是维护身体的东西。</w:t>
      </w:r>
    </w:p>
    <w:p w:rsidR="009C1EAC" w:rsidRDefault="009C1EAC" w:rsidP="00155887">
      <w:r>
        <w:rPr>
          <w:rFonts w:hint="eastAsia"/>
        </w:rPr>
        <w:t>就连最棒的温泉旅行，有珠也说“感觉是个很麻烦的事情”。对这样的人青子也只能致以深深的同情。</w:t>
      </w:r>
    </w:p>
    <w:p w:rsidR="009C1EAC" w:rsidRDefault="009C1EAC" w:rsidP="00155887">
      <w:r>
        <w:rPr>
          <w:rFonts w:hint="eastAsia"/>
        </w:rPr>
        <w:t>【好了，浴室空了，然…………唉？起居室还有灯光？】</w:t>
      </w:r>
    </w:p>
    <w:p w:rsidR="009C1EAC" w:rsidRDefault="009C1EAC" w:rsidP="00155887">
      <w:r>
        <w:rPr>
          <w:rFonts w:hint="eastAsia"/>
        </w:rPr>
        <w:t>入浴结束之后，有珠很少再回起居室的。</w:t>
      </w:r>
    </w:p>
    <w:p w:rsidR="009C1EAC" w:rsidRDefault="009C1EAC" w:rsidP="00155887">
      <w:r>
        <w:rPr>
          <w:rFonts w:hint="eastAsia"/>
        </w:rPr>
        <w:t>话不投机的夜晚，赶快回到自己的房间是她的风格。</w:t>
      </w:r>
    </w:p>
    <w:p w:rsidR="009C1EAC" w:rsidRDefault="009C1EAC" w:rsidP="00155887">
      <w:r>
        <w:rPr>
          <w:rFonts w:hint="eastAsia"/>
        </w:rPr>
        <w:t>【有珠，在吗？】</w:t>
      </w:r>
    </w:p>
    <w:p w:rsidR="009C1EAC" w:rsidRDefault="009C1EAC" w:rsidP="00155887">
      <w:r>
        <w:rPr>
          <w:rFonts w:hint="eastAsia"/>
        </w:rPr>
        <w:t>【</w:t>
      </w:r>
      <w:r>
        <w:t>————</w:t>
      </w:r>
      <w:r>
        <w:rPr>
          <w:rFonts w:hint="eastAsia"/>
        </w:rPr>
        <w:t>】</w:t>
      </w:r>
    </w:p>
    <w:p w:rsidR="009C1EAC" w:rsidRDefault="009C1EAC" w:rsidP="00155887">
      <w:r>
        <w:rPr>
          <w:rFonts w:hint="eastAsia"/>
        </w:rPr>
        <w:t>缓缓点头的有珠。</w:t>
      </w:r>
    </w:p>
    <w:p w:rsidR="009C1EAC" w:rsidRDefault="009C1EAC" w:rsidP="00155887">
      <w:r>
        <w:rPr>
          <w:rFonts w:hint="eastAsia"/>
        </w:rPr>
        <w:t>并没有在读书，看来她在等青子。</w:t>
      </w:r>
    </w:p>
    <w:p w:rsidR="009C1EAC" w:rsidRDefault="009C1EAC" w:rsidP="00155887">
      <w:r>
        <w:rPr>
          <w:rFonts w:hint="eastAsia"/>
        </w:rPr>
        <w:t>“……………这么回事啊，我还真是不被信任啊。”</w:t>
      </w:r>
    </w:p>
    <w:p w:rsidR="009C1EAC" w:rsidRDefault="009C1EAC" w:rsidP="00155887">
      <w:r>
        <w:rPr>
          <w:rFonts w:hint="eastAsia"/>
        </w:rPr>
        <w:t>哈，青子开始挠头了。</w:t>
      </w:r>
    </w:p>
    <w:p w:rsidR="009C1EAC" w:rsidRDefault="009C1EAC" w:rsidP="00155887">
      <w:r>
        <w:rPr>
          <w:rFonts w:hint="eastAsia"/>
        </w:rPr>
        <w:t>不被信任也好，担心也好。</w:t>
      </w:r>
    </w:p>
    <w:p w:rsidR="009C1EAC" w:rsidRDefault="009C1EAC" w:rsidP="00155887">
      <w:r>
        <w:rPr>
          <w:rFonts w:hint="eastAsia"/>
        </w:rPr>
        <w:t>久远寺有珠的表情太过平静了，读不出一丝一毫的感情。</w:t>
      </w:r>
    </w:p>
    <w:p w:rsidR="009C1EAC" w:rsidRDefault="009C1EAC" w:rsidP="00155887">
      <w:r>
        <w:rPr>
          <w:rFonts w:hint="eastAsia"/>
        </w:rPr>
        <w:t>【要问方针的话已经决定了，听吗？】</w:t>
      </w:r>
    </w:p>
    <w:p w:rsidR="009C1EAC" w:rsidRDefault="009C1EAC" w:rsidP="00155887">
      <w:r>
        <w:rPr>
          <w:rFonts w:hint="eastAsia"/>
        </w:rPr>
        <w:t>【…………见到你的表情就知道了，不用听也行。</w:t>
      </w:r>
    </w:p>
    <w:p w:rsidR="009C1EAC" w:rsidRDefault="009C1EAC" w:rsidP="00155887">
      <w:r>
        <w:rPr>
          <w:rFonts w:hint="eastAsia"/>
        </w:rPr>
        <w:t>虽然不会迷茫是一件好事…………但也是坏习惯哦，青子。】</w:t>
      </w:r>
    </w:p>
    <w:p w:rsidR="009C1EAC" w:rsidRDefault="009C1EAC" w:rsidP="00155887">
      <w:r>
        <w:rPr>
          <w:rFonts w:hint="eastAsia"/>
        </w:rPr>
        <w:t>小小的叹息。</w:t>
      </w:r>
    </w:p>
    <w:p w:rsidR="009C1EAC" w:rsidRDefault="009C1EAC" w:rsidP="00155887">
      <w:r>
        <w:rPr>
          <w:rFonts w:hint="eastAsia"/>
        </w:rPr>
        <w:t>这个黑衣少女这么明显的表现失望还真是少见。</w:t>
      </w:r>
    </w:p>
    <w:p w:rsidR="009C1EAC" w:rsidRDefault="009C1EAC" w:rsidP="00155887">
      <w:r>
        <w:rPr>
          <w:rFonts w:hint="eastAsia"/>
        </w:rPr>
        <w:t>【哎，没兴趣去搞暗算，就算要杀也要堂堂正正的，好好的面对面把理由说清楚之后再动手。</w:t>
      </w:r>
    </w:p>
    <w:p w:rsidR="009C1EAC" w:rsidRDefault="009C1EAC" w:rsidP="00155887">
      <w:r>
        <w:rPr>
          <w:rFonts w:hint="eastAsia"/>
        </w:rPr>
        <w:t>这样刷的一刀之后就只剩放着腐烂了，有意见吗？】</w:t>
      </w:r>
    </w:p>
    <w:p w:rsidR="009C1EAC" w:rsidRDefault="009C1EAC" w:rsidP="00155887">
      <w:r>
        <w:rPr>
          <w:rFonts w:hint="eastAsia"/>
        </w:rPr>
        <w:t>【没有意见，这种事情，现在与喜欢不喜欢也没有关系了，</w:t>
      </w:r>
    </w:p>
    <w:p w:rsidR="009C1EAC" w:rsidRPr="006B412D" w:rsidRDefault="009C1EAC" w:rsidP="00155887">
      <w:r>
        <w:t>——</w:t>
      </w:r>
      <w:r>
        <w:rPr>
          <w:rFonts w:hint="eastAsia"/>
        </w:rPr>
        <w:t>但是，】</w:t>
      </w:r>
    </w:p>
    <w:p w:rsidR="009C1EAC" w:rsidRDefault="009C1EAC" w:rsidP="00155887">
      <w:r>
        <w:rPr>
          <w:rFonts w:hint="eastAsia"/>
        </w:rPr>
        <w:t>【成功率的问题对吧，我的命中率现在还马马虎虎。接下来的问题是场所的选择没有解决。</w:t>
      </w:r>
    </w:p>
    <w:p w:rsidR="009C1EAC" w:rsidRDefault="009C1EAC" w:rsidP="00155887">
      <w:r>
        <w:rPr>
          <w:rFonts w:hint="eastAsia"/>
        </w:rPr>
        <w:t>我还做不到像有珠那样，只能找一个物理上无法逃脱的场所……………有珠，有什么好意见吗？】</w:t>
      </w:r>
    </w:p>
    <w:p w:rsidR="009C1EAC" w:rsidRDefault="009C1EAC" w:rsidP="00155887">
      <w:r>
        <w:rPr>
          <w:rFonts w:hint="eastAsia"/>
        </w:rPr>
        <w:t>面对青子那边提问，有珠说着“是呐。”开始考虑起来。</w:t>
      </w:r>
    </w:p>
    <w:p w:rsidR="009C1EAC" w:rsidRDefault="009C1EAC" w:rsidP="00155887">
      <w:r>
        <w:rPr>
          <w:rFonts w:hint="eastAsia"/>
        </w:rPr>
        <w:t>用手指抵着嘴唇，表示她被问到了喜欢的问题。</w:t>
      </w:r>
    </w:p>
    <w:p w:rsidR="009C1EAC" w:rsidRDefault="009C1EAC" w:rsidP="00155887">
      <w:r>
        <w:rPr>
          <w:rFonts w:hint="eastAsia"/>
        </w:rPr>
        <w:t>【镜子怎么样？镜之国的话就可以永远关闭了。】</w:t>
      </w:r>
    </w:p>
    <w:p w:rsidR="009C1EAC" w:rsidRDefault="009C1EAC" w:rsidP="00155887">
      <w:r>
        <w:rPr>
          <w:rFonts w:hint="eastAsia"/>
        </w:rPr>
        <w:t>【…………你啊，在这方面没有常识啊。】</w:t>
      </w:r>
    </w:p>
    <w:p w:rsidR="009C1EAC" w:rsidRDefault="009C1EAC" w:rsidP="00155887">
      <w:r>
        <w:rPr>
          <w:rFonts w:hint="eastAsia"/>
        </w:rPr>
        <w:t>真是恶趣味，青子皱起了眉头。</w:t>
      </w:r>
    </w:p>
    <w:p w:rsidR="009C1EAC" w:rsidRDefault="009C1EAC" w:rsidP="00155887">
      <w:r>
        <w:rPr>
          <w:rFonts w:hint="eastAsia"/>
        </w:rPr>
        <w:t>同居人提出的值得批判的意见，完全无法参考。</w:t>
      </w:r>
    </w:p>
    <w:p w:rsidR="009C1EAC" w:rsidRDefault="009C1EAC" w:rsidP="00155887">
      <w:r>
        <w:rPr>
          <w:rFonts w:hint="eastAsia"/>
        </w:rPr>
        <w:t>青子很清楚自己能够准备的结界，不期望能够接近魔法的大结界，也准备不了。</w:t>
      </w:r>
    </w:p>
    <w:p w:rsidR="009C1EAC" w:rsidRDefault="009C1EAC" w:rsidP="00155887">
      <w:r>
        <w:rPr>
          <w:rFonts w:hint="eastAsia"/>
        </w:rPr>
        <w:t>【那也有其他的…………但是，只是在这使用的话还是算了吧。】</w:t>
      </w:r>
    </w:p>
    <w:p w:rsidR="009C1EAC" w:rsidRDefault="009C1EAC" w:rsidP="00155887">
      <w:r>
        <w:rPr>
          <w:rFonts w:hint="eastAsia"/>
        </w:rPr>
        <w:t>【你不说我也明白的，</w:t>
      </w:r>
    </w:p>
    <w:p w:rsidR="009C1EAC" w:rsidRDefault="009C1EAC" w:rsidP="00155887">
      <w:r>
        <w:rPr>
          <w:rFonts w:hint="eastAsia"/>
        </w:rPr>
        <w:t>啊</w:t>
      </w:r>
      <w:r>
        <w:t>——</w:t>
      </w:r>
      <w:r>
        <w:rPr>
          <w:rFonts w:hint="eastAsia"/>
        </w:rPr>
        <w:t>但是，对呢。</w:t>
      </w:r>
    </w:p>
    <w:p w:rsidR="009C1EAC" w:rsidRDefault="009C1EAC" w:rsidP="00155887">
      <w:r>
        <w:rPr>
          <w:rFonts w:hint="eastAsia"/>
        </w:rPr>
        <w:t>镜迷宫说不定是个好主意。】</w:t>
      </w:r>
    </w:p>
    <w:p w:rsidR="009C1EAC" w:rsidRDefault="009C1EAC" w:rsidP="00155887">
      <w:r>
        <w:rPr>
          <w:rFonts w:hint="eastAsia"/>
        </w:rPr>
        <w:t>坏坏的笑起来，青子直起了靠着墙壁的身体。</w:t>
      </w:r>
    </w:p>
    <w:p w:rsidR="009C1EAC" w:rsidRDefault="009C1EAC" w:rsidP="00155887">
      <w:r>
        <w:rPr>
          <w:rFonts w:hint="eastAsia"/>
        </w:rPr>
        <w:t>【</w:t>
      </w:r>
      <w:r>
        <w:t>thank you</w:t>
      </w:r>
      <w:r>
        <w:rPr>
          <w:rFonts w:hint="eastAsia"/>
        </w:rPr>
        <w:t>，有珠，全部流程都想好了。真是，还真有这种不聊聊天就想不到的事情呢。】</w:t>
      </w:r>
    </w:p>
    <w:p w:rsidR="009C1EAC" w:rsidRDefault="009C1EAC" w:rsidP="00155887">
      <w:r>
        <w:rPr>
          <w:rFonts w:hint="eastAsia"/>
        </w:rPr>
        <w:t>青子一副很高兴的样子离开了。</w:t>
      </w:r>
    </w:p>
    <w:p w:rsidR="009C1EAC" w:rsidRDefault="009C1EAC" w:rsidP="00155887">
      <w:r>
        <w:rPr>
          <w:rFonts w:hint="eastAsia"/>
        </w:rPr>
        <w:t>到底制定了什么样的青子计划，有珠也估计不出来。但看起来她是制定了一个很万全的策略。</w:t>
      </w:r>
    </w:p>
    <w:p w:rsidR="009C1EAC" w:rsidRDefault="009C1EAC" w:rsidP="00155887">
      <w:r>
        <w:rPr>
          <w:rFonts w:hint="eastAsia"/>
        </w:rPr>
        <w:t>【……………………】</w:t>
      </w:r>
    </w:p>
    <w:p w:rsidR="009C1EAC" w:rsidRDefault="009C1EAC" w:rsidP="00155887">
      <w:r>
        <w:rPr>
          <w:rFonts w:hint="eastAsia"/>
        </w:rPr>
        <w:t>同居人哼着歌向着浴室走去。</w:t>
      </w:r>
    </w:p>
    <w:p w:rsidR="009C1EAC" w:rsidRDefault="009C1EAC" w:rsidP="00155887">
      <w:r>
        <w:rPr>
          <w:rFonts w:hint="eastAsia"/>
        </w:rPr>
        <w:t>根据这一年半的经验。</w:t>
      </w:r>
    </w:p>
    <w:p w:rsidR="009C1EAC" w:rsidRDefault="009C1EAC" w:rsidP="00155887">
      <w:r>
        <w:rPr>
          <w:rFonts w:hint="eastAsia"/>
        </w:rPr>
        <w:t>黑衣少女知道，当青子兴高采烈的时候就不值得信赖了，接下来麻烦事也要多起来了。</w:t>
      </w:r>
    </w:p>
    <w:p w:rsidR="009C1EAC" w:rsidRDefault="009C1EAC" w:rsidP="00155887">
      <w:r>
        <w:rPr>
          <w:rFonts w:hint="eastAsia"/>
        </w:rPr>
        <w:t>【唉…………交给青子一个人就行了，是这样吗？】</w:t>
      </w:r>
    </w:p>
    <w:p w:rsidR="009C1EAC" w:rsidRDefault="009C1EAC" w:rsidP="00155887">
      <w:r>
        <w:rPr>
          <w:rFonts w:hint="eastAsia"/>
        </w:rPr>
        <w:t>不知道什么时候出现在起居室的。</w:t>
      </w:r>
    </w:p>
    <w:p w:rsidR="009C1EAC" w:rsidRDefault="009C1EAC" w:rsidP="00155887">
      <w:r>
        <w:rPr>
          <w:rFonts w:hint="eastAsia"/>
        </w:rPr>
        <w:t>知更鸟…………一样的鸟，唧唧唧，发出这样的鸣叫在家具上信步走来。</w:t>
      </w:r>
    </w:p>
    <w:p w:rsidR="009C1EAC" w:rsidRDefault="009C1EAC" w:rsidP="00155887">
      <w:r>
        <w:rPr>
          <w:rFonts w:hint="eastAsia"/>
        </w:rPr>
        <w:t>【…………是啊，既然她说了要一个人去做，把事情交给她也是正确的信赖关系，但是</w:t>
      </w:r>
      <w:r>
        <w:t>——</w:t>
      </w:r>
      <w:r>
        <w:rPr>
          <w:rFonts w:hint="eastAsia"/>
        </w:rPr>
        <w:t>】</w:t>
      </w:r>
    </w:p>
    <w:p w:rsidR="009C1EAC" w:rsidRDefault="009C1EAC" w:rsidP="00155887">
      <w:r>
        <w:rPr>
          <w:rFonts w:hint="eastAsia"/>
        </w:rPr>
        <w:t>黑衣少女抬起了手腕。</w:t>
      </w:r>
    </w:p>
    <w:p w:rsidR="009C1EAC" w:rsidRDefault="009C1EAC" w:rsidP="00155887">
      <w:r>
        <w:rPr>
          <w:rFonts w:hint="eastAsia"/>
        </w:rPr>
        <w:t>像是允许亲吻那样伸出了指尖，唧唧唧，小鸟鸣叫着飞舞着降到上面。</w:t>
      </w:r>
    </w:p>
    <w:p w:rsidR="009C1EAC" w:rsidRDefault="009C1EAC" w:rsidP="00155887">
      <w:r>
        <w:rPr>
          <w:rFonts w:hint="eastAsia"/>
        </w:rPr>
        <w:t>【虽然是讨厌的话，信赖和信用，这两个并不一样。】</w:t>
      </w:r>
    </w:p>
    <w:p w:rsidR="009C1EAC" w:rsidRDefault="009C1EAC" w:rsidP="00155887">
      <w:r>
        <w:rPr>
          <w:rFonts w:hint="eastAsia"/>
        </w:rPr>
        <w:t>无法说话的鸟，挺起了胖乎乎的胸口表示同意。</w:t>
      </w:r>
    </w:p>
    <w:p w:rsidR="009C1EAC" w:rsidRDefault="009C1EAC" w:rsidP="00155887">
      <w:r>
        <w:rPr>
          <w:rFonts w:hint="eastAsia"/>
        </w:rPr>
        <w:t>和相对不安定的同居人窃窃私语起来，当然，青子对此并不知情。</w:t>
      </w:r>
    </w:p>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155887"/>
    <w:p w:rsidR="009C1EAC" w:rsidRDefault="009C1EAC" w:rsidP="00D008EB">
      <w:pPr>
        <w:pStyle w:val="Title"/>
      </w:pPr>
      <w:r>
        <w:rPr>
          <w:rFonts w:hint="eastAsia"/>
        </w:rPr>
        <w:t>迎来夜晚</w:t>
      </w:r>
    </w:p>
    <w:p w:rsidR="009C1EAC" w:rsidRDefault="009C1EAC" w:rsidP="00D008EB">
      <w:r>
        <w:rPr>
          <w:rFonts w:hint="eastAsia"/>
        </w:rPr>
        <w:t>翌日，天空还是阴沉沉的模样。</w:t>
      </w:r>
    </w:p>
    <w:p w:rsidR="009C1EAC" w:rsidRDefault="009C1EAC" w:rsidP="00D008EB">
      <w:r>
        <w:rPr>
          <w:rFonts w:hint="eastAsia"/>
        </w:rPr>
        <w:t>一天的课程也平静的结束了。</w:t>
      </w:r>
    </w:p>
    <w:p w:rsidR="009C1EAC" w:rsidRDefault="009C1EAC" w:rsidP="00D008EB">
      <w:r>
        <w:rPr>
          <w:rFonts w:hint="eastAsia"/>
        </w:rPr>
        <w:t>寒假前的期末考试还剩不到几天了。</w:t>
      </w:r>
    </w:p>
    <w:p w:rsidR="009C1EAC" w:rsidRDefault="009C1EAC" w:rsidP="00D008EB">
      <w:r>
        <w:rPr>
          <w:rFonts w:hint="eastAsia"/>
        </w:rPr>
        <w:t>如今被严格的规律所支配的三咲高中，原本是一个把学生自主性放第一位的豁达学校。</w:t>
      </w:r>
    </w:p>
    <w:p w:rsidR="009C1EAC" w:rsidRDefault="009C1EAC" w:rsidP="00D008EB">
      <w:r>
        <w:rPr>
          <w:rFonts w:hint="eastAsia"/>
        </w:rPr>
        <w:t>正经的学生都是在学生会长的庇护下保留最后的正经。</w:t>
      </w:r>
    </w:p>
    <w:p w:rsidR="009C1EAC" w:rsidRDefault="009C1EAC" w:rsidP="00D008EB">
      <w:r>
        <w:rPr>
          <w:rFonts w:hint="eastAsia"/>
        </w:rPr>
        <w:t>爱热闹的学生，在个人权利的范围内，仅在放学后的一段时间里保有最后的自由。</w:t>
      </w:r>
    </w:p>
    <w:p w:rsidR="009C1EAC" w:rsidRDefault="009C1EAC" w:rsidP="00D008EB">
      <w:r>
        <w:rPr>
          <w:rFonts w:hint="eastAsia"/>
        </w:rPr>
        <w:t>而，作为这些自由学生的代表一样的男生，正是学生会的副会长。他认为这个学校的深层内幕有些奇怪。</w:t>
      </w:r>
    </w:p>
    <w:p w:rsidR="009C1EAC" w:rsidRDefault="009C1EAC" w:rsidP="00D008EB">
      <w:r>
        <w:rPr>
          <w:rFonts w:hint="eastAsia"/>
        </w:rPr>
        <w:t>【苍崎，在吗？】</w:t>
      </w:r>
    </w:p>
    <w:p w:rsidR="009C1EAC" w:rsidRDefault="009C1EAC" w:rsidP="00D008EB">
      <w:r>
        <w:rPr>
          <w:rFonts w:hint="eastAsia"/>
        </w:rPr>
        <w:t>规司鸢丸很阳光的推开了第二学生会室的门，这里是传说中主要用来秘密相会的地方。</w:t>
      </w:r>
    </w:p>
    <w:p w:rsidR="009C1EAC" w:rsidRDefault="009C1EAC" w:rsidP="00D008EB">
      <w:r>
        <w:rPr>
          <w:rFonts w:hint="eastAsia"/>
        </w:rPr>
        <w:t>虽然作为副会长大人，其实多是在学生会幕后，扮演可怜的杂务之类的角色。、</w:t>
      </w:r>
    </w:p>
    <w:p w:rsidR="009C1EAC" w:rsidRDefault="009C1EAC" w:rsidP="00D008EB">
      <w:r>
        <w:rPr>
          <w:rFonts w:hint="eastAsia"/>
        </w:rPr>
        <w:t>狭窄的学生会室里有一个人正等他，</w:t>
      </w:r>
    </w:p>
    <w:p w:rsidR="009C1EAC" w:rsidRDefault="009C1EAC" w:rsidP="00D008EB">
      <w:r>
        <w:rPr>
          <w:rFonts w:hint="eastAsia"/>
        </w:rPr>
        <w:t>学生会会长，苍崎青子姿势良好的坐在塑料椅子上，斜眼瞪着大声说话的鸢丸。</w:t>
      </w:r>
    </w:p>
    <w:p w:rsidR="009C1EAC" w:rsidRDefault="009C1EAC" w:rsidP="00D008EB">
      <w:r>
        <w:rPr>
          <w:rFonts w:hint="eastAsia"/>
        </w:rPr>
        <w:t>【这屋里还是这么冷啊，喂，这次买点暖炉吧。】</w:t>
      </w:r>
    </w:p>
    <w:p w:rsidR="009C1EAC" w:rsidRDefault="009C1EAC" w:rsidP="00D008EB">
      <w:r>
        <w:rPr>
          <w:rFonts w:hint="eastAsia"/>
        </w:rPr>
        <w:t>不想输给青子无言的压迫，鸢丸没话找话说起来。</w:t>
      </w:r>
    </w:p>
    <w:p w:rsidR="009C1EAC" w:rsidRDefault="009C1EAC" w:rsidP="00D008EB">
      <w:r>
        <w:rPr>
          <w:rFonts w:hint="eastAsia"/>
        </w:rPr>
        <w:t>【辛苦你了，话说你啊，知道为什么过来吗？】</w:t>
      </w:r>
    </w:p>
    <w:p w:rsidR="009C1EAC" w:rsidRDefault="009C1EAC" w:rsidP="00D008EB">
      <w:r>
        <w:rPr>
          <w:rFonts w:hint="eastAsia"/>
        </w:rPr>
        <w:t>【算是吧，不过，光是事务性的东西不觉得太冷淡了吗？不稍微说点闲话应酬一下太无聊了吧。】</w:t>
      </w:r>
    </w:p>
    <w:p w:rsidR="009C1EAC" w:rsidRDefault="009C1EAC" w:rsidP="00D008EB">
      <w:r>
        <w:rPr>
          <w:rFonts w:hint="eastAsia"/>
        </w:rPr>
        <w:t>鸢丸关上了门，做到了青子面前的椅子上。</w:t>
      </w:r>
    </w:p>
    <w:p w:rsidR="009C1EAC" w:rsidRDefault="009C1EAC" w:rsidP="00D008EB">
      <w:r>
        <w:rPr>
          <w:rFonts w:hint="eastAsia"/>
        </w:rPr>
        <w:t>手里拿着一个绿色的文件袋。</w:t>
      </w:r>
    </w:p>
    <w:p w:rsidR="009C1EAC" w:rsidRDefault="009C1EAC" w:rsidP="00D008EB">
      <w:r>
        <w:rPr>
          <w:rFonts w:hint="eastAsia"/>
        </w:rPr>
        <w:t>【这种时候就要说点没用的当作打招呼才行。这样才能显得很专业。】</w:t>
      </w:r>
    </w:p>
    <w:p w:rsidR="009C1EAC" w:rsidRDefault="009C1EAC" w:rsidP="00D008EB">
      <w:r>
        <w:rPr>
          <w:rFonts w:hint="eastAsia"/>
        </w:rPr>
        <w:t>【原来</w:t>
      </w:r>
      <w:r>
        <w:t>——</w:t>
      </w:r>
      <w:r>
        <w:rPr>
          <w:rFonts w:hint="eastAsia"/>
        </w:rPr>
        <w:t>不对，不对不对不对。】</w:t>
      </w:r>
    </w:p>
    <w:p w:rsidR="009C1EAC" w:rsidRDefault="009C1EAC" w:rsidP="00D008EB">
      <w:r>
        <w:rPr>
          <w:rFonts w:hint="eastAsia"/>
        </w:rPr>
        <w:t>面对青子可能是刺人的回答，还差点同意了，鸢丸这是急忙晃动着脑袋。</w:t>
      </w:r>
    </w:p>
    <w:p w:rsidR="009C1EAC" w:rsidRDefault="009C1EAC" w:rsidP="00D008EB">
      <w:r>
        <w:rPr>
          <w:rFonts w:hint="eastAsia"/>
        </w:rPr>
        <w:t>就算鸢丸再怎么自由，这种间谍一样的日常工作还是免了吧。</w:t>
      </w:r>
    </w:p>
    <w:p w:rsidR="009C1EAC" w:rsidRDefault="009C1EAC" w:rsidP="00D008EB">
      <w:r>
        <w:rPr>
          <w:rFonts w:hint="eastAsia"/>
        </w:rPr>
        <w:t>【那么，调查结束了？】</w:t>
      </w:r>
    </w:p>
    <w:p w:rsidR="009C1EAC" w:rsidRDefault="009C1EAC" w:rsidP="00D008EB">
      <w:r>
        <w:rPr>
          <w:rFonts w:hint="eastAsia"/>
        </w:rPr>
        <w:t>【啊啊，就在刚才最后一个人也打听好了，详细的情况已经都在这个文件袋里了。你给我的，作为例子的文件也在里面。】</w:t>
      </w:r>
    </w:p>
    <w:p w:rsidR="009C1EAC" w:rsidRDefault="009C1EAC" w:rsidP="00D008EB">
      <w:r>
        <w:rPr>
          <w:rFonts w:hint="eastAsia"/>
        </w:rPr>
        <w:t>放在桌上的青色文件袋。</w:t>
      </w:r>
    </w:p>
    <w:p w:rsidR="009C1EAC" w:rsidRDefault="009C1EAC" w:rsidP="00D008EB">
      <w:r>
        <w:rPr>
          <w:rFonts w:hint="eastAsia"/>
        </w:rPr>
        <w:t>【是吗？】</w:t>
      </w:r>
    </w:p>
    <w:p w:rsidR="009C1EAC" w:rsidRDefault="009C1EAC" w:rsidP="00D008EB">
      <w:r>
        <w:rPr>
          <w:rFonts w:hint="eastAsia"/>
        </w:rPr>
        <w:t>青子拿起文件袋，浏览起上面的页面。</w:t>
      </w:r>
    </w:p>
    <w:p w:rsidR="009C1EAC" w:rsidRDefault="009C1EAC" w:rsidP="00D008EB">
      <w:r>
        <w:rPr>
          <w:rFonts w:hint="eastAsia"/>
        </w:rPr>
        <w:t>这时开始就完全是他一个人的世界，鸢丸对此并不在意。</w:t>
      </w:r>
    </w:p>
    <w:p w:rsidR="009C1EAC" w:rsidRDefault="009C1EAC" w:rsidP="00D008EB">
      <w:r>
        <w:rPr>
          <w:rFonts w:hint="eastAsia"/>
        </w:rPr>
        <w:t>说白点就是，完全被无视了。</w:t>
      </w:r>
    </w:p>
    <w:p w:rsidR="009C1EAC" w:rsidRDefault="009C1EAC" w:rsidP="00D008EB">
      <w:r>
        <w:rPr>
          <w:rFonts w:hint="eastAsia"/>
        </w:rPr>
        <w:t>【………………呐】</w:t>
      </w:r>
    </w:p>
    <w:p w:rsidR="009C1EAC" w:rsidRPr="009755AD" w:rsidRDefault="009C1EAC" w:rsidP="00D008EB">
      <w:r>
        <w:rPr>
          <w:rFonts w:hint="eastAsia"/>
        </w:rPr>
        <w:t>【什么？】</w:t>
      </w:r>
    </w:p>
    <w:p w:rsidR="009C1EAC" w:rsidRDefault="009C1EAC" w:rsidP="00D008EB">
      <w:r>
        <w:rPr>
          <w:rFonts w:hint="eastAsia"/>
        </w:rPr>
        <w:t>【我这有个问题。】</w:t>
      </w:r>
    </w:p>
    <w:p w:rsidR="009C1EAC" w:rsidRDefault="009C1EAC" w:rsidP="00D008EB">
      <w:r>
        <w:rPr>
          <w:rFonts w:hint="eastAsia"/>
        </w:rPr>
        <w:t>【所以说，是什么？】</w:t>
      </w:r>
    </w:p>
    <w:p w:rsidR="009C1EAC" w:rsidRDefault="009C1EAC" w:rsidP="00D008EB">
      <w:r>
        <w:rPr>
          <w:rFonts w:hint="eastAsia"/>
        </w:rPr>
        <w:t>冷冷的沉默。</w:t>
      </w:r>
    </w:p>
    <w:p w:rsidR="009C1EAC" w:rsidRDefault="009C1EAC" w:rsidP="00D008EB">
      <w:r>
        <w:rPr>
          <w:rFonts w:hint="eastAsia"/>
        </w:rPr>
        <w:t>青子面无表情的检查着文件。</w:t>
      </w:r>
    </w:p>
    <w:p w:rsidR="009C1EAC" w:rsidRDefault="009C1EAC" w:rsidP="00D008EB">
      <w:r>
        <w:rPr>
          <w:rFonts w:hint="eastAsia"/>
        </w:rPr>
        <w:t>一般看到这样的青子都会想躲开，但是对此直视的才是鸢丸。</w:t>
      </w:r>
    </w:p>
    <w:p w:rsidR="009C1EAC" w:rsidRDefault="009C1EAC" w:rsidP="00D008EB">
      <w:r>
        <w:rPr>
          <w:rFonts w:hint="eastAsia"/>
        </w:rPr>
        <w:t>【苍崎，做这种事情很开心吗？】</w:t>
      </w:r>
    </w:p>
    <w:p w:rsidR="009C1EAC" w:rsidRDefault="009C1EAC" w:rsidP="00D008EB">
      <w:r>
        <w:rPr>
          <w:rFonts w:hint="eastAsia"/>
        </w:rPr>
        <w:t>【不可能会开心的吧，这种东西，做出来也没什么机会用的。】</w:t>
      </w:r>
    </w:p>
    <w:p w:rsidR="009C1EAC" w:rsidRDefault="009C1EAC" w:rsidP="00D008EB">
      <w:r>
        <w:rPr>
          <w:rFonts w:hint="eastAsia"/>
        </w:rPr>
        <w:t>【是吗，那就好。】</w:t>
      </w:r>
    </w:p>
    <w:p w:rsidR="009C1EAC" w:rsidRDefault="009C1EAC" w:rsidP="00D008EB">
      <w:r>
        <w:rPr>
          <w:rFonts w:hint="eastAsia"/>
        </w:rPr>
        <w:t>鸢丸表示接受了，带着失望的表情从座位上站起来。</w:t>
      </w:r>
    </w:p>
    <w:p w:rsidR="009C1EAC" w:rsidRDefault="009C1EAC" w:rsidP="00D008EB">
      <w:r>
        <w:rPr>
          <w:rFonts w:hint="eastAsia"/>
        </w:rPr>
        <w:t>【读到最后就能明白吧，没有取得什么确切证据。不但如此，昨天这附近没有学生这话也说过了吧，嘛，还不能确定呐。】</w:t>
      </w:r>
    </w:p>
    <w:p w:rsidR="009C1EAC" w:rsidRDefault="009C1EAC" w:rsidP="00D008EB">
      <w:r>
        <w:rPr>
          <w:rFonts w:hint="eastAsia"/>
        </w:rPr>
        <w:t>鸢丸摆出一副冷淡的表情对着门口。</w:t>
      </w:r>
    </w:p>
    <w:p w:rsidR="009C1EAC" w:rsidRDefault="009C1EAC" w:rsidP="00D008EB">
      <w:r>
        <w:rPr>
          <w:rFonts w:hint="eastAsia"/>
        </w:rPr>
        <w:t>我跟这件事没关系，就只差这么说了。</w:t>
      </w:r>
    </w:p>
    <w:p w:rsidR="009C1EAC" w:rsidRDefault="009C1EAC" w:rsidP="00D008EB">
      <w:r>
        <w:rPr>
          <w:rFonts w:hint="eastAsia"/>
        </w:rPr>
        <w:t>【</w:t>
      </w:r>
      <w:r>
        <w:t>——</w:t>
      </w:r>
      <w:r>
        <w:rPr>
          <w:rFonts w:hint="eastAsia"/>
        </w:rPr>
        <w:t>哦，对了。</w:t>
      </w:r>
    </w:p>
    <w:p w:rsidR="009C1EAC" w:rsidRDefault="009C1EAC" w:rsidP="00D008EB">
      <w:r>
        <w:rPr>
          <w:rFonts w:hint="eastAsia"/>
        </w:rPr>
        <w:t>说起来还有一个应该调查的还没去问，学期初以外的时间转校过来的转入生，苍崎要去调查的话应该能很快解决吧。】</w:t>
      </w:r>
    </w:p>
    <w:p w:rsidR="009C1EAC" w:rsidRDefault="009C1EAC" w:rsidP="00D008EB">
      <w:r>
        <w:rPr>
          <w:rFonts w:hint="eastAsia"/>
        </w:rPr>
        <w:t>青子只是稍稍抬了点头。</w:t>
      </w:r>
    </w:p>
    <w:p w:rsidR="009C1EAC" w:rsidRDefault="009C1EAC" w:rsidP="00D008EB">
      <w:r>
        <w:rPr>
          <w:rFonts w:hint="eastAsia"/>
        </w:rPr>
        <w:t>确实刚刚转入的学生没有包含进她的调查范围之中。</w:t>
      </w:r>
    </w:p>
    <w:p w:rsidR="009C1EAC" w:rsidRDefault="009C1EAC" w:rsidP="00D008EB">
      <w:r>
        <w:rPr>
          <w:rFonts w:hint="eastAsia"/>
        </w:rPr>
        <w:t>【正因为如此去调查调查草兄弟吧，</w:t>
      </w:r>
    </w:p>
    <w:p w:rsidR="009C1EAC" w:rsidRDefault="009C1EAC" w:rsidP="00D008EB">
      <w:r>
        <w:rPr>
          <w:rFonts w:hint="eastAsia"/>
        </w:rPr>
        <w:t>嘛，那家伙一般都因为打工回的很晚…………不，还看见杀人了，之前是说了这样的话吧，是不是在家里做了什么噩梦了？】</w:t>
      </w:r>
    </w:p>
    <w:p w:rsidR="009C1EAC" w:rsidRDefault="009C1EAC" w:rsidP="00D008EB">
      <w:r>
        <w:rPr>
          <w:rFonts w:hint="eastAsia"/>
        </w:rPr>
        <w:t>鸢丸阳光的发着牢骚走掉了。</w:t>
      </w:r>
    </w:p>
    <w:p w:rsidR="009C1EAC" w:rsidRDefault="009C1EAC" w:rsidP="00D008EB">
      <w:r>
        <w:rPr>
          <w:rFonts w:hint="eastAsia"/>
        </w:rPr>
        <w:t>【</w:t>
      </w:r>
      <w:r>
        <w:t>——</w:t>
      </w:r>
      <w:r>
        <w:rPr>
          <w:rFonts w:hint="eastAsia"/>
        </w:rPr>
        <w:t>哈？】</w:t>
      </w:r>
    </w:p>
    <w:p w:rsidR="009C1EAC" w:rsidRDefault="009C1EAC" w:rsidP="00D008EB">
      <w:r>
        <w:rPr>
          <w:rFonts w:hint="eastAsia"/>
        </w:rPr>
        <w:t>同时，青子手里拿着的文件掉到了桌上。</w:t>
      </w:r>
    </w:p>
    <w:p w:rsidR="009C1EAC" w:rsidRDefault="009C1EAC" w:rsidP="00D008EB">
      <w:r>
        <w:rPr>
          <w:rFonts w:hint="eastAsia"/>
        </w:rPr>
        <w:t>自己并没有这个打算，但不知道为什么，指尖失去了力量。</w:t>
      </w:r>
    </w:p>
    <w:p w:rsidR="009C1EAC" w:rsidRDefault="009C1EAC" w:rsidP="00D008EB">
      <w:r>
        <w:rPr>
          <w:rFonts w:hint="eastAsia"/>
        </w:rPr>
        <w:t>【……………怎么可能，不会吧。】</w:t>
      </w:r>
    </w:p>
    <w:p w:rsidR="009C1EAC" w:rsidRDefault="009C1EAC" w:rsidP="00D008EB">
      <w:r>
        <w:rPr>
          <w:rFonts w:hint="eastAsia"/>
        </w:rPr>
        <w:t>考虑太多了，这么对自己轻声说道，</w:t>
      </w:r>
    </w:p>
    <w:p w:rsidR="009C1EAC" w:rsidRDefault="009C1EAC" w:rsidP="00D008EB">
      <w:r>
        <w:rPr>
          <w:rFonts w:hint="eastAsia"/>
        </w:rPr>
        <w:t>但是突然产生的不安感也消失了，青子知道，这意味着这件事情和自己的直觉相吻合。</w:t>
      </w:r>
    </w:p>
    <w:p w:rsidR="009C1EAC" w:rsidRDefault="009C1EAC" w:rsidP="00D008EB">
      <w:r>
        <w:rPr>
          <w:rFonts w:hint="eastAsia"/>
        </w:rPr>
        <w:t>【</w:t>
      </w:r>
      <w:r>
        <w:t>——</w:t>
      </w:r>
      <w:r>
        <w:rPr>
          <w:rFonts w:hint="eastAsia"/>
        </w:rPr>
        <w:t>像个傻瓜一样。】</w:t>
      </w:r>
    </w:p>
    <w:p w:rsidR="009C1EAC" w:rsidRDefault="009C1EAC" w:rsidP="00D008EB">
      <w:r>
        <w:rPr>
          <w:rFonts w:hint="eastAsia"/>
        </w:rPr>
        <w:t>但不管怎么样要做的事情都是一样的。</w:t>
      </w:r>
    </w:p>
    <w:p w:rsidR="009C1EAC" w:rsidRDefault="009C1EAC" w:rsidP="00D008EB">
      <w:r>
        <w:rPr>
          <w:rFonts w:hint="eastAsia"/>
        </w:rPr>
        <w:t>假设目击者是鸢丸的话，青子也会不加犹豫的把他杀掉吧。</w:t>
      </w:r>
    </w:p>
    <w:p w:rsidR="009C1EAC" w:rsidRDefault="009C1EAC" w:rsidP="00D008EB">
      <w:r>
        <w:rPr>
          <w:rFonts w:hint="eastAsia"/>
        </w:rPr>
        <w:t>但是，这次是他。</w:t>
      </w:r>
    </w:p>
    <w:p w:rsidR="009C1EAC" w:rsidRDefault="009C1EAC" w:rsidP="00D008EB">
      <w:r>
        <w:rPr>
          <w:rFonts w:hint="eastAsia"/>
        </w:rPr>
        <w:t>在这个“假设”联想的末端，感觉到了比所有假定都冰冷的自己。</w:t>
      </w:r>
    </w:p>
    <w:p w:rsidR="009C1EAC" w:rsidRDefault="009C1EAC" w:rsidP="00D008EB">
      <w:r>
        <w:rPr>
          <w:rFonts w:hint="eastAsia"/>
        </w:rPr>
        <w:t>青子手扶着额头思考起来，</w:t>
      </w:r>
    </w:p>
    <w:p w:rsidR="009C1EAC" w:rsidRDefault="009C1EAC" w:rsidP="00D008EB">
      <w:r>
        <w:rPr>
          <w:rFonts w:hint="eastAsia"/>
        </w:rPr>
        <w:t>接着很唐突的：</w:t>
      </w:r>
    </w:p>
    <w:p w:rsidR="009C1EAC" w:rsidRDefault="009C1EAC" w:rsidP="00D008EB"/>
    <w:p w:rsidR="009C1EAC" w:rsidRDefault="009C1EAC" w:rsidP="00D008EB">
      <w:r>
        <w:rPr>
          <w:rFonts w:hint="eastAsia"/>
        </w:rPr>
        <w:t>“关于选择的话，你经常要被迫从二者中挑选一个。</w:t>
      </w:r>
    </w:p>
    <w:p w:rsidR="009C1EAC" w:rsidRDefault="009C1EAC" w:rsidP="005702A5">
      <w:pPr>
        <w:ind w:firstLineChars="50" w:firstLine="31680"/>
      </w:pPr>
      <w:r>
        <w:rPr>
          <w:rFonts w:hint="eastAsia"/>
        </w:rPr>
        <w:t>善良的愚者和丑恶的贤者，没有救助他们两个的手段。但可以选择他们中的哪一个，只有这一点，是你所拥有的自由。”</w:t>
      </w:r>
    </w:p>
    <w:p w:rsidR="009C1EAC" w:rsidRDefault="009C1EAC" w:rsidP="005702A5">
      <w:pPr>
        <w:ind w:firstLineChars="50" w:firstLine="31680"/>
      </w:pPr>
    </w:p>
    <w:p w:rsidR="009C1EAC" w:rsidRDefault="009C1EAC" w:rsidP="00632DDB">
      <w:r>
        <w:rPr>
          <w:rFonts w:hint="eastAsia"/>
        </w:rPr>
        <w:t>两年前，</w:t>
      </w:r>
    </w:p>
    <w:p w:rsidR="009C1EAC" w:rsidRDefault="009C1EAC" w:rsidP="00632DDB">
      <w:r>
        <w:rPr>
          <w:rFonts w:hint="eastAsia"/>
        </w:rPr>
        <w:t>回想起代替姐姐成为苍崎家的后继的那一天，祖父赠给她的话。青子小小的叹了一口气。</w:t>
      </w:r>
    </w:p>
    <w:p w:rsidR="009C1EAC" w:rsidRDefault="009C1EAC" w:rsidP="00632DDB">
      <w:r>
        <w:rPr>
          <w:rFonts w:hint="eastAsia"/>
        </w:rPr>
        <w:t>【</w:t>
      </w:r>
      <w:r>
        <w:t>——</w:t>
      </w:r>
      <w:r>
        <w:rPr>
          <w:rFonts w:hint="eastAsia"/>
        </w:rPr>
        <w:t>太傻了，跟个大傻瓜一样。】</w:t>
      </w:r>
    </w:p>
    <w:p w:rsidR="009C1EAC" w:rsidRDefault="009C1EAC" w:rsidP="00632DDB">
      <w:r>
        <w:rPr>
          <w:rFonts w:hint="eastAsia"/>
        </w:rPr>
        <w:t>对自己的自我感觉良好嗤之以鼻。</w:t>
      </w:r>
    </w:p>
    <w:p w:rsidR="009C1EAC" w:rsidRDefault="009C1EAC" w:rsidP="00632DDB">
      <w:r>
        <w:rPr>
          <w:rFonts w:hint="eastAsia"/>
        </w:rPr>
        <w:t>本来，这样的话，咽回肚里才对。</w:t>
      </w:r>
    </w:p>
    <w:p w:rsidR="009C1EAC" w:rsidRDefault="009C1EAC" w:rsidP="00632DDB">
      <w:r>
        <w:rPr>
          <w:rFonts w:hint="eastAsia"/>
        </w:rPr>
        <w:t>青子把门锁好后，离开了学生会室。</w:t>
      </w:r>
    </w:p>
    <w:p w:rsidR="009C1EAC" w:rsidRDefault="009C1EAC" w:rsidP="00632DDB">
      <w:r>
        <w:rPr>
          <w:rFonts w:hint="eastAsia"/>
        </w:rPr>
        <w:t>和平时一样，好像什么都没有发生似的和不同的学生互相打着招呼，看不出有什么不同。</w:t>
      </w:r>
    </w:p>
    <w:p w:rsidR="009C1EAC" w:rsidRDefault="009C1EAC" w:rsidP="00632DDB">
      <w:r>
        <w:rPr>
          <w:rFonts w:hint="eastAsia"/>
        </w:rPr>
        <w:t>学校里仍然充满生气。</w:t>
      </w:r>
    </w:p>
    <w:p w:rsidR="009C1EAC" w:rsidRDefault="009C1EAC" w:rsidP="00632DDB">
      <w:r>
        <w:rPr>
          <w:rFonts w:hint="eastAsia"/>
        </w:rPr>
        <w:t>不用说正在进行社团活动的学生们，光是结束完活动准备离校的学生们，他们的说话声都让校园骚动起来。</w:t>
      </w:r>
    </w:p>
    <w:p w:rsidR="009C1EAC" w:rsidRDefault="009C1EAC" w:rsidP="00632DDB">
      <w:r>
        <w:rPr>
          <w:rFonts w:hint="eastAsia"/>
        </w:rPr>
        <w:t>至今仍是一副哭泣模样的灰色天空，对他们来说好像是完全不必在意的问题。</w:t>
      </w:r>
    </w:p>
    <w:p w:rsidR="009C1EAC" w:rsidRDefault="009C1EAC" w:rsidP="00632DDB">
      <w:r>
        <w:rPr>
          <w:rFonts w:hint="eastAsia"/>
        </w:rPr>
        <w:t>混杂进这份喧闹之中，青子早早的走向校门口。</w:t>
      </w:r>
    </w:p>
    <w:p w:rsidR="009C1EAC" w:rsidRDefault="009C1EAC" w:rsidP="00632DDB">
      <w:r>
        <w:rPr>
          <w:rFonts w:hint="eastAsia"/>
        </w:rPr>
        <w:t>通过如同蜜蜂一样嘈杂学生们。</w:t>
      </w:r>
    </w:p>
    <w:p w:rsidR="009C1EAC" w:rsidRDefault="009C1EAC" w:rsidP="00632DDB">
      <w:r>
        <w:rPr>
          <w:rFonts w:hint="eastAsia"/>
        </w:rPr>
        <w:t>他们的谈话内容还是放学后的那一套。一脸认真的讨论用什么方法度过无意义、但充实的放学后时光，</w:t>
      </w:r>
    </w:p>
    <w:p w:rsidR="009C1EAC" w:rsidRDefault="009C1EAC" w:rsidP="00862C78">
      <w:r>
        <w:rPr>
          <w:rFonts w:hint="eastAsia"/>
        </w:rPr>
        <w:t>真是不清楚他们所拥有的横冲直撞的劲头，做起事来一股傻劲，青子对这个倒是并不羡慕。</w:t>
      </w:r>
    </w:p>
    <w:p w:rsidR="009C1EAC" w:rsidRDefault="009C1EAC" w:rsidP="00862C78">
      <w:r>
        <w:rPr>
          <w:rFonts w:hint="eastAsia"/>
        </w:rPr>
        <w:t>早在两年前，热爱这样自由奔放心情的自己就已经不知道消失在哪里了。</w:t>
      </w:r>
    </w:p>
    <w:p w:rsidR="009C1EAC" w:rsidRDefault="009C1EAC" w:rsidP="00862C78">
      <w:r>
        <w:rPr>
          <w:rFonts w:hint="eastAsia"/>
        </w:rPr>
        <w:t>【……………我呀，根源上还真是冷淡呐。】</w:t>
      </w:r>
    </w:p>
    <w:p w:rsidR="009C1EAC" w:rsidRDefault="009C1EAC" w:rsidP="00862C78">
      <w:r>
        <w:rPr>
          <w:rFonts w:hint="eastAsia"/>
        </w:rPr>
        <w:t>将围巾仔细的缠好，孤独漂泊的经验现在还有点少。</w:t>
      </w:r>
    </w:p>
    <w:p w:rsidR="009C1EAC" w:rsidRDefault="009C1EAC" w:rsidP="00862C78">
      <w:r>
        <w:rPr>
          <w:rFonts w:hint="eastAsia"/>
        </w:rPr>
        <w:t>并不想寂寞的人却可以装作孤独，而那并不是孤独而只是拒绝。</w:t>
      </w:r>
    </w:p>
    <w:p w:rsidR="009C1EAC" w:rsidRDefault="009C1EAC" w:rsidP="00862C78">
      <w:r>
        <w:rPr>
          <w:rFonts w:hint="eastAsia"/>
        </w:rPr>
        <w:t>“…………也是呢，所谓孤独也不是能够说清楚的东西。”</w:t>
      </w:r>
    </w:p>
    <w:p w:rsidR="009C1EAC" w:rsidRDefault="009C1EAC" w:rsidP="00862C78">
      <w:r>
        <w:rPr>
          <w:rFonts w:hint="eastAsia"/>
        </w:rPr>
        <w:t>校门口比平时更加喧闹。</w:t>
      </w:r>
    </w:p>
    <w:p w:rsidR="009C1EAC" w:rsidRDefault="009C1EAC" w:rsidP="00862C78">
      <w:r>
        <w:rPr>
          <w:rFonts w:hint="eastAsia"/>
        </w:rPr>
        <w:t>原因是站在校门口阴影里的男学生们。</w:t>
      </w:r>
    </w:p>
    <w:p w:rsidR="009C1EAC" w:rsidRDefault="009C1EAC" w:rsidP="00862C78">
      <w:r>
        <w:rPr>
          <w:rFonts w:hint="eastAsia"/>
        </w:rPr>
        <w:t>他们隐藏在校门口的阴影中，贴近密谈着。吵吵嚷嚷谈论的对象似乎是路中间站立着的一名少女。</w:t>
      </w:r>
    </w:p>
    <w:p w:rsidR="009C1EAC" w:rsidRDefault="009C1EAC" w:rsidP="00862C78">
      <w:r>
        <w:rPr>
          <w:rFonts w:hint="eastAsia"/>
        </w:rPr>
        <w:t>少女身上包裹着黑色的披风。</w:t>
      </w:r>
    </w:p>
    <w:p w:rsidR="009C1EAC" w:rsidRDefault="009C1EAC" w:rsidP="00862C78">
      <w:r>
        <w:rPr>
          <w:rFonts w:hint="eastAsia"/>
        </w:rPr>
        <w:t>乍一看是很普通的服饰，但对三咲市的人们来说，都知道黑色披风下的服装是某个名门女子学校的服装。</w:t>
      </w:r>
    </w:p>
    <w:p w:rsidR="009C1EAC" w:rsidRDefault="009C1EAC" w:rsidP="00862C78">
      <w:r>
        <w:rPr>
          <w:rFonts w:hint="eastAsia"/>
        </w:rPr>
        <w:t>而且，那个女校和三咲高中没什么缘分，不论是距离还是精神都相当的遥远。</w:t>
      </w:r>
    </w:p>
    <w:p w:rsidR="009C1EAC" w:rsidRDefault="009C1EAC" w:rsidP="00862C78">
      <w:r>
        <w:rPr>
          <w:rFonts w:hint="eastAsia"/>
        </w:rPr>
        <w:t>她们大多数被要求住宿舍，在町中出现的事情是非常少见的。</w:t>
      </w:r>
    </w:p>
    <w:p w:rsidR="009C1EAC" w:rsidRDefault="009C1EAC" w:rsidP="00862C78">
      <w:r>
        <w:rPr>
          <w:rFonts w:hint="eastAsia"/>
        </w:rPr>
        <w:t>大小姐学校的名声非常响亮，但实际夺人眼球的并不是礼园女学院的制服。</w:t>
      </w:r>
    </w:p>
    <w:p w:rsidR="009C1EAC" w:rsidRDefault="009C1EAC" w:rsidP="00862C78">
      <w:r>
        <w:rPr>
          <w:rFonts w:hint="eastAsia"/>
        </w:rPr>
        <w:t>虽然只凭这个就足够让男生们骚乱起来了，但不止于此，因为少女实在太棒了。</w:t>
      </w:r>
    </w:p>
    <w:p w:rsidR="009C1EAC" w:rsidRDefault="009C1EAC" w:rsidP="00862C78">
      <w:r>
        <w:rPr>
          <w:rFonts w:hint="eastAsia"/>
        </w:rPr>
        <w:t>并不能说她的站立姿势楚楚可怜。</w:t>
      </w:r>
    </w:p>
    <w:p w:rsidR="009C1EAC" w:rsidRDefault="009C1EAC" w:rsidP="00862C78">
      <w:r>
        <w:rPr>
          <w:rFonts w:hint="eastAsia"/>
        </w:rPr>
        <w:t>站的直直的，似乎是准备一个人不断等下去。很有礼貌，让人以为是从画中走出来的。</w:t>
      </w:r>
    </w:p>
    <w:p w:rsidR="009C1EAC" w:rsidRDefault="009C1EAC" w:rsidP="00862C78">
      <w:r>
        <w:rPr>
          <w:rFonts w:hint="eastAsia"/>
        </w:rPr>
        <w:t>看见这个姿势，青子可以断定这就是“孤独”。</w:t>
      </w:r>
    </w:p>
    <w:p w:rsidR="009C1EAC" w:rsidRDefault="009C1EAC" w:rsidP="00862C78">
      <w:r>
        <w:rPr>
          <w:rFonts w:hint="eastAsia"/>
        </w:rPr>
        <w:t>“真是的，我们学校的男生们，也不回家，躲在阴影里扣扣索索的原来是这么回事啊。”</w:t>
      </w:r>
    </w:p>
    <w:p w:rsidR="009C1EAC" w:rsidRDefault="009C1EAC" w:rsidP="00862C78">
      <w:r>
        <w:rPr>
          <w:rFonts w:hint="eastAsia"/>
        </w:rPr>
        <w:t>装作不知道，青子气势满满的穿过校门。</w:t>
      </w:r>
    </w:p>
    <w:p w:rsidR="009C1EAC" w:rsidRDefault="009C1EAC" w:rsidP="00862C78">
      <w:r>
        <w:rPr>
          <w:rFonts w:hint="eastAsia"/>
        </w:rPr>
        <w:t>如果是平时就直接走下坡道了，今天则穿过了沥青路的人行道，向着道路另一端站立的少女走了过去。</w:t>
      </w:r>
    </w:p>
    <w:p w:rsidR="009C1EAC" w:rsidRDefault="009C1EAC" w:rsidP="00862C78">
      <w:r>
        <w:rPr>
          <w:rFonts w:hint="eastAsia"/>
        </w:rPr>
        <w:t>【喂？！那不是学生会长大人吗？】</w:t>
      </w:r>
    </w:p>
    <w:p w:rsidR="009C1EAC" w:rsidRDefault="009C1EAC" w:rsidP="00862C78">
      <w:r>
        <w:rPr>
          <w:rFonts w:hint="eastAsia"/>
        </w:rPr>
        <w:t>【可恶，是打算赶走她吗？她想待在那里就一直让她在那里又怎么了</w:t>
      </w:r>
      <w:r>
        <w:t>——</w:t>
      </w:r>
      <w:r>
        <w:rPr>
          <w:rFonts w:hint="eastAsia"/>
        </w:rPr>
        <w:t>！】</w:t>
      </w:r>
    </w:p>
    <w:p w:rsidR="009C1EAC" w:rsidRDefault="009C1EAC" w:rsidP="00862C78">
      <w:r>
        <w:rPr>
          <w:rFonts w:hint="eastAsia"/>
        </w:rPr>
        <w:t>【话说是要发火了吗？要冲那位天使发火了吗？】</w:t>
      </w:r>
    </w:p>
    <w:p w:rsidR="009C1EAC" w:rsidRDefault="009C1EAC" w:rsidP="00862C78">
      <w:r>
        <w:rPr>
          <w:rFonts w:hint="eastAsia"/>
        </w:rPr>
        <w:t>【就算是别的学校的学生，只是在校门外站着的话……………我觉得没啥问题…………但是…………】</w:t>
      </w:r>
    </w:p>
    <w:p w:rsidR="009C1EAC" w:rsidRDefault="009C1EAC" w:rsidP="00862C78">
      <w:r>
        <w:rPr>
          <w:rFonts w:hint="eastAsia"/>
        </w:rPr>
        <w:t>【青子女士可是不会允许的，弄不好还会扇她一巴掌，说不定。】</w:t>
      </w:r>
    </w:p>
    <w:p w:rsidR="009C1EAC" w:rsidRDefault="009C1EAC" w:rsidP="00862C78">
      <w:r>
        <w:rPr>
          <w:rFonts w:hint="eastAsia"/>
        </w:rPr>
        <w:t>背后的人们随便议论着。</w:t>
      </w:r>
    </w:p>
    <w:p w:rsidR="009C1EAC" w:rsidRDefault="009C1EAC" w:rsidP="00862C78">
      <w:r>
        <w:rPr>
          <w:rFonts w:hint="eastAsia"/>
        </w:rPr>
        <w:t>并没有想着回头让他们闭嘴，青子走到少女面前，“呀”，突然抬起手打了声招呼。</w:t>
      </w:r>
    </w:p>
    <w:p w:rsidR="009C1EAC" w:rsidRDefault="009C1EAC" w:rsidP="00862C78">
      <w:r>
        <w:rPr>
          <w:rFonts w:hint="eastAsia"/>
        </w:rPr>
        <w:t>【怎么了有珠？跑到这里来，我说过这里没什么好玩的吧？】</w:t>
      </w:r>
    </w:p>
    <w:p w:rsidR="009C1EAC" w:rsidRDefault="009C1EAC" w:rsidP="00862C78">
      <w:r>
        <w:rPr>
          <w:rFonts w:hint="eastAsia"/>
        </w:rPr>
        <w:t>【怎，不会吧</w:t>
      </w:r>
      <w:r>
        <w:t>——————————————</w:t>
      </w:r>
      <w:r>
        <w:rPr>
          <w:rFonts w:hint="eastAsia"/>
        </w:rPr>
        <w:t>】</w:t>
      </w:r>
    </w:p>
    <w:p w:rsidR="009C1EAC" w:rsidRDefault="009C1EAC" w:rsidP="00862C78">
      <w:r>
        <w:rPr>
          <w:rFonts w:hint="eastAsia"/>
        </w:rPr>
        <w:t>校门阴影处传来悲鸣一样的和声，当然青子把它无视了。</w:t>
      </w:r>
    </w:p>
    <w:p w:rsidR="009C1EAC" w:rsidRDefault="009C1EAC" w:rsidP="00862C78">
      <w:r>
        <w:rPr>
          <w:rFonts w:hint="eastAsia"/>
        </w:rPr>
        <w:t>【有需要确定的事情</w:t>
      </w:r>
      <w:r>
        <w:t>————</w:t>
      </w:r>
      <w:r>
        <w:rPr>
          <w:rFonts w:hint="eastAsia"/>
        </w:rPr>
        <w:t>青子</w:t>
      </w:r>
    </w:p>
    <w:p w:rsidR="009C1EAC" w:rsidRDefault="009C1EAC" w:rsidP="00862C78">
      <w:r>
        <w:rPr>
          <w:rFonts w:hint="eastAsia"/>
        </w:rPr>
        <w:t>那些人们，太烦人了。】</w:t>
      </w:r>
    </w:p>
    <w:p w:rsidR="009C1EAC" w:rsidRDefault="009C1EAC" w:rsidP="00862C78">
      <w:r>
        <w:rPr>
          <w:rFonts w:hint="eastAsia"/>
        </w:rPr>
        <w:t>【知道啦，现在就把他们赶走。】</w:t>
      </w:r>
    </w:p>
    <w:p w:rsidR="009C1EAC" w:rsidRDefault="009C1EAC" w:rsidP="00862C78">
      <w:r>
        <w:rPr>
          <w:rFonts w:hint="eastAsia"/>
        </w:rPr>
        <w:t>相对于有珠细细的声音，青子很清楚的、故意的大声说道。</w:t>
      </w:r>
    </w:p>
    <w:p w:rsidR="009C1EAC" w:rsidRDefault="009C1EAC" w:rsidP="00862C78">
      <w:r>
        <w:rPr>
          <w:rFonts w:hint="eastAsia"/>
        </w:rPr>
        <w:t>当然，校门阴影处的人们肯定听到了。</w:t>
      </w:r>
    </w:p>
    <w:p w:rsidR="009C1EAC" w:rsidRDefault="009C1EAC" w:rsidP="00862C78">
      <w:r>
        <w:rPr>
          <w:rFonts w:hint="eastAsia"/>
        </w:rPr>
        <w:t>【嗨，会长要过来啦？！】</w:t>
      </w:r>
    </w:p>
    <w:p w:rsidR="009C1EAC" w:rsidRDefault="009C1EAC" w:rsidP="00862C78">
      <w:r>
        <w:rPr>
          <w:rFonts w:hint="eastAsia"/>
        </w:rPr>
        <w:t>【喂，别勉强了，躲在这的家伙快闪吧，我先逃回学校了。】</w:t>
      </w:r>
    </w:p>
    <w:p w:rsidR="009C1EAC" w:rsidRDefault="009C1EAC" w:rsidP="00862C78">
      <w:r>
        <w:rPr>
          <w:rFonts w:hint="eastAsia"/>
        </w:rPr>
        <w:t>【不，但是…………那个女孩，是会长认识的人吧？让会长好好介绍一下，怎么样…………】</w:t>
      </w:r>
    </w:p>
    <w:p w:rsidR="009C1EAC" w:rsidRDefault="009C1EAC" w:rsidP="00862C78">
      <w:r>
        <w:rPr>
          <w:rFonts w:hint="eastAsia"/>
        </w:rPr>
        <w:t>【哈哈哈，果然是一年级的少爷，还没理解了战场的真实性</w:t>
      </w:r>
      <w:r>
        <w:t>——</w:t>
      </w:r>
      <w:r>
        <w:rPr>
          <w:rFonts w:hint="eastAsia"/>
        </w:rPr>
        <w:t>好吧，死之前也算能有个好梦。】</w:t>
      </w:r>
    </w:p>
    <w:p w:rsidR="009C1EAC" w:rsidRDefault="009C1EAC" w:rsidP="00862C78">
      <w:r>
        <w:rPr>
          <w:rFonts w:hint="eastAsia"/>
        </w:rPr>
        <w:t>过度集中在一处，把校门的阴影处弄得极度混乱的男生们。青子面对着他们。</w:t>
      </w:r>
    </w:p>
    <w:p w:rsidR="009C1EAC" w:rsidRDefault="009C1EAC" w:rsidP="00862C78">
      <w:r>
        <w:rPr>
          <w:rFonts w:hint="eastAsia"/>
        </w:rPr>
        <w:t>【那么，应该是没有要参加社团活动的吧，只是要回家的归宅部各位，聚集在这里是要干什么呢？能不能告诉我啊？】</w:t>
      </w:r>
    </w:p>
    <w:p w:rsidR="009C1EAC" w:rsidRDefault="009C1EAC" w:rsidP="00862C78">
      <w:r>
        <w:rPr>
          <w:rFonts w:hint="eastAsia"/>
        </w:rPr>
        <w:t>【咦咦咦咦！】</w:t>
      </w:r>
    </w:p>
    <w:p w:rsidR="009C1EAC" w:rsidRDefault="009C1EAC" w:rsidP="00862C78">
      <w:r>
        <w:rPr>
          <w:rFonts w:hint="eastAsia"/>
        </w:rPr>
        <w:t>咚，背后出现拟声词的学生会长正死盯着他们。</w:t>
      </w:r>
    </w:p>
    <w:p w:rsidR="009C1EAC" w:rsidRDefault="009C1EAC" w:rsidP="00862C78">
      <w:r>
        <w:rPr>
          <w:rFonts w:hint="eastAsia"/>
        </w:rPr>
        <w:t>【毕竟是在期末考试前，</w:t>
      </w:r>
    </w:p>
    <w:p w:rsidR="009C1EAC" w:rsidRDefault="009C1EAC" w:rsidP="00862C78">
      <w:r>
        <w:rPr>
          <w:rFonts w:hint="eastAsia"/>
        </w:rPr>
        <w:t>如果是真有事的话希望能告诉我，该不会只是想眺望一下凤凰似的女学院的大小姐吧，没有这回事对吗？连出声打个招呼的勇气都没有，只敢在这看着，不可能的吧。】</w:t>
      </w:r>
    </w:p>
    <w:p w:rsidR="009C1EAC" w:rsidRDefault="009C1EAC" w:rsidP="00862C78">
      <w:r>
        <w:rPr>
          <w:rFonts w:hint="eastAsia"/>
        </w:rPr>
        <w:t>“是的，实际上就是你说的这样。”敢这么直接回答的勇者一个都没有。连这种勇气都没有的人更别说出声去打招呼了。</w:t>
      </w:r>
    </w:p>
    <w:p w:rsidR="009C1EAC" w:rsidRDefault="009C1EAC" w:rsidP="00862C78">
      <w:r>
        <w:rPr>
          <w:rFonts w:hint="eastAsia"/>
        </w:rPr>
        <w:t>【……………不是，我还有点东西落在教室了……………】</w:t>
      </w:r>
    </w:p>
    <w:p w:rsidR="009C1EAC" w:rsidRDefault="009C1EAC" w:rsidP="00862C78">
      <w:r>
        <w:rPr>
          <w:rFonts w:hint="eastAsia"/>
        </w:rPr>
        <w:t>【在这就放弃了怎么行，还不如豁出去…………】</w:t>
      </w:r>
    </w:p>
    <w:p w:rsidR="009C1EAC" w:rsidRDefault="009C1EAC" w:rsidP="00862C78">
      <w:r>
        <w:rPr>
          <w:rFonts w:hint="eastAsia"/>
        </w:rPr>
        <w:t>【去天文部借双筒望远镜怎么样？到屋顶的话就能观赏到了。】</w:t>
      </w:r>
    </w:p>
    <w:p w:rsidR="009C1EAC" w:rsidRDefault="009C1EAC" w:rsidP="00862C78">
      <w:r>
        <w:rPr>
          <w:rFonts w:hint="eastAsia"/>
        </w:rPr>
        <w:t>【天文部才没那种东西！要有的话也是野鸟同好会。】</w:t>
      </w:r>
    </w:p>
    <w:p w:rsidR="009C1EAC" w:rsidRDefault="009C1EAC" w:rsidP="00862C78">
      <w:r>
        <w:rPr>
          <w:rFonts w:hint="eastAsia"/>
        </w:rPr>
        <w:t>【啊哈哈哈，那个啊，上个月被会长废了，有时间爱鸟的话还不如把她给作了。】</w:t>
      </w:r>
    </w:p>
    <w:p w:rsidR="009C1EAC" w:rsidRDefault="009C1EAC" w:rsidP="00862C78">
      <w:r>
        <w:rPr>
          <w:rFonts w:hint="eastAsia"/>
        </w:rPr>
        <w:t>【啊哈哈哈…………哈…………把她，作了？…………抱歉了，我今天要从后门走，善吉，等我……………】</w:t>
      </w:r>
    </w:p>
    <w:p w:rsidR="009C1EAC" w:rsidRDefault="009C1EAC" w:rsidP="00862C78">
      <w:r>
        <w:rPr>
          <w:rFonts w:hint="eastAsia"/>
        </w:rPr>
        <w:t>【可恶，再见呐会长</w:t>
      </w:r>
      <w:r>
        <w:t>——</w:t>
      </w:r>
      <w:r>
        <w:rPr>
          <w:rFonts w:hint="eastAsia"/>
        </w:rPr>
        <w:t>，明天见</w:t>
      </w:r>
      <w:r>
        <w:t>——</w:t>
      </w:r>
      <w:r>
        <w:rPr>
          <w:rFonts w:hint="eastAsia"/>
        </w:rPr>
        <w:t>】</w:t>
      </w:r>
    </w:p>
    <w:p w:rsidR="009C1EAC" w:rsidRDefault="009C1EAC" w:rsidP="00862C78">
      <w:r>
        <w:rPr>
          <w:rFonts w:hint="eastAsia"/>
        </w:rPr>
        <w:t>舍弃爱情光留下些话，男学生们夹着尾巴吧啦吧啦的散开了。</w:t>
      </w:r>
    </w:p>
    <w:p w:rsidR="009C1EAC" w:rsidRDefault="009C1EAC" w:rsidP="00862C78">
      <w:r>
        <w:rPr>
          <w:rFonts w:hint="eastAsia"/>
        </w:rPr>
        <w:t>【玩的很开心啊，青子。】</w:t>
      </w:r>
    </w:p>
    <w:p w:rsidR="009C1EAC" w:rsidRDefault="009C1EAC" w:rsidP="00862C78">
      <w:r>
        <w:rPr>
          <w:rFonts w:hint="eastAsia"/>
        </w:rPr>
        <w:t>【啊、能看出来吗？】</w:t>
      </w:r>
    </w:p>
    <w:p w:rsidR="009C1EAC" w:rsidRDefault="009C1EAC" w:rsidP="00862C78">
      <w:r>
        <w:rPr>
          <w:rFonts w:hint="eastAsia"/>
        </w:rPr>
        <w:t>面对有珠的问话，青子紧跟着回答道。</w:t>
      </w:r>
    </w:p>
    <w:p w:rsidR="009C1EAC" w:rsidRDefault="009C1EAC" w:rsidP="00862C78">
      <w:r>
        <w:rPr>
          <w:rFonts w:hint="eastAsia"/>
        </w:rPr>
        <w:t>事实上，三咲高中的学生们净是些不讨人厌的家伙，跟他们搞互动确实挺愉快的。</w:t>
      </w:r>
    </w:p>
    <w:p w:rsidR="009C1EAC" w:rsidRDefault="009C1EAC" w:rsidP="00862C78">
      <w:r>
        <w:rPr>
          <w:rFonts w:hint="eastAsia"/>
        </w:rPr>
        <w:t>【</w:t>
      </w:r>
      <w:r>
        <w:t>——</w:t>
      </w:r>
      <w:r>
        <w:rPr>
          <w:rFonts w:hint="eastAsia"/>
        </w:rPr>
        <w:t>好了。</w:t>
      </w:r>
    </w:p>
    <w:p w:rsidR="009C1EAC" w:rsidRDefault="009C1EAC" w:rsidP="00862C78">
      <w:r>
        <w:rPr>
          <w:rFonts w:hint="eastAsia"/>
        </w:rPr>
        <w:t>出现在这里也就意味着，知道什么了吧？】</w:t>
      </w:r>
    </w:p>
    <w:p w:rsidR="009C1EAC" w:rsidRDefault="009C1EAC" w:rsidP="00862C78">
      <w:r>
        <w:rPr>
          <w:rFonts w:hint="eastAsia"/>
        </w:rPr>
        <w:t>【结界里残留的气息已经识别好了，接下来只要在这里确定一下就行。】</w:t>
      </w:r>
    </w:p>
    <w:p w:rsidR="009C1EAC" w:rsidRDefault="009C1EAC" w:rsidP="00862C78">
      <w:r>
        <w:rPr>
          <w:rFonts w:hint="eastAsia"/>
        </w:rPr>
        <w:t>【这样啊，嗯…………有珠，什么时候到这的？】</w:t>
      </w:r>
    </w:p>
    <w:p w:rsidR="009C1EAC" w:rsidRDefault="009C1EAC" w:rsidP="00862C78">
      <w:r>
        <w:rPr>
          <w:rFonts w:hint="eastAsia"/>
        </w:rPr>
        <w:t>【放学的时候。】</w:t>
      </w:r>
    </w:p>
    <w:p w:rsidR="009C1EAC" w:rsidRDefault="009C1EAC" w:rsidP="00862C78">
      <w:r>
        <w:rPr>
          <w:rFonts w:hint="eastAsia"/>
        </w:rPr>
        <w:t>……………这么说已经有一个小时了。</w:t>
      </w:r>
    </w:p>
    <w:p w:rsidR="009C1EAC" w:rsidRDefault="009C1EAC" w:rsidP="00862C78">
      <w:r>
        <w:rPr>
          <w:rFonts w:hint="eastAsia"/>
        </w:rPr>
        <w:t>对她来说，比起严寒，更辛苦的是在同一个场所站上一个小时吧。</w:t>
      </w:r>
    </w:p>
    <w:p w:rsidR="009C1EAC" w:rsidRDefault="009C1EAC" w:rsidP="00862C78">
      <w:r>
        <w:rPr>
          <w:rFonts w:hint="eastAsia"/>
        </w:rPr>
        <w:t>【抱歉呐，勉强你干这个。】</w:t>
      </w:r>
    </w:p>
    <w:p w:rsidR="009C1EAC" w:rsidRDefault="009C1EAC" w:rsidP="00862C78">
      <w:r>
        <w:rPr>
          <w:rFonts w:hint="eastAsia"/>
        </w:rPr>
        <w:t>【……………没什么，喜欢才去干的。】</w:t>
      </w:r>
    </w:p>
    <w:p w:rsidR="009C1EAC" w:rsidRDefault="009C1EAC" w:rsidP="00862C78">
      <w:r>
        <w:rPr>
          <w:rFonts w:hint="eastAsia"/>
        </w:rPr>
        <w:t>说着这话的同时，她黑色的瞳孔还在看着通过校门的学生们。</w:t>
      </w:r>
    </w:p>
    <w:p w:rsidR="009C1EAC" w:rsidRDefault="009C1EAC" w:rsidP="00862C78">
      <w:r>
        <w:rPr>
          <w:rFonts w:hint="eastAsia"/>
        </w:rPr>
        <w:t>有珠这个样子在校门口监视已经持续了一个小时了。</w:t>
      </w:r>
    </w:p>
    <w:p w:rsidR="009C1EAC" w:rsidRDefault="009C1EAC" w:rsidP="00862C78">
      <w:r>
        <w:rPr>
          <w:rFonts w:hint="eastAsia"/>
        </w:rPr>
        <w:t>【并不是在等我对吧？现在要好好相处啊。】</w:t>
      </w:r>
    </w:p>
    <w:p w:rsidR="009C1EAC" w:rsidRDefault="009C1EAC" w:rsidP="00862C78">
      <w:r>
        <w:rPr>
          <w:rFonts w:hint="eastAsia"/>
        </w:rPr>
        <w:t>嗯，有珠点了点头。</w:t>
      </w:r>
    </w:p>
    <w:p w:rsidR="009C1EAC" w:rsidRDefault="009C1EAC" w:rsidP="00862C78">
      <w:r>
        <w:rPr>
          <w:rFonts w:hint="eastAsia"/>
        </w:rPr>
        <w:t>只把有珠留下的话，还是无法发现目击者。</w:t>
      </w:r>
    </w:p>
    <w:p w:rsidR="009C1EAC" w:rsidRDefault="009C1EAC" w:rsidP="00862C78">
      <w:r>
        <w:rPr>
          <w:rFonts w:hint="eastAsia"/>
        </w:rPr>
        <w:t>如果找到和结界内残留的气息一样的学生，有珠就和青子一起回家，调查一下那个学生的出身。</w:t>
      </w:r>
    </w:p>
    <w:p w:rsidR="009C1EAC" w:rsidRDefault="009C1EAC" w:rsidP="00862C78">
      <w:r>
        <w:rPr>
          <w:rFonts w:hint="eastAsia"/>
        </w:rPr>
        <w:t>【我的方法不行。】</w:t>
      </w:r>
    </w:p>
    <w:p w:rsidR="009C1EAC" w:rsidRDefault="009C1EAC" w:rsidP="00862C78">
      <w:r>
        <w:rPr>
          <w:rFonts w:hint="eastAsia"/>
        </w:rPr>
        <w:t>关于鸢丸的调查结论，青子只把结果告诉了有珠。有珠没有说话。</w:t>
      </w:r>
    </w:p>
    <w:p w:rsidR="009C1EAC" w:rsidRDefault="009C1EAC" w:rsidP="00862C78">
      <w:r>
        <w:rPr>
          <w:rFonts w:hint="eastAsia"/>
        </w:rPr>
        <w:t>对话也就到此打住，接下来就只剩在冬天寒冷的风中忍耐了。</w:t>
      </w:r>
    </w:p>
    <w:p w:rsidR="009C1EAC" w:rsidRDefault="009C1EAC" w:rsidP="00862C78">
      <w:r>
        <w:rPr>
          <w:rFonts w:hint="eastAsia"/>
        </w:rPr>
        <w:t>……………无言的监视还在继续。</w:t>
      </w:r>
    </w:p>
    <w:p w:rsidR="009C1EAC" w:rsidRDefault="009C1EAC" w:rsidP="00862C78">
      <w:r>
        <w:rPr>
          <w:rFonts w:hint="eastAsia"/>
        </w:rPr>
        <w:t>来到校门口的学生们，在离校的时候惊奇的看到学生会长和礼园女学院的学生这一对奇异的组合。</w:t>
      </w:r>
    </w:p>
    <w:p w:rsidR="009C1EAC" w:rsidRDefault="009C1EAC" w:rsidP="00862C78">
      <w:r>
        <w:rPr>
          <w:rFonts w:hint="eastAsia"/>
        </w:rPr>
        <w:t>无聊和冬日的严寒也都来帮忙了。二十分钟后青子无奈的叹了一口气。</w:t>
      </w:r>
    </w:p>
    <w:p w:rsidR="009C1EAC" w:rsidRDefault="009C1EAC" w:rsidP="00862C78">
      <w:r>
        <w:rPr>
          <w:rFonts w:hint="eastAsia"/>
        </w:rPr>
        <w:t>【呐，有珠。回去吧，去黎明坐坐吗？】</w:t>
      </w:r>
    </w:p>
    <w:p w:rsidR="009C1EAC" w:rsidRDefault="009C1EAC" w:rsidP="00862C78">
      <w:r>
        <w:rPr>
          <w:rFonts w:hint="eastAsia"/>
        </w:rPr>
        <w:t>有珠稍稍看了一眼青子，</w:t>
      </w:r>
    </w:p>
    <w:p w:rsidR="009C1EAC" w:rsidRDefault="009C1EAC" w:rsidP="00862C78">
      <w:r>
        <w:rPr>
          <w:rFonts w:hint="eastAsia"/>
        </w:rPr>
        <w:t>黎明是青子很喜欢的咖啡店的名字。</w:t>
      </w:r>
    </w:p>
    <w:p w:rsidR="009C1EAC" w:rsidRDefault="009C1EAC" w:rsidP="00862C78">
      <w:r>
        <w:rPr>
          <w:rFonts w:hint="eastAsia"/>
        </w:rPr>
        <w:t>【……………………】</w:t>
      </w:r>
    </w:p>
    <w:p w:rsidR="009C1EAC" w:rsidRDefault="009C1EAC" w:rsidP="00862C78">
      <w:r>
        <w:rPr>
          <w:rFonts w:hint="eastAsia"/>
        </w:rPr>
        <w:t>或许是想要责怪还不理解状况的青子，或许是有珠同意了青子的提议。有珠的视线稍微挪动了一下。</w:t>
      </w:r>
    </w:p>
    <w:p w:rsidR="009C1EAC" w:rsidRDefault="009C1EAC" w:rsidP="00862C78">
      <w:r>
        <w:rPr>
          <w:rFonts w:hint="eastAsia"/>
        </w:rPr>
        <w:t>这视线前的是</w:t>
      </w:r>
      <w:r>
        <w:t>——</w:t>
      </w:r>
    </w:p>
    <w:p w:rsidR="009C1EAC" w:rsidRDefault="009C1EAC" w:rsidP="00862C78">
      <w:r>
        <w:rPr>
          <w:rFonts w:hint="eastAsia"/>
        </w:rPr>
        <w:t>【阿勒，苍崎也在等人？】</w:t>
      </w:r>
    </w:p>
    <w:p w:rsidR="009C1EAC" w:rsidRDefault="009C1EAC" w:rsidP="00862C78">
      <w:r>
        <w:rPr>
          <w:rFonts w:hint="eastAsia"/>
        </w:rPr>
        <w:t>意识的间隙中突然出现的人物。</w:t>
      </w:r>
    </w:p>
    <w:p w:rsidR="009C1EAC" w:rsidRDefault="009C1EAC" w:rsidP="00862C78">
      <w:r>
        <w:rPr>
          <w:rFonts w:hint="eastAsia"/>
        </w:rPr>
        <w:t>非常自然的，毫不刺耳的口气。不用说也知道是谁？</w:t>
      </w:r>
    </w:p>
    <w:p w:rsidR="009C1EAC" w:rsidRDefault="009C1EAC" w:rsidP="00862C78">
      <w:r>
        <w:rPr>
          <w:rFonts w:hint="eastAsia"/>
        </w:rPr>
        <w:t>（渣卡注：这里有两人交换眼色的场景）</w:t>
      </w:r>
    </w:p>
    <w:p w:rsidR="009C1EAC" w:rsidRDefault="009C1EAC" w:rsidP="00862C78">
      <w:r>
        <w:rPr>
          <w:rFonts w:hint="eastAsia"/>
        </w:rPr>
        <w:t>“</w:t>
      </w:r>
      <w:r>
        <w:t>——</w:t>
      </w:r>
      <w:r>
        <w:rPr>
          <w:rFonts w:hint="eastAsia"/>
        </w:rPr>
        <w:t>是吗，果然，就是这样啊。”</w:t>
      </w:r>
    </w:p>
    <w:p w:rsidR="009C1EAC" w:rsidRDefault="009C1EAC" w:rsidP="00862C78">
      <w:r>
        <w:rPr>
          <w:rFonts w:hint="eastAsia"/>
        </w:rPr>
        <w:t>有珠背转过身，青子则是严肃的紧盯着终于过来的学生。</w:t>
      </w:r>
    </w:p>
    <w:p w:rsidR="009C1EAC" w:rsidRDefault="009C1EAC" w:rsidP="00862C78">
      <w:r>
        <w:rPr>
          <w:rFonts w:hint="eastAsia"/>
        </w:rPr>
        <w:t>【那么，今天有什么事？】</w:t>
      </w:r>
    </w:p>
    <w:p w:rsidR="009C1EAC" w:rsidRDefault="009C1EAC" w:rsidP="00862C78">
      <w:r>
        <w:rPr>
          <w:rFonts w:hint="eastAsia"/>
        </w:rPr>
        <w:t>你好也不用说了。</w:t>
      </w:r>
    </w:p>
    <w:p w:rsidR="009C1EAC" w:rsidRDefault="009C1EAC" w:rsidP="00862C78">
      <w:r>
        <w:rPr>
          <w:rFonts w:hint="eastAsia"/>
        </w:rPr>
        <w:t>青子不高兴的视线投向了草十郎，又增加了几分险恶。</w:t>
      </w:r>
    </w:p>
    <w:p w:rsidR="009C1EAC" w:rsidRDefault="009C1EAC" w:rsidP="00862C78">
      <w:r>
        <w:rPr>
          <w:rFonts w:hint="eastAsia"/>
        </w:rPr>
        <w:t>但是，青子的眼神对草十郎不适用。</w:t>
      </w:r>
    </w:p>
    <w:p w:rsidR="009C1EAC" w:rsidRDefault="009C1EAC" w:rsidP="00862C78">
      <w:r>
        <w:rPr>
          <w:rFonts w:hint="eastAsia"/>
        </w:rPr>
        <w:t>【呀，现在要去车站前等游泳部的部长，这件事还要对你道谢。】</w:t>
      </w:r>
    </w:p>
    <w:p w:rsidR="009C1EAC" w:rsidRDefault="009C1EAC" w:rsidP="00862C78">
      <w:r>
        <w:rPr>
          <w:rFonts w:hint="eastAsia"/>
        </w:rPr>
        <w:t>【？】</w:t>
      </w:r>
    </w:p>
    <w:p w:rsidR="009C1EAC" w:rsidRDefault="009C1EAC" w:rsidP="00862C78">
      <w:r>
        <w:rPr>
          <w:rFonts w:hint="eastAsia"/>
        </w:rPr>
        <w:t>这还真是，要说意外还真是意外的一句话。</w:t>
      </w:r>
    </w:p>
    <w:p w:rsidR="009C1EAC" w:rsidRDefault="009C1EAC" w:rsidP="00862C78">
      <w:r>
        <w:rPr>
          <w:rFonts w:hint="eastAsia"/>
        </w:rPr>
        <w:t>社团活动和道谢。</w:t>
      </w:r>
    </w:p>
    <w:p w:rsidR="009C1EAC" w:rsidRDefault="009C1EAC" w:rsidP="00862C78">
      <w:r>
        <w:rPr>
          <w:rFonts w:hint="eastAsia"/>
        </w:rPr>
        <w:t>……………但是，把这两个组合起来。青子禁不住认为，这个人是不是说了什么傻事？只是没有什么根据。</w:t>
      </w:r>
    </w:p>
    <w:p w:rsidR="009C1EAC" w:rsidRDefault="009C1EAC" w:rsidP="00862C78">
      <w:r>
        <w:rPr>
          <w:rFonts w:hint="eastAsia"/>
        </w:rPr>
        <w:t>【……………唔，道谢，是指参拜的事情吗？】（渣卡注：道谢和参拜相近。）</w:t>
      </w:r>
    </w:p>
    <w:p w:rsidR="009C1EAC" w:rsidRDefault="009C1EAC" w:rsidP="00862C78">
      <w:r>
        <w:rPr>
          <w:rFonts w:hint="eastAsia"/>
        </w:rPr>
        <w:t>【？】</w:t>
      </w:r>
    </w:p>
    <w:p w:rsidR="009C1EAC" w:rsidRDefault="009C1EAC" w:rsidP="00862C78">
      <w:r>
        <w:rPr>
          <w:rFonts w:hint="eastAsia"/>
        </w:rPr>
        <w:t>为了接下来交上好运，关于对学生来说参拜的意义。看来现在草十郎还不知道。</w:t>
      </w:r>
    </w:p>
    <w:p w:rsidR="009C1EAC" w:rsidRDefault="009C1EAC" w:rsidP="00862C78">
      <w:r>
        <w:rPr>
          <w:rFonts w:hint="eastAsia"/>
        </w:rPr>
        <w:t>【虽然不太明白你的意思，不过应该不像你说的那么重大。</w:t>
      </w:r>
    </w:p>
    <w:p w:rsidR="009C1EAC" w:rsidRDefault="009C1EAC" w:rsidP="00862C78">
      <w:r>
        <w:rPr>
          <w:rFonts w:hint="eastAsia"/>
        </w:rPr>
        <w:t>只是，游泳部到夏天为止都不怎么忙之类的话题。】</w:t>
      </w:r>
    </w:p>
    <w:p w:rsidR="009C1EAC" w:rsidRDefault="009C1EAC" w:rsidP="00862C78">
      <w:r>
        <w:rPr>
          <w:rFonts w:hint="eastAsia"/>
        </w:rPr>
        <w:t>说起来之前有过推荐入部的事情呐，草十郎继续说了下去，青子掩藏起无聊的表情。</w:t>
      </w:r>
    </w:p>
    <w:p w:rsidR="009C1EAC" w:rsidRDefault="009C1EAC" w:rsidP="00862C78">
      <w:r>
        <w:rPr>
          <w:rFonts w:hint="eastAsia"/>
        </w:rPr>
        <w:t>【当然的吧，把幽灵部员那样的学生介绍过去根本不行的，就算你再怎么忙，也要多往场地上走走，别只是说说哦。】</w:t>
      </w:r>
    </w:p>
    <w:p w:rsidR="009C1EAC" w:rsidRDefault="009C1EAC" w:rsidP="00862C78">
      <w:r>
        <w:rPr>
          <w:rFonts w:hint="eastAsia"/>
        </w:rPr>
        <w:t>【原来如此，不是白费劲哦。】</w:t>
      </w:r>
    </w:p>
    <w:p w:rsidR="009C1EAC" w:rsidRDefault="009C1EAC" w:rsidP="00862C78">
      <w:r>
        <w:rPr>
          <w:rFonts w:hint="eastAsia"/>
        </w:rPr>
        <w:t>面对心存佩服的草十郎，青子也没兴趣继续提意见了。</w:t>
      </w:r>
    </w:p>
    <w:p w:rsidR="009C1EAC" w:rsidRDefault="009C1EAC" w:rsidP="00862C78">
      <w:r>
        <w:rPr>
          <w:rFonts w:hint="eastAsia"/>
        </w:rPr>
        <w:t>对她来说，找一个适合草十郎的社团，再和社长谈谈话这件事，是在白费劲。</w:t>
      </w:r>
    </w:p>
    <w:p w:rsidR="009C1EAC" w:rsidRDefault="009C1EAC" w:rsidP="00862C78">
      <w:r>
        <w:rPr>
          <w:rFonts w:hint="eastAsia"/>
        </w:rPr>
        <w:t>【总之，给你添麻烦了。所以说声谢谢。】</w:t>
      </w:r>
    </w:p>
    <w:p w:rsidR="009C1EAC" w:rsidRDefault="009C1EAC" w:rsidP="00862C78">
      <w:r>
        <w:rPr>
          <w:rFonts w:hint="eastAsia"/>
        </w:rPr>
        <w:t>非常感谢，说着这话草十郎低下头去，青子连忙阻止了。</w:t>
      </w:r>
    </w:p>
    <w:p w:rsidR="009C1EAC" w:rsidRDefault="009C1EAC" w:rsidP="00862C78">
      <w:r>
        <w:rPr>
          <w:rFonts w:hint="eastAsia"/>
        </w:rPr>
        <w:t>【好了可以了，你现在道谢我很为难的。</w:t>
      </w:r>
    </w:p>
    <w:p w:rsidR="009C1EAC" w:rsidRDefault="009C1EAC" w:rsidP="00862C78">
      <w:r>
        <w:rPr>
          <w:rFonts w:hint="eastAsia"/>
        </w:rPr>
        <w:t>……………那么，游泳部怎么样？准备加入了？】</w:t>
      </w:r>
    </w:p>
    <w:p w:rsidR="009C1EAC" w:rsidRDefault="009C1EAC" w:rsidP="00862C78">
      <w:r>
        <w:rPr>
          <w:rFonts w:hint="eastAsia"/>
        </w:rPr>
        <w:t>锐利的视线，不知哪里感觉不太好。</w:t>
      </w:r>
    </w:p>
    <w:p w:rsidR="009C1EAC" w:rsidRDefault="009C1EAC" w:rsidP="00862C78">
      <w:r>
        <w:rPr>
          <w:rFonts w:hint="eastAsia"/>
        </w:rPr>
        <w:t>草十郎感觉到青子的态度有些不对，但还不清楚理由。</w:t>
      </w:r>
    </w:p>
    <w:p w:rsidR="009C1EAC" w:rsidRDefault="009C1EAC" w:rsidP="00862C78">
      <w:r>
        <w:rPr>
          <w:rFonts w:hint="eastAsia"/>
        </w:rPr>
        <w:t>尽管如此，总之先把最新的消息告诉青子。</w:t>
      </w:r>
    </w:p>
    <w:p w:rsidR="009C1EAC" w:rsidRPr="00145400" w:rsidRDefault="009C1EAC" w:rsidP="00862C78">
      <w:r>
        <w:rPr>
          <w:rFonts w:hint="eastAsia"/>
        </w:rPr>
        <w:t>【啊啊，当上游泳部的首席了。】</w:t>
      </w:r>
    </w:p>
    <w:p w:rsidR="009C1EAC" w:rsidRDefault="009C1EAC" w:rsidP="00862C78">
      <w:r>
        <w:rPr>
          <w:rFonts w:hint="eastAsia"/>
        </w:rPr>
        <w:t>【什，什么</w:t>
      </w:r>
      <w:r>
        <w:t>——</w:t>
      </w:r>
      <w:r>
        <w:rPr>
          <w:rFonts w:hint="eastAsia"/>
        </w:rPr>
        <w:t>？】</w:t>
      </w:r>
    </w:p>
    <w:p w:rsidR="009C1EAC" w:rsidRDefault="009C1EAC" w:rsidP="00862C78">
      <w:r>
        <w:rPr>
          <w:rFonts w:hint="eastAsia"/>
        </w:rPr>
        <w:t>预想以外的回答，青子不由的大吼起来。</w:t>
      </w:r>
    </w:p>
    <w:p w:rsidR="009C1EAC" w:rsidRDefault="009C1EAC" w:rsidP="00862C78">
      <w:r>
        <w:rPr>
          <w:rFonts w:hint="eastAsia"/>
        </w:rPr>
        <w:t>…………吓人箱的化身也就这种程度吧。</w:t>
      </w:r>
    </w:p>
    <w:p w:rsidR="009C1EAC" w:rsidRDefault="009C1EAC" w:rsidP="00862C78">
      <w:r>
        <w:rPr>
          <w:rFonts w:hint="eastAsia"/>
        </w:rPr>
        <w:t>意想不到的展开，青子复杂而扭曲的心一瞬间完全空白了。</w:t>
      </w:r>
    </w:p>
    <w:p w:rsidR="009C1EAC" w:rsidRDefault="009C1EAC" w:rsidP="00862C78">
      <w:r>
        <w:rPr>
          <w:rFonts w:hint="eastAsia"/>
        </w:rPr>
        <w:t>【但，但是，现在不是才要去见面吗？】</w:t>
      </w:r>
    </w:p>
    <w:p w:rsidR="009C1EAC" w:rsidRDefault="009C1EAC" w:rsidP="00862C78">
      <w:r>
        <w:rPr>
          <w:rFonts w:hint="eastAsia"/>
        </w:rPr>
        <w:t>【那个啊，那是要带我一起去社木的温水泳池。】</w:t>
      </w:r>
    </w:p>
    <w:p w:rsidR="009C1EAC" w:rsidRDefault="009C1EAC" w:rsidP="00862C78">
      <w:r>
        <w:rPr>
          <w:rFonts w:hint="eastAsia"/>
        </w:rPr>
        <w:t>草十郎这么告诉吃惊的青子。</w:t>
      </w:r>
    </w:p>
    <w:p w:rsidR="009C1EAC" w:rsidRDefault="009C1EAC" w:rsidP="00862C78">
      <w:r>
        <w:rPr>
          <w:rFonts w:hint="eastAsia"/>
        </w:rPr>
        <w:t>【……………话都连不上，游泳这么拿手的话，为什么推荐啊你入部的时候那么不愿意啊？】</w:t>
      </w:r>
    </w:p>
    <w:p w:rsidR="009C1EAC" w:rsidRDefault="009C1EAC" w:rsidP="00862C78">
      <w:r>
        <w:rPr>
          <w:rFonts w:hint="eastAsia"/>
        </w:rPr>
        <w:t>【那当然是因为我现在不会游啊。】</w:t>
      </w:r>
    </w:p>
    <w:p w:rsidR="009C1EAC" w:rsidRDefault="009C1EAC" w:rsidP="00862C78">
      <w:r>
        <w:rPr>
          <w:rFonts w:hint="eastAsia"/>
        </w:rPr>
        <w:t>【</w:t>
      </w:r>
      <w:r>
        <w:t>——————</w:t>
      </w:r>
      <w:r>
        <w:rPr>
          <w:rFonts w:hint="eastAsia"/>
        </w:rPr>
        <w:t>】</w:t>
      </w:r>
    </w:p>
    <w:p w:rsidR="009C1EAC" w:rsidRDefault="009C1EAC" w:rsidP="00862C78">
      <w:r>
        <w:rPr>
          <w:rFonts w:hint="eastAsia"/>
        </w:rPr>
        <w:t>原来如此，又来这招啊，青子拿手指揉着眉头。</w:t>
      </w:r>
    </w:p>
    <w:p w:rsidR="009C1EAC" w:rsidRDefault="009C1EAC" w:rsidP="00862C78">
      <w:r>
        <w:rPr>
          <w:rFonts w:hint="eastAsia"/>
        </w:rPr>
        <w:t>【…………静希同学，还记得昨天我问你的话吗？跑步还是游泳，哪个比较好？</w:t>
      </w:r>
    </w:p>
    <w:p w:rsidR="009C1EAC" w:rsidRDefault="009C1EAC" w:rsidP="00862C78">
      <w:r>
        <w:rPr>
          <w:rFonts w:hint="eastAsia"/>
        </w:rPr>
        <w:t>虽然我的记忆很好，再让我确认一下。</w:t>
      </w:r>
    </w:p>
    <w:p w:rsidR="009C1EAC" w:rsidRDefault="009C1EAC" w:rsidP="00862C78">
      <w:r>
        <w:rPr>
          <w:rFonts w:hint="eastAsia"/>
        </w:rPr>
        <w:t>你，确实是说了游泳比较好对吧</w:t>
      </w:r>
      <w:r>
        <w:t>——</w:t>
      </w:r>
      <w:r>
        <w:rPr>
          <w:rFonts w:hint="eastAsia"/>
        </w:rPr>
        <w:t>】</w:t>
      </w:r>
    </w:p>
    <w:p w:rsidR="009C1EAC" w:rsidRDefault="009C1EAC" w:rsidP="00862C78">
      <w:r>
        <w:rPr>
          <w:rFonts w:hint="eastAsia"/>
        </w:rPr>
        <w:t>【啊，从以前开始，就开始想办法克服不会游泳这个问题。</w:t>
      </w:r>
    </w:p>
    <w:p w:rsidR="009C1EAC" w:rsidRDefault="009C1EAC" w:rsidP="00862C78">
      <w:r>
        <w:rPr>
          <w:rFonts w:hint="eastAsia"/>
        </w:rPr>
        <w:t>反而是跑步比较拿手。】</w:t>
      </w:r>
    </w:p>
    <w:p w:rsidR="009C1EAC" w:rsidRDefault="009C1EAC" w:rsidP="00862C78">
      <w:r>
        <w:rPr>
          <w:rFonts w:hint="eastAsia"/>
        </w:rPr>
        <w:t>“是吗？”青子说完这话就没力气了。</w:t>
      </w:r>
    </w:p>
    <w:p w:rsidR="009C1EAC" w:rsidRDefault="009C1EAC" w:rsidP="00862C78">
      <w:r>
        <w:rPr>
          <w:rFonts w:hint="eastAsia"/>
        </w:rPr>
        <w:t>【我虽然想这一年就头开始锻炼来着，</w:t>
      </w:r>
    </w:p>
    <w:p w:rsidR="009C1EAC" w:rsidRDefault="009C1EAC" w:rsidP="00862C78">
      <w:r>
        <w:rPr>
          <w:rFonts w:hint="eastAsia"/>
        </w:rPr>
        <w:t>再有三个月就是高三的身份了，还是个旱鸭子的部员也不好吧。</w:t>
      </w:r>
    </w:p>
    <w:p w:rsidR="009C1EAC" w:rsidRDefault="009C1EAC" w:rsidP="00862C78">
      <w:r>
        <w:rPr>
          <w:rFonts w:hint="eastAsia"/>
        </w:rPr>
        <w:t>但是部长亲自过来了，说从现在开始教你游泳。】</w:t>
      </w:r>
    </w:p>
    <w:p w:rsidR="009C1EAC" w:rsidRDefault="009C1EAC" w:rsidP="00862C78">
      <w:r>
        <w:rPr>
          <w:rFonts w:hint="eastAsia"/>
        </w:rPr>
        <w:t>草十郎很高兴说着的话语，青子并没有听进去多少。</w:t>
      </w:r>
    </w:p>
    <w:p w:rsidR="009C1EAC" w:rsidRDefault="009C1EAC" w:rsidP="00862C78">
      <w:r>
        <w:rPr>
          <w:rFonts w:hint="eastAsia"/>
        </w:rPr>
        <w:t>“哈…………就是说，买了残次品还要赊账是吗？…………这下没脸见游泳部的部长了。啊，等一下”</w:t>
      </w:r>
    </w:p>
    <w:p w:rsidR="009C1EAC" w:rsidRDefault="009C1EAC" w:rsidP="00862C78">
      <w:r>
        <w:rPr>
          <w:rFonts w:hint="eastAsia"/>
        </w:rPr>
        <w:t>【静希，游泳部的部长…………】</w:t>
      </w:r>
    </w:p>
    <w:p w:rsidR="009C1EAC" w:rsidRDefault="009C1EAC" w:rsidP="00862C78">
      <w:r>
        <w:rPr>
          <w:rFonts w:hint="eastAsia"/>
        </w:rPr>
        <w:t>女孩子话说到一半就咽回去了，</w:t>
      </w:r>
    </w:p>
    <w:p w:rsidR="009C1EAC" w:rsidRDefault="009C1EAC" w:rsidP="00862C78">
      <w:r>
        <w:rPr>
          <w:rFonts w:hint="eastAsia"/>
        </w:rPr>
        <w:t>这句话不能说完，如果自己说漏了奇怪的事情，那后面就麻烦了。</w:t>
      </w:r>
    </w:p>
    <w:p w:rsidR="009C1EAC" w:rsidRDefault="009C1EAC" w:rsidP="00862C78">
      <w:r>
        <w:rPr>
          <w:rFonts w:hint="eastAsia"/>
        </w:rPr>
        <w:t>【…………唉算了，我知道了，不是要去比较远的地方吗？虽然有点累人也不一定必要，但不快点跑过去的话对方该着急了。】</w:t>
      </w:r>
    </w:p>
    <w:p w:rsidR="009C1EAC" w:rsidRDefault="009C1EAC" w:rsidP="00862C78">
      <w:r>
        <w:rPr>
          <w:rFonts w:hint="eastAsia"/>
        </w:rPr>
        <w:t>【鸢丸也这么说。苍崎今天和昨天，很少见的看起来很累呢，出了什么事了吗？】</w:t>
      </w:r>
    </w:p>
    <w:p w:rsidR="009C1EAC" w:rsidRDefault="009C1EAC" w:rsidP="00862C78">
      <w:r>
        <w:rPr>
          <w:rFonts w:hint="eastAsia"/>
        </w:rPr>
        <w:t>【有点吧，怎么着都行。而且现在看来已经解决了。</w:t>
      </w:r>
    </w:p>
    <w:p w:rsidR="009C1EAC" w:rsidRDefault="009C1EAC" w:rsidP="00862C78">
      <w:r>
        <w:rPr>
          <w:rFonts w:hint="eastAsia"/>
        </w:rPr>
        <w:t>比起这个……………你怎么看出来的？我真的看起来很累吗？】</w:t>
      </w:r>
    </w:p>
    <w:p w:rsidR="009C1EAC" w:rsidRDefault="009C1EAC" w:rsidP="00862C78">
      <w:r>
        <w:rPr>
          <w:rFonts w:hint="eastAsia"/>
        </w:rPr>
        <w:t>为什么问起这件事？</w:t>
      </w:r>
    </w:p>
    <w:p w:rsidR="009C1EAC" w:rsidRDefault="009C1EAC" w:rsidP="00862C78">
      <w:r>
        <w:rPr>
          <w:rFonts w:hint="eastAsia"/>
        </w:rPr>
        <w:t>对青子来说很少见。</w:t>
      </w:r>
    </w:p>
    <w:p w:rsidR="009C1EAC" w:rsidRDefault="009C1EAC" w:rsidP="00862C78">
      <w:r>
        <w:rPr>
          <w:rFonts w:hint="eastAsia"/>
        </w:rPr>
        <w:t>没有理由，顺着惯性就说出来了。</w:t>
      </w:r>
    </w:p>
    <w:p w:rsidR="009C1EAC" w:rsidRDefault="009C1EAC" w:rsidP="00862C78">
      <w:r>
        <w:rPr>
          <w:rFonts w:hint="eastAsia"/>
        </w:rPr>
        <w:t>…………虽说是没用的话，这也是最后的了。相信以后就不会有这样普通的对话了。</w:t>
      </w:r>
    </w:p>
    <w:p w:rsidR="009C1EAC" w:rsidRDefault="009C1EAC" w:rsidP="00862C78">
      <w:r>
        <w:rPr>
          <w:rFonts w:hint="eastAsia"/>
        </w:rPr>
        <w:t>草十郎短暂的考虑了一下。然后用笑容代替了自己呆呆的氛围。</w:t>
      </w:r>
    </w:p>
    <w:p w:rsidR="009C1EAC" w:rsidRDefault="009C1EAC" w:rsidP="00862C78">
      <w:r>
        <w:rPr>
          <w:rFonts w:hint="eastAsia"/>
        </w:rPr>
        <w:t>【是的，与其说是疲劳不如说看起来是一心想活下去。之前没办法的时候荒废的田地里出现了狼，在你身上久违的感觉到了那时候狩猎的气焰。】</w:t>
      </w:r>
    </w:p>
    <w:p w:rsidR="009C1EAC" w:rsidRDefault="009C1EAC" w:rsidP="00862C78">
      <w:r>
        <w:rPr>
          <w:rFonts w:hint="eastAsia"/>
        </w:rPr>
        <w:t>当时真是万幸，还有</w:t>
      </w:r>
    </w:p>
    <w:p w:rsidR="009C1EAC" w:rsidRDefault="009C1EAC" w:rsidP="00862C78">
      <w:r>
        <w:rPr>
          <w:rFonts w:hint="eastAsia"/>
        </w:rPr>
        <w:t>看起来就像找我有事一样。草十郎微笑起来。</w:t>
      </w:r>
    </w:p>
    <w:p w:rsidR="009C1EAC" w:rsidRDefault="009C1EAC" w:rsidP="00862C78">
      <w:r>
        <w:rPr>
          <w:rFonts w:hint="eastAsia"/>
        </w:rPr>
        <w:t>【</w:t>
      </w:r>
      <w:r>
        <w:t>——————</w:t>
      </w:r>
      <w:r>
        <w:rPr>
          <w:rFonts w:hint="eastAsia"/>
        </w:rPr>
        <w:t>】</w:t>
      </w:r>
    </w:p>
    <w:p w:rsidR="009C1EAC" w:rsidRDefault="009C1EAC" w:rsidP="00862C78">
      <w:r>
        <w:rPr>
          <w:rFonts w:hint="eastAsia"/>
        </w:rPr>
        <w:t>“不清楚”，青子用手托住脸颊。</w:t>
      </w:r>
    </w:p>
    <w:p w:rsidR="009C1EAC" w:rsidRDefault="009C1EAC" w:rsidP="00862C78">
      <w:r>
        <w:rPr>
          <w:rFonts w:hint="eastAsia"/>
        </w:rPr>
        <w:t>如果他说的是真的话，现在的自己应该再往脸上多添几分笑容。</w:t>
      </w:r>
    </w:p>
    <w:p w:rsidR="009C1EAC" w:rsidRDefault="009C1EAC" w:rsidP="00862C78">
      <w:r>
        <w:rPr>
          <w:rFonts w:hint="eastAsia"/>
        </w:rPr>
        <w:t>当然，犯不上干这种傻事。</w:t>
      </w:r>
    </w:p>
    <w:p w:rsidR="009C1EAC" w:rsidRDefault="009C1EAC" w:rsidP="00862C78">
      <w:r>
        <w:rPr>
          <w:rFonts w:hint="eastAsia"/>
        </w:rPr>
        <w:t>【总之谢谢你了，那，明天见。】</w:t>
      </w:r>
    </w:p>
    <w:p w:rsidR="009C1EAC" w:rsidRDefault="009C1EAC" w:rsidP="00862C78">
      <w:r>
        <w:rPr>
          <w:rFonts w:hint="eastAsia"/>
        </w:rPr>
        <w:t>草十郎显得并不轻松，但他还是举起手用真挚的声音和表情道了声别，走开了。</w:t>
      </w:r>
    </w:p>
    <w:p w:rsidR="009C1EAC" w:rsidRDefault="009C1EAC" w:rsidP="00862C78">
      <w:r>
        <w:rPr>
          <w:rFonts w:hint="eastAsia"/>
        </w:rPr>
        <w:t>【等下，这边有话要说，听完了再走。】</w:t>
      </w:r>
    </w:p>
    <w:p w:rsidR="009C1EAC" w:rsidRDefault="009C1EAC" w:rsidP="00862C78">
      <w:r>
        <w:rPr>
          <w:rFonts w:hint="eastAsia"/>
        </w:rPr>
        <w:t>青子叫住了要离去的草十郎。</w:t>
      </w:r>
    </w:p>
    <w:p w:rsidR="009C1EAC" w:rsidRDefault="009C1EAC" w:rsidP="00862C78">
      <w:r>
        <w:rPr>
          <w:rFonts w:hint="eastAsia"/>
        </w:rPr>
        <w:t>自己克制住想要加入的温和元素，声音冷冷的。</w:t>
      </w:r>
    </w:p>
    <w:p w:rsidR="009C1EAC" w:rsidRDefault="009C1EAC" w:rsidP="00862C78">
      <w:r>
        <w:rPr>
          <w:rFonts w:hint="eastAsia"/>
        </w:rPr>
        <w:t>【嗯？】</w:t>
      </w:r>
    </w:p>
    <w:p w:rsidR="009C1EAC" w:rsidRDefault="009C1EAC" w:rsidP="00862C78">
      <w:r>
        <w:rPr>
          <w:rFonts w:hint="eastAsia"/>
        </w:rPr>
        <w:t>【是个没什么意义的比喻。</w:t>
      </w:r>
    </w:p>
    <w:p w:rsidR="009C1EAC" w:rsidRPr="000C428F" w:rsidRDefault="009C1EAC" w:rsidP="00862C78">
      <w:r>
        <w:rPr>
          <w:rFonts w:hint="eastAsia"/>
        </w:rPr>
        <w:t>…………假设，你在肚子饿得快死了的时候，眼前有两只同样饿的快死了的动物。静希同学有一把枪。可以选择一只动物开火。右边是狮子左边是小猫，选择哪边是你的自由。】</w:t>
      </w:r>
    </w:p>
    <w:p w:rsidR="009C1EAC" w:rsidRDefault="009C1EAC" w:rsidP="00862C78">
      <w:r>
        <w:rPr>
          <w:rFonts w:hint="eastAsia"/>
        </w:rPr>
        <w:t>有些像童话的质问。</w:t>
      </w:r>
    </w:p>
    <w:p w:rsidR="009C1EAC" w:rsidRDefault="009C1EAC" w:rsidP="00862C78">
      <w:r>
        <w:rPr>
          <w:rFonts w:hint="eastAsia"/>
        </w:rPr>
        <w:t>残酷的教训，经常用相似的事情表述出来。</w:t>
      </w:r>
    </w:p>
    <w:p w:rsidR="009C1EAC" w:rsidRDefault="009C1EAC" w:rsidP="00862C78">
      <w:r>
        <w:rPr>
          <w:rFonts w:hint="eastAsia"/>
        </w:rPr>
        <w:t>通过这个可以思考的更复杂而且不局限于故事本身。</w:t>
      </w:r>
    </w:p>
    <w:p w:rsidR="009C1EAC" w:rsidRDefault="009C1EAC" w:rsidP="00862C78">
      <w:r>
        <w:rPr>
          <w:rFonts w:hint="eastAsia"/>
        </w:rPr>
        <w:t>但是，草十郎轻松的回答说：</w:t>
      </w:r>
    </w:p>
    <w:p w:rsidR="009C1EAC" w:rsidRDefault="009C1EAC" w:rsidP="00862C78">
      <w:r>
        <w:rPr>
          <w:rFonts w:hint="eastAsia"/>
        </w:rPr>
        <w:t>【不，我想我不会开枪的。因为可以自己选择对吧？而且你看，饿着肚子大家不都一样吗？】</w:t>
      </w:r>
    </w:p>
    <w:p w:rsidR="009C1EAC" w:rsidRDefault="009C1EAC" w:rsidP="00862C78">
      <w:r>
        <w:rPr>
          <w:rFonts w:hint="eastAsia"/>
        </w:rPr>
        <w:t>恐怕连想都没想吧。</w:t>
      </w:r>
    </w:p>
    <w:p w:rsidR="009C1EAC" w:rsidRDefault="009C1EAC" w:rsidP="00862C78">
      <w:r>
        <w:rPr>
          <w:rFonts w:hint="eastAsia"/>
        </w:rPr>
        <w:t>这个是把心里真正怎么想的，用真诚、直白的话语表达了出来。</w:t>
      </w:r>
    </w:p>
    <w:p w:rsidR="009C1EAC" w:rsidRDefault="009C1EAC" w:rsidP="00862C78">
      <w:r>
        <w:rPr>
          <w:rFonts w:hint="eastAsia"/>
        </w:rPr>
        <w:t>【……………你啊，应该能活的很久吧。】</w:t>
      </w:r>
    </w:p>
    <w:p w:rsidR="009C1EAC" w:rsidRDefault="009C1EAC" w:rsidP="00862C78">
      <w:r>
        <w:rPr>
          <w:rFonts w:hint="eastAsia"/>
        </w:rPr>
        <w:t>【说的好厉害啊。对我说这件事的，大概你是第一个吧。】</w:t>
      </w:r>
    </w:p>
    <w:p w:rsidR="009C1EAC" w:rsidRDefault="009C1EAC" w:rsidP="00862C78">
      <w:r>
        <w:rPr>
          <w:rFonts w:hint="eastAsia"/>
        </w:rPr>
        <w:t>和笑容一样不设防的话语。</w:t>
      </w:r>
    </w:p>
    <w:p w:rsidR="009C1EAC" w:rsidRDefault="009C1EAC" w:rsidP="00862C78">
      <w:r>
        <w:rPr>
          <w:rFonts w:hint="eastAsia"/>
        </w:rPr>
        <w:t>【</w:t>
      </w:r>
      <w:r>
        <w:t>————</w:t>
      </w:r>
      <w:r>
        <w:rPr>
          <w:rFonts w:hint="eastAsia"/>
        </w:rPr>
        <w:t>什么呀，这是？】</w:t>
      </w:r>
    </w:p>
    <w:p w:rsidR="009C1EAC" w:rsidRDefault="009C1EAC" w:rsidP="00862C78">
      <w:r>
        <w:rPr>
          <w:rFonts w:hint="eastAsia"/>
        </w:rPr>
        <w:t>不应该叫住他的，青子开始后悔了。</w:t>
      </w:r>
    </w:p>
    <w:p w:rsidR="009C1EAC" w:rsidRDefault="009C1EAC" w:rsidP="00862C78">
      <w:r>
        <w:rPr>
          <w:rFonts w:hint="eastAsia"/>
        </w:rPr>
        <w:t>应该就那么目送他走开，就不用听到这个回答了。</w:t>
      </w:r>
    </w:p>
    <w:p w:rsidR="009C1EAC" w:rsidRDefault="009C1EAC" w:rsidP="00862C78">
      <w:r>
        <w:rPr>
          <w:rFonts w:hint="eastAsia"/>
        </w:rPr>
        <w:t>然后，草十郎不停步的走下了坡道。</w:t>
      </w:r>
    </w:p>
    <w:p w:rsidR="009C1EAC" w:rsidRDefault="009C1EAC" w:rsidP="00862C78">
      <w:r>
        <w:rPr>
          <w:rFonts w:hint="eastAsia"/>
        </w:rPr>
        <w:t>不清楚今天是不是特殊，也有夜晚才开始的打工吗？</w:t>
      </w:r>
    </w:p>
    <w:p w:rsidR="009C1EAC" w:rsidRDefault="009C1EAC" w:rsidP="00862C78">
      <w:r>
        <w:rPr>
          <w:rFonts w:hint="eastAsia"/>
        </w:rPr>
        <w:t>留下青子和已经和背景融为一体的有珠。</w:t>
      </w:r>
    </w:p>
    <w:p w:rsidR="009C1EAC" w:rsidRDefault="009C1EAC" w:rsidP="00862C78">
      <w:r>
        <w:rPr>
          <w:rFonts w:hint="eastAsia"/>
        </w:rPr>
        <w:t>【嘀嘀咕咕的…………这边的节奏都被打乱了，那个人畜无害的乡下人。】</w:t>
      </w:r>
    </w:p>
    <w:p w:rsidR="009C1EAC" w:rsidRDefault="009C1EAC" w:rsidP="00862C78">
      <w:r>
        <w:rPr>
          <w:rFonts w:hint="eastAsia"/>
        </w:rPr>
        <w:t>使劲握住右手，青子自言自语起来。</w:t>
      </w:r>
    </w:p>
    <w:p w:rsidR="009C1EAC" w:rsidRDefault="009C1EAC" w:rsidP="00862C78">
      <w:r>
        <w:rPr>
          <w:rFonts w:hint="eastAsia"/>
        </w:rPr>
        <w:t>不自觉的想把力气注入到身体的哪个部位，在这里无意义的提高了声量。</w:t>
      </w:r>
    </w:p>
    <w:p w:rsidR="009C1EAC" w:rsidRDefault="009C1EAC" w:rsidP="00862C78">
      <w:r>
        <w:rPr>
          <w:rFonts w:hint="eastAsia"/>
        </w:rPr>
        <w:t>……………到底是想骂对方，还是想骂自己？青子自己也说不出来更分不清楚。</w:t>
      </w:r>
    </w:p>
    <w:p w:rsidR="009C1EAC" w:rsidRDefault="009C1EAC" w:rsidP="00862C78">
      <w:r>
        <w:rPr>
          <w:rFonts w:hint="eastAsia"/>
        </w:rPr>
        <w:t>【青子。】</w:t>
      </w:r>
    </w:p>
    <w:p w:rsidR="009C1EAC" w:rsidRDefault="009C1EAC" w:rsidP="00862C78">
      <w:r>
        <w:rPr>
          <w:rFonts w:hint="eastAsia"/>
        </w:rPr>
        <w:t>听到后面传来有珠细细的声音，青子这时也已经知道她想说什么了。</w:t>
      </w:r>
    </w:p>
    <w:p w:rsidR="009C1EAC" w:rsidRDefault="009C1EAC" w:rsidP="00862C78">
      <w:r>
        <w:rPr>
          <w:rFonts w:hint="eastAsia"/>
        </w:rPr>
        <w:t>……………有珠至今为止见到任何学生都没有反应，唯独草十郎出现时变了表情。</w:t>
      </w:r>
    </w:p>
    <w:p w:rsidR="009C1EAC" w:rsidRDefault="009C1EAC" w:rsidP="00862C78">
      <w:r>
        <w:rPr>
          <w:rFonts w:hint="eastAsia"/>
        </w:rPr>
        <w:t>【不说也没关系，是那家伙吧？目击者。】</w:t>
      </w:r>
    </w:p>
    <w:p w:rsidR="009C1EAC" w:rsidRDefault="009C1EAC" w:rsidP="00862C78">
      <w:r>
        <w:rPr>
          <w:rFonts w:hint="eastAsia"/>
        </w:rPr>
        <w:t>冷冷的，</w:t>
      </w:r>
    </w:p>
    <w:p w:rsidR="009C1EAC" w:rsidRDefault="009C1EAC" w:rsidP="00862C78">
      <w:r>
        <w:rPr>
          <w:rFonts w:hint="eastAsia"/>
        </w:rPr>
        <w:t>从嘴里吐出的声音好像在说陌生人的事情。</w:t>
      </w:r>
    </w:p>
    <w:p w:rsidR="009C1EAC" w:rsidRDefault="009C1EAC" w:rsidP="00862C78"/>
    <w:p w:rsidR="009C1EAC" w:rsidRDefault="009C1EAC" w:rsidP="00862C78">
      <w:r>
        <w:t>————</w:t>
      </w:r>
      <w:r>
        <w:rPr>
          <w:rFonts w:hint="eastAsia"/>
        </w:rPr>
        <w:t>狮子和小猫，</w:t>
      </w:r>
    </w:p>
    <w:p w:rsidR="009C1EAC" w:rsidRDefault="009C1EAC" w:rsidP="00862C78">
      <w:r>
        <w:rPr>
          <w:rFonts w:hint="eastAsia"/>
        </w:rPr>
        <w:t>各有其长处和短处，她所说故事的结果，就是选择一个和自己不同的生物。</w:t>
      </w:r>
    </w:p>
    <w:p w:rsidR="009C1EAC" w:rsidRDefault="009C1EAC" w:rsidP="00862C78">
      <w:r>
        <w:rPr>
          <w:rFonts w:hint="eastAsia"/>
        </w:rPr>
        <w:t>要说风险的话肯定是狮子那边大。把枪口对准那边的瞬间，就有最后被反击的可能性。</w:t>
      </w:r>
    </w:p>
    <w:p w:rsidR="009C1EAC" w:rsidRDefault="009C1EAC" w:rsidP="00862C78">
      <w:r>
        <w:rPr>
          <w:rFonts w:hint="eastAsia"/>
        </w:rPr>
        <w:t>所以，瞄准狮子需要勇气。而端起枪的同时内疚感也消失了。</w:t>
      </w:r>
    </w:p>
    <w:p w:rsidR="009C1EAC" w:rsidRDefault="009C1EAC" w:rsidP="00862C78">
      <w:r>
        <w:rPr>
          <w:rFonts w:hint="eastAsia"/>
        </w:rPr>
        <w:t>毕竟对手是强大的生物，人类这边也不敢说一定会赢，对它举起枪的话罪恶感会淡一些。</w:t>
      </w:r>
    </w:p>
    <w:p w:rsidR="009C1EAC" w:rsidRDefault="009C1EAC" w:rsidP="00862C78">
      <w:r>
        <w:rPr>
          <w:rFonts w:hint="eastAsia"/>
        </w:rPr>
        <w:t>那么，猫的话又怎么样呢？它是弱小的生物。</w:t>
      </w:r>
    </w:p>
    <w:p w:rsidR="009C1EAC" w:rsidRDefault="009C1EAC" w:rsidP="00862C78">
      <w:r>
        <w:rPr>
          <w:rFonts w:hint="eastAsia"/>
        </w:rPr>
        <w:t>不用说这比对狮子开火简单，但是，谁都会有不快的情绪。</w:t>
      </w:r>
    </w:p>
    <w:p w:rsidR="009C1EAC" w:rsidRDefault="009C1EAC" w:rsidP="00862C78">
      <w:r>
        <w:rPr>
          <w:rFonts w:hint="eastAsia"/>
        </w:rPr>
        <w:t>从一开始就不对等，而且这种不讲理的的程度有些过分了。</w:t>
      </w:r>
    </w:p>
    <w:p w:rsidR="009C1EAC" w:rsidRDefault="009C1EAC" w:rsidP="00862C78">
      <w:r>
        <w:rPr>
          <w:rFonts w:hint="eastAsia"/>
        </w:rPr>
        <w:t>对青子来说，草十郎就是那应该抱怨“不讲理”的对手。</w:t>
      </w:r>
    </w:p>
    <w:p w:rsidR="009C1EAC" w:rsidRDefault="009C1EAC" w:rsidP="00862C78">
      <w:r>
        <w:rPr>
          <w:rFonts w:hint="eastAsia"/>
        </w:rPr>
        <w:t>“……………肯定，我也这么想过…………”</w:t>
      </w:r>
    </w:p>
    <w:p w:rsidR="009C1EAC" w:rsidRDefault="009C1EAC" w:rsidP="00862C78">
      <w:r>
        <w:rPr>
          <w:rFonts w:hint="eastAsia"/>
        </w:rPr>
        <w:t>在学生会室害怕过会发生这样的情况，当时心里想的是：“如果这样也没办法。”但是走掉的草十郎的话语动摇了这一决心。</w:t>
      </w:r>
    </w:p>
    <w:p w:rsidR="009C1EAC" w:rsidRDefault="009C1EAC" w:rsidP="00862C78">
      <w:r>
        <w:rPr>
          <w:rFonts w:hint="eastAsia"/>
        </w:rPr>
        <w:t>胸中的不快感，只是内疚而不是在踌躇。</w:t>
      </w:r>
    </w:p>
    <w:p w:rsidR="009C1EAC" w:rsidRDefault="009C1EAC" w:rsidP="00862C78">
      <w:r>
        <w:rPr>
          <w:rFonts w:hint="eastAsia"/>
        </w:rPr>
        <w:t>静希草十郎是讨厌的人，弱小的对手，比谁都容易下手的对手。</w:t>
      </w:r>
    </w:p>
    <w:p w:rsidR="009C1EAC" w:rsidRPr="00EC152F" w:rsidRDefault="009C1EAC" w:rsidP="00862C78">
      <w:r>
        <w:rPr>
          <w:rFonts w:hint="eastAsia"/>
        </w:rPr>
        <w:t>但是为什么，自己却在迟疑</w:t>
      </w:r>
    </w:p>
    <w:p w:rsidR="009C1EAC" w:rsidRDefault="009C1EAC" w:rsidP="00862C78"/>
    <w:p w:rsidR="009C1EAC" w:rsidRDefault="009C1EAC" w:rsidP="00862C78">
      <w:r>
        <w:rPr>
          <w:rFonts w:hint="eastAsia"/>
        </w:rPr>
        <w:t>离开乡下，来到都市，没有栖身之地的转校生。</w:t>
      </w:r>
    </w:p>
    <w:p w:rsidR="009C1EAC" w:rsidRDefault="009C1EAC" w:rsidP="00862C78">
      <w:r>
        <w:rPr>
          <w:rFonts w:hint="eastAsia"/>
        </w:rPr>
        <w:t>和其他认真的人不同，在这里消失了也不会引起什么骚动的人类并不多见。</w:t>
      </w:r>
    </w:p>
    <w:p w:rsidR="009C1EAC" w:rsidRDefault="009C1EAC" w:rsidP="00862C78">
      <w:r>
        <w:rPr>
          <w:rFonts w:hint="eastAsia"/>
        </w:rPr>
        <w:t>杀了他的话，和拗断猫的脖子一样简单。</w:t>
      </w:r>
    </w:p>
    <w:p w:rsidR="009C1EAC" w:rsidRDefault="009C1EAC" w:rsidP="00862C78">
      <w:r>
        <w:rPr>
          <w:rFonts w:hint="eastAsia"/>
        </w:rPr>
        <w:t>……………真是，反正都是头。</w:t>
      </w:r>
    </w:p>
    <w:p w:rsidR="009C1EAC" w:rsidRDefault="009C1EAC" w:rsidP="00862C78">
      <w:r>
        <w:rPr>
          <w:rFonts w:hint="eastAsia"/>
        </w:rPr>
        <w:t>真是太幸运了，照着屁股一脚踢飞的话就会变得七零八落了。诚实点说，多余的麻烦也可以省了。</w:t>
      </w:r>
    </w:p>
    <w:p w:rsidR="009C1EAC" w:rsidRDefault="009C1EAC" w:rsidP="00862C78">
      <w:r>
        <w:rPr>
          <w:rFonts w:hint="eastAsia"/>
        </w:rPr>
        <w:t>【…………不可思议，我，竟然讨厌起来，不对</w:t>
      </w:r>
    </w:p>
    <w:p w:rsidR="009C1EAC" w:rsidRDefault="009C1EAC" w:rsidP="00862C78">
      <w:r>
        <w:t>——</w:t>
      </w:r>
      <w:r>
        <w:rPr>
          <w:rFonts w:hint="eastAsia"/>
        </w:rPr>
        <w:t>这样的，可不是我。】</w:t>
      </w:r>
    </w:p>
    <w:p w:rsidR="009C1EAC" w:rsidRDefault="009C1EAC" w:rsidP="00862C78">
      <w:r>
        <w:rPr>
          <w:rFonts w:hint="eastAsia"/>
        </w:rPr>
        <w:t>不知道背后的有珠听没听到这些话。</w:t>
      </w:r>
    </w:p>
    <w:p w:rsidR="009C1EAC" w:rsidRDefault="009C1EAC" w:rsidP="00862C78">
      <w:r>
        <w:rPr>
          <w:rFonts w:hint="eastAsia"/>
        </w:rPr>
        <w:t>但是，有珠对搭档的暴躁脾气并不在意。</w:t>
      </w:r>
    </w:p>
    <w:p w:rsidR="009C1EAC" w:rsidRDefault="009C1EAC" w:rsidP="00862C78">
      <w:r>
        <w:rPr>
          <w:rFonts w:hint="eastAsia"/>
        </w:rPr>
        <w:t>【他，脖子上卷着布呢。】</w:t>
      </w:r>
    </w:p>
    <w:p w:rsidR="009C1EAC" w:rsidRDefault="009C1EAC" w:rsidP="00862C78">
      <w:r>
        <w:rPr>
          <w:rFonts w:hint="eastAsia"/>
        </w:rPr>
        <w:t>像这样，说了一句完全没关系的感想。</w:t>
      </w:r>
    </w:p>
    <w:p w:rsidR="009C1EAC" w:rsidRDefault="009C1EAC" w:rsidP="00862C78">
      <w:r>
        <w:rPr>
          <w:rFonts w:hint="eastAsia"/>
        </w:rPr>
        <w:t>有珠的话让青子啪的一声回过神来。</w:t>
      </w:r>
    </w:p>
    <w:p w:rsidR="009C1EAC" w:rsidRDefault="009C1EAC" w:rsidP="00862C78">
      <w:r>
        <w:rPr>
          <w:rFonts w:hint="eastAsia"/>
        </w:rPr>
        <w:t>【脖子……………？】</w:t>
      </w:r>
    </w:p>
    <w:p w:rsidR="009C1EAC" w:rsidRDefault="009C1EAC" w:rsidP="00862C78">
      <w:r>
        <w:rPr>
          <w:rFonts w:hint="eastAsia"/>
        </w:rPr>
        <w:t>【嗯，因为是游泳部的首席吧。】</w:t>
      </w:r>
    </w:p>
    <w:p w:rsidR="009C1EAC" w:rsidRDefault="009C1EAC" w:rsidP="00862C78">
      <w:r>
        <w:rPr>
          <w:rFonts w:hint="eastAsia"/>
        </w:rPr>
        <w:t>有珠只是对自己说的，在心里正思考着这个问题。</w:t>
      </w:r>
    </w:p>
    <w:p w:rsidR="009C1EAC" w:rsidRDefault="009C1EAC" w:rsidP="00862C78">
      <w:r>
        <w:rPr>
          <w:rFonts w:hint="eastAsia"/>
        </w:rPr>
        <w:t>【这么说起来……那家伙，第一次见面时就卷着布。在领子那里整齐的系起来所以不太显眼。】</w:t>
      </w:r>
    </w:p>
    <w:p w:rsidR="009C1EAC" w:rsidRDefault="009C1EAC" w:rsidP="00862C78">
      <w:r>
        <w:rPr>
          <w:rFonts w:hint="eastAsia"/>
        </w:rPr>
        <w:t>完全不重要，也没什么意义的对话。</w:t>
      </w:r>
    </w:p>
    <w:p w:rsidR="009C1EAC" w:rsidRDefault="009C1EAC" w:rsidP="00862C78">
      <w:r>
        <w:rPr>
          <w:rFonts w:hint="eastAsia"/>
        </w:rPr>
        <w:t>虽然什么新产生的问题都没解决，但青子的思想开始咕噜咕噜转起来了，也终于冷静清晰起来了。</w:t>
      </w:r>
    </w:p>
    <w:p w:rsidR="009C1EAC" w:rsidRDefault="009C1EAC" w:rsidP="00862C78">
      <w:r>
        <w:rPr>
          <w:rFonts w:hint="eastAsia"/>
        </w:rPr>
        <w:t>【</w:t>
      </w:r>
      <w:r>
        <w:t>thank you</w:t>
      </w:r>
      <w:r>
        <w:rPr>
          <w:rFonts w:hint="eastAsia"/>
        </w:rPr>
        <w:t>，有珠，我冷静下来了。</w:t>
      </w:r>
    </w:p>
    <w:p w:rsidR="009C1EAC" w:rsidRDefault="009C1EAC" w:rsidP="00862C78">
      <w:r>
        <w:rPr>
          <w:rFonts w:hint="eastAsia"/>
        </w:rPr>
        <w:t>也有干劲了，先下手为强，在那家伙开始说话前一下解决他。】</w:t>
      </w:r>
    </w:p>
    <w:p w:rsidR="009C1EAC" w:rsidRDefault="009C1EAC" w:rsidP="00862C78">
      <w:r>
        <w:rPr>
          <w:rFonts w:hint="eastAsia"/>
        </w:rPr>
        <w:t>好嘞，青子转身离开校门。</w:t>
      </w:r>
    </w:p>
    <w:p w:rsidR="009C1EAC" w:rsidRDefault="009C1EAC" w:rsidP="00862C78">
      <w:r>
        <w:rPr>
          <w:rFonts w:hint="eastAsia"/>
        </w:rPr>
        <w:t>总之，必须先回洋馆做些战斗准备才行。</w:t>
      </w:r>
    </w:p>
    <w:p w:rsidR="009C1EAC" w:rsidRDefault="009C1EAC" w:rsidP="00862C78">
      <w:r>
        <w:rPr>
          <w:rFonts w:hint="eastAsia"/>
        </w:rPr>
        <w:t>【…………那也行，什么时候、在哪里杀掉他？】</w:t>
      </w:r>
    </w:p>
    <w:p w:rsidR="009C1EAC" w:rsidRDefault="009C1EAC" w:rsidP="00862C78">
      <w:r>
        <w:rPr>
          <w:rFonts w:hint="eastAsia"/>
        </w:rPr>
        <w:t>……………小小的声音询问着无法在公众面前说出的问题。</w:t>
      </w:r>
    </w:p>
    <w:p w:rsidR="009C1EAC" w:rsidRPr="000A6263" w:rsidRDefault="009C1EAC" w:rsidP="00862C78">
      <w:r>
        <w:rPr>
          <w:rFonts w:hint="eastAsia"/>
        </w:rPr>
        <w:t>有珠引起的这场骚乱所要确认的事情本来是由青子负责的。而这场骚乱对她来说也没什么大不了的。</w:t>
      </w:r>
    </w:p>
    <w:p w:rsidR="009C1EAC" w:rsidRDefault="009C1EAC" w:rsidP="00862C78">
      <w:r>
        <w:rPr>
          <w:rFonts w:hint="eastAsia"/>
        </w:rPr>
        <w:t>【今天晚上，地点的话在大大的梦之国哦。】</w:t>
      </w:r>
    </w:p>
    <w:p w:rsidR="009C1EAC" w:rsidRDefault="009C1EAC" w:rsidP="00862C78">
      <w:r>
        <w:rPr>
          <w:rFonts w:hint="eastAsia"/>
        </w:rPr>
        <w:t>没有理会有珠的责备，一个大胆的微笑浮现在青子脸上。</w:t>
      </w:r>
    </w:p>
    <w:p w:rsidR="009C1EAC" w:rsidRDefault="009C1EAC" w:rsidP="00862C78">
      <w:r>
        <w:rPr>
          <w:rFonts w:hint="eastAsia"/>
        </w:rPr>
        <w:t>就像恋人约会时的微笑一样，不可思议又爽朗的勾人心魄。</w:t>
      </w:r>
    </w:p>
    <w:p w:rsidR="009C1EAC" w:rsidRDefault="009C1EAC" w:rsidP="00862C78"/>
    <w:p w:rsidR="009C1EAC" w:rsidRDefault="009C1EAC" w:rsidP="00862C78"/>
    <w:p w:rsidR="009C1EAC" w:rsidRDefault="009C1EAC" w:rsidP="00CB6299">
      <w:pPr>
        <w:pStyle w:val="Title"/>
      </w:pPr>
      <w:r>
        <w:rPr>
          <w:rFonts w:hint="eastAsia"/>
        </w:rPr>
        <w:t>魔女之夜</w:t>
      </w:r>
      <w:r w:rsidRPr="00CB6299">
        <w:rPr>
          <w:rFonts w:hint="eastAsia"/>
        </w:rPr>
        <w:t>Ⅰ</w:t>
      </w:r>
    </w:p>
    <w:p w:rsidR="009C1EAC" w:rsidRDefault="009C1EAC" w:rsidP="00CB6299">
      <w:pPr>
        <w:pStyle w:val="Title"/>
      </w:pPr>
      <w:r>
        <w:rPr>
          <w:rFonts w:hint="eastAsia"/>
        </w:rPr>
        <w:t>魔法使之夜（前篇）</w:t>
      </w:r>
    </w:p>
    <w:p w:rsidR="009C1EAC" w:rsidRDefault="009C1EAC" w:rsidP="00CB6299">
      <w:r>
        <w:rPr>
          <w:rFonts w:hint="eastAsia"/>
        </w:rPr>
        <w:t>布满云彩的夜空下，草十郎一如既往的徒步回到宿舍。</w:t>
      </w:r>
    </w:p>
    <w:p w:rsidR="009C1EAC" w:rsidRDefault="009C1EAC" w:rsidP="00CB6299">
      <w:r>
        <w:rPr>
          <w:rFonts w:hint="eastAsia"/>
        </w:rPr>
        <w:t>踏上楼梯走向二楼，踩在铁上发出锵锵的金属音。</w:t>
      </w:r>
    </w:p>
    <w:p w:rsidR="009C1EAC" w:rsidRDefault="009C1EAC" w:rsidP="00CB6299">
      <w:r>
        <w:rPr>
          <w:rFonts w:hint="eastAsia"/>
        </w:rPr>
        <w:t>偷偷的看了一眼放在宿舍的栅栏里面的自行车。</w:t>
      </w:r>
    </w:p>
    <w:p w:rsidR="009C1EAC" w:rsidRDefault="009C1EAC" w:rsidP="00CB6299">
      <w:r>
        <w:rPr>
          <w:rFonts w:hint="eastAsia"/>
        </w:rPr>
        <w:t>如果自己也有自行车的话就太好了，但是没有多余的钱。自行车有的话很方便没有的话也不至于活不下去。再稍微忍耐一下，还有许多重要的事情要烦恼。</w:t>
      </w:r>
    </w:p>
    <w:p w:rsidR="009C1EAC" w:rsidRDefault="009C1EAC" w:rsidP="00CB6299">
      <w:r>
        <w:rPr>
          <w:rFonts w:hint="eastAsia"/>
        </w:rPr>
        <w:t>到达门前，抱好装着苹果的纸袋，取出钥匙。</w:t>
      </w:r>
    </w:p>
    <w:p w:rsidR="009C1EAC" w:rsidRDefault="009C1EAC" w:rsidP="00CB6299">
      <w:r>
        <w:rPr>
          <w:rFonts w:hint="eastAsia"/>
        </w:rPr>
        <w:t>“那个有的话很方便，没有的话</w:t>
      </w:r>
      <w:r>
        <w:t>——</w:t>
      </w:r>
      <w:r>
        <w:rPr>
          <w:rFonts w:hint="eastAsia"/>
        </w:rPr>
        <w:t>”</w:t>
      </w:r>
    </w:p>
    <w:p w:rsidR="009C1EAC" w:rsidRDefault="009C1EAC" w:rsidP="00CB6299">
      <w:r>
        <w:rPr>
          <w:rFonts w:hint="eastAsia"/>
        </w:rPr>
        <w:t>嗯？歪了歪脑袋？</w:t>
      </w:r>
    </w:p>
    <w:p w:rsidR="009C1EAC" w:rsidRDefault="009C1EAC" w:rsidP="00CB6299">
      <w:r>
        <w:rPr>
          <w:rFonts w:hint="eastAsia"/>
        </w:rPr>
        <w:t>自己无聊的话语被什么东西卡住了的感觉，拿着的东西只有苹果。在这之后也没什么其他的事情。也就没放在心上。</w:t>
      </w:r>
    </w:p>
    <w:p w:rsidR="009C1EAC" w:rsidRDefault="009C1EAC" w:rsidP="00CB6299">
      <w:r>
        <w:rPr>
          <w:rFonts w:hint="eastAsia"/>
        </w:rPr>
        <w:t>草十郎把纸袋放到洗碗处，打开了屋里的电灯。</w:t>
      </w:r>
    </w:p>
    <w:p w:rsidR="009C1EAC" w:rsidRDefault="009C1EAC" w:rsidP="00CB6299">
      <w:r>
        <w:rPr>
          <w:rFonts w:hint="eastAsia"/>
        </w:rPr>
        <w:t>时间已经是晚上十点了。</w:t>
      </w:r>
    </w:p>
    <w:p w:rsidR="009C1EAC" w:rsidRDefault="009C1EAC" w:rsidP="00CB6299">
      <w:r>
        <w:rPr>
          <w:rFonts w:hint="eastAsia"/>
        </w:rPr>
        <w:t>这已经比平时早回来了一个小时。因为在考试前减少了打工时间。</w:t>
      </w:r>
    </w:p>
    <w:p w:rsidR="009C1EAC" w:rsidRDefault="009C1EAC" w:rsidP="00CB6299">
      <w:r>
        <w:rPr>
          <w:rFonts w:hint="eastAsia"/>
        </w:rPr>
        <w:t>总之先吃一个苹果吧，草十郎回到洗碗处，这时和其他报纸不同的信封吸引了他的注意。</w:t>
      </w:r>
    </w:p>
    <w:p w:rsidR="009C1EAC" w:rsidRDefault="009C1EAC" w:rsidP="00CB6299">
      <w:r>
        <w:rPr>
          <w:rFonts w:hint="eastAsia"/>
        </w:rPr>
        <w:t>没有写寄信人，也没有贴邮票。</w:t>
      </w:r>
    </w:p>
    <w:p w:rsidR="009C1EAC" w:rsidRDefault="009C1EAC" w:rsidP="00CB6299">
      <w:r>
        <w:rPr>
          <w:rFonts w:hint="eastAsia"/>
        </w:rPr>
        <w:t>里面有一张信纸。上面也只写了有什么事和寄信人是谁。</w:t>
      </w:r>
    </w:p>
    <w:p w:rsidR="009C1EAC" w:rsidRDefault="009C1EAC" w:rsidP="00CB6299">
      <w:r>
        <w:rPr>
          <w:rFonts w:hint="eastAsia"/>
        </w:rPr>
        <w:t>内容比较简单。</w:t>
      </w:r>
    </w:p>
    <w:p w:rsidR="009C1EAC" w:rsidRDefault="009C1EAC" w:rsidP="00CB6299">
      <w:r>
        <w:rPr>
          <w:rFonts w:hint="eastAsia"/>
        </w:rPr>
        <w:t>【有话想跟你说，今天晚上到这里来，</w:t>
      </w:r>
    </w:p>
    <w:p w:rsidR="009C1EAC" w:rsidRDefault="009C1EAC" w:rsidP="00CB6299">
      <w:r>
        <w:rPr>
          <w:rFonts w:hint="eastAsia"/>
        </w:rPr>
        <w:t>因为是很重要的事情，在你过来之前会一直等着。</w:t>
      </w:r>
    </w:p>
    <w:p w:rsidR="009C1EAC" w:rsidRDefault="009C1EAC" w:rsidP="00CB6299">
      <w:r>
        <w:rPr>
          <w:rFonts w:hint="eastAsia"/>
        </w:rPr>
        <w:t>不用说其他没用的话</w:t>
      </w:r>
      <w:r>
        <w:t>——</w:t>
      </w:r>
      <w:r>
        <w:rPr>
          <w:rFonts w:hint="eastAsia"/>
        </w:rPr>
        <w:t>】</w:t>
      </w:r>
    </w:p>
    <w:p w:rsidR="009C1EAC" w:rsidRDefault="009C1EAC" w:rsidP="00CB6299">
      <w:r>
        <w:rPr>
          <w:rFonts w:hint="eastAsia"/>
        </w:rPr>
        <w:t>非常有主旨，简洁，而且凛然的文字。</w:t>
      </w:r>
    </w:p>
    <w:p w:rsidR="009C1EAC" w:rsidRDefault="009C1EAC" w:rsidP="00CB6299">
      <w:r>
        <w:rPr>
          <w:rFonts w:hint="eastAsia"/>
        </w:rPr>
        <w:t>寄信人那里写着苍崎青子。</w:t>
      </w:r>
    </w:p>
    <w:p w:rsidR="009C1EAC" w:rsidRDefault="009C1EAC" w:rsidP="00CB6299">
      <w:r>
        <w:rPr>
          <w:rFonts w:hint="eastAsia"/>
        </w:rPr>
        <w:t>还很礼貌的把等待地点的详细地图一同装在了信封里。</w:t>
      </w:r>
    </w:p>
    <w:p w:rsidR="009C1EAC" w:rsidRDefault="009C1EAC" w:rsidP="00CB6299">
      <w:r>
        <w:rPr>
          <w:rFonts w:hint="eastAsia"/>
        </w:rPr>
        <w:t>唔，只是稍稍歪了一下头，草十郎就离开了宿舍。</w:t>
      </w:r>
    </w:p>
    <w:p w:rsidR="009C1EAC" w:rsidRDefault="009C1EAC" w:rsidP="00CB6299">
      <w:r>
        <w:rPr>
          <w:rFonts w:hint="eastAsia"/>
        </w:rPr>
        <w:t>…………在那之后，</w:t>
      </w:r>
    </w:p>
    <w:p w:rsidR="009C1EAC" w:rsidRDefault="009C1EAC" w:rsidP="00CB6299">
      <w:r>
        <w:rPr>
          <w:rFonts w:hint="eastAsia"/>
        </w:rPr>
        <w:t>没有主人的屋内，被留下的信封自己燃烧起来，好像一开始就不存在一样，完全消去了痕迹。</w:t>
      </w:r>
    </w:p>
    <w:p w:rsidR="009C1EAC" w:rsidRDefault="009C1EAC" w:rsidP="00CB6299">
      <w:r>
        <w:t>80</w:t>
      </w:r>
      <w:r>
        <w:rPr>
          <w:rFonts w:hint="eastAsia"/>
        </w:rPr>
        <w:t>年代后半段，城市高速成长期暂时平静下来，进入了安定期。</w:t>
      </w:r>
    </w:p>
    <w:p w:rsidR="009C1EAC" w:rsidRDefault="009C1EAC" w:rsidP="00CB6299">
      <w:r>
        <w:rPr>
          <w:rFonts w:hint="eastAsia"/>
        </w:rPr>
        <w:t>街道向着现代化一步一步进行着。</w:t>
      </w:r>
      <w:r>
        <w:t>JR</w:t>
      </w:r>
      <w:r>
        <w:rPr>
          <w:rFonts w:hint="eastAsia"/>
        </w:rPr>
        <w:t>车站落成的那一刻也成为了新时代的代表。</w:t>
      </w:r>
    </w:p>
    <w:p w:rsidR="009C1EAC" w:rsidRDefault="009C1EAC" w:rsidP="00CB6299">
      <w:r>
        <w:rPr>
          <w:rFonts w:hint="eastAsia"/>
        </w:rPr>
        <w:t>作为三咲町的邻町，社木是另一个新生的标志性建筑。</w:t>
      </w:r>
    </w:p>
    <w:p w:rsidR="009C1EAC" w:rsidRDefault="009C1EAC" w:rsidP="00CB6299">
      <w:r>
        <w:rPr>
          <w:rFonts w:hint="eastAsia"/>
        </w:rPr>
        <w:t>它的名字是社木面包</w:t>
      </w:r>
      <w:r>
        <w:t>&amp;kitsy land</w:t>
      </w:r>
    </w:p>
    <w:p w:rsidR="009C1EAC" w:rsidRDefault="009C1EAC" w:rsidP="00CB6299">
      <w:r>
        <w:rPr>
          <w:rFonts w:hint="eastAsia"/>
        </w:rPr>
        <w:t>三咲市最大的不良债权。</w:t>
      </w:r>
    </w:p>
    <w:p w:rsidR="009C1EAC" w:rsidRDefault="009C1EAC" w:rsidP="00CB6299">
      <w:r>
        <w:rPr>
          <w:rFonts w:hint="eastAsia"/>
        </w:rPr>
        <w:t>以后的泡沫经济被夸成花一样，最后成为了时代的残骸。</w:t>
      </w:r>
    </w:p>
    <w:p w:rsidR="009C1EAC" w:rsidRDefault="009C1EAC" w:rsidP="00CB6299">
      <w:r>
        <w:rPr>
          <w:rFonts w:hint="eastAsia"/>
        </w:rPr>
        <w:t>“这个町里的梦想和潇洒都不够。”</w:t>
      </w:r>
    </w:p>
    <w:p w:rsidR="009C1EAC" w:rsidRDefault="009C1EAC" w:rsidP="00CB6299">
      <w:r>
        <w:rPr>
          <w:rFonts w:hint="eastAsia"/>
        </w:rPr>
        <w:t>大概</w:t>
      </w:r>
      <w:r>
        <w:t>10</w:t>
      </w:r>
      <w:r>
        <w:rPr>
          <w:rFonts w:hint="eastAsia"/>
        </w:rPr>
        <w:t>年前。</w:t>
      </w:r>
    </w:p>
    <w:p w:rsidR="009C1EAC" w:rsidRDefault="009C1EAC" w:rsidP="00CB6299">
      <w:r>
        <w:rPr>
          <w:rFonts w:hint="eastAsia"/>
        </w:rPr>
        <w:t>作为社木的名人，在全国拥有多座工厂的</w:t>
      </w:r>
      <w:r w:rsidRPr="00DF161C">
        <w:rPr>
          <w:rFonts w:hint="eastAsia"/>
        </w:rPr>
        <w:t>“</w:t>
      </w:r>
      <w:r w:rsidRPr="00DF161C">
        <w:rPr>
          <w:rFonts w:ascii="Arial" w:hAnsi="Arial" w:cs="Arial" w:hint="eastAsia"/>
        </w:rPr>
        <w:t>土桔面包株</w:t>
      </w:r>
      <w:r w:rsidRPr="00DF161C">
        <w:rPr>
          <w:rFonts w:ascii="Arial" w:hAnsi="Arial" w:cs="Arial" w:hint="eastAsia"/>
          <w:color w:val="222222"/>
        </w:rPr>
        <w:t>式会社</w:t>
      </w:r>
      <w:r>
        <w:rPr>
          <w:rFonts w:ascii="Arial" w:hAnsi="Arial" w:cs="Arial" w:hint="eastAsia"/>
          <w:color w:val="222222"/>
        </w:rPr>
        <w:t>”</w:t>
      </w:r>
      <w:r>
        <w:rPr>
          <w:rFonts w:ascii="Arial" w:hAnsi="Arial" w:cs="Arial"/>
          <w:color w:val="222222"/>
        </w:rPr>
        <w:t>——</w:t>
      </w:r>
      <w:r>
        <w:rPr>
          <w:rFonts w:ascii="Arial" w:hAnsi="Arial" w:cs="Arial" w:hint="eastAsia"/>
          <w:color w:val="222222"/>
        </w:rPr>
        <w:t>简称土包（渣卡：没有“子”）的经营者，</w:t>
      </w:r>
      <w:r>
        <w:rPr>
          <w:rFonts w:hint="eastAsia"/>
        </w:rPr>
        <w:t>土桔由里彦（当时五十六岁）说了这么一句充满使命感的话语，把他位于社木郊外的私有地开放，着手建造要作为三咲市代表的游乐园。</w:t>
      </w:r>
    </w:p>
    <w:p w:rsidR="009C1EAC" w:rsidRDefault="009C1EAC" w:rsidP="00CB6299">
      <w:r>
        <w:rPr>
          <w:rFonts w:hint="eastAsia"/>
        </w:rPr>
        <w:t>这是命运的</w:t>
      </w:r>
      <w:r>
        <w:t>1981</w:t>
      </w:r>
      <w:r>
        <w:rPr>
          <w:rFonts w:hint="eastAsia"/>
        </w:rPr>
        <w:t>年。</w:t>
      </w:r>
    </w:p>
    <w:p w:rsidR="009C1EAC" w:rsidRDefault="009C1EAC" w:rsidP="00CB6299">
      <w:r>
        <w:rPr>
          <w:rFonts w:hint="eastAsia"/>
        </w:rPr>
        <w:t>完成花了</w:t>
      </w:r>
      <w:r>
        <w:t>3</w:t>
      </w:r>
      <w:r>
        <w:rPr>
          <w:rFonts w:hint="eastAsia"/>
        </w:rPr>
        <w:t>年的时间，充满梦想和滑稽的地域密集型游乐园社木面包</w:t>
      </w:r>
      <w:r>
        <w:t>&amp;kitsy land</w:t>
      </w:r>
      <w:r>
        <w:rPr>
          <w:rFonts w:hint="eastAsia"/>
        </w:rPr>
        <w:t>开始了它短暂的生涯。</w:t>
      </w:r>
    </w:p>
    <w:p w:rsidR="009C1EAC" w:rsidRDefault="009C1EAC" w:rsidP="00CB6299">
      <w:r>
        <w:rPr>
          <w:rFonts w:hint="eastAsia"/>
        </w:rPr>
        <w:t>占地面积三十五万平方米。</w:t>
      </w:r>
    </w:p>
    <w:p w:rsidR="009C1EAC" w:rsidRDefault="009C1EAC" w:rsidP="00CB6299">
      <w:r>
        <w:rPr>
          <w:rFonts w:hint="eastAsia"/>
        </w:rPr>
        <w:t>入口处耸立着夺人眼球、豪华炫丽的旋转木马。</w:t>
      </w:r>
    </w:p>
    <w:p w:rsidR="009C1EAC" w:rsidRDefault="009C1EAC" w:rsidP="00CB6299">
      <w:r>
        <w:rPr>
          <w:rFonts w:hint="eastAsia"/>
        </w:rPr>
        <w:t>如同翻腾的龙一般把游乐园周围包裹起来的过山车。</w:t>
      </w:r>
    </w:p>
    <w:p w:rsidR="009C1EAC" w:rsidRDefault="009C1EAC" w:rsidP="00CB6299">
      <w:r>
        <w:rPr>
          <w:rFonts w:hint="eastAsia"/>
        </w:rPr>
        <w:t>挑战当时的建筑技术极限，增加了许多没用的最大限载重量的摩天轮。</w:t>
      </w:r>
    </w:p>
    <w:p w:rsidR="009C1EAC" w:rsidRDefault="009C1EAC" w:rsidP="00CB6299">
      <w:r>
        <w:rPr>
          <w:rFonts w:hint="eastAsia"/>
        </w:rPr>
        <w:t>“太完美了，这个游乐园所必须有的东西全都有了。”</w:t>
      </w:r>
    </w:p>
    <w:p w:rsidR="009C1EAC" w:rsidRDefault="009C1EAC" w:rsidP="00CB6299">
      <w:r>
        <w:rPr>
          <w:rFonts w:hint="eastAsia"/>
        </w:rPr>
        <w:t>由里彦被自己的工作遮蔽了双眼。</w:t>
      </w:r>
    </w:p>
    <w:p w:rsidR="009C1EAC" w:rsidRDefault="009C1EAC" w:rsidP="00CB6299">
      <w:r>
        <w:rPr>
          <w:rFonts w:hint="eastAsia"/>
        </w:rPr>
        <w:t>游乐园背叛了他的那份自信，虽然开园时的那份盛况可以用满园春色来形容。</w:t>
      </w:r>
    </w:p>
    <w:p w:rsidR="009C1EAC" w:rsidRDefault="009C1EAC" w:rsidP="00CB6299">
      <w:r>
        <w:rPr>
          <w:rFonts w:hint="eastAsia"/>
        </w:rPr>
        <w:t>但是，</w:t>
      </w:r>
    </w:p>
    <w:p w:rsidR="009C1EAC" w:rsidRDefault="009C1EAC" w:rsidP="00CB6299">
      <w:r>
        <w:rPr>
          <w:rFonts w:hint="eastAsia"/>
        </w:rPr>
        <w:t>没有想到的是。</w:t>
      </w:r>
    </w:p>
    <w:p w:rsidR="009C1EAC" w:rsidRDefault="009C1EAC" w:rsidP="00CB6299">
      <w:r>
        <w:rPr>
          <w:rFonts w:hint="eastAsia"/>
        </w:rPr>
        <w:t>梦想与潇洒的平衡，被他豪爽的弄错了。</w:t>
      </w:r>
    </w:p>
    <w:p w:rsidR="009C1EAC" w:rsidRDefault="009C1EAC" w:rsidP="00CB6299">
      <w:r>
        <w:rPr>
          <w:rFonts w:hint="eastAsia"/>
        </w:rPr>
        <w:t>不怎么样的粗制滥造，充满假货气味的原创吉祥物小</w:t>
      </w:r>
      <w:r>
        <w:t>KISTY</w:t>
      </w:r>
      <w:r>
        <w:rPr>
          <w:rFonts w:hint="eastAsia"/>
        </w:rPr>
        <w:t>。</w:t>
      </w:r>
    </w:p>
    <w:p w:rsidR="009C1EAC" w:rsidRDefault="009C1EAC" w:rsidP="00CB6299">
      <w:r>
        <w:rPr>
          <w:rFonts w:hint="eastAsia"/>
        </w:rPr>
        <w:t>完全超出需要的食品店和礼品店。</w:t>
      </w:r>
    </w:p>
    <w:p w:rsidR="009C1EAC" w:rsidRDefault="009C1EAC" w:rsidP="00CB6299">
      <w:r>
        <w:t>80</w:t>
      </w:r>
      <w:r>
        <w:rPr>
          <w:rFonts w:hint="eastAsia"/>
        </w:rPr>
        <w:t>年代初流行起来的大迷宫，而这里的镜子迷宫则是超越极限的难。</w:t>
      </w:r>
    </w:p>
    <w:p w:rsidR="009C1EAC" w:rsidRDefault="009C1EAC" w:rsidP="00CB6299">
      <w:r>
        <w:rPr>
          <w:rFonts w:hint="eastAsia"/>
        </w:rPr>
        <w:t>“</w:t>
      </w:r>
      <w:r>
        <w:t>Kistyland</w:t>
      </w:r>
      <w:r>
        <w:rPr>
          <w:rFonts w:hint="eastAsia"/>
        </w:rPr>
        <w:t>不是什么美好的梦境，只是噩梦一样的闹剧而已。”</w:t>
      </w:r>
    </w:p>
    <w:p w:rsidR="009C1EAC" w:rsidRDefault="009C1EAC" w:rsidP="00CB6299"/>
    <w:p w:rsidR="009C1EAC" w:rsidRDefault="009C1EAC" w:rsidP="00CB6299">
      <w:r>
        <w:rPr>
          <w:rFonts w:hint="eastAsia"/>
        </w:rPr>
        <w:t>各种专项杂志开始一一列举</w:t>
      </w:r>
      <w:r>
        <w:t>Kistyland</w:t>
      </w:r>
      <w:r>
        <w:rPr>
          <w:rFonts w:hint="eastAsia"/>
        </w:rPr>
        <w:t>的缺点，客流开始减少。</w:t>
      </w:r>
    </w:p>
    <w:p w:rsidR="009C1EAC" w:rsidRDefault="009C1EAC" w:rsidP="00CB6299">
      <w:r>
        <w:rPr>
          <w:rFonts w:hint="eastAsia"/>
        </w:rPr>
        <w:t>这时又发生了更糟糕的事，一位不走运的母亲弄丢了自己六岁的孩子，孩子在公园设施内遇难，总算是在衰弱致死前把孩子救了出来。</w:t>
      </w:r>
    </w:p>
    <w:p w:rsidR="009C1EAC" w:rsidRDefault="009C1EAC" w:rsidP="00CB6299"/>
    <w:p w:rsidR="009C1EAC" w:rsidRDefault="009C1EAC" w:rsidP="00CB6299">
      <w:r>
        <w:t>1986</w:t>
      </w:r>
      <w:r>
        <w:rPr>
          <w:rFonts w:hint="eastAsia"/>
        </w:rPr>
        <w:t>年，开园后</w:t>
      </w:r>
      <w:r>
        <w:t>5</w:t>
      </w:r>
      <w:r>
        <w:rPr>
          <w:rFonts w:hint="eastAsia"/>
        </w:rPr>
        <w:t>年。</w:t>
      </w:r>
    </w:p>
    <w:p w:rsidR="009C1EAC" w:rsidRDefault="009C1EAC" w:rsidP="00CB6299">
      <w:r>
        <w:rPr>
          <w:rFonts w:hint="eastAsia"/>
        </w:rPr>
        <w:t>业绩不断恶化，走向亏损。</w:t>
      </w:r>
    </w:p>
    <w:p w:rsidR="009C1EAC" w:rsidRDefault="009C1EAC" w:rsidP="00CB6299">
      <w:r>
        <w:rPr>
          <w:rFonts w:hint="eastAsia"/>
        </w:rPr>
        <w:t>小</w:t>
      </w:r>
      <w:r>
        <w:t>KISTY</w:t>
      </w:r>
      <w:r>
        <w:rPr>
          <w:rFonts w:hint="eastAsia"/>
        </w:rPr>
        <w:t>的爆红后的余生和与它绑在一起的由里彦老先生隐退后生活一样。</w:t>
      </w:r>
      <w:r>
        <w:t>KistyLand</w:t>
      </w:r>
      <w:r>
        <w:rPr>
          <w:rFonts w:hint="eastAsia"/>
        </w:rPr>
        <w:t>的经营十分困难。</w:t>
      </w:r>
    </w:p>
    <w:p w:rsidR="009C1EAC" w:rsidRDefault="009C1EAC" w:rsidP="00CB6299">
      <w:r>
        <w:rPr>
          <w:rFonts w:hint="eastAsia"/>
        </w:rPr>
        <w:t>就这样，让当地人十分惋惜的事情还是发生了。三咲市唯一一座游乐园，结束了它短暂的一生。</w:t>
      </w:r>
    </w:p>
    <w:p w:rsidR="009C1EAC" w:rsidRDefault="009C1EAC" w:rsidP="00CB6299">
      <w:r>
        <w:rPr>
          <w:rFonts w:hint="eastAsia"/>
        </w:rPr>
        <w:t>……………另外</w:t>
      </w:r>
    </w:p>
    <w:p w:rsidR="009C1EAC" w:rsidRDefault="009C1EAC" w:rsidP="00CB6299">
      <w:pPr>
        <w:rPr>
          <w:rFonts w:ascii="Arial" w:hAnsi="Arial" w:cs="Arial"/>
        </w:rPr>
      </w:pPr>
      <w:r>
        <w:rPr>
          <w:rFonts w:hint="eastAsia"/>
        </w:rPr>
        <w:t>还有些题外话，小</w:t>
      </w:r>
      <w:r>
        <w:t>Kisty</w:t>
      </w:r>
      <w:r>
        <w:rPr>
          <w:rFonts w:hint="eastAsia"/>
        </w:rPr>
        <w:t>的设计者，住在巴黎的（自称）阿策斯特</w:t>
      </w:r>
      <w:r w:rsidRPr="00B34634">
        <w:rPr>
          <w:rFonts w:ascii="Arial" w:hAnsi="Arial" w:cs="Arial"/>
        </w:rPr>
        <w:t>▪</w:t>
      </w:r>
      <w:r>
        <w:rPr>
          <w:rFonts w:ascii="Arial" w:hAnsi="Arial" w:cs="Arial" w:hint="eastAsia"/>
        </w:rPr>
        <w:t>都齐</w:t>
      </w:r>
      <w:r w:rsidRPr="00B34634">
        <w:rPr>
          <w:rFonts w:ascii="Arial" w:hAnsi="Arial" w:cs="Arial"/>
        </w:rPr>
        <w:t>▪</w:t>
      </w:r>
      <w:r>
        <w:rPr>
          <w:rFonts w:ascii="Arial" w:hAnsi="Arial" w:cs="Arial" w:hint="eastAsia"/>
        </w:rPr>
        <w:t>由里比，为了哀悼游乐园的倒闭，折断了自己的笔杆。</w:t>
      </w:r>
    </w:p>
    <w:p w:rsidR="009C1EAC" w:rsidRDefault="009C1EAC" w:rsidP="00CB6299">
      <w:pPr>
        <w:rPr>
          <w:rFonts w:ascii="Arial" w:hAnsi="Arial" w:cs="Arial"/>
        </w:rPr>
      </w:pPr>
      <w:r>
        <w:rPr>
          <w:rFonts w:ascii="Arial" w:hAnsi="Arial" w:cs="Arial" w:hint="eastAsia"/>
        </w:rPr>
        <w:t>然后到了现在。</w:t>
      </w:r>
    </w:p>
    <w:p w:rsidR="009C1EAC" w:rsidRDefault="009C1EAC" w:rsidP="00CB6299">
      <w:pPr>
        <w:rPr>
          <w:rFonts w:ascii="Arial" w:hAnsi="Arial" w:cs="Arial"/>
        </w:rPr>
      </w:pPr>
      <w:r>
        <w:rPr>
          <w:rFonts w:ascii="Arial" w:hAnsi="Arial" w:cs="Arial" w:hint="eastAsia"/>
        </w:rPr>
        <w:t>深夜零时的</w:t>
      </w:r>
      <w:r>
        <w:rPr>
          <w:rFonts w:ascii="Arial" w:hAnsi="Arial" w:cs="Arial"/>
        </w:rPr>
        <w:t>kistyLand</w:t>
      </w:r>
      <w:r>
        <w:rPr>
          <w:rFonts w:ascii="Arial" w:hAnsi="Arial" w:cs="Arial" w:hint="eastAsia"/>
        </w:rPr>
        <w:t>，过去的繁华早已荡然无存。</w:t>
      </w:r>
    </w:p>
    <w:p w:rsidR="009C1EAC" w:rsidRDefault="009C1EAC" w:rsidP="00CB6299">
      <w:pPr>
        <w:rPr>
          <w:rFonts w:ascii="Arial" w:hAnsi="Arial" w:cs="Arial"/>
        </w:rPr>
      </w:pPr>
      <w:r>
        <w:rPr>
          <w:rFonts w:ascii="Arial" w:hAnsi="Arial" w:cs="Arial" w:hint="eastAsia"/>
        </w:rPr>
        <w:t>玩具箱的一角，一个被堆放在这里的人偶，一个人寂寞的，仿佛还活着一样望着町里的灯光。</w:t>
      </w:r>
    </w:p>
    <w:p w:rsidR="009C1EAC" w:rsidRDefault="009C1EAC" w:rsidP="00CB6299">
      <w:pPr>
        <w:rPr>
          <w:rFonts w:ascii="Arial" w:hAnsi="Arial" w:cs="Arial"/>
        </w:rPr>
      </w:pPr>
      <w:r>
        <w:rPr>
          <w:rFonts w:ascii="Arial" w:hAnsi="Arial" w:cs="Arial" w:hint="eastAsia"/>
        </w:rPr>
        <w:t>【原来如此。】</w:t>
      </w:r>
    </w:p>
    <w:p w:rsidR="009C1EAC" w:rsidRDefault="009C1EAC" w:rsidP="00CB6299">
      <w:pPr>
        <w:rPr>
          <w:rFonts w:ascii="Arial" w:hAnsi="Arial" w:cs="Arial"/>
        </w:rPr>
      </w:pPr>
      <w:r>
        <w:rPr>
          <w:rFonts w:ascii="Arial" w:hAnsi="Arial" w:cs="Arial" w:hint="eastAsia"/>
        </w:rPr>
        <w:t>草十郎把一个标志和在过来路上捡到的《社木导游指南》叠在一起。</w:t>
      </w:r>
    </w:p>
    <w:p w:rsidR="009C1EAC" w:rsidRDefault="009C1EAC" w:rsidP="00CB6299">
      <w:pPr>
        <w:rPr>
          <w:rFonts w:ascii="Arial" w:hAnsi="Arial" w:cs="Arial"/>
        </w:rPr>
      </w:pPr>
      <w:r>
        <w:rPr>
          <w:rFonts w:ascii="Arial" w:hAnsi="Arial" w:cs="Arial" w:hint="eastAsia"/>
        </w:rPr>
        <w:t>现在确实切身感受到了历史的浪潮，这里也是必然要衰败的地方，草十郎接受了这一点。</w:t>
      </w:r>
    </w:p>
    <w:p w:rsidR="009C1EAC" w:rsidRDefault="009C1EAC" w:rsidP="00CB6299">
      <w:pPr>
        <w:rPr>
          <w:rFonts w:ascii="Arial" w:hAnsi="Arial" w:cs="Arial"/>
        </w:rPr>
      </w:pPr>
      <w:r>
        <w:rPr>
          <w:rFonts w:ascii="Arial" w:hAnsi="Arial" w:cs="Arial" w:hint="eastAsia"/>
        </w:rPr>
        <w:t>游乐园的正门没有上锁。</w:t>
      </w:r>
    </w:p>
    <w:p w:rsidR="009C1EAC" w:rsidRDefault="009C1EAC" w:rsidP="00CB6299">
      <w:pPr>
        <w:rPr>
          <w:rFonts w:ascii="Arial" w:hAnsi="Arial" w:cs="Arial"/>
        </w:rPr>
      </w:pPr>
      <w:r>
        <w:rPr>
          <w:rFonts w:ascii="Arial" w:hAnsi="Arial" w:cs="Arial" w:hint="eastAsia"/>
        </w:rPr>
        <w:t>以前打工的时候过来过，那时候铁栅栏上还挂着锈迹斑斑的锁头。现在却没有，铁栅栏稍稍开着。</w:t>
      </w:r>
    </w:p>
    <w:p w:rsidR="009C1EAC" w:rsidRDefault="009C1EAC" w:rsidP="00CB6299">
      <w:pPr>
        <w:rPr>
          <w:rFonts w:ascii="Arial" w:hAnsi="Arial" w:cs="Arial"/>
        </w:rPr>
      </w:pPr>
      <w:r>
        <w:rPr>
          <w:rFonts w:ascii="Arial" w:hAnsi="Arial" w:cs="Arial" w:hint="eastAsia"/>
        </w:rPr>
        <w:t>【</w:t>
      </w:r>
      <w:r>
        <w:rPr>
          <w:rFonts w:ascii="Arial" w:hAnsi="Arial" w:cs="Arial"/>
        </w:rPr>
        <w:t>————</w:t>
      </w:r>
      <w:r>
        <w:rPr>
          <w:rFonts w:ascii="Arial" w:hAnsi="Arial" w:cs="Arial" w:hint="eastAsia"/>
        </w:rPr>
        <w:t>】</w:t>
      </w:r>
    </w:p>
    <w:p w:rsidR="009C1EAC" w:rsidRDefault="009C1EAC" w:rsidP="00CB6299">
      <w:pPr>
        <w:rPr>
          <w:rFonts w:ascii="Arial" w:hAnsi="Arial" w:cs="Arial"/>
        </w:rPr>
      </w:pPr>
      <w:r>
        <w:rPr>
          <w:rFonts w:ascii="Arial" w:hAnsi="Arial" w:cs="Arial" w:hint="eastAsia"/>
        </w:rPr>
        <w:t>草十郎按照信上描绘的地图，悄悄进入了园内。</w:t>
      </w:r>
    </w:p>
    <w:p w:rsidR="009C1EAC" w:rsidRDefault="009C1EAC" w:rsidP="00CB6299">
      <w:pPr>
        <w:rPr>
          <w:rFonts w:ascii="Arial" w:hAnsi="Arial" w:cs="Arial"/>
        </w:rPr>
      </w:pPr>
      <w:r>
        <w:rPr>
          <w:rFonts w:ascii="Arial" w:hAnsi="Arial" w:cs="Arial" w:hint="eastAsia"/>
        </w:rPr>
        <w:t>【…………有急事，到底是什么事呢</w:t>
      </w:r>
      <w:r>
        <w:rPr>
          <w:rFonts w:ascii="Arial" w:hAnsi="Arial" w:cs="Arial"/>
        </w:rPr>
        <w:t>?</w:t>
      </w:r>
      <w:r>
        <w:rPr>
          <w:rFonts w:ascii="Arial" w:hAnsi="Arial" w:cs="Arial" w:hint="eastAsia"/>
        </w:rPr>
        <w:t>这么晚了，到底怎么了？】</w:t>
      </w:r>
    </w:p>
    <w:p w:rsidR="009C1EAC" w:rsidRDefault="009C1EAC" w:rsidP="00CB6299">
      <w:pPr>
        <w:rPr>
          <w:rFonts w:ascii="Arial" w:hAnsi="Arial" w:cs="Arial"/>
        </w:rPr>
      </w:pPr>
      <w:r>
        <w:rPr>
          <w:rFonts w:ascii="Arial" w:hAnsi="Arial" w:cs="Arial" w:hint="eastAsia"/>
        </w:rPr>
        <w:t>说着并不像他该说的傻话。</w:t>
      </w:r>
    </w:p>
    <w:p w:rsidR="009C1EAC" w:rsidRPr="008678D3" w:rsidRDefault="009C1EAC" w:rsidP="00CB6299">
      <w:pPr>
        <w:rPr>
          <w:rFonts w:ascii="Arial" w:hAnsi="Arial" w:cs="Arial"/>
        </w:rPr>
      </w:pPr>
      <w:r>
        <w:rPr>
          <w:rFonts w:ascii="Arial" w:hAnsi="Arial" w:cs="Arial" w:hint="eastAsia"/>
        </w:rPr>
        <w:t>就算是对世俗不太了解的草十郎，也知道这个行为是不好的。</w:t>
      </w:r>
    </w:p>
    <w:p w:rsidR="009C1EAC" w:rsidRDefault="009C1EAC" w:rsidP="00CB6299">
      <w:pPr>
        <w:rPr>
          <w:rFonts w:ascii="Arial" w:hAnsi="Arial" w:cs="Arial"/>
        </w:rPr>
      </w:pPr>
      <w:r>
        <w:rPr>
          <w:rFonts w:ascii="Arial" w:hAnsi="Arial" w:cs="Arial" w:hint="eastAsia"/>
        </w:rPr>
        <w:t>虽说这里已经成了废墟，但还是潜入了禁止入内的游乐园。</w:t>
      </w:r>
    </w:p>
    <w:p w:rsidR="009C1EAC" w:rsidRDefault="009C1EAC" w:rsidP="00CB6299">
      <w:pPr>
        <w:rPr>
          <w:rFonts w:ascii="Arial" w:hAnsi="Arial" w:cs="Arial"/>
        </w:rPr>
      </w:pPr>
      <w:r>
        <w:rPr>
          <w:rFonts w:ascii="Arial" w:hAnsi="Arial" w:cs="Arial" w:hint="eastAsia"/>
        </w:rPr>
        <w:t>违法入侵，盗窃，抢劫。绝对不是什么正大光明的事情，要说是犯罪也确实是犯罪，但是</w:t>
      </w:r>
      <w:r>
        <w:rPr>
          <w:rFonts w:ascii="Arial" w:hAnsi="Arial" w:cs="Arial"/>
        </w:rPr>
        <w:t>——</w:t>
      </w:r>
    </w:p>
    <w:p w:rsidR="009C1EAC" w:rsidRDefault="009C1EAC" w:rsidP="00CB6299">
      <w:pPr>
        <w:rPr>
          <w:rFonts w:ascii="Arial" w:hAnsi="Arial" w:cs="Arial"/>
        </w:rPr>
      </w:pPr>
      <w:r>
        <w:rPr>
          <w:rFonts w:ascii="Arial" w:hAnsi="Arial" w:cs="Arial" w:hint="eastAsia"/>
        </w:rPr>
        <w:t>【抱歉呐，没带着钱。</w:t>
      </w:r>
    </w:p>
    <w:p w:rsidR="009C1EAC" w:rsidRDefault="009C1EAC" w:rsidP="00CB6299">
      <w:pPr>
        <w:rPr>
          <w:rFonts w:ascii="Arial" w:hAnsi="Arial" w:cs="Arial"/>
        </w:rPr>
      </w:pPr>
      <w:r>
        <w:rPr>
          <w:rFonts w:ascii="Arial" w:hAnsi="Arial" w:cs="Arial" w:hint="eastAsia"/>
        </w:rPr>
        <w:t>只是进去一下，对不起了。】</w:t>
      </w:r>
    </w:p>
    <w:p w:rsidR="009C1EAC" w:rsidRDefault="009C1EAC" w:rsidP="00CB6299">
      <w:pPr>
        <w:rPr>
          <w:rFonts w:ascii="Arial" w:hAnsi="Arial" w:cs="Arial"/>
        </w:rPr>
      </w:pPr>
      <w:r>
        <w:rPr>
          <w:rFonts w:ascii="Arial" w:hAnsi="Arial" w:cs="Arial" w:hint="eastAsia"/>
        </w:rPr>
        <w:t>对他来说让他内疚的也就只有这一点了。</w:t>
      </w:r>
    </w:p>
    <w:p w:rsidR="009C1EAC" w:rsidRDefault="009C1EAC" w:rsidP="00CB6299">
      <w:pPr>
        <w:rPr>
          <w:rFonts w:ascii="Arial" w:hAnsi="Arial" w:cs="Arial"/>
        </w:rPr>
      </w:pPr>
      <w:r>
        <w:rPr>
          <w:rFonts w:ascii="Arial" w:hAnsi="Arial" w:cs="Arial" w:hint="eastAsia"/>
        </w:rPr>
        <w:t>眼睛上的油漆已经溶解了的小</w:t>
      </w:r>
      <w:r>
        <w:rPr>
          <w:rFonts w:ascii="Arial" w:hAnsi="Arial" w:cs="Arial"/>
        </w:rPr>
        <w:t>Kisty</w:t>
      </w:r>
      <w:r>
        <w:rPr>
          <w:rFonts w:ascii="Arial" w:hAnsi="Arial" w:cs="Arial" w:hint="eastAsia"/>
        </w:rPr>
        <w:t>雕像，好像在啪啪啪的，拍着手。</w:t>
      </w:r>
    </w:p>
    <w:p w:rsidR="009C1EAC" w:rsidRDefault="009C1EAC" w:rsidP="00CB6299">
      <w:pPr>
        <w:rPr>
          <w:rFonts w:ascii="Arial" w:hAnsi="Arial" w:cs="Arial"/>
        </w:rPr>
      </w:pPr>
      <w:r>
        <w:rPr>
          <w:rFonts w:ascii="Arial" w:hAnsi="Arial" w:cs="Arial" w:hint="eastAsia"/>
        </w:rPr>
        <w:t>穿过从眼睛里流出来红色油漆的吉祥物，草十郎向着夜晚的游乐园迈出了脚步。</w:t>
      </w:r>
    </w:p>
    <w:p w:rsidR="009C1EAC" w:rsidRDefault="009C1EAC" w:rsidP="00CB6299">
      <w:pPr>
        <w:rPr>
          <w:rFonts w:ascii="Arial" w:hAnsi="Arial" w:cs="Arial"/>
        </w:rPr>
      </w:pPr>
      <w:r>
        <w:rPr>
          <w:rFonts w:ascii="Arial" w:hAnsi="Arial" w:cs="Arial" w:hint="eastAsia"/>
        </w:rPr>
        <w:t>掉色的建筑物。</w:t>
      </w:r>
    </w:p>
    <w:p w:rsidR="009C1EAC" w:rsidRDefault="009C1EAC" w:rsidP="00CB6299">
      <w:pPr>
        <w:rPr>
          <w:rFonts w:ascii="Arial" w:hAnsi="Arial" w:cs="Arial"/>
        </w:rPr>
      </w:pPr>
      <w:r>
        <w:rPr>
          <w:rFonts w:ascii="Arial" w:hAnsi="Arial" w:cs="Arial" w:hint="eastAsia"/>
        </w:rPr>
        <w:t>满是铁锈的机械群。</w:t>
      </w:r>
    </w:p>
    <w:p w:rsidR="009C1EAC" w:rsidRDefault="009C1EAC" w:rsidP="00CB6299">
      <w:pPr>
        <w:rPr>
          <w:rFonts w:ascii="Arial" w:hAnsi="Arial" w:cs="Arial"/>
        </w:rPr>
      </w:pPr>
      <w:r>
        <w:rPr>
          <w:rFonts w:ascii="Arial" w:hAnsi="Arial" w:cs="Arial" w:hint="eastAsia"/>
        </w:rPr>
        <w:t>已经没有了时间的概念，被制作出来的居民们。</w:t>
      </w:r>
    </w:p>
    <w:p w:rsidR="009C1EAC" w:rsidRDefault="009C1EAC" w:rsidP="00CB6299">
      <w:pPr>
        <w:rPr>
          <w:rFonts w:ascii="Arial" w:hAnsi="Arial" w:cs="Arial"/>
        </w:rPr>
      </w:pPr>
      <w:r>
        <w:rPr>
          <w:rFonts w:ascii="Arial" w:hAnsi="Arial" w:cs="Arial" w:hint="eastAsia"/>
        </w:rPr>
        <w:t>与过去的繁华之间有着巨大的落差，除了幽灵会来打扰以外无人居住的鬼镇。</w:t>
      </w:r>
    </w:p>
    <w:p w:rsidR="009C1EAC" w:rsidRDefault="009C1EAC" w:rsidP="00CB6299">
      <w:pPr>
        <w:rPr>
          <w:rFonts w:ascii="Arial" w:hAnsi="Arial" w:cs="Arial"/>
        </w:rPr>
      </w:pPr>
      <w:r>
        <w:rPr>
          <w:rFonts w:ascii="Arial" w:hAnsi="Arial" w:cs="Arial"/>
        </w:rPr>
        <w:t>——</w:t>
      </w:r>
      <w:r>
        <w:rPr>
          <w:rFonts w:ascii="Arial" w:hAnsi="Arial" w:cs="Arial" w:hint="eastAsia"/>
        </w:rPr>
        <w:t>简直就是童话的化石。</w:t>
      </w:r>
    </w:p>
    <w:p w:rsidR="009C1EAC" w:rsidRDefault="009C1EAC" w:rsidP="00CB6299">
      <w:pPr>
        <w:rPr>
          <w:rFonts w:ascii="Arial" w:hAnsi="Arial" w:cs="Arial"/>
        </w:rPr>
      </w:pPr>
      <w:r>
        <w:rPr>
          <w:rFonts w:ascii="Arial" w:hAnsi="Arial" w:cs="Arial" w:hint="eastAsia"/>
        </w:rPr>
        <w:t>这是由人一手制造的，也是由人丢弃的乐园的痕迹。</w:t>
      </w:r>
    </w:p>
    <w:p w:rsidR="009C1EAC" w:rsidRDefault="009C1EAC" w:rsidP="00CB6299">
      <w:pPr>
        <w:rPr>
          <w:rFonts w:ascii="Arial" w:hAnsi="Arial" w:cs="Arial"/>
        </w:rPr>
      </w:pPr>
      <w:r>
        <w:rPr>
          <w:rFonts w:ascii="Arial" w:hAnsi="Arial" w:cs="Arial" w:hint="eastAsia"/>
        </w:rPr>
        <w:t>经济安定时，</w:t>
      </w:r>
    </w:p>
    <w:p w:rsidR="009C1EAC" w:rsidRDefault="009C1EAC" w:rsidP="00CB6299">
      <w:pPr>
        <w:rPr>
          <w:rFonts w:ascii="Arial" w:hAnsi="Arial" w:cs="Arial"/>
        </w:rPr>
      </w:pPr>
      <w:r>
        <w:rPr>
          <w:rFonts w:ascii="Arial" w:hAnsi="Arial" w:cs="Arial" w:hint="eastAsia"/>
        </w:rPr>
        <w:t>人人的生活水平都能保证温饱，谁也不会对未来抱有不安，狂躁骚乱的时代。这里就是那一时代的遗物。</w:t>
      </w:r>
    </w:p>
    <w:p w:rsidR="009C1EAC" w:rsidRDefault="009C1EAC" w:rsidP="00CB6299">
      <w:pPr>
        <w:rPr>
          <w:rFonts w:ascii="Arial" w:hAnsi="Arial" w:cs="Arial"/>
        </w:rPr>
      </w:pPr>
      <w:r>
        <w:rPr>
          <w:rFonts w:ascii="Arial" w:hAnsi="Arial" w:cs="Arial" w:hint="eastAsia"/>
        </w:rPr>
        <w:t>【</w:t>
      </w:r>
      <w:r>
        <w:rPr>
          <w:rFonts w:ascii="Arial" w:hAnsi="Arial" w:cs="Arial"/>
        </w:rPr>
        <w:t>————</w:t>
      </w:r>
      <w:r>
        <w:rPr>
          <w:rFonts w:ascii="Arial" w:hAnsi="Arial" w:cs="Arial" w:hint="eastAsia"/>
        </w:rPr>
        <w:t>】</w:t>
      </w:r>
    </w:p>
    <w:p w:rsidR="009C1EAC" w:rsidRDefault="009C1EAC" w:rsidP="00CB6299">
      <w:pPr>
        <w:rPr>
          <w:rFonts w:ascii="Arial" w:hAnsi="Arial" w:cs="Arial"/>
        </w:rPr>
      </w:pPr>
      <w:r>
        <w:rPr>
          <w:rFonts w:ascii="Arial" w:hAnsi="Arial" w:cs="Arial" w:hint="eastAsia"/>
        </w:rPr>
        <w:t>草十郎在报废的游乐园里迈着步子，嘴里吐出白色的气息。</w:t>
      </w:r>
    </w:p>
    <w:p w:rsidR="009C1EAC" w:rsidRDefault="009C1EAC" w:rsidP="00CB6299">
      <w:pPr>
        <w:rPr>
          <w:rFonts w:ascii="Arial" w:hAnsi="Arial" w:cs="Arial"/>
        </w:rPr>
      </w:pPr>
      <w:r>
        <w:rPr>
          <w:rFonts w:ascii="Arial" w:hAnsi="Arial" w:cs="Arial" w:hint="eastAsia"/>
        </w:rPr>
        <w:t>没有人的气息，和山里的黑暗比起来也不是那么可怕。</w:t>
      </w:r>
    </w:p>
    <w:p w:rsidR="009C1EAC" w:rsidRDefault="009C1EAC" w:rsidP="00CB6299">
      <w:pPr>
        <w:rPr>
          <w:rFonts w:ascii="Arial" w:hAnsi="Arial" w:cs="Arial"/>
        </w:rPr>
      </w:pPr>
      <w:r>
        <w:rPr>
          <w:rFonts w:ascii="Arial" w:hAnsi="Arial" w:cs="Arial" w:hint="eastAsia"/>
        </w:rPr>
        <w:t>虽说都是郊外但还是有区别的，</w:t>
      </w:r>
      <w:r>
        <w:rPr>
          <w:rFonts w:ascii="Arial" w:hAnsi="Arial" w:cs="Arial"/>
        </w:rPr>
        <w:t>kistyLand</w:t>
      </w:r>
      <w:r>
        <w:rPr>
          <w:rFonts w:ascii="Arial" w:hAnsi="Arial" w:cs="Arial" w:hint="eastAsia"/>
        </w:rPr>
        <w:t>作为游乐园的选址是很少见的选择了住宅区旁边的一块地方。</w:t>
      </w:r>
    </w:p>
    <w:p w:rsidR="009C1EAC" w:rsidRDefault="009C1EAC" w:rsidP="00CB6299">
      <w:pPr>
        <w:rPr>
          <w:rFonts w:ascii="Arial" w:hAnsi="Arial" w:cs="Arial"/>
        </w:rPr>
      </w:pPr>
      <w:r>
        <w:rPr>
          <w:rFonts w:ascii="Arial" w:hAnsi="Arial" w:cs="Arial" w:hint="eastAsia"/>
        </w:rPr>
        <w:t>游乐园被树林环绕，那也毕竟只是人工的东西。教室的窗户关上了的话窗帘也不会有什么变化。</w:t>
      </w:r>
    </w:p>
    <w:p w:rsidR="009C1EAC" w:rsidRDefault="009C1EAC" w:rsidP="00CB6299">
      <w:pPr>
        <w:rPr>
          <w:rFonts w:ascii="Arial" w:hAnsi="Arial" w:cs="Arial"/>
        </w:rPr>
      </w:pPr>
      <w:r>
        <w:rPr>
          <w:rFonts w:ascii="Arial" w:hAnsi="Arial" w:cs="Arial" w:hint="eastAsia"/>
        </w:rPr>
        <w:t>越过围绕</w:t>
      </w:r>
      <w:r>
        <w:rPr>
          <w:rFonts w:ascii="Arial" w:hAnsi="Arial" w:cs="Arial"/>
        </w:rPr>
        <w:t>KistyLand</w:t>
      </w:r>
      <w:r>
        <w:rPr>
          <w:rFonts w:ascii="Arial" w:hAnsi="Arial" w:cs="Arial" w:hint="eastAsia"/>
        </w:rPr>
        <w:t>的铁栅栏，是大概</w:t>
      </w:r>
      <w:r>
        <w:rPr>
          <w:rFonts w:ascii="Arial" w:hAnsi="Arial" w:cs="Arial"/>
        </w:rPr>
        <w:t>20</w:t>
      </w:r>
      <w:r>
        <w:rPr>
          <w:rFonts w:ascii="Arial" w:hAnsi="Arial" w:cs="Arial" w:hint="eastAsia"/>
        </w:rPr>
        <w:t>米宽的稀稀落落的人造林，很简单就能回到熟悉的町内。</w:t>
      </w:r>
    </w:p>
    <w:p w:rsidR="009C1EAC" w:rsidRDefault="009C1EAC" w:rsidP="00CB6299">
      <w:pPr>
        <w:rPr>
          <w:rFonts w:ascii="Arial" w:hAnsi="Arial" w:cs="Arial"/>
        </w:rPr>
      </w:pPr>
      <w:r>
        <w:rPr>
          <w:rFonts w:ascii="Arial" w:hAnsi="Arial" w:cs="Arial" w:hint="eastAsia"/>
        </w:rPr>
        <w:t>对住在都市的人来说，夜晚的游乐园是唤起恐怖的东西。但是对草十郎来说，这个游乐园和车站前的喧闹是同一水平的“恐怖”。</w:t>
      </w:r>
    </w:p>
    <w:p w:rsidR="009C1EAC" w:rsidRDefault="009C1EAC" w:rsidP="00CB6299">
      <w:pPr>
        <w:rPr>
          <w:rFonts w:ascii="Arial" w:hAnsi="Arial" w:cs="Arial"/>
        </w:rPr>
      </w:pPr>
      <w:r>
        <w:rPr>
          <w:rFonts w:ascii="Arial" w:hAnsi="Arial" w:cs="Arial" w:hint="eastAsia"/>
        </w:rPr>
        <w:t>【在那吗？】</w:t>
      </w:r>
    </w:p>
    <w:p w:rsidR="009C1EAC" w:rsidRDefault="009C1EAC" w:rsidP="00CB6299">
      <w:pPr>
        <w:rPr>
          <w:rFonts w:ascii="Arial" w:hAnsi="Arial" w:cs="Arial"/>
        </w:rPr>
      </w:pPr>
      <w:r>
        <w:rPr>
          <w:rFonts w:ascii="Arial" w:hAnsi="Arial" w:cs="Arial" w:hint="eastAsia"/>
        </w:rPr>
        <w:t>到达了静静的中央广场，地图指引往西走。</w:t>
      </w:r>
    </w:p>
    <w:p w:rsidR="009C1EAC" w:rsidRDefault="009C1EAC" w:rsidP="00CB6299">
      <w:pPr>
        <w:rPr>
          <w:rFonts w:ascii="Arial" w:hAnsi="Arial" w:cs="Arial"/>
        </w:rPr>
      </w:pPr>
      <w:r>
        <w:rPr>
          <w:rFonts w:ascii="Arial" w:hAnsi="Arial" w:cs="Arial" w:hint="eastAsia"/>
        </w:rPr>
        <w:t>到达之前就先看到了以阴天的夜晚为背景，凹凸无序，焕发着威严和异彩的城堡耸立在那里。</w:t>
      </w:r>
    </w:p>
    <w:p w:rsidR="009C1EAC" w:rsidRDefault="009C1EAC" w:rsidP="00CB6299">
      <w:pPr>
        <w:rPr>
          <w:rFonts w:ascii="Arial" w:hAnsi="Arial" w:cs="Arial"/>
        </w:rPr>
      </w:pPr>
      <w:r>
        <w:rPr>
          <w:rFonts w:ascii="Arial" w:hAnsi="Arial" w:cs="Arial" w:hint="eastAsia"/>
        </w:rPr>
        <w:t>废弃的游乐园中第一大建筑物。</w:t>
      </w:r>
    </w:p>
    <w:p w:rsidR="009C1EAC" w:rsidRDefault="009C1EAC" w:rsidP="00CB6299">
      <w:pPr>
        <w:rPr>
          <w:rFonts w:ascii="Arial" w:hAnsi="Arial" w:cs="Arial"/>
        </w:rPr>
      </w:pPr>
      <w:r>
        <w:rPr>
          <w:rFonts w:ascii="Arial" w:hAnsi="Arial" w:cs="Arial" w:hint="eastAsia"/>
        </w:rPr>
        <w:t>如果说过山车是动的游乐设施的话，这里就是静的游乐设施。</w:t>
      </w:r>
    </w:p>
    <w:p w:rsidR="009C1EAC" w:rsidRDefault="009C1EAC" w:rsidP="00CB6299">
      <w:pPr>
        <w:rPr>
          <w:rFonts w:ascii="Arial" w:hAnsi="Arial" w:cs="Arial"/>
        </w:rPr>
      </w:pPr>
      <w:r>
        <w:rPr>
          <w:rFonts w:ascii="Arial" w:hAnsi="Arial" w:cs="Arial"/>
        </w:rPr>
        <w:t>KistyLand</w:t>
      </w:r>
      <w:r>
        <w:rPr>
          <w:rFonts w:ascii="Arial" w:hAnsi="Arial" w:cs="Arial" w:hint="eastAsia"/>
        </w:rPr>
        <w:t>的三大标志性建筑之一，某种意义上说，也是导致这个乐园关闭的魔之建筑。</w:t>
      </w:r>
    </w:p>
    <w:p w:rsidR="009C1EAC" w:rsidRDefault="009C1EAC" w:rsidP="00CB6299">
      <w:pPr>
        <w:rPr>
          <w:rFonts w:ascii="Arial" w:hAnsi="Arial" w:cs="Arial"/>
        </w:rPr>
      </w:pPr>
      <w:r>
        <w:rPr>
          <w:rFonts w:ascii="Arial" w:hAnsi="Arial" w:cs="Arial" w:hint="eastAsia"/>
        </w:rPr>
        <w:t>一般的话，游乐园的迷宫分为两大类。</w:t>
      </w:r>
    </w:p>
    <w:p w:rsidR="009C1EAC" w:rsidRDefault="009C1EAC" w:rsidP="00CB6299">
      <w:pPr>
        <w:rPr>
          <w:rFonts w:ascii="Arial" w:hAnsi="Arial" w:cs="Arial"/>
        </w:rPr>
      </w:pPr>
      <w:r>
        <w:rPr>
          <w:rFonts w:ascii="Arial" w:hAnsi="Arial" w:cs="Arial" w:hint="eastAsia"/>
        </w:rPr>
        <w:t>建的很广大使来访者迷路的大迷宫和，</w:t>
      </w:r>
    </w:p>
    <w:p w:rsidR="009C1EAC" w:rsidRDefault="009C1EAC" w:rsidP="00CB6299">
      <w:pPr>
        <w:rPr>
          <w:rFonts w:ascii="Arial" w:hAnsi="Arial" w:cs="Arial"/>
        </w:rPr>
      </w:pPr>
      <w:r>
        <w:rPr>
          <w:rFonts w:ascii="Arial" w:hAnsi="Arial" w:cs="Arial" w:hint="eastAsia"/>
        </w:rPr>
        <w:t>靠着交错的光影使来访者迷路的镜子屋。</w:t>
      </w:r>
    </w:p>
    <w:p w:rsidR="009C1EAC" w:rsidRDefault="009C1EAC" w:rsidP="00CB6299">
      <w:pPr>
        <w:rPr>
          <w:rFonts w:ascii="Arial" w:hAnsi="Arial" w:cs="Arial"/>
        </w:rPr>
      </w:pPr>
      <w:r>
        <w:rPr>
          <w:rFonts w:ascii="Arial" w:hAnsi="Arial" w:cs="Arial" w:hint="eastAsia"/>
        </w:rPr>
        <w:t>大迷宫靠其宽广，还有其冒险性，让多数来访者都对其感到快乐。</w:t>
      </w:r>
    </w:p>
    <w:p w:rsidR="009C1EAC" w:rsidRDefault="009C1EAC" w:rsidP="00CB6299">
      <w:pPr>
        <w:rPr>
          <w:rFonts w:ascii="Arial" w:hAnsi="Arial" w:cs="Arial"/>
        </w:rPr>
      </w:pPr>
      <w:r>
        <w:rPr>
          <w:rFonts w:ascii="Arial" w:hAnsi="Arial" w:cs="Arial" w:hint="eastAsia"/>
        </w:rPr>
        <w:t>经过一段时间，因为其他游乐设施增加了更多刺激性，大迷宫渐渐开始衰退。这也是这种东西昙花一现的宿命。</w:t>
      </w:r>
    </w:p>
    <w:p w:rsidR="009C1EAC" w:rsidRDefault="009C1EAC" w:rsidP="00CB6299">
      <w:pPr>
        <w:rPr>
          <w:rFonts w:ascii="Arial" w:hAnsi="Arial" w:cs="Arial"/>
        </w:rPr>
      </w:pPr>
      <w:r>
        <w:rPr>
          <w:rFonts w:ascii="Arial" w:hAnsi="Arial" w:cs="Arial" w:hint="eastAsia"/>
        </w:rPr>
        <w:t>新的东西被更新的东西所取代是不可避免的。</w:t>
      </w:r>
    </w:p>
    <w:p w:rsidR="009C1EAC" w:rsidRDefault="009C1EAC" w:rsidP="00CB6299">
      <w:pPr>
        <w:rPr>
          <w:rFonts w:ascii="Arial" w:hAnsi="Arial" w:cs="Arial"/>
        </w:rPr>
      </w:pPr>
      <w:r>
        <w:rPr>
          <w:rFonts w:ascii="Arial" w:hAnsi="Arial" w:cs="Arial" w:hint="eastAsia"/>
        </w:rPr>
        <w:t>另一边，镜子屋倒是有着很长历史的经典作品。</w:t>
      </w:r>
    </w:p>
    <w:p w:rsidR="009C1EAC" w:rsidRDefault="009C1EAC" w:rsidP="00CB6299">
      <w:pPr>
        <w:rPr>
          <w:rFonts w:ascii="Arial" w:hAnsi="Arial" w:cs="Arial"/>
        </w:rPr>
      </w:pPr>
      <w:r>
        <w:rPr>
          <w:rFonts w:ascii="Arial" w:hAnsi="Arial" w:cs="Arial" w:hint="eastAsia"/>
        </w:rPr>
        <w:t>只要学校教室那么大的场地就可以倚靠镜子的设置和光的演出让来访者深陷其中。</w:t>
      </w:r>
    </w:p>
    <w:p w:rsidR="009C1EAC" w:rsidRDefault="009C1EAC" w:rsidP="00CB6299">
      <w:pPr>
        <w:rPr>
          <w:rFonts w:ascii="Arial" w:hAnsi="Arial" w:cs="Arial"/>
        </w:rPr>
      </w:pPr>
      <w:r>
        <w:rPr>
          <w:rFonts w:ascii="Arial" w:hAnsi="Arial" w:cs="Arial" w:hint="eastAsia"/>
        </w:rPr>
        <w:t>从成本角度考虑的话，镜子屋比大迷宫好很多，而且是一个长寿型的游乐设施。</w:t>
      </w:r>
    </w:p>
    <w:p w:rsidR="009C1EAC" w:rsidRDefault="009C1EAC" w:rsidP="00CB6299">
      <w:pPr>
        <w:rPr>
          <w:rFonts w:ascii="Arial" w:hAnsi="Arial" w:cs="Arial"/>
        </w:rPr>
      </w:pPr>
      <w:r>
        <w:rPr>
          <w:rFonts w:ascii="Arial" w:hAnsi="Arial" w:cs="Arial" w:hint="eastAsia"/>
        </w:rPr>
        <w:t>虽然两者都在新世纪里消失了身影，但他们作为游乐园的代表游戏场所这一点不会变。</w:t>
      </w:r>
    </w:p>
    <w:p w:rsidR="009C1EAC" w:rsidRDefault="009C1EAC" w:rsidP="00CB6299">
      <w:pPr>
        <w:rPr>
          <w:rFonts w:ascii="Arial" w:hAnsi="Arial" w:cs="Arial"/>
        </w:rPr>
      </w:pPr>
      <w:r>
        <w:rPr>
          <w:rFonts w:ascii="Arial" w:hAnsi="Arial" w:cs="Arial" w:hint="eastAsia"/>
        </w:rPr>
        <w:t>……………那。</w:t>
      </w:r>
    </w:p>
    <w:p w:rsidR="009C1EAC" w:rsidRDefault="009C1EAC" w:rsidP="00CB6299">
      <w:pPr>
        <w:rPr>
          <w:rFonts w:ascii="Arial" w:hAnsi="Arial" w:cs="Arial"/>
        </w:rPr>
      </w:pPr>
      <w:r>
        <w:rPr>
          <w:rFonts w:ascii="Arial" w:hAnsi="Arial" w:cs="Arial" w:hint="eastAsia"/>
        </w:rPr>
        <w:t>既然如此的话，把这两者混在一起如何呢？</w:t>
      </w:r>
    </w:p>
    <w:p w:rsidR="009C1EAC" w:rsidRDefault="009C1EAC" w:rsidP="00CB6299">
      <w:pPr>
        <w:rPr>
          <w:rFonts w:ascii="Arial" w:hAnsi="Arial" w:cs="Arial"/>
        </w:rPr>
      </w:pPr>
      <w:r>
        <w:rPr>
          <w:rFonts w:ascii="Arial" w:hAnsi="Arial" w:cs="Arial" w:hint="eastAsia"/>
        </w:rPr>
        <w:t>那样的话，与其说是一个让来访者开开心心迷路的娱乐设施，不如说是一个让踏入这里的人全都无法返回的魔境。</w:t>
      </w:r>
    </w:p>
    <w:p w:rsidR="009C1EAC" w:rsidRDefault="009C1EAC" w:rsidP="00CB6299">
      <w:pPr>
        <w:rPr>
          <w:rFonts w:ascii="Arial" w:hAnsi="Arial" w:cs="Arial"/>
        </w:rPr>
      </w:pPr>
      <w:r>
        <w:rPr>
          <w:rFonts w:ascii="Arial" w:hAnsi="Arial" w:cs="Arial" w:hint="eastAsia"/>
        </w:rPr>
        <w:t>而那个魔境指的就是这里，</w:t>
      </w:r>
      <w:r>
        <w:rPr>
          <w:rFonts w:ascii="Arial" w:hAnsi="Arial" w:cs="Arial"/>
        </w:rPr>
        <w:t>kisty mystery</w:t>
      </w:r>
      <w:r>
        <w:rPr>
          <w:rFonts w:ascii="Arial" w:hAnsi="Arial" w:cs="Arial" w:hint="eastAsia"/>
        </w:rPr>
        <w:t>城。</w:t>
      </w:r>
    </w:p>
    <w:p w:rsidR="009C1EAC" w:rsidRDefault="009C1EAC" w:rsidP="00CB6299">
      <w:pPr>
        <w:rPr>
          <w:rFonts w:ascii="Arial" w:hAnsi="Arial" w:cs="Arial"/>
        </w:rPr>
      </w:pPr>
      <w:r>
        <w:rPr>
          <w:rFonts w:ascii="Arial" w:hAnsi="Arial" w:cs="Arial" w:hint="eastAsia"/>
        </w:rPr>
        <w:t>在工作人员的帮助下想要入场的，实际上只有百分之五。</w:t>
      </w:r>
    </w:p>
    <w:p w:rsidR="009C1EAC" w:rsidRDefault="009C1EAC" w:rsidP="00CB6299">
      <w:pPr>
        <w:rPr>
          <w:rFonts w:ascii="Arial" w:hAnsi="Arial" w:cs="Arial"/>
        </w:rPr>
      </w:pPr>
      <w:r>
        <w:rPr>
          <w:rFonts w:ascii="Arial" w:hAnsi="Arial" w:cs="Arial" w:hint="eastAsia"/>
        </w:rPr>
        <w:t>西洋城堡规模的建筑物，纵深超过一百米，内部还分成三层结构。</w:t>
      </w:r>
    </w:p>
    <w:p w:rsidR="009C1EAC" w:rsidRDefault="009C1EAC" w:rsidP="00CB6299">
      <w:pPr>
        <w:rPr>
          <w:rFonts w:ascii="Arial" w:hAnsi="Arial" w:cs="Arial"/>
        </w:rPr>
      </w:pPr>
      <w:r>
        <w:rPr>
          <w:rFonts w:ascii="Arial" w:hAnsi="Arial" w:cs="Arial" w:hint="eastAsia"/>
        </w:rPr>
        <w:t>地上两层，地下一层的迷宫全部用镜子装饰，就算是熟练的人想要走出来也要三十分钟。就是这么复杂和宽广。</w:t>
      </w:r>
    </w:p>
    <w:p w:rsidR="009C1EAC" w:rsidRDefault="009C1EAC" w:rsidP="00CB6299">
      <w:pPr>
        <w:rPr>
          <w:rFonts w:ascii="Arial" w:hAnsi="Arial" w:cs="Arial"/>
        </w:rPr>
      </w:pPr>
      <w:r>
        <w:rPr>
          <w:rFonts w:ascii="Arial" w:hAnsi="Arial" w:cs="Arial" w:hint="eastAsia"/>
        </w:rPr>
        <w:t>一旦踏入这里，从这时开始的半天里，掉入镜面恐惧症就是这个大迷宫的成果。而现在草十郎眼前堵着的正是这个</w:t>
      </w:r>
      <w:r>
        <w:rPr>
          <w:rFonts w:ascii="Arial" w:hAnsi="Arial" w:cs="Arial"/>
        </w:rPr>
        <w:t>——</w:t>
      </w:r>
    </w:p>
    <w:p w:rsidR="009C1EAC" w:rsidRDefault="009C1EAC" w:rsidP="00CB6299">
      <w:pPr>
        <w:rPr>
          <w:rFonts w:ascii="Arial" w:hAnsi="Arial" w:cs="Arial"/>
        </w:rPr>
      </w:pPr>
      <w:r>
        <w:rPr>
          <w:rFonts w:ascii="Arial" w:hAnsi="Arial" w:cs="Arial" w:hint="eastAsia"/>
        </w:rPr>
        <w:t>【也不是完全黑暗呢…………还通着电呢吧。】</w:t>
      </w:r>
    </w:p>
    <w:p w:rsidR="009C1EAC" w:rsidRDefault="009C1EAC" w:rsidP="00CB6299">
      <w:pPr>
        <w:rPr>
          <w:rFonts w:ascii="Arial" w:hAnsi="Arial" w:cs="Arial"/>
        </w:rPr>
      </w:pPr>
      <w:r>
        <w:rPr>
          <w:rFonts w:ascii="Arial" w:hAnsi="Arial" w:cs="Arial" w:hint="eastAsia"/>
        </w:rPr>
        <w:t>草十郎并不清楚镜子屋什么的，他只关心要去的地方有没有照明。</w:t>
      </w:r>
    </w:p>
    <w:p w:rsidR="009C1EAC" w:rsidRDefault="009C1EAC" w:rsidP="00CB6299">
      <w:pPr>
        <w:rPr>
          <w:rFonts w:ascii="Arial" w:hAnsi="Arial" w:cs="Arial"/>
        </w:rPr>
      </w:pPr>
      <w:r>
        <w:rPr>
          <w:rFonts w:ascii="Arial" w:hAnsi="Arial" w:cs="Arial" w:hint="eastAsia"/>
        </w:rPr>
        <w:t>再一次确认从苍崎青子那送来的信。</w:t>
      </w:r>
    </w:p>
    <w:p w:rsidR="009C1EAC" w:rsidRDefault="009C1EAC" w:rsidP="00CB6299">
      <w:pPr>
        <w:rPr>
          <w:rFonts w:ascii="Arial" w:hAnsi="Arial" w:cs="Arial"/>
        </w:rPr>
      </w:pPr>
      <w:r>
        <w:rPr>
          <w:rFonts w:ascii="Arial" w:hAnsi="Arial" w:cs="Arial" w:hint="eastAsia"/>
        </w:rPr>
        <w:t>信纸上写着“在镜子屋一楼的休息处等你。”</w:t>
      </w:r>
    </w:p>
    <w:p w:rsidR="009C1EAC" w:rsidRDefault="009C1EAC" w:rsidP="00CB6299">
      <w:pPr>
        <w:rPr>
          <w:rFonts w:ascii="Arial" w:hAnsi="Arial" w:cs="Arial"/>
        </w:rPr>
      </w:pPr>
      <w:r>
        <w:rPr>
          <w:rFonts w:ascii="Arial" w:hAnsi="Arial" w:cs="Arial" w:hint="eastAsia"/>
        </w:rPr>
        <w:t>见面的地点确实就在这里面。</w:t>
      </w:r>
    </w:p>
    <w:p w:rsidR="009C1EAC" w:rsidRDefault="009C1EAC" w:rsidP="00CB6299">
      <w:pPr>
        <w:rPr>
          <w:rFonts w:ascii="Arial" w:hAnsi="Arial" w:cs="Arial"/>
        </w:rPr>
      </w:pPr>
      <w:r>
        <w:rPr>
          <w:rFonts w:ascii="Arial" w:hAnsi="Arial" w:cs="Arial" w:hint="eastAsia"/>
        </w:rPr>
        <w:t>有没有电灯还在其次，从敞开的入口看进去，里面稍稍有些灯光。</w:t>
      </w:r>
    </w:p>
    <w:p w:rsidR="009C1EAC" w:rsidRDefault="009C1EAC" w:rsidP="00CB6299">
      <w:pPr>
        <w:rPr>
          <w:rFonts w:ascii="Arial" w:hAnsi="Arial" w:cs="Arial"/>
        </w:rPr>
      </w:pPr>
      <w:r>
        <w:rPr>
          <w:rFonts w:ascii="Arial" w:hAnsi="Arial" w:cs="Arial" w:hint="eastAsia"/>
        </w:rPr>
        <w:t>看来没有搞错，草十郎从镜子屋的入口向内迈出脚步。</w:t>
      </w:r>
    </w:p>
    <w:p w:rsidR="009C1EAC" w:rsidRDefault="009C1EAC" w:rsidP="00CB6299">
      <w:pPr>
        <w:rPr>
          <w:rFonts w:ascii="Arial" w:hAnsi="Arial" w:cs="Arial"/>
        </w:rPr>
      </w:pPr>
      <w:r>
        <w:rPr>
          <w:rFonts w:ascii="Arial" w:hAnsi="Arial" w:cs="Arial" w:hint="eastAsia"/>
        </w:rPr>
        <w:t>…………踩在砖道上发出卡兹卡兹的声音。</w:t>
      </w:r>
    </w:p>
    <w:p w:rsidR="009C1EAC" w:rsidRDefault="009C1EAC" w:rsidP="00CB6299">
      <w:pPr>
        <w:rPr>
          <w:rFonts w:ascii="Arial" w:hAnsi="Arial" w:cs="Arial"/>
        </w:rPr>
      </w:pPr>
      <w:r>
        <w:rPr>
          <w:rFonts w:ascii="Arial" w:hAnsi="Arial" w:cs="Arial" w:hint="eastAsia"/>
        </w:rPr>
        <w:t>街道的喧嚣已经很遥远了。</w:t>
      </w:r>
    </w:p>
    <w:p w:rsidR="009C1EAC" w:rsidRDefault="009C1EAC" w:rsidP="00CB6299">
      <w:pPr>
        <w:rPr>
          <w:rFonts w:ascii="Arial" w:hAnsi="Arial" w:cs="Arial"/>
        </w:rPr>
      </w:pPr>
      <w:r>
        <w:rPr>
          <w:rFonts w:ascii="Arial" w:hAnsi="Arial" w:cs="Arial" w:hint="eastAsia"/>
        </w:rPr>
        <w:t>时钟的秒针在数年前就停止了。</w:t>
      </w:r>
    </w:p>
    <w:p w:rsidR="009C1EAC" w:rsidRDefault="009C1EAC" w:rsidP="00CB6299">
      <w:pPr>
        <w:rPr>
          <w:rFonts w:ascii="Arial" w:hAnsi="Arial" w:cs="Arial"/>
        </w:rPr>
      </w:pPr>
      <w:r>
        <w:rPr>
          <w:rFonts w:ascii="Arial" w:hAnsi="Arial" w:cs="Arial" w:hint="eastAsia"/>
        </w:rPr>
        <w:t>冬天的夜晚除了风声在没有其他动静。</w:t>
      </w:r>
    </w:p>
    <w:p w:rsidR="009C1EAC" w:rsidRDefault="009C1EAC" w:rsidP="00CB6299">
      <w:pPr>
        <w:rPr>
          <w:rFonts w:ascii="Arial" w:hAnsi="Arial" w:cs="Arial"/>
        </w:rPr>
      </w:pPr>
      <w:r>
        <w:rPr>
          <w:rFonts w:ascii="Arial" w:hAnsi="Arial" w:cs="Arial" w:hint="eastAsia"/>
        </w:rPr>
        <w:t>是那种，如果第三者在就连吞咽唾沫和呼吸都要停止的寂静。</w:t>
      </w:r>
    </w:p>
    <w:p w:rsidR="009C1EAC" w:rsidRDefault="009C1EAC" w:rsidP="00CB6299">
      <w:pPr>
        <w:rPr>
          <w:rFonts w:ascii="Arial" w:hAnsi="Arial" w:cs="Arial"/>
        </w:rPr>
      </w:pPr>
      <w:r>
        <w:rPr>
          <w:rFonts w:ascii="Arial" w:hAnsi="Arial" w:cs="Arial" w:hint="eastAsia"/>
        </w:rPr>
        <w:t>【…………那个。】</w:t>
      </w:r>
    </w:p>
    <w:p w:rsidR="009C1EAC" w:rsidRDefault="009C1EAC" w:rsidP="00CB6299">
      <w:pPr>
        <w:rPr>
          <w:rFonts w:ascii="Arial" w:hAnsi="Arial" w:cs="Arial"/>
        </w:rPr>
      </w:pPr>
      <w:r>
        <w:rPr>
          <w:rFonts w:ascii="Arial" w:hAnsi="Arial" w:cs="Arial" w:hint="eastAsia"/>
        </w:rPr>
        <w:t>草十郎在镜子屋的入口处很唐突的停了下来。</w:t>
      </w:r>
    </w:p>
    <w:p w:rsidR="009C1EAC" w:rsidRDefault="009C1EAC" w:rsidP="00CB6299">
      <w:pPr>
        <w:rPr>
          <w:rFonts w:ascii="Arial" w:hAnsi="Arial" w:cs="Arial"/>
        </w:rPr>
      </w:pPr>
      <w:r>
        <w:rPr>
          <w:rFonts w:ascii="Arial" w:hAnsi="Arial" w:cs="Arial" w:hint="eastAsia"/>
        </w:rPr>
        <w:t>【话说苍崎，在这种地方是要做什么？】</w:t>
      </w:r>
    </w:p>
    <w:p w:rsidR="009C1EAC" w:rsidRDefault="009C1EAC" w:rsidP="00CB6299">
      <w:pPr>
        <w:rPr>
          <w:rFonts w:ascii="Arial" w:hAnsi="Arial" w:cs="Arial"/>
        </w:rPr>
      </w:pPr>
      <w:r>
        <w:rPr>
          <w:rFonts w:ascii="Arial" w:hAnsi="Arial" w:cs="Arial" w:hint="eastAsia"/>
        </w:rPr>
        <w:t>突然转向刚才走过的广场，不可思议的打起招呼来。</w:t>
      </w:r>
    </w:p>
    <w:p w:rsidR="009C1EAC" w:rsidRDefault="009C1EAC" w:rsidP="00CB6299">
      <w:pPr>
        <w:rPr>
          <w:rFonts w:ascii="Arial" w:hAnsi="Arial" w:cs="Arial"/>
        </w:rPr>
      </w:pPr>
      <w:r>
        <w:rPr>
          <w:rFonts w:ascii="Arial" w:hAnsi="Arial" w:cs="Arial" w:hint="eastAsia"/>
        </w:rPr>
        <w:t>隐藏在垃圾箱后的身影突然趴下的声音。</w:t>
      </w:r>
    </w:p>
    <w:p w:rsidR="009C1EAC" w:rsidRDefault="009C1EAC" w:rsidP="00CB6299">
      <w:pPr>
        <w:rPr>
          <w:rFonts w:ascii="Arial" w:hAnsi="Arial" w:cs="Arial"/>
        </w:rPr>
      </w:pPr>
      <w:r>
        <w:rPr>
          <w:rFonts w:ascii="Arial" w:hAnsi="Arial" w:cs="Arial" w:hint="eastAsia"/>
        </w:rPr>
        <w:t>片刻的寂静。</w:t>
      </w:r>
    </w:p>
    <w:p w:rsidR="009C1EAC" w:rsidRDefault="009C1EAC" w:rsidP="00CB6299">
      <w:pPr>
        <w:rPr>
          <w:rFonts w:ascii="Arial" w:hAnsi="Arial" w:cs="Arial"/>
        </w:rPr>
      </w:pPr>
      <w:r>
        <w:rPr>
          <w:rFonts w:ascii="Arial" w:hAnsi="Arial" w:cs="Arial" w:hint="eastAsia"/>
        </w:rPr>
        <w:t>大概有一分钟，废弃的游乐园恢复了以前的安静。</w:t>
      </w:r>
    </w:p>
    <w:p w:rsidR="009C1EAC" w:rsidRDefault="009C1EAC" w:rsidP="00CB6299">
      <w:pPr>
        <w:rPr>
          <w:rFonts w:ascii="Arial" w:hAnsi="Arial" w:cs="Arial"/>
        </w:rPr>
      </w:pPr>
      <w:r>
        <w:rPr>
          <w:rFonts w:ascii="Arial" w:hAnsi="Arial" w:cs="Arial" w:hint="eastAsia"/>
        </w:rPr>
        <w:t>终于，少女放弃了，从阴影里走出来。</w:t>
      </w:r>
    </w:p>
    <w:p w:rsidR="009C1EAC" w:rsidRDefault="009C1EAC" w:rsidP="00CB6299">
      <w:pPr>
        <w:rPr>
          <w:rFonts w:ascii="Arial" w:hAnsi="Arial" w:cs="Arial"/>
        </w:rPr>
      </w:pPr>
      <w:r>
        <w:rPr>
          <w:rFonts w:ascii="Arial" w:hAnsi="Arial" w:cs="Arial" w:hint="eastAsia"/>
        </w:rPr>
        <w:t>【苍…………】</w:t>
      </w:r>
    </w:p>
    <w:p w:rsidR="009C1EAC" w:rsidRDefault="009C1EAC" w:rsidP="00CB6299">
      <w:pPr>
        <w:rPr>
          <w:rFonts w:ascii="Arial" w:hAnsi="Arial" w:cs="Arial"/>
        </w:rPr>
      </w:pPr>
      <w:r>
        <w:rPr>
          <w:rFonts w:ascii="Arial" w:hAnsi="Arial" w:cs="Arial" w:hint="eastAsia"/>
        </w:rPr>
        <w:t>熟悉的面孔，不熟悉的穿着便服的身姿将声音止住了。</w:t>
      </w:r>
    </w:p>
    <w:p w:rsidR="009C1EAC" w:rsidRDefault="009C1EAC" w:rsidP="00CB6299">
      <w:pPr>
        <w:rPr>
          <w:rFonts w:ascii="Arial" w:hAnsi="Arial" w:cs="Arial"/>
        </w:rPr>
      </w:pPr>
      <w:r>
        <w:rPr>
          <w:rFonts w:ascii="Arial" w:hAnsi="Arial" w:cs="Arial" w:hint="eastAsia"/>
        </w:rPr>
        <w:t>现在长发轻飘飘披散在肩上的苍崎青子，和草十郎所知道的她有些许不同。</w:t>
      </w:r>
    </w:p>
    <w:p w:rsidR="009C1EAC" w:rsidRDefault="009C1EAC" w:rsidP="00CB6299">
      <w:pPr>
        <w:rPr>
          <w:rFonts w:ascii="Arial" w:hAnsi="Arial" w:cs="Arial"/>
        </w:rPr>
      </w:pPr>
      <w:r>
        <w:rPr>
          <w:rFonts w:ascii="Arial" w:hAnsi="Arial" w:cs="Arial" w:hint="eastAsia"/>
        </w:rPr>
        <w:t>凛然的身姿，带着很强的意志站在那里。</w:t>
      </w:r>
    </w:p>
    <w:p w:rsidR="009C1EAC" w:rsidRDefault="009C1EAC" w:rsidP="00CB6299">
      <w:pPr>
        <w:rPr>
          <w:rFonts w:ascii="Arial" w:hAnsi="Arial" w:cs="Arial"/>
        </w:rPr>
      </w:pPr>
      <w:r>
        <w:rPr>
          <w:rFonts w:ascii="Arial" w:hAnsi="Arial" w:cs="Arial" w:hint="eastAsia"/>
        </w:rPr>
        <w:t>直接将对手贯通的眼神。</w:t>
      </w:r>
    </w:p>
    <w:p w:rsidR="009C1EAC" w:rsidRDefault="009C1EAC" w:rsidP="00CB6299">
      <w:pPr>
        <w:rPr>
          <w:rFonts w:ascii="Arial" w:hAnsi="Arial" w:cs="Arial"/>
        </w:rPr>
      </w:pPr>
      <w:r>
        <w:rPr>
          <w:rFonts w:ascii="Arial" w:hAnsi="Arial" w:cs="Arial" w:hint="eastAsia"/>
        </w:rPr>
        <w:t>不能用清澈的眼神来形容，并不是错觉，实际上眼睛里闪烁着磷光。</w:t>
      </w:r>
    </w:p>
    <w:p w:rsidR="009C1EAC" w:rsidRDefault="009C1EAC" w:rsidP="00CB6299">
      <w:pPr>
        <w:rPr>
          <w:rFonts w:ascii="Arial" w:hAnsi="Arial" w:cs="Arial"/>
        </w:rPr>
      </w:pPr>
      <w:r>
        <w:rPr>
          <w:rFonts w:ascii="Arial" w:hAnsi="Arial" w:cs="Arial" w:hint="eastAsia"/>
        </w:rPr>
        <w:t>像冰一样无机质的，矫健的少女。</w:t>
      </w:r>
    </w:p>
    <w:p w:rsidR="009C1EAC" w:rsidRDefault="009C1EAC" w:rsidP="00CB6299">
      <w:pPr>
        <w:rPr>
          <w:rFonts w:ascii="Arial" w:hAnsi="Arial" w:cs="Arial"/>
        </w:rPr>
      </w:pPr>
      <w:r>
        <w:rPr>
          <w:rFonts w:ascii="Arial" w:hAnsi="Arial" w:cs="Arial" w:hint="eastAsia"/>
        </w:rPr>
        <w:t>欠缺危机感意识的草十郎也觉察到了这两种特质的不协调，嗅到了空气中飘散的不详。</w:t>
      </w:r>
    </w:p>
    <w:p w:rsidR="009C1EAC" w:rsidRDefault="009C1EAC" w:rsidP="00CB6299">
      <w:pPr>
        <w:rPr>
          <w:rFonts w:ascii="Arial" w:hAnsi="Arial" w:cs="Arial"/>
        </w:rPr>
      </w:pPr>
      <w:r>
        <w:rPr>
          <w:rFonts w:ascii="Arial" w:hAnsi="Arial" w:cs="Arial" w:hint="eastAsia"/>
        </w:rPr>
        <w:t>要比喻的话，就是从妖怪故事里面走出来的雪女。</w:t>
      </w:r>
    </w:p>
    <w:p w:rsidR="009C1EAC" w:rsidRDefault="009C1EAC" w:rsidP="00CB6299">
      <w:pPr>
        <w:rPr>
          <w:rFonts w:ascii="Arial" w:hAnsi="Arial" w:cs="Arial"/>
        </w:rPr>
      </w:pPr>
      <w:r>
        <w:rPr>
          <w:rFonts w:ascii="Arial" w:hAnsi="Arial" w:cs="Arial" w:hint="eastAsia"/>
        </w:rPr>
        <w:t>【…………苍崎？】</w:t>
      </w:r>
    </w:p>
    <w:p w:rsidR="009C1EAC" w:rsidRDefault="009C1EAC" w:rsidP="00CB6299">
      <w:pPr>
        <w:rPr>
          <w:rFonts w:ascii="Arial" w:hAnsi="Arial" w:cs="Arial"/>
        </w:rPr>
      </w:pPr>
      <w:r>
        <w:rPr>
          <w:rFonts w:ascii="Arial" w:hAnsi="Arial" w:cs="Arial" w:hint="eastAsia"/>
        </w:rPr>
        <w:t>接着，草十郎后退了一步。</w:t>
      </w:r>
    </w:p>
    <w:p w:rsidR="009C1EAC" w:rsidRDefault="009C1EAC" w:rsidP="00CB6299">
      <w:pPr>
        <w:rPr>
          <w:rFonts w:ascii="Arial" w:hAnsi="Arial" w:cs="Arial"/>
        </w:rPr>
      </w:pPr>
      <w:r>
        <w:rPr>
          <w:rFonts w:ascii="Arial" w:hAnsi="Arial" w:cs="Arial" w:hint="eastAsia"/>
        </w:rPr>
        <w:t>稍稍有些吃惊和违和感。</w:t>
      </w:r>
    </w:p>
    <w:p w:rsidR="009C1EAC" w:rsidRDefault="009C1EAC" w:rsidP="00CB6299">
      <w:pPr>
        <w:rPr>
          <w:rFonts w:ascii="Arial" w:hAnsi="Arial" w:cs="Arial"/>
        </w:rPr>
      </w:pPr>
      <w:r>
        <w:rPr>
          <w:rFonts w:ascii="Arial" w:hAnsi="Arial" w:cs="Arial" w:hint="eastAsia"/>
        </w:rPr>
        <w:t>接着，这些和上次讨厌的预感混合到一起，总之先按都市的礼仪打声招呼。</w:t>
      </w:r>
    </w:p>
    <w:p w:rsidR="009C1EAC" w:rsidRDefault="009C1EAC" w:rsidP="00CB6299">
      <w:pPr>
        <w:rPr>
          <w:rFonts w:ascii="Arial" w:hAnsi="Arial" w:cs="Arial"/>
        </w:rPr>
      </w:pPr>
      <w:r>
        <w:rPr>
          <w:rFonts w:ascii="Arial" w:hAnsi="Arial" w:cs="Arial" w:hint="eastAsia"/>
        </w:rPr>
        <w:t>【这样就见面了，有什么事的话先说给我听听吧，但是</w:t>
      </w:r>
      <w:r>
        <w:rPr>
          <w:rFonts w:ascii="Arial" w:hAnsi="Arial" w:cs="Arial"/>
        </w:rPr>
        <w:t>——</w:t>
      </w:r>
      <w:r>
        <w:rPr>
          <w:rFonts w:ascii="Arial" w:hAnsi="Arial" w:cs="Arial" w:hint="eastAsia"/>
        </w:rPr>
        <w:t>】</w:t>
      </w:r>
    </w:p>
    <w:p w:rsidR="009C1EAC" w:rsidRDefault="009C1EAC" w:rsidP="00CB6299">
      <w:pPr>
        <w:rPr>
          <w:rFonts w:ascii="Arial" w:hAnsi="Arial" w:cs="Arial"/>
        </w:rPr>
      </w:pPr>
      <w:r>
        <w:rPr>
          <w:rFonts w:ascii="Arial" w:hAnsi="Arial" w:cs="Arial" w:hint="eastAsia"/>
        </w:rPr>
        <w:t>【</w:t>
      </w:r>
      <w:r>
        <w:rPr>
          <w:rFonts w:ascii="Arial" w:hAnsi="Arial" w:cs="Arial"/>
        </w:rPr>
        <w:t>——</w:t>
      </w:r>
      <w:r>
        <w:rPr>
          <w:rFonts w:ascii="Arial" w:hAnsi="Arial" w:cs="Arial" w:hint="eastAsia"/>
        </w:rPr>
        <w:t>】</w:t>
      </w:r>
    </w:p>
    <w:p w:rsidR="009C1EAC" w:rsidRDefault="009C1EAC" w:rsidP="00CB6299">
      <w:pPr>
        <w:rPr>
          <w:rFonts w:ascii="Arial" w:hAnsi="Arial" w:cs="Arial"/>
        </w:rPr>
      </w:pPr>
      <w:r>
        <w:rPr>
          <w:rFonts w:ascii="Arial" w:hAnsi="Arial" w:cs="Arial" w:hint="eastAsia"/>
        </w:rPr>
        <w:t>没有寒暄，青子又往前走了一步。</w:t>
      </w:r>
    </w:p>
    <w:p w:rsidR="009C1EAC" w:rsidRDefault="009C1EAC" w:rsidP="00CB6299">
      <w:pPr>
        <w:rPr>
          <w:rFonts w:ascii="Arial" w:hAnsi="Arial" w:cs="Arial"/>
        </w:rPr>
      </w:pPr>
      <w:r>
        <w:rPr>
          <w:rFonts w:ascii="Arial" w:hAnsi="Arial" w:cs="Arial" w:hint="eastAsia"/>
        </w:rPr>
        <w:t>这种姿态，这种气氛，唤起了草十郎模糊的记忆。</w:t>
      </w:r>
    </w:p>
    <w:p w:rsidR="009C1EAC" w:rsidRDefault="009C1EAC" w:rsidP="00CB6299">
      <w:pPr>
        <w:rPr>
          <w:rFonts w:ascii="Arial" w:hAnsi="Arial" w:cs="Arial"/>
        </w:rPr>
      </w:pPr>
      <w:r>
        <w:rPr>
          <w:rFonts w:ascii="Arial" w:hAnsi="Arial" w:cs="Arial" w:hint="eastAsia"/>
        </w:rPr>
        <w:t>心中，相互交错的不安最终让草十郎确认无疑了。</w:t>
      </w:r>
    </w:p>
    <w:p w:rsidR="009C1EAC" w:rsidRDefault="009C1EAC" w:rsidP="00CB6299">
      <w:pPr>
        <w:rPr>
          <w:rFonts w:ascii="Arial" w:hAnsi="Arial" w:cs="Arial"/>
        </w:rPr>
      </w:pPr>
      <w:r>
        <w:rPr>
          <w:rFonts w:ascii="Arial" w:hAnsi="Arial" w:cs="Arial" w:hint="eastAsia"/>
        </w:rPr>
        <w:t>虽然那时候只看见了背影，现在回想起来那天夜里在公园里看到的身影和眼前少女的姿态多多少少……</w:t>
      </w:r>
    </w:p>
    <w:p w:rsidR="009C1EAC" w:rsidRDefault="009C1EAC" w:rsidP="00CB6299">
      <w:pPr>
        <w:rPr>
          <w:rFonts w:ascii="Arial" w:hAnsi="Arial" w:cs="Arial"/>
        </w:rPr>
      </w:pPr>
      <w:r>
        <w:rPr>
          <w:rFonts w:ascii="Arial" w:hAnsi="Arial" w:cs="Arial" w:hint="eastAsia"/>
        </w:rPr>
        <w:t>开玩笑吧，这么像的身影不可能有两个。草十郎咽了口唾沫。</w:t>
      </w:r>
    </w:p>
    <w:p w:rsidR="009C1EAC" w:rsidRDefault="009C1EAC" w:rsidP="00CB6299">
      <w:pPr>
        <w:rPr>
          <w:rFonts w:ascii="Arial" w:hAnsi="Arial" w:cs="Arial"/>
        </w:rPr>
      </w:pPr>
      <w:r>
        <w:rPr>
          <w:rFonts w:ascii="Arial" w:hAnsi="Arial" w:cs="Arial" w:hint="eastAsia"/>
        </w:rPr>
        <w:t>【要问有什么事的话，就像你看到的一样，</w:t>
      </w:r>
    </w:p>
    <w:p w:rsidR="009C1EAC" w:rsidRDefault="009C1EAC" w:rsidP="00CB6299">
      <w:pPr>
        <w:rPr>
          <w:rFonts w:ascii="Arial" w:hAnsi="Arial" w:cs="Arial"/>
        </w:rPr>
      </w:pPr>
      <w:r>
        <w:rPr>
          <w:rFonts w:ascii="Arial" w:hAnsi="Arial" w:cs="Arial" w:hint="eastAsia"/>
        </w:rPr>
        <w:t>因为里面没有逃跑的道路。在这里等待猎物进去，你进去的话我也就跟进去。】</w:t>
      </w:r>
    </w:p>
    <w:p w:rsidR="009C1EAC" w:rsidRDefault="009C1EAC" w:rsidP="00CB6299">
      <w:pPr>
        <w:rPr>
          <w:rFonts w:ascii="Arial" w:hAnsi="Arial" w:cs="Arial"/>
        </w:rPr>
      </w:pPr>
      <w:r>
        <w:rPr>
          <w:rFonts w:ascii="Arial" w:hAnsi="Arial" w:cs="Arial" w:hint="eastAsia"/>
        </w:rPr>
        <w:t>结果突然就出了这种事，青子不高兴的说着。</w:t>
      </w:r>
    </w:p>
    <w:p w:rsidR="009C1EAC" w:rsidRDefault="009C1EAC" w:rsidP="00CB6299">
      <w:pPr>
        <w:rPr>
          <w:rFonts w:ascii="Arial" w:hAnsi="Arial" w:cs="Arial"/>
        </w:rPr>
      </w:pPr>
      <w:r>
        <w:rPr>
          <w:rFonts w:ascii="Arial" w:hAnsi="Arial" w:cs="Arial" w:hint="eastAsia"/>
        </w:rPr>
        <w:t>“这样啊，所以选了一个见面的地方。”</w:t>
      </w:r>
    </w:p>
    <w:p w:rsidR="009C1EAC" w:rsidRDefault="009C1EAC" w:rsidP="00CB6299">
      <w:pPr>
        <w:rPr>
          <w:rFonts w:ascii="Arial" w:hAnsi="Arial" w:cs="Arial"/>
        </w:rPr>
      </w:pPr>
      <w:r>
        <w:rPr>
          <w:rFonts w:ascii="Arial" w:hAnsi="Arial" w:cs="Arial" w:hint="eastAsia"/>
        </w:rPr>
        <w:t>万幸啊，草十郎心里打了个冷战。</w:t>
      </w:r>
    </w:p>
    <w:p w:rsidR="009C1EAC" w:rsidRDefault="009C1EAC" w:rsidP="00CB6299">
      <w:pPr>
        <w:rPr>
          <w:rFonts w:ascii="Arial" w:hAnsi="Arial" w:cs="Arial"/>
        </w:rPr>
      </w:pPr>
      <w:r>
        <w:rPr>
          <w:rFonts w:ascii="Arial" w:hAnsi="Arial" w:cs="Arial" w:hint="eastAsia"/>
        </w:rPr>
        <w:t>意想不到的是自己还很从容，事情为什么会到现在这种程度，果然还是理解不了。</w:t>
      </w:r>
    </w:p>
    <w:p w:rsidR="009C1EAC" w:rsidRDefault="009C1EAC" w:rsidP="00CB6299">
      <w:pPr>
        <w:rPr>
          <w:rFonts w:ascii="Arial" w:hAnsi="Arial" w:cs="Arial"/>
        </w:rPr>
      </w:pPr>
      <w:r>
        <w:rPr>
          <w:rFonts w:ascii="Arial" w:hAnsi="Arial" w:cs="Arial" w:hint="eastAsia"/>
        </w:rPr>
        <w:t>无视草十郎迟钝的反应，青子继续说道：</w:t>
      </w:r>
    </w:p>
    <w:p w:rsidR="009C1EAC" w:rsidRDefault="009C1EAC" w:rsidP="00CB6299">
      <w:pPr>
        <w:rPr>
          <w:rFonts w:ascii="Arial" w:hAnsi="Arial" w:cs="Arial"/>
        </w:rPr>
      </w:pPr>
      <w:r>
        <w:rPr>
          <w:rFonts w:ascii="Arial" w:hAnsi="Arial" w:cs="Arial" w:hint="eastAsia"/>
        </w:rPr>
        <w:t>【</w:t>
      </w:r>
      <w:r>
        <w:rPr>
          <w:rFonts w:ascii="Arial" w:hAnsi="Arial" w:cs="Arial"/>
        </w:rPr>
        <w:t>——</w:t>
      </w:r>
      <w:r>
        <w:rPr>
          <w:rFonts w:ascii="Arial" w:hAnsi="Arial" w:cs="Arial" w:hint="eastAsia"/>
        </w:rPr>
        <w:t>静希君，我呢，</w:t>
      </w:r>
    </w:p>
    <w:p w:rsidR="009C1EAC" w:rsidRDefault="009C1EAC" w:rsidP="00CB6299">
      <w:pPr>
        <w:rPr>
          <w:rFonts w:ascii="Arial" w:hAnsi="Arial" w:cs="Arial"/>
        </w:rPr>
      </w:pPr>
      <w:r>
        <w:rPr>
          <w:rFonts w:ascii="Arial" w:hAnsi="Arial" w:cs="Arial" w:hint="eastAsia"/>
        </w:rPr>
        <w:t>对讨厌的人，和憎恨的人是一样的。</w:t>
      </w:r>
    </w:p>
    <w:p w:rsidR="009C1EAC" w:rsidRDefault="009C1EAC" w:rsidP="00CB6299">
      <w:pPr>
        <w:rPr>
          <w:rFonts w:ascii="Arial" w:hAnsi="Arial" w:cs="Arial"/>
        </w:rPr>
      </w:pPr>
      <w:r>
        <w:rPr>
          <w:rFonts w:ascii="Arial" w:hAnsi="Arial" w:cs="Arial" w:hint="eastAsia"/>
        </w:rPr>
        <w:t>但是，稍微有些不同的是成为敌人的条件。】</w:t>
      </w:r>
    </w:p>
    <w:p w:rsidR="009C1EAC" w:rsidRDefault="009C1EAC" w:rsidP="00CB6299">
      <w:pPr>
        <w:rPr>
          <w:rFonts w:ascii="Arial" w:hAnsi="Arial" w:cs="Arial"/>
        </w:rPr>
      </w:pPr>
      <w:r>
        <w:rPr>
          <w:rFonts w:ascii="Arial" w:hAnsi="Arial" w:cs="Arial" w:hint="eastAsia"/>
        </w:rPr>
        <w:t>冰冷的双眸迸出了火一样的感情。</w:t>
      </w:r>
    </w:p>
    <w:p w:rsidR="009C1EAC" w:rsidRDefault="009C1EAC" w:rsidP="00CB6299">
      <w:pPr>
        <w:rPr>
          <w:rFonts w:ascii="Arial" w:hAnsi="Arial" w:cs="Arial"/>
        </w:rPr>
      </w:pPr>
      <w:r>
        <w:rPr>
          <w:rFonts w:ascii="Arial" w:hAnsi="Arial" w:cs="Arial" w:hint="eastAsia"/>
        </w:rPr>
        <w:t>少女又往前迈了一步。</w:t>
      </w:r>
    </w:p>
    <w:p w:rsidR="009C1EAC" w:rsidRDefault="009C1EAC" w:rsidP="00CB6299">
      <w:pPr>
        <w:rPr>
          <w:rFonts w:ascii="Arial" w:hAnsi="Arial" w:cs="Arial"/>
        </w:rPr>
      </w:pPr>
      <w:r>
        <w:rPr>
          <w:rFonts w:ascii="Arial" w:hAnsi="Arial" w:cs="Arial" w:hint="eastAsia"/>
        </w:rPr>
        <w:t>草十郎讨厌的预感越来越强烈了…………杀气、怎么回事？…………感觉到的就是这种东西吧。</w:t>
      </w:r>
    </w:p>
    <w:p w:rsidR="009C1EAC" w:rsidRDefault="009C1EAC" w:rsidP="00CB6299">
      <w:pPr>
        <w:rPr>
          <w:rFonts w:ascii="Arial" w:hAnsi="Arial" w:cs="Arial"/>
        </w:rPr>
      </w:pPr>
      <w:r>
        <w:rPr>
          <w:rFonts w:ascii="Arial" w:hAnsi="Arial" w:cs="Arial" w:hint="eastAsia"/>
        </w:rPr>
        <w:t>两个人的距离，感觉上正好</w:t>
      </w:r>
      <w:r>
        <w:rPr>
          <w:rFonts w:ascii="Arial" w:hAnsi="Arial" w:cs="Arial"/>
        </w:rPr>
        <w:t>5</w:t>
      </w:r>
      <w:r>
        <w:rPr>
          <w:rFonts w:ascii="Arial" w:hAnsi="Arial" w:cs="Arial" w:hint="eastAsia"/>
        </w:rPr>
        <w:t>米的位置上停止了。</w:t>
      </w:r>
    </w:p>
    <w:p w:rsidR="009C1EAC" w:rsidRDefault="009C1EAC" w:rsidP="00CB6299">
      <w:pPr>
        <w:rPr>
          <w:rFonts w:ascii="Arial" w:hAnsi="Arial" w:cs="Arial"/>
        </w:rPr>
      </w:pPr>
      <w:r>
        <w:rPr>
          <w:rFonts w:ascii="Arial" w:hAnsi="Arial" w:cs="Arial" w:hint="eastAsia"/>
        </w:rPr>
        <w:t>【从以前开始，我就并不一定把讨厌的对象当做敌人。</w:t>
      </w:r>
    </w:p>
    <w:p w:rsidR="009C1EAC" w:rsidRDefault="009C1EAC" w:rsidP="00CB6299">
      <w:pPr>
        <w:rPr>
          <w:rFonts w:ascii="Arial" w:hAnsi="Arial" w:cs="Arial"/>
        </w:rPr>
      </w:pPr>
      <w:r>
        <w:rPr>
          <w:rFonts w:ascii="Arial" w:hAnsi="Arial" w:cs="Arial" w:hint="eastAsia"/>
        </w:rPr>
        <w:t>但是反过来，也想过把喜欢的对象成为敌人。</w:t>
      </w:r>
    </w:p>
    <w:p w:rsidR="009C1EAC" w:rsidRDefault="009C1EAC" w:rsidP="00CB6299">
      <w:pPr>
        <w:rPr>
          <w:rFonts w:ascii="Arial" w:hAnsi="Arial" w:cs="Arial"/>
        </w:rPr>
      </w:pPr>
      <w:r>
        <w:rPr>
          <w:rFonts w:ascii="Arial" w:hAnsi="Arial" w:cs="Arial" w:hint="eastAsia"/>
        </w:rPr>
        <w:t>理由很单纯</w:t>
      </w:r>
      <w:r>
        <w:rPr>
          <w:rFonts w:ascii="Arial" w:hAnsi="Arial" w:cs="Arial"/>
        </w:rPr>
        <w:t>——</w:t>
      </w:r>
      <w:r>
        <w:rPr>
          <w:rFonts w:ascii="Arial" w:hAnsi="Arial" w:cs="Arial" w:hint="eastAsia"/>
        </w:rPr>
        <w:t>】</w:t>
      </w:r>
    </w:p>
    <w:p w:rsidR="009C1EAC" w:rsidRDefault="009C1EAC" w:rsidP="00CB6299">
      <w:pPr>
        <w:rPr>
          <w:rFonts w:ascii="Arial" w:hAnsi="Arial" w:cs="Arial"/>
        </w:rPr>
      </w:pPr>
      <w:r>
        <w:rPr>
          <w:rFonts w:ascii="Arial" w:hAnsi="Arial" w:cs="Arial" w:hint="eastAsia"/>
        </w:rPr>
        <w:t>接着，青子把右手举到眼前。</w:t>
      </w:r>
    </w:p>
    <w:p w:rsidR="009C1EAC" w:rsidRDefault="009C1EAC" w:rsidP="00CB6299">
      <w:pPr>
        <w:rPr>
          <w:rFonts w:ascii="Arial" w:hAnsi="Arial" w:cs="Arial"/>
        </w:rPr>
      </w:pPr>
      <w:r>
        <w:rPr>
          <w:rFonts w:ascii="Arial" w:hAnsi="Arial" w:cs="Arial" w:hint="eastAsia"/>
        </w:rPr>
        <w:t>这不是错觉，透过衣服可以看到右腕放出了光芒</w:t>
      </w:r>
      <w:r>
        <w:rPr>
          <w:rFonts w:ascii="Arial" w:hAnsi="Arial" w:cs="Arial"/>
        </w:rPr>
        <w:t>——</w:t>
      </w:r>
    </w:p>
    <w:p w:rsidR="009C1EAC" w:rsidRDefault="009C1EAC" w:rsidP="00CB6299">
      <w:pPr>
        <w:rPr>
          <w:rFonts w:ascii="Arial" w:hAnsi="Arial" w:cs="Arial"/>
        </w:rPr>
      </w:pPr>
      <w:r>
        <w:rPr>
          <w:rFonts w:ascii="Arial" w:hAnsi="Arial" w:cs="Arial" w:hint="eastAsia"/>
        </w:rPr>
        <w:t>【</w:t>
      </w:r>
      <w:r>
        <w:rPr>
          <w:rFonts w:ascii="Arial" w:hAnsi="Arial" w:cs="Arial"/>
        </w:rPr>
        <w:t>——</w:t>
      </w:r>
      <w:r>
        <w:rPr>
          <w:rFonts w:ascii="Arial" w:hAnsi="Arial" w:cs="Arial" w:hint="eastAsia"/>
        </w:rPr>
        <w:t>虽然是理所当然的事情，</w:t>
      </w:r>
    </w:p>
    <w:p w:rsidR="009C1EAC" w:rsidRDefault="009C1EAC" w:rsidP="00CB6299">
      <w:pPr>
        <w:rPr>
          <w:rFonts w:ascii="Arial" w:hAnsi="Arial" w:cs="Arial"/>
        </w:rPr>
      </w:pPr>
      <w:r>
        <w:rPr>
          <w:rFonts w:ascii="Arial" w:hAnsi="Arial" w:cs="Arial" w:hint="eastAsia"/>
        </w:rPr>
        <w:t>那就是，我只会把，扰乱我感情的对象当做敌人。】</w:t>
      </w:r>
    </w:p>
    <w:p w:rsidR="009C1EAC" w:rsidRDefault="009C1EAC" w:rsidP="00CB6299">
      <w:pPr>
        <w:rPr>
          <w:rFonts w:ascii="Arial" w:hAnsi="Arial" w:cs="Arial"/>
        </w:rPr>
      </w:pPr>
      <w:r>
        <w:rPr>
          <w:rFonts w:ascii="Arial" w:hAnsi="Arial" w:cs="Arial" w:hint="eastAsia"/>
        </w:rPr>
        <w:t>举起的右腕震动起来，</w:t>
      </w:r>
    </w:p>
    <w:p w:rsidR="009C1EAC" w:rsidRDefault="009C1EAC" w:rsidP="00CB6299">
      <w:pPr>
        <w:rPr>
          <w:rFonts w:ascii="Arial" w:hAnsi="Arial" w:cs="Arial"/>
        </w:rPr>
      </w:pPr>
      <w:r>
        <w:rPr>
          <w:rFonts w:ascii="Arial" w:hAnsi="Arial" w:cs="Arial" w:hint="eastAsia"/>
        </w:rPr>
        <w:t>瞬间。</w:t>
      </w:r>
    </w:p>
    <w:p w:rsidR="009C1EAC" w:rsidRDefault="009C1EAC" w:rsidP="00CB6299">
      <w:pPr>
        <w:rPr>
          <w:rFonts w:ascii="Arial" w:hAnsi="Arial" w:cs="Arial"/>
        </w:rPr>
      </w:pPr>
      <w:r>
        <w:rPr>
          <w:rFonts w:ascii="Arial" w:hAnsi="Arial" w:cs="Arial" w:hint="eastAsia"/>
        </w:rPr>
        <w:t>有什么视觉不好确认的不稳定物体，打到了草十郎左边二十厘米左右的地方。</w:t>
      </w:r>
    </w:p>
    <w:p w:rsidR="009C1EAC" w:rsidRDefault="009C1EAC" w:rsidP="00CB6299">
      <w:pPr>
        <w:rPr>
          <w:rFonts w:ascii="Arial" w:hAnsi="Arial" w:cs="Arial"/>
        </w:rPr>
      </w:pPr>
      <w:r>
        <w:rPr>
          <w:rFonts w:ascii="Arial" w:hAnsi="Arial" w:cs="Arial" w:hint="eastAsia"/>
        </w:rPr>
        <w:t>【等…………】</w:t>
      </w:r>
    </w:p>
    <w:p w:rsidR="009C1EAC" w:rsidRDefault="009C1EAC" w:rsidP="00CB6299">
      <w:pPr>
        <w:rPr>
          <w:rFonts w:ascii="Arial" w:hAnsi="Arial" w:cs="Arial"/>
        </w:rPr>
      </w:pPr>
      <w:r>
        <w:rPr>
          <w:rFonts w:ascii="Arial" w:hAnsi="Arial" w:cs="Arial" w:hint="eastAsia"/>
        </w:rPr>
        <w:t>虽然发出青色的光，却像火球一样在眼前燃起火来。草十郎也终于明白现状了。</w:t>
      </w:r>
    </w:p>
    <w:p w:rsidR="009C1EAC" w:rsidRDefault="009C1EAC" w:rsidP="00CB6299">
      <w:pPr>
        <w:rPr>
          <w:rFonts w:ascii="Arial" w:hAnsi="Arial" w:cs="Arial"/>
        </w:rPr>
      </w:pPr>
      <w:r>
        <w:rPr>
          <w:rFonts w:ascii="Arial" w:hAnsi="Arial" w:cs="Arial" w:hint="eastAsia"/>
        </w:rPr>
        <w:t>【稍微等一下，现在看见了不得了的东西了。】</w:t>
      </w:r>
    </w:p>
    <w:p w:rsidR="009C1EAC" w:rsidRDefault="009C1EAC" w:rsidP="00CB6299">
      <w:pPr>
        <w:rPr>
          <w:rFonts w:ascii="Arial" w:hAnsi="Arial" w:cs="Arial"/>
        </w:rPr>
      </w:pPr>
      <w:r>
        <w:rPr>
          <w:rFonts w:ascii="Arial" w:hAnsi="Arial" w:cs="Arial" w:hint="eastAsia"/>
        </w:rPr>
        <w:t>在这节骨眼上里还有时间说出了自己的感想。</w:t>
      </w:r>
    </w:p>
    <w:p w:rsidR="009C1EAC" w:rsidRDefault="009C1EAC" w:rsidP="00CB6299">
      <w:pPr>
        <w:rPr>
          <w:rFonts w:ascii="Arial" w:hAnsi="Arial" w:cs="Arial"/>
        </w:rPr>
      </w:pPr>
      <w:r>
        <w:rPr>
          <w:rFonts w:ascii="Arial" w:hAnsi="Arial" w:cs="Arial" w:hint="eastAsia"/>
        </w:rPr>
        <w:t>【切，打偏了吗？】</w:t>
      </w:r>
    </w:p>
    <w:p w:rsidR="009C1EAC" w:rsidRDefault="009C1EAC" w:rsidP="00CB6299">
      <w:pPr>
        <w:rPr>
          <w:rFonts w:ascii="Arial" w:hAnsi="Arial" w:cs="Arial"/>
        </w:rPr>
      </w:pPr>
      <w:r>
        <w:rPr>
          <w:rFonts w:ascii="Arial" w:hAnsi="Arial" w:cs="Arial" w:hint="eastAsia"/>
        </w:rPr>
        <w:t>怎么这样，青子嘀咕起来。</w:t>
      </w:r>
    </w:p>
    <w:p w:rsidR="009C1EAC" w:rsidRDefault="009C1EAC" w:rsidP="00CB6299">
      <w:pPr>
        <w:rPr>
          <w:rFonts w:ascii="Arial" w:hAnsi="Arial" w:cs="Arial"/>
        </w:rPr>
      </w:pPr>
      <w:r>
        <w:rPr>
          <w:rFonts w:ascii="Arial" w:hAnsi="Arial" w:cs="Arial" w:hint="eastAsia"/>
        </w:rPr>
        <w:t>青色的光把镜子屋的墙壁开了一个大洞，还熊熊的燃烧起来。</w:t>
      </w:r>
    </w:p>
    <w:p w:rsidR="009C1EAC" w:rsidRDefault="009C1EAC" w:rsidP="00CB6299">
      <w:pPr>
        <w:rPr>
          <w:rFonts w:ascii="Arial" w:hAnsi="Arial" w:cs="Arial"/>
        </w:rPr>
      </w:pPr>
      <w:r>
        <w:rPr>
          <w:rFonts w:ascii="Arial" w:hAnsi="Arial" w:cs="Arial" w:hint="eastAsia"/>
        </w:rPr>
        <w:t>如果是打到人身上，可不光是掀飞头盖骨而已，可能整个身子都会被烧成黑炭吧。</w:t>
      </w:r>
    </w:p>
    <w:p w:rsidR="009C1EAC" w:rsidRDefault="009C1EAC" w:rsidP="00CB6299">
      <w:pPr>
        <w:rPr>
          <w:rFonts w:ascii="Arial" w:hAnsi="Arial" w:cs="Arial"/>
        </w:rPr>
      </w:pPr>
      <w:r>
        <w:rPr>
          <w:rFonts w:ascii="Arial" w:hAnsi="Arial" w:cs="Arial" w:hint="eastAsia"/>
        </w:rPr>
        <w:t>【…………哈，在这距离上还打偏了，被有珠看到我就该自杀了。</w:t>
      </w:r>
    </w:p>
    <w:p w:rsidR="009C1EAC" w:rsidRDefault="009C1EAC" w:rsidP="00CB6299">
      <w:pPr>
        <w:rPr>
          <w:rFonts w:ascii="Arial" w:hAnsi="Arial" w:cs="Arial"/>
        </w:rPr>
      </w:pPr>
      <w:r>
        <w:rPr>
          <w:rFonts w:ascii="Arial" w:hAnsi="Arial" w:cs="Arial" w:hint="eastAsia"/>
        </w:rPr>
        <w:t>但是这样就明白了吧？第二发要来了，你打算怎么办？】</w:t>
      </w:r>
    </w:p>
    <w:p w:rsidR="009C1EAC" w:rsidRDefault="009C1EAC" w:rsidP="00CB6299">
      <w:pPr>
        <w:rPr>
          <w:rFonts w:ascii="Arial" w:hAnsi="Arial" w:cs="Arial"/>
        </w:rPr>
      </w:pPr>
      <w:r>
        <w:rPr>
          <w:rFonts w:ascii="Arial" w:hAnsi="Arial" w:cs="Arial" w:hint="eastAsia"/>
        </w:rPr>
        <w:t>【</w:t>
      </w:r>
      <w:r>
        <w:rPr>
          <w:rFonts w:ascii="Arial" w:hAnsi="Arial" w:cs="Arial"/>
        </w:rPr>
        <w:t>————</w:t>
      </w:r>
      <w:r>
        <w:rPr>
          <w:rFonts w:ascii="Arial" w:hAnsi="Arial" w:cs="Arial" w:hint="eastAsia"/>
        </w:rPr>
        <w:t>】</w:t>
      </w:r>
    </w:p>
    <w:p w:rsidR="009C1EAC" w:rsidRDefault="009C1EAC" w:rsidP="00CB6299">
      <w:pPr>
        <w:rPr>
          <w:rFonts w:ascii="Arial" w:hAnsi="Arial" w:cs="Arial"/>
        </w:rPr>
      </w:pPr>
      <w:r>
        <w:rPr>
          <w:rFonts w:ascii="Arial" w:hAnsi="Arial" w:cs="Arial" w:hint="eastAsia"/>
        </w:rPr>
        <w:t>草十郎极快的转过身子。</w:t>
      </w:r>
    </w:p>
    <w:p w:rsidR="009C1EAC" w:rsidRDefault="009C1EAC" w:rsidP="00CB6299">
      <w:pPr>
        <w:rPr>
          <w:rFonts w:ascii="Arial" w:hAnsi="Arial" w:cs="Arial"/>
        </w:rPr>
      </w:pPr>
      <w:r>
        <w:rPr>
          <w:rFonts w:ascii="Arial" w:hAnsi="Arial" w:cs="Arial" w:hint="eastAsia"/>
        </w:rPr>
        <w:t>理解不了的头脑开始空转，面临思考停止的危险。</w:t>
      </w:r>
    </w:p>
    <w:p w:rsidR="009C1EAC" w:rsidRDefault="009C1EAC" w:rsidP="00CB6299">
      <w:pPr>
        <w:rPr>
          <w:rFonts w:ascii="Arial" w:hAnsi="Arial" w:cs="Arial"/>
        </w:rPr>
      </w:pPr>
      <w:r>
        <w:rPr>
          <w:rFonts w:ascii="Arial" w:hAnsi="Arial" w:cs="Arial" w:hint="eastAsia"/>
        </w:rPr>
        <w:t>眼睛里看到的是可以依靠的学生会会长…………长得很像的什么东西…………的样子吧。</w:t>
      </w:r>
    </w:p>
    <w:p w:rsidR="009C1EAC" w:rsidRDefault="009C1EAC" w:rsidP="00CB6299">
      <w:pPr>
        <w:rPr>
          <w:rFonts w:ascii="Arial" w:hAnsi="Arial" w:cs="Arial"/>
        </w:rPr>
      </w:pPr>
      <w:r>
        <w:rPr>
          <w:rFonts w:ascii="Arial" w:hAnsi="Arial" w:cs="Arial" w:hint="eastAsia"/>
        </w:rPr>
        <w:t>两天前在夜晚公园里看到的那一幕再次闪过脑海。</w:t>
      </w:r>
    </w:p>
    <w:p w:rsidR="009C1EAC" w:rsidRDefault="009C1EAC" w:rsidP="00CB6299">
      <w:pPr>
        <w:rPr>
          <w:rFonts w:ascii="Arial" w:hAnsi="Arial" w:cs="Arial"/>
        </w:rPr>
      </w:pPr>
      <w:r>
        <w:rPr>
          <w:rFonts w:ascii="Arial" w:hAnsi="Arial" w:cs="Arial" w:hint="eastAsia"/>
        </w:rPr>
        <w:t>草十郎对这事没有经验，再者，居住在法治国家的人们对这事都没有经验。</w:t>
      </w:r>
    </w:p>
    <w:p w:rsidR="009C1EAC" w:rsidRDefault="009C1EAC" w:rsidP="00CB6299">
      <w:pPr>
        <w:rPr>
          <w:rFonts w:ascii="Arial" w:hAnsi="Arial" w:cs="Arial"/>
        </w:rPr>
      </w:pPr>
      <w:r>
        <w:rPr>
          <w:rFonts w:ascii="Arial" w:hAnsi="Arial" w:cs="Arial" w:hint="eastAsia"/>
        </w:rPr>
        <w:t>面对只要动动手指就可以杀人的凶器时，理智啊善恶啊或者梦想与现实，过去与未来的判断都停止了。</w:t>
      </w:r>
    </w:p>
    <w:p w:rsidR="009C1EAC" w:rsidRDefault="009C1EAC" w:rsidP="00CB6299">
      <w:pPr>
        <w:rPr>
          <w:rFonts w:ascii="Arial" w:hAnsi="Arial" w:cs="Arial"/>
        </w:rPr>
      </w:pPr>
      <w:r>
        <w:rPr>
          <w:rFonts w:ascii="Arial" w:hAnsi="Arial" w:cs="Arial" w:hint="eastAsia"/>
        </w:rPr>
        <w:t>知道平稳的生活到此为止了，这也只是比吓呆了强一点的反应。</w:t>
      </w:r>
    </w:p>
    <w:p w:rsidR="009C1EAC" w:rsidRDefault="009C1EAC" w:rsidP="00CB6299">
      <w:pPr>
        <w:rPr>
          <w:rFonts w:ascii="Arial" w:hAnsi="Arial" w:cs="Arial"/>
        </w:rPr>
      </w:pPr>
      <w:r>
        <w:rPr>
          <w:rFonts w:ascii="Arial" w:hAnsi="Arial" w:cs="Arial" w:hint="eastAsia"/>
        </w:rPr>
        <w:t>思考的东西就只有【生活至今的自己】的姿态而已。</w:t>
      </w:r>
    </w:p>
    <w:p w:rsidR="009C1EAC" w:rsidRDefault="009C1EAC" w:rsidP="00CB6299">
      <w:pPr>
        <w:rPr>
          <w:rFonts w:ascii="Arial" w:hAnsi="Arial" w:cs="Arial"/>
        </w:rPr>
      </w:pPr>
      <w:r>
        <w:rPr>
          <w:rFonts w:ascii="Arial" w:hAnsi="Arial" w:cs="Arial" w:hint="eastAsia"/>
        </w:rPr>
        <w:t>在白纸上扎一个黑点其实什么都没有改变。</w:t>
      </w:r>
    </w:p>
    <w:p w:rsidR="009C1EAC" w:rsidRDefault="009C1EAC" w:rsidP="00CB6299">
      <w:pPr>
        <w:rPr>
          <w:rFonts w:ascii="Arial" w:hAnsi="Arial" w:cs="Arial"/>
        </w:rPr>
      </w:pPr>
      <w:r>
        <w:rPr>
          <w:rFonts w:ascii="Arial" w:hAnsi="Arial" w:cs="Arial" w:hint="eastAsia"/>
        </w:rPr>
        <w:t>不是之前也不是之后，只是到此为止的姿态。</w:t>
      </w:r>
    </w:p>
    <w:p w:rsidR="009C1EAC" w:rsidRDefault="009C1EAC" w:rsidP="00CB6299">
      <w:pPr>
        <w:rPr>
          <w:rFonts w:ascii="Arial" w:hAnsi="Arial" w:cs="Arial"/>
        </w:rPr>
      </w:pPr>
      <w:r>
        <w:rPr>
          <w:rFonts w:ascii="Arial" w:hAnsi="Arial" w:cs="Arial" w:hint="eastAsia"/>
        </w:rPr>
        <w:t>这就是被枪口对着的人类，一般会思考的东西。</w:t>
      </w:r>
    </w:p>
    <w:p w:rsidR="009C1EAC" w:rsidRDefault="009C1EAC" w:rsidP="00CB6299">
      <w:pPr>
        <w:rPr>
          <w:rFonts w:ascii="Arial" w:hAnsi="Arial" w:cs="Arial"/>
        </w:rPr>
      </w:pPr>
      <w:r>
        <w:rPr>
          <w:rFonts w:ascii="Arial" w:hAnsi="Arial" w:cs="Arial" w:hint="eastAsia"/>
        </w:rPr>
        <w:t>【啊，饶命的话就别说了，没有用。</w:t>
      </w:r>
    </w:p>
    <w:p w:rsidR="009C1EAC" w:rsidRDefault="009C1EAC" w:rsidP="00CB6299">
      <w:pPr>
        <w:rPr>
          <w:rFonts w:ascii="Arial" w:hAnsi="Arial" w:cs="Arial"/>
        </w:rPr>
      </w:pPr>
      <w:r>
        <w:rPr>
          <w:rFonts w:ascii="Arial" w:hAnsi="Arial" w:cs="Arial" w:hint="eastAsia"/>
        </w:rPr>
        <w:t>但是要说恨我的话就随便你吧，这是杀人者的义务，每一句话都会听的。】</w:t>
      </w:r>
    </w:p>
    <w:p w:rsidR="009C1EAC" w:rsidRDefault="009C1EAC" w:rsidP="00CB6299">
      <w:pPr>
        <w:rPr>
          <w:rFonts w:ascii="Arial" w:hAnsi="Arial" w:cs="Arial"/>
        </w:rPr>
      </w:pPr>
      <w:r>
        <w:rPr>
          <w:rFonts w:ascii="Arial" w:hAnsi="Arial" w:cs="Arial" w:hint="eastAsia"/>
        </w:rPr>
        <w:t>没有用，也不是，是一句都没有听进去，这样的情况。</w:t>
      </w:r>
    </w:p>
    <w:p w:rsidR="009C1EAC" w:rsidRDefault="009C1EAC" w:rsidP="00CB6299">
      <w:pPr>
        <w:rPr>
          <w:rFonts w:ascii="Arial" w:hAnsi="Arial" w:cs="Arial"/>
        </w:rPr>
      </w:pPr>
      <w:r>
        <w:rPr>
          <w:rFonts w:ascii="Arial" w:hAnsi="Arial" w:cs="Arial" w:hint="eastAsia"/>
        </w:rPr>
        <w:t>本来，就不认为处在震惊状态的草十郎能听进去话。</w:t>
      </w:r>
    </w:p>
    <w:p w:rsidR="009C1EAC" w:rsidRDefault="009C1EAC" w:rsidP="00CB6299">
      <w:pPr>
        <w:rPr>
          <w:rFonts w:ascii="Arial" w:hAnsi="Arial" w:cs="Arial"/>
        </w:rPr>
      </w:pPr>
      <w:r>
        <w:rPr>
          <w:rFonts w:ascii="Arial" w:hAnsi="Arial" w:cs="Arial" w:hint="eastAsia"/>
        </w:rPr>
        <w:t>能够确定的事就只有</w:t>
      </w:r>
      <w:r>
        <w:rPr>
          <w:rFonts w:ascii="Arial" w:hAnsi="Arial" w:cs="Arial"/>
        </w:rPr>
        <w:t>——</w:t>
      </w:r>
      <w:r>
        <w:rPr>
          <w:rFonts w:ascii="Arial" w:hAnsi="Arial" w:cs="Arial" w:hint="eastAsia"/>
        </w:rPr>
        <w:t>对，理由先不管，眼前这个少女要杀了自己这一事实。</w:t>
      </w:r>
    </w:p>
    <w:p w:rsidR="009C1EAC" w:rsidRDefault="009C1EAC" w:rsidP="00CB6299">
      <w:pPr>
        <w:rPr>
          <w:rFonts w:ascii="Arial" w:hAnsi="Arial" w:cs="Arial"/>
        </w:rPr>
      </w:pPr>
      <w:r>
        <w:rPr>
          <w:rFonts w:ascii="Arial" w:hAnsi="Arial" w:cs="Arial" w:hint="eastAsia"/>
        </w:rPr>
        <w:t>【骗，骗人也要有限度啊……………！</w:t>
      </w:r>
    </w:p>
    <w:p w:rsidR="009C1EAC" w:rsidRDefault="009C1EAC" w:rsidP="00CB6299">
      <w:pPr>
        <w:rPr>
          <w:rFonts w:ascii="Arial" w:hAnsi="Arial" w:cs="Arial"/>
        </w:rPr>
      </w:pPr>
      <w:r>
        <w:rPr>
          <w:rFonts w:ascii="Arial" w:hAnsi="Arial" w:cs="Arial" w:hint="eastAsia"/>
        </w:rPr>
        <w:t>鸢丸那个傻瓜，什么叫“没有那种生物啊？”</w:t>
      </w:r>
    </w:p>
    <w:p w:rsidR="009C1EAC" w:rsidRDefault="009C1EAC" w:rsidP="00CB6299">
      <w:pPr>
        <w:rPr>
          <w:rFonts w:ascii="Arial" w:hAnsi="Arial" w:cs="Arial"/>
        </w:rPr>
      </w:pPr>
      <w:r>
        <w:rPr>
          <w:rFonts w:ascii="Arial" w:hAnsi="Arial" w:cs="Arial" w:hint="eastAsia"/>
        </w:rPr>
        <w:t>实际上这不是有吗？这种好像怪物一样的……】</w:t>
      </w:r>
    </w:p>
    <w:p w:rsidR="009C1EAC" w:rsidRDefault="009C1EAC" w:rsidP="00CB6299">
      <w:pPr>
        <w:rPr>
          <w:rFonts w:ascii="Arial" w:hAnsi="Arial" w:cs="Arial"/>
        </w:rPr>
      </w:pPr>
      <w:r>
        <w:rPr>
          <w:rFonts w:ascii="Arial" w:hAnsi="Arial" w:cs="Arial" w:hint="eastAsia"/>
        </w:rPr>
        <w:t>如果把这感想从嘴里说出来，那在这个瞬间第二发就会飞过来了。草十郎只能在心里这么默想。</w:t>
      </w:r>
    </w:p>
    <w:p w:rsidR="009C1EAC" w:rsidRDefault="009C1EAC" w:rsidP="00CB6299">
      <w:pPr>
        <w:rPr>
          <w:rFonts w:ascii="Arial" w:hAnsi="Arial" w:cs="Arial"/>
        </w:rPr>
      </w:pPr>
      <w:r>
        <w:rPr>
          <w:rFonts w:ascii="Arial" w:hAnsi="Arial" w:cs="Arial" w:hint="eastAsia"/>
        </w:rPr>
        <w:t>把朋友骂了一通之后，自己也从麻痹状态转换到了恐慌状态。</w:t>
      </w:r>
    </w:p>
    <w:p w:rsidR="009C1EAC" w:rsidRDefault="009C1EAC" w:rsidP="00CB6299">
      <w:pPr>
        <w:rPr>
          <w:rFonts w:ascii="Arial" w:hAnsi="Arial" w:cs="Arial"/>
        </w:rPr>
      </w:pPr>
      <w:r>
        <w:rPr>
          <w:rFonts w:ascii="Arial" w:hAnsi="Arial" w:cs="Arial" w:hint="eastAsia"/>
        </w:rPr>
        <w:t>但是，现在也绝对没有自己从容的时间。</w:t>
      </w:r>
    </w:p>
    <w:p w:rsidR="009C1EAC" w:rsidRDefault="009C1EAC" w:rsidP="00CB6299">
      <w:pPr>
        <w:rPr>
          <w:rFonts w:ascii="Arial" w:hAnsi="Arial" w:cs="Arial"/>
        </w:rPr>
      </w:pPr>
      <w:r>
        <w:rPr>
          <w:rFonts w:ascii="Arial" w:hAnsi="Arial" w:cs="Arial" w:hint="eastAsia"/>
        </w:rPr>
        <w:t>“某一天，突然被某个人杀了。”</w:t>
      </w:r>
    </w:p>
    <w:p w:rsidR="009C1EAC" w:rsidRDefault="009C1EAC" w:rsidP="00CB6299">
      <w:pPr>
        <w:rPr>
          <w:rFonts w:ascii="Arial" w:hAnsi="Arial" w:cs="Arial"/>
        </w:rPr>
      </w:pPr>
      <w:r>
        <w:rPr>
          <w:rFonts w:ascii="Arial" w:hAnsi="Arial" w:cs="Arial" w:hint="eastAsia"/>
        </w:rPr>
        <w:t>这可是，连一点过程都没有的非日常啊。</w:t>
      </w:r>
    </w:p>
    <w:p w:rsidR="009C1EAC" w:rsidRDefault="009C1EAC" w:rsidP="00CB6299">
      <w:pPr>
        <w:rPr>
          <w:rFonts w:ascii="Arial" w:hAnsi="Arial" w:cs="Arial"/>
        </w:rPr>
      </w:pPr>
      <w:r>
        <w:rPr>
          <w:rFonts w:ascii="Arial" w:hAnsi="Arial" w:cs="Arial" w:hint="eastAsia"/>
        </w:rPr>
        <w:t>“但是，是这样啊…………都市里面也有杀人事件。打破规矩了就会被杀的情况现在就在眼前啊，这下可算是领教了。”</w:t>
      </w:r>
    </w:p>
    <w:p w:rsidR="009C1EAC" w:rsidRDefault="009C1EAC" w:rsidP="00CB6299">
      <w:pPr>
        <w:rPr>
          <w:rFonts w:ascii="Arial" w:hAnsi="Arial" w:cs="Arial"/>
        </w:rPr>
      </w:pPr>
      <w:r>
        <w:rPr>
          <w:rFonts w:ascii="Arial" w:hAnsi="Arial" w:cs="Arial" w:hint="eastAsia"/>
        </w:rPr>
        <w:t>对还没有习惯都市的草十郎来说，现在可是极端现实的情况。</w:t>
      </w:r>
    </w:p>
    <w:p w:rsidR="009C1EAC" w:rsidRDefault="009C1EAC" w:rsidP="00CB6299">
      <w:pPr>
        <w:rPr>
          <w:rFonts w:ascii="Arial" w:hAnsi="Arial" w:cs="Arial"/>
        </w:rPr>
      </w:pPr>
      <w:r>
        <w:rPr>
          <w:rFonts w:ascii="Arial" w:hAnsi="Arial" w:cs="Arial" w:hint="eastAsia"/>
        </w:rPr>
        <w:t>对他来说，被同级的同学杀掉的现实并不是什么值得吃惊的事情。</w:t>
      </w:r>
    </w:p>
    <w:p w:rsidR="009C1EAC" w:rsidRDefault="009C1EAC" w:rsidP="00CB6299">
      <w:pPr>
        <w:rPr>
          <w:rFonts w:ascii="Arial" w:hAnsi="Arial" w:cs="Arial"/>
        </w:rPr>
      </w:pPr>
      <w:r>
        <w:rPr>
          <w:rFonts w:ascii="Arial" w:hAnsi="Arial" w:cs="Arial" w:hint="eastAsia"/>
        </w:rPr>
        <w:t>既然现在身处在频频传出人杀人新闻的社会，那现在这件事也是可能的。草十郎就这么接受了这一事实，他对青子的行为和动机不抱有任何疑问。</w:t>
      </w:r>
    </w:p>
    <w:p w:rsidR="009C1EAC" w:rsidRDefault="009C1EAC" w:rsidP="00CB6299">
      <w:pPr>
        <w:rPr>
          <w:rFonts w:ascii="Arial" w:hAnsi="Arial" w:cs="Arial"/>
        </w:rPr>
      </w:pPr>
      <w:r>
        <w:rPr>
          <w:rFonts w:ascii="Arial" w:hAnsi="Arial" w:cs="Arial" w:hint="eastAsia"/>
        </w:rPr>
        <w:t>尽管如此，现在还是有一项让他混乱的的事情。那就是青子造成的发火现象。</w:t>
      </w:r>
    </w:p>
    <w:p w:rsidR="009C1EAC" w:rsidRDefault="009C1EAC" w:rsidP="00CB6299">
      <w:pPr>
        <w:rPr>
          <w:rFonts w:ascii="Arial" w:hAnsi="Arial" w:cs="Arial"/>
        </w:rPr>
      </w:pPr>
      <w:r>
        <w:rPr>
          <w:rFonts w:ascii="Arial" w:hAnsi="Arial" w:cs="Arial" w:hint="eastAsia"/>
        </w:rPr>
        <w:t>【</w:t>
      </w:r>
      <w:r>
        <w:rPr>
          <w:rFonts w:ascii="Arial" w:hAnsi="Arial" w:cs="Arial"/>
        </w:rPr>
        <w:t>——————</w:t>
      </w:r>
      <w:r>
        <w:rPr>
          <w:rFonts w:ascii="Arial" w:hAnsi="Arial" w:cs="Arial" w:hint="eastAsia"/>
        </w:rPr>
        <w:t>】</w:t>
      </w:r>
    </w:p>
    <w:p w:rsidR="009C1EAC" w:rsidRDefault="009C1EAC" w:rsidP="00CB6299">
      <w:pPr>
        <w:rPr>
          <w:rFonts w:ascii="Arial" w:hAnsi="Arial" w:cs="Arial"/>
        </w:rPr>
      </w:pPr>
      <w:r>
        <w:rPr>
          <w:rFonts w:ascii="Arial" w:hAnsi="Arial" w:cs="Arial" w:hint="eastAsia"/>
        </w:rPr>
        <w:t>草十郎抬起喉头咽了一口唾沫。</w:t>
      </w:r>
    </w:p>
    <w:p w:rsidR="009C1EAC" w:rsidRDefault="009C1EAC" w:rsidP="00CB6299">
      <w:pPr>
        <w:rPr>
          <w:rFonts w:ascii="Arial" w:hAnsi="Arial" w:cs="Arial"/>
        </w:rPr>
      </w:pPr>
      <w:r>
        <w:rPr>
          <w:rFonts w:ascii="Arial" w:hAnsi="Arial" w:cs="Arial" w:hint="eastAsia"/>
        </w:rPr>
        <w:t>这个反应，不管在谁看来都是被恐怖麻痹了的牺牲者所做出来的。</w:t>
      </w:r>
    </w:p>
    <w:p w:rsidR="009C1EAC" w:rsidRDefault="009C1EAC" w:rsidP="00CB6299">
      <w:pPr>
        <w:rPr>
          <w:rFonts w:ascii="Arial" w:hAnsi="Arial" w:cs="Arial"/>
        </w:rPr>
      </w:pPr>
      <w:r>
        <w:rPr>
          <w:rFonts w:ascii="Arial" w:hAnsi="Arial" w:cs="Arial" w:hint="eastAsia"/>
        </w:rPr>
        <w:t>【就是这样，看来你终于理解了呢。</w:t>
      </w:r>
    </w:p>
    <w:p w:rsidR="009C1EAC" w:rsidRDefault="009C1EAC" w:rsidP="00CB6299">
      <w:pPr>
        <w:rPr>
          <w:rFonts w:ascii="Arial" w:hAnsi="Arial" w:cs="Arial"/>
        </w:rPr>
      </w:pPr>
      <w:r>
        <w:rPr>
          <w:rFonts w:ascii="Arial" w:hAnsi="Arial" w:cs="Arial" w:hint="eastAsia"/>
        </w:rPr>
        <w:t>虽然不想多说，但看在你会死在这里的份上，</w:t>
      </w:r>
    </w:p>
    <w:p w:rsidR="009C1EAC" w:rsidRDefault="009C1EAC" w:rsidP="00CB6299">
      <w:pPr>
        <w:rPr>
          <w:rFonts w:ascii="Arial" w:hAnsi="Arial" w:cs="Arial"/>
        </w:rPr>
      </w:pPr>
      <w:r>
        <w:rPr>
          <w:rFonts w:ascii="Arial" w:hAnsi="Arial" w:cs="Arial" w:hint="eastAsia"/>
        </w:rPr>
        <w:t>魔术本来就是应该被隐匿的东西</w:t>
      </w:r>
      <w:r>
        <w:rPr>
          <w:rFonts w:ascii="Arial" w:hAnsi="Arial" w:cs="Arial"/>
        </w:rPr>
        <w:t>——</w:t>
      </w:r>
      <w:r>
        <w:rPr>
          <w:rFonts w:ascii="Arial" w:hAnsi="Arial" w:cs="Arial" w:hint="eastAsia"/>
        </w:rPr>
        <w:t>唉，这些怎么说也都是和你无关的事情。你就单纯认为自己运气不好就行了。重要的就只有，我要，杀了你这一件事而已。】</w:t>
      </w:r>
    </w:p>
    <w:p w:rsidR="009C1EAC" w:rsidRDefault="009C1EAC" w:rsidP="00CB6299">
      <w:pPr>
        <w:rPr>
          <w:rFonts w:ascii="Arial" w:hAnsi="Arial" w:cs="Arial"/>
        </w:rPr>
      </w:pPr>
      <w:r>
        <w:rPr>
          <w:rFonts w:ascii="Arial" w:hAnsi="Arial" w:cs="Arial" w:hint="eastAsia"/>
        </w:rPr>
        <w:t>好了，说完这些的青子再度举起右手。</w:t>
      </w:r>
    </w:p>
    <w:p w:rsidR="009C1EAC" w:rsidRDefault="009C1EAC" w:rsidP="00CB6299">
      <w:pPr>
        <w:rPr>
          <w:rFonts w:ascii="Arial" w:hAnsi="Arial" w:cs="Arial"/>
        </w:rPr>
      </w:pPr>
      <w:r>
        <w:rPr>
          <w:rFonts w:ascii="Arial" w:hAnsi="Arial" w:cs="Arial" w:hint="eastAsia"/>
        </w:rPr>
        <w:t>机械一样的驱动声。</w:t>
      </w:r>
    </w:p>
    <w:p w:rsidR="009C1EAC" w:rsidRDefault="009C1EAC" w:rsidP="00CB6299">
      <w:pPr>
        <w:rPr>
          <w:rFonts w:ascii="Arial" w:hAnsi="Arial" w:cs="Arial"/>
        </w:rPr>
      </w:pPr>
      <w:r>
        <w:rPr>
          <w:rFonts w:ascii="Arial" w:hAnsi="Arial" w:cs="Arial" w:hint="eastAsia"/>
        </w:rPr>
        <w:t>袖子下面的青色光芒回转起来。</w:t>
      </w:r>
    </w:p>
    <w:p w:rsidR="009C1EAC" w:rsidRDefault="009C1EAC" w:rsidP="00CB6299">
      <w:pPr>
        <w:rPr>
          <w:rFonts w:ascii="Arial" w:hAnsi="Arial" w:cs="Arial"/>
        </w:rPr>
      </w:pPr>
      <w:r>
        <w:rPr>
          <w:rFonts w:ascii="Arial" w:hAnsi="Arial" w:cs="Arial" w:hint="eastAsia"/>
        </w:rPr>
        <w:t>这次的时间比上次的长</w:t>
      </w:r>
      <w:r>
        <w:rPr>
          <w:rFonts w:ascii="Arial" w:hAnsi="Arial" w:cs="Arial"/>
        </w:rPr>
        <w:t>————</w:t>
      </w:r>
      <w:r>
        <w:rPr>
          <w:rFonts w:ascii="Arial" w:hAnsi="Arial" w:cs="Arial" w:hint="eastAsia"/>
        </w:rPr>
        <w:t>就是说，肯定，比给身后墙壁开了洞的那一发还要强。</w:t>
      </w:r>
      <w:r>
        <w:rPr>
          <w:rFonts w:ascii="Arial" w:hAnsi="Arial" w:cs="Arial"/>
        </w:rPr>
        <w:t>——</w:t>
      </w:r>
      <w:r>
        <w:rPr>
          <w:rFonts w:ascii="Arial" w:hAnsi="Arial" w:cs="Arial" w:hint="eastAsia"/>
        </w:rPr>
        <w:t>感觉到这一点，草十郎的混乱加速了。</w:t>
      </w:r>
    </w:p>
    <w:p w:rsidR="009C1EAC" w:rsidRPr="008952AE" w:rsidRDefault="009C1EAC" w:rsidP="00CB6299">
      <w:pPr>
        <w:rPr>
          <w:rFonts w:ascii="Arial" w:hAnsi="Arial" w:cs="Arial"/>
        </w:rPr>
      </w:pPr>
      <w:r>
        <w:rPr>
          <w:rFonts w:ascii="Arial" w:hAnsi="Arial" w:cs="Arial" w:hint="eastAsia"/>
        </w:rPr>
        <w:t>“不，等一下，也就说，也不知道什么原因，是说那天晚上变成怪物的苍崎，还是说都市真的进不得，没有这些道理吧</w:t>
      </w:r>
      <w:r>
        <w:rPr>
          <w:rFonts w:ascii="Arial" w:hAnsi="Arial" w:cs="Arial"/>
        </w:rPr>
        <w:t>——</w:t>
      </w:r>
      <w:r>
        <w:rPr>
          <w:rFonts w:ascii="Arial" w:hAnsi="Arial" w:cs="Arial" w:hint="eastAsia"/>
        </w:rPr>
        <w:t>”</w:t>
      </w:r>
    </w:p>
    <w:p w:rsidR="009C1EAC" w:rsidRDefault="009C1EAC" w:rsidP="00CB6299">
      <w:pPr>
        <w:rPr>
          <w:rFonts w:ascii="Arial" w:hAnsi="Arial" w:cs="Arial"/>
        </w:rPr>
      </w:pPr>
      <w:r>
        <w:rPr>
          <w:rFonts w:ascii="Arial" w:hAnsi="Arial" w:cs="Arial" w:hint="eastAsia"/>
        </w:rPr>
        <w:t>思考已经混乱了。</w:t>
      </w:r>
    </w:p>
    <w:p w:rsidR="009C1EAC" w:rsidRDefault="009C1EAC" w:rsidP="00CB6299">
      <w:pPr>
        <w:rPr>
          <w:rFonts w:ascii="Arial" w:hAnsi="Arial" w:cs="Arial"/>
        </w:rPr>
      </w:pPr>
      <w:r>
        <w:rPr>
          <w:rFonts w:ascii="Arial" w:hAnsi="Arial" w:cs="Arial" w:hint="eastAsia"/>
        </w:rPr>
        <w:t>咚咚乱跳的心脏。</w:t>
      </w:r>
    </w:p>
    <w:p w:rsidR="009C1EAC" w:rsidRDefault="009C1EAC" w:rsidP="00CB6299">
      <w:pPr>
        <w:rPr>
          <w:rFonts w:ascii="Arial" w:hAnsi="Arial" w:cs="Arial"/>
        </w:rPr>
      </w:pPr>
      <w:r>
        <w:rPr>
          <w:rFonts w:ascii="Arial" w:hAnsi="Arial" w:cs="Arial"/>
        </w:rPr>
        <w:t>——</w:t>
      </w:r>
      <w:r>
        <w:rPr>
          <w:rFonts w:ascii="Arial" w:hAnsi="Arial" w:cs="Arial" w:hint="eastAsia"/>
        </w:rPr>
        <w:t>现在可不是光站着的场合了。</w:t>
      </w:r>
    </w:p>
    <w:p w:rsidR="009C1EAC" w:rsidRDefault="009C1EAC" w:rsidP="00CB6299">
      <w:pPr>
        <w:rPr>
          <w:rFonts w:ascii="Arial" w:hAnsi="Arial" w:cs="Arial"/>
        </w:rPr>
      </w:pPr>
      <w:r>
        <w:rPr>
          <w:rFonts w:ascii="Arial" w:hAnsi="Arial" w:cs="Arial" w:hint="eastAsia"/>
        </w:rPr>
        <w:t>眼前的少女可不是跟草十郎一样的人类。</w:t>
      </w:r>
    </w:p>
    <w:p w:rsidR="009C1EAC" w:rsidRDefault="009C1EAC" w:rsidP="00CB6299">
      <w:pPr>
        <w:rPr>
          <w:rFonts w:ascii="Arial" w:hAnsi="Arial" w:cs="Arial"/>
        </w:rPr>
      </w:pPr>
      <w:r>
        <w:rPr>
          <w:rFonts w:ascii="Arial" w:hAnsi="Arial" w:cs="Arial" w:hint="eastAsia"/>
        </w:rPr>
        <w:t>先不管那些，果然，就算接受了前面所说的，但再怎么想也是</w:t>
      </w:r>
    </w:p>
    <w:p w:rsidR="009C1EAC" w:rsidRDefault="009C1EAC" w:rsidP="00CB6299">
      <w:pPr>
        <w:rPr>
          <w:rFonts w:ascii="Arial" w:hAnsi="Arial" w:cs="Arial"/>
        </w:rPr>
      </w:pPr>
      <w:r>
        <w:rPr>
          <w:rFonts w:ascii="Arial" w:hAnsi="Arial" w:cs="Arial" w:hint="eastAsia"/>
        </w:rPr>
        <w:t>【等下，杀人是绝对不行的……………！】</w:t>
      </w:r>
    </w:p>
    <w:p w:rsidR="009C1EAC" w:rsidRDefault="009C1EAC" w:rsidP="00CB6299">
      <w:pPr>
        <w:rPr>
          <w:rFonts w:ascii="Arial" w:hAnsi="Arial" w:cs="Arial"/>
        </w:rPr>
      </w:pPr>
      <w:r>
        <w:rPr>
          <w:rFonts w:ascii="Arial" w:hAnsi="Arial" w:cs="Arial" w:hint="eastAsia"/>
        </w:rPr>
        <w:t>就是这样，再怎么扯都市的规则，要杀人还是免了吧。</w:t>
      </w:r>
    </w:p>
    <w:p w:rsidR="009C1EAC" w:rsidRDefault="009C1EAC" w:rsidP="00CB6299">
      <w:pPr>
        <w:rPr>
          <w:rFonts w:ascii="Arial" w:hAnsi="Arial" w:cs="Arial"/>
        </w:rPr>
      </w:pPr>
      <w:r>
        <w:rPr>
          <w:rFonts w:ascii="Arial" w:hAnsi="Arial" w:cs="Arial" w:hint="eastAsia"/>
        </w:rPr>
        <w:t>【那种事情，我知道啊。】</w:t>
      </w:r>
    </w:p>
    <w:p w:rsidR="009C1EAC" w:rsidRDefault="009C1EAC" w:rsidP="00CB6299">
      <w:pPr>
        <w:rPr>
          <w:rFonts w:ascii="Arial" w:hAnsi="Arial" w:cs="Arial"/>
        </w:rPr>
      </w:pPr>
      <w:r>
        <w:rPr>
          <w:rFonts w:ascii="Arial" w:hAnsi="Arial" w:cs="Arial" w:hint="eastAsia"/>
        </w:rPr>
        <w:t>【慢，等</w:t>
      </w:r>
      <w:r>
        <w:rPr>
          <w:rFonts w:ascii="Arial" w:hAnsi="Arial" w:cs="Arial"/>
        </w:rPr>
        <w:t>——</w:t>
      </w:r>
      <w:r>
        <w:rPr>
          <w:rFonts w:ascii="Arial" w:hAnsi="Arial" w:cs="Arial" w:hint="eastAsia"/>
        </w:rPr>
        <w:t>！】</w:t>
      </w:r>
    </w:p>
    <w:p w:rsidR="009C1EAC" w:rsidRDefault="009C1EAC" w:rsidP="00CB6299">
      <w:pPr>
        <w:rPr>
          <w:rFonts w:ascii="Arial" w:hAnsi="Arial" w:cs="Arial"/>
        </w:rPr>
      </w:pPr>
      <w:r>
        <w:rPr>
          <w:rFonts w:ascii="Arial" w:hAnsi="Arial" w:cs="Arial" w:hint="eastAsia"/>
        </w:rPr>
        <w:t>不太会看气氛的草十郎提出的意见，彻底的碰到青子的逆鳞了。</w:t>
      </w:r>
    </w:p>
    <w:p w:rsidR="009C1EAC" w:rsidRDefault="009C1EAC" w:rsidP="00CB6299">
      <w:pPr>
        <w:rPr>
          <w:rFonts w:ascii="Arial" w:hAnsi="Arial" w:cs="Arial"/>
        </w:rPr>
      </w:pPr>
      <w:r>
        <w:rPr>
          <w:rFonts w:ascii="Arial" w:hAnsi="Arial" w:cs="Arial" w:hint="eastAsia"/>
        </w:rPr>
        <w:t>（</w:t>
      </w:r>
      <w:r>
        <w:rPr>
          <w:rFonts w:ascii="Arial" w:hAnsi="Arial" w:cs="Arial"/>
        </w:rPr>
        <w:t>4</w:t>
      </w:r>
      <w:r>
        <w:rPr>
          <w:rFonts w:ascii="Arial" w:hAnsi="Arial" w:cs="Arial" w:hint="eastAsia"/>
        </w:rPr>
        <w:t>个魔弹的动画）</w:t>
      </w:r>
    </w:p>
    <w:p w:rsidR="009C1EAC" w:rsidRDefault="009C1EAC" w:rsidP="00CB6299">
      <w:pPr>
        <w:rPr>
          <w:rFonts w:ascii="Arial" w:hAnsi="Arial" w:cs="Arial"/>
        </w:rPr>
      </w:pPr>
      <w:r>
        <w:rPr>
          <w:rFonts w:ascii="Arial" w:hAnsi="Arial" w:cs="Arial" w:hint="eastAsia"/>
        </w:rPr>
        <w:t>【呜啊啊啊啊啊</w:t>
      </w:r>
      <w:r>
        <w:rPr>
          <w:rFonts w:ascii="Arial" w:hAnsi="Arial" w:cs="Arial"/>
        </w:rPr>
        <w:t>——</w:t>
      </w:r>
      <w:r>
        <w:rPr>
          <w:rFonts w:ascii="Arial" w:hAnsi="Arial" w:cs="Arial" w:hint="eastAsia"/>
        </w:rPr>
        <w:t>】</w:t>
      </w:r>
    </w:p>
    <w:p w:rsidR="009C1EAC" w:rsidRDefault="009C1EAC" w:rsidP="00CB6299">
      <w:pPr>
        <w:rPr>
          <w:rFonts w:ascii="Arial" w:hAnsi="Arial" w:cs="Arial"/>
        </w:rPr>
      </w:pPr>
      <w:r>
        <w:rPr>
          <w:rFonts w:ascii="Arial" w:hAnsi="Arial" w:cs="Arial" w:hint="eastAsia"/>
        </w:rPr>
        <w:t>连续击出的青色魔弹和猛地转向背后的黑暗</w:t>
      </w:r>
      <w:r>
        <w:rPr>
          <w:rFonts w:ascii="Arial" w:hAnsi="Arial" w:cs="Arial"/>
        </w:rPr>
        <w:t>——</w:t>
      </w:r>
      <w:r>
        <w:rPr>
          <w:rFonts w:ascii="Arial" w:hAnsi="Arial" w:cs="Arial" w:hint="eastAsia"/>
        </w:rPr>
        <w:t>镜子屋入口并跑进去的草十郎。</w:t>
      </w:r>
    </w:p>
    <w:p w:rsidR="009C1EAC" w:rsidRDefault="009C1EAC" w:rsidP="00CB6299">
      <w:pPr>
        <w:rPr>
          <w:rFonts w:ascii="Arial" w:hAnsi="Arial" w:cs="Arial"/>
        </w:rPr>
      </w:pPr>
      <w:r>
        <w:rPr>
          <w:rFonts w:ascii="Arial" w:hAnsi="Arial" w:cs="Arial" w:hint="eastAsia"/>
        </w:rPr>
        <w:t>【哈</w:t>
      </w:r>
      <w:r>
        <w:rPr>
          <w:rFonts w:ascii="Arial" w:hAnsi="Arial" w:cs="Arial"/>
        </w:rPr>
        <w:t>——</w:t>
      </w:r>
      <w:r>
        <w:rPr>
          <w:rFonts w:ascii="Arial" w:hAnsi="Arial" w:cs="Arial" w:hint="eastAsia"/>
        </w:rPr>
        <w:t>什么呀，刚才那是什么</w:t>
      </w:r>
      <w:r>
        <w:rPr>
          <w:rFonts w:ascii="Arial" w:hAnsi="Arial" w:cs="Arial"/>
        </w:rPr>
        <w:t>——</w:t>
      </w:r>
      <w:r>
        <w:rPr>
          <w:rFonts w:ascii="Arial" w:hAnsi="Arial" w:cs="Arial" w:hint="eastAsia"/>
        </w:rPr>
        <w:t>？】</w:t>
      </w:r>
    </w:p>
    <w:p w:rsidR="009C1EAC" w:rsidRDefault="009C1EAC" w:rsidP="00CB6299">
      <w:pPr>
        <w:rPr>
          <w:rFonts w:ascii="Arial" w:hAnsi="Arial" w:cs="Arial"/>
        </w:rPr>
      </w:pPr>
      <w:r>
        <w:rPr>
          <w:rFonts w:ascii="Arial" w:hAnsi="Arial" w:cs="Arial" w:hint="eastAsia"/>
        </w:rPr>
        <w:t>忘我的跑在长长通道中。</w:t>
      </w:r>
    </w:p>
    <w:p w:rsidR="009C1EAC" w:rsidRDefault="009C1EAC" w:rsidP="00CB6299">
      <w:pPr>
        <w:rPr>
          <w:rFonts w:ascii="Arial" w:hAnsi="Arial" w:cs="Arial"/>
        </w:rPr>
      </w:pPr>
      <w:r>
        <w:rPr>
          <w:rFonts w:ascii="Arial" w:hAnsi="Arial" w:cs="Arial" w:hint="eastAsia"/>
        </w:rPr>
        <w:t>只有两米的全力奔跑就让人喘不上气，原因一个是初次遇到“从没有见过的事”受到的冲击。</w:t>
      </w:r>
    </w:p>
    <w:p w:rsidR="009C1EAC" w:rsidRDefault="009C1EAC" w:rsidP="00CB6299">
      <w:pPr>
        <w:rPr>
          <w:rFonts w:ascii="Arial" w:hAnsi="Arial" w:cs="Arial"/>
        </w:rPr>
      </w:pPr>
      <w:r>
        <w:rPr>
          <w:rFonts w:ascii="Arial" w:hAnsi="Arial" w:cs="Arial" w:hint="eastAsia"/>
        </w:rPr>
        <w:t>再有对方是认真的，再迟一秒就会被飞过来的东西打死，这种现实的感觉导致的。</w:t>
      </w:r>
    </w:p>
    <w:p w:rsidR="009C1EAC" w:rsidRDefault="009C1EAC" w:rsidP="00CB6299">
      <w:pPr>
        <w:rPr>
          <w:rFonts w:ascii="Arial" w:hAnsi="Arial" w:cs="Arial"/>
        </w:rPr>
      </w:pPr>
      <w:r>
        <w:rPr>
          <w:rFonts w:ascii="Arial" w:hAnsi="Arial" w:cs="Arial" w:hint="eastAsia"/>
        </w:rPr>
        <w:t>没有让脚步停下的时间。</w:t>
      </w:r>
    </w:p>
    <w:p w:rsidR="009C1EAC" w:rsidRDefault="009C1EAC" w:rsidP="00CB6299">
      <w:pPr>
        <w:rPr>
          <w:rFonts w:ascii="Arial" w:hAnsi="Arial" w:cs="Arial"/>
        </w:rPr>
      </w:pPr>
      <w:r>
        <w:rPr>
          <w:rFonts w:ascii="Arial" w:hAnsi="Arial" w:cs="Arial" w:hint="eastAsia"/>
        </w:rPr>
        <w:t>草十郎身后毫不留情的脚步声正在逼近。</w:t>
      </w:r>
    </w:p>
    <w:p w:rsidR="009C1EAC" w:rsidRDefault="009C1EAC" w:rsidP="00CB6299">
      <w:pPr>
        <w:rPr>
          <w:rFonts w:ascii="Arial" w:hAnsi="Arial" w:cs="Arial"/>
        </w:rPr>
      </w:pPr>
      <w:r>
        <w:rPr>
          <w:rFonts w:ascii="Arial" w:hAnsi="Arial" w:cs="Arial" w:hint="eastAsia"/>
        </w:rPr>
        <w:t>【……………但真是帮大忙了，这里的话多少能</w:t>
      </w:r>
      <w:r>
        <w:rPr>
          <w:rFonts w:ascii="Arial" w:hAnsi="Arial" w:cs="Arial"/>
        </w:rPr>
        <w:t>——</w:t>
      </w:r>
      <w:r>
        <w:rPr>
          <w:rFonts w:ascii="Arial" w:hAnsi="Arial" w:cs="Arial" w:hint="eastAsia"/>
        </w:rPr>
        <w:t>】</w:t>
      </w:r>
    </w:p>
    <w:p w:rsidR="009C1EAC" w:rsidRDefault="009C1EAC" w:rsidP="00CB6299">
      <w:pPr>
        <w:rPr>
          <w:rFonts w:ascii="Arial" w:hAnsi="Arial" w:cs="Arial"/>
        </w:rPr>
      </w:pPr>
      <w:r>
        <w:rPr>
          <w:rFonts w:ascii="Arial" w:hAnsi="Arial" w:cs="Arial" w:hint="eastAsia"/>
        </w:rPr>
        <w:t>或许能行，这么全力奔跑着。</w:t>
      </w:r>
    </w:p>
    <w:p w:rsidR="009C1EAC" w:rsidRDefault="009C1EAC" w:rsidP="00CB6299">
      <w:pPr>
        <w:rPr>
          <w:rFonts w:ascii="Arial" w:hAnsi="Arial" w:cs="Arial"/>
        </w:rPr>
      </w:pPr>
      <w:r>
        <w:rPr>
          <w:rFonts w:ascii="Arial" w:hAnsi="Arial" w:cs="Arial" w:hint="eastAsia"/>
        </w:rPr>
        <w:t>从镜子屋的入口处的入口大厅到休息处，是一条细长的通路，大概二十米长。</w:t>
      </w:r>
    </w:p>
    <w:p w:rsidR="009C1EAC" w:rsidRDefault="009C1EAC" w:rsidP="00CB6299">
      <w:pPr>
        <w:rPr>
          <w:rFonts w:ascii="Arial" w:hAnsi="Arial" w:cs="Arial"/>
        </w:rPr>
      </w:pPr>
      <w:r>
        <w:rPr>
          <w:rFonts w:ascii="Arial" w:hAnsi="Arial" w:cs="Arial" w:hint="eastAsia"/>
        </w:rPr>
        <w:t>就这样跑到休息处，剩下的就是找一个地方藏起来。</w:t>
      </w:r>
    </w:p>
    <w:p w:rsidR="009C1EAC" w:rsidRDefault="009C1EAC" w:rsidP="00CB6299">
      <w:pPr>
        <w:rPr>
          <w:rFonts w:ascii="Arial" w:hAnsi="Arial" w:cs="Arial"/>
        </w:rPr>
      </w:pPr>
      <w:r>
        <w:rPr>
          <w:rFonts w:ascii="Arial" w:hAnsi="Arial" w:cs="Arial" w:hint="eastAsia"/>
        </w:rPr>
        <w:t>【得救了…………！】</w:t>
      </w:r>
    </w:p>
    <w:p w:rsidR="009C1EAC" w:rsidRDefault="009C1EAC" w:rsidP="00CB6299">
      <w:pPr>
        <w:rPr>
          <w:rFonts w:ascii="Arial" w:hAnsi="Arial" w:cs="Arial"/>
        </w:rPr>
      </w:pPr>
      <w:r>
        <w:rPr>
          <w:rFonts w:ascii="Arial" w:hAnsi="Arial" w:cs="Arial" w:hint="eastAsia"/>
        </w:rPr>
        <w:t>到达了一个大大的空间。</w:t>
      </w:r>
    </w:p>
    <w:p w:rsidR="009C1EAC" w:rsidRDefault="009C1EAC" w:rsidP="00CB6299">
      <w:pPr>
        <w:rPr>
          <w:rFonts w:ascii="Arial" w:hAnsi="Arial" w:cs="Arial"/>
        </w:rPr>
      </w:pPr>
      <w:r>
        <w:rPr>
          <w:rFonts w:ascii="Arial" w:hAnsi="Arial" w:cs="Arial" w:hint="eastAsia"/>
        </w:rPr>
        <w:t>这里是一层的休息处，有三个路口。</w:t>
      </w:r>
    </w:p>
    <w:p w:rsidR="009C1EAC" w:rsidRDefault="009C1EAC" w:rsidP="00CB6299">
      <w:pPr>
        <w:rPr>
          <w:rFonts w:ascii="Arial" w:hAnsi="Arial" w:cs="Arial"/>
        </w:rPr>
      </w:pPr>
      <w:r>
        <w:rPr>
          <w:rFonts w:ascii="Arial" w:hAnsi="Arial" w:cs="Arial" w:hint="eastAsia"/>
        </w:rPr>
        <w:t>前往地下一层的楼梯。</w:t>
      </w:r>
    </w:p>
    <w:p w:rsidR="009C1EAC" w:rsidRDefault="009C1EAC" w:rsidP="00CB6299">
      <w:pPr>
        <w:rPr>
          <w:rFonts w:ascii="Arial" w:hAnsi="Arial" w:cs="Arial"/>
        </w:rPr>
      </w:pPr>
      <w:r>
        <w:rPr>
          <w:rFonts w:ascii="Arial" w:hAnsi="Arial" w:cs="Arial" w:hint="eastAsia"/>
        </w:rPr>
        <w:t>前往一楼迷宫入口的路口。</w:t>
      </w:r>
    </w:p>
    <w:p w:rsidR="009C1EAC" w:rsidRDefault="009C1EAC" w:rsidP="00CB6299">
      <w:pPr>
        <w:rPr>
          <w:rFonts w:ascii="Arial" w:hAnsi="Arial" w:cs="Arial"/>
        </w:rPr>
      </w:pPr>
      <w:r>
        <w:rPr>
          <w:rFonts w:ascii="Arial" w:hAnsi="Arial" w:cs="Arial" w:hint="eastAsia"/>
        </w:rPr>
        <w:t>前往二层的楼梯。</w:t>
      </w:r>
    </w:p>
    <w:p w:rsidR="009C1EAC" w:rsidRDefault="009C1EAC" w:rsidP="00CB6299">
      <w:pPr>
        <w:rPr>
          <w:rFonts w:ascii="Arial" w:hAnsi="Arial" w:cs="Arial"/>
        </w:rPr>
      </w:pPr>
      <w:r>
        <w:rPr>
          <w:rFonts w:ascii="Arial" w:hAnsi="Arial" w:cs="Arial" w:hint="eastAsia"/>
        </w:rPr>
        <w:t>现在随便哪里都行，草十郎凭直觉逃向了去一楼迷宫的那条路。</w:t>
      </w:r>
    </w:p>
    <w:p w:rsidR="009C1EAC" w:rsidRDefault="009C1EAC" w:rsidP="00CB6299">
      <w:pPr>
        <w:rPr>
          <w:rFonts w:ascii="Arial" w:hAnsi="Arial" w:cs="Arial"/>
        </w:rPr>
      </w:pPr>
      <w:r>
        <w:rPr>
          <w:rFonts w:ascii="Arial" w:hAnsi="Arial" w:cs="Arial" w:hint="eastAsia"/>
        </w:rPr>
        <w:t>【痛……………？！】</w:t>
      </w:r>
    </w:p>
    <w:p w:rsidR="009C1EAC" w:rsidRDefault="009C1EAC" w:rsidP="00CB6299">
      <w:pPr>
        <w:rPr>
          <w:rFonts w:ascii="Arial" w:hAnsi="Arial" w:cs="Arial"/>
        </w:rPr>
      </w:pPr>
      <w:r>
        <w:rPr>
          <w:rFonts w:ascii="Arial" w:hAnsi="Arial" w:cs="Arial" w:hint="eastAsia"/>
        </w:rPr>
        <w:t>梆的一声，头撞到了透明的墙壁。</w:t>
      </w:r>
    </w:p>
    <w:p w:rsidR="009C1EAC" w:rsidRDefault="009C1EAC" w:rsidP="00CB6299">
      <w:pPr>
        <w:rPr>
          <w:rFonts w:ascii="Arial" w:hAnsi="Arial" w:cs="Arial"/>
        </w:rPr>
      </w:pPr>
      <w:r>
        <w:rPr>
          <w:rFonts w:ascii="Arial" w:hAnsi="Arial" w:cs="Arial" w:hint="eastAsia"/>
        </w:rPr>
        <w:t>【镜，镜子…………！？】</w:t>
      </w:r>
    </w:p>
    <w:p w:rsidR="009C1EAC" w:rsidRDefault="009C1EAC" w:rsidP="00CB6299">
      <w:pPr>
        <w:rPr>
          <w:rFonts w:ascii="Arial" w:hAnsi="Arial" w:cs="Arial"/>
        </w:rPr>
      </w:pPr>
      <w:r>
        <w:rPr>
          <w:rFonts w:ascii="Arial" w:hAnsi="Arial" w:cs="Arial" w:hint="eastAsia"/>
        </w:rPr>
        <w:t>【是啊，虽然很麻烦，但这样就公平了吧。</w:t>
      </w:r>
    </w:p>
    <w:p w:rsidR="009C1EAC" w:rsidRDefault="009C1EAC" w:rsidP="00CB6299">
      <w:pPr>
        <w:rPr>
          <w:rFonts w:ascii="Arial" w:hAnsi="Arial" w:cs="Arial"/>
        </w:rPr>
      </w:pPr>
      <w:r>
        <w:rPr>
          <w:rFonts w:ascii="Arial" w:hAnsi="Arial" w:cs="Arial" w:hint="eastAsia"/>
        </w:rPr>
        <w:t>追的这边和逃的那边都有有利和不利的地方。】</w:t>
      </w:r>
    </w:p>
    <w:p w:rsidR="009C1EAC" w:rsidRDefault="009C1EAC" w:rsidP="00CB6299">
      <w:pPr>
        <w:rPr>
          <w:rFonts w:ascii="Arial" w:hAnsi="Arial" w:cs="Arial"/>
        </w:rPr>
      </w:pPr>
      <w:r>
        <w:rPr>
          <w:rFonts w:ascii="Arial" w:hAnsi="Arial" w:cs="Arial" w:hint="eastAsia"/>
        </w:rPr>
        <w:t>不知道从哪传来的很高兴的声音。</w:t>
      </w:r>
    </w:p>
    <w:p w:rsidR="009C1EAC" w:rsidRDefault="009C1EAC" w:rsidP="00CB6299">
      <w:pPr>
        <w:rPr>
          <w:rFonts w:ascii="Arial" w:hAnsi="Arial" w:cs="Arial"/>
        </w:rPr>
      </w:pPr>
      <w:r>
        <w:rPr>
          <w:rFonts w:ascii="Arial" w:hAnsi="Arial" w:cs="Arial" w:hint="eastAsia"/>
        </w:rPr>
        <w:t>没有躲躲闪闪的样子。</w:t>
      </w:r>
    </w:p>
    <w:p w:rsidR="009C1EAC" w:rsidRDefault="009C1EAC" w:rsidP="00CB6299">
      <w:pPr>
        <w:rPr>
          <w:rFonts w:ascii="Arial" w:hAnsi="Arial" w:cs="Arial"/>
        </w:rPr>
      </w:pPr>
      <w:r>
        <w:rPr>
          <w:rFonts w:ascii="Arial" w:hAnsi="Arial" w:cs="Arial" w:hint="eastAsia"/>
        </w:rPr>
        <w:t>现在挡住草十郎的镜子上，映出了青子慢慢走过来的姿态。</w:t>
      </w:r>
    </w:p>
    <w:p w:rsidR="009C1EAC" w:rsidRDefault="009C1EAC" w:rsidP="00CB6299">
      <w:pPr>
        <w:rPr>
          <w:rFonts w:ascii="Arial" w:hAnsi="Arial" w:cs="Arial"/>
        </w:rPr>
      </w:pPr>
      <w:r>
        <w:rPr>
          <w:rFonts w:ascii="Arial" w:hAnsi="Arial" w:cs="Arial" w:hint="eastAsia"/>
        </w:rPr>
        <w:t>【还有，一楼里面的出口已经被封锁了，不是结界而是物理方面的，有点做的过分的封锁，瓦砾？还是泥石流？算了随便了，总之如果靠近那里的话就会被卷进去，不想被活埋的话就别靠近那里了。】</w:t>
      </w:r>
    </w:p>
    <w:p w:rsidR="009C1EAC" w:rsidRDefault="009C1EAC" w:rsidP="00CB6299">
      <w:pPr>
        <w:rPr>
          <w:rFonts w:ascii="Arial" w:hAnsi="Arial" w:cs="Arial"/>
        </w:rPr>
      </w:pPr>
      <w:r>
        <w:rPr>
          <w:rFonts w:ascii="Arial" w:hAnsi="Arial" w:cs="Arial" w:hint="eastAsia"/>
        </w:rPr>
        <w:t>【</w:t>
      </w:r>
      <w:r>
        <w:rPr>
          <w:rFonts w:ascii="Arial" w:hAnsi="Arial" w:cs="Arial"/>
        </w:rPr>
        <w:t>——</w:t>
      </w:r>
      <w:r>
        <w:rPr>
          <w:rFonts w:ascii="Arial" w:hAnsi="Arial" w:cs="Arial" w:hint="eastAsia"/>
        </w:rPr>
        <w:t>、</w:t>
      </w:r>
      <w:r>
        <w:rPr>
          <w:rFonts w:ascii="Arial" w:hAnsi="Arial" w:cs="Arial"/>
        </w:rPr>
        <w:t>——</w:t>
      </w:r>
      <w:r>
        <w:rPr>
          <w:rFonts w:ascii="Arial" w:hAnsi="Arial" w:cs="Arial" w:hint="eastAsia"/>
        </w:rPr>
        <w:t>】</w:t>
      </w:r>
    </w:p>
    <w:p w:rsidR="009C1EAC" w:rsidRDefault="009C1EAC" w:rsidP="00CB6299">
      <w:pPr>
        <w:rPr>
          <w:rFonts w:ascii="Arial" w:hAnsi="Arial" w:cs="Arial"/>
        </w:rPr>
      </w:pPr>
      <w:r>
        <w:rPr>
          <w:rFonts w:ascii="Arial" w:hAnsi="Arial" w:cs="Arial" w:hint="eastAsia"/>
        </w:rPr>
        <w:t>靠近的脚步声听不出焦急的感觉，草十郎把手伸向墙壁。</w:t>
      </w:r>
    </w:p>
    <w:p w:rsidR="009C1EAC" w:rsidRDefault="009C1EAC" w:rsidP="00CB6299">
      <w:pPr>
        <w:rPr>
          <w:rFonts w:ascii="Arial" w:hAnsi="Arial" w:cs="Arial"/>
        </w:rPr>
      </w:pPr>
      <w:r>
        <w:rPr>
          <w:rFonts w:ascii="Arial" w:hAnsi="Arial" w:cs="Arial" w:hint="eastAsia"/>
        </w:rPr>
        <w:t>可以看见二楼的楼梯。</w:t>
      </w:r>
    </w:p>
    <w:p w:rsidR="009C1EAC" w:rsidRDefault="009C1EAC" w:rsidP="00CB6299">
      <w:pPr>
        <w:rPr>
          <w:rFonts w:ascii="Arial" w:hAnsi="Arial" w:cs="Arial"/>
        </w:rPr>
      </w:pPr>
      <w:r>
        <w:rPr>
          <w:rFonts w:ascii="Arial" w:hAnsi="Arial" w:cs="Arial" w:hint="eastAsia"/>
        </w:rPr>
        <w:t>青子说的内容很糟糕，一楼很不妙这种事情是可以确定的。</w:t>
      </w:r>
    </w:p>
    <w:p w:rsidR="009C1EAC" w:rsidRDefault="009C1EAC" w:rsidP="00CB6299">
      <w:pPr>
        <w:rPr>
          <w:rFonts w:ascii="Arial" w:hAnsi="Arial" w:cs="Arial"/>
        </w:rPr>
      </w:pPr>
      <w:r>
        <w:rPr>
          <w:rFonts w:ascii="Arial" w:hAnsi="Arial" w:cs="Arial" w:hint="eastAsia"/>
        </w:rPr>
        <w:t>【嘛，就我个人来说，选那边就帮大忙了。形式上来说，因为事故死的话善后工作比较容易嘛。】</w:t>
      </w:r>
    </w:p>
    <w:p w:rsidR="009C1EAC" w:rsidRDefault="009C1EAC" w:rsidP="00CB6299">
      <w:pPr>
        <w:rPr>
          <w:rFonts w:ascii="Arial" w:hAnsi="Arial" w:cs="Arial"/>
        </w:rPr>
      </w:pPr>
      <w:r>
        <w:rPr>
          <w:rFonts w:ascii="Arial" w:hAnsi="Arial" w:cs="Arial" w:hint="eastAsia"/>
        </w:rPr>
        <w:t>【…………！】</w:t>
      </w:r>
    </w:p>
    <w:p w:rsidR="009C1EAC" w:rsidRDefault="009C1EAC" w:rsidP="00CB6299">
      <w:pPr>
        <w:rPr>
          <w:rFonts w:ascii="Arial" w:hAnsi="Arial" w:cs="Arial"/>
        </w:rPr>
      </w:pPr>
      <w:r>
        <w:rPr>
          <w:rFonts w:ascii="Arial" w:hAnsi="Arial" w:cs="Arial" w:hint="eastAsia"/>
        </w:rPr>
        <w:t>背后的是本体不明的生物。</w:t>
      </w:r>
    </w:p>
    <w:p w:rsidR="009C1EAC" w:rsidRDefault="009C1EAC" w:rsidP="00CB6299">
      <w:pPr>
        <w:rPr>
          <w:rFonts w:ascii="Arial" w:hAnsi="Arial" w:cs="Arial"/>
        </w:rPr>
      </w:pPr>
      <w:r>
        <w:rPr>
          <w:rFonts w:ascii="Arial" w:hAnsi="Arial" w:cs="Arial" w:hint="eastAsia"/>
        </w:rPr>
        <w:t>在她轻松说话的同时，又举起了奇怪的右腕。</w:t>
      </w:r>
    </w:p>
    <w:p w:rsidR="009C1EAC" w:rsidRDefault="009C1EAC" w:rsidP="00CB6299">
      <w:pPr>
        <w:rPr>
          <w:rFonts w:ascii="Arial" w:hAnsi="Arial" w:cs="Arial"/>
        </w:rPr>
      </w:pPr>
      <w:r>
        <w:rPr>
          <w:rFonts w:ascii="Arial" w:hAnsi="Arial" w:cs="Arial" w:hint="eastAsia"/>
        </w:rPr>
        <w:t>不清楚那是不是衣服上的东西，和少女的身体不相衬的一种奇怪的纹样显现出来。</w:t>
      </w:r>
    </w:p>
    <w:p w:rsidR="009C1EAC" w:rsidRDefault="009C1EAC" w:rsidP="00CB6299">
      <w:pPr>
        <w:rPr>
          <w:rFonts w:ascii="Arial" w:hAnsi="Arial" w:cs="Arial"/>
        </w:rPr>
      </w:pPr>
      <w:r>
        <w:rPr>
          <w:rFonts w:ascii="Arial" w:hAnsi="Arial" w:cs="Arial" w:hint="eastAsia"/>
        </w:rPr>
        <w:t>皮肤下的血管。</w:t>
      </w:r>
    </w:p>
    <w:p w:rsidR="009C1EAC" w:rsidRDefault="009C1EAC" w:rsidP="00CB6299">
      <w:pPr>
        <w:rPr>
          <w:rFonts w:ascii="Arial" w:hAnsi="Arial" w:cs="Arial"/>
        </w:rPr>
      </w:pPr>
      <w:r>
        <w:rPr>
          <w:rFonts w:ascii="Arial" w:hAnsi="Arial" w:cs="Arial" w:hint="eastAsia"/>
        </w:rPr>
        <w:t>作为身体的一种循环机能，循环着一种人类所不拥有的东西？</w:t>
      </w:r>
    </w:p>
    <w:p w:rsidR="009C1EAC" w:rsidRDefault="009C1EAC" w:rsidP="00CB6299">
      <w:pPr>
        <w:rPr>
          <w:rFonts w:ascii="Arial" w:hAnsi="Arial" w:cs="Arial"/>
        </w:rPr>
      </w:pPr>
      <w:r>
        <w:rPr>
          <w:rFonts w:ascii="Arial" w:hAnsi="Arial" w:cs="Arial" w:hint="eastAsia"/>
        </w:rPr>
        <w:t>【</w:t>
      </w:r>
      <w:r>
        <w:rPr>
          <w:rFonts w:ascii="Arial" w:hAnsi="Arial" w:cs="Arial"/>
        </w:rPr>
        <w:t>————</w:t>
      </w:r>
      <w:r>
        <w:rPr>
          <w:rFonts w:ascii="Arial" w:hAnsi="Arial" w:cs="Arial" w:hint="eastAsia"/>
        </w:rPr>
        <w:t>】</w:t>
      </w:r>
    </w:p>
    <w:p w:rsidR="009C1EAC" w:rsidRDefault="009C1EAC" w:rsidP="00CB6299">
      <w:pPr>
        <w:rPr>
          <w:rFonts w:ascii="Arial" w:hAnsi="Arial" w:cs="Arial"/>
        </w:rPr>
      </w:pPr>
      <w:r>
        <w:rPr>
          <w:rFonts w:ascii="Arial" w:hAnsi="Arial" w:cs="Arial" w:hint="eastAsia"/>
        </w:rPr>
        <w:t>说那是伤的话，又有一种让人不快的感觉。</w:t>
      </w:r>
    </w:p>
    <w:p w:rsidR="009C1EAC" w:rsidRDefault="009C1EAC" w:rsidP="00CB6299">
      <w:pPr>
        <w:rPr>
          <w:rFonts w:ascii="Arial" w:hAnsi="Arial" w:cs="Arial"/>
        </w:rPr>
      </w:pPr>
      <w:r>
        <w:rPr>
          <w:rFonts w:ascii="Arial" w:hAnsi="Arial" w:cs="Arial" w:hint="eastAsia"/>
        </w:rPr>
        <w:t>一瞬间停住脚步的草十郎，和避开那视线的追踪者。</w:t>
      </w:r>
    </w:p>
    <w:p w:rsidR="009C1EAC" w:rsidRDefault="009C1EAC" w:rsidP="00CB6299">
      <w:pPr>
        <w:rPr>
          <w:rFonts w:ascii="Arial" w:hAnsi="Arial" w:cs="Arial"/>
        </w:rPr>
      </w:pPr>
      <w:r>
        <w:rPr>
          <w:rFonts w:ascii="Arial" w:hAnsi="Arial" w:cs="Arial" w:hint="eastAsia"/>
        </w:rPr>
        <w:t>【啊啊，这个？一般是涂上药隐藏起来的，今天是例外。叫做魔术刻印，是作为魔术师的证明之类的东西。你看，光不是在回转吗？这个是刚才的急球（</w:t>
      </w:r>
      <w:r>
        <w:rPr>
          <w:rFonts w:ascii="Arial" w:hAnsi="Arial" w:cs="Arial"/>
        </w:rPr>
        <w:t>snap</w:t>
      </w:r>
      <w:r>
        <w:rPr>
          <w:rFonts w:ascii="Arial" w:hAnsi="Arial" w:cs="Arial" w:hint="eastAsia"/>
        </w:rPr>
        <w:t>）…………简单点说就是做出弹丸的东西。</w:t>
      </w:r>
    </w:p>
    <w:p w:rsidR="009C1EAC" w:rsidRDefault="009C1EAC" w:rsidP="00CB6299">
      <w:pPr>
        <w:rPr>
          <w:rFonts w:ascii="Arial" w:hAnsi="Arial" w:cs="Arial"/>
        </w:rPr>
      </w:pPr>
      <w:r>
        <w:rPr>
          <w:rFonts w:ascii="Arial" w:hAnsi="Arial" w:cs="Arial" w:hint="eastAsia"/>
        </w:rPr>
        <w:t>今天感觉不错，我也只对魔力的使用效率有自信了</w:t>
      </w:r>
      <w:r>
        <w:rPr>
          <w:rFonts w:ascii="Arial" w:hAnsi="Arial" w:cs="Arial"/>
        </w:rPr>
        <w:t>——</w:t>
      </w:r>
      <w:r>
        <w:rPr>
          <w:rFonts w:ascii="Arial" w:hAnsi="Arial" w:cs="Arial" w:hint="eastAsia"/>
        </w:rPr>
        <w:t>唔，大概还有三十回吧。刚才那样的扫射也做得到哦。】</w:t>
      </w:r>
    </w:p>
    <w:p w:rsidR="009C1EAC" w:rsidRDefault="009C1EAC" w:rsidP="00CB6299">
      <w:pPr>
        <w:rPr>
          <w:rFonts w:ascii="Arial" w:hAnsi="Arial" w:cs="Arial"/>
        </w:rPr>
      </w:pPr>
      <w:r>
        <w:rPr>
          <w:rFonts w:ascii="Arial" w:hAnsi="Arial" w:cs="Arial" w:hint="eastAsia"/>
        </w:rPr>
        <w:t>感情很</w:t>
      </w:r>
      <w:r>
        <w:rPr>
          <w:rFonts w:ascii="Arial" w:hAnsi="Arial" w:cs="Arial"/>
        </w:rPr>
        <w:t>high</w:t>
      </w:r>
      <w:r>
        <w:rPr>
          <w:rFonts w:ascii="Arial" w:hAnsi="Arial" w:cs="Arial" w:hint="eastAsia"/>
        </w:rPr>
        <w:t>还是别的什么，青子一副非常友好的口气。</w:t>
      </w:r>
    </w:p>
    <w:p w:rsidR="009C1EAC" w:rsidRDefault="009C1EAC" w:rsidP="00CB6299">
      <w:pPr>
        <w:rPr>
          <w:rFonts w:ascii="Arial" w:hAnsi="Arial" w:cs="Arial"/>
        </w:rPr>
      </w:pPr>
      <w:r>
        <w:rPr>
          <w:rFonts w:ascii="Arial" w:hAnsi="Arial" w:cs="Arial" w:hint="eastAsia"/>
        </w:rPr>
        <w:t>【……………】</w:t>
      </w:r>
    </w:p>
    <w:p w:rsidR="009C1EAC" w:rsidRPr="0071731E" w:rsidRDefault="009C1EAC" w:rsidP="00CB6299">
      <w:pPr>
        <w:rPr>
          <w:rFonts w:ascii="Arial" w:hAnsi="Arial" w:cs="Arial"/>
        </w:rPr>
      </w:pPr>
      <w:r>
        <w:rPr>
          <w:rFonts w:ascii="Arial" w:hAnsi="Arial" w:cs="Arial" w:hint="eastAsia"/>
        </w:rPr>
        <w:t>当然，说的可不是什么让人安心的内容。</w:t>
      </w:r>
    </w:p>
    <w:p w:rsidR="009C1EAC" w:rsidRDefault="009C1EAC" w:rsidP="00CB6299">
      <w:pPr>
        <w:rPr>
          <w:rFonts w:ascii="Arial" w:hAnsi="Arial" w:cs="Arial"/>
        </w:rPr>
      </w:pPr>
      <w:r>
        <w:rPr>
          <w:rFonts w:ascii="Arial" w:hAnsi="Arial" w:cs="Arial" w:hint="eastAsia"/>
        </w:rPr>
        <w:t>【话说，你说的什么我不是很懂啊。苍崎。】</w:t>
      </w:r>
    </w:p>
    <w:p w:rsidR="009C1EAC" w:rsidRDefault="009C1EAC" w:rsidP="00CB6299">
      <w:pPr>
        <w:rPr>
          <w:rFonts w:ascii="Arial" w:hAnsi="Arial" w:cs="Arial"/>
        </w:rPr>
      </w:pPr>
      <w:r>
        <w:rPr>
          <w:rFonts w:ascii="Arial" w:hAnsi="Arial" w:cs="Arial" w:hint="eastAsia"/>
        </w:rPr>
        <w:t>【不明白吗？还有三十发的事情？</w:t>
      </w:r>
    </w:p>
    <w:p w:rsidR="009C1EAC" w:rsidRDefault="009C1EAC" w:rsidP="00CB6299">
      <w:pPr>
        <w:rPr>
          <w:rFonts w:ascii="Arial" w:hAnsi="Arial" w:cs="Arial"/>
        </w:rPr>
      </w:pPr>
      <w:r>
        <w:rPr>
          <w:rFonts w:ascii="Arial" w:hAnsi="Arial" w:cs="Arial" w:hint="eastAsia"/>
        </w:rPr>
        <w:t>把这些都躲开逃掉就是你赢了，至少，今天是这样的。】</w:t>
      </w:r>
    </w:p>
    <w:p w:rsidR="009C1EAC" w:rsidRDefault="009C1EAC" w:rsidP="00CB6299">
      <w:pPr>
        <w:rPr>
          <w:rFonts w:ascii="Arial" w:hAnsi="Arial" w:cs="Arial"/>
        </w:rPr>
      </w:pPr>
      <w:r>
        <w:rPr>
          <w:rFonts w:ascii="Arial" w:hAnsi="Arial" w:cs="Arial" w:hint="eastAsia"/>
        </w:rPr>
        <w:t>“…………只是今天吗？明天还有吧……………”</w:t>
      </w:r>
    </w:p>
    <w:p w:rsidR="009C1EAC" w:rsidRDefault="009C1EAC" w:rsidP="00CB6299">
      <w:pPr>
        <w:rPr>
          <w:rFonts w:ascii="Arial" w:hAnsi="Arial" w:cs="Arial"/>
        </w:rPr>
      </w:pPr>
      <w:r>
        <w:rPr>
          <w:rFonts w:ascii="Arial" w:hAnsi="Arial" w:cs="Arial" w:hint="eastAsia"/>
        </w:rPr>
        <w:t>紧锁眉头烦恼的草十郎。</w:t>
      </w:r>
    </w:p>
    <w:p w:rsidR="009C1EAC" w:rsidRDefault="009C1EAC" w:rsidP="00CB6299">
      <w:pPr>
        <w:rPr>
          <w:rFonts w:ascii="Arial" w:hAnsi="Arial" w:cs="Arial"/>
        </w:rPr>
      </w:pPr>
      <w:r>
        <w:rPr>
          <w:rFonts w:ascii="Arial" w:hAnsi="Arial" w:cs="Arial" w:hint="eastAsia"/>
        </w:rPr>
        <w:t>也看不出很恐慌，果然从根本上就没有危机感的态度吧。青子也稍稍皱了皱眉。</w:t>
      </w:r>
    </w:p>
    <w:p w:rsidR="009C1EAC" w:rsidRDefault="009C1EAC" w:rsidP="00CB6299">
      <w:pPr>
        <w:rPr>
          <w:rFonts w:ascii="Arial" w:hAnsi="Arial" w:cs="Arial"/>
        </w:rPr>
      </w:pPr>
      <w:r>
        <w:rPr>
          <w:rFonts w:ascii="Arial" w:hAnsi="Arial" w:cs="Arial" w:hint="eastAsia"/>
        </w:rPr>
        <w:t>果然这家伙理解不了，</w:t>
      </w:r>
    </w:p>
    <w:p w:rsidR="009C1EAC" w:rsidRDefault="009C1EAC" w:rsidP="00CB6299">
      <w:pPr>
        <w:rPr>
          <w:rFonts w:ascii="Arial" w:hAnsi="Arial" w:cs="Arial"/>
        </w:rPr>
      </w:pPr>
      <w:r>
        <w:rPr>
          <w:rFonts w:ascii="Arial" w:hAnsi="Arial" w:cs="Arial" w:hint="eastAsia"/>
        </w:rPr>
        <w:t>【已经做好宣言了，自由时间到此结束喽。</w:t>
      </w:r>
    </w:p>
    <w:p w:rsidR="009C1EAC" w:rsidRDefault="009C1EAC" w:rsidP="00CB6299">
      <w:pPr>
        <w:rPr>
          <w:rFonts w:ascii="Arial" w:hAnsi="Arial" w:cs="Arial"/>
        </w:rPr>
      </w:pPr>
      <w:r>
        <w:rPr>
          <w:rFonts w:ascii="Arial" w:hAnsi="Arial" w:cs="Arial" w:hint="eastAsia"/>
        </w:rPr>
        <w:t>虽然还没骂够，但，这边也没什么时间了。你也差不多该放弃了吧。】</w:t>
      </w:r>
    </w:p>
    <w:p w:rsidR="009C1EAC" w:rsidRDefault="009C1EAC" w:rsidP="00CB6299">
      <w:pPr>
        <w:rPr>
          <w:rFonts w:ascii="Arial" w:hAnsi="Arial" w:cs="Arial"/>
        </w:rPr>
      </w:pPr>
      <w:r>
        <w:rPr>
          <w:rFonts w:ascii="Arial" w:hAnsi="Arial" w:cs="Arial" w:hint="eastAsia"/>
        </w:rPr>
        <w:t>总觉得，这个迟缓的情景剧似乎还是有某种意图似的。</w:t>
      </w:r>
    </w:p>
    <w:p w:rsidR="009C1EAC" w:rsidRDefault="009C1EAC" w:rsidP="00CB6299">
      <w:pPr>
        <w:rPr>
          <w:rFonts w:ascii="Arial" w:hAnsi="Arial" w:cs="Arial"/>
        </w:rPr>
      </w:pPr>
      <w:r>
        <w:rPr>
          <w:rFonts w:ascii="Arial" w:hAnsi="Arial" w:cs="Arial" w:hint="eastAsia"/>
        </w:rPr>
        <w:t>既不周全也不乞求饶命，诅咒杀人者的时间。</w:t>
      </w:r>
    </w:p>
    <w:p w:rsidR="009C1EAC" w:rsidRDefault="009C1EAC" w:rsidP="00CB6299">
      <w:pPr>
        <w:rPr>
          <w:rFonts w:ascii="Arial" w:hAnsi="Arial" w:cs="Arial"/>
        </w:rPr>
      </w:pPr>
      <w:r>
        <w:rPr>
          <w:rFonts w:ascii="Arial" w:hAnsi="Arial" w:cs="Arial" w:hint="eastAsia"/>
        </w:rPr>
        <w:t>…………青子本来是很公正的，但这次感觉很无聊，所以公正机能没有好好运作起来。</w:t>
      </w:r>
    </w:p>
    <w:p w:rsidR="009C1EAC" w:rsidRDefault="009C1EAC" w:rsidP="00CB6299">
      <w:pPr>
        <w:rPr>
          <w:rFonts w:ascii="Arial" w:hAnsi="Arial" w:cs="Arial"/>
        </w:rPr>
      </w:pPr>
      <w:r>
        <w:rPr>
          <w:rFonts w:ascii="Arial" w:hAnsi="Arial" w:cs="Arial" w:hint="eastAsia"/>
        </w:rPr>
        <w:t>【总之就是这么回事了，</w:t>
      </w:r>
    </w:p>
    <w:p w:rsidR="009C1EAC" w:rsidRDefault="009C1EAC" w:rsidP="00CB6299">
      <w:pPr>
        <w:rPr>
          <w:rFonts w:ascii="Arial" w:hAnsi="Arial" w:cs="Arial"/>
        </w:rPr>
      </w:pPr>
      <w:r>
        <w:rPr>
          <w:rFonts w:ascii="Arial" w:hAnsi="Arial" w:cs="Arial"/>
        </w:rPr>
        <w:t>——</w:t>
      </w:r>
      <w:r>
        <w:rPr>
          <w:rFonts w:ascii="Arial" w:hAnsi="Arial" w:cs="Arial" w:hint="eastAsia"/>
        </w:rPr>
        <w:t>那，狩猎时间继续开始了。】</w:t>
      </w:r>
    </w:p>
    <w:p w:rsidR="009C1EAC" w:rsidRDefault="009C1EAC" w:rsidP="00CB6299">
      <w:pPr>
        <w:rPr>
          <w:rFonts w:ascii="Arial" w:hAnsi="Arial" w:cs="Arial"/>
        </w:rPr>
      </w:pPr>
      <w:r>
        <w:rPr>
          <w:rFonts w:ascii="Arial" w:hAnsi="Arial" w:cs="Arial" w:hint="eastAsia"/>
        </w:rPr>
        <w:t>排除了感情的声音，冷酷的眼瞳盯紧了猎物。</w:t>
      </w:r>
    </w:p>
    <w:p w:rsidR="009C1EAC" w:rsidRDefault="009C1EAC" w:rsidP="00CB6299">
      <w:pPr>
        <w:rPr>
          <w:rFonts w:ascii="Arial" w:hAnsi="Arial" w:cs="Arial"/>
        </w:rPr>
      </w:pPr>
      <w:r>
        <w:rPr>
          <w:rFonts w:ascii="Arial" w:hAnsi="Arial" w:cs="Arial" w:hint="eastAsia"/>
        </w:rPr>
        <w:t>这次青子是认真的要把自己杀死。这一现实，草十郎充分感觉到了。</w:t>
      </w:r>
    </w:p>
    <w:p w:rsidR="009C1EAC" w:rsidRDefault="009C1EAC" w:rsidP="00CB6299">
      <w:pPr>
        <w:rPr>
          <w:rFonts w:ascii="Arial" w:hAnsi="Arial" w:cs="Arial"/>
        </w:rPr>
      </w:pPr>
    </w:p>
    <w:p w:rsidR="009C1EAC" w:rsidRDefault="009C1EAC" w:rsidP="00CB6299">
      <w:pPr>
        <w:rPr>
          <w:rFonts w:ascii="Arial" w:hAnsi="Arial" w:cs="Arial"/>
        </w:rPr>
      </w:pPr>
    </w:p>
    <w:p w:rsidR="009C1EAC" w:rsidRDefault="009C1EAC" w:rsidP="00CB6299">
      <w:pPr>
        <w:rPr>
          <w:rFonts w:ascii="Arial" w:hAnsi="Arial" w:cs="Arial"/>
        </w:rPr>
      </w:pPr>
    </w:p>
    <w:p w:rsidR="009C1EAC" w:rsidRDefault="009C1EAC" w:rsidP="00CB6299">
      <w:pPr>
        <w:rPr>
          <w:rFonts w:ascii="Arial" w:hAnsi="Arial" w:cs="Arial"/>
        </w:rPr>
      </w:pPr>
    </w:p>
    <w:p w:rsidR="009C1EAC" w:rsidRDefault="009C1EAC" w:rsidP="00CB6299">
      <w:pPr>
        <w:rPr>
          <w:rFonts w:ascii="Arial" w:hAnsi="Arial" w:cs="Arial"/>
        </w:rPr>
      </w:pPr>
    </w:p>
    <w:p w:rsidR="009C1EAC" w:rsidRDefault="009C1EAC" w:rsidP="00CB6299">
      <w:pPr>
        <w:rPr>
          <w:rFonts w:ascii="Arial" w:hAnsi="Arial" w:cs="Arial"/>
        </w:rPr>
      </w:pPr>
    </w:p>
    <w:p w:rsidR="009C1EAC" w:rsidRDefault="009C1EAC" w:rsidP="00691A45">
      <w:pPr>
        <w:pStyle w:val="Title"/>
      </w:pPr>
      <w:r>
        <w:rPr>
          <w:rFonts w:hint="eastAsia"/>
        </w:rPr>
        <w:t>魔法使之夜</w:t>
      </w:r>
      <w:r w:rsidRPr="00691A45">
        <w:rPr>
          <w:rFonts w:hint="eastAsia"/>
        </w:rPr>
        <w:t>Ⅱ</w:t>
      </w:r>
    </w:p>
    <w:p w:rsidR="009C1EAC" w:rsidRDefault="009C1EAC" w:rsidP="00691A45">
      <w:r>
        <w:rPr>
          <w:rFonts w:hint="eastAsia"/>
        </w:rPr>
        <w:t>长长的梦之废墟里没有一个游客，她无力的、亡灵一般静静的踏足了这一领域。</w:t>
      </w:r>
    </w:p>
    <w:p w:rsidR="009C1EAC" w:rsidRDefault="009C1EAC" w:rsidP="00691A45">
      <w:r>
        <w:rPr>
          <w:rFonts w:hint="eastAsia"/>
        </w:rPr>
        <w:t>今夜无风，周围无人。</w:t>
      </w:r>
    </w:p>
    <w:p w:rsidR="009C1EAC" w:rsidRDefault="009C1EAC" w:rsidP="00691A45">
      <w:r>
        <w:rPr>
          <w:rFonts w:hint="eastAsia"/>
        </w:rPr>
        <w:t>尽管如此还是有杂音传来，她把两手合起，得意的笑了。</w:t>
      </w:r>
    </w:p>
    <w:p w:rsidR="009C1EAC" w:rsidRDefault="009C1EAC" w:rsidP="00691A45">
      <w:r>
        <w:rPr>
          <w:rFonts w:hint="eastAsia"/>
        </w:rPr>
        <w:t>合起的双手非常可爱，就像郁金香的花蕾一样。</w:t>
      </w:r>
    </w:p>
    <w:p w:rsidR="009C1EAC" w:rsidRDefault="009C1EAC" w:rsidP="00691A45">
      <w:r>
        <w:rPr>
          <w:rFonts w:hint="eastAsia"/>
        </w:rPr>
        <w:t>横在入口处的职员室里有一个脏了的镜子，镜子映出了这个好像花一样的动作。</w:t>
      </w:r>
    </w:p>
    <w:p w:rsidR="009C1EAC" w:rsidRDefault="009C1EAC" w:rsidP="00691A45">
      <w:r>
        <w:rPr>
          <w:rFonts w:hint="eastAsia"/>
        </w:rPr>
        <w:t>在它旁边，是锈迹斑斑的公告板。</w:t>
      </w:r>
    </w:p>
    <w:p w:rsidR="009C1EAC" w:rsidRDefault="009C1EAC" w:rsidP="00691A45">
      <w:r>
        <w:rPr>
          <w:rFonts w:hint="eastAsia"/>
        </w:rPr>
        <w:t>【今日入园人数：</w:t>
      </w:r>
      <w:r>
        <w:t>2</w:t>
      </w:r>
      <w:r>
        <w:rPr>
          <w:rFonts w:hint="eastAsia"/>
        </w:rPr>
        <w:t>人】</w:t>
      </w:r>
    </w:p>
    <w:p w:rsidR="009C1EAC" w:rsidRDefault="009C1EAC" w:rsidP="00691A45">
      <w:r>
        <w:rPr>
          <w:rFonts w:hint="eastAsia"/>
        </w:rPr>
        <w:t>【今日的</w:t>
      </w:r>
      <w:r>
        <w:t>XXXXX</w:t>
      </w:r>
      <w:r>
        <w:rPr>
          <w:rFonts w:hint="eastAsia"/>
        </w:rPr>
        <w:t>：</w:t>
      </w:r>
      <w:r>
        <w:t xml:space="preserve">  </w:t>
      </w:r>
      <w:r>
        <w:rPr>
          <w:rFonts w:hint="eastAsia"/>
        </w:rPr>
        <w:t>件】</w:t>
      </w:r>
    </w:p>
    <w:p w:rsidR="009C1EAC" w:rsidRDefault="009C1EAC" w:rsidP="00691A45">
      <w:r>
        <w:rPr>
          <w:rFonts w:hint="eastAsia"/>
        </w:rPr>
        <w:t>饱受风吹日晒的公告板无心的写下一笔。</w:t>
      </w:r>
    </w:p>
    <w:p w:rsidR="009C1EAC" w:rsidRDefault="009C1EAC" w:rsidP="00691A45">
      <w:r>
        <w:rPr>
          <w:rFonts w:hint="eastAsia"/>
        </w:rPr>
        <w:t>“今日的</w:t>
      </w:r>
      <w:r>
        <w:t>XXXXX</w:t>
      </w:r>
      <w:r>
        <w:rPr>
          <w:rFonts w:hint="eastAsia"/>
        </w:rPr>
        <w:t>”是从“死亡事故”等单词中选取一个相互替换的。</w:t>
      </w:r>
    </w:p>
    <w:p w:rsidR="009C1EAC" w:rsidRDefault="009C1EAC" w:rsidP="00691A45">
      <w:r>
        <w:rPr>
          <w:rFonts w:hint="eastAsia"/>
        </w:rPr>
        <w:t>已经无法使用的记录表。</w:t>
      </w:r>
    </w:p>
    <w:p w:rsidR="009C1EAC" w:rsidRDefault="009C1EAC" w:rsidP="00691A45">
      <w:r>
        <w:rPr>
          <w:rFonts w:hint="eastAsia"/>
        </w:rPr>
        <w:t>这到底是干什么用的，用了足足十秒来考虑，她把新的数字填了上去。</w:t>
      </w:r>
    </w:p>
    <w:p w:rsidR="009C1EAC" w:rsidRDefault="009C1EAC" w:rsidP="005258D4">
      <w:r>
        <w:rPr>
          <w:rFonts w:hint="eastAsia"/>
        </w:rPr>
        <w:t>【今日入园人数：</w:t>
      </w:r>
      <w:r>
        <w:t>3</w:t>
      </w:r>
      <w:r>
        <w:rPr>
          <w:rFonts w:hint="eastAsia"/>
        </w:rPr>
        <w:t>人】</w:t>
      </w:r>
    </w:p>
    <w:p w:rsidR="009C1EAC" w:rsidRDefault="009C1EAC" w:rsidP="005258D4">
      <w:r>
        <w:rPr>
          <w:rFonts w:hint="eastAsia"/>
        </w:rPr>
        <w:t>【今日的死亡事故：</w:t>
      </w:r>
      <w:r>
        <w:t xml:space="preserve">1 </w:t>
      </w:r>
      <w:r>
        <w:rPr>
          <w:rFonts w:hint="eastAsia"/>
        </w:rPr>
        <w:t>件】</w:t>
      </w:r>
    </w:p>
    <w:p w:rsidR="009C1EAC" w:rsidRDefault="009C1EAC" w:rsidP="005258D4">
      <w:r>
        <w:rPr>
          <w:rFonts w:hint="eastAsia"/>
        </w:rPr>
        <w:t>把差下的人数补齐，她露出了花一样的微笑。</w:t>
      </w:r>
    </w:p>
    <w:p w:rsidR="009C1EAC" w:rsidRDefault="009C1EAC" w:rsidP="005258D4">
      <w:r>
        <w:rPr>
          <w:rFonts w:hint="eastAsia"/>
        </w:rPr>
        <w:t>……………向着发出声音的地方挪动了脚步。</w:t>
      </w:r>
    </w:p>
    <w:p w:rsidR="009C1EAC" w:rsidRPr="005258D4" w:rsidRDefault="009C1EAC" w:rsidP="005258D4"/>
    <w:p w:rsidR="009C1EAC" w:rsidRDefault="009C1EAC" w:rsidP="00691A45">
      <w:r>
        <w:rPr>
          <w:rFonts w:hint="eastAsia"/>
        </w:rPr>
        <w:t>镜子屋里面发出像狂想曲一样的杂音，早已超过了十分钟。</w:t>
      </w:r>
    </w:p>
    <w:p w:rsidR="009C1EAC" w:rsidRDefault="009C1EAC" w:rsidP="00691A45">
      <w:r>
        <w:rPr>
          <w:rFonts w:hint="eastAsia"/>
        </w:rPr>
        <w:t>游乐园的入口处，一直保持着无人的状态。</w:t>
      </w:r>
    </w:p>
    <w:p w:rsidR="009C1EAC" w:rsidRDefault="009C1EAC" w:rsidP="00691A45">
      <w:r>
        <w:rPr>
          <w:rFonts w:hint="eastAsia"/>
        </w:rPr>
        <w:t>就结论来说，</w:t>
      </w:r>
    </w:p>
    <w:p w:rsidR="009C1EAC" w:rsidRDefault="009C1EAC" w:rsidP="00691A45">
      <w:r>
        <w:rPr>
          <w:rFonts w:hint="eastAsia"/>
        </w:rPr>
        <w:t>就算草十郎是世界上最幸运的男人，也没有逃脱的道理。</w:t>
      </w:r>
    </w:p>
    <w:p w:rsidR="009C1EAC" w:rsidRDefault="009C1EAC" w:rsidP="00691A45">
      <w:r>
        <w:rPr>
          <w:rFonts w:hint="eastAsia"/>
        </w:rPr>
        <w:t>但是，不知道哪里是计算好的，哪里是偶然的。</w:t>
      </w:r>
    </w:p>
    <w:p w:rsidR="009C1EAC" w:rsidRDefault="009C1EAC" w:rsidP="00691A45">
      <w:r>
        <w:rPr>
          <w:rFonts w:hint="eastAsia"/>
        </w:rPr>
        <w:t>而这一结果对准备这一计划的青子来说也没有想到。</w:t>
      </w:r>
    </w:p>
    <w:p w:rsidR="009C1EAC" w:rsidRDefault="009C1EAC" w:rsidP="00691A45">
      <w:r>
        <w:rPr>
          <w:rFonts w:hint="eastAsia"/>
        </w:rPr>
        <w:t>她想说的只有三条。</w:t>
      </w:r>
    </w:p>
    <w:p w:rsidR="009C1EAC" w:rsidRDefault="009C1EAC" w:rsidP="00691A45">
      <w:r>
        <w:rPr>
          <w:rFonts w:hint="eastAsia"/>
        </w:rPr>
        <w:t>比想象中的要花时间。</w:t>
      </w:r>
    </w:p>
    <w:p w:rsidR="009C1EAC" w:rsidRDefault="009C1EAC" w:rsidP="00691A45">
      <w:r>
        <w:rPr>
          <w:rFonts w:hint="eastAsia"/>
        </w:rPr>
        <w:t>比预想中的要顺手。</w:t>
      </w:r>
    </w:p>
    <w:p w:rsidR="009C1EAC" w:rsidRDefault="009C1EAC" w:rsidP="00691A45">
      <w:r>
        <w:rPr>
          <w:rFonts w:hint="eastAsia"/>
        </w:rPr>
        <w:t>再有，选择镜子屋是一个失败，这件事。</w:t>
      </w:r>
    </w:p>
    <w:p w:rsidR="009C1EAC" w:rsidRDefault="009C1EAC" w:rsidP="00691A45">
      <w:r>
        <w:rPr>
          <w:rFonts w:hint="eastAsia"/>
        </w:rPr>
        <w:t>对，要说有什么失败的地方的话，</w:t>
      </w:r>
    </w:p>
    <w:p w:rsidR="009C1EAC" w:rsidRDefault="009C1EAC" w:rsidP="00691A45">
      <w:r>
        <w:rPr>
          <w:rFonts w:hint="eastAsia"/>
        </w:rPr>
        <w:t>镜子屋作为狩猎场，虽然在地形方面可以说是无可挑剔。半吊子的她透过镜子看向自己，稍微有些焦躁起来。</w:t>
      </w:r>
    </w:p>
    <w:p w:rsidR="009C1EAC" w:rsidRDefault="009C1EAC" w:rsidP="00691A45">
      <w:r>
        <w:rPr>
          <w:rFonts w:hint="eastAsia"/>
        </w:rPr>
        <w:t>【呜啊！】</w:t>
      </w:r>
    </w:p>
    <w:p w:rsidR="009C1EAC" w:rsidRDefault="009C1EAC" w:rsidP="00691A45">
      <w:r>
        <w:rPr>
          <w:rFonts w:hint="eastAsia"/>
        </w:rPr>
        <w:t>在青子的右腕放出光的瞬间，草十郎逃向了眼前的楼梯。背后是连续的青色闪光。</w:t>
      </w:r>
    </w:p>
    <w:p w:rsidR="009C1EAC" w:rsidRDefault="009C1EAC" w:rsidP="00691A45">
      <w:r>
        <w:rPr>
          <w:rFonts w:hint="eastAsia"/>
        </w:rPr>
        <w:t>猎物忘我的爬上楼梯，猎人不慌不忙的追在后面。</w:t>
      </w:r>
    </w:p>
    <w:p w:rsidR="009C1EAC" w:rsidRDefault="009C1EAC" w:rsidP="00691A45">
      <w:r>
        <w:rPr>
          <w:rFonts w:hint="eastAsia"/>
        </w:rPr>
        <w:t>【</w:t>
      </w:r>
      <w:r>
        <w:t>——</w:t>
      </w:r>
      <w:r>
        <w:rPr>
          <w:rFonts w:hint="eastAsia"/>
        </w:rPr>
        <w:t>跟预定一样，不这样的话，之前的准备就没意义了。】</w:t>
      </w:r>
    </w:p>
    <w:p w:rsidR="009C1EAC" w:rsidRDefault="009C1EAC" w:rsidP="00691A45">
      <w:r>
        <w:rPr>
          <w:rFonts w:hint="eastAsia"/>
        </w:rPr>
        <w:t>很奔跑的草十郎相对照，青子慢慢走上了楼梯。</w:t>
      </w:r>
    </w:p>
    <w:p w:rsidR="009C1EAC" w:rsidRDefault="009C1EAC" w:rsidP="00691A45">
      <w:r>
        <w:rPr>
          <w:rFonts w:hint="eastAsia"/>
        </w:rPr>
        <w:t>青子并没有跑着追赶猎物，而是和猎物保持着一段距离。</w:t>
      </w:r>
    </w:p>
    <w:p w:rsidR="009C1EAC" w:rsidRDefault="009C1EAC" w:rsidP="00691A45">
      <w:r>
        <w:rPr>
          <w:rFonts w:hint="eastAsia"/>
        </w:rPr>
        <w:t>她对自己的命中率没有自信，对她来说最麻烦的就是猎物抱着你死我活的想法朝她突进。</w:t>
      </w:r>
    </w:p>
    <w:p w:rsidR="009C1EAC" w:rsidRDefault="009C1EAC" w:rsidP="00691A45">
      <w:r>
        <w:rPr>
          <w:rFonts w:hint="eastAsia"/>
        </w:rPr>
        <w:t>保持十米的距离的话就应该没问题了。</w:t>
      </w:r>
    </w:p>
    <w:p w:rsidR="009C1EAC" w:rsidRDefault="009C1EAC" w:rsidP="00691A45">
      <w:r>
        <w:rPr>
          <w:rFonts w:hint="eastAsia"/>
        </w:rPr>
        <w:t>在猎物接近过程中能发十发，打中四发不难。</w:t>
      </w:r>
    </w:p>
    <w:p w:rsidR="009C1EAC" w:rsidRDefault="009C1EAC" w:rsidP="00691A45">
      <w:r>
        <w:rPr>
          <w:rFonts w:hint="eastAsia"/>
        </w:rPr>
        <w:t>但是从刚才开始位置关系就有点棘手。</w:t>
      </w:r>
    </w:p>
    <w:p w:rsidR="009C1EAC" w:rsidRDefault="009C1EAC" w:rsidP="00691A45">
      <w:r>
        <w:rPr>
          <w:rFonts w:hint="eastAsia"/>
        </w:rPr>
        <w:t>这个距离，这个广阔的空间，没法迂回的话就只有突击了。有微小的可能，被对方就这么接近空手战起来的可能性也要考虑。</w:t>
      </w:r>
    </w:p>
    <w:p w:rsidR="009C1EAC" w:rsidRDefault="009C1EAC" w:rsidP="00691A45">
      <w:r>
        <w:rPr>
          <w:rFonts w:hint="eastAsia"/>
        </w:rPr>
        <w:t>现在，青子最大的武器就是右腕的魔弹。</w:t>
      </w:r>
    </w:p>
    <w:p w:rsidR="009C1EAC" w:rsidRDefault="009C1EAC" w:rsidP="00691A45">
      <w:r>
        <w:rPr>
          <w:rFonts w:hint="eastAsia"/>
        </w:rPr>
        <w:t>它的缺点在于一旦生成，距离就无法保持了。</w:t>
      </w:r>
    </w:p>
    <w:p w:rsidR="009C1EAC" w:rsidRDefault="009C1EAC" w:rsidP="00691A45">
      <w:r>
        <w:rPr>
          <w:rFonts w:hint="eastAsia"/>
        </w:rPr>
        <w:t>如果有靠近的情况的话，那就只有等猎物筋疲力尽，放弃的时候。</w:t>
      </w:r>
    </w:p>
    <w:p w:rsidR="009C1EAC" w:rsidRDefault="009C1EAC" w:rsidP="00691A45">
      <w:r>
        <w:rPr>
          <w:rFonts w:hint="eastAsia"/>
        </w:rPr>
        <w:t>贯通腿部，射穿背部。</w:t>
      </w:r>
    </w:p>
    <w:p w:rsidR="009C1EAC" w:rsidRDefault="009C1EAC" w:rsidP="00691A45">
      <w:r>
        <w:rPr>
          <w:rFonts w:hint="eastAsia"/>
        </w:rPr>
        <w:t>或者说，被这个迷宫所屈服。</w:t>
      </w:r>
    </w:p>
    <w:p w:rsidR="009C1EAC" w:rsidRDefault="009C1EAC" w:rsidP="00691A45">
      <w:r>
        <w:rPr>
          <w:rFonts w:hint="eastAsia"/>
        </w:rPr>
        <w:t>当有伤的目标无法跑动的时候，这场狩猎才接近结束。</w:t>
      </w:r>
    </w:p>
    <w:p w:rsidR="009C1EAC" w:rsidRDefault="009C1EAC" w:rsidP="00691A45">
      <w:r>
        <w:rPr>
          <w:rFonts w:hint="eastAsia"/>
        </w:rPr>
        <w:t>【</w:t>
      </w:r>
      <w:r>
        <w:t>————</w:t>
      </w:r>
      <w:r>
        <w:rPr>
          <w:rFonts w:hint="eastAsia"/>
        </w:rPr>
        <w:t>！】</w:t>
      </w:r>
    </w:p>
    <w:p w:rsidR="009C1EAC" w:rsidRDefault="009C1EAC" w:rsidP="00691A45">
      <w:r>
        <w:rPr>
          <w:rFonts w:hint="eastAsia"/>
        </w:rPr>
        <w:t>另一边，草十郎忍住悲鸣在迷宫里面飞奔着。</w:t>
      </w:r>
    </w:p>
    <w:p w:rsidR="009C1EAC" w:rsidRDefault="009C1EAC" w:rsidP="00691A45">
      <w:r>
        <w:rPr>
          <w:rFonts w:hint="eastAsia"/>
        </w:rPr>
        <w:t>不说以出口为目标，单是跑起来就很困难。</w:t>
      </w:r>
    </w:p>
    <w:p w:rsidR="009C1EAC" w:rsidRDefault="009C1EAC" w:rsidP="00691A45">
      <w:r>
        <w:rPr>
          <w:rFonts w:hint="eastAsia"/>
        </w:rPr>
        <w:t>【疼！】</w:t>
      </w:r>
    </w:p>
    <w:p w:rsidR="009C1EAC" w:rsidRDefault="009C1EAC" w:rsidP="00691A45">
      <w:r>
        <w:rPr>
          <w:rFonts w:hint="eastAsia"/>
        </w:rPr>
        <w:t>看上去是长长的延伸出去的道路，跑过去就会撞到镜子上。</w:t>
      </w:r>
    </w:p>
    <w:p w:rsidR="009C1EAC" w:rsidRDefault="009C1EAC" w:rsidP="00691A45">
      <w:r>
        <w:rPr>
          <w:rFonts w:hint="eastAsia"/>
        </w:rPr>
        <w:t>急忙向右边转过去。</w:t>
      </w:r>
    </w:p>
    <w:p w:rsidR="009C1EAC" w:rsidRDefault="009C1EAC" w:rsidP="00691A45">
      <w:r>
        <w:rPr>
          <w:rFonts w:hint="eastAsia"/>
        </w:rPr>
        <w:t>【好疼！】</w:t>
      </w:r>
    </w:p>
    <w:p w:rsidR="009C1EAC" w:rsidRDefault="009C1EAC" w:rsidP="00691A45">
      <w:r>
        <w:rPr>
          <w:rFonts w:hint="eastAsia"/>
        </w:rPr>
        <w:t>草十郎揉着前额，伸出另一只手，确认了面前的墙壁。</w:t>
      </w:r>
    </w:p>
    <w:p w:rsidR="009C1EAC" w:rsidRDefault="009C1EAC" w:rsidP="00691A45">
      <w:r>
        <w:rPr>
          <w:rFonts w:hint="eastAsia"/>
        </w:rPr>
        <w:t>【！】</w:t>
      </w:r>
    </w:p>
    <w:p w:rsidR="009C1EAC" w:rsidRDefault="009C1EAC" w:rsidP="00691A45">
      <w:r>
        <w:rPr>
          <w:rFonts w:hint="eastAsia"/>
        </w:rPr>
        <w:t>一瞬间从左边飞过来了逗号一样的飞弹，擦着身子过去了。</w:t>
      </w:r>
    </w:p>
    <w:p w:rsidR="009C1EAC" w:rsidRDefault="009C1EAC" w:rsidP="00691A45">
      <w:r>
        <w:rPr>
          <w:rFonts w:hint="eastAsia"/>
        </w:rPr>
        <w:t>【哈</w:t>
      </w:r>
      <w:r>
        <w:t>——</w:t>
      </w:r>
      <w:r>
        <w:rPr>
          <w:rFonts w:hint="eastAsia"/>
        </w:rPr>
        <w:t>哈</w:t>
      </w:r>
      <w:r>
        <w:t>——</w:t>
      </w:r>
      <w:r>
        <w:rPr>
          <w:rFonts w:hint="eastAsia"/>
        </w:rPr>
        <w:t>】</w:t>
      </w:r>
    </w:p>
    <w:p w:rsidR="009C1EAC" w:rsidRDefault="009C1EAC" w:rsidP="00691A45">
      <w:r>
        <w:rPr>
          <w:rFonts w:hint="eastAsia"/>
        </w:rPr>
        <w:t>靠近的脚步声停住了，在想办法前先跑了再说。</w:t>
      </w:r>
    </w:p>
    <w:p w:rsidR="009C1EAC" w:rsidRDefault="009C1EAC" w:rsidP="00691A45">
      <w:r>
        <w:rPr>
          <w:rFonts w:hint="eastAsia"/>
        </w:rPr>
        <w:t>现在真的很疲劳了。</w:t>
      </w:r>
    </w:p>
    <w:p w:rsidR="009C1EAC" w:rsidRDefault="009C1EAC" w:rsidP="00691A45">
      <w:r>
        <w:rPr>
          <w:rFonts w:hint="eastAsia"/>
        </w:rPr>
        <w:t>可以闻到后面头发烧焦了的气味。</w:t>
      </w:r>
    </w:p>
    <w:p w:rsidR="009C1EAC" w:rsidRDefault="009C1EAC" w:rsidP="00691A45">
      <w:r>
        <w:rPr>
          <w:rFonts w:hint="eastAsia"/>
        </w:rPr>
        <w:t>一定是自己运气好。或者说太差了。</w:t>
      </w:r>
    </w:p>
    <w:p w:rsidR="009C1EAC" w:rsidRDefault="009C1EAC" w:rsidP="00691A45">
      <w:r>
        <w:rPr>
          <w:rFonts w:hint="eastAsia"/>
        </w:rPr>
        <w:t>如果运气也分种类的化，那现在这种事态肯定无法归类。</w:t>
      </w:r>
    </w:p>
    <w:p w:rsidR="009C1EAC" w:rsidRDefault="009C1EAC" w:rsidP="00691A45">
      <w:r>
        <w:rPr>
          <w:rFonts w:hint="eastAsia"/>
        </w:rPr>
        <w:t>镜子屋的二楼是巨大的类似旋涡状的结构，从外往里面包围起来，总之不是向右拐就是向左拐。</w:t>
      </w:r>
    </w:p>
    <w:p w:rsidR="009C1EAC" w:rsidRDefault="009C1EAC" w:rsidP="00691A45">
      <w:r>
        <w:rPr>
          <w:rFonts w:hint="eastAsia"/>
        </w:rPr>
        <w:t>走到之前就已经碰到尽头了，不断逃不断逃还是在被追着，蜗牛壳一样的断头台。</w:t>
      </w:r>
    </w:p>
    <w:p w:rsidR="009C1EAC" w:rsidRDefault="009C1EAC" w:rsidP="00691A45">
      <w:r>
        <w:rPr>
          <w:rFonts w:hint="eastAsia"/>
        </w:rPr>
        <w:t>【………………】</w:t>
      </w:r>
    </w:p>
    <w:p w:rsidR="009C1EAC" w:rsidRDefault="009C1EAC" w:rsidP="00691A45">
      <w:r>
        <w:rPr>
          <w:rFonts w:hint="eastAsia"/>
        </w:rPr>
        <w:t>压抑着悲鸣，抱怨的话已经说不出来了。不论如何都要被杀了，但草十郎好像不明白这个道理似的。心想只要在坚持个几分几秒，自己努力的话说不定就能继续…………</w:t>
      </w:r>
    </w:p>
    <w:p w:rsidR="009C1EAC" w:rsidRPr="00D47649" w:rsidRDefault="009C1EAC" w:rsidP="00691A45">
      <w:r>
        <w:rPr>
          <w:rFonts w:hint="eastAsia"/>
        </w:rPr>
        <w:t>总之跑起来，不论装上几次镜子都要跑起来。冲撞弄得自己眼冒金星，额头上已经流血了。尽管如此还是再跑。只有数秒的疼痛，鲁莽的跑起来跑起来，手已经被破碎的透明的墙壁割破。身体也已经觉察到了极限，告诉自己已经再也跑不动了。</w:t>
      </w:r>
    </w:p>
    <w:p w:rsidR="009C1EAC" w:rsidRDefault="009C1EAC" w:rsidP="00691A45">
      <w:r>
        <w:rPr>
          <w:rFonts w:hint="eastAsia"/>
        </w:rPr>
        <w:t>【哈，哈</w:t>
      </w:r>
      <w:r>
        <w:t>——</w:t>
      </w:r>
      <w:r>
        <w:rPr>
          <w:rFonts w:hint="eastAsia"/>
        </w:rPr>
        <w:t>】</w:t>
      </w:r>
    </w:p>
    <w:p w:rsidR="009C1EAC" w:rsidRDefault="009C1EAC" w:rsidP="00691A45">
      <w:r>
        <w:rPr>
          <w:rFonts w:hint="eastAsia"/>
        </w:rPr>
        <w:t>结果，仅仅六十米距离的全力奔跑就已经上气不接下气了。</w:t>
      </w:r>
    </w:p>
    <w:p w:rsidR="009C1EAC" w:rsidRDefault="009C1EAC" w:rsidP="00691A45">
      <w:r>
        <w:rPr>
          <w:rFonts w:hint="eastAsia"/>
        </w:rPr>
        <w:t>然而，怎么想都不该正面冲突。不管怎么异常都不过分。不知道是谁在开这种性质恶劣的玩笑，本来还决定了回头说我做的太过分了请原谅之类的话。头脑一片空白，身体变重了，又传来了撞击的声音，现在的话肯定是必须停下的时候了。</w:t>
      </w:r>
    </w:p>
    <w:p w:rsidR="009C1EAC" w:rsidRDefault="009C1EAC" w:rsidP="00691A45">
      <w:r>
        <w:rPr>
          <w:rFonts w:hint="eastAsia"/>
        </w:rPr>
        <w:t>草十郎打了一个冷战，</w:t>
      </w:r>
    </w:p>
    <w:p w:rsidR="009C1EAC" w:rsidRDefault="009C1EAC" w:rsidP="00691A45">
      <w:r>
        <w:rPr>
          <w:rFonts w:hint="eastAsia"/>
        </w:rPr>
        <w:t>头被打到了一样，被死亡触摸的感觉。</w:t>
      </w:r>
    </w:p>
    <w:p w:rsidR="009C1EAC" w:rsidRDefault="009C1EAC" w:rsidP="00691A45">
      <w:r>
        <w:rPr>
          <w:rFonts w:hint="eastAsia"/>
        </w:rPr>
        <w:t>【</w:t>
      </w:r>
      <w:r>
        <w:t>————</w:t>
      </w:r>
      <w:r>
        <w:rPr>
          <w:rFonts w:hint="eastAsia"/>
        </w:rPr>
        <w:t>】</w:t>
      </w:r>
    </w:p>
    <w:p w:rsidR="009C1EAC" w:rsidRDefault="009C1EAC" w:rsidP="00691A45">
      <w:r>
        <w:rPr>
          <w:rFonts w:hint="eastAsia"/>
        </w:rPr>
        <w:t>并不是说什么大话，草十郎知道这种恶寒一样讨厌的感觉。</w:t>
      </w:r>
    </w:p>
    <w:p w:rsidR="009C1EAC" w:rsidRDefault="009C1EAC" w:rsidP="00691A45">
      <w:r>
        <w:rPr>
          <w:rFonts w:hint="eastAsia"/>
        </w:rPr>
        <w:t>毕竟从来到这个町到现在，还是碰到过一两次差点死掉的情况的。</w:t>
      </w:r>
    </w:p>
    <w:p w:rsidR="009C1EAC" w:rsidRDefault="009C1EAC" w:rsidP="00691A45">
      <w:r>
        <w:rPr>
          <w:rFonts w:hint="eastAsia"/>
        </w:rPr>
        <w:t>在上下班高峰期，道路上汽车都混杂在一起的车站路口。对不知道交通规则的草十郎来说，那个状态和现在被追赶的状态没有多大差别。</w:t>
      </w:r>
    </w:p>
    <w:p w:rsidR="009C1EAC" w:rsidRDefault="009C1EAC" w:rsidP="00691A45">
      <w:r>
        <w:rPr>
          <w:rFonts w:hint="eastAsia"/>
        </w:rPr>
        <w:t>他已经不是那种不知道生命和恐怖为何物的小孩子了。</w:t>
      </w:r>
    </w:p>
    <w:p w:rsidR="009C1EAC" w:rsidRDefault="009C1EAC" w:rsidP="00691A45">
      <w:r>
        <w:rPr>
          <w:rFonts w:hint="eastAsia"/>
        </w:rPr>
        <w:t>一个人格已经定型并拥有知性的人来说，某一天突然被放到完全不同的文化圈里就是这样。</w:t>
      </w:r>
    </w:p>
    <w:p w:rsidR="009C1EAC" w:rsidRDefault="009C1EAC" w:rsidP="00691A45">
      <w:r>
        <w:rPr>
          <w:rFonts w:hint="eastAsia"/>
        </w:rPr>
        <w:t>对这个町来说理所当然的东西</w:t>
      </w:r>
      <w:r>
        <w:t>——</w:t>
      </w:r>
      <w:r>
        <w:rPr>
          <w:rFonts w:hint="eastAsia"/>
        </w:rPr>
        <w:t>为了保障安全设置的公共机构和规章，对他来说这是“未知”的威胁。</w:t>
      </w:r>
    </w:p>
    <w:p w:rsidR="009C1EAC" w:rsidRDefault="009C1EAC" w:rsidP="00691A45">
      <w:r>
        <w:rPr>
          <w:rFonts w:hint="eastAsia"/>
        </w:rPr>
        <w:t>所以，要去习惯。</w:t>
      </w:r>
    </w:p>
    <w:p w:rsidR="009C1EAC" w:rsidRDefault="009C1EAC" w:rsidP="00691A45">
      <w:r>
        <w:rPr>
          <w:rFonts w:hint="eastAsia"/>
        </w:rPr>
        <w:t>想要直接抱怨出来的不满有很多。</w:t>
      </w:r>
    </w:p>
    <w:p w:rsidR="009C1EAC" w:rsidRPr="008D4002" w:rsidRDefault="009C1EAC" w:rsidP="00691A45">
      <w:pPr>
        <w:rPr>
          <w:color w:val="FF0000"/>
        </w:rPr>
      </w:pPr>
      <w:r w:rsidRPr="008D4002">
        <w:rPr>
          <w:rFonts w:hint="eastAsia"/>
          <w:color w:val="FF0000"/>
        </w:rPr>
        <w:t>完全是不需要的东西，完全是无法估量其价值的东西。那就是充满危险位置的世界。</w:t>
      </w:r>
    </w:p>
    <w:p w:rsidR="009C1EAC" w:rsidRDefault="009C1EAC" w:rsidP="00691A45">
      <w:r>
        <w:rPr>
          <w:rFonts w:hint="eastAsia"/>
        </w:rPr>
        <w:t>便利店里有许多的日用杂货，对他来说这才是最大的优秀“道具”。</w:t>
      </w:r>
    </w:p>
    <w:p w:rsidR="009C1EAC" w:rsidRDefault="009C1EAC" w:rsidP="00691A45">
      <w:r>
        <w:rPr>
          <w:rFonts w:hint="eastAsia"/>
        </w:rPr>
        <w:t>文明到了一定水准之上，人类所拥有的危机感就会被麻痹了。</w:t>
      </w:r>
    </w:p>
    <w:p w:rsidR="009C1EAC" w:rsidRDefault="009C1EAC" w:rsidP="00691A45">
      <w:r>
        <w:rPr>
          <w:rFonts w:hint="eastAsia"/>
        </w:rPr>
        <w:t>被温饱，便利进驻的街道从某些方面来讲，对在乡下长大的草十郎来说是毒一样的东西。</w:t>
      </w:r>
    </w:p>
    <w:p w:rsidR="009C1EAC" w:rsidRDefault="009C1EAC" w:rsidP="00691A45">
      <w:r>
        <w:rPr>
          <w:rFonts w:hint="eastAsia"/>
        </w:rPr>
        <w:t>而且不幸的是，他没有享受便利的从容。</w:t>
      </w:r>
    </w:p>
    <w:p w:rsidR="009C1EAC" w:rsidRDefault="009C1EAC" w:rsidP="00691A45">
      <w:r>
        <w:rPr>
          <w:rFonts w:hint="eastAsia"/>
        </w:rPr>
        <w:t>很容易搞错使用方法，引起一些唐突的，谁都不想的事故。都市的所谓便利一直都有一种违和感存在。</w:t>
      </w:r>
    </w:p>
    <w:p w:rsidR="009C1EAC" w:rsidRDefault="009C1EAC" w:rsidP="00691A45">
      <w:r>
        <w:rPr>
          <w:rFonts w:hint="eastAsia"/>
        </w:rPr>
        <w:t>为什么？</w:t>
      </w:r>
    </w:p>
    <w:p w:rsidR="009C1EAC" w:rsidRDefault="009C1EAC" w:rsidP="00691A45">
      <w:r>
        <w:rPr>
          <w:rFonts w:hint="eastAsia"/>
        </w:rPr>
        <w:t>自己为什么会待在这里呢？</w:t>
      </w:r>
    </w:p>
    <w:p w:rsidR="009C1EAC" w:rsidRDefault="009C1EAC" w:rsidP="00691A45">
      <w:r>
        <w:rPr>
          <w:rFonts w:hint="eastAsia"/>
        </w:rPr>
        <w:t>【</w:t>
      </w:r>
      <w:r>
        <w:t>——</w:t>
      </w:r>
      <w:r>
        <w:rPr>
          <w:rFonts w:hint="eastAsia"/>
        </w:rPr>
        <w:t>啊】</w:t>
      </w:r>
    </w:p>
    <w:p w:rsidR="009C1EAC" w:rsidRDefault="009C1EAC" w:rsidP="00691A45">
      <w:r>
        <w:rPr>
          <w:rFonts w:hint="eastAsia"/>
        </w:rPr>
        <w:t>超过肉体极限了。</w:t>
      </w:r>
    </w:p>
    <w:p w:rsidR="009C1EAC" w:rsidRDefault="009C1EAC" w:rsidP="00691A45">
      <w:r>
        <w:rPr>
          <w:rFonts w:hint="eastAsia"/>
        </w:rPr>
        <w:t>结果，直到今天才注意到自己的真心。</w:t>
      </w:r>
    </w:p>
    <w:p w:rsidR="009C1EAC" w:rsidRDefault="009C1EAC" w:rsidP="00691A45">
      <w:r>
        <w:rPr>
          <w:rFonts w:hint="eastAsia"/>
        </w:rPr>
        <w:t>性命被人盯上的了，不知道是不是在这种状况下获得的启示。</w:t>
      </w:r>
    </w:p>
    <w:p w:rsidR="009C1EAC" w:rsidRDefault="009C1EAC" w:rsidP="00691A45">
      <w:r>
        <w:rPr>
          <w:rFonts w:hint="eastAsia"/>
        </w:rPr>
        <w:t>…………是啊，唐突发生的事情并不是从今天开始的。</w:t>
      </w:r>
    </w:p>
    <w:p w:rsidR="009C1EAC" w:rsidRDefault="009C1EAC" w:rsidP="00691A45">
      <w:r>
        <w:rPr>
          <w:rFonts w:hint="eastAsia"/>
        </w:rPr>
        <w:t>可能会死的事件发生在眼皮底下也并不是多稀奇的事情。</w:t>
      </w:r>
    </w:p>
    <w:p w:rsidR="009C1EAC" w:rsidRDefault="009C1EAC" w:rsidP="00691A45">
      <w:r>
        <w:rPr>
          <w:rFonts w:hint="eastAsia"/>
        </w:rPr>
        <w:t>本来安全就是需要支付一定代价才能得到的东西。</w:t>
      </w:r>
    </w:p>
    <w:p w:rsidR="009C1EAC" w:rsidRDefault="009C1EAC" w:rsidP="00691A45">
      <w:r>
        <w:rPr>
          <w:rFonts w:hint="eastAsia"/>
        </w:rPr>
        <w:t>只要还活着就要时常从另一个角度看一下。</w:t>
      </w:r>
    </w:p>
    <w:p w:rsidR="009C1EAC" w:rsidRDefault="009C1EAC" w:rsidP="00691A45">
      <w:r>
        <w:rPr>
          <w:rFonts w:hint="eastAsia"/>
        </w:rPr>
        <w:t>比如，像夜晚的街灯那样。</w:t>
      </w:r>
    </w:p>
    <w:p w:rsidR="009C1EAC" w:rsidRDefault="009C1EAC" w:rsidP="00691A45">
      <w:r>
        <w:rPr>
          <w:rFonts w:hint="eastAsia"/>
        </w:rPr>
        <w:t>到了早上，那很自然的就要收起亮光。</w:t>
      </w:r>
    </w:p>
    <w:p w:rsidR="009C1EAC" w:rsidRDefault="009C1EAC" w:rsidP="00691A45">
      <w:r>
        <w:rPr>
          <w:rFonts w:hint="eastAsia"/>
        </w:rPr>
        <w:t>正体不明的凶器毫不留情的攻击着。</w:t>
      </w:r>
    </w:p>
    <w:p w:rsidR="009C1EAC" w:rsidRDefault="009C1EAC" w:rsidP="00691A45">
      <w:r>
        <w:rPr>
          <w:rFonts w:hint="eastAsia"/>
        </w:rPr>
        <w:t>两天前的夜晚，被青色火焰包裹，并化成炭消失的人影又在脑袋里复苏了。</w:t>
      </w:r>
    </w:p>
    <w:p w:rsidR="009C1EAC" w:rsidRDefault="009C1EAC" w:rsidP="00691A45">
      <w:r>
        <w:rPr>
          <w:rFonts w:hint="eastAsia"/>
        </w:rPr>
        <w:t>草十郎开始觉得这是快要死的人所看到的走马灯了。</w:t>
      </w:r>
    </w:p>
    <w:p w:rsidR="009C1EAC" w:rsidRDefault="009C1EAC" w:rsidP="00691A45">
      <w:r>
        <w:rPr>
          <w:rFonts w:hint="eastAsia"/>
        </w:rPr>
        <w:t>总之先抬起头跑出迷宫吧。</w:t>
      </w:r>
    </w:p>
    <w:p w:rsidR="009C1EAC" w:rsidRDefault="009C1EAC" w:rsidP="00691A45">
      <w:r>
        <w:rPr>
          <w:rFonts w:hint="eastAsia"/>
        </w:rPr>
        <w:t>但是，又为了什么呢？</w:t>
      </w:r>
    </w:p>
    <w:p w:rsidR="009C1EAC" w:rsidRDefault="009C1EAC" w:rsidP="00691A45">
      <w:r>
        <w:rPr>
          <w:rFonts w:hint="eastAsia"/>
        </w:rPr>
        <w:t>【哈</w:t>
      </w:r>
      <w:r>
        <w:t>——</w:t>
      </w:r>
      <w:r>
        <w:rPr>
          <w:rFonts w:hint="eastAsia"/>
        </w:rPr>
        <w:t>哈</w:t>
      </w:r>
      <w:r>
        <w:t>——</w:t>
      </w:r>
      <w:r>
        <w:rPr>
          <w:rFonts w:hint="eastAsia"/>
        </w:rPr>
        <w:t>】</w:t>
      </w:r>
    </w:p>
    <w:p w:rsidR="009C1EAC" w:rsidRDefault="009C1EAC" w:rsidP="00691A45">
      <w:r>
        <w:rPr>
          <w:rFonts w:hint="eastAsia"/>
        </w:rPr>
        <w:t>虽然真实的感觉到心脏的痛苦，但还是在怀疑真实性。</w:t>
      </w:r>
    </w:p>
    <w:p w:rsidR="009C1EAC" w:rsidRDefault="009C1EAC" w:rsidP="00691A45">
      <w:r>
        <w:rPr>
          <w:rFonts w:hint="eastAsia"/>
        </w:rPr>
        <w:t>透过天窗看到的夜空就像是泥石流一样的青色染料，和草十郎所知道的的夜空既像又不像。</w:t>
      </w:r>
    </w:p>
    <w:p w:rsidR="009C1EAC" w:rsidRDefault="009C1EAC" w:rsidP="00691A45">
      <w:r>
        <w:rPr>
          <w:rFonts w:hint="eastAsia"/>
        </w:rPr>
        <w:t>【</w:t>
      </w:r>
      <w:r>
        <w:t>——</w:t>
      </w:r>
      <w:r>
        <w:rPr>
          <w:rFonts w:hint="eastAsia"/>
        </w:rPr>
        <w:t>哈】</w:t>
      </w:r>
    </w:p>
    <w:p w:rsidR="009C1EAC" w:rsidRDefault="009C1EAC" w:rsidP="00691A45">
      <w:r>
        <w:rPr>
          <w:rFonts w:hint="eastAsia"/>
        </w:rPr>
        <w:t>呼吸突然缓和了。</w:t>
      </w:r>
    </w:p>
    <w:p w:rsidR="009C1EAC" w:rsidRDefault="009C1EAC" w:rsidP="00691A45">
      <w:r>
        <w:rPr>
          <w:rFonts w:hint="eastAsia"/>
        </w:rPr>
        <w:t>草十郎自暴自弃的笑了，他心里已经有些东西撑不住了吧。</w:t>
      </w:r>
    </w:p>
    <w:p w:rsidR="009C1EAC" w:rsidRDefault="009C1EAC" w:rsidP="00691A45">
      <w:r>
        <w:rPr>
          <w:rFonts w:hint="eastAsia"/>
        </w:rPr>
        <w:t>因为，说到底，这些东西都无所谓了吧。</w:t>
      </w:r>
    </w:p>
    <w:p w:rsidR="009C1EAC" w:rsidRDefault="009C1EAC" w:rsidP="00691A45">
      <w:r>
        <w:rPr>
          <w:rFonts w:hint="eastAsia"/>
        </w:rPr>
        <w:t>尽管如此仍然在催促着腿向前进。原因就是对面的镜子又映出了她的身影。</w:t>
      </w:r>
    </w:p>
    <w:p w:rsidR="009C1EAC" w:rsidRDefault="009C1EAC" w:rsidP="00691A45">
      <w:r>
        <w:rPr>
          <w:rFonts w:hint="eastAsia"/>
        </w:rPr>
        <w:t>追逐起来就像猫和老鼠，草十郎在镜子迷宫里遁逃。</w:t>
      </w:r>
    </w:p>
    <w:p w:rsidR="009C1EAC" w:rsidRDefault="009C1EAC" w:rsidP="00691A45">
      <w:r>
        <w:rPr>
          <w:rFonts w:hint="eastAsia"/>
        </w:rPr>
        <w:t>那个，奇怪的没有现实感的感觉被逼跑了，留下了几分实感。</w:t>
      </w:r>
    </w:p>
    <w:p w:rsidR="009C1EAC" w:rsidRDefault="009C1EAC" w:rsidP="00691A45">
      <w:r>
        <w:rPr>
          <w:rFonts w:hint="eastAsia"/>
        </w:rPr>
        <w:t>第九发光弹，在草十郎的正右边点燃了。</w:t>
      </w:r>
    </w:p>
    <w:p w:rsidR="009C1EAC" w:rsidRDefault="009C1EAC" w:rsidP="00691A45">
      <w:r>
        <w:rPr>
          <w:rFonts w:hint="eastAsia"/>
        </w:rPr>
        <w:t>光并没有被镜子反射而是爆炸了，引起的冲击打到了草十郎背对着的墙壁上。</w:t>
      </w:r>
    </w:p>
    <w:p w:rsidR="009C1EAC" w:rsidRDefault="009C1EAC" w:rsidP="00691A45">
      <w:r>
        <w:rPr>
          <w:rFonts w:hint="eastAsia"/>
        </w:rPr>
        <w:t>毫无疑问，至今为止离“死”最近的一发。</w:t>
      </w:r>
    </w:p>
    <w:p w:rsidR="009C1EAC" w:rsidRDefault="009C1EAC" w:rsidP="00691A45">
      <w:r>
        <w:rPr>
          <w:rFonts w:hint="eastAsia"/>
        </w:rPr>
        <w:t>【疼……………！？】</w:t>
      </w:r>
    </w:p>
    <w:p w:rsidR="009C1EAC" w:rsidRDefault="009C1EAC" w:rsidP="00691A45">
      <w:r>
        <w:rPr>
          <w:rFonts w:hint="eastAsia"/>
        </w:rPr>
        <w:t>呻吟着倒在地上。</w:t>
      </w:r>
    </w:p>
    <w:p w:rsidR="009C1EAC" w:rsidRDefault="009C1EAC" w:rsidP="00691A45">
      <w:r>
        <w:rPr>
          <w:rFonts w:hint="eastAsia"/>
        </w:rPr>
        <w:t>背后电击似的疼。</w:t>
      </w:r>
    </w:p>
    <w:p w:rsidR="009C1EAC" w:rsidRDefault="009C1EAC" w:rsidP="00691A45">
      <w:r>
        <w:rPr>
          <w:rFonts w:hint="eastAsia"/>
        </w:rPr>
        <w:t>没有出血，只是“疼”的程度已经很幸运了。</w:t>
      </w:r>
    </w:p>
    <w:p w:rsidR="009C1EAC" w:rsidRDefault="009C1EAC" w:rsidP="00691A45">
      <w:r>
        <w:rPr>
          <w:rFonts w:hint="eastAsia"/>
        </w:rPr>
        <w:t>但是，身体不管怎么努力也动弹不了。</w:t>
      </w:r>
    </w:p>
    <w:p w:rsidR="009C1EAC" w:rsidRDefault="009C1EAC" w:rsidP="00691A45">
      <w:r>
        <w:rPr>
          <w:rFonts w:hint="eastAsia"/>
        </w:rPr>
        <w:t>不管是肉体还是精神都还没到极限。也没有到疼的起不来的程度。</w:t>
      </w:r>
    </w:p>
    <w:p w:rsidR="009C1EAC" w:rsidRDefault="009C1EAC" w:rsidP="00691A45">
      <w:r>
        <w:rPr>
          <w:rFonts w:hint="eastAsia"/>
        </w:rPr>
        <w:t>但是，倒在地上望向顶棚的窗户时，看到了昏暗的天空。</w:t>
      </w:r>
    </w:p>
    <w:p w:rsidR="009C1EAC" w:rsidRDefault="009C1EAC" w:rsidP="00691A45">
      <w:r>
        <w:rPr>
          <w:rFonts w:hint="eastAsia"/>
        </w:rPr>
        <w:t>在胸中翻转的是还不成熟感情，身体自顾自的叹息起来。</w:t>
      </w:r>
    </w:p>
    <w:p w:rsidR="009C1EAC" w:rsidRDefault="009C1EAC" w:rsidP="00691A45">
      <w:r>
        <w:rPr>
          <w:rFonts w:hint="eastAsia"/>
        </w:rPr>
        <w:t>……………啊啊，太难看了。</w:t>
      </w:r>
    </w:p>
    <w:p w:rsidR="009C1EAC" w:rsidRPr="00A41881" w:rsidRDefault="009C1EAC" w:rsidP="00691A45">
      <w:r>
        <w:rPr>
          <w:rFonts w:hint="eastAsia"/>
        </w:rPr>
        <w:t>这种东西，从现在开始的一生，要一直持续看下去。</w:t>
      </w:r>
    </w:p>
    <w:p w:rsidR="009C1EAC" w:rsidRDefault="009C1EAC" w:rsidP="00691A45">
      <w:r>
        <w:rPr>
          <w:rFonts w:hint="eastAsia"/>
        </w:rPr>
        <w:t>【</w:t>
      </w:r>
      <w:r>
        <w:t>——</w:t>
      </w:r>
      <w:r>
        <w:rPr>
          <w:rFonts w:hint="eastAsia"/>
        </w:rPr>
        <w:t>】</w:t>
      </w:r>
    </w:p>
    <w:p w:rsidR="009C1EAC" w:rsidRDefault="009C1EAC" w:rsidP="00691A45">
      <w:r>
        <w:rPr>
          <w:rFonts w:hint="eastAsia"/>
        </w:rPr>
        <w:t>紊乱的呼吸，像热量消退一样恢复了。</w:t>
      </w:r>
    </w:p>
    <w:p w:rsidR="009C1EAC" w:rsidRDefault="009C1EAC" w:rsidP="00691A45">
      <w:r>
        <w:rPr>
          <w:rFonts w:hint="eastAsia"/>
        </w:rPr>
        <w:t>简单点说，他已经放弃了。</w:t>
      </w:r>
    </w:p>
    <w:p w:rsidR="009C1EAC" w:rsidRDefault="009C1EAC" w:rsidP="00691A45">
      <w:r>
        <w:rPr>
          <w:rFonts w:hint="eastAsia"/>
        </w:rPr>
        <w:t>并不单单是指从追赶在身后的脚步声中逃走这种行为。大概，还有更大的，更根本的问题，他也放弃了。</w:t>
      </w:r>
    </w:p>
    <w:p w:rsidR="009C1EAC" w:rsidRDefault="009C1EAC" w:rsidP="00691A45">
      <w:r>
        <w:rPr>
          <w:rFonts w:hint="eastAsia"/>
        </w:rPr>
        <w:t>“嘛，被苍崎杀了的话，也不错。”</w:t>
      </w:r>
    </w:p>
    <w:p w:rsidR="009C1EAC" w:rsidRDefault="009C1EAC" w:rsidP="00691A45">
      <w:r>
        <w:rPr>
          <w:rFonts w:hint="eastAsia"/>
        </w:rPr>
        <w:t>对静希草十郎这种人来说，已经决定了什么的话，就不由的把感想流露出来了。</w:t>
      </w:r>
    </w:p>
    <w:p w:rsidR="009C1EAC" w:rsidRDefault="009C1EAC" w:rsidP="00691A45">
      <w:r>
        <w:rPr>
          <w:rFonts w:hint="eastAsia"/>
        </w:rPr>
        <w:t>……………还有些题外话，不夸张的说，这是对他来说，一生仅有一次的错误。</w:t>
      </w:r>
    </w:p>
    <w:p w:rsidR="009C1EAC" w:rsidRDefault="009C1EAC" w:rsidP="00691A45">
      <w:r>
        <w:rPr>
          <w:rFonts w:hint="eastAsia"/>
        </w:rPr>
        <w:t>呆呆的仰望着夜空，草十郎听见了渐渐接近的脚步声。</w:t>
      </w:r>
    </w:p>
    <w:p w:rsidR="009C1EAC" w:rsidRDefault="009C1EAC" w:rsidP="00691A45">
      <w:r>
        <w:rPr>
          <w:rFonts w:hint="eastAsia"/>
        </w:rPr>
        <w:t>【放弃了？】</w:t>
      </w:r>
    </w:p>
    <w:p w:rsidR="009C1EAC" w:rsidRDefault="009C1EAC" w:rsidP="00691A45">
      <w:r>
        <w:rPr>
          <w:rFonts w:hint="eastAsia"/>
        </w:rPr>
        <w:t>到现在为止最近的声音。</w:t>
      </w:r>
    </w:p>
    <w:p w:rsidR="009C1EAC" w:rsidRDefault="009C1EAC" w:rsidP="00691A45">
      <w:r>
        <w:rPr>
          <w:rFonts w:hint="eastAsia"/>
        </w:rPr>
        <w:t>这样就该落幕了，她走到倒在地上的草十郎眼前停下脚步。</w:t>
      </w:r>
    </w:p>
    <w:p w:rsidR="009C1EAC" w:rsidRDefault="009C1EAC" w:rsidP="00691A45">
      <w:r>
        <w:rPr>
          <w:rFonts w:hint="eastAsia"/>
        </w:rPr>
        <w:t>镶满镜子的通道非常暗，不知道她的表情是什么样的。</w:t>
      </w:r>
    </w:p>
    <w:p w:rsidR="009C1EAC" w:rsidRDefault="009C1EAC" w:rsidP="00691A45">
      <w:r>
        <w:rPr>
          <w:rFonts w:hint="eastAsia"/>
        </w:rPr>
        <w:t>草十郎什么也没说，仰望着眼前的杀人者。（渣卡破坏气氛，青子穿的是黑色紧身裤和连衣裙。）</w:t>
      </w:r>
    </w:p>
    <w:p w:rsidR="009C1EAC" w:rsidRDefault="009C1EAC" w:rsidP="00691A45">
      <w:r>
        <w:rPr>
          <w:rFonts w:hint="eastAsia"/>
        </w:rPr>
        <w:t>【…………不想回答倒是也没关系，不太像你啊，一般不是该问问为什么要杀你吗？】</w:t>
      </w:r>
    </w:p>
    <w:p w:rsidR="009C1EAC" w:rsidRDefault="009C1EAC" w:rsidP="00691A45">
      <w:r>
        <w:rPr>
          <w:rFonts w:hint="eastAsia"/>
        </w:rPr>
        <w:t>表情隐藏在阴影里的青子这么说道。</w:t>
      </w:r>
    </w:p>
    <w:p w:rsidR="009C1EAC" w:rsidRDefault="009C1EAC" w:rsidP="00691A45">
      <w:r>
        <w:rPr>
          <w:rFonts w:hint="eastAsia"/>
        </w:rPr>
        <w:t>【</w:t>
      </w:r>
      <w:r>
        <w:t>————</w:t>
      </w:r>
      <w:r>
        <w:rPr>
          <w:rFonts w:hint="eastAsia"/>
        </w:rPr>
        <w:t>】</w:t>
      </w:r>
    </w:p>
    <w:p w:rsidR="009C1EAC" w:rsidRDefault="009C1EAC" w:rsidP="00691A45">
      <w:r>
        <w:rPr>
          <w:rFonts w:hint="eastAsia"/>
        </w:rPr>
        <w:t>草十郎的眼睛猛地睁大了。</w:t>
      </w:r>
    </w:p>
    <w:p w:rsidR="009C1EAC" w:rsidRDefault="009C1EAC" w:rsidP="00691A45">
      <w:r>
        <w:rPr>
          <w:rFonts w:hint="eastAsia"/>
        </w:rPr>
        <w:t>被这么一说，才注意到这确实是很自然的疑问。</w:t>
      </w:r>
    </w:p>
    <w:p w:rsidR="009C1EAC" w:rsidRDefault="009C1EAC" w:rsidP="00691A45">
      <w:r>
        <w:rPr>
          <w:rFonts w:hint="eastAsia"/>
        </w:rPr>
        <w:t>多少通过气氛了解到大概是“秘密被知道了所以要杀你”的情况。但自己被追赶成这样，从人情上来讲至少要听听理由。</w:t>
      </w:r>
    </w:p>
    <w:p w:rsidR="009C1EAC" w:rsidRDefault="009C1EAC" w:rsidP="00691A45">
      <w:r>
        <w:rPr>
          <w:rFonts w:hint="eastAsia"/>
        </w:rPr>
        <w:t>【…………是吗，确实是这样吗？】</w:t>
      </w:r>
    </w:p>
    <w:p w:rsidR="009C1EAC" w:rsidRDefault="009C1EAC" w:rsidP="00691A45">
      <w:r>
        <w:rPr>
          <w:rFonts w:hint="eastAsia"/>
        </w:rPr>
        <w:t>“啊”这么肯定着。</w:t>
      </w:r>
    </w:p>
    <w:p w:rsidR="009C1EAC" w:rsidRDefault="009C1EAC" w:rsidP="00691A45">
      <w:r>
        <w:rPr>
          <w:rFonts w:hint="eastAsia"/>
        </w:rPr>
        <w:t>十分寂寞的愿望</w:t>
      </w:r>
      <w:r>
        <w:t>,</w:t>
      </w:r>
      <w:r>
        <w:rPr>
          <w:rFonts w:hint="eastAsia"/>
        </w:rPr>
        <w:t>草十郎的表情显示他已经放弃了。</w:t>
      </w:r>
    </w:p>
    <w:p w:rsidR="009C1EAC" w:rsidRDefault="009C1EAC" w:rsidP="00691A45">
      <w:r>
        <w:rPr>
          <w:rFonts w:hint="eastAsia"/>
        </w:rPr>
        <w:t>稍稍思考了一下。</w:t>
      </w:r>
    </w:p>
    <w:p w:rsidR="009C1EAC" w:rsidRDefault="009C1EAC" w:rsidP="00691A45"/>
    <w:p w:rsidR="009C1EAC" w:rsidRDefault="009C1EAC" w:rsidP="00691A45">
      <w:r>
        <w:rPr>
          <w:rFonts w:hint="eastAsia"/>
        </w:rPr>
        <w:t>【但是没有必要说了。我不想听，那种东西。】</w:t>
      </w:r>
    </w:p>
    <w:p w:rsidR="009C1EAC" w:rsidRDefault="009C1EAC" w:rsidP="00691A45">
      <w:r>
        <w:rPr>
          <w:rFonts w:hint="eastAsia"/>
        </w:rPr>
        <w:t>像大人一样，冷静的声音。</w:t>
      </w:r>
    </w:p>
    <w:p w:rsidR="009C1EAC" w:rsidRDefault="009C1EAC" w:rsidP="00691A45">
      <w:r>
        <w:rPr>
          <w:rFonts w:hint="eastAsia"/>
        </w:rPr>
        <w:t>【</w:t>
      </w:r>
      <w:r>
        <w:t>————</w:t>
      </w:r>
      <w:r>
        <w:rPr>
          <w:rFonts w:hint="eastAsia"/>
        </w:rPr>
        <w:t>】</w:t>
      </w:r>
    </w:p>
    <w:p w:rsidR="009C1EAC" w:rsidRDefault="009C1EAC" w:rsidP="00691A45">
      <w:r>
        <w:rPr>
          <w:rFonts w:hint="eastAsia"/>
        </w:rPr>
        <w:t>要说巧妙，确实是很巧妙的回答。</w:t>
      </w:r>
    </w:p>
    <w:p w:rsidR="009C1EAC" w:rsidRDefault="009C1EAC" w:rsidP="00691A45">
      <w:r>
        <w:rPr>
          <w:rFonts w:hint="eastAsia"/>
        </w:rPr>
        <w:t>【</w:t>
      </w:r>
      <w:r>
        <w:t>——</w:t>
      </w:r>
      <w:r>
        <w:rPr>
          <w:rFonts w:hint="eastAsia"/>
        </w:rPr>
        <w:t>是吗？</w:t>
      </w:r>
    </w:p>
    <w:p w:rsidR="009C1EAC" w:rsidRDefault="009C1EAC" w:rsidP="00691A45">
      <w:r>
        <w:rPr>
          <w:rFonts w:hint="eastAsia"/>
        </w:rPr>
        <w:t>那，要杀了你。死亡，不怕吗？】</w:t>
      </w:r>
    </w:p>
    <w:p w:rsidR="009C1EAC" w:rsidRDefault="009C1EAC" w:rsidP="00691A45">
      <w:r>
        <w:rPr>
          <w:rFonts w:hint="eastAsia"/>
        </w:rPr>
        <w:t>【肯定会害怕啊，毕竟很疼嘛。】</w:t>
      </w:r>
    </w:p>
    <w:p w:rsidR="009C1EAC" w:rsidRDefault="009C1EAC" w:rsidP="00691A45">
      <w:r>
        <w:rPr>
          <w:rFonts w:hint="eastAsia"/>
        </w:rPr>
        <w:t>草十郎很尖锐的抗议起来，</w:t>
      </w:r>
    </w:p>
    <w:p w:rsidR="009C1EAC" w:rsidRDefault="009C1EAC" w:rsidP="00691A45">
      <w:r>
        <w:rPr>
          <w:rFonts w:hint="eastAsia"/>
        </w:rPr>
        <w:t>【唔。】</w:t>
      </w:r>
    </w:p>
    <w:p w:rsidR="009C1EAC" w:rsidRDefault="009C1EAC" w:rsidP="00691A45">
      <w:r>
        <w:rPr>
          <w:rFonts w:hint="eastAsia"/>
        </w:rPr>
        <w:t>青子的表情变得不高兴了。也不知道是因为性格随便还是别的什么，少年对自己的感想很率直。</w:t>
      </w:r>
    </w:p>
    <w:p w:rsidR="009C1EAC" w:rsidRDefault="009C1EAC" w:rsidP="00691A45">
      <w:r>
        <w:rPr>
          <w:rFonts w:hint="eastAsia"/>
        </w:rPr>
        <w:t>【那就是怕喽，就算是我也感觉会怕。但是抱歉呐，忍着点吧。</w:t>
      </w:r>
    </w:p>
    <w:p w:rsidR="009C1EAC" w:rsidRDefault="009C1EAC" w:rsidP="00691A45">
      <w:r>
        <w:rPr>
          <w:rFonts w:hint="eastAsia"/>
        </w:rPr>
        <w:t>人要没了骂骂我也没关系，现在的我确实该骂…………在这方面跟你一样，都没有普通的道德观。所以，如果有需要的话连人也要杀。】</w:t>
      </w:r>
    </w:p>
    <w:p w:rsidR="009C1EAC" w:rsidRDefault="009C1EAC" w:rsidP="00691A45">
      <w:r>
        <w:rPr>
          <w:rFonts w:hint="eastAsia"/>
        </w:rPr>
        <w:t>淡淡的声音，草十郎的手指抽搐起来。</w:t>
      </w:r>
    </w:p>
    <w:p w:rsidR="009C1EAC" w:rsidRDefault="009C1EAC" w:rsidP="00691A45">
      <w:r>
        <w:rPr>
          <w:rFonts w:hint="eastAsia"/>
        </w:rPr>
        <w:t>原本完全放弃了的草十郎，听到这些话并没有表示同意。</w:t>
      </w:r>
    </w:p>
    <w:p w:rsidR="009C1EAC" w:rsidRDefault="009C1EAC" w:rsidP="00691A45">
      <w:r>
        <w:rPr>
          <w:rFonts w:hint="eastAsia"/>
        </w:rPr>
        <w:t>【杀人什么的可不好。】</w:t>
      </w:r>
    </w:p>
    <w:p w:rsidR="009C1EAC" w:rsidRDefault="009C1EAC" w:rsidP="00691A45">
      <w:r>
        <w:rPr>
          <w:rFonts w:hint="eastAsia"/>
        </w:rPr>
        <w:t>【所以啦，我说过我也知道的好不好。】</w:t>
      </w:r>
    </w:p>
    <w:p w:rsidR="009C1EAC" w:rsidRDefault="009C1EAC" w:rsidP="00691A45">
      <w:r>
        <w:rPr>
          <w:rFonts w:hint="eastAsia"/>
        </w:rPr>
        <w:t>青子的右腕抬了起来。</w:t>
      </w:r>
    </w:p>
    <w:p w:rsidR="009C1EAC" w:rsidRDefault="009C1EAC" w:rsidP="00691A45">
      <w:r>
        <w:rPr>
          <w:rFonts w:hint="eastAsia"/>
        </w:rPr>
        <w:t>刻印的光照到脸上。</w:t>
      </w:r>
    </w:p>
    <w:p w:rsidR="009C1EAC" w:rsidRDefault="009C1EAC" w:rsidP="00691A45">
      <w:r>
        <w:rPr>
          <w:rFonts w:hint="eastAsia"/>
        </w:rPr>
        <w:t>不用说，她的脸和平时一样。</w:t>
      </w:r>
    </w:p>
    <w:p w:rsidR="009C1EAC" w:rsidRDefault="009C1EAC" w:rsidP="00691A45">
      <w:r>
        <w:rPr>
          <w:rFonts w:hint="eastAsia"/>
        </w:rPr>
        <w:t>既不哭泣也不微笑。</w:t>
      </w:r>
    </w:p>
    <w:p w:rsidR="009C1EAC" w:rsidRDefault="009C1EAC" w:rsidP="00691A45">
      <w:r>
        <w:rPr>
          <w:rFonts w:hint="eastAsia"/>
        </w:rPr>
        <w:t>排除掉感情，到哪都是孤独一人的少女。</w:t>
      </w:r>
    </w:p>
    <w:p w:rsidR="009C1EAC" w:rsidRDefault="009C1EAC" w:rsidP="00691A45">
      <w:r>
        <w:rPr>
          <w:rFonts w:hint="eastAsia"/>
        </w:rPr>
        <w:t>…………忍耐一下，不可能做到的吧。</w:t>
      </w:r>
    </w:p>
    <w:p w:rsidR="009C1EAC" w:rsidRDefault="009C1EAC" w:rsidP="00691A45">
      <w:r>
        <w:rPr>
          <w:rFonts w:hint="eastAsia"/>
        </w:rPr>
        <w:t>草十郎知道平时的青子，对他来说，这比任何表情更能反映青子的痛苦。</w:t>
      </w:r>
    </w:p>
    <w:p w:rsidR="009C1EAC" w:rsidRDefault="009C1EAC" w:rsidP="00691A45">
      <w:r>
        <w:rPr>
          <w:rFonts w:hint="eastAsia"/>
        </w:rPr>
        <w:t>【…………抱歉，稍微等下，好吗？】</w:t>
      </w:r>
    </w:p>
    <w:p w:rsidR="009C1EAC" w:rsidRDefault="009C1EAC" w:rsidP="00691A45">
      <w:r>
        <w:rPr>
          <w:rFonts w:hint="eastAsia"/>
        </w:rPr>
        <w:t>【怎么了？到这时候悲伤才涌上来吗？要是逃跑之类的可不受理哦。】</w:t>
      </w:r>
    </w:p>
    <w:p w:rsidR="009C1EAC" w:rsidRDefault="009C1EAC" w:rsidP="00691A45">
      <w:r>
        <w:rPr>
          <w:rFonts w:hint="eastAsia"/>
        </w:rPr>
        <w:t>【</w:t>
      </w:r>
      <w:r>
        <w:t>————</w:t>
      </w:r>
      <w:r>
        <w:rPr>
          <w:rFonts w:hint="eastAsia"/>
        </w:rPr>
        <w:t>】</w:t>
      </w:r>
    </w:p>
    <w:p w:rsidR="009C1EAC" w:rsidRDefault="009C1EAC" w:rsidP="00691A45">
      <w:r>
        <w:rPr>
          <w:rFonts w:hint="eastAsia"/>
        </w:rPr>
        <w:t>青子毫不留情的反击，让他的表情终于缓和下来了。</w:t>
      </w:r>
    </w:p>
    <w:p w:rsidR="009C1EAC" w:rsidRDefault="009C1EAC" w:rsidP="00691A45">
      <w:r>
        <w:rPr>
          <w:rFonts w:hint="eastAsia"/>
        </w:rPr>
        <w:t>舒了一口气，刚才看到的痛苦似乎是误解了。青子果然就是青子。</w:t>
      </w:r>
    </w:p>
    <w:p w:rsidR="009C1EAC" w:rsidRDefault="009C1EAC" w:rsidP="00691A45">
      <w:r>
        <w:rPr>
          <w:rFonts w:hint="eastAsia"/>
        </w:rPr>
        <w:t>对此很高兴的草十郎笑了起来，不用说，是除他以外难得一见的笑容。</w:t>
      </w:r>
    </w:p>
    <w:p w:rsidR="009C1EAC" w:rsidRDefault="009C1EAC" w:rsidP="00691A45">
      <w:r>
        <w:rPr>
          <w:rFonts w:hint="eastAsia"/>
        </w:rPr>
        <w:t>【还以为能听听遗言什么的，是我天真了。</w:t>
      </w:r>
    </w:p>
    <w:p w:rsidR="009C1EAC" w:rsidRDefault="009C1EAC" w:rsidP="00691A45">
      <w:r>
        <w:rPr>
          <w:rFonts w:hint="eastAsia"/>
        </w:rPr>
        <w:t>话说，现在像个小傻瓜一样笑一笑当做遗言真的</w:t>
      </w:r>
      <w:r>
        <w:t>OK</w:t>
      </w:r>
      <w:r>
        <w:rPr>
          <w:rFonts w:hint="eastAsia"/>
        </w:rPr>
        <w:t>吗？】</w:t>
      </w:r>
    </w:p>
    <w:p w:rsidR="009C1EAC" w:rsidRPr="003C67C4" w:rsidRDefault="009C1EAC" w:rsidP="00691A45">
      <w:r>
        <w:rPr>
          <w:rFonts w:hint="eastAsia"/>
        </w:rPr>
        <w:t>【不，不是那个意思，那里站着的人，是苍崎你的朋友吗？】</w:t>
      </w:r>
    </w:p>
    <w:p w:rsidR="009C1EAC" w:rsidRDefault="009C1EAC" w:rsidP="00691A45">
      <w:r>
        <w:rPr>
          <w:rFonts w:hint="eastAsia"/>
        </w:rPr>
        <w:t>草十郎用手指指着青子背后。</w:t>
      </w:r>
    </w:p>
    <w:p w:rsidR="009C1EAC" w:rsidRDefault="009C1EAC" w:rsidP="00691A45">
      <w:r>
        <w:rPr>
          <w:rFonts w:hint="eastAsia"/>
        </w:rPr>
        <w:t>【哈？】</w:t>
      </w:r>
    </w:p>
    <w:p w:rsidR="009C1EAC" w:rsidRDefault="009C1EAC" w:rsidP="00691A45">
      <w:r>
        <w:rPr>
          <w:rFonts w:hint="eastAsia"/>
        </w:rPr>
        <w:t>这招也太老了吧。青子心里这么想着。这里是舞台的话，那纸扇子都该扇出来喊</w:t>
      </w:r>
      <w:r>
        <w:t>CUT</w:t>
      </w:r>
      <w:r>
        <w:rPr>
          <w:rFonts w:hint="eastAsia"/>
        </w:rPr>
        <w:t>了吧。</w:t>
      </w:r>
    </w:p>
    <w:p w:rsidR="009C1EAC" w:rsidRDefault="009C1EAC" w:rsidP="00691A45">
      <w:r>
        <w:rPr>
          <w:rFonts w:hint="eastAsia"/>
        </w:rPr>
        <w:t>…………但是草十郎并没有在装的感觉，再说这个男的也不懂什么新的旧的。青子改变了自己的想法。</w:t>
      </w:r>
    </w:p>
    <w:p w:rsidR="009C1EAC" w:rsidRDefault="009C1EAC" w:rsidP="00691A45">
      <w:r>
        <w:rPr>
          <w:rFonts w:hint="eastAsia"/>
        </w:rPr>
        <w:t>【你啊，在说什</w:t>
      </w:r>
      <w:r>
        <w:t>——</w:t>
      </w:r>
      <w:r>
        <w:rPr>
          <w:rFonts w:hint="eastAsia"/>
        </w:rPr>
        <w:t>】</w:t>
      </w:r>
    </w:p>
    <w:p w:rsidR="009C1EAC" w:rsidRDefault="009C1EAC" w:rsidP="00691A45">
      <w:r>
        <w:rPr>
          <w:rFonts w:hint="eastAsia"/>
        </w:rPr>
        <w:t>一板一眼的性格还真是幸福。</w:t>
      </w:r>
    </w:p>
    <w:p w:rsidR="009C1EAC" w:rsidRDefault="009C1EAC" w:rsidP="00691A45">
      <w:r>
        <w:rPr>
          <w:rFonts w:hint="eastAsia"/>
        </w:rPr>
        <w:t>还是很在意，青子把目光转向手指着的背后。</w:t>
      </w:r>
    </w:p>
    <w:p w:rsidR="009C1EAC" w:rsidRDefault="009C1EAC" w:rsidP="00691A45">
      <w:r>
        <w:t>——</w:t>
      </w:r>
      <w:r>
        <w:rPr>
          <w:rFonts w:hint="eastAsia"/>
        </w:rPr>
        <w:t>在那里的是。</w:t>
      </w:r>
    </w:p>
    <w:p w:rsidR="009C1EAC" w:rsidRDefault="009C1EAC" w:rsidP="00691A45">
      <w:r>
        <w:rPr>
          <w:rFonts w:hint="eastAsia"/>
        </w:rPr>
        <w:t>叽、</w:t>
      </w:r>
    </w:p>
    <w:p w:rsidR="009C1EAC" w:rsidRDefault="009C1EAC" w:rsidP="00691A45">
      <w:r>
        <w:rPr>
          <w:rFonts w:hint="eastAsia"/>
        </w:rPr>
        <w:t>带着这个迷宫里不存在的木质的笑容，缠有“不幸”这一诡异气氛的“她”。</w:t>
      </w:r>
    </w:p>
    <w:p w:rsidR="009C1EAC" w:rsidRDefault="009C1EAC" w:rsidP="00691A45">
      <w:r>
        <w:rPr>
          <w:rFonts w:hint="eastAsia"/>
        </w:rPr>
        <w:t>【</w:t>
      </w:r>
      <w:r>
        <w:t>——</w:t>
      </w:r>
      <w:r>
        <w:rPr>
          <w:rFonts w:hint="eastAsia"/>
        </w:rPr>
        <w:t>人、偶？】</w:t>
      </w:r>
    </w:p>
    <w:p w:rsidR="009C1EAC" w:rsidRDefault="009C1EAC" w:rsidP="00691A45">
      <w:r>
        <w:rPr>
          <w:rFonts w:hint="eastAsia"/>
        </w:rPr>
        <w:t>从暗处隐约浮现出来的是有着双手双脚的异形。</w:t>
      </w:r>
    </w:p>
    <w:p w:rsidR="009C1EAC" w:rsidRDefault="009C1EAC" w:rsidP="00691A45">
      <w:r>
        <w:rPr>
          <w:rFonts w:hint="eastAsia"/>
        </w:rPr>
        <w:t>那个，不说话站在那里，就算从这里看过去也知道造的很精美。这件事的异常性瞬间就呈现出来。</w:t>
      </w:r>
    </w:p>
    <w:p w:rsidR="009C1EAC" w:rsidRDefault="009C1EAC" w:rsidP="00691A45">
      <w:r>
        <w:rPr>
          <w:rFonts w:hint="eastAsia"/>
        </w:rPr>
        <w:t>伸长，伸长，伸长。</w:t>
      </w:r>
    </w:p>
    <w:p w:rsidR="009C1EAC" w:rsidRDefault="009C1EAC" w:rsidP="00691A45">
      <w:r>
        <w:rPr>
          <w:rFonts w:hint="eastAsia"/>
        </w:rPr>
        <w:t>太多的“未知“让青子的思考停止了。</w:t>
      </w:r>
    </w:p>
    <w:p w:rsidR="009C1EAC" w:rsidRDefault="009C1EAC" w:rsidP="00691A45">
      <w:r>
        <w:rPr>
          <w:rFonts w:hint="eastAsia"/>
        </w:rPr>
        <w:t>避开，这一选项并没有出现。人类因为有理性、知识的缘故，对“第一次见到的东西”很迟钝。</w:t>
      </w:r>
    </w:p>
    <w:p w:rsidR="009C1EAC" w:rsidRDefault="009C1EAC" w:rsidP="00691A45">
      <w:r>
        <w:rPr>
          <w:rFonts w:hint="eastAsia"/>
        </w:rPr>
        <w:t>【</w:t>
      </w:r>
      <w:r>
        <w:t>————</w:t>
      </w:r>
      <w:r>
        <w:rPr>
          <w:rFonts w:hint="eastAsia"/>
        </w:rPr>
        <w:t>啊啊啊啊！！！！】</w:t>
      </w:r>
    </w:p>
    <w:p w:rsidR="009C1EAC" w:rsidRDefault="009C1EAC" w:rsidP="00691A45">
      <w:r>
        <w:rPr>
          <w:rFonts w:hint="eastAsia"/>
        </w:rPr>
        <w:t>青子口中传来了悲鸣。</w:t>
      </w:r>
    </w:p>
    <w:p w:rsidR="009C1EAC" w:rsidRDefault="009C1EAC" w:rsidP="00691A45">
      <w:r>
        <w:rPr>
          <w:rFonts w:hint="eastAsia"/>
        </w:rPr>
        <w:t>无视十米以上的距离，魔的一击。</w:t>
      </w:r>
    </w:p>
    <w:p w:rsidR="009C1EAC" w:rsidRDefault="009C1EAC" w:rsidP="00691A45">
      <w:r>
        <w:rPr>
          <w:rFonts w:hint="eastAsia"/>
        </w:rPr>
        <w:t>从里面的通道里出现的“她”的手腕击中了青子的背部。它的手臂既纤细又迅速，不知到到底能伸多长。</w:t>
      </w:r>
    </w:p>
    <w:p w:rsidR="009C1EAC" w:rsidRDefault="009C1EAC" w:rsidP="00691A45">
      <w:r>
        <w:rPr>
          <w:rFonts w:hint="eastAsia"/>
        </w:rPr>
        <w:t>【</w:t>
      </w:r>
      <w:r>
        <w:t>——</w:t>
      </w:r>
      <w:r>
        <w:rPr>
          <w:rFonts w:hint="eastAsia"/>
        </w:rPr>
        <w:t>】</w:t>
      </w:r>
    </w:p>
    <w:p w:rsidR="009C1EAC" w:rsidRDefault="009C1EAC" w:rsidP="00691A45">
      <w:r>
        <w:rPr>
          <w:rFonts w:hint="eastAsia"/>
        </w:rPr>
        <w:t>青子猛地撞上墙壁，痛苦的声音被咽了回去。</w:t>
      </w:r>
    </w:p>
    <w:p w:rsidR="009C1EAC" w:rsidRDefault="009C1EAC" w:rsidP="00691A45">
      <w:r>
        <w:rPr>
          <w:rFonts w:hint="eastAsia"/>
        </w:rPr>
        <w:t>另一边，伸出的手臂飞快的收回到“她”身上。</w:t>
      </w:r>
    </w:p>
    <w:p w:rsidR="009C1EAC" w:rsidRDefault="009C1EAC" w:rsidP="00691A45">
      <w:r>
        <w:rPr>
          <w:rFonts w:hint="eastAsia"/>
        </w:rPr>
        <w:t>【苍崎！】</w:t>
      </w:r>
    </w:p>
    <w:p w:rsidR="009C1EAC" w:rsidRDefault="009C1EAC" w:rsidP="00691A45">
      <w:r>
        <w:rPr>
          <w:rFonts w:hint="eastAsia"/>
        </w:rPr>
        <w:t>草十郎立刻站了起来。</w:t>
      </w:r>
    </w:p>
    <w:p w:rsidR="009C1EAC" w:rsidRDefault="009C1EAC" w:rsidP="00691A45">
      <w:r>
        <w:rPr>
          <w:rFonts w:hint="eastAsia"/>
        </w:rPr>
        <w:t>手足并用的跑到咳嗽不止的青子身边，扶着她站起来。</w:t>
      </w:r>
    </w:p>
    <w:p w:rsidR="009C1EAC" w:rsidRPr="00A64A93" w:rsidRDefault="009C1EAC" w:rsidP="00691A45">
      <w:r>
        <w:rPr>
          <w:rFonts w:hint="eastAsia"/>
        </w:rPr>
        <w:t>【</w:t>
      </w:r>
      <w:r>
        <w:t>——</w:t>
      </w:r>
      <w:r>
        <w:rPr>
          <w:rFonts w:hint="eastAsia"/>
        </w:rPr>
        <w:t>】</w:t>
      </w:r>
    </w:p>
    <w:p w:rsidR="009C1EAC" w:rsidRDefault="009C1EAC" w:rsidP="00691A45">
      <w:r>
        <w:rPr>
          <w:rFonts w:hint="eastAsia"/>
        </w:rPr>
        <w:t>这轻轻的重量，让草十郎稍微困惑了一下。</w:t>
      </w:r>
    </w:p>
    <w:p w:rsidR="009C1EAC" w:rsidRDefault="009C1EAC" w:rsidP="00691A45">
      <w:r>
        <w:rPr>
          <w:rFonts w:hint="eastAsia"/>
        </w:rPr>
        <w:t>在草十郎看来，青子平时总是威风凛凛的，所以在想象中，青子的身体里肯定是塞满了东西。</w:t>
      </w:r>
    </w:p>
    <w:p w:rsidR="009C1EAC" w:rsidRDefault="009C1EAC" w:rsidP="00691A45">
      <w:r>
        <w:rPr>
          <w:rFonts w:hint="eastAsia"/>
        </w:rPr>
        <w:t>所以，在碰到她的时候草十郎还在确认自己是不是有足够的力气。但实际上只有四十五公斤左右，一个少女理所当然的重量。</w:t>
      </w:r>
    </w:p>
    <w:p w:rsidR="009C1EAC" w:rsidRDefault="009C1EAC" w:rsidP="00691A45">
      <w:r>
        <w:rPr>
          <w:rFonts w:hint="eastAsia"/>
        </w:rPr>
        <w:t>……………另一边。</w:t>
      </w:r>
    </w:p>
    <w:p w:rsidR="009C1EAC" w:rsidRDefault="009C1EAC" w:rsidP="00691A45">
      <w:r>
        <w:rPr>
          <w:rFonts w:hint="eastAsia"/>
        </w:rPr>
        <w:t>不知道是什么样的构造，“她”正在把伸出去的手臂收回来。</w:t>
      </w:r>
    </w:p>
    <w:p w:rsidR="009C1EAC" w:rsidRDefault="009C1EAC" w:rsidP="00691A45">
      <w:r>
        <w:rPr>
          <w:rFonts w:hint="eastAsia"/>
        </w:rPr>
        <w:t>伸长到十米以上的手腕、不知道增设了几倍的肘关节正在咔叽咔叽的恢复到原来的形状。</w:t>
      </w:r>
    </w:p>
    <w:p w:rsidR="009C1EAC" w:rsidRDefault="009C1EAC" w:rsidP="00691A45">
      <w:r>
        <w:rPr>
          <w:rFonts w:hint="eastAsia"/>
        </w:rPr>
        <w:t>【没事吧？】</w:t>
      </w:r>
    </w:p>
    <w:p w:rsidR="009C1EAC" w:rsidRDefault="009C1EAC" w:rsidP="00691A45">
      <w:r>
        <w:rPr>
          <w:rFonts w:hint="eastAsia"/>
        </w:rPr>
        <w:t>【…………别这样。我不明白了，为什么做出这种事？】</w:t>
      </w:r>
    </w:p>
    <w:p w:rsidR="009C1EAC" w:rsidRDefault="009C1EAC" w:rsidP="00691A45">
      <w:r>
        <w:rPr>
          <w:rFonts w:hint="eastAsia"/>
        </w:rPr>
        <w:t>青子自言自语的要离开草十郎的手。</w:t>
      </w:r>
    </w:p>
    <w:p w:rsidR="009C1EAC" w:rsidRDefault="009C1EAC" w:rsidP="00691A45">
      <w:r>
        <w:rPr>
          <w:rFonts w:hint="eastAsia"/>
        </w:rPr>
        <w:t>中途，青子膝盖一软就要跪倒。在她膝盖触地之前，草十郎更早的把肩膀伸过去帮助青子站起来。</w:t>
      </w:r>
    </w:p>
    <w:p w:rsidR="009C1EAC" w:rsidRDefault="009C1EAC" w:rsidP="00691A45">
      <w:r>
        <w:rPr>
          <w:rFonts w:hint="eastAsia"/>
        </w:rPr>
        <w:t>【别勉强……………那么，认识那家伙吗？】</w:t>
      </w:r>
    </w:p>
    <w:p w:rsidR="009C1EAC" w:rsidRDefault="009C1EAC" w:rsidP="00691A45">
      <w:r>
        <w:rPr>
          <w:rFonts w:hint="eastAsia"/>
        </w:rPr>
        <w:t>草十郎紧紧盯着对面，距离这里十米的地方，一个人影令人厌恶的站在那里。曾经伸长的手腕，还差一点就完全恢复原状了。</w:t>
      </w:r>
    </w:p>
    <w:p w:rsidR="009C1EAC" w:rsidRDefault="009C1EAC" w:rsidP="00691A45">
      <w:r>
        <w:rPr>
          <w:rFonts w:hint="eastAsia"/>
        </w:rPr>
        <w:t>【……………是啊，和一个跟它很相似的家伙是赌命的伙伴。】</w:t>
      </w:r>
    </w:p>
    <w:p w:rsidR="009C1EAC" w:rsidRDefault="009C1EAC" w:rsidP="00691A45">
      <w:r>
        <w:rPr>
          <w:rFonts w:hint="eastAsia"/>
        </w:rPr>
        <w:t>青子回答完，试着用手去确认自己的后背。</w:t>
      </w:r>
    </w:p>
    <w:p w:rsidR="009C1EAC" w:rsidRDefault="009C1EAC" w:rsidP="00691A45">
      <w:r>
        <w:rPr>
          <w:rFonts w:hint="eastAsia"/>
        </w:rPr>
        <w:t>【丝</w:t>
      </w:r>
      <w:r>
        <w:t>——</w:t>
      </w:r>
      <w:r>
        <w:rPr>
          <w:rFonts w:hint="eastAsia"/>
        </w:rPr>
        <w:t>！】</w:t>
      </w:r>
    </w:p>
    <w:p w:rsidR="009C1EAC" w:rsidRDefault="009C1EAC" w:rsidP="00691A45">
      <w:r>
        <w:rPr>
          <w:rFonts w:hint="eastAsia"/>
        </w:rPr>
        <w:t>手才伸到一半，就传来一股被火灼烧的疼痛。</w:t>
      </w:r>
    </w:p>
    <w:p w:rsidR="009C1EAC" w:rsidRDefault="009C1EAC" w:rsidP="00691A45">
      <w:r>
        <w:rPr>
          <w:rFonts w:hint="eastAsia"/>
        </w:rPr>
        <w:t>“…………疼倒是挺疼，但是，只是被打了一下吗？…………</w:t>
      </w:r>
    </w:p>
    <w:p w:rsidR="009C1EAC" w:rsidRDefault="009C1EAC" w:rsidP="00691A45">
      <w:r>
        <w:rPr>
          <w:rFonts w:hint="eastAsia"/>
        </w:rPr>
        <w:t>明明是那么完美的奇袭？还是说，在这个距离就算被打中也无法造成致命伤？……………没有这种可能，应该还有别的什么作用没有看到……”</w:t>
      </w:r>
    </w:p>
    <w:p w:rsidR="009C1EAC" w:rsidRDefault="009C1EAC" w:rsidP="00691A45">
      <w:r>
        <w:rPr>
          <w:rFonts w:hint="eastAsia"/>
        </w:rPr>
        <w:t>青子估算着背后的损伤程度，开始整理自己乱掉的呼吸。</w:t>
      </w:r>
    </w:p>
    <w:p w:rsidR="009C1EAC" w:rsidRDefault="009C1EAC" w:rsidP="00691A45">
      <w:r>
        <w:rPr>
          <w:rFonts w:hint="eastAsia"/>
        </w:rPr>
        <w:t>疼痛和呼吸很快就恢复了。</w:t>
      </w:r>
    </w:p>
    <w:p w:rsidR="009C1EAC" w:rsidRDefault="009C1EAC" w:rsidP="00691A45">
      <w:r>
        <w:rPr>
          <w:rFonts w:hint="eastAsia"/>
        </w:rPr>
        <w:t>至少能应对现在的情况，运动机能没有影响。</w:t>
      </w:r>
    </w:p>
    <w:p w:rsidR="009C1EAC" w:rsidRDefault="009C1EAC" w:rsidP="00691A45">
      <w:r>
        <w:rPr>
          <w:rFonts w:hint="eastAsia"/>
        </w:rPr>
        <w:t>尽管是这样，但说到更深的伤害</w:t>
      </w:r>
      <w:r>
        <w:t>——</w:t>
      </w:r>
    </w:p>
    <w:p w:rsidR="009C1EAC" w:rsidRDefault="009C1EAC" w:rsidP="00691A45">
      <w:r>
        <w:rPr>
          <w:rFonts w:hint="eastAsia"/>
        </w:rPr>
        <w:t>【苍，苍崎！那个。】</w:t>
      </w:r>
    </w:p>
    <w:p w:rsidR="009C1EAC" w:rsidRDefault="009C1EAC" w:rsidP="00691A45">
      <w:r>
        <w:rPr>
          <w:rFonts w:hint="eastAsia"/>
        </w:rPr>
        <w:t>【知道了，闭嘴。】</w:t>
      </w:r>
    </w:p>
    <w:p w:rsidR="009C1EAC" w:rsidRDefault="009C1EAC" w:rsidP="00691A45">
      <w:r>
        <w:rPr>
          <w:rFonts w:hint="eastAsia"/>
        </w:rPr>
        <w:t>昏暗中青色的光芒闪烁着。</w:t>
      </w:r>
    </w:p>
    <w:p w:rsidR="009C1EAC" w:rsidRDefault="009C1EAC" w:rsidP="00691A45">
      <w:r>
        <w:rPr>
          <w:rFonts w:hint="eastAsia"/>
        </w:rPr>
        <w:t>配合青子的呼吸产生的魔力，开始往右臂集中了。</w:t>
      </w:r>
    </w:p>
    <w:p w:rsidR="009C1EAC" w:rsidRDefault="009C1EAC" w:rsidP="00691A45">
      <w:r>
        <w:rPr>
          <w:rFonts w:hint="eastAsia"/>
        </w:rPr>
        <w:t>如果说魔力是燃料的话，术式就是点火装置。</w:t>
      </w:r>
    </w:p>
    <w:p w:rsidR="009C1EAC" w:rsidRDefault="009C1EAC" w:rsidP="00691A45">
      <w:r>
        <w:rPr>
          <w:rFonts w:hint="eastAsia"/>
        </w:rPr>
        <w:t>对青子来说，这不过是两天前夜晚的再现。</w:t>
      </w:r>
    </w:p>
    <w:p w:rsidR="009C1EAC" w:rsidRDefault="009C1EAC" w:rsidP="00691A45">
      <w:r>
        <w:rPr>
          <w:rFonts w:hint="eastAsia"/>
        </w:rPr>
        <w:t>那个人偶的手臂再伸过来的时候，用最快的速度循环术式，生成魔力弹击出去。</w:t>
      </w:r>
    </w:p>
    <w:p w:rsidR="009C1EAC" w:rsidRDefault="009C1EAC" w:rsidP="00691A45">
      <w:r>
        <w:rPr>
          <w:rFonts w:hint="eastAsia"/>
        </w:rPr>
        <w:t>相距十米的格斗战。</w:t>
      </w:r>
    </w:p>
    <w:p w:rsidR="009C1EAC" w:rsidRDefault="009C1EAC" w:rsidP="00691A45">
      <w:r>
        <w:rPr>
          <w:rFonts w:hint="eastAsia"/>
        </w:rPr>
        <w:t>能不能躲开对方的攻击并迎击就是生与死的区别，但是如果再有个两秒的话青子就可以准备的更好了。</w:t>
      </w:r>
    </w:p>
    <w:p w:rsidR="009C1EAC" w:rsidRDefault="009C1EAC" w:rsidP="00691A45">
      <w:r>
        <w:rPr>
          <w:rFonts w:hint="eastAsia"/>
        </w:rPr>
        <w:t>“她”动了。</w:t>
      </w:r>
    </w:p>
    <w:p w:rsidR="009C1EAC" w:rsidRDefault="009C1EAC" w:rsidP="00691A45">
      <w:r>
        <w:rPr>
          <w:rFonts w:hint="eastAsia"/>
        </w:rPr>
        <w:t>“她”一直低着头所以看不见表情，而在这个距离、这么昏暗的环境下也看不出来肉体的年龄。对青子他们来说，人偶现在和没有实体的亡灵没有区别。</w:t>
      </w:r>
    </w:p>
    <w:p w:rsidR="009C1EAC" w:rsidRDefault="009C1EAC" w:rsidP="00691A45">
      <w:r>
        <w:rPr>
          <w:rFonts w:hint="eastAsia"/>
        </w:rPr>
        <w:t>伴随着格叽格叽的声音，人偶抬起了左臂。</w:t>
      </w:r>
    </w:p>
    <w:p w:rsidR="009C1EAC" w:rsidRDefault="009C1EAC" w:rsidP="00691A45">
      <w:r>
        <w:rPr>
          <w:rFonts w:hint="eastAsia"/>
        </w:rPr>
        <w:t>动作很缓慢，好像锈住了一样。</w:t>
      </w:r>
    </w:p>
    <w:p w:rsidR="009C1EAC" w:rsidRDefault="009C1EAC" w:rsidP="00691A45">
      <w:r>
        <w:rPr>
          <w:rFonts w:hint="eastAsia"/>
        </w:rPr>
        <w:t>之前伸出的右臂垂在身体旁边。感觉“她”隐藏在长发下的嘴角微微的笑了一下。</w:t>
      </w:r>
    </w:p>
    <w:p w:rsidR="009C1EAC" w:rsidRDefault="009C1EAC" w:rsidP="00691A45">
      <w:r>
        <w:rPr>
          <w:rFonts w:hint="eastAsia"/>
        </w:rPr>
        <w:t>“</w:t>
      </w:r>
      <w:r>
        <w:t>——</w:t>
      </w:r>
      <w:r>
        <w:rPr>
          <w:rFonts w:hint="eastAsia"/>
        </w:rPr>
        <w:t>和右手的用途不一样，左手才是来真的</w:t>
      </w:r>
      <w:r>
        <w:t>——</w:t>
      </w:r>
      <w:r>
        <w:rPr>
          <w:rFonts w:hint="eastAsia"/>
        </w:rPr>
        <w:t>！”</w:t>
      </w:r>
    </w:p>
    <w:p w:rsidR="009C1EAC" w:rsidRDefault="009C1EAC" w:rsidP="00691A45">
      <w:r>
        <w:rPr>
          <w:rFonts w:hint="eastAsia"/>
        </w:rPr>
        <w:t>【静希，躲开…………！】</w:t>
      </w:r>
    </w:p>
    <w:p w:rsidR="009C1EAC" w:rsidRDefault="009C1EAC" w:rsidP="00691A45">
      <w:r>
        <w:rPr>
          <w:rFonts w:hint="eastAsia"/>
        </w:rPr>
        <w:t>青子一下撞开草十郎，猛地一甩右手。</w:t>
      </w:r>
    </w:p>
    <w:p w:rsidR="009C1EAC" w:rsidRDefault="009C1EAC" w:rsidP="00691A45">
      <w:r>
        <w:rPr>
          <w:rFonts w:hint="eastAsia"/>
        </w:rPr>
        <w:t>“她”的左臂也在同时伸出。</w:t>
      </w:r>
    </w:p>
    <w:p w:rsidR="009C1EAC" w:rsidRDefault="009C1EAC" w:rsidP="00691A45">
      <w:r>
        <w:rPr>
          <w:rFonts w:hint="eastAsia"/>
        </w:rPr>
        <w:t>时机很完美。</w:t>
      </w:r>
    </w:p>
    <w:p w:rsidR="009C1EAC" w:rsidRDefault="009C1EAC" w:rsidP="00691A45">
      <w:r>
        <w:rPr>
          <w:rFonts w:hint="eastAsia"/>
        </w:rPr>
        <w:t>一秒之后，青子的魔弹就要直接击中人偶的凶器，沿着轨道在敌人的本体上炸裂了。</w:t>
      </w:r>
    </w:p>
    <w:p w:rsidR="009C1EAC" w:rsidRDefault="009C1EAC" w:rsidP="00691A45">
      <w:r>
        <w:t>——</w:t>
      </w:r>
      <w:r>
        <w:rPr>
          <w:rFonts w:hint="eastAsia"/>
        </w:rPr>
        <w:t>前提是，如果魔术式能够驱动的话。</w:t>
      </w:r>
    </w:p>
    <w:p w:rsidR="009C1EAC" w:rsidRDefault="009C1EAC" w:rsidP="00691A45">
      <w:r>
        <w:rPr>
          <w:rFonts w:hint="eastAsia"/>
        </w:rPr>
        <w:t>【</w:t>
      </w:r>
      <w:r>
        <w:t>————</w:t>
      </w:r>
      <w:r>
        <w:rPr>
          <w:rFonts w:hint="eastAsia"/>
        </w:rPr>
        <w:t>？】</w:t>
      </w:r>
    </w:p>
    <w:p w:rsidR="009C1EAC" w:rsidRDefault="009C1EAC" w:rsidP="00691A45">
      <w:r>
        <w:rPr>
          <w:rFonts w:hint="eastAsia"/>
        </w:rPr>
        <w:t>青子以毫厘之差躲开了伸过来的手臂。自己的魔术没有发动，能躲开对方的攻击实在是万幸。</w:t>
      </w:r>
    </w:p>
    <w:p w:rsidR="009C1EAC" w:rsidRDefault="009C1EAC" w:rsidP="00691A45">
      <w:r>
        <w:rPr>
          <w:rFonts w:hint="eastAsia"/>
        </w:rPr>
        <w:t>“被算计了，最开始的攻击是为了这个啊。”</w:t>
      </w:r>
    </w:p>
    <w:p w:rsidR="009C1EAC" w:rsidRDefault="009C1EAC" w:rsidP="00691A45">
      <w:r>
        <w:rPr>
          <w:rFonts w:hint="eastAsia"/>
        </w:rPr>
        <w:t>太可恶了，青子咬紧牙关努力思考对策。</w:t>
      </w:r>
    </w:p>
    <w:p w:rsidR="009C1EAC" w:rsidRDefault="009C1EAC" w:rsidP="00691A45">
      <w:r>
        <w:rPr>
          <w:rFonts w:hint="eastAsia"/>
        </w:rPr>
        <w:t>该前进，还是该后退？</w:t>
      </w:r>
    </w:p>
    <w:p w:rsidR="009C1EAC" w:rsidRDefault="009C1EAC" w:rsidP="00691A45">
      <w:r>
        <w:rPr>
          <w:rFonts w:hint="eastAsia"/>
        </w:rPr>
        <w:t>人偶还留有一个手臂，它的伸出的手臂收纳回去需要一定的时间。</w:t>
      </w:r>
    </w:p>
    <w:p w:rsidR="009C1EAC" w:rsidRDefault="009C1EAC" w:rsidP="00691A45">
      <w:r>
        <w:rPr>
          <w:rFonts w:hint="eastAsia"/>
        </w:rPr>
        <w:t>不用说是绝好的机会，要打的话只能趁现在了。</w:t>
      </w:r>
    </w:p>
    <w:p w:rsidR="009C1EAC" w:rsidRDefault="009C1EAC" w:rsidP="00691A45">
      <w:r>
        <w:rPr>
          <w:rFonts w:hint="eastAsia"/>
        </w:rPr>
        <w:t>剩下的右臂打过来就再躲开一次，总之现在先靠近在说</w:t>
      </w:r>
      <w:r>
        <w:t>——</w:t>
      </w:r>
    </w:p>
    <w:p w:rsidR="009C1EAC" w:rsidRDefault="009C1EAC" w:rsidP="00691A45"/>
    <w:p w:rsidR="009C1EAC" w:rsidRDefault="009C1EAC" w:rsidP="00D260E6">
      <w:pPr>
        <w:jc w:val="center"/>
      </w:pPr>
      <w:r>
        <w:rPr>
          <w:rFonts w:hint="eastAsia"/>
        </w:rPr>
        <w:t>“</w:t>
      </w:r>
      <w:r>
        <w:t>Vivimus in somnus.Solitari putris in inferos.</w:t>
      </w:r>
    </w:p>
    <w:p w:rsidR="009C1EAC" w:rsidRDefault="009C1EAC" w:rsidP="00D260E6">
      <w:pPr>
        <w:jc w:val="center"/>
      </w:pPr>
      <w:r>
        <w:rPr>
          <w:rFonts w:hint="eastAsia"/>
        </w:rPr>
        <w:t>（我在睡梦中成长，独自在泥土中腐朽）</w:t>
      </w:r>
    </w:p>
    <w:p w:rsidR="009C1EAC" w:rsidRDefault="009C1EAC" w:rsidP="00D260E6">
      <w:pPr>
        <w:jc w:val="center"/>
      </w:pPr>
      <w:r>
        <w:t>Hodie mea obit die,et mea natus die .Te obire.</w:t>
      </w:r>
      <w:r>
        <w:rPr>
          <w:rFonts w:hint="eastAsia"/>
        </w:rPr>
        <w:t>”</w:t>
      </w:r>
    </w:p>
    <w:p w:rsidR="009C1EAC" w:rsidRDefault="009C1EAC" w:rsidP="00D260E6">
      <w:pPr>
        <w:jc w:val="center"/>
      </w:pPr>
      <w:r>
        <w:rPr>
          <w:rFonts w:hint="eastAsia"/>
        </w:rPr>
        <w:t>（今日是我的命运之日，诞生之日。那，我们来见面吧。）</w:t>
      </w:r>
    </w:p>
    <w:p w:rsidR="009C1EAC" w:rsidRDefault="009C1EAC" w:rsidP="00D260E6">
      <w:pPr>
        <w:jc w:val="center"/>
      </w:pPr>
      <w:r>
        <w:rPr>
          <w:rFonts w:hint="eastAsia"/>
        </w:rPr>
        <w:t>（生于梦境，腐于尘土，今乃宿命，今乃诞辰，呜呼哀哉，愿与君合）</w:t>
      </w:r>
    </w:p>
    <w:p w:rsidR="009C1EAC" w:rsidRDefault="009C1EAC" w:rsidP="00691A45"/>
    <w:p w:rsidR="009C1EAC" w:rsidRDefault="009C1EAC" w:rsidP="00691A45">
      <w:r>
        <w:rPr>
          <w:rFonts w:hint="eastAsia"/>
        </w:rPr>
        <w:t>沙沙的声音在回响着。</w:t>
      </w:r>
    </w:p>
    <w:p w:rsidR="009C1EAC" w:rsidRDefault="009C1EAC" w:rsidP="00691A45">
      <w:r>
        <w:rPr>
          <w:rFonts w:hint="eastAsia"/>
        </w:rPr>
        <w:t>嗫嗫私语着诗一样的东西，对魔术师来说是能够保证视觉程度的魔力残留思念下来的。</w:t>
      </w:r>
    </w:p>
    <w:p w:rsidR="009C1EAC" w:rsidRDefault="009C1EAC" w:rsidP="00691A45">
      <w:r>
        <w:rPr>
          <w:rFonts w:hint="eastAsia"/>
        </w:rPr>
        <w:t>歌词使用拉丁语写的，多少含有诅咒的音韵在里面，本来是用来诅咒憎恨的对手的语言。</w:t>
      </w:r>
    </w:p>
    <w:p w:rsidR="009C1EAC" w:rsidRDefault="009C1EAC" w:rsidP="00691A45"/>
    <w:p w:rsidR="009C1EAC" w:rsidRDefault="009C1EAC" w:rsidP="00D260E6">
      <w:pPr>
        <w:jc w:val="center"/>
      </w:pPr>
      <w:r>
        <w:t>“Mea anima immortalitas.Autem mea future necataeram.</w:t>
      </w:r>
    </w:p>
    <w:p w:rsidR="009C1EAC" w:rsidRDefault="009C1EAC" w:rsidP="00D260E6">
      <w:pPr>
        <w:jc w:val="center"/>
      </w:pPr>
      <w:r>
        <w:rPr>
          <w:rFonts w:hint="eastAsia"/>
        </w:rPr>
        <w:t>只要我的生命不灭，我的未来就只有杀戮。</w:t>
      </w:r>
    </w:p>
    <w:p w:rsidR="009C1EAC" w:rsidRDefault="009C1EAC" w:rsidP="00D260E6">
      <w:pPr>
        <w:jc w:val="center"/>
      </w:pPr>
      <w:r>
        <w:t>Manes sum.Animae definire ambiguous est.</w:t>
      </w:r>
    </w:p>
    <w:p w:rsidR="009C1EAC" w:rsidRDefault="009C1EAC" w:rsidP="00D260E6">
      <w:pPr>
        <w:jc w:val="center"/>
      </w:pPr>
      <w:r>
        <w:rPr>
          <w:rFonts w:hint="eastAsia"/>
        </w:rPr>
        <w:t>我是亡灵，生命的提议早已模糊。</w:t>
      </w:r>
    </w:p>
    <w:p w:rsidR="009C1EAC" w:rsidRDefault="009C1EAC" w:rsidP="00D260E6">
      <w:pPr>
        <w:jc w:val="center"/>
      </w:pPr>
      <w:r>
        <w:t>Te odi,et tea mo.Conveniebamus in somuium ipsa.”</w:t>
      </w:r>
    </w:p>
    <w:p w:rsidR="009C1EAC" w:rsidRDefault="009C1EAC" w:rsidP="00D260E6">
      <w:pPr>
        <w:jc w:val="center"/>
      </w:pPr>
      <w:r>
        <w:rPr>
          <w:rFonts w:hint="eastAsia"/>
        </w:rPr>
        <w:t>憎恨着你，珍爱着你。请吧，让我们梦中相会。</w:t>
      </w:r>
    </w:p>
    <w:p w:rsidR="009C1EAC" w:rsidRDefault="009C1EAC" w:rsidP="00D260E6">
      <w:pPr>
        <w:jc w:val="center"/>
      </w:pPr>
      <w:r>
        <w:rPr>
          <w:rFonts w:hint="eastAsia"/>
        </w:rPr>
        <w:t>（吾命不息，则杀不止；吾乃亡灵，缘何言生；恨之爱之，会于黄粱）</w:t>
      </w:r>
    </w:p>
    <w:p w:rsidR="009C1EAC" w:rsidRDefault="009C1EAC" w:rsidP="00691A45"/>
    <w:p w:rsidR="009C1EAC" w:rsidRDefault="009C1EAC" w:rsidP="00691A45">
      <w:r>
        <w:rPr>
          <w:rFonts w:hint="eastAsia"/>
        </w:rPr>
        <w:t>……………这些是，人偶自己对自身咏唱的。</w:t>
      </w:r>
    </w:p>
    <w:p w:rsidR="009C1EAC" w:rsidRDefault="009C1EAC" w:rsidP="00691A45">
      <w:r>
        <w:rPr>
          <w:rFonts w:hint="eastAsia"/>
        </w:rPr>
        <w:t>诅咒将生出诅咒，被害者反过来诅咒加害者，负的连锁将不断回转。</w:t>
      </w:r>
    </w:p>
    <w:p w:rsidR="009C1EAC" w:rsidRDefault="009C1EAC" w:rsidP="00691A45">
      <w:r>
        <w:rPr>
          <w:rFonts w:hint="eastAsia"/>
        </w:rPr>
        <w:t>…………那个咏唱就利用了这个循环。</w:t>
      </w:r>
    </w:p>
    <w:p w:rsidR="009C1EAC" w:rsidRDefault="009C1EAC" w:rsidP="00691A45">
      <w:r>
        <w:rPr>
          <w:rFonts w:hint="eastAsia"/>
        </w:rPr>
        <w:t>只不过这是一出独角戏。</w:t>
      </w:r>
    </w:p>
    <w:p w:rsidR="009C1EAC" w:rsidRDefault="009C1EAC" w:rsidP="00691A45">
      <w:r>
        <w:rPr>
          <w:rFonts w:hint="eastAsia"/>
        </w:rPr>
        <w:t>像让自己中毒一样异类的动力源。</w:t>
      </w:r>
    </w:p>
    <w:p w:rsidR="009C1EAC" w:rsidRDefault="009C1EAC" w:rsidP="00691A45">
      <w:r>
        <w:rPr>
          <w:rFonts w:hint="eastAsia"/>
        </w:rPr>
        <w:t>可以确信的是</w:t>
      </w:r>
      <w:r>
        <w:t>——</w:t>
      </w:r>
      <w:r>
        <w:rPr>
          <w:rFonts w:hint="eastAsia"/>
        </w:rPr>
        <w:t>那是去诅咒“诅咒”本身，借此来维持一定动力的永动机。</w:t>
      </w:r>
    </w:p>
    <w:p w:rsidR="009C1EAC" w:rsidRDefault="009C1EAC" w:rsidP="00691A45">
      <w:r>
        <w:rPr>
          <w:rFonts w:hint="eastAsia"/>
        </w:rPr>
        <w:t>【什么呀这是，等级是不是太高了…………？】</w:t>
      </w:r>
    </w:p>
    <w:p w:rsidR="009C1EAC" w:rsidRDefault="009C1EAC" w:rsidP="00691A45">
      <w:r>
        <w:rPr>
          <w:rFonts w:hint="eastAsia"/>
        </w:rPr>
        <w:t>青子把对抗这条选项干脆的彻底舍弃了。</w:t>
      </w:r>
    </w:p>
    <w:p w:rsidR="009C1EAC" w:rsidRDefault="009C1EAC" w:rsidP="00691A45">
      <w:r>
        <w:rPr>
          <w:rFonts w:hint="eastAsia"/>
        </w:rPr>
        <w:t>并不是反击，而是以最快的速度纵身离去。</w:t>
      </w:r>
    </w:p>
    <w:p w:rsidR="009C1EAC" w:rsidRDefault="009C1EAC" w:rsidP="00691A45">
      <w:r>
        <w:rPr>
          <w:rFonts w:hint="eastAsia"/>
        </w:rPr>
        <w:t>【愣着干什么？你也过来。】</w:t>
      </w:r>
    </w:p>
    <w:p w:rsidR="009C1EAC" w:rsidRDefault="009C1EAC" w:rsidP="00691A45">
      <w:r>
        <w:rPr>
          <w:rFonts w:hint="eastAsia"/>
        </w:rPr>
        <w:t>一把拉过被一连串突发事件定在原地的草十郎，青子全力向着镜之国的中心跑去。</w:t>
      </w:r>
    </w:p>
    <w:p w:rsidR="009C1EAC" w:rsidRDefault="009C1EAC" w:rsidP="00691A45">
      <w:r>
        <w:rPr>
          <w:rFonts w:hint="eastAsia"/>
        </w:rPr>
        <w:t>两个人的背后传来什么东西不断碎裂的声音。</w:t>
      </w:r>
    </w:p>
    <w:p w:rsidR="009C1EAC" w:rsidRDefault="009C1EAC" w:rsidP="00691A45"/>
    <w:p w:rsidR="009C1EAC" w:rsidRDefault="009C1EAC" w:rsidP="0049024D">
      <w:pPr>
        <w:jc w:val="center"/>
      </w:pPr>
      <w:r>
        <w:t>“Proximum mihi neglegentia.Omina nos peccatoribus,</w:t>
      </w:r>
    </w:p>
    <w:p w:rsidR="009C1EAC" w:rsidRDefault="009C1EAC" w:rsidP="0049024D">
      <w:pPr>
        <w:jc w:val="center"/>
      </w:pPr>
      <w:r>
        <w:rPr>
          <w:rFonts w:hint="eastAsia"/>
        </w:rPr>
        <w:t>（邻人对我毫不关心，）</w:t>
      </w:r>
    </w:p>
    <w:p w:rsidR="009C1EAC" w:rsidRDefault="009C1EAC" w:rsidP="0049024D">
      <w:pPr>
        <w:jc w:val="center"/>
      </w:pPr>
      <w:r>
        <w:t>Et omnia nos homos,et omnia nos peccatores.</w:t>
      </w:r>
    </w:p>
    <w:p w:rsidR="009C1EAC" w:rsidRDefault="009C1EAC" w:rsidP="0049024D">
      <w:pPr>
        <w:jc w:val="center"/>
      </w:pPr>
      <w:r>
        <w:rPr>
          <w:rFonts w:hint="eastAsia"/>
        </w:rPr>
        <w:t>（我们都是罪孽深重的同类）</w:t>
      </w:r>
    </w:p>
    <w:p w:rsidR="009C1EAC" w:rsidRDefault="009C1EAC" w:rsidP="0049024D">
      <w:pPr>
        <w:jc w:val="center"/>
      </w:pPr>
      <w:r>
        <w:t>Venite mea domus,Luto similis somnium,</w:t>
      </w:r>
    </w:p>
    <w:p w:rsidR="009C1EAC" w:rsidRDefault="009C1EAC" w:rsidP="0049024D">
      <w:pPr>
        <w:jc w:val="center"/>
      </w:pPr>
      <w:r>
        <w:rPr>
          <w:rFonts w:hint="eastAsia"/>
        </w:rPr>
        <w:t>（我们是罪人，我们不需要家乡）</w:t>
      </w:r>
    </w:p>
    <w:p w:rsidR="009C1EAC" w:rsidRDefault="009C1EAC" w:rsidP="0049024D">
      <w:pPr>
        <w:jc w:val="center"/>
      </w:pPr>
      <w:r>
        <w:t>Et pulvi similis cottidie.Cordem privo.”</w:t>
      </w:r>
    </w:p>
    <w:p w:rsidR="009C1EAC" w:rsidRDefault="009C1EAC" w:rsidP="0049024D">
      <w:pPr>
        <w:jc w:val="center"/>
      </w:pPr>
      <w:r>
        <w:rPr>
          <w:rFonts w:hint="eastAsia"/>
        </w:rPr>
        <w:t>（逝去如淤泥，言语似尘土。剜出这个被胸膛所丢弃的心脏）</w:t>
      </w:r>
    </w:p>
    <w:p w:rsidR="009C1EAC" w:rsidRDefault="009C1EAC" w:rsidP="0049024D">
      <w:pPr>
        <w:jc w:val="center"/>
      </w:pPr>
    </w:p>
    <w:p w:rsidR="009C1EAC" w:rsidRDefault="009C1EAC" w:rsidP="0049024D">
      <w:pPr>
        <w:jc w:val="center"/>
        <w:rPr>
          <w:sz w:val="24"/>
          <w:szCs w:val="24"/>
        </w:rPr>
      </w:pPr>
      <w:r>
        <w:rPr>
          <w:rFonts w:hint="eastAsia"/>
          <w:sz w:val="24"/>
          <w:szCs w:val="24"/>
        </w:rPr>
        <w:t>“你，去死吧”</w:t>
      </w:r>
    </w:p>
    <w:p w:rsidR="009C1EAC" w:rsidRDefault="009C1EAC" w:rsidP="0049024D">
      <w:r>
        <w:rPr>
          <w:rFonts w:hint="eastAsia"/>
        </w:rPr>
        <w:t>青子忍耐着背部的疼痛，在镶满镜子的道路里面奔跑着。</w:t>
      </w:r>
    </w:p>
    <w:p w:rsidR="009C1EAC" w:rsidRDefault="009C1EAC" w:rsidP="0049024D">
      <w:r>
        <w:rPr>
          <w:rFonts w:hint="eastAsia"/>
        </w:rPr>
        <w:t>目前正处于附赠品状态的草十郎手被青子牵着，也在奔跑着。</w:t>
      </w:r>
    </w:p>
    <w:p w:rsidR="009C1EAC" w:rsidRDefault="009C1EAC" w:rsidP="0049024D">
      <w:r>
        <w:rPr>
          <w:rFonts w:hint="eastAsia"/>
        </w:rPr>
        <w:t>【苍崎，伤怎么样？】</w:t>
      </w:r>
    </w:p>
    <w:p w:rsidR="009C1EAC" w:rsidRDefault="009C1EAC" w:rsidP="0049024D">
      <w:r>
        <w:rPr>
          <w:rFonts w:hint="eastAsia"/>
        </w:rPr>
        <w:t>【…………没什么，只是让脊柱麻痹的程度。内脏没有事，好像也没有出血。】</w:t>
      </w:r>
    </w:p>
    <w:p w:rsidR="009C1EAC" w:rsidRDefault="009C1EAC" w:rsidP="0049024D">
      <w:r>
        <w:rPr>
          <w:rFonts w:hint="eastAsia"/>
        </w:rPr>
        <w:t>嘛，重要的神经倒是被废了。青子在内心里嘀咕着。</w:t>
      </w:r>
    </w:p>
    <w:p w:rsidR="009C1EAC" w:rsidRDefault="009C1EAC" w:rsidP="0049024D">
      <w:r>
        <w:rPr>
          <w:rFonts w:hint="eastAsia"/>
        </w:rPr>
        <w:t>和草十郎不一样，青子没有撞到透明的墙壁上过。</w:t>
      </w:r>
    </w:p>
    <w:p w:rsidR="009C1EAC" w:rsidRDefault="009C1EAC" w:rsidP="0049024D">
      <w:r>
        <w:rPr>
          <w:rFonts w:hint="eastAsia"/>
        </w:rPr>
        <w:t>不像是眼睛很好的样子，而是把镜子屋的构造都记在脑子里面了。</w:t>
      </w:r>
    </w:p>
    <w:p w:rsidR="009C1EAC" w:rsidRDefault="009C1EAC" w:rsidP="0049024D">
      <w:r>
        <w:rPr>
          <w:rFonts w:hint="eastAsia"/>
        </w:rPr>
        <w:t>【……………你说没事，怎么可能知道的？】</w:t>
      </w:r>
    </w:p>
    <w:p w:rsidR="009C1EAC" w:rsidRDefault="009C1EAC" w:rsidP="0049024D">
      <w:r>
        <w:rPr>
          <w:rFonts w:hint="eastAsia"/>
        </w:rPr>
        <w:t>【毕竟是自己的身体，身体管理可是基础中的基础。】</w:t>
      </w:r>
    </w:p>
    <w:p w:rsidR="009C1EAC" w:rsidRDefault="009C1EAC" w:rsidP="0049024D">
      <w:r>
        <w:rPr>
          <w:rFonts w:hint="eastAsia"/>
        </w:rPr>
        <w:t>草十郎紧张的询问着，青子则是一副很无聊的样子回答着。</w:t>
      </w:r>
    </w:p>
    <w:p w:rsidR="009C1EAC" w:rsidRDefault="009C1EAC" w:rsidP="0049024D">
      <w:r>
        <w:rPr>
          <w:rFonts w:hint="eastAsia"/>
        </w:rPr>
        <w:t>左转之后就是这个回廊的楼梯了，到那的直线距离已经很短了。</w:t>
      </w:r>
    </w:p>
    <w:p w:rsidR="009C1EAC" w:rsidRDefault="009C1EAC" w:rsidP="0049024D">
      <w:r>
        <w:rPr>
          <w:rFonts w:hint="eastAsia"/>
        </w:rPr>
        <w:t>到那里应该正好三十米。</w:t>
      </w:r>
    </w:p>
    <w:p w:rsidR="009C1EAC" w:rsidRDefault="009C1EAC" w:rsidP="0049024D">
      <w:r>
        <w:rPr>
          <w:rFonts w:hint="eastAsia"/>
        </w:rPr>
        <w:t>现在先要走十五米转过转角才能直通过去。</w:t>
      </w:r>
    </w:p>
    <w:p w:rsidR="009C1EAC" w:rsidRDefault="009C1EAC" w:rsidP="0049024D">
      <w:r>
        <w:rPr>
          <w:rFonts w:hint="eastAsia"/>
        </w:rPr>
        <w:t>【那家伙是，那天晚上的…………】</w:t>
      </w:r>
    </w:p>
    <w:p w:rsidR="009C1EAC" w:rsidRDefault="009C1EAC" w:rsidP="0049024D">
      <w:r>
        <w:rPr>
          <w:rFonts w:hint="eastAsia"/>
        </w:rPr>
        <w:t>【可能吧，我认为是一个类型的，这么贵重的自动人偶一点都不爱惜，用完了就丢，看来是很有钱的主。】</w:t>
      </w:r>
    </w:p>
    <w:p w:rsidR="009C1EAC" w:rsidRDefault="009C1EAC" w:rsidP="0049024D">
      <w:r>
        <w:rPr>
          <w:rFonts w:hint="eastAsia"/>
        </w:rPr>
        <w:t>【………………】</w:t>
      </w:r>
    </w:p>
    <w:p w:rsidR="009C1EAC" w:rsidRDefault="009C1EAC" w:rsidP="0049024D">
      <w:r>
        <w:rPr>
          <w:rFonts w:hint="eastAsia"/>
        </w:rPr>
        <w:t>唔，草十郎皱起了眉头。</w:t>
      </w:r>
    </w:p>
    <w:p w:rsidR="009C1EAC" w:rsidRDefault="009C1EAC" w:rsidP="0049024D">
      <w:r>
        <w:rPr>
          <w:rFonts w:hint="eastAsia"/>
        </w:rPr>
        <w:t>虽然很感谢青子把所有提问都好好的回答了，但这边听是听了，里面那些没有听说过的单词还是让草十郎很困惑。</w:t>
      </w:r>
    </w:p>
    <w:p w:rsidR="009C1EAC" w:rsidRDefault="009C1EAC" w:rsidP="0049024D">
      <w:r>
        <w:rPr>
          <w:rFonts w:hint="eastAsia"/>
        </w:rPr>
        <w:t>【苍崎，停下，已经跑了很远了。</w:t>
      </w:r>
    </w:p>
    <w:p w:rsidR="009C1EAC" w:rsidRDefault="009C1EAC" w:rsidP="0049024D">
      <w:r>
        <w:rPr>
          <w:rFonts w:hint="eastAsia"/>
        </w:rPr>
        <w:t>那家伙被拉了一个拐角了。稍微休息一下吧。】</w:t>
      </w:r>
    </w:p>
    <w:p w:rsidR="009C1EAC" w:rsidRDefault="009C1EAC" w:rsidP="0049024D">
      <w:r>
        <w:rPr>
          <w:rFonts w:hint="eastAsia"/>
        </w:rPr>
        <w:t>草十郎因为很挂念青子的伤势所以这么提议着。</w:t>
      </w:r>
    </w:p>
    <w:p w:rsidR="009C1EAC" w:rsidRDefault="009C1EAC" w:rsidP="0049024D">
      <w:r>
        <w:rPr>
          <w:rFonts w:hint="eastAsia"/>
        </w:rPr>
        <w:t>但是青子一副不耐烦的样子回过头来。</w:t>
      </w:r>
    </w:p>
    <w:p w:rsidR="009C1EAC" w:rsidRDefault="009C1EAC" w:rsidP="0049024D">
      <w:r>
        <w:rPr>
          <w:rFonts w:hint="eastAsia"/>
        </w:rPr>
        <w:t>【能从刚才那个距离攻击过来的对手，领先一个转角根本没用，至少甩开两个转角才行。】</w:t>
      </w:r>
    </w:p>
    <w:p w:rsidR="009C1EAC" w:rsidRDefault="009C1EAC" w:rsidP="0049024D">
      <w:r>
        <w:rPr>
          <w:rFonts w:hint="eastAsia"/>
        </w:rPr>
        <w:t>这样啊，草十郎点着头。</w:t>
      </w:r>
    </w:p>
    <w:p w:rsidR="009C1EAC" w:rsidRDefault="009C1EAC" w:rsidP="0049024D">
      <w:r>
        <w:rPr>
          <w:rFonts w:hint="eastAsia"/>
        </w:rPr>
        <w:t>这个话题先放放。</w:t>
      </w:r>
    </w:p>
    <w:p w:rsidR="009C1EAC" w:rsidRPr="00D04538" w:rsidRDefault="009C1EAC" w:rsidP="0049024D">
      <w:r>
        <w:rPr>
          <w:rFonts w:hint="eastAsia"/>
        </w:rPr>
        <w:t>【那个，为什么带上我？】</w:t>
      </w:r>
    </w:p>
    <w:p w:rsidR="009C1EAC" w:rsidRDefault="009C1EAC" w:rsidP="0049024D">
      <w:r>
        <w:rPr>
          <w:rFonts w:hint="eastAsia"/>
        </w:rPr>
        <w:t>【让你逃了怎么办？傻瓜。】</w:t>
      </w:r>
    </w:p>
    <w:p w:rsidR="009C1EAC" w:rsidRDefault="009C1EAC" w:rsidP="0049024D">
      <w:r>
        <w:rPr>
          <w:rFonts w:hint="eastAsia"/>
        </w:rPr>
        <w:t>朴实又简洁的回答完，青子斜眼鄙视着一脸平和、呆头呆脑的猎物。</w:t>
      </w:r>
    </w:p>
    <w:p w:rsidR="009C1EAC" w:rsidRDefault="009C1EAC" w:rsidP="0049024D">
      <w:r>
        <w:rPr>
          <w:rFonts w:hint="eastAsia"/>
        </w:rPr>
        <w:t>两个人又转过一个拐角。</w:t>
      </w:r>
    </w:p>
    <w:p w:rsidR="009C1EAC" w:rsidRDefault="009C1EAC" w:rsidP="0049024D">
      <w:r>
        <w:rPr>
          <w:rFonts w:hint="eastAsia"/>
        </w:rPr>
        <w:t>已经甩开了两个拐角，终于停下了脚步。</w:t>
      </w:r>
    </w:p>
    <w:p w:rsidR="009C1EAC" w:rsidRDefault="009C1EAC" w:rsidP="0049024D">
      <w:r>
        <w:rPr>
          <w:rFonts w:hint="eastAsia"/>
        </w:rPr>
        <w:t>青子调整着呼吸，用手去确认后背的伤势。</w:t>
      </w:r>
    </w:p>
    <w:p w:rsidR="009C1EAC" w:rsidRDefault="009C1EAC" w:rsidP="0049024D">
      <w:r>
        <w:rPr>
          <w:rFonts w:hint="eastAsia"/>
        </w:rPr>
        <w:t>虽然青子之前很肯定的说“完全没事”，看样子那是在逞强。</w:t>
      </w:r>
    </w:p>
    <w:p w:rsidR="009C1EAC" w:rsidRDefault="009C1EAC" w:rsidP="0049024D">
      <w:r>
        <w:rPr>
          <w:rFonts w:hint="eastAsia"/>
        </w:rPr>
        <w:t>不知道为啥，本来不会看气氛的草十郎这时似乎也察觉到了气氛的沉重。</w:t>
      </w:r>
    </w:p>
    <w:p w:rsidR="009C1EAC" w:rsidRDefault="009C1EAC" w:rsidP="0049024D">
      <w:r>
        <w:rPr>
          <w:rFonts w:hint="eastAsia"/>
        </w:rPr>
        <w:t>【…………】</w:t>
      </w:r>
    </w:p>
    <w:p w:rsidR="009C1EAC" w:rsidRDefault="009C1EAC" w:rsidP="0049024D">
      <w:r>
        <w:rPr>
          <w:rFonts w:hint="eastAsia"/>
        </w:rPr>
        <w:t>草十郎抱着手臂，站在青子身后。</w:t>
      </w:r>
    </w:p>
    <w:p w:rsidR="009C1EAC" w:rsidRDefault="009C1EAC" w:rsidP="0049024D">
      <w:r>
        <w:rPr>
          <w:rFonts w:hint="eastAsia"/>
        </w:rPr>
        <w:t>目前是山中无老虎的状态，趁着这个时候，他也开始尝试把握自己的现状了。</w:t>
      </w:r>
    </w:p>
    <w:p w:rsidR="009C1EAC" w:rsidRDefault="009C1EAC" w:rsidP="0049024D">
      <w:r>
        <w:rPr>
          <w:rFonts w:hint="eastAsia"/>
        </w:rPr>
        <w:t>首先，自己正被苍崎青子追杀。</w:t>
      </w:r>
    </w:p>
    <w:p w:rsidR="009C1EAC" w:rsidRDefault="009C1EAC" w:rsidP="0049024D">
      <w:r>
        <w:rPr>
          <w:rFonts w:hint="eastAsia"/>
        </w:rPr>
        <w:t>在自己险些要被杀掉的时候，幸运的遇到了突发事件。突然出现的人物是在两天前的夜晚，被青子烧掉的“可以伸长奇怪手臂的人”。</w:t>
      </w:r>
    </w:p>
    <w:p w:rsidR="009C1EAC" w:rsidRDefault="009C1EAC" w:rsidP="0049024D">
      <w:r>
        <w:rPr>
          <w:rFonts w:hint="eastAsia"/>
        </w:rPr>
        <w:t>虽然看的不是清楚，但还可以认出是个女性，所以用“她”来称呼。</w:t>
      </w:r>
    </w:p>
    <w:p w:rsidR="009C1EAC" w:rsidRDefault="009C1EAC" w:rsidP="0049024D">
      <w:r>
        <w:rPr>
          <w:rFonts w:hint="eastAsia"/>
        </w:rPr>
        <w:t>“她”的攻击让青子的背部受伤，青子暂且逃走了。</w:t>
      </w:r>
    </w:p>
    <w:p w:rsidR="009C1EAC" w:rsidRDefault="009C1EAC" w:rsidP="0049024D">
      <w:r>
        <w:rPr>
          <w:rFonts w:hint="eastAsia"/>
        </w:rPr>
        <w:t>在这个时候，不知道为什么青子拉着草十郎一起跑了。似乎是为了防止草十郎趁着混乱逃出去。这就是目前的状况。</w:t>
      </w:r>
    </w:p>
    <w:p w:rsidR="009C1EAC" w:rsidRDefault="009C1EAC" w:rsidP="0049024D">
      <w:r>
        <w:rPr>
          <w:rFonts w:hint="eastAsia"/>
        </w:rPr>
        <w:t>也就是说</w:t>
      </w:r>
      <w:r>
        <w:t>——</w:t>
      </w:r>
    </w:p>
    <w:p w:rsidR="009C1EAC" w:rsidRDefault="009C1EAC" w:rsidP="0049024D">
      <w:r>
        <w:rPr>
          <w:rFonts w:hint="eastAsia"/>
        </w:rPr>
        <w:t>【苍崎，你还没放弃对吧？】</w:t>
      </w:r>
    </w:p>
    <w:p w:rsidR="009C1EAC" w:rsidRDefault="009C1EAC" w:rsidP="0049024D">
      <w:r>
        <w:rPr>
          <w:rFonts w:hint="eastAsia"/>
        </w:rPr>
        <w:t>【那是当然的吧。那样的家伙，就算有两个也能留下来一半的魔弹，对付你的话足够了。】</w:t>
      </w:r>
    </w:p>
    <w:p w:rsidR="009C1EAC" w:rsidRDefault="009C1EAC" w:rsidP="0049024D">
      <w:r>
        <w:rPr>
          <w:rFonts w:hint="eastAsia"/>
        </w:rPr>
        <w:t>青子流利的说着，很严厉的看着草十郎。</w:t>
      </w:r>
    </w:p>
    <w:p w:rsidR="009C1EAC" w:rsidRDefault="009C1EAC" w:rsidP="0049024D">
      <w:r>
        <w:rPr>
          <w:rFonts w:hint="eastAsia"/>
        </w:rPr>
        <w:t>她身体所受到的伤害并不是可以无视的程度。现在的状况仍然不容乐观。</w:t>
      </w:r>
    </w:p>
    <w:p w:rsidR="009C1EAC" w:rsidRDefault="009C1EAC" w:rsidP="0049024D">
      <w:r>
        <w:rPr>
          <w:rFonts w:hint="eastAsia"/>
        </w:rPr>
        <w:t>【</w:t>
      </w:r>
      <w:r>
        <w:t>————</w:t>
      </w:r>
      <w:r>
        <w:rPr>
          <w:rFonts w:hint="eastAsia"/>
        </w:rPr>
        <w:t>】</w:t>
      </w:r>
    </w:p>
    <w:p w:rsidR="009C1EAC" w:rsidRDefault="009C1EAC" w:rsidP="0049024D">
      <w:r>
        <w:rPr>
          <w:rFonts w:hint="eastAsia"/>
        </w:rPr>
        <w:t>但是，青子眼中透露出来的激烈情绪，把一切都否定了。</w:t>
      </w:r>
    </w:p>
    <w:p w:rsidR="009C1EAC" w:rsidRDefault="009C1EAC" w:rsidP="0049024D">
      <w:r>
        <w:rPr>
          <w:rFonts w:hint="eastAsia"/>
        </w:rPr>
        <w:t>“魔术回路有好多地方都短路了，那个右臂应该是能够使回路混乱的妨碍术式。”</w:t>
      </w:r>
    </w:p>
    <w:p w:rsidR="009C1EAC" w:rsidRDefault="009C1EAC" w:rsidP="0049024D">
      <w:r>
        <w:rPr>
          <w:rFonts w:hint="eastAsia"/>
        </w:rPr>
        <w:t>本来是应该因为危机而颤抖的情况，青子的拳头在颤抖却完全是因为愤怒。</w:t>
      </w:r>
    </w:p>
    <w:p w:rsidR="009C1EAC" w:rsidRDefault="009C1EAC" w:rsidP="0049024D">
      <w:r>
        <w:rPr>
          <w:rFonts w:hint="eastAsia"/>
        </w:rPr>
        <w:t>妨碍术式是初步的初步，只对刚出道的半吊子能管用。</w:t>
      </w:r>
    </w:p>
    <w:p w:rsidR="009C1EAC" w:rsidRDefault="009C1EAC" w:rsidP="0049024D">
      <w:r>
        <w:rPr>
          <w:rFonts w:hint="eastAsia"/>
        </w:rPr>
        <w:t>如果是青子的同居人那个水准的话，这类干扰堵塞什么的，在接触手臂的时候就会被弹开。而且与之接触的对手的回路反倒会被干脆的烧掉。</w:t>
      </w:r>
    </w:p>
    <w:p w:rsidR="009C1EAC" w:rsidRDefault="009C1EAC" w:rsidP="0049024D">
      <w:r>
        <w:rPr>
          <w:rFonts w:hint="eastAsia"/>
        </w:rPr>
        <w:t>从根本上说，连接其他魔术师的回路，这种行为和亮出自己的心脏一样危险。在同卓越的魔术师同行进行魔术战时，这是不会起任何效果的垃圾机能。</w:t>
      </w:r>
    </w:p>
    <w:p w:rsidR="009C1EAC" w:rsidRDefault="009C1EAC" w:rsidP="0049024D">
      <w:r>
        <w:rPr>
          <w:rFonts w:hint="eastAsia"/>
        </w:rPr>
        <w:t>尽管如此，那个敌人却装备了这个“多余”的机能。</w:t>
      </w:r>
    </w:p>
    <w:p w:rsidR="009C1EAC" w:rsidRPr="00E447C7" w:rsidRDefault="009C1EAC" w:rsidP="0049024D">
      <w:r>
        <w:rPr>
          <w:rFonts w:hint="eastAsia"/>
        </w:rPr>
        <w:t>在过去的数周里，敌人在三咲的管理范围内不断巡视，并得出了结论。两天前，正式的作为魔术师补上了对青子所做出对策的评价。</w:t>
      </w:r>
    </w:p>
    <w:p w:rsidR="009C1EAC" w:rsidRDefault="009C1EAC" w:rsidP="0049024D">
      <w:r>
        <w:rPr>
          <w:rFonts w:hint="eastAsia"/>
        </w:rPr>
        <w:t>重要的是</w:t>
      </w:r>
      <w:r>
        <w:t>——</w:t>
      </w:r>
    </w:p>
    <w:p w:rsidR="009C1EAC" w:rsidRDefault="009C1EAC" w:rsidP="0049024D">
      <w:r>
        <w:rPr>
          <w:rFonts w:hint="eastAsia"/>
        </w:rPr>
        <w:t>那个人偶，完全是在小看着青子。</w:t>
      </w:r>
    </w:p>
    <w:p w:rsidR="009C1EAC" w:rsidRDefault="009C1EAC" w:rsidP="0049024D">
      <w:r>
        <w:rPr>
          <w:rFonts w:hint="eastAsia"/>
        </w:rPr>
        <w:t>【…………哼，作为敌人还真是正确的判断。】</w:t>
      </w:r>
    </w:p>
    <w:p w:rsidR="009C1EAC" w:rsidRDefault="009C1EAC" w:rsidP="0049024D">
      <w:r>
        <w:rPr>
          <w:rFonts w:hint="eastAsia"/>
        </w:rPr>
        <w:t>愤怒还没有平息，沸腾的激烈情绪已经冷却下来了。</w:t>
      </w:r>
    </w:p>
    <w:p w:rsidR="009C1EAC" w:rsidRDefault="009C1EAC" w:rsidP="0049024D">
      <w:r>
        <w:rPr>
          <w:rFonts w:hint="eastAsia"/>
        </w:rPr>
        <w:t>青子的表情完全不像一个十七岁少女，而更像是冷静的猎人。</w:t>
      </w:r>
    </w:p>
    <w:p w:rsidR="009C1EAC" w:rsidRDefault="009C1EAC" w:rsidP="0049024D">
      <w:r>
        <w:rPr>
          <w:rFonts w:hint="eastAsia"/>
        </w:rPr>
        <w:t>【怎么感觉，比我那时还要认真呐。】</w:t>
      </w:r>
    </w:p>
    <w:p w:rsidR="009C1EAC" w:rsidRDefault="009C1EAC" w:rsidP="0049024D">
      <w:r>
        <w:rPr>
          <w:rFonts w:hint="eastAsia"/>
        </w:rPr>
        <w:t>【算是吧，你那时候是在玩。】</w:t>
      </w:r>
    </w:p>
    <w:p w:rsidR="009C1EAC" w:rsidRDefault="009C1EAC" w:rsidP="0049024D">
      <w:r>
        <w:rPr>
          <w:rFonts w:hint="eastAsia"/>
        </w:rPr>
        <w:t>【…………唔】</w:t>
      </w:r>
    </w:p>
    <w:p w:rsidR="009C1EAC" w:rsidRDefault="009C1EAC" w:rsidP="0049024D">
      <w:r>
        <w:rPr>
          <w:rFonts w:hint="eastAsia"/>
        </w:rPr>
        <w:t>到底是该高兴好还是该悲伤好，草十郎很难回答。</w:t>
      </w:r>
    </w:p>
    <w:p w:rsidR="009C1EAC" w:rsidRDefault="009C1EAC" w:rsidP="0049024D">
      <w:r>
        <w:rPr>
          <w:rFonts w:hint="eastAsia"/>
        </w:rPr>
        <w:t>【不懂的事情不管怎么听也听不懂，但还是想问一下。】</w:t>
      </w:r>
    </w:p>
    <w:p w:rsidR="009C1EAC" w:rsidRDefault="009C1EAC" w:rsidP="0049024D">
      <w:r>
        <w:rPr>
          <w:rFonts w:hint="eastAsia"/>
        </w:rPr>
        <w:t>青子没有回应，紧盯着眼前的黑暗。</w:t>
      </w:r>
    </w:p>
    <w:p w:rsidR="009C1EAC" w:rsidRDefault="009C1EAC" w:rsidP="0049024D">
      <w:r>
        <w:rPr>
          <w:rFonts w:hint="eastAsia"/>
        </w:rPr>
        <w:t>沉默开始沉淀下来，和恼人的黑暗缠绕在一起变得和厚重的棉花一样。</w:t>
      </w:r>
    </w:p>
    <w:p w:rsidR="009C1EAC" w:rsidRDefault="009C1EAC" w:rsidP="0049024D">
      <w:r>
        <w:rPr>
          <w:rFonts w:hint="eastAsia"/>
        </w:rPr>
        <w:t>尽管如此，草十郎没有在意青子把自己完全无视掉了，仍然继续说着：</w:t>
      </w:r>
    </w:p>
    <w:p w:rsidR="009C1EAC" w:rsidRDefault="009C1EAC" w:rsidP="0049024D">
      <w:r>
        <w:rPr>
          <w:rFonts w:hint="eastAsia"/>
        </w:rPr>
        <w:t>【苍崎，是要把那家伙杀掉吗？】</w:t>
      </w:r>
    </w:p>
    <w:p w:rsidR="009C1EAC" w:rsidRDefault="009C1EAC" w:rsidP="0049024D">
      <w:r>
        <w:rPr>
          <w:rFonts w:hint="eastAsia"/>
        </w:rPr>
        <w:t>继续保持着沉默。</w:t>
      </w:r>
    </w:p>
    <w:p w:rsidR="009C1EAC" w:rsidRDefault="009C1EAC" w:rsidP="0049024D">
      <w:r>
        <w:rPr>
          <w:rFonts w:hint="eastAsia"/>
        </w:rPr>
        <w:t>苍崎的行为好像是从黑暗中分离出来的一部分。</w:t>
      </w:r>
    </w:p>
    <w:p w:rsidR="009C1EAC" w:rsidRDefault="009C1EAC" w:rsidP="0049024D">
      <w:r>
        <w:rPr>
          <w:rFonts w:hint="eastAsia"/>
        </w:rPr>
        <w:t>【</w:t>
      </w:r>
      <w:r>
        <w:t>————</w:t>
      </w:r>
      <w:r>
        <w:rPr>
          <w:rFonts w:hint="eastAsia"/>
        </w:rPr>
        <w:t>】</w:t>
      </w:r>
    </w:p>
    <w:p w:rsidR="009C1EAC" w:rsidRDefault="009C1EAC" w:rsidP="0049024D">
      <w:r>
        <w:rPr>
          <w:rFonts w:hint="eastAsia"/>
        </w:rPr>
        <w:t>没有回答，</w:t>
      </w:r>
    </w:p>
    <w:p w:rsidR="009C1EAC" w:rsidRDefault="009C1EAC" w:rsidP="0049024D">
      <w:r>
        <w:rPr>
          <w:rFonts w:hint="eastAsia"/>
        </w:rPr>
        <w:t>影影绰绰的通道里，只有两个人的呼吸声。</w:t>
      </w:r>
    </w:p>
    <w:p w:rsidR="009C1EAC" w:rsidRDefault="009C1EAC" w:rsidP="0049024D">
      <w:r>
        <w:rPr>
          <w:rFonts w:hint="eastAsia"/>
        </w:rPr>
        <w:t>质问着罪责的草十郎和把他继续无视掉的使用魔法的少女…………僵持了数秒之后。</w:t>
      </w:r>
    </w:p>
    <w:p w:rsidR="009C1EAC" w:rsidRDefault="009C1EAC" w:rsidP="0049024D">
      <w:r>
        <w:rPr>
          <w:rFonts w:hint="eastAsia"/>
        </w:rPr>
        <w:t>【</w:t>
      </w:r>
      <w:r>
        <w:t>——</w:t>
      </w:r>
      <w:r>
        <w:rPr>
          <w:rFonts w:hint="eastAsia"/>
        </w:rPr>
        <w:t>是的，这似乎是你的软肋呢。】</w:t>
      </w:r>
    </w:p>
    <w:p w:rsidR="009C1EAC" w:rsidRDefault="009C1EAC" w:rsidP="0049024D">
      <w:r>
        <w:rPr>
          <w:rFonts w:hint="eastAsia"/>
        </w:rPr>
        <w:t>青子轻轻用不带感情的语调说着。</w:t>
      </w:r>
    </w:p>
    <w:p w:rsidR="009C1EAC" w:rsidRDefault="009C1EAC" w:rsidP="0049024D">
      <w:r>
        <w:rPr>
          <w:rFonts w:hint="eastAsia"/>
        </w:rPr>
        <w:t>不知是不抱希望了，还是对此不屑一顾都可以理解，青子叹了一口气。</w:t>
      </w:r>
    </w:p>
    <w:p w:rsidR="009C1EAC" w:rsidRDefault="009C1EAC" w:rsidP="0049024D">
      <w:r>
        <w:rPr>
          <w:rFonts w:hint="eastAsia"/>
        </w:rPr>
        <w:t>【软</w:t>
      </w:r>
      <w:r>
        <w:t>——</w:t>
      </w:r>
      <w:r>
        <w:rPr>
          <w:rFonts w:hint="eastAsia"/>
        </w:rPr>
        <w:t>什么？】</w:t>
      </w:r>
    </w:p>
    <w:p w:rsidR="009C1EAC" w:rsidRDefault="009C1EAC" w:rsidP="0049024D">
      <w:r>
        <w:rPr>
          <w:rFonts w:hint="eastAsia"/>
        </w:rPr>
        <w:t>【自言自语而已，忘了吧。</w:t>
      </w:r>
    </w:p>
    <w:p w:rsidR="009C1EAC" w:rsidRDefault="009C1EAC" w:rsidP="0049024D">
      <w:r>
        <w:rPr>
          <w:rFonts w:hint="eastAsia"/>
        </w:rPr>
        <w:t>而且，话说在前头，那家伙可不是人类。虽然有些难以置信，但那是倚靠自我意识活动的人偶。以前那个和这次这个都是人偶。】</w:t>
      </w:r>
    </w:p>
    <w:p w:rsidR="009C1EAC" w:rsidRDefault="009C1EAC" w:rsidP="0049024D">
      <w:r>
        <w:rPr>
          <w:rFonts w:hint="eastAsia"/>
        </w:rPr>
        <w:t>嗯，草十郎率直的点着头。</w:t>
      </w:r>
    </w:p>
    <w:p w:rsidR="009C1EAC" w:rsidRPr="0050568D" w:rsidRDefault="009C1EAC" w:rsidP="0049024D">
      <w:r>
        <w:rPr>
          <w:rFonts w:hint="eastAsia"/>
        </w:rPr>
        <w:t>不管青子的话可信不可信，先接受了再说。</w:t>
      </w:r>
    </w:p>
    <w:p w:rsidR="009C1EAC" w:rsidRDefault="009C1EAC" w:rsidP="0049024D">
      <w:r>
        <w:rPr>
          <w:rFonts w:hint="eastAsia"/>
        </w:rPr>
        <w:t>【……………怎么感觉你很冷静啊。】</w:t>
      </w:r>
    </w:p>
    <w:p w:rsidR="009C1EAC" w:rsidRPr="0050568D" w:rsidRDefault="009C1EAC" w:rsidP="0049024D">
      <w:r>
        <w:rPr>
          <w:rFonts w:hint="eastAsia"/>
        </w:rPr>
        <w:t>【怎么可能，连发生了什么都不知道，净是些想不通的事情。但是，人偶的事情可不一样，并不是什么可怕的事。】</w:t>
      </w:r>
    </w:p>
    <w:p w:rsidR="009C1EAC" w:rsidRDefault="009C1EAC" w:rsidP="0049024D">
      <w:r>
        <w:rPr>
          <w:rFonts w:hint="eastAsia"/>
        </w:rPr>
        <w:t>【诶？难道说，还看到过其他的自动人偶？】</w:t>
      </w:r>
    </w:p>
    <w:p w:rsidR="009C1EAC" w:rsidRDefault="009C1EAC" w:rsidP="0049024D">
      <w:r>
        <w:rPr>
          <w:rFonts w:hint="eastAsia"/>
        </w:rPr>
        <w:t>【？都市的人偶不都是那样的吗？】</w:t>
      </w:r>
    </w:p>
    <w:p w:rsidR="009C1EAC" w:rsidRDefault="009C1EAC" w:rsidP="0049024D">
      <w:r>
        <w:rPr>
          <w:rFonts w:hint="eastAsia"/>
        </w:rPr>
        <w:t>【什</w:t>
      </w:r>
      <w:r>
        <w:t>——</w:t>
      </w:r>
      <w:r>
        <w:rPr>
          <w:rFonts w:hint="eastAsia"/>
        </w:rPr>
        <w:t>】</w:t>
      </w:r>
    </w:p>
    <w:p w:rsidR="009C1EAC" w:rsidRDefault="009C1EAC" w:rsidP="00A030C8">
      <w:r>
        <w:rPr>
          <w:rFonts w:hint="eastAsia"/>
        </w:rPr>
        <w:t>青子勉强忍住了啪叽一声摔到地上的冲动。</w:t>
      </w:r>
    </w:p>
    <w:p w:rsidR="009C1EAC" w:rsidRDefault="009C1EAC" w:rsidP="00A030C8">
      <w:r>
        <w:rPr>
          <w:rFonts w:hint="eastAsia"/>
        </w:rPr>
        <w:t>是这么回事啊。神要是想做个呆子，那估计就是这家伙了吧。</w:t>
      </w:r>
    </w:p>
    <w:p w:rsidR="009C1EAC" w:rsidRDefault="009C1EAC" w:rsidP="00A030C8">
      <w:r>
        <w:rPr>
          <w:rFonts w:hint="eastAsia"/>
        </w:rPr>
        <w:t>想野生保护动物那样被隔离在深山里的转入生，连最基本的常识都没有，见到的东西全都异想天开的瞎联想起来的外国人。</w:t>
      </w:r>
    </w:p>
    <w:p w:rsidR="009C1EAC" w:rsidRDefault="009C1EAC" w:rsidP="00A030C8">
      <w:r>
        <w:rPr>
          <w:rFonts w:hint="eastAsia"/>
        </w:rPr>
        <w:t>汽车那样的铁驼子都能动，人偶这样的东西能动也没啥不可思议的。</w:t>
      </w:r>
    </w:p>
    <w:p w:rsidR="009C1EAC" w:rsidRDefault="009C1EAC" w:rsidP="00A030C8">
      <w:r>
        <w:rPr>
          <w:rFonts w:hint="eastAsia"/>
        </w:rPr>
        <w:t>…………也因为如此，说不好。</w:t>
      </w:r>
    </w:p>
    <w:p w:rsidR="009C1EAC" w:rsidRDefault="009C1EAC" w:rsidP="00A030C8">
      <w:r>
        <w:rPr>
          <w:rFonts w:hint="eastAsia"/>
        </w:rPr>
        <w:t>对他来说，那天晚上上发生的事情也并不是什么“特殊”的事情。</w:t>
      </w:r>
    </w:p>
    <w:p w:rsidR="009C1EAC" w:rsidRDefault="009C1EAC" w:rsidP="00A030C8">
      <w:r>
        <w:rPr>
          <w:rFonts w:hint="eastAsia"/>
        </w:rPr>
        <w:t>作为都市到处都有的景色，说不定那并不是值得和别人说的事情。</w:t>
      </w:r>
    </w:p>
    <w:p w:rsidR="009C1EAC" w:rsidRDefault="009C1EAC" w:rsidP="00A030C8">
      <w:r>
        <w:rPr>
          <w:rFonts w:hint="eastAsia"/>
        </w:rPr>
        <w:t>【…………败给你了，要是有机会真要看看你脑袋里面装了什么。真是，太让人佩服了。】</w:t>
      </w:r>
    </w:p>
    <w:p w:rsidR="009C1EAC" w:rsidRDefault="009C1EAC" w:rsidP="00A030C8">
      <w:r>
        <w:rPr>
          <w:rFonts w:hint="eastAsia"/>
        </w:rPr>
        <w:t>…………听起来口气狂妄是当然的吧，一般来说应该是比被我袭击的时候多点不同的反应才对的。怪物啊，太奇怪了啊什么的，不过要是你的话估计说一句“还有这样的事啊”就算完了吧。</w:t>
      </w:r>
    </w:p>
    <w:p w:rsidR="009C1EAC" w:rsidRDefault="009C1EAC" w:rsidP="00A030C8">
      <w:r>
        <w:rPr>
          <w:rFonts w:hint="eastAsia"/>
        </w:rPr>
        <w:t>……………感觉我像个傻瓜一样啊。】</w:t>
      </w:r>
    </w:p>
    <w:p w:rsidR="009C1EAC" w:rsidRDefault="009C1EAC" w:rsidP="00A030C8">
      <w:r>
        <w:rPr>
          <w:rFonts w:hint="eastAsia"/>
        </w:rPr>
        <w:t>紧张的她在一瞬间恢复了平时的表情。</w:t>
      </w:r>
    </w:p>
    <w:p w:rsidR="009C1EAC" w:rsidRDefault="009C1EAC" w:rsidP="00A030C8">
      <w:r>
        <w:rPr>
          <w:rFonts w:hint="eastAsia"/>
        </w:rPr>
        <w:t>对了，这样的话就使用点更不一样的方法好了，说不定就可以选择一条谁都不受伤害的解决办法了。</w:t>
      </w:r>
    </w:p>
    <w:p w:rsidR="009C1EAC" w:rsidRDefault="009C1EAC" w:rsidP="00A030C8">
      <w:r>
        <w:rPr>
          <w:rFonts w:hint="eastAsia"/>
        </w:rPr>
        <w:t>但是已经太迟了。</w:t>
      </w:r>
    </w:p>
    <w:p w:rsidR="009C1EAC" w:rsidRDefault="009C1EAC" w:rsidP="00A030C8">
      <w:r>
        <w:rPr>
          <w:rFonts w:hint="eastAsia"/>
        </w:rPr>
        <w:t>基本上，人生没有后悔药，泼出去的水收不回来。</w:t>
      </w:r>
    </w:p>
    <w:p w:rsidR="009C1EAC" w:rsidRDefault="009C1EAC" w:rsidP="00A030C8">
      <w:r>
        <w:rPr>
          <w:rFonts w:hint="eastAsia"/>
        </w:rPr>
        <w:t>弄错一点细节或者仅凭自己想象乱来就会使状况变得更加严重。</w:t>
      </w:r>
    </w:p>
    <w:p w:rsidR="009C1EAC" w:rsidRDefault="009C1EAC" w:rsidP="00A030C8">
      <w:r>
        <w:rPr>
          <w:rFonts w:hint="eastAsia"/>
        </w:rPr>
        <w:t>关系都已经涉及到现在这种程度，她已经不能指望草十郎能够帮忙保守秘密了。</w:t>
      </w:r>
    </w:p>
    <w:p w:rsidR="009C1EAC" w:rsidRDefault="009C1EAC" w:rsidP="00A030C8">
      <w:r>
        <w:rPr>
          <w:rFonts w:hint="eastAsia"/>
        </w:rPr>
        <w:t>……本来应该是另一种情况，选择最好的办法，最后皆大欢喜。</w:t>
      </w:r>
    </w:p>
    <w:p w:rsidR="009C1EAC" w:rsidRDefault="009C1EAC" w:rsidP="00A030C8">
      <w:r>
        <w:rPr>
          <w:rFonts w:hint="eastAsia"/>
        </w:rPr>
        <w:t>毕竟，人和人的关系就只有不断相互误解而已。</w:t>
      </w:r>
    </w:p>
    <w:p w:rsidR="009C1EAC" w:rsidRDefault="009C1EAC" w:rsidP="00A030C8">
      <w:r>
        <w:rPr>
          <w:rFonts w:hint="eastAsia"/>
        </w:rPr>
        <w:t>按照愿望编织的东西最后往往会变成别的织物。</w:t>
      </w:r>
    </w:p>
    <w:p w:rsidR="009C1EAC" w:rsidRDefault="009C1EAC" w:rsidP="00A030C8">
      <w:r>
        <w:t>——</w:t>
      </w:r>
      <w:r>
        <w:rPr>
          <w:rFonts w:hint="eastAsia"/>
        </w:rPr>
        <w:t>就休息到这里。</w:t>
      </w:r>
    </w:p>
    <w:p w:rsidR="009C1EAC" w:rsidRDefault="009C1EAC" w:rsidP="00A030C8">
      <w:r>
        <w:rPr>
          <w:rFonts w:hint="eastAsia"/>
        </w:rPr>
        <w:t>苍崎青子和草十郎，两个人从互相自我介绍并认识那天以来，完全没有对话的日子到此结束。</w:t>
      </w:r>
    </w:p>
    <w:p w:rsidR="009C1EAC" w:rsidRDefault="009C1EAC" w:rsidP="00A030C8">
      <w:r>
        <w:rPr>
          <w:rFonts w:hint="eastAsia"/>
        </w:rPr>
        <w:t>毫不照顾他们的感想，拐角那边流淌来了耳鸣一般的细语。</w:t>
      </w:r>
    </w:p>
    <w:p w:rsidR="009C1EAC" w:rsidRDefault="009C1EAC" w:rsidP="00A030C8"/>
    <w:p w:rsidR="009C1EAC" w:rsidRDefault="009C1EAC" w:rsidP="0095717B">
      <w:pPr>
        <w:jc w:val="center"/>
      </w:pPr>
      <w:r>
        <w:t>“Nemom mea funus meminit,cui dolet exstinctus.</w:t>
      </w:r>
    </w:p>
    <w:p w:rsidR="009C1EAC" w:rsidRDefault="009C1EAC" w:rsidP="0095717B">
      <w:pPr>
        <w:jc w:val="center"/>
      </w:pPr>
      <w:r>
        <w:rPr>
          <w:rFonts w:hint="eastAsia"/>
        </w:rPr>
        <w:t>（谁都没有察觉到我的葬礼，悲伤的人也已消失）</w:t>
      </w:r>
    </w:p>
    <w:p w:rsidR="009C1EAC" w:rsidRDefault="009C1EAC" w:rsidP="0095717B">
      <w:pPr>
        <w:jc w:val="center"/>
      </w:pPr>
      <w:r>
        <w:t>Initio erraveramus.Dum vivimus doloris.</w:t>
      </w:r>
    </w:p>
    <w:p w:rsidR="009C1EAC" w:rsidRDefault="009C1EAC" w:rsidP="0095717B">
      <w:pPr>
        <w:jc w:val="center"/>
      </w:pPr>
      <w:r>
        <w:rPr>
          <w:rFonts w:hint="eastAsia"/>
        </w:rPr>
        <w:t>（从一开始我们就误会了，活着就是痛苦）</w:t>
      </w:r>
    </w:p>
    <w:p w:rsidR="009C1EAC" w:rsidRDefault="009C1EAC" w:rsidP="0095717B">
      <w:pPr>
        <w:jc w:val="center"/>
      </w:pPr>
      <w:r>
        <w:t>Nemo juvarem est.”</w:t>
      </w:r>
    </w:p>
    <w:p w:rsidR="009C1EAC" w:rsidRDefault="009C1EAC" w:rsidP="0095717B">
      <w:pPr>
        <w:jc w:val="center"/>
      </w:pPr>
      <w:r>
        <w:rPr>
          <w:rFonts w:hint="eastAsia"/>
        </w:rPr>
        <w:t>（有谁，能救救我吗？）</w:t>
      </w:r>
    </w:p>
    <w:p w:rsidR="009C1EAC" w:rsidRDefault="009C1EAC" w:rsidP="0095717B">
      <w:r>
        <w:rPr>
          <w:rFonts w:hint="eastAsia"/>
        </w:rPr>
        <w:t>注意到镜子上出现了对面拐角处的敌人。</w:t>
      </w:r>
    </w:p>
    <w:p w:rsidR="009C1EAC" w:rsidRDefault="009C1EAC" w:rsidP="0095717B">
      <w:r>
        <w:rPr>
          <w:rFonts w:hint="eastAsia"/>
        </w:rPr>
        <w:t>【…………现在不是悠闲聊天的场合呢，总之现在的距离</w:t>
      </w:r>
      <w:r>
        <w:t>——</w:t>
      </w:r>
      <w:r>
        <w:rPr>
          <w:rFonts w:hint="eastAsia"/>
        </w:rPr>
        <w:t>？】</w:t>
      </w:r>
    </w:p>
    <w:p w:rsidR="009C1EAC" w:rsidRDefault="009C1EAC" w:rsidP="0095717B">
      <w:r>
        <w:rPr>
          <w:rFonts w:hint="eastAsia"/>
        </w:rPr>
        <w:t>（渣卡注：这里是人偶眼睛变红，发出红色咒弹的背景。）</w:t>
      </w:r>
    </w:p>
    <w:p w:rsidR="009C1EAC" w:rsidRDefault="009C1EAC" w:rsidP="0095717B">
      <w:r>
        <w:rPr>
          <w:rFonts w:hint="eastAsia"/>
        </w:rPr>
        <w:t>和青子鲜亮的青色魔弹不同，让人联想起怨恨的红色光芒。</w:t>
      </w:r>
    </w:p>
    <w:p w:rsidR="009C1EAC" w:rsidRDefault="009C1EAC" w:rsidP="0095717B">
      <w:r>
        <w:rPr>
          <w:rFonts w:hint="eastAsia"/>
        </w:rPr>
        <w:t>“咒弹……………？！”（渣卡注：和远坂的一样。）</w:t>
      </w:r>
    </w:p>
    <w:p w:rsidR="009C1EAC" w:rsidRDefault="009C1EAC" w:rsidP="0095717B">
      <w:r>
        <w:rPr>
          <w:rFonts w:hint="eastAsia"/>
        </w:rPr>
        <w:t>一瞬间的闪光，比伸长的手臂速度更快。</w:t>
      </w:r>
    </w:p>
    <w:p w:rsidR="009C1EAC" w:rsidRDefault="009C1EAC" w:rsidP="0095717B">
      <w:r>
        <w:rPr>
          <w:rFonts w:hint="eastAsia"/>
        </w:rPr>
        <w:t>这时已经好好的确认了敌人的样子，青子本来已经沉静下来的感情一瞬间又燃烧起来。</w:t>
      </w:r>
    </w:p>
    <w:p w:rsidR="009C1EAC" w:rsidRDefault="009C1EAC" w:rsidP="0095717B">
      <w:r>
        <w:rPr>
          <w:rFonts w:hint="eastAsia"/>
        </w:rPr>
        <w:t>【从刚才开始就这么碍事。】</w:t>
      </w:r>
    </w:p>
    <w:p w:rsidR="009C1EAC" w:rsidRDefault="009C1EAC" w:rsidP="0095717B">
      <w:r>
        <w:rPr>
          <w:rFonts w:hint="eastAsia"/>
        </w:rPr>
        <w:t>没有躲避，青子倾尽所有愤怒伸出右臂与咒弹对抗。</w:t>
      </w:r>
    </w:p>
    <w:p w:rsidR="009C1EAC" w:rsidRDefault="009C1EAC" w:rsidP="0095717B">
      <w:r>
        <w:rPr>
          <w:rFonts w:hint="eastAsia"/>
        </w:rPr>
        <w:t>展开的雾一样的东西并不是魔术，而只是将魔力倾倒出来形成的障壁。</w:t>
      </w:r>
    </w:p>
    <w:p w:rsidR="009C1EAC" w:rsidRDefault="009C1EAC" w:rsidP="0095717B">
      <w:r>
        <w:rPr>
          <w:rFonts w:hint="eastAsia"/>
        </w:rPr>
        <w:t>飞来的一个咒弹威力瞬间消失了，做出来的墙壁像是燃烧三大桶汽油形成的热浪。</w:t>
      </w:r>
    </w:p>
    <w:p w:rsidR="009C1EAC" w:rsidRDefault="009C1EAC" w:rsidP="0095717B">
      <w:r>
        <w:rPr>
          <w:rFonts w:hint="eastAsia"/>
        </w:rPr>
        <w:t>如果是人偶的手臂的话应该可以轻松突破这层墙壁。但是对没有实体的“诅咒”，魔力的障壁可以将其弹开。</w:t>
      </w:r>
    </w:p>
    <w:p w:rsidR="009C1EAC" w:rsidRDefault="009C1EAC" w:rsidP="0095717B">
      <w:r>
        <w:rPr>
          <w:rFonts w:hint="eastAsia"/>
        </w:rPr>
        <w:t>膨大的魔力使用起来非常浪费，可惜对现在的青子来说，没有除此以外的防御手段。</w:t>
      </w:r>
    </w:p>
    <w:p w:rsidR="009C1EAC" w:rsidRDefault="009C1EAC" w:rsidP="0095717B">
      <w:r>
        <w:rPr>
          <w:rFonts w:hint="eastAsia"/>
        </w:rPr>
        <w:t>【……唔】</w:t>
      </w:r>
    </w:p>
    <w:p w:rsidR="009C1EAC" w:rsidRDefault="009C1EAC" w:rsidP="0095717B">
      <w:r>
        <w:rPr>
          <w:rFonts w:hint="eastAsia"/>
        </w:rPr>
        <w:t>而且这个能保护好的只有青子。草十郎用手押住了嘴。</w:t>
      </w:r>
    </w:p>
    <w:p w:rsidR="009C1EAC" w:rsidRDefault="009C1EAC" w:rsidP="0095717B">
      <w:r>
        <w:rPr>
          <w:rFonts w:hint="eastAsia"/>
        </w:rPr>
        <w:t>对青子来说影响微小到可以忽略不计的诅咒，对不是魔术师的草十郎来说十分有效。</w:t>
      </w:r>
    </w:p>
    <w:p w:rsidR="009C1EAC" w:rsidRDefault="009C1EAC" w:rsidP="0095717B">
      <w:r>
        <w:rPr>
          <w:rFonts w:hint="eastAsia"/>
        </w:rPr>
        <w:t>似乎是理解了这一点，人偶没有把视线投向青子，而是投向了青子背后那个预定外的人类。</w:t>
      </w:r>
    </w:p>
    <w:p w:rsidR="009C1EAC" w:rsidRDefault="009C1EAC" w:rsidP="0095717B">
      <w:r>
        <w:rPr>
          <w:rFonts w:hint="eastAsia"/>
        </w:rPr>
        <w:t>【你这，和这家伙没有关系吧……！】</w:t>
      </w:r>
    </w:p>
    <w:p w:rsidR="009C1EAC" w:rsidRDefault="009C1EAC" w:rsidP="0095717B">
      <w:r>
        <w:rPr>
          <w:rFonts w:hint="eastAsia"/>
        </w:rPr>
        <w:t>又猛地一甩手臂。</w:t>
      </w:r>
    </w:p>
    <w:p w:rsidR="009C1EAC" w:rsidRDefault="009C1EAC" w:rsidP="0095717B">
      <w:r>
        <w:rPr>
          <w:rFonts w:hint="eastAsia"/>
        </w:rPr>
        <w:t>仅仅数秒，青色的磷光形成了防御诅咒的墙壁。</w:t>
      </w:r>
    </w:p>
    <w:p w:rsidR="009C1EAC" w:rsidRDefault="009C1EAC" w:rsidP="0095717B">
      <w:r>
        <w:rPr>
          <w:rFonts w:hint="eastAsia"/>
        </w:rPr>
        <w:t>在这个间隙，</w:t>
      </w:r>
    </w:p>
    <w:p w:rsidR="009C1EAC" w:rsidRDefault="009C1EAC" w:rsidP="0095717B">
      <w:r>
        <w:rPr>
          <w:rFonts w:hint="eastAsia"/>
        </w:rPr>
        <w:t>像是要指出忙着张开障壁的青子那样，人偶举起了右臂。</w:t>
      </w:r>
    </w:p>
    <w:p w:rsidR="009C1EAC" w:rsidRDefault="009C1EAC" w:rsidP="0095717B">
      <w:r>
        <w:rPr>
          <w:rFonts w:hint="eastAsia"/>
        </w:rPr>
        <w:t>【看来还是有关系啊，要逃了。】</w:t>
      </w:r>
    </w:p>
    <w:p w:rsidR="009C1EAC" w:rsidRDefault="009C1EAC" w:rsidP="0095717B">
      <w:r>
        <w:rPr>
          <w:rFonts w:hint="eastAsia"/>
        </w:rPr>
        <w:t>在死的火箭弹放出来之前，草十郎猛地把青子抱起来。</w:t>
      </w:r>
    </w:p>
    <w:p w:rsidR="009C1EAC" w:rsidRDefault="009C1EAC" w:rsidP="0095717B">
      <w:r>
        <w:rPr>
          <w:rFonts w:hint="eastAsia"/>
        </w:rPr>
        <w:t>【唉？】</w:t>
      </w:r>
    </w:p>
    <w:p w:rsidR="009C1EAC" w:rsidRDefault="009C1EAC" w:rsidP="0095717B">
      <w:r>
        <w:rPr>
          <w:rFonts w:hint="eastAsia"/>
        </w:rPr>
        <w:t>不知道这些剩下的力量是藏在哪了，草十郎背对着人偶跑开了。</w:t>
      </w:r>
    </w:p>
    <w:p w:rsidR="009C1EAC" w:rsidRDefault="009C1EAC" w:rsidP="0095717B">
      <w:r>
        <w:rPr>
          <w:rFonts w:hint="eastAsia"/>
        </w:rPr>
        <w:t>轻快的像是在岩石间蹦跳的小鹿。</w:t>
      </w:r>
    </w:p>
    <w:p w:rsidR="009C1EAC" w:rsidRDefault="009C1EAC" w:rsidP="0095717B">
      <w:r>
        <w:rPr>
          <w:rFonts w:hint="eastAsia"/>
        </w:rPr>
        <w:t>草十郎无视青子的抱怨跑过两个转角。已经接近二楼的中心了。总算停住了脚步，放下了青子。</w:t>
      </w:r>
    </w:p>
    <w:p w:rsidR="009C1EAC" w:rsidRDefault="009C1EAC" w:rsidP="0095717B">
      <w:r>
        <w:rPr>
          <w:rFonts w:hint="eastAsia"/>
        </w:rPr>
        <w:t>【…………好了，到这里应该可以稍微休息下了。】</w:t>
      </w:r>
    </w:p>
    <w:p w:rsidR="009C1EAC" w:rsidRDefault="009C1EAC" w:rsidP="0095717B">
      <w:r>
        <w:rPr>
          <w:rFonts w:hint="eastAsia"/>
        </w:rPr>
        <w:t>呼，草十郎喘息着。</w:t>
      </w:r>
    </w:p>
    <w:p w:rsidR="009C1EAC" w:rsidRDefault="009C1EAC" w:rsidP="0095717B">
      <w:r>
        <w:rPr>
          <w:rFonts w:hint="eastAsia"/>
        </w:rPr>
        <w:t>说的再怎么轻松，抱着一个人跑肯定会呼吸加快的。</w:t>
      </w:r>
    </w:p>
    <w:p w:rsidR="009C1EAC" w:rsidRDefault="009C1EAC" w:rsidP="0095717B">
      <w:r>
        <w:rPr>
          <w:rFonts w:hint="eastAsia"/>
        </w:rPr>
        <w:t>青子完全理解不了似的盯着草十郎的脸看。</w:t>
      </w:r>
    </w:p>
    <w:p w:rsidR="009C1EAC" w:rsidRDefault="009C1EAC" w:rsidP="0095717B">
      <w:r>
        <w:rPr>
          <w:rFonts w:hint="eastAsia"/>
        </w:rPr>
        <w:t>【…………你到底多有体力啊…………】</w:t>
      </w:r>
    </w:p>
    <w:p w:rsidR="009C1EAC" w:rsidRDefault="009C1EAC" w:rsidP="0095717B">
      <w:r>
        <w:rPr>
          <w:rFonts w:hint="eastAsia"/>
        </w:rPr>
        <w:t>道理上说不通。</w:t>
      </w:r>
    </w:p>
    <w:p w:rsidR="009C1EAC" w:rsidRDefault="009C1EAC" w:rsidP="0095717B">
      <w:r>
        <w:rPr>
          <w:rFonts w:hint="eastAsia"/>
        </w:rPr>
        <w:t>如果还有抱着自己逃走的体力的话，在之前那里摔倒的时候，应该还可以站起来继续逃跑的。</w:t>
      </w:r>
    </w:p>
    <w:p w:rsidR="009C1EAC" w:rsidRDefault="009C1EAC" w:rsidP="0095717B">
      <w:r>
        <w:rPr>
          <w:rFonts w:hint="eastAsia"/>
        </w:rPr>
        <w:t>【啊，因为那时候已经放弃了。】</w:t>
      </w:r>
    </w:p>
    <w:p w:rsidR="009C1EAC" w:rsidRDefault="009C1EAC" w:rsidP="0095717B">
      <w:r>
        <w:rPr>
          <w:rFonts w:hint="eastAsia"/>
        </w:rPr>
        <w:t>不加掩饰、直率的话语。</w:t>
      </w:r>
    </w:p>
    <w:p w:rsidR="009C1EAC" w:rsidRDefault="009C1EAC" w:rsidP="0095717B">
      <w:r>
        <w:rPr>
          <w:rFonts w:hint="eastAsia"/>
        </w:rPr>
        <w:t>命悬一线的状况下，草十郎平时总是傻傻的气氛果然也变淡了。</w:t>
      </w:r>
    </w:p>
    <w:p w:rsidR="009C1EAC" w:rsidRDefault="009C1EAC" w:rsidP="0095717B">
      <w:r>
        <w:rPr>
          <w:rFonts w:hint="eastAsia"/>
        </w:rPr>
        <w:t>【…………放弃了？为什么？】</w:t>
      </w:r>
    </w:p>
    <w:p w:rsidR="009C1EAC" w:rsidRDefault="009C1EAC" w:rsidP="0095717B">
      <w:r>
        <w:rPr>
          <w:rFonts w:hint="eastAsia"/>
        </w:rPr>
        <w:t>【嘛，已经忘了，那种事情。】</w:t>
      </w:r>
    </w:p>
    <w:p w:rsidR="009C1EAC" w:rsidRDefault="009C1EAC" w:rsidP="0095717B">
      <w:r>
        <w:rPr>
          <w:rFonts w:hint="eastAsia"/>
        </w:rPr>
        <w:t>不太想说，草十郎把脸背过去，礼貌的回答着。</w:t>
      </w:r>
    </w:p>
    <w:p w:rsidR="009C1EAC" w:rsidRDefault="009C1EAC" w:rsidP="0095717B">
      <w:r>
        <w:rPr>
          <w:rFonts w:hint="eastAsia"/>
        </w:rPr>
        <w:t>看着他的侧脸，青子感觉稍微有些痛。</w:t>
      </w:r>
    </w:p>
    <w:p w:rsidR="009C1EAC" w:rsidRDefault="009C1EAC" w:rsidP="0095717B">
      <w:r>
        <w:rPr>
          <w:rFonts w:hint="eastAsia"/>
        </w:rPr>
        <w:t>【比起这些，苍崎，刚才突然就感觉很难受……</w:t>
      </w:r>
    </w:p>
    <w:p w:rsidR="009C1EAC" w:rsidRDefault="009C1EAC" w:rsidP="0095717B">
      <w:r>
        <w:rPr>
          <w:rFonts w:hint="eastAsia"/>
        </w:rPr>
        <w:t>那个红色的光，怎么说…………？】</w:t>
      </w:r>
    </w:p>
    <w:p w:rsidR="009C1EAC" w:rsidRDefault="009C1EAC" w:rsidP="0095717B">
      <w:r>
        <w:rPr>
          <w:rFonts w:hint="eastAsia"/>
        </w:rPr>
        <w:t>【……………诶，魔术的一种，被称做咒弹。北欧诅咒的一种，虽然对有魔术回路的我没什么效果，但对没有抵抗手段的你似乎很有效。】</w:t>
      </w:r>
    </w:p>
    <w:p w:rsidR="009C1EAC" w:rsidRDefault="009C1EAC" w:rsidP="0095717B">
      <w:r>
        <w:rPr>
          <w:rFonts w:hint="eastAsia"/>
        </w:rPr>
        <w:t>【</w:t>
      </w:r>
      <w:r>
        <w:t>——</w:t>
      </w:r>
      <w:r>
        <w:rPr>
          <w:rFonts w:hint="eastAsia"/>
        </w:rPr>
        <w:t>什么嘛，对苍崎没有效吗？那，危险的就只有那手臂了吧。】</w:t>
      </w:r>
    </w:p>
    <w:p w:rsidR="009C1EAC" w:rsidRDefault="009C1EAC" w:rsidP="0095717B">
      <w:r>
        <w:rPr>
          <w:rFonts w:hint="eastAsia"/>
        </w:rPr>
        <w:t>【……………】</w:t>
      </w:r>
    </w:p>
    <w:p w:rsidR="009C1EAC" w:rsidRDefault="009C1EAC" w:rsidP="0095717B">
      <w:r>
        <w:rPr>
          <w:rFonts w:hint="eastAsia"/>
        </w:rPr>
        <w:t>对着不知道为啥放心下来的草十郎，青子咬着牙根，抑制着要突发的感情。</w:t>
      </w:r>
    </w:p>
    <w:p w:rsidR="009C1EAC" w:rsidRDefault="009C1EAC" w:rsidP="0095717B">
      <w:r>
        <w:rPr>
          <w:rFonts w:hint="eastAsia"/>
        </w:rPr>
        <w:t>……………在这里又不能吼出来。</w:t>
      </w:r>
    </w:p>
    <w:p w:rsidR="009C1EAC" w:rsidRDefault="009C1EAC" w:rsidP="0095717B">
      <w:r>
        <w:rPr>
          <w:rFonts w:hint="eastAsia"/>
        </w:rPr>
        <w:t>毕竟，为什么现在自己会非常不爽的呢，想变成话语说出来，但是不管什么怎么说都不合适的样子。</w:t>
      </w:r>
    </w:p>
    <w:p w:rsidR="009C1EAC" w:rsidRDefault="009C1EAC" w:rsidP="0095717B">
      <w:r>
        <w:rPr>
          <w:rFonts w:hint="eastAsia"/>
        </w:rPr>
        <w:t>【是呢，需要注意的就只有能伸长的手臂，果然不是什么了不起的对手。】</w:t>
      </w:r>
    </w:p>
    <w:p w:rsidR="009C1EAC" w:rsidRDefault="009C1EAC" w:rsidP="0095717B">
      <w:r>
        <w:rPr>
          <w:rFonts w:hint="eastAsia"/>
        </w:rPr>
        <w:t>这是真实的感想。</w:t>
      </w:r>
    </w:p>
    <w:p w:rsidR="009C1EAC" w:rsidRDefault="009C1EAC" w:rsidP="0095717B">
      <w:r>
        <w:rPr>
          <w:rFonts w:hint="eastAsia"/>
        </w:rPr>
        <w:t>对平时的青子来说不是一个构成问题的对手。</w:t>
      </w:r>
    </w:p>
    <w:p w:rsidR="009C1EAC" w:rsidRDefault="009C1EAC" w:rsidP="0095717B">
      <w:r>
        <w:rPr>
          <w:rFonts w:hint="eastAsia"/>
        </w:rPr>
        <w:t>但是，之前青子不小心被对手介入了魔术回路，对她来说已经没有比这个人偶更棘手的对手了。</w:t>
      </w:r>
    </w:p>
    <w:p w:rsidR="009C1EAC" w:rsidRDefault="009C1EAC" w:rsidP="0095717B">
      <w:r>
        <w:rPr>
          <w:rFonts w:hint="eastAsia"/>
        </w:rPr>
        <w:t>现在的青子没有攻击手段。</w:t>
      </w:r>
    </w:p>
    <w:p w:rsidR="009C1EAC" w:rsidRDefault="009C1EAC" w:rsidP="0095717B">
      <w:r>
        <w:rPr>
          <w:rFonts w:hint="eastAsia"/>
        </w:rPr>
        <w:t>就这样等着对手的魔力用完也不行，对手是诅咒的永动机。</w:t>
      </w:r>
    </w:p>
    <w:p w:rsidR="009C1EAC" w:rsidRDefault="009C1EAC" w:rsidP="0095717B">
      <w:r>
        <w:rPr>
          <w:rFonts w:hint="eastAsia"/>
        </w:rPr>
        <w:t>就这么被追着跑的话，就只能等到哪方先跑不动了为止。</w:t>
      </w:r>
    </w:p>
    <w:p w:rsidR="009C1EAC" w:rsidRDefault="009C1EAC" w:rsidP="0095717B">
      <w:r>
        <w:rPr>
          <w:rFonts w:hint="eastAsia"/>
        </w:rPr>
        <w:t>…………就好像刚才的我们两个人呢，青子自嘲起来。</w:t>
      </w:r>
    </w:p>
    <w:p w:rsidR="009C1EAC" w:rsidRDefault="009C1EAC" w:rsidP="0095717B">
      <w:r>
        <w:rPr>
          <w:rFonts w:hint="eastAsia"/>
        </w:rPr>
        <w:t>瞥了一眼右臂。</w:t>
      </w:r>
    </w:p>
    <w:p w:rsidR="009C1EAC" w:rsidRDefault="009C1EAC" w:rsidP="0095717B">
      <w:r>
        <w:rPr>
          <w:rFonts w:hint="eastAsia"/>
        </w:rPr>
        <w:t>残留的魔力量还有一半以上，</w:t>
      </w:r>
      <w:r w:rsidRPr="006B13C5">
        <w:rPr>
          <w:rFonts w:hint="eastAsia"/>
          <w:color w:val="FF0000"/>
        </w:rPr>
        <w:t>这也只</w:t>
      </w:r>
      <w:r>
        <w:rPr>
          <w:rFonts w:hint="eastAsia"/>
          <w:color w:val="FF0000"/>
        </w:rPr>
        <w:t>能</w:t>
      </w:r>
      <w:r w:rsidRPr="006B13C5">
        <w:rPr>
          <w:rFonts w:hint="eastAsia"/>
          <w:color w:val="FF0000"/>
        </w:rPr>
        <w:t>是放着好看</w:t>
      </w:r>
      <w:r>
        <w:rPr>
          <w:rFonts w:hint="eastAsia"/>
          <w:color w:val="FF0000"/>
        </w:rPr>
        <w:t>了</w:t>
      </w:r>
      <w:r w:rsidRPr="006B13C5">
        <w:rPr>
          <w:rFonts w:hint="eastAsia"/>
          <w:color w:val="FF0000"/>
        </w:rPr>
        <w:t>。</w:t>
      </w:r>
    </w:p>
    <w:p w:rsidR="009C1EAC" w:rsidRDefault="009C1EAC" w:rsidP="0095717B">
      <w:r>
        <w:rPr>
          <w:rFonts w:hint="eastAsia"/>
        </w:rPr>
        <w:t>为了好玩追着草十郎，结果现在以这种形式受到惩罚了。</w:t>
      </w:r>
    </w:p>
    <w:p w:rsidR="009C1EAC" w:rsidRDefault="009C1EAC" w:rsidP="0095717B">
      <w:r>
        <w:rPr>
          <w:rFonts w:hint="eastAsia"/>
        </w:rPr>
        <w:t>“…………还真是吓住我了，要说存在还真是存在着呢，神大人呦。”</w:t>
      </w:r>
    </w:p>
    <w:p w:rsidR="009C1EAC" w:rsidRDefault="009C1EAC" w:rsidP="0095717B">
      <w:r>
        <w:rPr>
          <w:rFonts w:hint="eastAsia"/>
        </w:rPr>
        <w:t>稍稍犯了一下傻，青子很快把意识切回来。</w:t>
      </w:r>
    </w:p>
    <w:p w:rsidR="009C1EAC" w:rsidRDefault="009C1EAC" w:rsidP="0095717B">
      <w:r>
        <w:rPr>
          <w:rFonts w:hint="eastAsia"/>
        </w:rPr>
        <w:t>无法攻击只留有燃料的自己。</w:t>
      </w:r>
    </w:p>
    <w:p w:rsidR="009C1EAC" w:rsidRDefault="009C1EAC" w:rsidP="0095717B">
      <w:r>
        <w:rPr>
          <w:rFonts w:hint="eastAsia"/>
        </w:rPr>
        <w:t>拥有无尽动力可以永久追杀的杀人机关。</w:t>
      </w:r>
    </w:p>
    <w:p w:rsidR="009C1EAC" w:rsidRDefault="009C1EAC" w:rsidP="0095717B">
      <w:r>
        <w:rPr>
          <w:rFonts w:hint="eastAsia"/>
        </w:rPr>
        <w:t>那么，未来会怎么样再明白不过了。</w:t>
      </w:r>
    </w:p>
    <w:p w:rsidR="009C1EAC" w:rsidRDefault="009C1EAC" w:rsidP="0095717B">
      <w:r>
        <w:rPr>
          <w:rFonts w:hint="eastAsia"/>
        </w:rPr>
        <w:t>剩下的就看自己什么时候能恢复了。</w:t>
      </w:r>
    </w:p>
    <w:p w:rsidR="009C1EAC" w:rsidRDefault="009C1EAC" w:rsidP="0095717B">
      <w:r>
        <w:rPr>
          <w:rFonts w:hint="eastAsia"/>
        </w:rPr>
        <w:t>【…………苍崎？】</w:t>
      </w:r>
    </w:p>
    <w:p w:rsidR="009C1EAC" w:rsidRDefault="009C1EAC" w:rsidP="0095717B">
      <w:r>
        <w:rPr>
          <w:rFonts w:hint="eastAsia"/>
        </w:rPr>
        <w:t>【抱歉，在考虑事情。那个，记得是…………好了，找到了，静希，那里有个岔路，知道吗？】</w:t>
      </w:r>
    </w:p>
    <w:p w:rsidR="009C1EAC" w:rsidRDefault="009C1EAC" w:rsidP="0095717B">
      <w:r>
        <w:rPr>
          <w:rFonts w:hint="eastAsia"/>
        </w:rPr>
        <w:t>【？】</w:t>
      </w:r>
    </w:p>
    <w:p w:rsidR="009C1EAC" w:rsidRDefault="009C1EAC" w:rsidP="0095717B">
      <w:r>
        <w:rPr>
          <w:rFonts w:hint="eastAsia"/>
        </w:rPr>
        <w:t>青子指向的地方只能看见通道的墙壁，看不见什么岔路。</w:t>
      </w:r>
    </w:p>
    <w:p w:rsidR="009C1EAC" w:rsidRDefault="009C1EAC" w:rsidP="0095717B">
      <w:r>
        <w:rPr>
          <w:rFonts w:hint="eastAsia"/>
        </w:rPr>
        <w:t>而且这一层都是左转的构造，青子所示的应该是右转的道路。</w:t>
      </w:r>
    </w:p>
    <w:p w:rsidR="009C1EAC" w:rsidRDefault="009C1EAC" w:rsidP="0095717B">
      <w:r>
        <w:rPr>
          <w:rFonts w:hint="eastAsia"/>
        </w:rPr>
        <w:t>【本来二楼的中心有下到一楼的楼梯的，那个已经被我破坏用不了了。但是这里造的很能糊弄人，仔细看的话也有右转的道路，只有上级人员才知道的抄路。注意找一下，到一楼的楼梯那里有近道的。抱歉了，接下来你一个人去吧。】</w:t>
      </w:r>
    </w:p>
    <w:p w:rsidR="009C1EAC" w:rsidRDefault="009C1EAC" w:rsidP="0095717B">
      <w:r>
        <w:rPr>
          <w:rFonts w:hint="eastAsia"/>
        </w:rPr>
        <w:t>青子背对着草十郎走了几步。和逃跑的右转近道正好相反，面对着人偶追来的长长的通道。</w:t>
      </w:r>
    </w:p>
    <w:p w:rsidR="009C1EAC" w:rsidRDefault="009C1EAC" w:rsidP="0095717B">
      <w:r>
        <w:rPr>
          <w:rFonts w:hint="eastAsia"/>
        </w:rPr>
        <w:t>【那家伙的攻击是不加区别的，必须在这里破坏掉才行。魔术师和魔术师同类之间的争斗倒是无所谓，随便把一般人卷进来肯定是不行的。</w:t>
      </w:r>
    </w:p>
    <w:p w:rsidR="009C1EAC" w:rsidRDefault="009C1EAC" w:rsidP="0095717B">
      <w:r>
        <w:rPr>
          <w:rFonts w:hint="eastAsia"/>
        </w:rPr>
        <w:t>那家伙的目标应该只有我，结果先不管，这样就能痛快的解决了。】</w:t>
      </w:r>
    </w:p>
    <w:p w:rsidR="009C1EAC" w:rsidRDefault="009C1EAC" w:rsidP="0095717B">
      <w:r>
        <w:rPr>
          <w:rFonts w:hint="eastAsia"/>
        </w:rPr>
        <w:t>青子胜了的话人偶将被破坏，</w:t>
      </w:r>
    </w:p>
    <w:p w:rsidR="009C1EAC" w:rsidRDefault="009C1EAC" w:rsidP="0095717B">
      <w:r>
        <w:rPr>
          <w:rFonts w:hint="eastAsia"/>
        </w:rPr>
        <w:t>青子输了的话，达到目的的人偶就会停止。</w:t>
      </w:r>
    </w:p>
    <w:p w:rsidR="009C1EAC" w:rsidRPr="00603C2D" w:rsidRDefault="009C1EAC" w:rsidP="0095717B">
      <w:r>
        <w:rPr>
          <w:rFonts w:hint="eastAsia"/>
        </w:rPr>
        <w:t>不管是哪一个，都和已经离开的草十郎没有关系，草十郎也就可以继续活下去了。</w:t>
      </w:r>
    </w:p>
    <w:p w:rsidR="009C1EAC" w:rsidRDefault="009C1EAC" w:rsidP="0095717B">
      <w:r>
        <w:rPr>
          <w:rFonts w:hint="eastAsia"/>
        </w:rPr>
        <w:t>青子说的就是这件事。</w:t>
      </w:r>
    </w:p>
    <w:p w:rsidR="009C1EAC" w:rsidRDefault="009C1EAC" w:rsidP="0095717B">
      <w:r>
        <w:rPr>
          <w:rFonts w:hint="eastAsia"/>
        </w:rPr>
        <w:t>非常事务性的，完全在说其他人的事情一样。</w:t>
      </w:r>
    </w:p>
    <w:p w:rsidR="009C1EAC" w:rsidRDefault="009C1EAC" w:rsidP="0095717B">
      <w:r>
        <w:rPr>
          <w:rFonts w:hint="eastAsia"/>
        </w:rPr>
        <w:t>【运气不错的话就能找到入口呢。那就到这吧，明天见。】</w:t>
      </w:r>
    </w:p>
    <w:p w:rsidR="009C1EAC" w:rsidRDefault="009C1EAC" w:rsidP="0095717B">
      <w:r>
        <w:rPr>
          <w:rFonts w:hint="eastAsia"/>
        </w:rPr>
        <w:t>连草十郎都看出来她在逞强。</w:t>
      </w:r>
    </w:p>
    <w:p w:rsidR="009C1EAC" w:rsidRDefault="009C1EAC" w:rsidP="0095717B">
      <w:r>
        <w:rPr>
          <w:rFonts w:hint="eastAsia"/>
        </w:rPr>
        <w:t>但是没有阻止她的时间，也没有那个必要。青子在转角处消失了。</w:t>
      </w:r>
    </w:p>
    <w:p w:rsidR="009C1EAC" w:rsidRDefault="009C1EAC" w:rsidP="0095717B">
      <w:r>
        <w:rPr>
          <w:rFonts w:hint="eastAsia"/>
        </w:rPr>
        <w:t>【</w:t>
      </w:r>
      <w:r>
        <w:t>——</w:t>
      </w:r>
      <w:r>
        <w:rPr>
          <w:rFonts w:hint="eastAsia"/>
        </w:rPr>
        <w:t>好了。】</w:t>
      </w:r>
    </w:p>
    <w:p w:rsidR="009C1EAC" w:rsidRDefault="009C1EAC" w:rsidP="0095717B">
      <w:r>
        <w:rPr>
          <w:rFonts w:hint="eastAsia"/>
        </w:rPr>
        <w:t>麻烦的事情要正式开始了，青子心里默默念道。</w:t>
      </w:r>
    </w:p>
    <w:p w:rsidR="009C1EAC" w:rsidRDefault="009C1EAC" w:rsidP="0095717B">
      <w:r>
        <w:rPr>
          <w:rFonts w:hint="eastAsia"/>
        </w:rPr>
        <w:t>这次的人偶和两天前在公园打倒的那个在品质上区别很大。</w:t>
      </w:r>
    </w:p>
    <w:p w:rsidR="009C1EAC" w:rsidRDefault="009C1EAC" w:rsidP="0095717B">
      <w:r>
        <w:rPr>
          <w:rFonts w:hint="eastAsia"/>
        </w:rPr>
        <w:t>光是能够自动咏唱的永动机就是很稀少的东西了，手臂能够伸缩倒还不算什么，两只眼睛还是由能够将诅咒投影出来的水晶制成的。</w:t>
      </w:r>
    </w:p>
    <w:p w:rsidR="009C1EAC" w:rsidRDefault="009C1EAC" w:rsidP="0095717B">
      <w:r>
        <w:rPr>
          <w:rFonts w:hint="eastAsia"/>
        </w:rPr>
        <w:t>按日本货币换算的话，应该是能够达到九位数的超一级品。</w:t>
      </w:r>
    </w:p>
    <w:p w:rsidR="009C1EAC" w:rsidRDefault="009C1EAC" w:rsidP="0095717B">
      <w:r>
        <w:rPr>
          <w:rFonts w:hint="eastAsia"/>
        </w:rPr>
        <w:t>但是，这只是作为一个古董的价钱。</w:t>
      </w:r>
    </w:p>
    <w:p w:rsidR="009C1EAC" w:rsidRDefault="009C1EAC" w:rsidP="0095717B">
      <w:r>
        <w:rPr>
          <w:rFonts w:hint="eastAsia"/>
        </w:rPr>
        <w:t>既然是作为战斗用的，应该动用更为便宜，更加适合战斗的使魔才对。</w:t>
      </w:r>
    </w:p>
    <w:p w:rsidR="009C1EAC" w:rsidRDefault="009C1EAC" w:rsidP="0095717B">
      <w:r>
        <w:rPr>
          <w:rFonts w:hint="eastAsia"/>
        </w:rPr>
        <w:t>竟然把这么高级的物品用来杀人，可以肯定那个人偶的主人和至今为止的“敌人”是完全不一样的变态。</w:t>
      </w:r>
    </w:p>
    <w:p w:rsidR="009C1EAC" w:rsidRDefault="009C1EAC" w:rsidP="0095717B"/>
    <w:p w:rsidR="009C1EAC" w:rsidRDefault="009C1EAC" w:rsidP="00262918">
      <w:pPr>
        <w:jc w:val="center"/>
      </w:pPr>
      <w:r>
        <w:t>“Vivimus in somnus.Solitari putris in inferos.</w:t>
      </w:r>
    </w:p>
    <w:p w:rsidR="009C1EAC" w:rsidRDefault="009C1EAC" w:rsidP="00262918">
      <w:pPr>
        <w:jc w:val="center"/>
      </w:pPr>
      <w:r>
        <w:t>Hodie mea obit die,et mea natus die.Te obire.”</w:t>
      </w:r>
    </w:p>
    <w:p w:rsidR="009C1EAC" w:rsidRPr="00262918" w:rsidRDefault="009C1EAC" w:rsidP="00262918">
      <w:pPr>
        <w:jc w:val="center"/>
      </w:pPr>
    </w:p>
    <w:p w:rsidR="009C1EAC" w:rsidRDefault="009C1EAC" w:rsidP="0095717B">
      <w:r>
        <w:rPr>
          <w:rFonts w:hint="eastAsia"/>
        </w:rPr>
        <w:t>（渣卡注：这次没日语注释了，翻译不能）</w:t>
      </w:r>
    </w:p>
    <w:p w:rsidR="009C1EAC" w:rsidRDefault="009C1EAC" w:rsidP="0095717B">
      <w:r>
        <w:rPr>
          <w:rFonts w:hint="eastAsia"/>
        </w:rPr>
        <w:t>【</w:t>
      </w:r>
      <w:r>
        <w:t>——</w:t>
      </w:r>
      <w:r>
        <w:rPr>
          <w:rFonts w:hint="eastAsia"/>
        </w:rPr>
        <w:t>过来了呢。】</w:t>
      </w:r>
    </w:p>
    <w:p w:rsidR="009C1EAC" w:rsidRDefault="009C1EAC" w:rsidP="0095717B">
      <w:r>
        <w:rPr>
          <w:rFonts w:hint="eastAsia"/>
        </w:rPr>
        <w:t>发出沙沙声响的八音盒。</w:t>
      </w:r>
    </w:p>
    <w:p w:rsidR="009C1EAC" w:rsidRDefault="009C1EAC" w:rsidP="0095717B">
      <w:r>
        <w:rPr>
          <w:rFonts w:hint="eastAsia"/>
        </w:rPr>
        <w:t>自己诅咒自己来获得动力的自动人偶接近了。</w:t>
      </w:r>
    </w:p>
    <w:p w:rsidR="009C1EAC" w:rsidRDefault="009C1EAC" w:rsidP="0095717B">
      <w:r>
        <w:rPr>
          <w:rFonts w:hint="eastAsia"/>
        </w:rPr>
        <w:t>通道大概长十多米，青子等待着人偶从最里面的转角出现。</w:t>
      </w:r>
    </w:p>
    <w:p w:rsidR="009C1EAC" w:rsidRDefault="009C1EAC" w:rsidP="0095717B">
      <w:r>
        <w:rPr>
          <w:rFonts w:hint="eastAsia"/>
        </w:rPr>
        <w:t>在这里和对方决战不是为了让草十郎逃跑，绝对不是。</w:t>
      </w:r>
    </w:p>
    <w:p w:rsidR="009C1EAC" w:rsidRDefault="009C1EAC" w:rsidP="0095717B">
      <w:r>
        <w:rPr>
          <w:rFonts w:hint="eastAsia"/>
        </w:rPr>
        <w:t>青子确实是认为现在的自己无法从那个人偶那里逃掉。</w:t>
      </w:r>
    </w:p>
    <w:p w:rsidR="009C1EAC" w:rsidRDefault="009C1EAC" w:rsidP="0095717B">
      <w:r>
        <w:rPr>
          <w:rFonts w:hint="eastAsia"/>
        </w:rPr>
        <w:t>假设逃走也要选择场合，就算非常幸运的从镜子屋里逃了出去，但也只能到那时为止。</w:t>
      </w:r>
    </w:p>
    <w:p w:rsidR="009C1EAC" w:rsidRDefault="009C1EAC" w:rsidP="0095717B">
      <w:r>
        <w:rPr>
          <w:rFonts w:hint="eastAsia"/>
        </w:rPr>
        <w:t>跑到没有障碍物的外面一眨眼就会被追上，被从背后穿刺死掉吧。</w:t>
      </w:r>
    </w:p>
    <w:p w:rsidR="009C1EAC" w:rsidRDefault="009C1EAC" w:rsidP="0095717B">
      <w:r>
        <w:rPr>
          <w:rFonts w:hint="eastAsia"/>
        </w:rPr>
        <w:t>魔术被封禁的现在，从人偶的手上逃走已经不可能了。</w:t>
      </w:r>
    </w:p>
    <w:p w:rsidR="009C1EAC" w:rsidRDefault="009C1EAC" w:rsidP="0095717B">
      <w:r>
        <w:rPr>
          <w:rFonts w:hint="eastAsia"/>
        </w:rPr>
        <w:t>那么，现在就只能选择将其击退了。</w:t>
      </w:r>
    </w:p>
    <w:p w:rsidR="009C1EAC" w:rsidRDefault="009C1EAC" w:rsidP="0095717B">
      <w:r>
        <w:rPr>
          <w:rFonts w:hint="eastAsia"/>
        </w:rPr>
        <w:t>虽然状况不容乐观，但对面也一样。</w:t>
      </w:r>
    </w:p>
    <w:p w:rsidR="009C1EAC" w:rsidRDefault="009C1EAC" w:rsidP="0095717B">
      <w:r>
        <w:rPr>
          <w:rFonts w:hint="eastAsia"/>
        </w:rPr>
        <w:t>在这些细细的通道里面，青子无法逃跑。反过来说，人偶也无法拿出全速。</w:t>
      </w:r>
    </w:p>
    <w:p w:rsidR="009C1EAC" w:rsidRDefault="009C1EAC" w:rsidP="0095717B">
      <w:r>
        <w:rPr>
          <w:rFonts w:hint="eastAsia"/>
        </w:rPr>
        <w:t>机械的缺点。</w:t>
      </w:r>
    </w:p>
    <w:p w:rsidR="009C1EAC" w:rsidRDefault="009C1EAC" w:rsidP="0095717B">
      <w:r>
        <w:rPr>
          <w:rFonts w:hint="eastAsia"/>
        </w:rPr>
        <w:t>突然的加速或减速，对那个时代的自动马达来说是很难做到的的事情。</w:t>
      </w:r>
    </w:p>
    <w:p w:rsidR="009C1EAC" w:rsidRDefault="009C1EAC" w:rsidP="0095717B">
      <w:r>
        <w:rPr>
          <w:rFonts w:hint="eastAsia"/>
        </w:rPr>
        <w:t>【</w:t>
      </w:r>
      <w:r>
        <w:t>——</w:t>
      </w:r>
      <w:r>
        <w:rPr>
          <w:rFonts w:hint="eastAsia"/>
        </w:rPr>
        <w:t>连接】</w:t>
      </w:r>
    </w:p>
    <w:p w:rsidR="009C1EAC" w:rsidRDefault="009C1EAC" w:rsidP="0095717B">
      <w:r>
        <w:rPr>
          <w:rFonts w:hint="eastAsia"/>
        </w:rPr>
        <w:t>像断线的魔术回路中注入魔力。</w:t>
      </w:r>
    </w:p>
    <w:p w:rsidR="009C1EAC" w:rsidRDefault="009C1EAC" w:rsidP="0095717B">
      <w:r>
        <w:rPr>
          <w:rFonts w:hint="eastAsia"/>
        </w:rPr>
        <w:t>…………血液的流动、魔力的供应完全安定不下来。</w:t>
      </w:r>
    </w:p>
    <w:p w:rsidR="009C1EAC" w:rsidRDefault="009C1EAC" w:rsidP="0095717B">
      <w:r>
        <w:rPr>
          <w:rFonts w:hint="eastAsia"/>
        </w:rPr>
        <w:t>这种情况下想组成魔术式很困难。</w:t>
      </w:r>
    </w:p>
    <w:p w:rsidR="009C1EAC" w:rsidRDefault="009C1EAC" w:rsidP="0095717B">
      <w:r>
        <w:rPr>
          <w:rFonts w:hint="eastAsia"/>
        </w:rPr>
        <w:t>用魔力加工右臂，只能草率的把硬度提上去。青子的武器是用细细手臂作为钝器。比锤子厉害，威力不如球棒。只有在靠近的情况下才有效，否则完全依靠不上。</w:t>
      </w:r>
    </w:p>
    <w:p w:rsidR="009C1EAC" w:rsidRDefault="009C1EAC" w:rsidP="0095717B">
      <w:r>
        <w:rPr>
          <w:rFonts w:hint="eastAsia"/>
        </w:rPr>
        <w:t>要怎么办，接下来只能靠战术了。</w:t>
      </w:r>
    </w:p>
    <w:p w:rsidR="009C1EAC" w:rsidRDefault="009C1EAC" w:rsidP="0095717B">
      <w:r>
        <w:rPr>
          <w:rFonts w:hint="eastAsia"/>
        </w:rPr>
        <w:t>之前什么武器都没有准备，现在这只手臂并不适合战斗。</w:t>
      </w:r>
    </w:p>
    <w:p w:rsidR="009C1EAC" w:rsidRDefault="009C1EAC" w:rsidP="0095717B">
      <w:r>
        <w:rPr>
          <w:rFonts w:hint="eastAsia"/>
        </w:rPr>
        <w:t>最简单的战术就是利用镜子把自己藏起来，再从死角发起攻击</w:t>
      </w:r>
      <w:r>
        <w:t>——</w:t>
      </w:r>
      <w:r>
        <w:rPr>
          <w:rFonts w:hint="eastAsia"/>
        </w:rPr>
        <w:t>但是，这行不通。</w:t>
      </w:r>
    </w:p>
    <w:p w:rsidR="009C1EAC" w:rsidRDefault="009C1EAC" w:rsidP="0095717B">
      <w:r>
        <w:rPr>
          <w:rFonts w:hint="eastAsia"/>
        </w:rPr>
        <w:t>因为，那个人偶本身没有视觉。</w:t>
      </w:r>
    </w:p>
    <w:p w:rsidR="009C1EAC" w:rsidRDefault="009C1EAC" w:rsidP="0095717B">
      <w:r>
        <w:rPr>
          <w:rFonts w:hint="eastAsia"/>
        </w:rPr>
        <w:t>人偶并不是依靠视觉情报观察世界，而是根据周围的地形状况。</w:t>
      </w:r>
    </w:p>
    <w:p w:rsidR="009C1EAC" w:rsidRDefault="009C1EAC" w:rsidP="0095717B">
      <w:r>
        <w:rPr>
          <w:rFonts w:hint="eastAsia"/>
        </w:rPr>
        <w:t>和在黑暗中栖息的蝙蝠是同一原理，发射超声波，根据音波的反射测量周围的地形的反射定位法。</w:t>
      </w:r>
    </w:p>
    <w:p w:rsidR="009C1EAC" w:rsidRDefault="009C1EAC" w:rsidP="0095717B">
      <w:r>
        <w:rPr>
          <w:rFonts w:hint="eastAsia"/>
        </w:rPr>
        <w:t>那个咏唱也起到发射音波的作用，对人偶来说，墙壁就和透明的板子一样，从阴影处偷袭“她”不过是个笑话。</w:t>
      </w:r>
    </w:p>
    <w:p w:rsidR="009C1EAC" w:rsidRDefault="009C1EAC" w:rsidP="0095717B">
      <w:r>
        <w:rPr>
          <w:rFonts w:hint="eastAsia"/>
        </w:rPr>
        <w:t>“……………想靠近也靠近不了，在接近前就会被察觉的…………用魔弹从远处狙击是最好的办法…………用咒弹攻击的话，</w:t>
      </w:r>
      <w:r>
        <w:t>FIN</w:t>
      </w:r>
      <w:r>
        <w:rPr>
          <w:rFonts w:hint="eastAsia"/>
        </w:rPr>
        <w:t>的一击还是能够躲开的。”</w:t>
      </w:r>
      <w:r>
        <w:t xml:space="preserve"> </w:t>
      </w:r>
    </w:p>
    <w:p w:rsidR="009C1EAC" w:rsidRDefault="009C1EAC" w:rsidP="0095717B">
      <w:r>
        <w:rPr>
          <w:rFonts w:hint="eastAsia"/>
        </w:rPr>
        <w:t>咒弹起源于北欧神话，单纯而且适用性很高的诅咒，最方便的地方在于只要“手指指着”，就可以让对手的身体恶化。</w:t>
      </w:r>
    </w:p>
    <w:p w:rsidR="009C1EAC" w:rsidRDefault="009C1EAC" w:rsidP="0095717B">
      <w:r>
        <w:rPr>
          <w:rFonts w:hint="eastAsia"/>
        </w:rPr>
        <w:t>尽管只是一工程的魔术，效果也只限定于“病”。但咒弹中还是有最深奥的，作为秘术的存在。</w:t>
      </w:r>
    </w:p>
    <w:p w:rsidR="009C1EAC" w:rsidRDefault="009C1EAC" w:rsidP="0095717B">
      <w:r>
        <w:rPr>
          <w:rFonts w:hint="eastAsia"/>
        </w:rPr>
        <w:t>称之为“</w:t>
      </w:r>
      <w:r>
        <w:t>FIN</w:t>
      </w:r>
      <w:r>
        <w:rPr>
          <w:rFonts w:hint="eastAsia"/>
        </w:rPr>
        <w:t>的一击”。</w:t>
      </w:r>
    </w:p>
    <w:p w:rsidR="009C1EAC" w:rsidRDefault="009C1EAC" w:rsidP="0095717B">
      <w:r>
        <w:rPr>
          <w:rFonts w:hint="eastAsia"/>
        </w:rPr>
        <w:t>不是疾病，而是使被打中的对手心脏停止的死之诅咒。</w:t>
      </w:r>
    </w:p>
    <w:p w:rsidR="009C1EAC" w:rsidRDefault="009C1EAC" w:rsidP="0095717B"/>
    <w:p w:rsidR="009C1EAC" w:rsidRDefault="009C1EAC" w:rsidP="0095717B">
      <w:r>
        <w:rPr>
          <w:rFonts w:hint="eastAsia"/>
        </w:rPr>
        <w:t>【………………】</w:t>
      </w:r>
    </w:p>
    <w:p w:rsidR="009C1EAC" w:rsidRDefault="009C1EAC" w:rsidP="0095717B">
      <w:r>
        <w:rPr>
          <w:rFonts w:hint="eastAsia"/>
        </w:rPr>
        <w:t>背后受伤的神经变得敏感了。</w:t>
      </w:r>
    </w:p>
    <w:p w:rsidR="009C1EAC" w:rsidRDefault="009C1EAC" w:rsidP="0095717B">
      <w:r>
        <w:rPr>
          <w:rFonts w:hint="eastAsia"/>
        </w:rPr>
        <w:t>失去武器的小姑娘，和持有瞬间致命奥秘的自动人偶。</w:t>
      </w:r>
    </w:p>
    <w:p w:rsidR="009C1EAC" w:rsidRDefault="009C1EAC" w:rsidP="0095717B">
      <w:r>
        <w:rPr>
          <w:rFonts w:hint="eastAsia"/>
        </w:rPr>
        <w:t>不管谁见了都会认为被杀的是自己这边吧。</w:t>
      </w:r>
    </w:p>
    <w:p w:rsidR="009C1EAC" w:rsidRDefault="009C1EAC" w:rsidP="0095717B">
      <w:r>
        <w:rPr>
          <w:rFonts w:hint="eastAsia"/>
        </w:rPr>
        <w:t>不管怎么想，她，现在的苍崎青子缺乏能够使自己生命延续的手段。</w:t>
      </w:r>
    </w:p>
    <w:p w:rsidR="009C1EAC" w:rsidRDefault="009C1EAC" w:rsidP="0095717B">
      <w:r>
        <w:rPr>
          <w:rFonts w:hint="eastAsia"/>
        </w:rPr>
        <w:t>而且</w:t>
      </w:r>
      <w:r>
        <w:t>——</w:t>
      </w:r>
    </w:p>
    <w:p w:rsidR="009C1EAC" w:rsidRDefault="009C1EAC" w:rsidP="0095717B">
      <w:r>
        <w:rPr>
          <w:rFonts w:hint="eastAsia"/>
        </w:rPr>
        <w:t>是幻觉吧，背后出现了一股恶寒。</w:t>
      </w:r>
    </w:p>
    <w:p w:rsidR="009C1EAC" w:rsidRDefault="009C1EAC" w:rsidP="0095717B">
      <w:r>
        <w:rPr>
          <w:rFonts w:hint="eastAsia"/>
        </w:rPr>
        <w:t>【</w:t>
      </w:r>
      <w:r>
        <w:t>——</w:t>
      </w:r>
      <w:r>
        <w:rPr>
          <w:rFonts w:hint="eastAsia"/>
        </w:rPr>
        <w:t>】</w:t>
      </w:r>
    </w:p>
    <w:p w:rsidR="009C1EAC" w:rsidRDefault="009C1EAC" w:rsidP="0095717B">
      <w:r>
        <w:rPr>
          <w:rFonts w:hint="eastAsia"/>
        </w:rPr>
        <w:t>青子静静的，努力集中全部精神，忍耐着经常出现的错觉。</w:t>
      </w:r>
    </w:p>
    <w:p w:rsidR="009C1EAC" w:rsidRDefault="009C1EAC" w:rsidP="0095717B">
      <w:r>
        <w:rPr>
          <w:rFonts w:hint="eastAsia"/>
        </w:rPr>
        <w:t>青子咬紧牙关发出咔叽咔叽的声音。</w:t>
      </w:r>
    </w:p>
    <w:p w:rsidR="009C1EAC" w:rsidRDefault="009C1EAC" w:rsidP="0095717B">
      <w:r>
        <w:rPr>
          <w:rFonts w:hint="eastAsia"/>
        </w:rPr>
        <w:t>啊，但是，脖子后面有被什么东西的手指爬上来的感觉，背后的那个幽灵看着她笑了。</w:t>
      </w:r>
    </w:p>
    <w:p w:rsidR="009C1EAC" w:rsidRDefault="009C1EAC" w:rsidP="0095717B">
      <w:r>
        <w:rPr>
          <w:rFonts w:hint="eastAsia"/>
        </w:rPr>
        <w:t>到现在这个时候就算要逃，敌人也已经在眼皮底下了。在脑海里预测五秒后的情景，十回战斗有两回是自己被打倒的结果。</w:t>
      </w:r>
    </w:p>
    <w:p w:rsidR="009C1EAC" w:rsidRDefault="009C1EAC" w:rsidP="0095717B">
      <w:r>
        <w:rPr>
          <w:rFonts w:hint="eastAsia"/>
        </w:rPr>
        <w:t>…………两回，青子的预测比当下的现实更现实。</w:t>
      </w:r>
    </w:p>
    <w:p w:rsidR="009C1EAC" w:rsidRDefault="009C1EAC" w:rsidP="0095717B">
      <w:r>
        <w:rPr>
          <w:rFonts w:hint="eastAsia"/>
        </w:rPr>
        <w:t>…………做了十回预测，两回。想象的画面没法保留住，好像看见了自己不太真实的尸体。</w:t>
      </w:r>
    </w:p>
    <w:p w:rsidR="009C1EAC" w:rsidRDefault="009C1EAC" w:rsidP="0095717B">
      <w:r>
        <w:rPr>
          <w:rFonts w:hint="eastAsia"/>
        </w:rPr>
        <w:t>【</w:t>
      </w:r>
      <w:r>
        <w:t>————</w:t>
      </w:r>
      <w:r>
        <w:rPr>
          <w:rFonts w:hint="eastAsia"/>
        </w:rPr>
        <w:t>】</w:t>
      </w:r>
    </w:p>
    <w:p w:rsidR="009C1EAC" w:rsidRDefault="009C1EAC" w:rsidP="0095717B">
      <w:r>
        <w:rPr>
          <w:rFonts w:hint="eastAsia"/>
        </w:rPr>
        <w:t>收到人偶的诅咒而倒地的自己。</w:t>
      </w:r>
    </w:p>
    <w:p w:rsidR="009C1EAC" w:rsidRDefault="009C1EAC" w:rsidP="0095717B">
      <w:r>
        <w:rPr>
          <w:rFonts w:hint="eastAsia"/>
        </w:rPr>
        <w:t>眼球像河豚那样突出出来，从五官里滴滴答答流下血水。两回，两回，两回，就算只有一回也无法忍耐，竟然有两次的死亡。自己的精神都快不正常了…………</w:t>
      </w:r>
    </w:p>
    <w:p w:rsidR="009C1EAC" w:rsidRDefault="009C1EAC" w:rsidP="0095717B">
      <w:r>
        <w:rPr>
          <w:rFonts w:hint="eastAsia"/>
        </w:rPr>
        <w:t>【</w:t>
      </w:r>
      <w:r>
        <w:t>——</w:t>
      </w:r>
      <w:r>
        <w:rPr>
          <w:rFonts w:hint="eastAsia"/>
        </w:rPr>
        <w:t>，</w:t>
      </w:r>
      <w:r>
        <w:t>——</w:t>
      </w:r>
      <w:r>
        <w:rPr>
          <w:rFonts w:hint="eastAsia"/>
        </w:rPr>
        <w:t>但是】</w:t>
      </w:r>
    </w:p>
    <w:p w:rsidR="009C1EAC" w:rsidRDefault="009C1EAC" w:rsidP="0095717B">
      <w:r>
        <w:rPr>
          <w:rFonts w:hint="eastAsia"/>
        </w:rPr>
        <w:t>抑制住了扭曲的如同螺丝纹一样的心。</w:t>
      </w:r>
    </w:p>
    <w:p w:rsidR="009C1EAC" w:rsidRDefault="009C1EAC" w:rsidP="0095717B">
      <w:r>
        <w:rPr>
          <w:rFonts w:hint="eastAsia"/>
        </w:rPr>
        <w:t>青子做了几个深呼吸，一边想着就算死了又能如何，一边看了一眼镜子中的自己。</w:t>
      </w:r>
    </w:p>
    <w:p w:rsidR="009C1EAC" w:rsidRDefault="009C1EAC" w:rsidP="0095717B">
      <w:r>
        <w:t>——</w:t>
      </w:r>
      <w:r>
        <w:rPr>
          <w:rFonts w:hint="eastAsia"/>
        </w:rPr>
        <w:t>想起了半年前那个白色的夜晚。</w:t>
      </w:r>
    </w:p>
    <w:p w:rsidR="009C1EAC" w:rsidRDefault="009C1EAC" w:rsidP="0095717B">
      <w:r>
        <w:rPr>
          <w:rFonts w:hint="eastAsia"/>
        </w:rPr>
        <w:t>这种程度，不算什么危机，什么都不算。</w:t>
      </w:r>
    </w:p>
    <w:p w:rsidR="009C1EAC" w:rsidRDefault="009C1EAC" w:rsidP="0095717B">
      <w:r>
        <w:rPr>
          <w:rFonts w:hint="eastAsia"/>
        </w:rPr>
        <w:t>半年前在久远寺洋馆。从浓雾中出现的白蔷薇猎犬，在十回中能杀掉自己一百回都不止。</w:t>
      </w:r>
    </w:p>
    <w:p w:rsidR="009C1EAC" w:rsidRDefault="009C1EAC" w:rsidP="0095717B">
      <w:r>
        <w:rPr>
          <w:rFonts w:hint="eastAsia"/>
        </w:rPr>
        <w:t>似乎是青子的错觉，因为那黑暗似乎使诅咒消失了。</w:t>
      </w:r>
    </w:p>
    <w:p w:rsidR="009C1EAC" w:rsidRDefault="009C1EAC" w:rsidP="0095717B">
      <w:r>
        <w:rPr>
          <w:rFonts w:hint="eastAsia"/>
        </w:rPr>
        <w:t>距离的话大概有十米。</w:t>
      </w:r>
    </w:p>
    <w:p w:rsidR="009C1EAC" w:rsidRDefault="009C1EAC" w:rsidP="0095717B">
      <w:r>
        <w:rPr>
          <w:rFonts w:hint="eastAsia"/>
        </w:rPr>
        <w:t>少女模样的人偶在对面的转角处出现了。轮廓和看不清楚的黑影相互融合。</w:t>
      </w:r>
    </w:p>
    <w:p w:rsidR="009C1EAC" w:rsidRDefault="009C1EAC" w:rsidP="0095717B">
      <w:r>
        <w:rPr>
          <w:rFonts w:hint="eastAsia"/>
        </w:rPr>
        <w:t>人偶既不做开场白也没什么侦查。没有任何征兆就已经击出了诅咒。接下来和青子预测的一样，魔力的雾削减并防下了这一轮攻击。雾只能持续数秒，趁着这个间隙。</w:t>
      </w:r>
    </w:p>
    <w:p w:rsidR="009C1EAC" w:rsidRDefault="009C1EAC" w:rsidP="0095717B">
      <w:r>
        <w:rPr>
          <w:rFonts w:hint="eastAsia"/>
        </w:rPr>
        <w:t>“</w:t>
      </w:r>
      <w:r>
        <w:t>——</w:t>
      </w:r>
      <w:r>
        <w:rPr>
          <w:rFonts w:hint="eastAsia"/>
        </w:rPr>
        <w:t>来了。”</w:t>
      </w:r>
    </w:p>
    <w:p w:rsidR="009C1EAC" w:rsidRDefault="009C1EAC" w:rsidP="0095717B">
      <w:r>
        <w:rPr>
          <w:rFonts w:hint="eastAsia"/>
        </w:rPr>
        <w:t>伸缩的枪，瞄准青子的脸攻了过来。</w:t>
      </w:r>
    </w:p>
    <w:p w:rsidR="009C1EAC" w:rsidRDefault="009C1EAC" w:rsidP="0095717B">
      <w:r>
        <w:rPr>
          <w:rFonts w:hint="eastAsia"/>
        </w:rPr>
        <w:t>【</w:t>
      </w:r>
      <w:r>
        <w:t>binggo</w:t>
      </w:r>
      <w:r>
        <w:rPr>
          <w:rFonts w:hint="eastAsia"/>
        </w:rPr>
        <w:t>】</w:t>
      </w:r>
    </w:p>
    <w:p w:rsidR="009C1EAC" w:rsidRDefault="009C1EAC" w:rsidP="0095717B">
      <w:r>
        <w:rPr>
          <w:rFonts w:hint="eastAsia"/>
        </w:rPr>
        <w:t>侧脸躲过了凶器。</w:t>
      </w:r>
    </w:p>
    <w:p w:rsidR="009C1EAC" w:rsidRDefault="009C1EAC" w:rsidP="0095717B">
      <w:r>
        <w:rPr>
          <w:rFonts w:hint="eastAsia"/>
        </w:rPr>
        <w:t>因为已经对人偶的攻击模式已经有了经验，才将从死角攻过来的攻击以毫厘之差躲过。</w:t>
      </w:r>
    </w:p>
    <w:p w:rsidR="009C1EAC" w:rsidRDefault="009C1EAC" w:rsidP="0095717B">
      <w:r>
        <w:rPr>
          <w:rFonts w:hint="eastAsia"/>
        </w:rPr>
        <w:t>有术者进行操纵的先不提，自主行动的人偶，机能是有限的。</w:t>
      </w:r>
    </w:p>
    <w:p w:rsidR="009C1EAC" w:rsidRDefault="009C1EAC" w:rsidP="0095717B">
      <w:r>
        <w:rPr>
          <w:rFonts w:hint="eastAsia"/>
        </w:rPr>
        <w:t>从这个距离就使用这种攻击，如果这个杀戮机器只是按照设计好的流程图来行动的话，就还有机会。青子赌了一把自己的运气。</w:t>
      </w:r>
    </w:p>
    <w:p w:rsidR="009C1EAC" w:rsidRDefault="009C1EAC" w:rsidP="0095717B">
      <w:r>
        <w:rPr>
          <w:rFonts w:hint="eastAsia"/>
        </w:rPr>
        <w:t>“能行，就这样下去</w:t>
      </w:r>
      <w:r>
        <w:t>——</w:t>
      </w:r>
      <w:r>
        <w:rPr>
          <w:rFonts w:hint="eastAsia"/>
        </w:rPr>
        <w:t>”</w:t>
      </w:r>
    </w:p>
    <w:p w:rsidR="009C1EAC" w:rsidRDefault="009C1EAC" w:rsidP="0095717B">
      <w:r>
        <w:rPr>
          <w:rFonts w:hint="eastAsia"/>
        </w:rPr>
        <w:t>在伸出的手臂缩回去之前，对人偶进行突击。虽然胜算不高，但值得赌一把，总之先把局势掌握在自己手里。</w:t>
      </w:r>
    </w:p>
    <w:p w:rsidR="009C1EAC" w:rsidRDefault="009C1EAC" w:rsidP="0095717B">
      <w:r>
        <w:rPr>
          <w:rFonts w:hint="eastAsia"/>
        </w:rPr>
        <w:t>胜利的天平开始向青子这边倾斜。</w:t>
      </w:r>
    </w:p>
    <w:p w:rsidR="009C1EAC" w:rsidRDefault="009C1EAC" w:rsidP="0095717B">
      <w:r>
        <w:rPr>
          <w:rFonts w:hint="eastAsia"/>
        </w:rPr>
        <w:t>十回预测中死去的两回，是在那个间隙里被</w:t>
      </w:r>
      <w:r>
        <w:t>FIN</w:t>
      </w:r>
      <w:r>
        <w:rPr>
          <w:rFonts w:hint="eastAsia"/>
        </w:rPr>
        <w:t>一击打中的情况。</w:t>
      </w:r>
    </w:p>
    <w:p w:rsidR="009C1EAC" w:rsidRDefault="009C1EAC" w:rsidP="0095717B">
      <w:r>
        <w:rPr>
          <w:rFonts w:hint="eastAsia"/>
        </w:rPr>
        <w:t>（扎卡注：人偶抬脸使用技能的背景）</w:t>
      </w:r>
    </w:p>
    <w:p w:rsidR="009C1EAC" w:rsidRDefault="009C1EAC" w:rsidP="0095717B">
      <w:r>
        <w:rPr>
          <w:rFonts w:hint="eastAsia"/>
        </w:rPr>
        <w:t>就像这样。</w:t>
      </w:r>
    </w:p>
    <w:p w:rsidR="009C1EAC" w:rsidRDefault="009C1EAC" w:rsidP="0095717B">
      <w:r>
        <w:rPr>
          <w:rFonts w:hint="eastAsia"/>
        </w:rPr>
        <w:t>人偶的攻击模式，和青子预想的完全不一样。</w:t>
      </w:r>
    </w:p>
    <w:p w:rsidR="009C1EAC" w:rsidRDefault="009C1EAC" w:rsidP="0095717B">
      <w:r>
        <w:rPr>
          <w:rFonts w:hint="eastAsia"/>
        </w:rPr>
        <w:t>一瞬间将身体移动起来，</w:t>
      </w:r>
      <w:r>
        <w:t xml:space="preserve"> </w:t>
      </w:r>
    </w:p>
    <w:p w:rsidR="009C1EAC" w:rsidRDefault="009C1EAC" w:rsidP="0095717B">
      <w:r>
        <w:rPr>
          <w:rFonts w:hint="eastAsia"/>
        </w:rPr>
        <w:t>在青子躲过人偶的手臂的下一个瞬间，本体不明的重量，朝着青子的腹部猛冲过来。</w:t>
      </w:r>
    </w:p>
    <w:p w:rsidR="009C1EAC" w:rsidRDefault="009C1EAC" w:rsidP="0095717B">
      <w:r>
        <w:rPr>
          <w:rFonts w:hint="eastAsia"/>
        </w:rPr>
        <w:t>并没有像预想的那样使用咒弹攻击，而是用肩膀从正面撞过来。</w:t>
      </w:r>
    </w:p>
    <w:p w:rsidR="009C1EAC" w:rsidRDefault="009C1EAC" w:rsidP="0095717B">
      <w:r>
        <w:rPr>
          <w:rFonts w:hint="eastAsia"/>
        </w:rPr>
        <w:t>但是，那个推进力是从哪里生出来的？</w:t>
      </w:r>
    </w:p>
    <w:p w:rsidR="009C1EAC" w:rsidRDefault="009C1EAC" w:rsidP="0095717B">
      <w:r>
        <w:rPr>
          <w:rFonts w:hint="eastAsia"/>
        </w:rPr>
        <w:t>明明那个人偶不可能有什么让自己飞起来的机能的！</w:t>
      </w:r>
    </w:p>
    <w:p w:rsidR="009C1EAC" w:rsidRDefault="009C1EAC" w:rsidP="0095717B">
      <w:r>
        <w:rPr>
          <w:rFonts w:hint="eastAsia"/>
        </w:rPr>
        <w:t>“哈</w:t>
      </w:r>
      <w:r>
        <w:t>——</w:t>
      </w:r>
      <w:r>
        <w:rPr>
          <w:rFonts w:hint="eastAsia"/>
        </w:rPr>
        <w:t>哈</w:t>
      </w:r>
      <w:r>
        <w:t>——</w:t>
      </w:r>
      <w:r>
        <w:rPr>
          <w:rFonts w:hint="eastAsia"/>
        </w:rPr>
        <w:t>！”</w:t>
      </w:r>
    </w:p>
    <w:p w:rsidR="009C1EAC" w:rsidRDefault="009C1EAC" w:rsidP="0095717B">
      <w:r>
        <w:rPr>
          <w:rFonts w:hint="eastAsia"/>
        </w:rPr>
        <w:t>忍耐着强烈的疼痛来保留最后一点薄弱的意识，青子这时才发现刚才攻击的是如何做到的。</w:t>
      </w:r>
    </w:p>
    <w:p w:rsidR="009C1EAC" w:rsidRDefault="009C1EAC" w:rsidP="0095717B">
      <w:r>
        <w:rPr>
          <w:rFonts w:hint="eastAsia"/>
        </w:rPr>
        <w:t>“刚才的，不是推进力，是牵引力…………！”</w:t>
      </w:r>
    </w:p>
    <w:p w:rsidR="009C1EAC" w:rsidRDefault="009C1EAC" w:rsidP="0095717B">
      <w:r>
        <w:rPr>
          <w:rFonts w:hint="eastAsia"/>
        </w:rPr>
        <w:t>没错，人偶的手腕并没有回到本体处，而是就那么穿透了墙壁，把本体拉了过来……！</w:t>
      </w:r>
    </w:p>
    <w:p w:rsidR="009C1EAC" w:rsidRDefault="009C1EAC" w:rsidP="0095717B">
      <w:r>
        <w:rPr>
          <w:rFonts w:hint="eastAsia"/>
        </w:rPr>
        <w:t>“怎，怎么可能</w:t>
      </w:r>
      <w:r>
        <w:t>——</w:t>
      </w:r>
      <w:r>
        <w:rPr>
          <w:rFonts w:hint="eastAsia"/>
        </w:rPr>
        <w:t>！？”</w:t>
      </w:r>
    </w:p>
    <w:p w:rsidR="009C1EAC" w:rsidRDefault="009C1EAC" w:rsidP="0095717B">
      <w:r>
        <w:rPr>
          <w:rFonts w:hint="eastAsia"/>
        </w:rPr>
        <w:t>青子强制按下自己的惊恐，抱着必死的决心站好。</w:t>
      </w:r>
    </w:p>
    <w:p w:rsidR="009C1EAC" w:rsidRDefault="009C1EAC" w:rsidP="0095717B">
      <w:r>
        <w:rPr>
          <w:rFonts w:hint="eastAsia"/>
        </w:rPr>
        <w:t>腹部、横膈膜都被打到了，冲击还造成自己的双眼开始发黑。人偶出奇的轻，也因此，骨头和内脏并没有受到什么重大的损伤，但还是无法呼吸。气息能够运转的根源还是在于冷静，再有两秒就可以恢复了，不，不对，认真来说是竟然还要再花上两秒才对。</w:t>
      </w:r>
    </w:p>
    <w:p w:rsidR="009C1EAC" w:rsidRDefault="009C1EAC" w:rsidP="0095717B">
      <w:r>
        <w:rPr>
          <w:rFonts w:hint="eastAsia"/>
        </w:rPr>
        <w:t>不对不对，冷静下来，已经冷静下来了，眩晕导致无法好好的把握位置关系，好的，现在呼吸和视力的恢复先往后推，总之先把身体</w:t>
      </w:r>
      <w:r>
        <w:t>——</w:t>
      </w:r>
    </w:p>
    <w:p w:rsidR="009C1EAC" w:rsidRDefault="009C1EAC" w:rsidP="0095717B">
      <w:r>
        <w:rPr>
          <w:rFonts w:hint="eastAsia"/>
        </w:rPr>
        <w:t>“知性是废物，虔诚是负担，啊，我们的本质是掠夺。理性全被抛之脑后，痛苦的就只有脑髓。”</w:t>
      </w:r>
    </w:p>
    <w:p w:rsidR="009C1EAC" w:rsidRDefault="009C1EAC" w:rsidP="0095717B">
      <w:r>
        <w:rPr>
          <w:rFonts w:hint="eastAsia"/>
        </w:rPr>
        <w:t>头部的斜上方处响起了驱动的声音。</w:t>
      </w:r>
    </w:p>
    <w:p w:rsidR="009C1EAC" w:rsidRDefault="009C1EAC" w:rsidP="0095717B">
      <w:r>
        <w:rPr>
          <w:rFonts w:hint="eastAsia"/>
        </w:rPr>
        <w:t>“脚，快动起来……但是哪边，该往哪边…………？”</w:t>
      </w:r>
    </w:p>
    <w:p w:rsidR="009C1EAC" w:rsidRDefault="009C1EAC" w:rsidP="0095717B">
      <w:r>
        <w:rPr>
          <w:rFonts w:hint="eastAsia"/>
        </w:rPr>
        <w:t>被死亡的手触碰了。</w:t>
      </w:r>
    </w:p>
    <w:p w:rsidR="009C1EAC" w:rsidRDefault="009C1EAC" w:rsidP="0095717B">
      <w:r>
        <w:rPr>
          <w:rFonts w:hint="eastAsia"/>
        </w:rPr>
        <w:t>“救赎我等，救赎我等，救赎我等。”</w:t>
      </w:r>
    </w:p>
    <w:p w:rsidR="009C1EAC" w:rsidRDefault="009C1EAC" w:rsidP="0095717B">
      <w:r>
        <w:rPr>
          <w:rFonts w:hint="eastAsia"/>
        </w:rPr>
        <w:t>伸手就能够到的距离。</w:t>
      </w:r>
    </w:p>
    <w:p w:rsidR="009C1EAC" w:rsidRDefault="009C1EAC" w:rsidP="0095717B">
      <w:r>
        <w:rPr>
          <w:rFonts w:hint="eastAsia"/>
        </w:rPr>
        <w:t>彼此都是下手就能杀了对方。</w:t>
      </w:r>
    </w:p>
    <w:p w:rsidR="009C1EAC" w:rsidRDefault="009C1EAC" w:rsidP="0095717B">
      <w:r>
        <w:rPr>
          <w:rFonts w:hint="eastAsia"/>
        </w:rPr>
        <w:t>“</w:t>
      </w:r>
      <w:r>
        <w:t>——</w:t>
      </w:r>
      <w:r>
        <w:rPr>
          <w:rFonts w:hint="eastAsia"/>
        </w:rPr>
        <w:t>要快点到这家伙右臂的死角里去！”</w:t>
      </w:r>
    </w:p>
    <w:p w:rsidR="009C1EAC" w:rsidRDefault="009C1EAC" w:rsidP="0095717B">
      <w:r>
        <w:rPr>
          <w:rFonts w:hint="eastAsia"/>
        </w:rPr>
        <w:t>青子仅凭着第六感转向了人偶的右侧。</w:t>
      </w:r>
    </w:p>
    <w:p w:rsidR="009C1EAC" w:rsidRDefault="009C1EAC" w:rsidP="0095717B">
      <w:r>
        <w:rPr>
          <w:rFonts w:hint="eastAsia"/>
        </w:rPr>
        <w:t>人偶的右臂还继续插在墙壁里，肯定无法发起攻击。判断的很正确，眼前的黑影也消失了。</w:t>
      </w:r>
    </w:p>
    <w:p w:rsidR="009C1EAC" w:rsidRPr="007144BD" w:rsidRDefault="009C1EAC" w:rsidP="0095717B"/>
    <w:p w:rsidR="009C1EAC" w:rsidRDefault="009C1EAC" w:rsidP="00BC5066">
      <w:pPr>
        <w:jc w:val="center"/>
      </w:pPr>
      <w:r>
        <w:t>“Intellectum non necessitas, et pius non necessitas.</w:t>
      </w:r>
    </w:p>
    <w:p w:rsidR="009C1EAC" w:rsidRDefault="009C1EAC" w:rsidP="00BC5066">
      <w:pPr>
        <w:jc w:val="center"/>
      </w:pPr>
      <w:r>
        <w:t>(</w:t>
      </w:r>
      <w:r>
        <w:rPr>
          <w:rFonts w:hint="eastAsia"/>
        </w:rPr>
        <w:t>弃掉你所谓的正确，省省你所谓的虔诚</w:t>
      </w:r>
      <w:r>
        <w:t>)</w:t>
      </w:r>
    </w:p>
    <w:p w:rsidR="009C1EAC" w:rsidRDefault="009C1EAC" w:rsidP="00BC5066">
      <w:pPr>
        <w:jc w:val="center"/>
      </w:pPr>
      <w:r>
        <w:t>O nostrum essential auferati earmus,</w:t>
      </w:r>
    </w:p>
    <w:p w:rsidR="009C1EAC" w:rsidRDefault="009C1EAC" w:rsidP="00BC5066">
      <w:pPr>
        <w:jc w:val="center"/>
      </w:pPr>
      <w:r>
        <w:rPr>
          <w:rFonts w:hint="eastAsia"/>
        </w:rPr>
        <w:t>（我们是相互吞食的野兽，所谓生，不过是个装饰）</w:t>
      </w:r>
    </w:p>
    <w:p w:rsidR="009C1EAC" w:rsidRDefault="009C1EAC" w:rsidP="00BC5066">
      <w:pPr>
        <w:jc w:val="center"/>
      </w:pPr>
      <w:r>
        <w:t>Ratia figure tantum est.Doloris initium encephalon”</w:t>
      </w:r>
    </w:p>
    <w:p w:rsidR="009C1EAC" w:rsidRPr="007144BD" w:rsidRDefault="009C1EAC" w:rsidP="00BC5066">
      <w:pPr>
        <w:jc w:val="center"/>
      </w:pPr>
      <w:r>
        <w:rPr>
          <w:rFonts w:hint="eastAsia"/>
        </w:rPr>
        <w:t>（所谓知性，不过是小小的败者。）</w:t>
      </w:r>
    </w:p>
    <w:p w:rsidR="009C1EAC" w:rsidRDefault="009C1EAC" w:rsidP="00BC5066">
      <w:r>
        <w:rPr>
          <w:rFonts w:hint="eastAsia"/>
        </w:rPr>
        <w:t>转过身体站立起来，这下该轮到这边出手了。青子抬起头。</w:t>
      </w:r>
    </w:p>
    <w:p w:rsidR="009C1EAC" w:rsidRDefault="009C1EAC" w:rsidP="00BC5066">
      <w:r>
        <w:rPr>
          <w:rFonts w:hint="eastAsia"/>
        </w:rPr>
        <w:t>“唉</w:t>
      </w:r>
      <w:r>
        <w:t>——</w:t>
      </w:r>
      <w:r>
        <w:rPr>
          <w:rFonts w:hint="eastAsia"/>
        </w:rPr>
        <w:t>？”</w:t>
      </w:r>
    </w:p>
    <w:p w:rsidR="009C1EAC" w:rsidRDefault="009C1EAC" w:rsidP="00BC5066">
      <w:r>
        <w:rPr>
          <w:rFonts w:hint="eastAsia"/>
        </w:rPr>
        <w:t>一瞬间，她看见了在镜子迷宫中，和自己一模一样的脸。</w:t>
      </w:r>
    </w:p>
    <w:p w:rsidR="009C1EAC" w:rsidRDefault="009C1EAC" w:rsidP="00BC5066"/>
    <w:p w:rsidR="009C1EAC" w:rsidRDefault="009C1EAC" w:rsidP="00C931DB">
      <w:pPr>
        <w:jc w:val="center"/>
      </w:pPr>
      <w:r>
        <w:rPr>
          <w:rFonts w:hint="eastAsia"/>
        </w:rPr>
        <w:t>“</w:t>
      </w:r>
      <w:r>
        <w:t>[</w:t>
      </w:r>
      <w:r>
        <w:rPr>
          <w:rFonts w:hint="eastAsia"/>
        </w:rPr>
        <w:t>让我们，死吧</w:t>
      </w:r>
      <w:r>
        <w:t>——]</w:t>
      </w:r>
      <w:r>
        <w:rPr>
          <w:rFonts w:hint="eastAsia"/>
        </w:rPr>
        <w:t>”</w:t>
      </w:r>
    </w:p>
    <w:p w:rsidR="009C1EAC" w:rsidRDefault="009C1EAC" w:rsidP="00C931DB">
      <w:r>
        <w:rPr>
          <w:rFonts w:hint="eastAsia"/>
        </w:rPr>
        <w:t>格外鲜亮的光芒。</w:t>
      </w:r>
    </w:p>
    <w:p w:rsidR="009C1EAC" w:rsidRDefault="009C1EAC" w:rsidP="00C931DB">
      <w:r>
        <w:rPr>
          <w:rFonts w:hint="eastAsia"/>
        </w:rPr>
        <w:t>墙壁上刻上了如同抓痕一样的裂痕。</w:t>
      </w:r>
    </w:p>
    <w:p w:rsidR="009C1EAC" w:rsidRDefault="009C1EAC" w:rsidP="00C931DB">
      <w:r>
        <w:rPr>
          <w:rFonts w:hint="eastAsia"/>
        </w:rPr>
        <w:t>人偶使出王牌。让青子体内奔走的血液浓度上升的原始对魔术。好不容易才在致死前逃开了。</w:t>
      </w:r>
    </w:p>
    <w:p w:rsidR="009C1EAC" w:rsidRDefault="009C1EAC" w:rsidP="00C931DB">
      <w:r>
        <w:rPr>
          <w:rFonts w:hint="eastAsia"/>
        </w:rPr>
        <w:t>【……这，这家……………】</w:t>
      </w:r>
    </w:p>
    <w:p w:rsidR="009C1EAC" w:rsidRDefault="009C1EAC" w:rsidP="00C931DB">
      <w:r>
        <w:rPr>
          <w:rFonts w:hint="eastAsia"/>
        </w:rPr>
        <w:t>人偶自己完好无损。</w:t>
      </w:r>
    </w:p>
    <w:p w:rsidR="009C1EAC" w:rsidRDefault="009C1EAC" w:rsidP="00C931DB">
      <w:r>
        <w:rPr>
          <w:rFonts w:hint="eastAsia"/>
        </w:rPr>
        <w:t>只要心脏停止就算完成任务，对物质的损害并不是很强的诅咒。</w:t>
      </w:r>
    </w:p>
    <w:p w:rsidR="009C1EAC" w:rsidRDefault="009C1EAC" w:rsidP="00C931DB">
      <w:r>
        <w:rPr>
          <w:rFonts w:hint="eastAsia"/>
        </w:rPr>
        <w:t>人偶每一次攻击都是让人瞠目结舌的奇异招数，没有时间给青子发呆了。</w:t>
      </w:r>
    </w:p>
    <w:p w:rsidR="009C1EAC" w:rsidRDefault="009C1EAC" w:rsidP="00C931DB">
      <w:r>
        <w:rPr>
          <w:rFonts w:hint="eastAsia"/>
        </w:rPr>
        <w:t>现在就是反击的事机。</w:t>
      </w:r>
    </w:p>
    <w:p w:rsidR="009C1EAC" w:rsidRDefault="009C1EAC" w:rsidP="00C931DB">
      <w:r>
        <w:rPr>
          <w:rFonts w:hint="eastAsia"/>
        </w:rPr>
        <w:t>右臂还嵌在墙壁里的人偶把握不好平衡。要赶快趁“她”没有办法防备的时候一脚踹上去。但是，青子膝盖一软倒在了地上。</w:t>
      </w:r>
    </w:p>
    <w:p w:rsidR="009C1EAC" w:rsidRPr="00253DE3" w:rsidRDefault="009C1EAC" w:rsidP="00C931DB"/>
    <w:p w:rsidR="009C1EAC" w:rsidRDefault="009C1EAC" w:rsidP="006D1EBD">
      <w:pPr>
        <w:jc w:val="center"/>
      </w:pPr>
      <w:r>
        <w:rPr>
          <w:rFonts w:hint="eastAsia"/>
        </w:rPr>
        <w:t>“</w:t>
      </w:r>
      <w:r>
        <w:t>Vivimus in somnus.Solitari putris in inferos.</w:t>
      </w:r>
    </w:p>
    <w:p w:rsidR="009C1EAC" w:rsidRDefault="009C1EAC" w:rsidP="006D1EBD">
      <w:pPr>
        <w:jc w:val="center"/>
      </w:pPr>
      <w:r>
        <w:rPr>
          <w:rFonts w:hint="eastAsia"/>
        </w:rPr>
        <w:t>（我在睡梦中成长，独自在泥土中腐朽）</w:t>
      </w:r>
    </w:p>
    <w:p w:rsidR="009C1EAC" w:rsidRDefault="009C1EAC" w:rsidP="006D1EBD">
      <w:pPr>
        <w:jc w:val="center"/>
      </w:pPr>
      <w:r>
        <w:t>Hodie mea obit die,et mea natus die .Te obire.</w:t>
      </w:r>
      <w:r>
        <w:rPr>
          <w:rFonts w:hint="eastAsia"/>
        </w:rPr>
        <w:t>”</w:t>
      </w:r>
    </w:p>
    <w:p w:rsidR="009C1EAC" w:rsidRDefault="009C1EAC" w:rsidP="006D1EBD">
      <w:pPr>
        <w:jc w:val="center"/>
      </w:pPr>
      <w:r>
        <w:rPr>
          <w:rFonts w:hint="eastAsia"/>
        </w:rPr>
        <w:t>（今日是我的命运之日，诞生之日。那，我们来见面吧。）</w:t>
      </w:r>
    </w:p>
    <w:p w:rsidR="009C1EAC" w:rsidRDefault="009C1EAC" w:rsidP="006D1EBD">
      <w:r>
        <w:rPr>
          <w:rFonts w:hint="eastAsia"/>
        </w:rPr>
        <w:t>猛然涌上来一股呕吐感和贫血。体温异常的低。</w:t>
      </w:r>
    </w:p>
    <w:p w:rsidR="009C1EAC" w:rsidRDefault="009C1EAC" w:rsidP="006D1EBD">
      <w:r>
        <w:rPr>
          <w:rFonts w:hint="eastAsia"/>
        </w:rPr>
        <w:t>“糟糕…………这家伙，把诅咒散布出来了……”</w:t>
      </w:r>
    </w:p>
    <w:p w:rsidR="009C1EAC" w:rsidRDefault="009C1EAC" w:rsidP="006D1EBD">
      <w:r>
        <w:rPr>
          <w:rFonts w:hint="eastAsia"/>
        </w:rPr>
        <w:t>等察觉到的时候已经晚了。人偶周围的东西都被诅咒卷了进去。</w:t>
      </w:r>
    </w:p>
    <w:p w:rsidR="009C1EAC" w:rsidRDefault="009C1EAC" w:rsidP="006D1EBD">
      <w:r>
        <w:rPr>
          <w:rFonts w:hint="eastAsia"/>
        </w:rPr>
        <w:t>作为人偶动力源的诅咒之歌，构成了让接近者招来疾病的防御体系。</w:t>
      </w:r>
    </w:p>
    <w:p w:rsidR="009C1EAC" w:rsidRDefault="009C1EAC" w:rsidP="006D1EBD">
      <w:r>
        <w:rPr>
          <w:rFonts w:hint="eastAsia"/>
        </w:rPr>
        <w:t>如果继续在这个距离收到诅咒的话。先不说持有魔术回路的青子，像草十郎那样的人身体会很快崩溃的。</w:t>
      </w:r>
    </w:p>
    <w:p w:rsidR="009C1EAC" w:rsidRDefault="009C1EAC" w:rsidP="006D1EBD">
      <w:r>
        <w:rPr>
          <w:rFonts w:hint="eastAsia"/>
        </w:rPr>
        <w:t>青子连忙催促着瘫软在地的身体从人偶身边跳开。</w:t>
      </w:r>
    </w:p>
    <w:p w:rsidR="009C1EAC" w:rsidRDefault="009C1EAC" w:rsidP="006D1EBD">
      <w:r>
        <w:rPr>
          <w:rFonts w:hint="eastAsia"/>
        </w:rPr>
        <w:t>【才不会输给这种…………】</w:t>
      </w:r>
    </w:p>
    <w:p w:rsidR="009C1EAC" w:rsidRDefault="009C1EAC" w:rsidP="006D1EBD">
      <w:r>
        <w:rPr>
          <w:rFonts w:hint="eastAsia"/>
        </w:rPr>
        <w:t>集中精神从诅咒的倦怠中逃开。</w:t>
      </w:r>
    </w:p>
    <w:p w:rsidR="009C1EAC" w:rsidRDefault="009C1EAC" w:rsidP="006D1EBD">
      <w:r>
        <w:rPr>
          <w:rFonts w:hint="eastAsia"/>
        </w:rPr>
        <w:t>【</w:t>
      </w:r>
      <w:r>
        <w:t>————</w:t>
      </w:r>
      <w:r>
        <w:rPr>
          <w:rFonts w:hint="eastAsia"/>
        </w:rPr>
        <w:t>啊】</w:t>
      </w:r>
    </w:p>
    <w:p w:rsidR="009C1EAC" w:rsidRDefault="009C1EAC" w:rsidP="006D1EBD">
      <w:r>
        <w:rPr>
          <w:rFonts w:hint="eastAsia"/>
        </w:rPr>
        <w:t>但是，贫血并不是由诅咒产生的，而是自己已经到极限了。青子的血压跟不上了。</w:t>
      </w:r>
    </w:p>
    <w:p w:rsidR="009C1EAC" w:rsidRDefault="009C1EAC" w:rsidP="006D1EBD">
      <w:r>
        <w:rPr>
          <w:rFonts w:hint="eastAsia"/>
        </w:rPr>
        <w:t>绝好的位置关系。</w:t>
      </w:r>
    </w:p>
    <w:p w:rsidR="009C1EAC" w:rsidRDefault="009C1EAC" w:rsidP="006D1EBD">
      <w:r>
        <w:rPr>
          <w:rFonts w:hint="eastAsia"/>
        </w:rPr>
        <w:t>跳开的青子面前，是左臂也像箭一样伸出去的，和自己有着同样脸庞的人偶。</w:t>
      </w:r>
    </w:p>
    <w:p w:rsidR="009C1EAC" w:rsidRDefault="009C1EAC" w:rsidP="006D1EBD">
      <w:r>
        <w:rPr>
          <w:rFonts w:hint="eastAsia"/>
        </w:rPr>
        <w:t>…………凶器分毫不差的朝着青子的心脏射了过来。</w:t>
      </w:r>
    </w:p>
    <w:p w:rsidR="009C1EAC" w:rsidRDefault="009C1EAC" w:rsidP="006D1EBD">
      <w:r>
        <w:rPr>
          <w:rFonts w:hint="eastAsia"/>
        </w:rPr>
        <w:t>但是，在那之前。</w:t>
      </w:r>
    </w:p>
    <w:p w:rsidR="009C1EAC" w:rsidRDefault="009C1EAC" w:rsidP="006D1EBD">
      <w:r>
        <w:rPr>
          <w:rFonts w:hint="eastAsia"/>
        </w:rPr>
        <w:t>【当心。】</w:t>
      </w:r>
    </w:p>
    <w:p w:rsidR="009C1EAC" w:rsidRDefault="009C1EAC" w:rsidP="006D1EBD">
      <w:r>
        <w:rPr>
          <w:rFonts w:hint="eastAsia"/>
        </w:rPr>
        <w:t>听到这完全没有危机感的声音，青子还在想怎么了，身体就被横着拉了过去。</w:t>
      </w:r>
    </w:p>
    <w:p w:rsidR="009C1EAC" w:rsidRDefault="009C1EAC" w:rsidP="006D1EBD">
      <w:r>
        <w:rPr>
          <w:rFonts w:hint="eastAsia"/>
        </w:rPr>
        <w:t>伸过来的手臂再次掠过空气。</w:t>
      </w:r>
    </w:p>
    <w:p w:rsidR="009C1EAC" w:rsidRDefault="009C1EAC" w:rsidP="006D1EBD">
      <w:r>
        <w:rPr>
          <w:rFonts w:hint="eastAsia"/>
        </w:rPr>
        <w:t>人偶急急忙忙想把手臂再次收起来。他趁着这个空隙拉着青子的手一溜烟逃走了。</w:t>
      </w:r>
    </w:p>
    <w:p w:rsidR="009C1EAC" w:rsidRDefault="009C1EAC" w:rsidP="006D1EBD">
      <w:r>
        <w:rPr>
          <w:rFonts w:hint="eastAsia"/>
        </w:rPr>
        <w:t>胡乱的在迷宫里面瞎窜，等到离开人偶足够远之后，草十郎停下了脚步。</w:t>
      </w:r>
    </w:p>
    <w:p w:rsidR="009C1EAC" w:rsidRDefault="009C1EAC" w:rsidP="006D1EBD">
      <w:r>
        <w:rPr>
          <w:rFonts w:hint="eastAsia"/>
        </w:rPr>
        <w:t>【这个，想想的话。】</w:t>
      </w:r>
    </w:p>
    <w:p w:rsidR="009C1EAC" w:rsidRDefault="009C1EAC" w:rsidP="006D1EBD">
      <w:r>
        <w:rPr>
          <w:rFonts w:hint="eastAsia"/>
        </w:rPr>
        <w:t>应该已经走了的人却在这个通道里，光是看见气就不打一处来。而且他还一副他有他自己考虑的样子，用幽默的口气说道：</w:t>
      </w:r>
    </w:p>
    <w:p w:rsidR="009C1EAC" w:rsidRDefault="009C1EAC" w:rsidP="006D1EBD">
      <w:r>
        <w:rPr>
          <w:rFonts w:hint="eastAsia"/>
        </w:rPr>
        <w:t>【明天，看来要很忙呢。】</w:t>
      </w:r>
    </w:p>
    <w:p w:rsidR="009C1EAC" w:rsidRDefault="009C1EAC" w:rsidP="006D1EBD">
      <w:r>
        <w:rPr>
          <w:rFonts w:hint="eastAsia"/>
        </w:rPr>
        <w:t>“所以，不如今天就把准备都做完怎么样？”</w:t>
      </w:r>
    </w:p>
    <w:p w:rsidR="009C1EAC" w:rsidRDefault="009C1EAC" w:rsidP="006D1EBD">
      <w:r>
        <w:rPr>
          <w:rFonts w:hint="eastAsia"/>
        </w:rPr>
        <w:t>还在继续着这样和状况完全不同步的提议。</w:t>
      </w:r>
    </w:p>
    <w:p w:rsidR="009C1EAC" w:rsidRDefault="009C1EAC" w:rsidP="006D1EBD">
      <w:r>
        <w:rPr>
          <w:rFonts w:hint="eastAsia"/>
        </w:rPr>
        <w:t>【</w:t>
      </w:r>
      <w:r>
        <w:t>——————</w:t>
      </w:r>
      <w:r>
        <w:rPr>
          <w:rFonts w:hint="eastAsia"/>
        </w:rPr>
        <w:t>】</w:t>
      </w:r>
    </w:p>
    <w:p w:rsidR="009C1EAC" w:rsidRDefault="009C1EAC" w:rsidP="006D1EBD">
      <w:r>
        <w:rPr>
          <w:rFonts w:hint="eastAsia"/>
        </w:rPr>
        <w:t>青子沉默着。</w:t>
      </w:r>
    </w:p>
    <w:p w:rsidR="009C1EAC" w:rsidRDefault="009C1EAC" w:rsidP="006D1EBD">
      <w:r>
        <w:rPr>
          <w:rFonts w:hint="eastAsia"/>
        </w:rPr>
        <w:t>顺便也好好发发火。</w:t>
      </w:r>
    </w:p>
    <w:p w:rsidR="009C1EAC" w:rsidRDefault="009C1EAC" w:rsidP="006D1EBD">
      <w:r>
        <w:rPr>
          <w:rFonts w:hint="eastAsia"/>
        </w:rPr>
        <w:t>不是因为实在理解不了这个男的的精神构造，也不是因为他好不容易逃掉了却又要跑回来，更不是因为他一如既往糊里糊涂的台词惹得自己焦躁不安，</w:t>
      </w:r>
    </w:p>
    <w:p w:rsidR="009C1EAC" w:rsidRDefault="009C1EAC" w:rsidP="006D1EBD">
      <w:r>
        <w:rPr>
          <w:rFonts w:hint="eastAsia"/>
        </w:rPr>
        <w:t>…………怎么说呢，在那一瞬间。</w:t>
      </w:r>
    </w:p>
    <w:p w:rsidR="009C1EAC" w:rsidRDefault="009C1EAC" w:rsidP="006D1EBD">
      <w:r>
        <w:rPr>
          <w:rFonts w:hint="eastAsia"/>
        </w:rPr>
        <w:t>手被拉着的时候，什么也思考不了，什么也做不了的事情。青子原谅不了这样的自己。</w:t>
      </w:r>
    </w:p>
    <w:p w:rsidR="009C1EAC" w:rsidRDefault="009C1EAC" w:rsidP="006D1EBD">
      <w:r>
        <w:rPr>
          <w:rFonts w:hint="eastAsia"/>
        </w:rPr>
        <w:t>尽管如此。</w:t>
      </w:r>
    </w:p>
    <w:p w:rsidR="009C1EAC" w:rsidRDefault="009C1EAC" w:rsidP="006D1EBD">
      <w:r>
        <w:rPr>
          <w:rFonts w:hint="eastAsia"/>
        </w:rPr>
        <w:t>【你？精神还正常吗？】</w:t>
      </w:r>
    </w:p>
    <w:p w:rsidR="009C1EAC" w:rsidRDefault="009C1EAC" w:rsidP="006D1EBD">
      <w:r>
        <w:rPr>
          <w:rFonts w:hint="eastAsia"/>
        </w:rPr>
        <w:t>顺着这股气势，把这些话说出口了。</w:t>
      </w:r>
    </w:p>
    <w:p w:rsidR="009C1EAC" w:rsidRDefault="009C1EAC" w:rsidP="006D1EBD">
      <w:r>
        <w:rPr>
          <w:rFonts w:hint="eastAsia"/>
        </w:rPr>
        <w:t>【还是说你是想自杀了？我也是人偶也是，都不过是把你当做要杀的对象而已。</w:t>
      </w:r>
    </w:p>
    <w:p w:rsidR="009C1EAC" w:rsidRDefault="009C1EAC" w:rsidP="006D1EBD">
      <w:r>
        <w:rPr>
          <w:rFonts w:hint="eastAsia"/>
        </w:rPr>
        <w:t>至少我不是你卖弄恩情的对象。</w:t>
      </w:r>
    </w:p>
    <w:p w:rsidR="009C1EAC" w:rsidRDefault="009C1EAC" w:rsidP="006D1EBD">
      <w:r>
        <w:rPr>
          <w:rFonts w:hint="eastAsia"/>
        </w:rPr>
        <w:t>话说在前头，我可不会因为被你帮个一两次就改变主意的。】</w:t>
      </w:r>
    </w:p>
    <w:p w:rsidR="009C1EAC" w:rsidRDefault="009C1EAC" w:rsidP="006D1EBD">
      <w:r>
        <w:rPr>
          <w:rFonts w:hint="eastAsia"/>
        </w:rPr>
        <w:t>也是呢，草十郎点着头。</w:t>
      </w:r>
    </w:p>
    <w:p w:rsidR="009C1EAC" w:rsidRDefault="009C1EAC" w:rsidP="006D1EBD">
      <w:r>
        <w:rPr>
          <w:rFonts w:hint="eastAsia"/>
        </w:rPr>
        <w:t>【苍崎就是这一点不可爱。今天晚上算是彻底知道了。】</w:t>
      </w:r>
    </w:p>
    <w:p w:rsidR="009C1EAC" w:rsidRDefault="009C1EAC" w:rsidP="006D1EBD">
      <w:r>
        <w:rPr>
          <w:rFonts w:hint="eastAsia"/>
        </w:rPr>
        <w:t>【</w:t>
      </w:r>
      <w:r>
        <w:t>————</w:t>
      </w:r>
      <w:r>
        <w:rPr>
          <w:rFonts w:hint="eastAsia"/>
        </w:rPr>
        <w:t>】</w:t>
      </w:r>
    </w:p>
    <w:p w:rsidR="009C1EAC" w:rsidRDefault="009C1EAC" w:rsidP="006D1EBD">
      <w:r>
        <w:rPr>
          <w:rFonts w:hint="eastAsia"/>
        </w:rPr>
        <w:t>青子对这句话还有些不满。</w:t>
      </w:r>
    </w:p>
    <w:p w:rsidR="009C1EAC" w:rsidRDefault="009C1EAC" w:rsidP="006D1EBD">
      <w:r>
        <w:rPr>
          <w:rFonts w:hint="eastAsia"/>
        </w:rPr>
        <w:t>【但是你误会了一件事，稍微纠正你一下，那家伙的目标并不只有苍崎你。不光是你一个人，我它也想杀。】</w:t>
      </w:r>
    </w:p>
    <w:p w:rsidR="009C1EAC" w:rsidRDefault="009C1EAC" w:rsidP="006D1EBD">
      <w:r>
        <w:rPr>
          <w:rFonts w:hint="eastAsia"/>
        </w:rPr>
        <w:t>青子眯起了眼睛，斜眼看着草十郎，像是在说那是骗人的。</w:t>
      </w:r>
    </w:p>
    <w:p w:rsidR="009C1EAC" w:rsidRPr="00E460AE" w:rsidRDefault="009C1EAC" w:rsidP="006D1EBD">
      <w:r>
        <w:rPr>
          <w:rFonts w:hint="eastAsia"/>
        </w:rPr>
        <w:t>【听我把话说完……我为什么这么说，一楼的入口处不是有个细长的通道吗？那里已经不能走了，我想逃也逃不了，没办法了才回来。】</w:t>
      </w:r>
    </w:p>
    <w:p w:rsidR="009C1EAC" w:rsidRDefault="009C1EAC" w:rsidP="006D1EBD">
      <w:r>
        <w:rPr>
          <w:rFonts w:hint="eastAsia"/>
        </w:rPr>
        <w:t>青子勉强相信了。</w:t>
      </w:r>
    </w:p>
    <w:p w:rsidR="009C1EAC" w:rsidRDefault="009C1EAC" w:rsidP="006D1EBD">
      <w:r>
        <w:rPr>
          <w:rFonts w:hint="eastAsia"/>
        </w:rPr>
        <w:t>如果是这样，也没什么好吃惊的。作为敌人，做到这一步上，还是值得称赞的。</w:t>
      </w:r>
    </w:p>
    <w:p w:rsidR="009C1EAC" w:rsidRDefault="009C1EAC" w:rsidP="006D1EBD">
      <w:r>
        <w:rPr>
          <w:rFonts w:hint="eastAsia"/>
        </w:rPr>
        <w:t>【而且，完全把我当做敌人看待了。那个人偶，刚才就一直斜眼盯着这边。</w:t>
      </w:r>
    </w:p>
    <w:p w:rsidR="009C1EAC" w:rsidRDefault="009C1EAC" w:rsidP="006D1EBD">
      <w:r>
        <w:rPr>
          <w:rFonts w:hint="eastAsia"/>
        </w:rPr>
        <w:t>…………不，虽然只看了一瞬间，但那完全没想着给我留活路。苍崎也小心点好，大概，那家伙肯定是一张非常可怕的脸。】</w:t>
      </w:r>
    </w:p>
    <w:p w:rsidR="009C1EAC" w:rsidRDefault="009C1EAC" w:rsidP="006D1EBD">
      <w:r>
        <w:rPr>
          <w:rFonts w:hint="eastAsia"/>
        </w:rPr>
        <w:t>【</w:t>
      </w:r>
      <w:r>
        <w:t>——</w:t>
      </w:r>
      <w:r>
        <w:rPr>
          <w:rFonts w:hint="eastAsia"/>
        </w:rPr>
        <w:t>对我这么亲切还真是谢谢了。】</w:t>
      </w:r>
    </w:p>
    <w:p w:rsidR="009C1EAC" w:rsidRDefault="009C1EAC" w:rsidP="006D1EBD">
      <w:r>
        <w:rPr>
          <w:rFonts w:hint="eastAsia"/>
        </w:rPr>
        <w:t>【嗯？怎么了，这也不是别人的事情吧。</w:t>
      </w:r>
    </w:p>
    <w:p w:rsidR="009C1EAC" w:rsidRDefault="009C1EAC" w:rsidP="006D1EBD">
      <w:r>
        <w:rPr>
          <w:rFonts w:hint="eastAsia"/>
        </w:rPr>
        <w:t>苍崎和人偶，就结果来说，不管哪边赢了都要杀了我吧。】</w:t>
      </w:r>
    </w:p>
    <w:p w:rsidR="009C1EAC" w:rsidRDefault="009C1EAC" w:rsidP="006D1EBD">
      <w:r>
        <w:rPr>
          <w:rFonts w:hint="eastAsia"/>
        </w:rPr>
        <w:t>【…………是呢，都到了这种地步了，肯定要消灭目击者的。像我一样。】</w:t>
      </w:r>
    </w:p>
    <w:p w:rsidR="009C1EAC" w:rsidRDefault="009C1EAC" w:rsidP="006D1EBD">
      <w:r>
        <w:rPr>
          <w:rFonts w:hint="eastAsia"/>
        </w:rPr>
        <w:t>【是吧，但是，我可不想被那家伙杀死。】</w:t>
      </w:r>
    </w:p>
    <w:p w:rsidR="009C1EAC" w:rsidRDefault="009C1EAC" w:rsidP="006D1EBD">
      <w:r>
        <w:rPr>
          <w:rFonts w:hint="eastAsia"/>
        </w:rPr>
        <w:t>【唉？】</w:t>
      </w:r>
    </w:p>
    <w:p w:rsidR="009C1EAC" w:rsidRDefault="009C1EAC" w:rsidP="006D1EBD">
      <w:r>
        <w:rPr>
          <w:rFonts w:hint="eastAsia"/>
        </w:rPr>
        <w:t>草十郎很干脆的这么说着。</w:t>
      </w:r>
    </w:p>
    <w:p w:rsidR="009C1EAC" w:rsidRDefault="009C1EAC" w:rsidP="006D1EBD">
      <w:r>
        <w:rPr>
          <w:rFonts w:hint="eastAsia"/>
        </w:rPr>
        <w:t>草十郎的话听起来就像在鼓励青子一样。青子抬起头来。</w:t>
      </w:r>
    </w:p>
    <w:p w:rsidR="009C1EAC" w:rsidRDefault="009C1EAC" w:rsidP="006D1EBD">
      <w:r>
        <w:rPr>
          <w:rFonts w:hint="eastAsia"/>
        </w:rPr>
        <w:t>……………这样，终于注意到了。</w:t>
      </w:r>
    </w:p>
    <w:p w:rsidR="009C1EAC" w:rsidRDefault="009C1EAC" w:rsidP="006D1EBD">
      <w:r>
        <w:rPr>
          <w:rFonts w:hint="eastAsia"/>
        </w:rPr>
        <w:t>草十郎的脸色很不好，比刚才还更严重了。</w:t>
      </w:r>
    </w:p>
    <w:p w:rsidR="009C1EAC" w:rsidRDefault="009C1EAC" w:rsidP="006D1EBD">
      <w:r>
        <w:rPr>
          <w:rFonts w:hint="eastAsia"/>
        </w:rPr>
        <w:t>【等一下，你没事吧？】</w:t>
      </w:r>
    </w:p>
    <w:p w:rsidR="009C1EAC" w:rsidRDefault="009C1EAC" w:rsidP="006D1EBD">
      <w:r>
        <w:rPr>
          <w:rFonts w:hint="eastAsia"/>
        </w:rPr>
        <w:t>【嘛，大概不会比喝了一升酱油更难受吧。】</w:t>
      </w:r>
    </w:p>
    <w:p w:rsidR="009C1EAC" w:rsidRDefault="009C1EAC" w:rsidP="006D1EBD">
      <w:r>
        <w:rPr>
          <w:rFonts w:hint="eastAsia"/>
        </w:rPr>
        <w:t>他继续一副轻松的口吻说着和场合不搭调的笑话，但是额头上浮现的汗珠更密了。</w:t>
      </w:r>
    </w:p>
    <w:p w:rsidR="009C1EAC" w:rsidRPr="00EB6443" w:rsidRDefault="009C1EAC" w:rsidP="006D1EBD">
      <w:r>
        <w:rPr>
          <w:rFonts w:hint="eastAsia"/>
        </w:rPr>
        <w:t>“……………这样啊，因为刚才接近了人偶吗…………”</w:t>
      </w:r>
    </w:p>
    <w:p w:rsidR="009C1EAC" w:rsidRDefault="009C1EAC" w:rsidP="006D1EBD">
      <w:r>
        <w:rPr>
          <w:rFonts w:hint="eastAsia"/>
        </w:rPr>
        <w:t>那个圈子内的诅咒能让青子突然出现呕吐感，草十郎进入了肯定不会没事的。</w:t>
      </w:r>
    </w:p>
    <w:p w:rsidR="009C1EAC" w:rsidRPr="00EB6443" w:rsidRDefault="009C1EAC" w:rsidP="006D1EBD">
      <w:r>
        <w:rPr>
          <w:rFonts w:hint="eastAsia"/>
        </w:rPr>
        <w:t>…………青子为自己粗线条的洞察力咂舌。</w:t>
      </w:r>
    </w:p>
    <w:p w:rsidR="009C1EAC" w:rsidRDefault="009C1EAC" w:rsidP="006D1EBD">
      <w:r>
        <w:rPr>
          <w:rFonts w:hint="eastAsia"/>
        </w:rPr>
        <w:t>因为他老是一副呆呆傻傻的样子，自己也就没有考虑到这一点。</w:t>
      </w:r>
    </w:p>
    <w:p w:rsidR="009C1EAC" w:rsidRDefault="009C1EAC" w:rsidP="006D1EBD">
      <w:r>
        <w:rPr>
          <w:rFonts w:hint="eastAsia"/>
        </w:rPr>
        <w:t>【…………你啊，没想过就在下面躲起来吗？那样做的话不是更安全一点吗？】</w:t>
      </w:r>
    </w:p>
    <w:p w:rsidR="009C1EAC" w:rsidRDefault="009C1EAC" w:rsidP="006D1EBD">
      <w:r>
        <w:rPr>
          <w:rFonts w:hint="eastAsia"/>
        </w:rPr>
        <w:t>还真是不明白你啊，青子说着。</w:t>
      </w:r>
    </w:p>
    <w:p w:rsidR="009C1EAC" w:rsidRDefault="009C1EAC" w:rsidP="006D1EBD">
      <w:r>
        <w:rPr>
          <w:rFonts w:hint="eastAsia"/>
        </w:rPr>
        <w:t>【这话可轮不到苍崎你来说。</w:t>
      </w:r>
    </w:p>
    <w:p w:rsidR="009C1EAC" w:rsidRDefault="009C1EAC" w:rsidP="006D1EBD">
      <w:r>
        <w:t>——</w:t>
      </w:r>
      <w:r>
        <w:rPr>
          <w:rFonts w:hint="eastAsia"/>
        </w:rPr>
        <w:t>嘛，现在也不是可以详细说话的时间，差不多该追过来了。】</w:t>
      </w:r>
    </w:p>
    <w:p w:rsidR="009C1EAC" w:rsidRDefault="009C1EAC" w:rsidP="006D1EBD">
      <w:r>
        <w:rPr>
          <w:rFonts w:hint="eastAsia"/>
        </w:rPr>
        <w:t>草十郎看向了通道。</w:t>
      </w:r>
    </w:p>
    <w:p w:rsidR="009C1EAC" w:rsidRDefault="009C1EAC" w:rsidP="006D1EBD">
      <w:r>
        <w:rPr>
          <w:rFonts w:hint="eastAsia"/>
        </w:rPr>
        <w:t>…………镶有镜子的黑暗之中，隐隐可以听到八音盒沙沙的声音。</w:t>
      </w:r>
    </w:p>
    <w:p w:rsidR="009C1EAC" w:rsidRDefault="009C1EAC" w:rsidP="006D1EBD">
      <w:r>
        <w:rPr>
          <w:rFonts w:hint="eastAsia"/>
        </w:rPr>
        <w:t>【刚才在一楼就想过了，你要是被干掉了我也一样要死。那不如，先想点办法对付那家伙吧。】</w:t>
      </w:r>
    </w:p>
    <w:p w:rsidR="009C1EAC" w:rsidRDefault="009C1EAC" w:rsidP="006D1EBD">
      <w:r>
        <w:rPr>
          <w:rFonts w:hint="eastAsia"/>
        </w:rPr>
        <w:t>【你，…………在说什么呢？】</w:t>
      </w:r>
    </w:p>
    <w:p w:rsidR="009C1EAC" w:rsidRDefault="009C1EAC" w:rsidP="006D1EBD">
      <w:r>
        <w:rPr>
          <w:rFonts w:hint="eastAsia"/>
        </w:rPr>
        <w:t>明明是已经明白了的事情，青子故意又问了一遍。想搞清楚草十郎觉悟的程度。</w:t>
      </w:r>
    </w:p>
    <w:p w:rsidR="009C1EAC" w:rsidRDefault="009C1EAC" w:rsidP="006D1EBD">
      <w:r>
        <w:rPr>
          <w:rFonts w:hint="eastAsia"/>
        </w:rPr>
        <w:t>如果还是像之前那样半吊子的口气的话，那现在就在这里结果了他。青子瞪大眼睛看着草十郎。</w:t>
      </w:r>
    </w:p>
    <w:p w:rsidR="009C1EAC" w:rsidRDefault="009C1EAC" w:rsidP="006D1EBD">
      <w:r>
        <w:rPr>
          <w:rFonts w:hint="eastAsia"/>
        </w:rPr>
        <w:t>【提议，我帮你把那家伙打倒的话，能不能放过我？】</w:t>
      </w:r>
    </w:p>
    <w:p w:rsidR="009C1EAC" w:rsidRDefault="009C1EAC" w:rsidP="006D1EBD">
      <w:r>
        <w:rPr>
          <w:rFonts w:hint="eastAsia"/>
        </w:rPr>
        <w:t>【…………我说过不会因为你帮帮我就改变主意的吧？而且，你又能做什么？】</w:t>
      </w:r>
    </w:p>
    <w:p w:rsidR="009C1EAC" w:rsidRDefault="009C1EAC" w:rsidP="006D1EBD">
      <w:r>
        <w:rPr>
          <w:rFonts w:hint="eastAsia"/>
        </w:rPr>
        <w:t>【那就要靠苍崎你来想办法了，很拿手的吧，这类事情。】</w:t>
      </w:r>
    </w:p>
    <w:p w:rsidR="009C1EAC" w:rsidRDefault="009C1EAC" w:rsidP="006D1EBD">
      <w:r>
        <w:rPr>
          <w:rFonts w:hint="eastAsia"/>
        </w:rPr>
        <w:t>对同伴做到知人善任就是领导者的工作，</w:t>
      </w:r>
    </w:p>
    <w:p w:rsidR="009C1EAC" w:rsidRDefault="009C1EAC" w:rsidP="006D1EBD">
      <w:r>
        <w:rPr>
          <w:rFonts w:hint="eastAsia"/>
        </w:rPr>
        <w:t>本来就把握不了现在的状况，也不清楚自己和敌人的差距。这样的人思考“能做什么”这件事本来就是错的，草十郎对此很肯定。</w:t>
      </w:r>
    </w:p>
    <w:p w:rsidR="009C1EAC" w:rsidRPr="000544EF" w:rsidRDefault="009C1EAC" w:rsidP="006D1EBD">
      <w:r>
        <w:rPr>
          <w:rFonts w:hint="eastAsia"/>
        </w:rPr>
        <w:t>【</w:t>
      </w:r>
      <w:r>
        <w:t>————</w:t>
      </w:r>
      <w:r>
        <w:rPr>
          <w:rFonts w:hint="eastAsia"/>
        </w:rPr>
        <w:t>】</w:t>
      </w:r>
    </w:p>
    <w:p w:rsidR="009C1EAC" w:rsidRDefault="009C1EAC" w:rsidP="006D1EBD">
      <w:r>
        <w:rPr>
          <w:rFonts w:hint="eastAsia"/>
        </w:rPr>
        <w:t>就像他说的，了解草十郎，也知道人偶性能的就只有青子了。</w:t>
      </w:r>
    </w:p>
    <w:p w:rsidR="009C1EAC" w:rsidRDefault="009C1EAC" w:rsidP="006D1EBD">
      <w:r>
        <w:rPr>
          <w:rFonts w:hint="eastAsia"/>
        </w:rPr>
        <w:t>因此，把青子的指示当做“现在自己应该去完成的事情”，全力去做。这就是草十郎想说的。</w:t>
      </w:r>
    </w:p>
    <w:p w:rsidR="009C1EAC" w:rsidRDefault="009C1EAC" w:rsidP="006D1EBD">
      <w:r>
        <w:rPr>
          <w:rFonts w:hint="eastAsia"/>
        </w:rPr>
        <w:t>自己近乎放弃思考了，但是，草十郎的提议在承认自己的无力之余，也等于给予了青子最大的信赖。</w:t>
      </w:r>
    </w:p>
    <w:p w:rsidR="009C1EAC" w:rsidRDefault="009C1EAC" w:rsidP="006D1EBD">
      <w:r>
        <w:rPr>
          <w:rFonts w:hint="eastAsia"/>
        </w:rPr>
        <w:t>【</w:t>
      </w:r>
      <w:r>
        <w:t>——</w:t>
      </w:r>
      <w:r>
        <w:rPr>
          <w:rFonts w:hint="eastAsia"/>
        </w:rPr>
        <w:t>那，会百分百的听从我的指示喽。】</w:t>
      </w:r>
    </w:p>
    <w:p w:rsidR="009C1EAC" w:rsidRDefault="009C1EAC" w:rsidP="006D1EBD">
      <w:r>
        <w:rPr>
          <w:rFonts w:hint="eastAsia"/>
        </w:rPr>
        <w:t>【是的，而且，这不是感恩啊义气之类的。</w:t>
      </w:r>
    </w:p>
    <w:p w:rsidR="009C1EAC" w:rsidRDefault="009C1EAC" w:rsidP="006D1EBD">
      <w:r>
        <w:rPr>
          <w:rFonts w:hint="eastAsia"/>
        </w:rPr>
        <w:t>一个人做不来的话就让两个人一起来吧，这既不是善意也不是好心。而是类似交易的那类东西吧？】</w:t>
      </w:r>
    </w:p>
    <w:p w:rsidR="009C1EAC" w:rsidRDefault="009C1EAC" w:rsidP="006D1EBD">
      <w:r>
        <w:rPr>
          <w:rFonts w:hint="eastAsia"/>
        </w:rPr>
        <w:t>纯朴的眼瞳在诉说着物物交易的纯朴信条。</w:t>
      </w:r>
    </w:p>
    <w:p w:rsidR="009C1EAC" w:rsidRDefault="009C1EAC" w:rsidP="006D1EBD">
      <w:r>
        <w:rPr>
          <w:rFonts w:hint="eastAsia"/>
        </w:rPr>
        <w:t>【</w:t>
      </w:r>
      <w:r>
        <w:t>————</w:t>
      </w:r>
      <w:r>
        <w:rPr>
          <w:rFonts w:hint="eastAsia"/>
        </w:rPr>
        <w:t>真是的。】</w:t>
      </w:r>
    </w:p>
    <w:p w:rsidR="009C1EAC" w:rsidRDefault="009C1EAC" w:rsidP="006D1EBD">
      <w:r>
        <w:rPr>
          <w:rFonts w:hint="eastAsia"/>
        </w:rPr>
        <w:t>…………这个少年还有着这样的智慧，还是被鸢丸当做呆子了。</w:t>
      </w:r>
    </w:p>
    <w:p w:rsidR="009C1EAC" w:rsidRDefault="009C1EAC" w:rsidP="006D1EBD">
      <w:r>
        <w:rPr>
          <w:rFonts w:hint="eastAsia"/>
        </w:rPr>
        <w:t>绝对不是嘴巴被堵上了，青子一点都笑不出来。完全被草十郎打败了，怎么说呢，这个世界上还真有毫不后悔的败北啊。</w:t>
      </w:r>
    </w:p>
    <w:p w:rsidR="009C1EAC" w:rsidRDefault="009C1EAC" w:rsidP="006D1EBD">
      <w:r>
        <w:rPr>
          <w:rFonts w:hint="eastAsia"/>
        </w:rPr>
        <w:t>【劳动就有报酬的道理吗？这样的话也说得过去。唔，虽然不想说</w:t>
      </w:r>
      <w:r>
        <w:t>——</w:t>
      </w:r>
      <w:r>
        <w:rPr>
          <w:rFonts w:hint="eastAsia"/>
        </w:rPr>
        <w:t>】</w:t>
      </w:r>
    </w:p>
    <w:p w:rsidR="009C1EAC" w:rsidRDefault="009C1EAC" w:rsidP="006D1EBD">
      <w:r>
        <w:rPr>
          <w:rFonts w:hint="eastAsia"/>
        </w:rPr>
        <w:t>离追兵过来还有一段时间，青子哎呀哎呀的耸了耸肩。</w:t>
      </w:r>
    </w:p>
    <w:p w:rsidR="009C1EAC" w:rsidRDefault="009C1EAC" w:rsidP="006D1EBD">
      <w:r>
        <w:rPr>
          <w:rFonts w:hint="eastAsia"/>
        </w:rPr>
        <w:t>像是舍弃了迷茫，青子脸上挂上了看起来很邪恶的微笑。</w:t>
      </w:r>
    </w:p>
    <w:p w:rsidR="009C1EAC" w:rsidRDefault="009C1EAC" w:rsidP="006D1EBD">
      <w:r>
        <w:rPr>
          <w:rFonts w:hint="eastAsia"/>
        </w:rPr>
        <w:t>【</w:t>
      </w:r>
      <w:r>
        <w:t>——</w:t>
      </w:r>
      <w:r>
        <w:rPr>
          <w:rFonts w:hint="eastAsia"/>
        </w:rPr>
        <w:t>还不错，正合我意。】</w:t>
      </w:r>
    </w:p>
    <w:p w:rsidR="009C1EAC" w:rsidRDefault="009C1EAC" w:rsidP="006D1EBD">
      <w:r>
        <w:rPr>
          <w:rFonts w:hint="eastAsia"/>
        </w:rPr>
        <w:t>要对草十郎投以同等程度信赖。</w:t>
      </w:r>
    </w:p>
    <w:p w:rsidR="009C1EAC" w:rsidRDefault="009C1EAC" w:rsidP="006D1EBD"/>
    <w:p w:rsidR="009C1EAC" w:rsidRDefault="009C1EAC" w:rsidP="006D1EBD">
      <w:r>
        <w:rPr>
          <w:rFonts w:hint="eastAsia"/>
        </w:rPr>
        <w:t>【还真是严苛啊，你给的任务。】</w:t>
      </w:r>
    </w:p>
    <w:p w:rsidR="009C1EAC" w:rsidRDefault="009C1EAC" w:rsidP="006D1EBD">
      <w:r>
        <w:rPr>
          <w:rFonts w:hint="eastAsia"/>
        </w:rPr>
        <w:t>草十郎这么说着，青子则好像出一点声音就会被杀似的，静静的跑走了。</w:t>
      </w:r>
    </w:p>
    <w:p w:rsidR="009C1EAC" w:rsidRDefault="009C1EAC" w:rsidP="006D1EBD">
      <w:r>
        <w:rPr>
          <w:rFonts w:hint="eastAsia"/>
        </w:rPr>
        <w:t>漩涡迷宫的终点大概在二楼的中心，现在那里就只有草十郎一个人被留了下来。</w:t>
      </w:r>
    </w:p>
    <w:p w:rsidR="009C1EAC" w:rsidRDefault="009C1EAC" w:rsidP="006D1EBD"/>
    <w:p w:rsidR="009C1EAC" w:rsidRDefault="009C1EAC" w:rsidP="006D1EBD">
      <w:r>
        <w:rPr>
          <w:rFonts w:hint="eastAsia"/>
        </w:rPr>
        <w:t>“说实话，还有一个准备好的装置没有用过。</w:t>
      </w:r>
    </w:p>
    <w:p w:rsidR="009C1EAC" w:rsidRDefault="009C1EAC" w:rsidP="006D1EBD">
      <w:r>
        <w:rPr>
          <w:rFonts w:hint="eastAsia"/>
        </w:rPr>
        <w:t>虽然自己也想过这么做是不是太过分了，但是过了半天你都还没到游乐园，就顺便由着性子做出来了。”</w:t>
      </w:r>
    </w:p>
    <w:p w:rsidR="009C1EAC" w:rsidRDefault="009C1EAC" w:rsidP="006D1EBD">
      <w:r>
        <w:rPr>
          <w:rFonts w:hint="eastAsia"/>
        </w:rPr>
        <w:t>“……………？装置，准备给我用的？”</w:t>
      </w:r>
    </w:p>
    <w:p w:rsidR="009C1EAC" w:rsidRDefault="009C1EAC" w:rsidP="006D1EBD">
      <w:r>
        <w:rPr>
          <w:rFonts w:hint="eastAsia"/>
        </w:rPr>
        <w:t>对着像松鼠那样抬起脑袋的草十郎，青子轻松的点了点头，把珍藏的最后王牌解释给草十郎听。</w:t>
      </w:r>
    </w:p>
    <w:p w:rsidR="009C1EAC" w:rsidRDefault="009C1EAC" w:rsidP="006D1EBD">
      <w:r>
        <w:rPr>
          <w:rFonts w:hint="eastAsia"/>
        </w:rPr>
        <w:t>“地下的支柱那里刻有一个类似着火装置那样的魔术刻印。如果在中心支柱那里点火的的话，就会让其他准备好的魔术刻印连锁起动。</w:t>
      </w:r>
    </w:p>
    <w:p w:rsidR="009C1EAC" w:rsidRDefault="009C1EAC" w:rsidP="006D1EBD">
      <w:r>
        <w:rPr>
          <w:rFonts w:hint="eastAsia"/>
        </w:rPr>
        <w:t>在受到打扰之前做出来的东西。直接把魔力一口气敲进去就行啦，就这样，走吧。”</w:t>
      </w:r>
    </w:p>
    <w:p w:rsidR="009C1EAC" w:rsidRDefault="009C1EAC" w:rsidP="006D1EBD">
      <w:r>
        <w:rPr>
          <w:rFonts w:hint="eastAsia"/>
        </w:rPr>
        <w:t>“…………”</w:t>
      </w:r>
    </w:p>
    <w:p w:rsidR="009C1EAC" w:rsidRDefault="009C1EAC" w:rsidP="006D1EBD">
      <w:r>
        <w:rPr>
          <w:rFonts w:hint="eastAsia"/>
        </w:rPr>
        <w:t>尽管草十郎面对青子不想有太明显的表现，但是还是显露出一抹不安。</w:t>
      </w:r>
    </w:p>
    <w:p w:rsidR="009C1EAC" w:rsidRDefault="009C1EAC" w:rsidP="006D1EBD">
      <w:r>
        <w:rPr>
          <w:rFonts w:hint="eastAsia"/>
        </w:rPr>
        <w:t>“……苍崎，什么‘就这样’，我不明白的。可以的话稍微明确一点好吗？爆炸的范围有多大还一点都没说呢。还是说是我太仓促了？”</w:t>
      </w:r>
    </w:p>
    <w:p w:rsidR="009C1EAC" w:rsidRDefault="009C1EAC" w:rsidP="006D1EBD">
      <w:r>
        <w:rPr>
          <w:rFonts w:hint="eastAsia"/>
        </w:rPr>
        <w:t>“不，那个……本来只是想做个保险的。想着追你的时候万一不小心找不着了，干脆就把楼都爆了好了，之类的，哈哈。”</w:t>
      </w:r>
    </w:p>
    <w:p w:rsidR="009C1EAC" w:rsidRDefault="009C1EAC" w:rsidP="006D1EBD">
      <w:r>
        <w:rPr>
          <w:rFonts w:hint="eastAsia"/>
        </w:rPr>
        <w:t>干什么就要干彻底一点嘛。青子不好意思的笑着挠着脑袋。</w:t>
      </w:r>
    </w:p>
    <w:p w:rsidR="009C1EAC" w:rsidRDefault="009C1EAC" w:rsidP="006D1EBD">
      <w:r>
        <w:rPr>
          <w:rFonts w:hint="eastAsia"/>
        </w:rPr>
        <w:t>“再怎么说这也干的彻底过头了吧！”</w:t>
      </w:r>
    </w:p>
    <w:p w:rsidR="009C1EAC" w:rsidRDefault="009C1EAC" w:rsidP="006D1EBD">
      <w:r>
        <w:rPr>
          <w:rFonts w:hint="eastAsia"/>
        </w:rPr>
        <w:t>对着青子的暴虐行径，草十郎也忘了状况，直接把心里的感想说了出来。</w:t>
      </w:r>
    </w:p>
    <w:p w:rsidR="009C1EAC" w:rsidRDefault="009C1EAC" w:rsidP="006D1EBD">
      <w:r>
        <w:rPr>
          <w:rFonts w:hint="eastAsia"/>
        </w:rPr>
        <w:t>【……什么呀，这不是正好吗？多亏准备了这个才能做点什么不是吗？】</w:t>
      </w:r>
    </w:p>
    <w:p w:rsidR="009C1EAC" w:rsidRDefault="009C1EAC" w:rsidP="006D1EBD"/>
    <w:p w:rsidR="009C1EAC" w:rsidRDefault="009C1EAC" w:rsidP="006D1EBD">
      <w:r>
        <w:rPr>
          <w:rFonts w:hint="eastAsia"/>
        </w:rPr>
        <w:t>听起来草十郎似乎认为这样的协力关系和一张白纸没什么区别，像个傻瓜一样发着牢骚。青子只管一个劲的跑进通道里。</w:t>
      </w:r>
    </w:p>
    <w:p w:rsidR="009C1EAC" w:rsidRDefault="009C1EAC" w:rsidP="006D1EBD">
      <w:r>
        <w:rPr>
          <w:rFonts w:hint="eastAsia"/>
        </w:rPr>
        <w:t>作战很简单。</w:t>
      </w:r>
    </w:p>
    <w:p w:rsidR="009C1EAC" w:rsidRDefault="009C1EAC" w:rsidP="006D1EBD">
      <w:r>
        <w:rPr>
          <w:rFonts w:hint="eastAsia"/>
        </w:rPr>
        <w:t>青子利用右拐的近道避开人偶下到地下一层去。到达中央的柱子那里，向好不容易做出来玩的魔术式里直接注入魔力，然后离开这里。</w:t>
      </w:r>
    </w:p>
    <w:p w:rsidR="009C1EAC" w:rsidRDefault="009C1EAC" w:rsidP="006D1EBD">
      <w:r>
        <w:rPr>
          <w:rFonts w:hint="eastAsia"/>
        </w:rPr>
        <w:t>从魔术式启动，到崩坏扩散到镜子屋全部范围要不到一分钟，在那之后的倒塌还需要一分钟。</w:t>
      </w:r>
    </w:p>
    <w:p w:rsidR="009C1EAC" w:rsidRDefault="009C1EAC" w:rsidP="006D1EBD">
      <w:r>
        <w:rPr>
          <w:rFonts w:hint="eastAsia"/>
        </w:rPr>
        <w:t>……对已经把迷宫记好了的青子来说是勉强可以逃出去的、非常紧张的时间表。</w:t>
      </w:r>
    </w:p>
    <w:p w:rsidR="009C1EAC" w:rsidRDefault="009C1EAC" w:rsidP="006D1EBD">
      <w:r>
        <w:rPr>
          <w:rFonts w:hint="eastAsia"/>
        </w:rPr>
        <w:t>关于人偶在入口处设立的结界，按照青子的预想，强度不会太大，柱子的连锁爆破可以轻松的把那个结界吹飞。</w:t>
      </w:r>
    </w:p>
    <w:p w:rsidR="009C1EAC" w:rsidRDefault="009C1EAC" w:rsidP="006D1EBD">
      <w:r>
        <w:rPr>
          <w:rFonts w:hint="eastAsia"/>
        </w:rPr>
        <w:t>就算是更加厉害的上等结界，整个建筑物都歪斜了也绝对会消失的。只要地下的魔术式启动了草十郎的逃跑路线就可以确保了。</w:t>
      </w:r>
    </w:p>
    <w:p w:rsidR="009C1EAC" w:rsidRDefault="009C1EAC" w:rsidP="006D1EBD">
      <w:r>
        <w:rPr>
          <w:rFonts w:hint="eastAsia"/>
        </w:rPr>
        <w:t>最后，是重要的靶子了。</w:t>
      </w:r>
    </w:p>
    <w:p w:rsidR="009C1EAC" w:rsidRDefault="009C1EAC" w:rsidP="006D1EBD">
      <w:r>
        <w:rPr>
          <w:rFonts w:hint="eastAsia"/>
        </w:rPr>
        <w:t>那个自动人偶并不适合在这个充满遮蔽物的镜子屋里是活动。从它的构造上来说，是不能在这个地形里全速移动的。如果在倒塌的时候它在二楼的中心附近，绝对会被卷进倒塌引起的碎片中去。</w:t>
      </w:r>
    </w:p>
    <w:p w:rsidR="009C1EAC" w:rsidRDefault="009C1EAC" w:rsidP="006D1EBD">
      <w:r>
        <w:rPr>
          <w:rFonts w:hint="eastAsia"/>
        </w:rPr>
        <w:t>剩下的问题就是，到青子到达地下之前，需要想办法把人偶牵制在二楼。这件事。</w:t>
      </w:r>
    </w:p>
    <w:p w:rsidR="009C1EAC" w:rsidRDefault="009C1EAC" w:rsidP="006D1EBD">
      <w:r>
        <w:rPr>
          <w:rFonts w:hint="eastAsia"/>
        </w:rPr>
        <w:t>“……要让你去当目标呢，静希。至少拖住它三分钟吧</w:t>
      </w:r>
      <w:r>
        <w:t>——</w:t>
      </w:r>
      <w:r>
        <w:rPr>
          <w:rFonts w:hint="eastAsia"/>
        </w:rPr>
        <w:t>”</w:t>
      </w:r>
    </w:p>
    <w:p w:rsidR="009C1EAC" w:rsidRDefault="009C1EAC" w:rsidP="006D1EBD">
      <w:r>
        <w:rPr>
          <w:rFonts w:hint="eastAsia"/>
        </w:rPr>
        <w:t>从青子到达地下一层，到启动魔术式为止。在这段时间吸引人偶的注意力的话就没有问题了。</w:t>
      </w:r>
    </w:p>
    <w:p w:rsidR="009C1EAC" w:rsidRDefault="009C1EAC" w:rsidP="006D1EBD">
      <w:r>
        <w:rPr>
          <w:rFonts w:hint="eastAsia"/>
        </w:rPr>
        <w:t>或者，至少在一楼的广大空间里把人偶困住，这个作战也能成功。</w:t>
      </w:r>
    </w:p>
    <w:p w:rsidR="009C1EAC" w:rsidRDefault="009C1EAC" w:rsidP="006D1EBD">
      <w:r>
        <w:rPr>
          <w:rFonts w:hint="eastAsia"/>
        </w:rPr>
        <w:t>青子百分百知道草十郎的位置很危险。但是从青子手下逃了那么久，草十郎的运气和脚程都不是一个傻瓜能做到的。</w:t>
      </w:r>
    </w:p>
    <w:p w:rsidR="009C1EAC" w:rsidRDefault="009C1EAC" w:rsidP="006D1EBD">
      <w:r>
        <w:rPr>
          <w:rFonts w:hint="eastAsia"/>
        </w:rPr>
        <w:t>“……嗯，如果只是逃的话，说不定</w:t>
      </w:r>
      <w:r>
        <w:t>——</w:t>
      </w:r>
      <w:r>
        <w:rPr>
          <w:rFonts w:hint="eastAsia"/>
        </w:rPr>
        <w:t>那家伙会做出什么不得了的事情吧。”</w:t>
      </w:r>
    </w:p>
    <w:p w:rsidR="009C1EAC" w:rsidRDefault="009C1EAC" w:rsidP="006D1EBD">
      <w:r>
        <w:rPr>
          <w:rFonts w:hint="eastAsia"/>
        </w:rPr>
        <w:t>在迷宫的岔道里面奔跑着的青子，不禁对不在这里的草十郎生出来几分期待。</w:t>
      </w:r>
    </w:p>
    <w:p w:rsidR="009C1EAC" w:rsidRDefault="009C1EAC" w:rsidP="006D1EBD"/>
    <w:p w:rsidR="009C1EAC" w:rsidRDefault="009C1EAC" w:rsidP="006D1EBD">
      <w:r>
        <w:t>——</w:t>
      </w:r>
      <w:r>
        <w:rPr>
          <w:rFonts w:hint="eastAsia"/>
        </w:rPr>
        <w:t>另一边，</w:t>
      </w:r>
    </w:p>
    <w:p w:rsidR="009C1EAC" w:rsidRDefault="009C1EAC" w:rsidP="006D1EBD">
      <w:r>
        <w:rPr>
          <w:rFonts w:hint="eastAsia"/>
        </w:rPr>
        <w:t>虽然应该听不到青子的声音，草十郎仍然在故意挑起必死的追杀。</w:t>
      </w:r>
    </w:p>
    <w:p w:rsidR="009C1EAC" w:rsidRDefault="009C1EAC" w:rsidP="006D1EBD">
      <w:r>
        <w:rPr>
          <w:rFonts w:hint="eastAsia"/>
        </w:rPr>
        <w:t>他用自己的方法尽量让自己的心跳平稳下来。</w:t>
      </w:r>
    </w:p>
    <w:p w:rsidR="009C1EAC" w:rsidRDefault="009C1EAC" w:rsidP="006D1EBD">
      <w:r>
        <w:rPr>
          <w:rFonts w:hint="eastAsia"/>
        </w:rPr>
        <w:t>最重要的是冷静，作战本身很简单，不是什么很难的事情。</w:t>
      </w:r>
    </w:p>
    <w:p w:rsidR="009C1EAC" w:rsidRDefault="009C1EAC" w:rsidP="006D1EBD">
      <w:r>
        <w:rPr>
          <w:rFonts w:hint="eastAsia"/>
        </w:rPr>
        <w:t>青子的指示很简短，实际上也很容易理解。</w:t>
      </w:r>
    </w:p>
    <w:p w:rsidR="009C1EAC" w:rsidRDefault="009C1EAC" w:rsidP="006D1EBD">
      <w:r>
        <w:rPr>
          <w:rFonts w:hint="eastAsia"/>
        </w:rPr>
        <w:t>“保持十米左右的距离，尽可能慢的沿着通道绕上三四圈。</w:t>
      </w:r>
    </w:p>
    <w:p w:rsidR="009C1EAC" w:rsidRDefault="009C1EAC" w:rsidP="006D1EBD">
      <w:r>
        <w:rPr>
          <w:rFonts w:hint="eastAsia"/>
        </w:rPr>
        <w:t>岔道在镜子的接缝处，掌握好这一窍门。从这里开始第六个，第三个，第七个，第二个岔路向左转就行。这样来来回回的绕弯比较安全。”</w:t>
      </w:r>
    </w:p>
    <w:p w:rsidR="009C1EAC" w:rsidRDefault="009C1EAC" w:rsidP="006D1EBD">
      <w:r>
        <w:rPr>
          <w:rFonts w:hint="eastAsia"/>
        </w:rPr>
        <w:t>……主要就是绕着圆形跑马拉松。</w:t>
      </w:r>
    </w:p>
    <w:p w:rsidR="009C1EAC" w:rsidRDefault="009C1EAC" w:rsidP="006D1EBD">
      <w:r>
        <w:rPr>
          <w:rFonts w:hint="eastAsia"/>
        </w:rPr>
        <w:t>保持着人偶只有伸出手臂才能够到的距离，让它勉强可以追踪到自己。敌人应该会坚持追着走的。</w:t>
      </w:r>
    </w:p>
    <w:p w:rsidR="009C1EAC" w:rsidRDefault="009C1EAC" w:rsidP="006D1EBD">
      <w:r>
        <w:rPr>
          <w:rFonts w:hint="eastAsia"/>
        </w:rPr>
        <w:t>虽然是很单纯的行动，但对草十郎来说却是个玩命的差事。</w:t>
      </w:r>
    </w:p>
    <w:p w:rsidR="009C1EAC" w:rsidRDefault="009C1EAC" w:rsidP="006D1EBD">
      <w:r>
        <w:rPr>
          <w:rFonts w:hint="eastAsia"/>
        </w:rPr>
        <w:t>再加上，建筑物开始摇晃之后要全力的去寻找出口。怎么看都是不可能完成的要求。</w:t>
      </w:r>
    </w:p>
    <w:p w:rsidR="009C1EAC" w:rsidRDefault="009C1EAC" w:rsidP="006D1EBD">
      <w:r>
        <w:rPr>
          <w:rFonts w:hint="eastAsia"/>
        </w:rPr>
        <w:t>【……这可不能说是没事吧，明明是非常困难的事情。】</w:t>
      </w:r>
    </w:p>
    <w:p w:rsidR="009C1EAC" w:rsidRDefault="009C1EAC" w:rsidP="006D1EBD">
      <w:r>
        <w:rPr>
          <w:rFonts w:hint="eastAsia"/>
        </w:rPr>
        <w:t>草十郎用一顿一顿的生硬动作，从转角处露出头来。</w:t>
      </w:r>
    </w:p>
    <w:p w:rsidR="009C1EAC" w:rsidRDefault="009C1EAC" w:rsidP="006D1EBD">
      <w:r>
        <w:rPr>
          <w:rFonts w:hint="eastAsia"/>
        </w:rPr>
        <w:t>……转角的另一个尽头传来了之前听到的八音盒的声音。</w:t>
      </w:r>
    </w:p>
    <w:p w:rsidR="009C1EAC" w:rsidRDefault="009C1EAC" w:rsidP="006D1EBD">
      <w:r>
        <w:rPr>
          <w:rFonts w:hint="eastAsia"/>
        </w:rPr>
        <w:t>先在这里打一下照面。然后从右侧的近道超到前面去，环状的捉鬼游戏现在不得不开始了。</w:t>
      </w:r>
    </w:p>
    <w:p w:rsidR="009C1EAC" w:rsidRDefault="009C1EAC" w:rsidP="006D1EBD">
      <w:r>
        <w:rPr>
          <w:rFonts w:hint="eastAsia"/>
        </w:rPr>
        <w:t>【…………！】</w:t>
      </w:r>
    </w:p>
    <w:p w:rsidR="009C1EAC" w:rsidRDefault="009C1EAC" w:rsidP="006D1EBD">
      <w:r>
        <w:rPr>
          <w:rFonts w:hint="eastAsia"/>
        </w:rPr>
        <w:t>来了，草十郎摆好架势。</w:t>
      </w:r>
    </w:p>
    <w:p w:rsidR="009C1EAC" w:rsidRDefault="009C1EAC" w:rsidP="006D1EBD">
      <w:r>
        <w:rPr>
          <w:rFonts w:hint="eastAsia"/>
        </w:rPr>
        <w:t>注意到了，注意到了。</w:t>
      </w:r>
    </w:p>
    <w:p w:rsidR="009C1EAC" w:rsidRDefault="009C1EAC" w:rsidP="006D1EBD">
      <w:r>
        <w:rPr>
          <w:rFonts w:hint="eastAsia"/>
        </w:rPr>
        <w:t>不要害怕不知道什么时候会伸过来的手臂，草十郎又想起了青子的说明</w:t>
      </w:r>
      <w:r>
        <w:t>——</w:t>
      </w:r>
    </w:p>
    <w:p w:rsidR="009C1EAC" w:rsidRDefault="009C1EAC" w:rsidP="006D1EBD">
      <w:r>
        <w:rPr>
          <w:rFonts w:hint="eastAsia"/>
        </w:rPr>
        <w:t>【咦？】</w:t>
      </w:r>
    </w:p>
    <w:p w:rsidR="009C1EAC" w:rsidRDefault="009C1EAC" w:rsidP="006D1EBD">
      <w:r>
        <w:rPr>
          <w:rFonts w:hint="eastAsia"/>
        </w:rPr>
        <w:t>话说回来。</w:t>
      </w:r>
    </w:p>
    <w:p w:rsidR="009C1EAC" w:rsidRDefault="009C1EAC" w:rsidP="006D1EBD">
      <w:r>
        <w:rPr>
          <w:rFonts w:hint="eastAsia"/>
        </w:rPr>
        <w:t>一开始的岔道是第几个来着？</w:t>
      </w:r>
    </w:p>
    <w:p w:rsidR="009C1EAC" w:rsidRDefault="009C1EAC" w:rsidP="006D1EBD">
      <w:r>
        <w:rPr>
          <w:rFonts w:hint="eastAsia"/>
        </w:rPr>
        <w:t>第三个，第六个，还是第九个</w:t>
      </w:r>
      <w:r>
        <w:t>——</w:t>
      </w:r>
    </w:p>
    <w:p w:rsidR="009C1EAC" w:rsidRDefault="009C1EAC" w:rsidP="006D1EBD">
      <w:r>
        <w:rPr>
          <w:rFonts w:hint="eastAsia"/>
        </w:rPr>
        <w:t>【</w:t>
      </w:r>
      <w:r>
        <w:t>——</w:t>
      </w:r>
      <w:r>
        <w:rPr>
          <w:rFonts w:hint="eastAsia"/>
        </w:rPr>
        <w:t>】</w:t>
      </w:r>
    </w:p>
    <w:p w:rsidR="009C1EAC" w:rsidRDefault="009C1EAC" w:rsidP="006D1EBD">
      <w:r>
        <w:rPr>
          <w:rFonts w:hint="eastAsia"/>
        </w:rPr>
        <w:t>不对，</w:t>
      </w:r>
    </w:p>
    <w:p w:rsidR="009C1EAC" w:rsidRDefault="009C1EAC" w:rsidP="006D1EBD">
      <w:r>
        <w:rPr>
          <w:rFonts w:hint="eastAsia"/>
        </w:rPr>
        <w:t>怎么感觉全都错了似的。</w:t>
      </w:r>
    </w:p>
    <w:p w:rsidR="009C1EAC" w:rsidRDefault="009C1EAC" w:rsidP="006D1EBD">
      <w:r>
        <w:rPr>
          <w:rFonts w:hint="eastAsia"/>
        </w:rPr>
        <w:t>明明刚才还全都能回想起来的，太紧张了。草十郎咕噜咕噜摇着头</w:t>
      </w:r>
      <w:r>
        <w:t>——</w:t>
      </w:r>
    </w:p>
    <w:p w:rsidR="009C1EAC" w:rsidRDefault="009C1EAC" w:rsidP="006D1EBD">
      <w:r>
        <w:rPr>
          <w:rFonts w:hint="eastAsia"/>
        </w:rPr>
        <w:t>他突然注意到自己面前追踪者的动静，似乎突然离开了。</w:t>
      </w:r>
    </w:p>
    <w:p w:rsidR="009C1EAC" w:rsidRDefault="009C1EAC" w:rsidP="006D1EBD">
      <w:r>
        <w:rPr>
          <w:rFonts w:hint="eastAsia"/>
        </w:rPr>
        <w:t>而且是以飞快的速度，卡其卡其的声音消失了。</w:t>
      </w:r>
    </w:p>
    <w:p w:rsidR="009C1EAC" w:rsidRDefault="009C1EAC" w:rsidP="006D1EBD">
      <w:r>
        <w:rPr>
          <w:rFonts w:hint="eastAsia"/>
        </w:rPr>
        <w:t>【……怎么？】</w:t>
      </w:r>
    </w:p>
    <w:p w:rsidR="009C1EAC" w:rsidRDefault="009C1EAC" w:rsidP="006D1EBD">
      <w:r>
        <w:rPr>
          <w:rFonts w:hint="eastAsia"/>
        </w:rPr>
        <w:t>人偶的轮廓非常奇异，草十郎不禁哑然。</w:t>
      </w:r>
    </w:p>
    <w:p w:rsidR="009C1EAC" w:rsidRDefault="009C1EAC" w:rsidP="006D1EBD">
      <w:r>
        <w:rPr>
          <w:rFonts w:hint="eastAsia"/>
        </w:rPr>
        <w:t>哪曾想到，本来是美少女形象的人偶变成了一副从构造上来说不可能的形状。</w:t>
      </w:r>
    </w:p>
    <w:p w:rsidR="009C1EAC" w:rsidRDefault="009C1EAC" w:rsidP="006D1EBD">
      <w:r>
        <w:rPr>
          <w:rFonts w:hint="eastAsia"/>
        </w:rPr>
        <w:t>下到一楼来直接就变成了“认真模式”。</w:t>
      </w:r>
    </w:p>
    <w:p w:rsidR="009C1EAC" w:rsidRDefault="009C1EAC" w:rsidP="006D1EBD">
      <w:r>
        <w:rPr>
          <w:rFonts w:hint="eastAsia"/>
        </w:rPr>
        <w:t>【啊</w:t>
      </w:r>
      <w:r>
        <w:t>——</w:t>
      </w:r>
      <w:r>
        <w:rPr>
          <w:rFonts w:hint="eastAsia"/>
        </w:rPr>
        <w:t>不，那个。】</w:t>
      </w:r>
    </w:p>
    <w:p w:rsidR="009C1EAC" w:rsidRDefault="009C1EAC" w:rsidP="006D1EBD">
      <w:r>
        <w:rPr>
          <w:rFonts w:hint="eastAsia"/>
        </w:rPr>
        <w:t>不好办了呀，穷途末路的草十郎小声嘀咕着。</w:t>
      </w:r>
    </w:p>
    <w:p w:rsidR="009C1EAC" w:rsidRDefault="009C1EAC" w:rsidP="006D1EBD">
      <w:r>
        <w:rPr>
          <w:rFonts w:hint="eastAsia"/>
        </w:rPr>
        <w:t>连后悔自己失败的时间都没有，人偶的身影就一溜烟消失了。从草十郎眼前跑开了。</w:t>
      </w:r>
    </w:p>
    <w:p w:rsidR="009C1EAC" w:rsidRDefault="009C1EAC" w:rsidP="006D1EBD">
      <w:r>
        <w:rPr>
          <w:rFonts w:hint="eastAsia"/>
        </w:rPr>
        <w:t>“上来就把任务搞砸了。”</w:t>
      </w:r>
    </w:p>
    <w:p w:rsidR="009C1EAC" w:rsidRDefault="009C1EAC" w:rsidP="006D1EBD">
      <w:r>
        <w:rPr>
          <w:rFonts w:hint="eastAsia"/>
        </w:rPr>
        <w:t>……无奈的这么说着，这下立场什么的都没有了。</w:t>
      </w:r>
    </w:p>
    <w:p w:rsidR="009C1EAC" w:rsidRDefault="009C1EAC" w:rsidP="006D1EBD">
      <w:r>
        <w:rPr>
          <w:rFonts w:hint="eastAsia"/>
        </w:rPr>
        <w:t>【……那么，接下来我该怎么做啊。】</w:t>
      </w:r>
    </w:p>
    <w:p w:rsidR="009C1EAC" w:rsidRDefault="009C1EAC" w:rsidP="006D1EBD">
      <w:r>
        <w:rPr>
          <w:rFonts w:hint="eastAsia"/>
        </w:rPr>
        <w:t>一个人很困扰的歪着头。</w:t>
      </w:r>
    </w:p>
    <w:p w:rsidR="009C1EAC" w:rsidRDefault="009C1EAC" w:rsidP="006D1EBD">
      <w:r>
        <w:rPr>
          <w:rFonts w:hint="eastAsia"/>
        </w:rPr>
        <w:t>草十郎好像青子就在身边似的，对着昏暗的通道说着话。</w:t>
      </w:r>
    </w:p>
    <w:p w:rsidR="009C1EAC" w:rsidRDefault="009C1EAC" w:rsidP="006D1EBD"/>
    <w:p w:rsidR="009C1EAC" w:rsidRDefault="009C1EAC" w:rsidP="006D1EBD">
      <w:r>
        <w:rPr>
          <w:rFonts w:hint="eastAsia"/>
        </w:rPr>
        <w:t>同时，青子好不容易到达一楼大厅时，正确的把握了状况。</w:t>
      </w:r>
    </w:p>
    <w:p w:rsidR="009C1EAC" w:rsidRDefault="009C1EAC" w:rsidP="006D1EBD">
      <w:r>
        <w:rPr>
          <w:rFonts w:hint="eastAsia"/>
        </w:rPr>
        <w:t>不用集中注意力去听。这的游乐设施正炫耀自己的奢华时，不知道从哪里传来了沙沙声。</w:t>
      </w:r>
    </w:p>
    <w:p w:rsidR="009C1EAC" w:rsidRDefault="009C1EAC" w:rsidP="006D1EBD">
      <w:pPr>
        <w:rPr>
          <w:color w:val="FF0000"/>
        </w:rPr>
      </w:pPr>
      <w:r w:rsidRPr="006B3C36">
        <w:rPr>
          <w:rFonts w:hint="eastAsia"/>
          <w:color w:val="FF0000"/>
        </w:rPr>
        <w:t>哈哈镜之类的奇怪镜子面前</w:t>
      </w:r>
      <w:r>
        <w:rPr>
          <w:rFonts w:hint="eastAsia"/>
          <w:color w:val="FF0000"/>
        </w:rPr>
        <w:t>，听到了令人绝望的噪声。</w:t>
      </w:r>
    </w:p>
    <w:p w:rsidR="009C1EAC" w:rsidRDefault="009C1EAC" w:rsidP="006D1EBD">
      <w:pPr>
        <w:rPr>
          <w:color w:val="FF0000"/>
        </w:rPr>
      </w:pPr>
      <w:r>
        <w:rPr>
          <w:rFonts w:hint="eastAsia"/>
          <w:color w:val="FF0000"/>
        </w:rPr>
        <w:t>【……那个小子，别说三分钟了，这不是连十秒都没有吗？怎么回事？】</w:t>
      </w:r>
    </w:p>
    <w:p w:rsidR="009C1EAC" w:rsidRDefault="009C1EAC" w:rsidP="006D1EBD">
      <w:pPr>
        <w:rPr>
          <w:color w:val="FF0000"/>
        </w:rPr>
      </w:pPr>
      <w:r>
        <w:rPr>
          <w:rFonts w:hint="eastAsia"/>
          <w:color w:val="FF0000"/>
        </w:rPr>
        <w:t>没时间了，现在不是说这话的时候。</w:t>
      </w:r>
    </w:p>
    <w:p w:rsidR="009C1EAC" w:rsidRDefault="009C1EAC" w:rsidP="006D1EBD">
      <w:pPr>
        <w:rPr>
          <w:color w:val="FF0000"/>
        </w:rPr>
      </w:pPr>
      <w:r>
        <w:rPr>
          <w:rFonts w:hint="eastAsia"/>
          <w:color w:val="FF0000"/>
        </w:rPr>
        <w:t>本来想只是逃的话应该不是什么不可能的事情。怎么还是这副模样。</w:t>
      </w:r>
    </w:p>
    <w:p w:rsidR="009C1EAC" w:rsidRDefault="009C1EAC" w:rsidP="006D1EBD">
      <w:pPr>
        <w:rPr>
          <w:color w:val="FF0000"/>
        </w:rPr>
      </w:pPr>
      <w:r>
        <w:rPr>
          <w:rFonts w:hint="eastAsia"/>
          <w:color w:val="FF0000"/>
        </w:rPr>
        <w:t>【</w:t>
      </w:r>
      <w:r>
        <w:rPr>
          <w:color w:val="FF0000"/>
        </w:rPr>
        <w:t>——</w:t>
      </w:r>
      <w:r>
        <w:rPr>
          <w:rFonts w:hint="eastAsia"/>
          <w:color w:val="FF0000"/>
        </w:rPr>
        <w:t>脚步声不只一个</w:t>
      </w:r>
      <w:r>
        <w:rPr>
          <w:color w:val="FF0000"/>
        </w:rPr>
        <w:t>——</w:t>
      </w:r>
      <w:r>
        <w:rPr>
          <w:rFonts w:hint="eastAsia"/>
          <w:color w:val="FF0000"/>
        </w:rPr>
        <w:t>就是说，从两条腿切换成多只脚走路了吗？】</w:t>
      </w:r>
    </w:p>
    <w:p w:rsidR="009C1EAC" w:rsidRDefault="009C1EAC" w:rsidP="006D1EBD">
      <w:pPr>
        <w:rPr>
          <w:color w:val="FF0000"/>
        </w:rPr>
      </w:pPr>
      <w:r>
        <w:rPr>
          <w:rFonts w:hint="eastAsia"/>
          <w:color w:val="FF0000"/>
        </w:rPr>
        <w:t>几个人的脚步声在迷宫里回响着，凭借声音，青子可以想象出用六条腿在通道里奔跑的巨大蜘蛛。</w:t>
      </w:r>
    </w:p>
    <w:p w:rsidR="009C1EAC" w:rsidRDefault="009C1EAC" w:rsidP="006D1EBD">
      <w:pPr>
        <w:rPr>
          <w:color w:val="FF0000"/>
        </w:rPr>
      </w:pPr>
      <w:r>
        <w:rPr>
          <w:rFonts w:hint="eastAsia"/>
          <w:color w:val="FF0000"/>
        </w:rPr>
        <w:t>敌人的移动速度肯定也是今非昔比了。回声定位又是专门为这种黑暗中的环境定位而生的。在镜子屋里，比起依赖视线的人类，自动人偶可以以高出几倍的精确度来把握周围的环境。有着这个优势仍然追不上青子的原因在于，使用两脚的方式走路在小角度的方向转换上有很大的硬伤。但是如果使用多只脚的话就可以增加安定性，而且速度也会凌驾与人类之上。</w:t>
      </w:r>
    </w:p>
    <w:p w:rsidR="009C1EAC" w:rsidRDefault="009C1EAC" w:rsidP="006D1EBD">
      <w:pPr>
        <w:rPr>
          <w:color w:val="FF0000"/>
        </w:rPr>
      </w:pPr>
      <w:r>
        <w:rPr>
          <w:rFonts w:hint="eastAsia"/>
          <w:color w:val="FF0000"/>
        </w:rPr>
        <w:t>“怎么办，怎么办，怎么办</w:t>
      </w:r>
      <w:r>
        <w:rPr>
          <w:color w:val="FF0000"/>
        </w:rPr>
        <w:t>——</w:t>
      </w:r>
      <w:r>
        <w:rPr>
          <w:rFonts w:hint="eastAsia"/>
          <w:color w:val="FF0000"/>
        </w:rPr>
        <w:t>”</w:t>
      </w:r>
    </w:p>
    <w:p w:rsidR="009C1EAC" w:rsidRDefault="009C1EAC" w:rsidP="006D1EBD">
      <w:pPr>
        <w:rPr>
          <w:color w:val="FF0000"/>
        </w:rPr>
      </w:pPr>
      <w:r>
        <w:rPr>
          <w:rFonts w:hint="eastAsia"/>
          <w:color w:val="FF0000"/>
        </w:rPr>
        <w:t>混乱的情况仍然要坚持思考，迅速的在脑海里搜索对策。</w:t>
      </w:r>
    </w:p>
    <w:p w:rsidR="009C1EAC" w:rsidRDefault="009C1EAC" w:rsidP="006D1EBD">
      <w:pPr>
        <w:rPr>
          <w:color w:val="FF0000"/>
        </w:rPr>
      </w:pPr>
      <w:r>
        <w:rPr>
          <w:rFonts w:hint="eastAsia"/>
          <w:color w:val="FF0000"/>
        </w:rPr>
        <w:t>准确点说，现在谁胜谁负还不知道。</w:t>
      </w:r>
    </w:p>
    <w:p w:rsidR="009C1EAC" w:rsidRDefault="009C1EAC" w:rsidP="006D1EBD">
      <w:pPr>
        <w:rPr>
          <w:color w:val="FF0000"/>
        </w:rPr>
      </w:pPr>
      <w:r>
        <w:rPr>
          <w:rFonts w:hint="eastAsia"/>
          <w:color w:val="FF0000"/>
        </w:rPr>
        <w:t>在这里停住的话只要十秒就会被追上了。入口处的结界就算是对现在的青子来说也是动动小拇指就能解除的小儿科。先不说魔术，只要将魔力注入进去相互中和就能解除了。</w:t>
      </w:r>
    </w:p>
    <w:p w:rsidR="009C1EAC" w:rsidRDefault="009C1EAC" w:rsidP="006D1EBD">
      <w:pPr>
        <w:rPr>
          <w:color w:val="FF0000"/>
        </w:rPr>
      </w:pPr>
      <w:r>
        <w:rPr>
          <w:rFonts w:hint="eastAsia"/>
          <w:color w:val="FF0000"/>
        </w:rPr>
        <w:t>青子全速奔跑的话大概能持续三分钟左右，论耐久力的话不管怎么看都是人偶比较强。</w:t>
      </w:r>
    </w:p>
    <w:p w:rsidR="009C1EAC" w:rsidRDefault="009C1EAC" w:rsidP="006D1EBD">
      <w:pPr>
        <w:rPr>
          <w:color w:val="FF0000"/>
        </w:rPr>
      </w:pPr>
      <w:r>
        <w:rPr>
          <w:rFonts w:hint="eastAsia"/>
          <w:color w:val="FF0000"/>
        </w:rPr>
        <w:t>想到的选择肢有三条：</w:t>
      </w:r>
    </w:p>
    <w:p w:rsidR="009C1EAC" w:rsidRPr="00FB7280" w:rsidRDefault="009C1EAC" w:rsidP="00FB7280">
      <w:pPr>
        <w:pStyle w:val="ListParagraph"/>
        <w:numPr>
          <w:ilvl w:val="0"/>
          <w:numId w:val="1"/>
        </w:numPr>
        <w:ind w:firstLineChars="0"/>
        <w:rPr>
          <w:color w:val="FF0000"/>
        </w:rPr>
      </w:pPr>
      <w:r w:rsidRPr="00FB7280">
        <w:rPr>
          <w:rFonts w:hint="eastAsia"/>
          <w:color w:val="FF0000"/>
        </w:rPr>
        <w:t>出口就在眼前，逃到外面去。</w:t>
      </w:r>
    </w:p>
    <w:p w:rsidR="009C1EAC" w:rsidRDefault="009C1EAC" w:rsidP="00FB7280">
      <w:pPr>
        <w:pStyle w:val="ListParagraph"/>
        <w:numPr>
          <w:ilvl w:val="0"/>
          <w:numId w:val="1"/>
        </w:numPr>
        <w:ind w:firstLineChars="0"/>
        <w:rPr>
          <w:color w:val="FF0000"/>
        </w:rPr>
      </w:pPr>
      <w:r>
        <w:rPr>
          <w:rFonts w:hint="eastAsia"/>
          <w:color w:val="FF0000"/>
        </w:rPr>
        <w:t>到比二楼更加复杂的一楼迷宫里面藏起来。</w:t>
      </w:r>
    </w:p>
    <w:p w:rsidR="009C1EAC" w:rsidRDefault="009C1EAC" w:rsidP="00FB7280">
      <w:pPr>
        <w:pStyle w:val="ListParagraph"/>
        <w:numPr>
          <w:ilvl w:val="0"/>
          <w:numId w:val="1"/>
        </w:numPr>
        <w:ind w:firstLineChars="0"/>
        <w:rPr>
          <w:color w:val="FF0000"/>
        </w:rPr>
      </w:pPr>
      <w:r>
        <w:rPr>
          <w:rFonts w:hint="eastAsia"/>
          <w:color w:val="FF0000"/>
        </w:rPr>
        <w:t>跑到地下室去，做口袋里的老鼠，等着人偶追过来</w:t>
      </w:r>
      <w:r>
        <w:rPr>
          <w:color w:val="FF0000"/>
        </w:rPr>
        <w:t>——</w:t>
      </w:r>
    </w:p>
    <w:p w:rsidR="009C1EAC" w:rsidRDefault="009C1EAC" w:rsidP="00FB7280">
      <w:pPr>
        <w:rPr>
          <w:color w:val="FF0000"/>
        </w:rPr>
      </w:pPr>
      <w:r>
        <w:rPr>
          <w:rFonts w:hint="eastAsia"/>
          <w:color w:val="FF0000"/>
        </w:rPr>
        <w:t>【什么嘛，净想些没用的。】</w:t>
      </w:r>
    </w:p>
    <w:p w:rsidR="009C1EAC" w:rsidRDefault="009C1EAC" w:rsidP="00FB7280">
      <w:pPr>
        <w:rPr>
          <w:color w:val="FF0000"/>
        </w:rPr>
      </w:pPr>
      <w:r>
        <w:rPr>
          <w:rFonts w:hint="eastAsia"/>
          <w:color w:val="FF0000"/>
        </w:rPr>
        <w:t>其实早就决定好了。</w:t>
      </w:r>
    </w:p>
    <w:p w:rsidR="009C1EAC" w:rsidRDefault="009C1EAC" w:rsidP="00FB7280">
      <w:pPr>
        <w:rPr>
          <w:color w:val="FF0000"/>
        </w:rPr>
      </w:pPr>
      <w:r>
        <w:rPr>
          <w:rFonts w:hint="eastAsia"/>
          <w:color w:val="FF0000"/>
        </w:rPr>
        <w:t>确认一下站立着双脚的力气，风吹拂着头发。做好觉悟，少女冲向了眼下的黑暗。</w:t>
      </w:r>
    </w:p>
    <w:p w:rsidR="009C1EAC" w:rsidRDefault="009C1EAC" w:rsidP="00FB7280">
      <w:pPr>
        <w:rPr>
          <w:color w:val="FF0000"/>
        </w:rPr>
      </w:pPr>
    </w:p>
    <w:p w:rsidR="009C1EAC" w:rsidRDefault="009C1EAC" w:rsidP="00FB7280">
      <w:pPr>
        <w:rPr>
          <w:color w:val="FF0000"/>
        </w:rPr>
      </w:pPr>
      <w:r>
        <w:rPr>
          <w:rFonts w:hint="eastAsia"/>
          <w:color w:val="FF0000"/>
        </w:rPr>
        <w:t>不论如何，结局将会很华丽。</w:t>
      </w:r>
    </w:p>
    <w:p w:rsidR="009C1EAC" w:rsidRDefault="009C1EAC" w:rsidP="00FB7280">
      <w:pPr>
        <w:rPr>
          <w:color w:val="FF0000"/>
        </w:rPr>
      </w:pPr>
      <w:r>
        <w:rPr>
          <w:rFonts w:hint="eastAsia"/>
          <w:color w:val="FF0000"/>
        </w:rPr>
        <w:t>镜之城也将迎来自己的终章。</w:t>
      </w:r>
    </w:p>
    <w:p w:rsidR="009C1EAC" w:rsidRDefault="009C1EAC" w:rsidP="00FB7280">
      <w:pPr>
        <w:rPr>
          <w:color w:val="FF0000"/>
        </w:rPr>
      </w:pPr>
      <w:r>
        <w:rPr>
          <w:rFonts w:hint="eastAsia"/>
          <w:color w:val="FF0000"/>
        </w:rPr>
        <w:t>入场者是两人。</w:t>
      </w:r>
    </w:p>
    <w:p w:rsidR="009C1EAC" w:rsidRDefault="009C1EAC" w:rsidP="00FB7280">
      <w:pPr>
        <w:rPr>
          <w:color w:val="FF0000"/>
        </w:rPr>
      </w:pPr>
      <w:r>
        <w:rPr>
          <w:rFonts w:hint="eastAsia"/>
          <w:color w:val="FF0000"/>
        </w:rPr>
        <w:t>使用魔法的少女向着镜之城的心脏所在的地下一层跑去。</w:t>
      </w:r>
    </w:p>
    <w:p w:rsidR="009C1EAC" w:rsidRDefault="009C1EAC" w:rsidP="00FB7280">
      <w:pPr>
        <w:rPr>
          <w:color w:val="FF0000"/>
        </w:rPr>
      </w:pPr>
      <w:r>
        <w:rPr>
          <w:rFonts w:hint="eastAsia"/>
          <w:color w:val="FF0000"/>
        </w:rPr>
        <w:t>自我控制的古董危险的追在身后。</w:t>
      </w:r>
    </w:p>
    <w:p w:rsidR="009C1EAC" w:rsidRDefault="009C1EAC" w:rsidP="00FB7280">
      <w:pPr>
        <w:rPr>
          <w:color w:val="FF0000"/>
        </w:rPr>
      </w:pPr>
      <w:r>
        <w:rPr>
          <w:rFonts w:hint="eastAsia"/>
          <w:color w:val="FF0000"/>
        </w:rPr>
        <w:t>一分钟后，微弱的电荷开始在城中奔走。</w:t>
      </w:r>
    </w:p>
    <w:p w:rsidR="009C1EAC" w:rsidRDefault="009C1EAC" w:rsidP="00FB7280">
      <w:pPr>
        <w:rPr>
          <w:color w:val="FF0000"/>
        </w:rPr>
      </w:pPr>
      <w:r>
        <w:rPr>
          <w:rFonts w:hint="eastAsia"/>
          <w:color w:val="FF0000"/>
        </w:rPr>
        <w:t>地下一层，最深最靠里的主休息室里的一根水泥柱。被少女倾尽全身魔力一记直拳打在上面。</w:t>
      </w:r>
    </w:p>
    <w:p w:rsidR="009C1EAC" w:rsidRDefault="009C1EAC" w:rsidP="00FB7280">
      <w:pPr>
        <w:rPr>
          <w:color w:val="FF0000"/>
        </w:rPr>
      </w:pPr>
      <w:r>
        <w:rPr>
          <w:rFonts w:hint="eastAsia"/>
          <w:color w:val="FF0000"/>
        </w:rPr>
        <w:t>这根柱子的作用应该并不是用来支撑镜子屋，而是主要起到象征性作用。但是这一拳就要使镜之城崩溃。这种好像幻想一样的直拳，在数秒后就将使幻想变为现实。</w:t>
      </w:r>
    </w:p>
    <w:p w:rsidR="009C1EAC" w:rsidRDefault="009C1EAC" w:rsidP="00FB7280">
      <w:pPr>
        <w:rPr>
          <w:color w:val="FF0000"/>
        </w:rPr>
      </w:pPr>
      <w:r>
        <w:rPr>
          <w:rFonts w:hint="eastAsia"/>
          <w:color w:val="FF0000"/>
        </w:rPr>
        <w:t>这是一个简单的点火魔术，能使刻在城四周和地基上的魔力压缩、解放。</w:t>
      </w:r>
    </w:p>
    <w:p w:rsidR="009C1EAC" w:rsidRDefault="009C1EAC" w:rsidP="00FB7280">
      <w:pPr>
        <w:rPr>
          <w:color w:val="FF0000"/>
        </w:rPr>
      </w:pPr>
      <w:r>
        <w:rPr>
          <w:rFonts w:hint="eastAsia"/>
          <w:color w:val="FF0000"/>
        </w:rPr>
        <w:t>装置将转化成电荷，来保证同时发动。</w:t>
      </w:r>
    </w:p>
    <w:p w:rsidR="009C1EAC" w:rsidRDefault="009C1EAC" w:rsidP="00FB7280">
      <w:pPr>
        <w:rPr>
          <w:color w:val="FF0000"/>
        </w:rPr>
      </w:pPr>
      <w:r>
        <w:rPr>
          <w:rFonts w:hint="eastAsia"/>
          <w:color w:val="FF0000"/>
        </w:rPr>
        <w:t>说快也快，说慢也慢。</w:t>
      </w:r>
    </w:p>
    <w:p w:rsidR="009C1EAC" w:rsidRDefault="009C1EAC" w:rsidP="00FB7280">
      <w:pPr>
        <w:rPr>
          <w:color w:val="FF0000"/>
        </w:rPr>
      </w:pPr>
      <w:r>
        <w:rPr>
          <w:rFonts w:hint="eastAsia"/>
          <w:color w:val="FF0000"/>
        </w:rPr>
        <w:t>历经了两年的岁月，一直在抗拒毁灭命运的梦之城，看到了临终的铁锤。</w:t>
      </w:r>
    </w:p>
    <w:p w:rsidR="009C1EAC" w:rsidRDefault="009C1EAC" w:rsidP="00FB7280">
      <w:pPr>
        <w:rPr>
          <w:color w:val="FF0000"/>
        </w:rPr>
      </w:pPr>
    </w:p>
    <w:p w:rsidR="009C1EAC" w:rsidRDefault="009C1EAC" w:rsidP="00FB7280">
      <w:pPr>
        <w:rPr>
          <w:color w:val="FF0000"/>
        </w:rPr>
      </w:pPr>
      <w:r>
        <w:rPr>
          <w:color w:val="FF0000"/>
        </w:rPr>
        <w:t>——</w:t>
      </w:r>
      <w:r>
        <w:rPr>
          <w:rFonts w:hint="eastAsia"/>
          <w:color w:val="FF0000"/>
        </w:rPr>
        <w:t>那是，好像充满喜悦的声音。</w:t>
      </w:r>
    </w:p>
    <w:p w:rsidR="009C1EAC" w:rsidRDefault="009C1EAC" w:rsidP="00FB7280">
      <w:pPr>
        <w:rPr>
          <w:color w:val="FF0000"/>
        </w:rPr>
      </w:pPr>
      <w:r>
        <w:rPr>
          <w:rFonts w:hint="eastAsia"/>
          <w:color w:val="FF0000"/>
        </w:rPr>
        <w:t>即将失去生命，没有游人造访的镜之城将要迎来的，最终也是最大的表演时间。</w:t>
      </w:r>
    </w:p>
    <w:p w:rsidR="009C1EAC" w:rsidRDefault="009C1EAC" w:rsidP="00FB7280">
      <w:pPr>
        <w:rPr>
          <w:color w:val="FF0000"/>
        </w:rPr>
      </w:pPr>
      <w:r>
        <w:rPr>
          <w:rFonts w:hint="eastAsia"/>
          <w:color w:val="FF0000"/>
        </w:rPr>
        <w:t>青子的魔力被转化成电荷，使刻在支柱上的魔术式启动。并连锁式的，要停掉这座建筑的生命。</w:t>
      </w:r>
    </w:p>
    <w:p w:rsidR="009C1EAC" w:rsidRDefault="009C1EAC" w:rsidP="00FB7280">
      <w:pPr>
        <w:rPr>
          <w:color w:val="FF0000"/>
        </w:rPr>
      </w:pPr>
      <w:r>
        <w:rPr>
          <w:rFonts w:hint="eastAsia"/>
          <w:color w:val="FF0000"/>
        </w:rPr>
        <w:t>【……辛苦你了，但是比想象中的要坚固一些嘛，这样的话还能多撑一分钟。】</w:t>
      </w:r>
    </w:p>
    <w:p w:rsidR="009C1EAC" w:rsidRDefault="009C1EAC" w:rsidP="00FB7280">
      <w:pPr>
        <w:rPr>
          <w:color w:val="FF0000"/>
        </w:rPr>
      </w:pPr>
      <w:r>
        <w:rPr>
          <w:rFonts w:hint="eastAsia"/>
          <w:color w:val="FF0000"/>
        </w:rPr>
        <w:t>地下一层的中央广场，</w:t>
      </w:r>
    </w:p>
    <w:p w:rsidR="009C1EAC" w:rsidRDefault="009C1EAC" w:rsidP="00FB7280">
      <w:pPr>
        <w:rPr>
          <w:color w:val="FF0000"/>
        </w:rPr>
      </w:pPr>
      <w:r>
        <w:rPr>
          <w:rFonts w:hint="eastAsia"/>
          <w:color w:val="FF0000"/>
        </w:rPr>
        <w:t>没时间调整呼吸，青子让魔术刻印全力回转起来。</w:t>
      </w:r>
    </w:p>
    <w:p w:rsidR="009C1EAC" w:rsidRDefault="009C1EAC" w:rsidP="00FB7280">
      <w:pPr>
        <w:rPr>
          <w:color w:val="FF0000"/>
        </w:rPr>
      </w:pPr>
      <w:r>
        <w:rPr>
          <w:rFonts w:hint="eastAsia"/>
          <w:color w:val="FF0000"/>
        </w:rPr>
        <w:t>已经知道没办法组成魔术式了，两只手都被青色的光芒所环绕。</w:t>
      </w:r>
    </w:p>
    <w:p w:rsidR="009C1EAC" w:rsidRDefault="009C1EAC" w:rsidP="00FB7280">
      <w:pPr>
        <w:rPr>
          <w:color w:val="FF0000"/>
        </w:rPr>
      </w:pPr>
      <w:r>
        <w:rPr>
          <w:rFonts w:hint="eastAsia"/>
          <w:color w:val="FF0000"/>
        </w:rPr>
        <w:t>……混乱的呼吸不可能简单的恢复。</w:t>
      </w:r>
    </w:p>
    <w:p w:rsidR="009C1EAC" w:rsidRDefault="009C1EAC" w:rsidP="00FB7280">
      <w:pPr>
        <w:rPr>
          <w:color w:val="FF0000"/>
        </w:rPr>
      </w:pPr>
      <w:r>
        <w:rPr>
          <w:rFonts w:hint="eastAsia"/>
          <w:color w:val="FF0000"/>
        </w:rPr>
        <w:t>地下一楼的中心，在到达中心支柱那里前，她就已经被追踪者跟在身后了，一百米用时十三秒的速度，已经毫无疑问破了自己的短跑记录了。</w:t>
      </w:r>
    </w:p>
    <w:p w:rsidR="009C1EAC" w:rsidRDefault="009C1EAC" w:rsidP="00FB7280">
      <w:pPr>
        <w:rPr>
          <w:color w:val="FF0000"/>
        </w:rPr>
      </w:pPr>
      <w:r>
        <w:rPr>
          <w:rFonts w:hint="eastAsia"/>
          <w:color w:val="FF0000"/>
        </w:rPr>
        <w:t>尽管之前停下脚步的时候就已经知道这个状况了，现在的心脏还是咚咚跳个不停。</w:t>
      </w:r>
    </w:p>
    <w:p w:rsidR="009C1EAC" w:rsidRDefault="009C1EAC" w:rsidP="00FB7280">
      <w:pPr>
        <w:rPr>
          <w:color w:val="FF0000"/>
        </w:rPr>
      </w:pPr>
      <w:r>
        <w:rPr>
          <w:rFonts w:hint="eastAsia"/>
          <w:color w:val="FF0000"/>
        </w:rPr>
        <w:t>【……追过来了，跑到地下的话也没法逃跑，</w:t>
      </w:r>
    </w:p>
    <w:p w:rsidR="009C1EAC" w:rsidRDefault="009C1EAC" w:rsidP="00FB7280">
      <w:pPr>
        <w:rPr>
          <w:color w:val="FF0000"/>
        </w:rPr>
      </w:pPr>
      <w:r>
        <w:rPr>
          <w:rFonts w:hint="eastAsia"/>
          <w:color w:val="FF0000"/>
        </w:rPr>
        <w:t>也是当然的了，到最后了才逃跑什么的，不可能放着不管的吧？】</w:t>
      </w:r>
    </w:p>
    <w:p w:rsidR="009C1EAC" w:rsidRDefault="009C1EAC" w:rsidP="00FB7280">
      <w:pPr>
        <w:rPr>
          <w:color w:val="FF0000"/>
        </w:rPr>
      </w:pPr>
      <w:r>
        <w:rPr>
          <w:rFonts w:hint="eastAsia"/>
          <w:color w:val="FF0000"/>
        </w:rPr>
        <w:t>我是该反省了，青子对着听不懂话的人偶说着。</w:t>
      </w:r>
    </w:p>
    <w:p w:rsidR="009C1EAC" w:rsidRDefault="009C1EAC" w:rsidP="00FB7280">
      <w:pPr>
        <w:rPr>
          <w:color w:val="FF0000"/>
        </w:rPr>
      </w:pPr>
      <w:r>
        <w:rPr>
          <w:rFonts w:hint="eastAsia"/>
          <w:color w:val="FF0000"/>
        </w:rPr>
        <w:t>到这个建筑完全崩溃还有一分钟。</w:t>
      </w:r>
    </w:p>
    <w:p w:rsidR="009C1EAC" w:rsidRDefault="009C1EAC" w:rsidP="00FB7280">
      <w:pPr>
        <w:rPr>
          <w:color w:val="FF0000"/>
        </w:rPr>
      </w:pPr>
      <w:r>
        <w:rPr>
          <w:rFonts w:hint="eastAsia"/>
          <w:color w:val="FF0000"/>
        </w:rPr>
        <w:t>如果被留在这里，那双方都会被埋在瓦砾下了。</w:t>
      </w:r>
    </w:p>
    <w:p w:rsidR="009C1EAC" w:rsidRDefault="009C1EAC" w:rsidP="00FB7280">
      <w:pPr>
        <w:rPr>
          <w:color w:val="FF0000"/>
        </w:rPr>
      </w:pPr>
      <w:r>
        <w:rPr>
          <w:rFonts w:hint="eastAsia"/>
          <w:color w:val="FF0000"/>
        </w:rPr>
        <w:t>对那个人偶来说这样就</w:t>
      </w:r>
      <w:r>
        <w:rPr>
          <w:color w:val="FF0000"/>
        </w:rPr>
        <w:t>ok</w:t>
      </w:r>
      <w:r>
        <w:rPr>
          <w:rFonts w:hint="eastAsia"/>
          <w:color w:val="FF0000"/>
        </w:rPr>
        <w:t>了。</w:t>
      </w:r>
    </w:p>
    <w:p w:rsidR="009C1EAC" w:rsidRDefault="009C1EAC" w:rsidP="00FB7280">
      <w:pPr>
        <w:rPr>
          <w:color w:val="FF0000"/>
        </w:rPr>
      </w:pPr>
      <w:r>
        <w:rPr>
          <w:rFonts w:hint="eastAsia"/>
          <w:color w:val="FF0000"/>
        </w:rPr>
        <w:t>本来就没有生命的东西，把作为目标的苍崎青子杀掉就是她唯一的目的了。</w:t>
      </w:r>
    </w:p>
    <w:p w:rsidR="009C1EAC" w:rsidRDefault="009C1EAC" w:rsidP="00FB7280">
      <w:pPr>
        <w:rPr>
          <w:color w:val="FF0000"/>
        </w:rPr>
      </w:pPr>
      <w:r>
        <w:rPr>
          <w:rFonts w:hint="eastAsia"/>
          <w:color w:val="FF0000"/>
        </w:rPr>
        <w:t>……是的，</w:t>
      </w:r>
    </w:p>
    <w:p w:rsidR="009C1EAC" w:rsidRDefault="009C1EAC" w:rsidP="00FB7280">
      <w:pPr>
        <w:rPr>
          <w:color w:val="FF0000"/>
        </w:rPr>
      </w:pPr>
      <w:r>
        <w:rPr>
          <w:rFonts w:hint="eastAsia"/>
          <w:color w:val="FF0000"/>
        </w:rPr>
        <w:t>敌人从一开始就抱着必死的决心来的。</w:t>
      </w:r>
    </w:p>
    <w:p w:rsidR="009C1EAC" w:rsidRDefault="009C1EAC" w:rsidP="00FB7280">
      <w:pPr>
        <w:rPr>
          <w:color w:val="FF0000"/>
        </w:rPr>
      </w:pPr>
      <w:r>
        <w:rPr>
          <w:rFonts w:hint="eastAsia"/>
          <w:color w:val="FF0000"/>
        </w:rPr>
        <w:t>青子对自己的天真感到愤慨。</w:t>
      </w:r>
    </w:p>
    <w:p w:rsidR="009C1EAC" w:rsidRDefault="009C1EAC" w:rsidP="00FB7280">
      <w:pPr>
        <w:rPr>
          <w:color w:val="FF0000"/>
        </w:rPr>
      </w:pPr>
      <w:r>
        <w:rPr>
          <w:rFonts w:hint="eastAsia"/>
          <w:color w:val="FF0000"/>
        </w:rPr>
        <w:t>对着不怕死的对手就要夹起尾巴逃跑吗？这样也太不像自己了。</w:t>
      </w:r>
    </w:p>
    <w:p w:rsidR="009C1EAC" w:rsidRDefault="009C1EAC" w:rsidP="000A793B">
      <w:pPr>
        <w:jc w:val="center"/>
      </w:pPr>
      <w:r>
        <w:rPr>
          <w:rFonts w:hint="eastAsia"/>
        </w:rPr>
        <w:t>“</w:t>
      </w:r>
      <w:r>
        <w:t>Vivimus in somnus.Solitari putris in inferos.</w:t>
      </w:r>
    </w:p>
    <w:p w:rsidR="009C1EAC" w:rsidRDefault="009C1EAC" w:rsidP="000A793B">
      <w:pPr>
        <w:jc w:val="center"/>
      </w:pPr>
      <w:r>
        <w:rPr>
          <w:rFonts w:hint="eastAsia"/>
        </w:rPr>
        <w:t>（我在睡梦中成长，独自在泥土中腐朽）</w:t>
      </w:r>
    </w:p>
    <w:p w:rsidR="009C1EAC" w:rsidRDefault="009C1EAC" w:rsidP="000A793B">
      <w:pPr>
        <w:jc w:val="center"/>
      </w:pPr>
      <w:r>
        <w:t>Hodie mea obit die,et mea natus die .Te obire.</w:t>
      </w:r>
      <w:r>
        <w:rPr>
          <w:rFonts w:hint="eastAsia"/>
        </w:rPr>
        <w:t>”</w:t>
      </w:r>
    </w:p>
    <w:p w:rsidR="009C1EAC" w:rsidRDefault="009C1EAC" w:rsidP="000A793B">
      <w:pPr>
        <w:jc w:val="center"/>
      </w:pPr>
      <w:r>
        <w:rPr>
          <w:rFonts w:hint="eastAsia"/>
        </w:rPr>
        <w:t>（今日是我的命运之日，诞生之日。那，我们来见面吧。）</w:t>
      </w:r>
    </w:p>
    <w:p w:rsidR="009C1EAC" w:rsidRDefault="009C1EAC" w:rsidP="00FB7280">
      <w:pPr>
        <w:rPr>
          <w:color w:val="FF0000"/>
        </w:rPr>
      </w:pPr>
      <w:r>
        <w:rPr>
          <w:rFonts w:hint="eastAsia"/>
          <w:color w:val="FF0000"/>
        </w:rPr>
        <w:t>“……哼，是不是有自爆的觉悟了，那家伙。</w:t>
      </w:r>
    </w:p>
    <w:p w:rsidR="009C1EAC" w:rsidRDefault="009C1EAC" w:rsidP="00FB7280">
      <w:pPr>
        <w:rPr>
          <w:color w:val="FF0000"/>
        </w:rPr>
      </w:pPr>
      <w:r>
        <w:rPr>
          <w:rFonts w:hint="eastAsia"/>
          <w:color w:val="FF0000"/>
        </w:rPr>
        <w:t>六条腿走路的话就没法使用</w:t>
      </w:r>
      <w:r>
        <w:rPr>
          <w:color w:val="FF0000"/>
        </w:rPr>
        <w:t>FIN</w:t>
      </w:r>
      <w:r>
        <w:rPr>
          <w:rFonts w:hint="eastAsia"/>
          <w:color w:val="FF0000"/>
        </w:rPr>
        <w:t>的一击了吧，诅咒的魔力补给应该跟不上了。”</w:t>
      </w:r>
    </w:p>
    <w:p w:rsidR="009C1EAC" w:rsidRDefault="009C1EAC" w:rsidP="00FB7280">
      <w:pPr>
        <w:rPr>
          <w:color w:val="FF0000"/>
        </w:rPr>
      </w:pPr>
      <w:r>
        <w:rPr>
          <w:rFonts w:hint="eastAsia"/>
          <w:color w:val="FF0000"/>
        </w:rPr>
        <w:t>……对，虽说是永久机关，但也是在魔力消费量控制在一定水平的永久机关。这么使用的话燃料很快就会空了，作为电力的诅咒循环也难以为继。</w:t>
      </w:r>
    </w:p>
    <w:p w:rsidR="009C1EAC" w:rsidRDefault="009C1EAC" w:rsidP="00FB7280">
      <w:pPr>
        <w:rPr>
          <w:color w:val="FF0000"/>
        </w:rPr>
      </w:pPr>
      <w:r>
        <w:rPr>
          <w:rFonts w:hint="eastAsia"/>
          <w:color w:val="FF0000"/>
        </w:rPr>
        <w:t>人偶所被赋予的种种机能就是为了达成目标后燃尽而存在的。</w:t>
      </w:r>
    </w:p>
    <w:p w:rsidR="009C1EAC" w:rsidRDefault="009C1EAC" w:rsidP="00FB7280">
      <w:pPr>
        <w:rPr>
          <w:color w:val="FF0000"/>
        </w:rPr>
      </w:pPr>
      <w:r>
        <w:rPr>
          <w:rFonts w:hint="eastAsia"/>
          <w:color w:val="FF0000"/>
        </w:rPr>
        <w:t>这是物品的荣耀，拥有知识的人们无法体会的到。</w:t>
      </w:r>
    </w:p>
    <w:p w:rsidR="009C1EAC" w:rsidRDefault="009C1EAC" w:rsidP="00FB7280">
      <w:pPr>
        <w:rPr>
          <w:color w:val="FF0000"/>
        </w:rPr>
      </w:pPr>
      <w:r>
        <w:rPr>
          <w:rFonts w:hint="eastAsia"/>
          <w:color w:val="FF0000"/>
        </w:rPr>
        <w:t>只为奔跑而生的野兽的觉悟，人类连接触都会被烫伤。</w:t>
      </w:r>
    </w:p>
    <w:p w:rsidR="009C1EAC" w:rsidRDefault="009C1EAC" w:rsidP="00FB7280">
      <w:pPr>
        <w:rPr>
          <w:color w:val="FF0000"/>
        </w:rPr>
      </w:pPr>
      <w:r>
        <w:rPr>
          <w:rFonts w:hint="eastAsia"/>
          <w:color w:val="FF0000"/>
        </w:rPr>
        <w:t>“……真是可惜。</w:t>
      </w:r>
    </w:p>
    <w:p w:rsidR="009C1EAC" w:rsidRDefault="009C1EAC" w:rsidP="00FB7280">
      <w:pPr>
        <w:rPr>
          <w:color w:val="FF0000"/>
        </w:rPr>
      </w:pPr>
      <w:r>
        <w:rPr>
          <w:rFonts w:hint="eastAsia"/>
          <w:color w:val="FF0000"/>
        </w:rPr>
        <w:t>还以为这种乱来的做法只有姐姐才想的到，但既然有了那就没办法了。”</w:t>
      </w:r>
    </w:p>
    <w:p w:rsidR="009C1EAC" w:rsidRDefault="009C1EAC" w:rsidP="00FB7280">
      <w:pPr>
        <w:rPr>
          <w:color w:val="FF0000"/>
        </w:rPr>
      </w:pPr>
      <w:r>
        <w:rPr>
          <w:rFonts w:hint="eastAsia"/>
          <w:color w:val="FF0000"/>
        </w:rPr>
        <w:t>但是，这边可是一点和你陪葬的心情都没有。</w:t>
      </w:r>
    </w:p>
    <w:p w:rsidR="009C1EAC" w:rsidRDefault="009C1EAC" w:rsidP="00FB7280">
      <w:pPr>
        <w:rPr>
          <w:color w:val="FF0000"/>
        </w:rPr>
      </w:pPr>
      <w:r>
        <w:rPr>
          <w:rFonts w:hint="eastAsia"/>
          <w:color w:val="FF0000"/>
        </w:rPr>
        <w:t>反省已经结束了，也给予了足够的敬意。时间也差不多快到了。</w:t>
      </w:r>
    </w:p>
    <w:p w:rsidR="009C1EAC" w:rsidRDefault="009C1EAC" w:rsidP="00FB7280">
      <w:pPr>
        <w:rPr>
          <w:color w:val="FF0000"/>
        </w:rPr>
      </w:pPr>
    </w:p>
    <w:p w:rsidR="009C1EAC" w:rsidRDefault="009C1EAC" w:rsidP="00FB7280">
      <w:pPr>
        <w:rPr>
          <w:color w:val="FF0000"/>
        </w:rPr>
      </w:pPr>
      <w:r>
        <w:rPr>
          <w:rFonts w:hint="eastAsia"/>
          <w:color w:val="FF0000"/>
        </w:rPr>
        <w:t>【要上了，就在这</w:t>
      </w:r>
      <w:r>
        <w:rPr>
          <w:color w:val="FF0000"/>
        </w:rPr>
        <w:t>——</w:t>
      </w:r>
      <w:r>
        <w:rPr>
          <w:rFonts w:hint="eastAsia"/>
          <w:color w:val="FF0000"/>
        </w:rPr>
        <w:t>】</w:t>
      </w:r>
    </w:p>
    <w:p w:rsidR="009C1EAC" w:rsidRDefault="009C1EAC" w:rsidP="00FB7280">
      <w:pPr>
        <w:rPr>
          <w:color w:val="FF0000"/>
        </w:rPr>
      </w:pPr>
      <w:r>
        <w:rPr>
          <w:rFonts w:hint="eastAsia"/>
          <w:color w:val="FF0000"/>
        </w:rPr>
        <w:t>被打伤的，几倍的还回去。</w:t>
      </w:r>
    </w:p>
    <w:p w:rsidR="009C1EAC" w:rsidRDefault="009C1EAC" w:rsidP="00FB7280">
      <w:pPr>
        <w:rPr>
          <w:color w:val="FF0000"/>
        </w:rPr>
      </w:pPr>
      <w:r>
        <w:rPr>
          <w:rFonts w:hint="eastAsia"/>
          <w:color w:val="FF0000"/>
        </w:rPr>
        <w:t>想溜冰一样的滑行在右脚爆发出来，目标只有一点，从正面给予正面打击</w:t>
      </w:r>
      <w:r>
        <w:rPr>
          <w:color w:val="FF0000"/>
        </w:rPr>
        <w:t>——</w:t>
      </w:r>
    </w:p>
    <w:p w:rsidR="009C1EAC" w:rsidRDefault="009C1EAC" w:rsidP="00FB7280">
      <w:pPr>
        <w:rPr>
          <w:color w:val="FF0000"/>
        </w:rPr>
      </w:pPr>
      <w:r>
        <w:rPr>
          <w:rFonts w:hint="eastAsia"/>
          <w:color w:val="FF0000"/>
        </w:rPr>
        <w:t>对面的迎击是瞄准心脏的诅咒一击。</w:t>
      </w:r>
    </w:p>
    <w:p w:rsidR="009C1EAC" w:rsidRDefault="009C1EAC" w:rsidP="00FB7280">
      <w:pPr>
        <w:rPr>
          <w:color w:val="FF0000"/>
        </w:rPr>
      </w:pPr>
      <w:r>
        <w:rPr>
          <w:rFonts w:hint="eastAsia"/>
          <w:color w:val="FF0000"/>
        </w:rPr>
        <w:t>毫不担心燃烧殆尽，以求使用最大力量将心脏打破。</w:t>
      </w:r>
    </w:p>
    <w:p w:rsidR="009C1EAC" w:rsidRDefault="009C1EAC" w:rsidP="00FB7280">
      <w:pPr>
        <w:rPr>
          <w:color w:val="FF0000"/>
        </w:rPr>
      </w:pPr>
      <w:r>
        <w:rPr>
          <w:rFonts w:hint="eastAsia"/>
          <w:color w:val="FF0000"/>
        </w:rPr>
        <w:t>“</w:t>
      </w:r>
      <w:r>
        <w:rPr>
          <w:color w:val="FF0000"/>
        </w:rPr>
        <w:t>——</w:t>
      </w:r>
      <w:r>
        <w:rPr>
          <w:rFonts w:hint="eastAsia"/>
          <w:color w:val="FF0000"/>
        </w:rPr>
        <w:t>呼，</w:t>
      </w:r>
      <w:r>
        <w:rPr>
          <w:color w:val="FF0000"/>
        </w:rPr>
        <w:t>——</w:t>
      </w:r>
      <w:r>
        <w:rPr>
          <w:rFonts w:hint="eastAsia"/>
          <w:color w:val="FF0000"/>
        </w:rPr>
        <w:t>！”</w:t>
      </w:r>
    </w:p>
    <w:p w:rsidR="009C1EAC" w:rsidRDefault="009C1EAC" w:rsidP="00FB7280">
      <w:pPr>
        <w:rPr>
          <w:color w:val="FF0000"/>
        </w:rPr>
      </w:pPr>
      <w:r>
        <w:rPr>
          <w:rFonts w:hint="eastAsia"/>
          <w:color w:val="FF0000"/>
        </w:rPr>
        <w:t>再看到对方的反应的同时，青子用尽全力猛踹一脚地板。</w:t>
      </w:r>
    </w:p>
    <w:p w:rsidR="009C1EAC" w:rsidRDefault="009C1EAC" w:rsidP="00FB7280">
      <w:pPr>
        <w:rPr>
          <w:color w:val="FF0000"/>
        </w:rPr>
      </w:pPr>
      <w:r>
        <w:rPr>
          <w:rFonts w:hint="eastAsia"/>
          <w:color w:val="FF0000"/>
        </w:rPr>
        <w:t>长长的头发像尾巴那样甩动起来，少女的身体像旁边跳了过去，</w:t>
      </w:r>
    </w:p>
    <w:p w:rsidR="009C1EAC" w:rsidRDefault="009C1EAC" w:rsidP="00FB7280">
      <w:pPr>
        <w:rPr>
          <w:color w:val="FF0000"/>
        </w:rPr>
      </w:pPr>
      <w:r>
        <w:rPr>
          <w:rFonts w:hint="eastAsia"/>
          <w:color w:val="FF0000"/>
        </w:rPr>
        <w:t>【</w:t>
      </w:r>
      <w:r>
        <w:rPr>
          <w:color w:val="FF0000"/>
        </w:rPr>
        <w:t>——</w:t>
      </w:r>
      <w:r>
        <w:rPr>
          <w:rFonts w:hint="eastAsia"/>
          <w:color w:val="FF0000"/>
        </w:rPr>
        <w:t>丝</w:t>
      </w:r>
      <w:r>
        <w:rPr>
          <w:color w:val="FF0000"/>
        </w:rPr>
        <w:t>——</w:t>
      </w:r>
      <w:r>
        <w:rPr>
          <w:rFonts w:hint="eastAsia"/>
          <w:color w:val="FF0000"/>
        </w:rPr>
        <w:t>】</w:t>
      </w:r>
    </w:p>
    <w:p w:rsidR="009C1EAC" w:rsidRDefault="009C1EAC" w:rsidP="00FB7280">
      <w:pPr>
        <w:rPr>
          <w:color w:val="FF0000"/>
        </w:rPr>
      </w:pPr>
      <w:r>
        <w:rPr>
          <w:rFonts w:hint="eastAsia"/>
          <w:color w:val="FF0000"/>
        </w:rPr>
        <w:t>太过勉强的横向移动让身体失去了重心，青子赶快挥动手臂帮助自己支起身子。</w:t>
      </w:r>
    </w:p>
    <w:p w:rsidR="009C1EAC" w:rsidRDefault="009C1EAC" w:rsidP="00FB7280">
      <w:pPr>
        <w:rPr>
          <w:color w:val="FF0000"/>
        </w:rPr>
      </w:pPr>
      <w:r>
        <w:rPr>
          <w:rFonts w:hint="eastAsia"/>
          <w:color w:val="FF0000"/>
        </w:rPr>
        <w:t>【…………】</w:t>
      </w:r>
    </w:p>
    <w:p w:rsidR="009C1EAC" w:rsidRDefault="009C1EAC" w:rsidP="00FB7280">
      <w:pPr>
        <w:rPr>
          <w:color w:val="FF0000"/>
        </w:rPr>
      </w:pPr>
      <w:r>
        <w:rPr>
          <w:rFonts w:hint="eastAsia"/>
          <w:color w:val="FF0000"/>
        </w:rPr>
        <w:t>散弹擦过了肩膀。</w:t>
      </w:r>
    </w:p>
    <w:p w:rsidR="009C1EAC" w:rsidRDefault="009C1EAC" w:rsidP="00FB7280">
      <w:pPr>
        <w:rPr>
          <w:color w:val="FF0000"/>
        </w:rPr>
      </w:pPr>
      <w:r>
        <w:rPr>
          <w:rFonts w:hint="eastAsia"/>
          <w:color w:val="FF0000"/>
        </w:rPr>
        <w:t>收到诅咒的左肩像被烙铁烫了一般。</w:t>
      </w:r>
    </w:p>
    <w:p w:rsidR="009C1EAC" w:rsidRDefault="009C1EAC" w:rsidP="00FB7280">
      <w:pPr>
        <w:rPr>
          <w:color w:val="FF0000"/>
        </w:rPr>
      </w:pPr>
      <w:r>
        <w:rPr>
          <w:rFonts w:hint="eastAsia"/>
          <w:color w:val="FF0000"/>
        </w:rPr>
        <w:t>没关系，不管现在的姿势多么不利，至少躲开了“</w:t>
      </w:r>
      <w:r>
        <w:rPr>
          <w:color w:val="FF0000"/>
        </w:rPr>
        <w:t>FIN</w:t>
      </w:r>
      <w:r>
        <w:rPr>
          <w:rFonts w:hint="eastAsia"/>
          <w:color w:val="FF0000"/>
        </w:rPr>
        <w:t>的一击”的直击。</w:t>
      </w:r>
    </w:p>
    <w:p w:rsidR="009C1EAC" w:rsidRDefault="009C1EAC" w:rsidP="00FB7280">
      <w:pPr>
        <w:rPr>
          <w:color w:val="FF0000"/>
        </w:rPr>
      </w:pPr>
      <w:r>
        <w:rPr>
          <w:rFonts w:hint="eastAsia"/>
          <w:color w:val="FF0000"/>
        </w:rPr>
        <w:t>【</w:t>
      </w:r>
      <w:r>
        <w:rPr>
          <w:color w:val="FF0000"/>
        </w:rPr>
        <w:t>——</w:t>
      </w:r>
      <w:r>
        <w:rPr>
          <w:rFonts w:hint="eastAsia"/>
          <w:color w:val="FF0000"/>
        </w:rPr>
        <w:t>！】</w:t>
      </w:r>
    </w:p>
    <w:p w:rsidR="009C1EAC" w:rsidRDefault="009C1EAC" w:rsidP="00FB7280">
      <w:pPr>
        <w:rPr>
          <w:color w:val="FF0000"/>
        </w:rPr>
      </w:pPr>
      <w:r>
        <w:rPr>
          <w:rFonts w:hint="eastAsia"/>
          <w:color w:val="FF0000"/>
        </w:rPr>
        <w:t>（渣渣注：人偶的手臂伸了过来。）</w:t>
      </w:r>
    </w:p>
    <w:p w:rsidR="009C1EAC" w:rsidRDefault="009C1EAC" w:rsidP="00FB7280">
      <w:pPr>
        <w:rPr>
          <w:color w:val="FF0000"/>
        </w:rPr>
      </w:pPr>
      <w:r>
        <w:rPr>
          <w:rFonts w:hint="eastAsia"/>
          <w:color w:val="FF0000"/>
        </w:rPr>
        <w:t>“弹开……</w:t>
      </w:r>
      <w:r>
        <w:rPr>
          <w:color w:val="FF0000"/>
        </w:rPr>
        <w:t>!</w:t>
      </w:r>
      <w:r>
        <w:rPr>
          <w:rFonts w:hint="eastAsia"/>
          <w:color w:val="FF0000"/>
        </w:rPr>
        <w:t>”</w:t>
      </w:r>
    </w:p>
    <w:p w:rsidR="009C1EAC" w:rsidRDefault="009C1EAC" w:rsidP="00FB7280">
      <w:pPr>
        <w:rPr>
          <w:color w:val="FF0000"/>
        </w:rPr>
      </w:pPr>
      <w:r>
        <w:rPr>
          <w:rFonts w:hint="eastAsia"/>
          <w:color w:val="FF0000"/>
        </w:rPr>
        <w:t>忍着疼痛和被破坏的平衡，重新站起用了</w:t>
      </w:r>
      <w:r>
        <w:rPr>
          <w:color w:val="FF0000"/>
        </w:rPr>
        <w:t>0.5</w:t>
      </w:r>
      <w:r>
        <w:rPr>
          <w:rFonts w:hint="eastAsia"/>
          <w:color w:val="FF0000"/>
        </w:rPr>
        <w:t>秒。</w:t>
      </w:r>
    </w:p>
    <w:p w:rsidR="009C1EAC" w:rsidRDefault="009C1EAC" w:rsidP="00FB7280">
      <w:pPr>
        <w:rPr>
          <w:color w:val="FF0000"/>
        </w:rPr>
      </w:pPr>
      <w:r>
        <w:rPr>
          <w:rFonts w:hint="eastAsia"/>
          <w:color w:val="FF0000"/>
        </w:rPr>
        <w:t>抬起脸的瞬间，举起带着魔力的拳头一拳打向伸到眼前的凶器。把人偶的手腕弹开了。</w:t>
      </w:r>
    </w:p>
    <w:p w:rsidR="009C1EAC" w:rsidRDefault="009C1EAC" w:rsidP="00FB7280">
      <w:pPr>
        <w:rPr>
          <w:color w:val="FF0000"/>
        </w:rPr>
      </w:pPr>
      <w:r>
        <w:rPr>
          <w:rFonts w:hint="eastAsia"/>
          <w:color w:val="FF0000"/>
        </w:rPr>
        <w:t>【准备</w:t>
      </w:r>
      <w:r>
        <w:rPr>
          <w:color w:val="FF0000"/>
        </w:rPr>
        <w:t>——</w:t>
      </w:r>
      <w:r>
        <w:rPr>
          <w:rFonts w:hint="eastAsia"/>
          <w:color w:val="FF0000"/>
        </w:rPr>
        <w:t>！】</w:t>
      </w:r>
    </w:p>
    <w:p w:rsidR="009C1EAC" w:rsidRDefault="009C1EAC" w:rsidP="00FB7280">
      <w:pPr>
        <w:rPr>
          <w:color w:val="FF0000"/>
        </w:rPr>
      </w:pPr>
      <w:r>
        <w:rPr>
          <w:rFonts w:hint="eastAsia"/>
          <w:color w:val="FF0000"/>
        </w:rPr>
        <w:t>如果人偶有意识的话，现在肯定会睁大眼睛的吧。</w:t>
      </w:r>
    </w:p>
    <w:p w:rsidR="009C1EAC" w:rsidRDefault="009C1EAC" w:rsidP="00FB7280">
      <w:pPr>
        <w:rPr>
          <w:color w:val="FF0000"/>
        </w:rPr>
      </w:pPr>
      <w:r>
        <w:rPr>
          <w:rFonts w:hint="eastAsia"/>
          <w:color w:val="FF0000"/>
        </w:rPr>
        <w:t>太令人惊叹了。不仅是这一连串的动作，更令人惊叹的是少女无法阻挡的坚强意志。</w:t>
      </w:r>
    </w:p>
    <w:p w:rsidR="009C1EAC" w:rsidRDefault="009C1EAC" w:rsidP="00FB7280">
      <w:pPr>
        <w:rPr>
          <w:color w:val="FF0000"/>
        </w:rPr>
      </w:pPr>
      <w:r>
        <w:rPr>
          <w:rFonts w:hint="eastAsia"/>
          <w:color w:val="FF0000"/>
        </w:rPr>
        <w:t>【粉碎吧！】</w:t>
      </w:r>
    </w:p>
    <w:p w:rsidR="009C1EAC" w:rsidRDefault="009C1EAC" w:rsidP="00FB7280">
      <w:pPr>
        <w:rPr>
          <w:color w:val="FF0000"/>
        </w:rPr>
      </w:pPr>
      <w:r>
        <w:rPr>
          <w:rFonts w:hint="eastAsia"/>
          <w:color w:val="FF0000"/>
        </w:rPr>
        <w:t>罪恶世界的凶器被弹开了。</w:t>
      </w:r>
    </w:p>
    <w:p w:rsidR="009C1EAC" w:rsidRDefault="009C1EAC" w:rsidP="00FB7280">
      <w:pPr>
        <w:rPr>
          <w:color w:val="FF0000"/>
        </w:rPr>
      </w:pPr>
      <w:r>
        <w:rPr>
          <w:rFonts w:hint="eastAsia"/>
          <w:color w:val="FF0000"/>
        </w:rPr>
        <w:t>仅凭少女的力量无法完全弹开，凶器的轨道被稍稍改变了，掠过了长发。</w:t>
      </w:r>
    </w:p>
    <w:p w:rsidR="009C1EAC" w:rsidRDefault="009C1EAC" w:rsidP="00126909">
      <w:pPr>
        <w:jc w:val="center"/>
      </w:pPr>
      <w:r>
        <w:t>Initio erraveramus.Dum vivimus doloris.</w:t>
      </w:r>
    </w:p>
    <w:p w:rsidR="009C1EAC" w:rsidRDefault="009C1EAC" w:rsidP="00907449">
      <w:pPr>
        <w:jc w:val="center"/>
      </w:pPr>
      <w:r>
        <w:rPr>
          <w:rFonts w:hint="eastAsia"/>
        </w:rPr>
        <w:t>（从一开始我们就误会了，活着就是痛苦）</w:t>
      </w:r>
    </w:p>
    <w:p w:rsidR="009C1EAC" w:rsidRDefault="009C1EAC" w:rsidP="00126909">
      <w:pPr>
        <w:jc w:val="center"/>
      </w:pPr>
      <w:r>
        <w:t>Nemo juvarem est Nemo juvarem est Nemo juvarem est.</w:t>
      </w:r>
    </w:p>
    <w:p w:rsidR="009C1EAC" w:rsidRDefault="009C1EAC" w:rsidP="00126909">
      <w:pPr>
        <w:jc w:val="center"/>
      </w:pPr>
      <w:r>
        <w:rPr>
          <w:rFonts w:hint="eastAsia"/>
        </w:rPr>
        <w:t>（谁赔我，赔我，赔我，赔我，赔我，赔我</w:t>
      </w:r>
      <w:r>
        <w:t>——</w:t>
      </w:r>
      <w:r>
        <w:rPr>
          <w:rFonts w:hint="eastAsia"/>
        </w:rPr>
        <w:t>！）</w:t>
      </w:r>
    </w:p>
    <w:p w:rsidR="009C1EAC" w:rsidRDefault="009C1EAC" w:rsidP="00FB7280">
      <w:pPr>
        <w:rPr>
          <w:color w:val="FF0000"/>
        </w:rPr>
      </w:pPr>
      <w:r>
        <w:rPr>
          <w:rFonts w:hint="eastAsia"/>
          <w:color w:val="FF0000"/>
        </w:rPr>
        <w:t>咏唱的诅咒开始夺去青子的力气。</w:t>
      </w:r>
    </w:p>
    <w:p w:rsidR="009C1EAC" w:rsidRDefault="009C1EAC" w:rsidP="00FB7280">
      <w:pPr>
        <w:rPr>
          <w:color w:val="FF0000"/>
        </w:rPr>
      </w:pPr>
      <w:r>
        <w:rPr>
          <w:rFonts w:hint="eastAsia"/>
          <w:color w:val="FF0000"/>
        </w:rPr>
        <w:t>【哈</w:t>
      </w:r>
      <w:r>
        <w:rPr>
          <w:color w:val="FF0000"/>
        </w:rPr>
        <w:t>——</w:t>
      </w:r>
      <w:r>
        <w:rPr>
          <w:rFonts w:hint="eastAsia"/>
          <w:color w:val="FF0000"/>
        </w:rPr>
        <w:t>】</w:t>
      </w:r>
    </w:p>
    <w:p w:rsidR="009C1EAC" w:rsidRDefault="009C1EAC" w:rsidP="00FB7280">
      <w:pPr>
        <w:rPr>
          <w:color w:val="FF0000"/>
        </w:rPr>
      </w:pPr>
      <w:r>
        <w:rPr>
          <w:rFonts w:hint="eastAsia"/>
          <w:color w:val="FF0000"/>
        </w:rPr>
        <w:t>喘息没有余力去生气了。</w:t>
      </w:r>
    </w:p>
    <w:p w:rsidR="009C1EAC" w:rsidRDefault="009C1EAC" w:rsidP="00FB7280">
      <w:pPr>
        <w:rPr>
          <w:color w:val="FF0000"/>
        </w:rPr>
      </w:pPr>
      <w:r>
        <w:rPr>
          <w:rFonts w:hint="eastAsia"/>
          <w:color w:val="FF0000"/>
        </w:rPr>
        <w:t>稍显脆弱的防卫机能打压下了气魄。</w:t>
      </w:r>
    </w:p>
    <w:p w:rsidR="009C1EAC" w:rsidRDefault="009C1EAC" w:rsidP="00FB7280">
      <w:pPr>
        <w:rPr>
          <w:color w:val="FF0000"/>
        </w:rPr>
      </w:pPr>
      <w:r>
        <w:rPr>
          <w:rFonts w:hint="eastAsia"/>
          <w:color w:val="FF0000"/>
        </w:rPr>
        <w:t>【踹上去</w:t>
      </w:r>
      <w:r>
        <w:rPr>
          <w:color w:val="FF0000"/>
        </w:rPr>
        <w:t>——</w:t>
      </w:r>
      <w:r>
        <w:rPr>
          <w:rFonts w:hint="eastAsia"/>
          <w:color w:val="FF0000"/>
        </w:rPr>
        <w:t>】</w:t>
      </w:r>
    </w:p>
    <w:p w:rsidR="009C1EAC" w:rsidRDefault="009C1EAC" w:rsidP="00FB7280">
      <w:pPr>
        <w:rPr>
          <w:color w:val="FF0000"/>
        </w:rPr>
      </w:pPr>
      <w:r>
        <w:rPr>
          <w:rFonts w:hint="eastAsia"/>
          <w:color w:val="FF0000"/>
        </w:rPr>
        <w:t>带有浑身魔力的右脚踹上了人偶的胸口。</w:t>
      </w:r>
    </w:p>
    <w:p w:rsidR="009C1EAC" w:rsidRDefault="009C1EAC" w:rsidP="00FB7280">
      <w:pPr>
        <w:rPr>
          <w:color w:val="FF0000"/>
        </w:rPr>
      </w:pPr>
      <w:r>
        <w:rPr>
          <w:rFonts w:hint="eastAsia"/>
          <w:color w:val="FF0000"/>
        </w:rPr>
        <w:t>人偶轻的超出青子的想象。</w:t>
      </w:r>
    </w:p>
    <w:p w:rsidR="009C1EAC" w:rsidRDefault="009C1EAC" w:rsidP="00FB7280">
      <w:pPr>
        <w:rPr>
          <w:color w:val="FF0000"/>
        </w:rPr>
      </w:pPr>
      <w:r>
        <w:rPr>
          <w:rFonts w:hint="eastAsia"/>
          <w:color w:val="FF0000"/>
        </w:rPr>
        <w:t>不，应该说完全没有重量。</w:t>
      </w:r>
    </w:p>
    <w:p w:rsidR="009C1EAC" w:rsidRDefault="009C1EAC" w:rsidP="00FB7280">
      <w:pPr>
        <w:rPr>
          <w:color w:val="FF0000"/>
        </w:rPr>
      </w:pPr>
      <w:r>
        <w:rPr>
          <w:rFonts w:hint="eastAsia"/>
          <w:color w:val="FF0000"/>
        </w:rPr>
        <w:t>自动人偶的重量是由起内部构造</w:t>
      </w:r>
      <w:r>
        <w:rPr>
          <w:color w:val="FF0000"/>
        </w:rPr>
        <w:t>——</w:t>
      </w:r>
      <w:r>
        <w:rPr>
          <w:rFonts w:hint="eastAsia"/>
          <w:color w:val="FF0000"/>
        </w:rPr>
        <w:t>重力源的大小决定的。</w:t>
      </w:r>
    </w:p>
    <w:p w:rsidR="009C1EAC" w:rsidRDefault="009C1EAC" w:rsidP="00FB7280">
      <w:pPr>
        <w:rPr>
          <w:color w:val="FF0000"/>
        </w:rPr>
      </w:pPr>
      <w:r>
        <w:rPr>
          <w:rFonts w:hint="eastAsia"/>
          <w:color w:val="FF0000"/>
        </w:rPr>
        <w:t>拥有自动咏唱永动机的古董却好像没有身体似的，可以看出其优秀程度。</w:t>
      </w:r>
    </w:p>
    <w:p w:rsidR="009C1EAC" w:rsidRDefault="009C1EAC" w:rsidP="00FB7280">
      <w:pPr>
        <w:rPr>
          <w:color w:val="FF0000"/>
        </w:rPr>
      </w:pPr>
    </w:p>
    <w:p w:rsidR="009C1EAC" w:rsidRDefault="009C1EAC" w:rsidP="00907449">
      <w:pPr>
        <w:jc w:val="center"/>
        <w:rPr>
          <w:color w:val="FF0000"/>
        </w:rPr>
      </w:pPr>
      <w:r>
        <w:rPr>
          <w:rFonts w:hint="eastAsia"/>
          <w:color w:val="FF0000"/>
        </w:rPr>
        <w:t>“……</w:t>
      </w:r>
      <w:r>
        <w:rPr>
          <w:color w:val="FF0000"/>
        </w:rPr>
        <w:t>Venite,Venite,Mea sepulchrum veniteeee</w:t>
      </w:r>
      <w:r>
        <w:rPr>
          <w:rFonts w:hint="eastAsia"/>
          <w:color w:val="FF0000"/>
        </w:rPr>
        <w:t>……”</w:t>
      </w:r>
    </w:p>
    <w:p w:rsidR="009C1EAC" w:rsidRPr="00907449" w:rsidRDefault="009C1EAC" w:rsidP="00907449">
      <w:pPr>
        <w:jc w:val="center"/>
        <w:rPr>
          <w:color w:val="FF0000"/>
        </w:rPr>
      </w:pPr>
      <w:r w:rsidRPr="00907449">
        <w:rPr>
          <w:rFonts w:hint="eastAsia"/>
          <w:color w:val="FF0000"/>
        </w:rPr>
        <w:t>（欢迎，欢迎，欢迎来到我的墓穴，欢因因）</w:t>
      </w:r>
    </w:p>
    <w:p w:rsidR="009C1EAC" w:rsidRDefault="009C1EAC" w:rsidP="00907449">
      <w:pPr>
        <w:rPr>
          <w:color w:val="FF0000"/>
        </w:rPr>
      </w:pPr>
      <w:r w:rsidRPr="00907449">
        <w:rPr>
          <w:rFonts w:hint="eastAsia"/>
          <w:color w:val="FF0000"/>
        </w:rPr>
        <w:t>断断续续的诅咒</w:t>
      </w:r>
    </w:p>
    <w:p w:rsidR="009C1EAC" w:rsidRDefault="009C1EAC" w:rsidP="00907449">
      <w:pPr>
        <w:rPr>
          <w:color w:val="FF0000"/>
        </w:rPr>
      </w:pPr>
      <w:r>
        <w:rPr>
          <w:rFonts w:hint="eastAsia"/>
          <w:color w:val="FF0000"/>
        </w:rPr>
        <w:t>被青子狠狠的踹到了天花板上，加上垂直落下的冲击使人偶慢慢停止了。</w:t>
      </w:r>
    </w:p>
    <w:p w:rsidR="009C1EAC" w:rsidRDefault="009C1EAC" w:rsidP="00907449">
      <w:pPr>
        <w:rPr>
          <w:color w:val="FF0000"/>
        </w:rPr>
      </w:pPr>
      <w:r>
        <w:rPr>
          <w:rFonts w:hint="eastAsia"/>
          <w:color w:val="FF0000"/>
        </w:rPr>
        <w:t>内部构造发生了歪斜，作为动力源的自动咏唱循环被打乱了。</w:t>
      </w:r>
    </w:p>
    <w:p w:rsidR="009C1EAC" w:rsidRDefault="009C1EAC" w:rsidP="00907449">
      <w:pPr>
        <w:rPr>
          <w:color w:val="FF0000"/>
        </w:rPr>
      </w:pPr>
      <w:r>
        <w:rPr>
          <w:rFonts w:hint="eastAsia"/>
          <w:color w:val="FF0000"/>
        </w:rPr>
        <w:t>【要恨就很设计者去吧，被一脚就被踹坏了，要是再重一点的话……咦，呜哇？】</w:t>
      </w:r>
    </w:p>
    <w:p w:rsidR="009C1EAC" w:rsidRDefault="009C1EAC" w:rsidP="00907449">
      <w:pPr>
        <w:rPr>
          <w:color w:val="FF0000"/>
        </w:rPr>
      </w:pPr>
      <w:r>
        <w:rPr>
          <w:rFonts w:hint="eastAsia"/>
          <w:color w:val="FF0000"/>
        </w:rPr>
        <w:t>天花板就落到了眼前，引起的冲击把青子的思绪唤了回来。</w:t>
      </w:r>
    </w:p>
    <w:p w:rsidR="009C1EAC" w:rsidRDefault="009C1EAC" w:rsidP="00907449">
      <w:pPr>
        <w:rPr>
          <w:color w:val="FF0000"/>
        </w:rPr>
      </w:pPr>
      <w:r>
        <w:rPr>
          <w:rFonts w:hint="eastAsia"/>
          <w:color w:val="FF0000"/>
        </w:rPr>
        <w:t>“……话说回来现在，怎么弄的掉下来这么一大块？”</w:t>
      </w:r>
    </w:p>
    <w:p w:rsidR="009C1EAC" w:rsidRDefault="009C1EAC" w:rsidP="00907449">
      <w:pPr>
        <w:rPr>
          <w:color w:val="FF0000"/>
        </w:rPr>
      </w:pPr>
      <w:r>
        <w:rPr>
          <w:rFonts w:hint="eastAsia"/>
          <w:color w:val="FF0000"/>
        </w:rPr>
        <w:t>脑袋还在慢悠悠的忘我梦游的过程中，镜子屋的倒塌已经开始了。</w:t>
      </w:r>
    </w:p>
    <w:p w:rsidR="009C1EAC" w:rsidRDefault="009C1EAC" w:rsidP="00907449">
      <w:pPr>
        <w:rPr>
          <w:color w:val="FF0000"/>
        </w:rPr>
      </w:pPr>
      <w:r>
        <w:rPr>
          <w:rFonts w:hint="eastAsia"/>
          <w:color w:val="FF0000"/>
        </w:rPr>
        <w:t>【</w:t>
      </w:r>
      <w:r>
        <w:rPr>
          <w:color w:val="FF0000"/>
        </w:rPr>
        <w:t>——</w:t>
      </w:r>
      <w:r>
        <w:rPr>
          <w:rFonts w:hint="eastAsia"/>
          <w:color w:val="FF0000"/>
        </w:rPr>
        <w:t>对了，待在这里可要遭殃了。】</w:t>
      </w:r>
    </w:p>
    <w:p w:rsidR="009C1EAC" w:rsidRDefault="009C1EAC" w:rsidP="00907449">
      <w:pPr>
        <w:rPr>
          <w:color w:val="FF0000"/>
        </w:rPr>
      </w:pPr>
      <w:r>
        <w:rPr>
          <w:rFonts w:hint="eastAsia"/>
          <w:color w:val="FF0000"/>
        </w:rPr>
        <w:t>这可不是享受胜利喜悦的时候，更没有闲工夫去同情了。</w:t>
      </w:r>
    </w:p>
    <w:p w:rsidR="009C1EAC" w:rsidRDefault="009C1EAC" w:rsidP="00907449">
      <w:pPr>
        <w:rPr>
          <w:color w:val="FF0000"/>
        </w:rPr>
      </w:pPr>
      <w:r>
        <w:rPr>
          <w:rFonts w:hint="eastAsia"/>
          <w:color w:val="FF0000"/>
        </w:rPr>
        <w:t>再这么下去就要变得和人偶同样下场了。</w:t>
      </w:r>
    </w:p>
    <w:p w:rsidR="009C1EAC" w:rsidRDefault="009C1EAC" w:rsidP="00907449">
      <w:pPr>
        <w:rPr>
          <w:color w:val="FF0000"/>
        </w:rPr>
      </w:pPr>
      <w:r>
        <w:rPr>
          <w:rFonts w:hint="eastAsia"/>
          <w:color w:val="FF0000"/>
        </w:rPr>
        <w:t>青子自身还没有时间去想象自己生还的未来，状况就开始恶化了。</w:t>
      </w:r>
    </w:p>
    <w:p w:rsidR="009C1EAC" w:rsidRDefault="009C1EAC" w:rsidP="00907449">
      <w:pPr>
        <w:rPr>
          <w:color w:val="FF0000"/>
        </w:rPr>
      </w:pPr>
      <w:r>
        <w:rPr>
          <w:rFonts w:hint="eastAsia"/>
          <w:color w:val="FF0000"/>
        </w:rPr>
        <w:t>【得赶快，加油啊。】</w:t>
      </w:r>
    </w:p>
    <w:p w:rsidR="009C1EAC" w:rsidRDefault="009C1EAC" w:rsidP="00907449">
      <w:pPr>
        <w:rPr>
          <w:color w:val="FF0000"/>
        </w:rPr>
      </w:pPr>
      <w:r>
        <w:rPr>
          <w:rFonts w:hint="eastAsia"/>
          <w:color w:val="FF0000"/>
        </w:rPr>
        <w:t>尽管如此还是用最大的善意拍了拍已经无法动弹了的脸颊。</w:t>
      </w:r>
    </w:p>
    <w:p w:rsidR="009C1EAC" w:rsidRDefault="009C1EAC" w:rsidP="00907449">
      <w:pPr>
        <w:rPr>
          <w:color w:val="FF0000"/>
        </w:rPr>
      </w:pPr>
      <w:r>
        <w:rPr>
          <w:rFonts w:hint="eastAsia"/>
          <w:color w:val="FF0000"/>
        </w:rPr>
        <w:t>作为大概数秒钟交战的报酬。</w:t>
      </w:r>
    </w:p>
    <w:p w:rsidR="009C1EAC" w:rsidRDefault="009C1EAC" w:rsidP="00907449">
      <w:pPr>
        <w:rPr>
          <w:color w:val="FF0000"/>
        </w:rPr>
      </w:pPr>
      <w:r>
        <w:rPr>
          <w:rFonts w:hint="eastAsia"/>
          <w:color w:val="FF0000"/>
        </w:rPr>
        <w:t>呼吸因为兴奋和紧张还是没有恢复平稳，青子就这样向着出口跑去。</w:t>
      </w:r>
    </w:p>
    <w:p w:rsidR="009C1EAC" w:rsidRDefault="009C1EAC" w:rsidP="00907449">
      <w:pPr>
        <w:rPr>
          <w:color w:val="FF0000"/>
        </w:rPr>
      </w:pPr>
      <w:r>
        <w:rPr>
          <w:rFonts w:hint="eastAsia"/>
          <w:color w:val="FF0000"/>
        </w:rPr>
        <w:t>崩溃的恶化程度是以秒为单位的。城的中心因为失去支柱而开始对折起来，被自己的重量压崩溃了。</w:t>
      </w:r>
    </w:p>
    <w:p w:rsidR="009C1EAC" w:rsidRDefault="009C1EAC" w:rsidP="00907449">
      <w:pPr>
        <w:rPr>
          <w:color w:val="FF0000"/>
        </w:rPr>
      </w:pPr>
      <w:r>
        <w:rPr>
          <w:rFonts w:hint="eastAsia"/>
          <w:color w:val="FF0000"/>
        </w:rPr>
        <w:t>【碍事！】</w:t>
      </w:r>
    </w:p>
    <w:p w:rsidR="009C1EAC" w:rsidRDefault="009C1EAC" w:rsidP="00907449">
      <w:pPr>
        <w:rPr>
          <w:color w:val="FF0000"/>
        </w:rPr>
      </w:pPr>
      <w:r>
        <w:rPr>
          <w:rFonts w:hint="eastAsia"/>
          <w:color w:val="FF0000"/>
        </w:rPr>
        <w:t>所以，想从地下跑出去十分的困难。沿着迷宫的最短路径往出奔跑的青子，途中，为了破坏掉落的天花板停下了一次，为了对付堆起来的瓦砾再次停下了一秒，接着是第三次。</w:t>
      </w:r>
    </w:p>
    <w:p w:rsidR="009C1EAC" w:rsidRDefault="009C1EAC" w:rsidP="00907449">
      <w:pPr>
        <w:rPr>
          <w:color w:val="FF0000"/>
        </w:rPr>
      </w:pPr>
      <w:r>
        <w:rPr>
          <w:rFonts w:hint="eastAsia"/>
          <w:color w:val="FF0000"/>
        </w:rPr>
        <w:t>楼梯上堆积起来的瓦砾堵住了道路，用魔弹将其粉碎了。</w:t>
      </w:r>
    </w:p>
    <w:p w:rsidR="009C1EAC" w:rsidRDefault="009C1EAC" w:rsidP="00907449">
      <w:pPr>
        <w:rPr>
          <w:color w:val="FF0000"/>
        </w:rPr>
      </w:pPr>
      <w:r>
        <w:rPr>
          <w:rFonts w:hint="eastAsia"/>
          <w:color w:val="FF0000"/>
        </w:rPr>
        <w:t>自动人偶的妨碍电波已经消失，之前的对峙让人偶的大部分机能都被损毁了。</w:t>
      </w:r>
    </w:p>
    <w:p w:rsidR="009C1EAC" w:rsidRDefault="009C1EAC" w:rsidP="00907449">
      <w:pPr>
        <w:rPr>
          <w:color w:val="FF0000"/>
        </w:rPr>
      </w:pPr>
      <w:r>
        <w:rPr>
          <w:rFonts w:hint="eastAsia"/>
          <w:color w:val="FF0000"/>
        </w:rPr>
        <w:t>【</w:t>
      </w:r>
      <w:r>
        <w:rPr>
          <w:color w:val="FF0000"/>
        </w:rPr>
        <w:t>————</w:t>
      </w:r>
      <w:r>
        <w:rPr>
          <w:rFonts w:hint="eastAsia"/>
          <w:color w:val="FF0000"/>
        </w:rPr>
        <w:t>】</w:t>
      </w:r>
    </w:p>
    <w:p w:rsidR="009C1EAC" w:rsidRDefault="009C1EAC" w:rsidP="00907449">
      <w:pPr>
        <w:rPr>
          <w:color w:val="FF0000"/>
        </w:rPr>
      </w:pPr>
      <w:r>
        <w:rPr>
          <w:rFonts w:hint="eastAsia"/>
          <w:color w:val="FF0000"/>
        </w:rPr>
        <w:t>屏气向前急冲。身处险境的紧张感，让大脑的运转速度也提升了数倍。</w:t>
      </w:r>
    </w:p>
    <w:p w:rsidR="009C1EAC" w:rsidRDefault="009C1EAC" w:rsidP="00907449">
      <w:pPr>
        <w:rPr>
          <w:color w:val="FF0000"/>
        </w:rPr>
      </w:pPr>
      <w:r>
        <w:rPr>
          <w:rFonts w:hint="eastAsia"/>
          <w:color w:val="FF0000"/>
        </w:rPr>
        <w:t>掉落的天花板也是缓缓的落下。就像是死前的走马灯。对现在的青子来说，一秒的时间相当于五秒。高度集中的神经使感觉到的时间延长了。</w:t>
      </w:r>
    </w:p>
    <w:p w:rsidR="009C1EAC" w:rsidRDefault="009C1EAC" w:rsidP="00907449">
      <w:pPr>
        <w:rPr>
          <w:color w:val="FF0000"/>
        </w:rPr>
      </w:pPr>
      <w:r>
        <w:rPr>
          <w:rFonts w:hint="eastAsia"/>
          <w:color w:val="FF0000"/>
        </w:rPr>
        <w:t>从破坏掉的地下一层上到正在崩溃的一楼。</w:t>
      </w:r>
    </w:p>
    <w:p w:rsidR="009C1EAC" w:rsidRDefault="009C1EAC" w:rsidP="00907449">
      <w:pPr>
        <w:rPr>
          <w:color w:val="FF0000"/>
        </w:rPr>
      </w:pPr>
      <w:r>
        <w:rPr>
          <w:rFonts w:hint="eastAsia"/>
          <w:color w:val="FF0000"/>
        </w:rPr>
        <w:t>青子赶在被瓦砾埋葬之前爬上了楼梯。</w:t>
      </w:r>
    </w:p>
    <w:p w:rsidR="009C1EAC" w:rsidRDefault="009C1EAC" w:rsidP="00907449">
      <w:pPr>
        <w:rPr>
          <w:color w:val="FF0000"/>
        </w:rPr>
      </w:pPr>
      <w:r>
        <w:rPr>
          <w:rFonts w:hint="eastAsia"/>
          <w:color w:val="FF0000"/>
        </w:rPr>
        <w:t>目前还能进入大厅本身就已经是奇迹了。</w:t>
      </w:r>
    </w:p>
    <w:p w:rsidR="009C1EAC" w:rsidRDefault="009C1EAC" w:rsidP="00907449">
      <w:pPr>
        <w:rPr>
          <w:color w:val="FF0000"/>
        </w:rPr>
      </w:pPr>
      <w:r>
        <w:rPr>
          <w:rFonts w:hint="eastAsia"/>
          <w:color w:val="FF0000"/>
        </w:rPr>
        <w:t>重要的作为出口的通道呢</w:t>
      </w:r>
      <w:r>
        <w:rPr>
          <w:color w:val="FF0000"/>
        </w:rPr>
        <w:t>——</w:t>
      </w:r>
      <w:r>
        <w:rPr>
          <w:rFonts w:hint="eastAsia"/>
          <w:color w:val="FF0000"/>
        </w:rPr>
        <w:t>太幸运了，还没有倒塌。</w:t>
      </w:r>
    </w:p>
    <w:p w:rsidR="009C1EAC" w:rsidRDefault="009C1EAC" w:rsidP="00907449">
      <w:pPr>
        <w:rPr>
          <w:color w:val="FF0000"/>
        </w:rPr>
      </w:pPr>
      <w:r>
        <w:rPr>
          <w:rFonts w:hint="eastAsia"/>
          <w:color w:val="FF0000"/>
        </w:rPr>
        <w:t>“好了，终于到了……”</w:t>
      </w:r>
    </w:p>
    <w:p w:rsidR="009C1EAC" w:rsidRDefault="009C1EAC" w:rsidP="00907449">
      <w:pPr>
        <w:rPr>
          <w:color w:val="FF0000"/>
        </w:rPr>
      </w:pPr>
      <w:r>
        <w:rPr>
          <w:rFonts w:hint="eastAsia"/>
          <w:color w:val="FF0000"/>
        </w:rPr>
        <w:t>入口的通道没有沉入地下。有地下迷宫结构的地方只到大厅为止，所以入口处的通道不会倒塌下去。会崩倒的只有天花板，到最后都会留有落脚处的。</w:t>
      </w:r>
    </w:p>
    <w:p w:rsidR="009C1EAC" w:rsidRDefault="009C1EAC" w:rsidP="00907449">
      <w:pPr>
        <w:rPr>
          <w:color w:val="FF0000"/>
        </w:rPr>
      </w:pPr>
      <w:r>
        <w:rPr>
          <w:rFonts w:hint="eastAsia"/>
          <w:color w:val="FF0000"/>
        </w:rPr>
        <w:t>尽管如此，这靠运气的逃脱到大厅为止是个不容易的比赛。青子自言自语着继续向前跑去。</w:t>
      </w:r>
    </w:p>
    <w:p w:rsidR="009C1EAC" w:rsidRDefault="009C1EAC" w:rsidP="00907449">
      <w:pPr>
        <w:rPr>
          <w:color w:val="FF0000"/>
        </w:rPr>
      </w:pPr>
      <w:r>
        <w:rPr>
          <w:rFonts w:hint="eastAsia"/>
          <w:color w:val="FF0000"/>
        </w:rPr>
        <w:t>这场赌局是青子胜了，幸运站到了她这边。</w:t>
      </w:r>
    </w:p>
    <w:p w:rsidR="009C1EAC" w:rsidRDefault="009C1EAC" w:rsidP="00907449">
      <w:pPr>
        <w:rPr>
          <w:color w:val="FF0000"/>
        </w:rPr>
      </w:pPr>
      <w:r>
        <w:rPr>
          <w:rFonts w:hint="eastAsia"/>
          <w:color w:val="FF0000"/>
        </w:rPr>
        <w:t>从这开始就把剩余的体力全部调动起来，向着外面冲刺。</w:t>
      </w:r>
    </w:p>
    <w:p w:rsidR="009C1EAC" w:rsidRDefault="009C1EAC" w:rsidP="00907449">
      <w:pPr>
        <w:rPr>
          <w:color w:val="FF0000"/>
        </w:rPr>
      </w:pPr>
      <w:r>
        <w:rPr>
          <w:rFonts w:hint="eastAsia"/>
          <w:color w:val="FF0000"/>
        </w:rPr>
        <w:t>【</w:t>
      </w:r>
      <w:r>
        <w:rPr>
          <w:color w:val="FF0000"/>
        </w:rPr>
        <w:t>————</w:t>
      </w:r>
      <w:r>
        <w:rPr>
          <w:rFonts w:hint="eastAsia"/>
          <w:color w:val="FF0000"/>
        </w:rPr>
        <w:t>】</w:t>
      </w:r>
    </w:p>
    <w:p w:rsidR="009C1EAC" w:rsidRDefault="009C1EAC" w:rsidP="00907449">
      <w:pPr>
        <w:rPr>
          <w:color w:val="FF0000"/>
        </w:rPr>
      </w:pPr>
      <w:r>
        <w:rPr>
          <w:rFonts w:hint="eastAsia"/>
          <w:color w:val="FF0000"/>
        </w:rPr>
        <w:t>但只过了</w:t>
      </w:r>
      <w:r>
        <w:rPr>
          <w:color w:val="FF0000"/>
        </w:rPr>
        <w:t>0.2</w:t>
      </w:r>
      <w:r>
        <w:rPr>
          <w:rFonts w:hint="eastAsia"/>
          <w:color w:val="FF0000"/>
        </w:rPr>
        <w:t>秒，青子就停下了脚步。</w:t>
      </w:r>
    </w:p>
    <w:p w:rsidR="009C1EAC" w:rsidRDefault="009C1EAC" w:rsidP="00907449">
      <w:pPr>
        <w:rPr>
          <w:color w:val="FF0000"/>
        </w:rPr>
      </w:pPr>
      <w:r>
        <w:rPr>
          <w:rFonts w:hint="eastAsia"/>
          <w:color w:val="FF0000"/>
        </w:rPr>
        <w:t>心里天真的责任感。</w:t>
      </w:r>
    </w:p>
    <w:p w:rsidR="009C1EAC" w:rsidRDefault="009C1EAC" w:rsidP="00907449">
      <w:pPr>
        <w:rPr>
          <w:color w:val="FF0000"/>
        </w:rPr>
      </w:pPr>
      <w:r>
        <w:rPr>
          <w:rFonts w:hint="eastAsia"/>
          <w:color w:val="FF0000"/>
        </w:rPr>
        <w:t>甩掉脑海里（）的想象，青子向着通道跑去。</w:t>
      </w:r>
    </w:p>
    <w:p w:rsidR="009C1EAC" w:rsidRDefault="009C1EAC" w:rsidP="00907449">
      <w:pPr>
        <w:rPr>
          <w:color w:val="FF0000"/>
        </w:rPr>
      </w:pPr>
      <w:r>
        <w:rPr>
          <w:rFonts w:hint="eastAsia"/>
          <w:color w:val="FF0000"/>
        </w:rPr>
        <w:t>“……话说在前头，可没有多余的时间来会合。</w:t>
      </w:r>
    </w:p>
    <w:p w:rsidR="009C1EAC" w:rsidRDefault="009C1EAC" w:rsidP="00907449">
      <w:pPr>
        <w:rPr>
          <w:color w:val="FF0000"/>
        </w:rPr>
      </w:pPr>
      <w:r>
        <w:rPr>
          <w:rFonts w:hint="eastAsia"/>
          <w:color w:val="FF0000"/>
        </w:rPr>
        <w:t>这不是什么高级的作战。彼此，完成了自己的任务就赶快跑向出口。”</w:t>
      </w:r>
    </w:p>
    <w:p w:rsidR="009C1EAC" w:rsidRDefault="009C1EAC" w:rsidP="00907449">
      <w:pPr>
        <w:rPr>
          <w:color w:val="FF0000"/>
        </w:rPr>
      </w:pPr>
      <w:r>
        <w:rPr>
          <w:rFonts w:hint="eastAsia"/>
          <w:color w:val="FF0000"/>
        </w:rPr>
        <w:t>这句话是仅仅五分钟之前说的。</w:t>
      </w:r>
    </w:p>
    <w:p w:rsidR="009C1EAC" w:rsidRDefault="009C1EAC" w:rsidP="00907449">
      <w:pPr>
        <w:rPr>
          <w:color w:val="FF0000"/>
        </w:rPr>
      </w:pPr>
      <w:r>
        <w:rPr>
          <w:rFonts w:hint="eastAsia"/>
          <w:color w:val="FF0000"/>
        </w:rPr>
        <w:t>他则带着稍许不安点着头。那副表情</w:t>
      </w:r>
      <w:r>
        <w:rPr>
          <w:color w:val="FF0000"/>
        </w:rPr>
        <w:t>——</w:t>
      </w:r>
      <w:r>
        <w:rPr>
          <w:rFonts w:hint="eastAsia"/>
          <w:color w:val="FF0000"/>
        </w:rPr>
        <w:t>不知道该怎样面对。</w:t>
      </w:r>
    </w:p>
    <w:p w:rsidR="009C1EAC" w:rsidRDefault="009C1EAC" w:rsidP="00907449">
      <w:pPr>
        <w:rPr>
          <w:color w:val="FF0000"/>
        </w:rPr>
      </w:pPr>
      <w:r>
        <w:rPr>
          <w:rFonts w:hint="eastAsia"/>
          <w:color w:val="FF0000"/>
        </w:rPr>
        <w:t>“切，我这是怎么了，现在只想着快点跑就对了……”</w:t>
      </w:r>
    </w:p>
    <w:p w:rsidR="009C1EAC" w:rsidRDefault="009C1EAC" w:rsidP="00907449">
      <w:pPr>
        <w:rPr>
          <w:color w:val="FF0000"/>
        </w:rPr>
      </w:pPr>
      <w:r>
        <w:rPr>
          <w:rFonts w:hint="eastAsia"/>
          <w:color w:val="FF0000"/>
        </w:rPr>
        <w:t>这个道路也不安全。</w:t>
      </w:r>
    </w:p>
    <w:p w:rsidR="009C1EAC" w:rsidRDefault="009C1EAC" w:rsidP="00907449">
      <w:pPr>
        <w:rPr>
          <w:color w:val="FF0000"/>
        </w:rPr>
      </w:pPr>
      <w:r>
        <w:rPr>
          <w:rFonts w:hint="eastAsia"/>
          <w:color w:val="FF0000"/>
        </w:rPr>
        <w:t>背后已经开始向着迷宫那边崩塌了。而且，现在连回头的时间都没有。</w:t>
      </w:r>
    </w:p>
    <w:p w:rsidR="009C1EAC" w:rsidRDefault="009C1EAC" w:rsidP="00907449">
      <w:pPr>
        <w:rPr>
          <w:color w:val="FF0000"/>
        </w:rPr>
      </w:pPr>
      <w:r>
        <w:rPr>
          <w:rFonts w:hint="eastAsia"/>
          <w:color w:val="FF0000"/>
        </w:rPr>
        <w:t>建筑物的强度已经快到极限了，自己的运气肯定也快用完了。</w:t>
      </w:r>
    </w:p>
    <w:p w:rsidR="009C1EAC" w:rsidRDefault="009C1EAC" w:rsidP="00907449">
      <w:pPr>
        <w:rPr>
          <w:color w:val="FF0000"/>
        </w:rPr>
      </w:pPr>
      <w:r>
        <w:rPr>
          <w:rFonts w:hint="eastAsia"/>
          <w:color w:val="FF0000"/>
        </w:rPr>
        <w:t>到现在了还没有什么伤势已经是破格的幸运补正了，到现在已经一根稻草都背不了了。</w:t>
      </w:r>
    </w:p>
    <w:p w:rsidR="009C1EAC" w:rsidRDefault="009C1EAC" w:rsidP="00907449">
      <w:pPr>
        <w:rPr>
          <w:color w:val="FF0000"/>
        </w:rPr>
      </w:pPr>
      <w:r>
        <w:rPr>
          <w:rFonts w:hint="eastAsia"/>
          <w:color w:val="FF0000"/>
        </w:rPr>
        <w:t>身上的挫伤，晕眩，扭伤，到了这种程度已经和死亡联系到一起了，只要从背后往肩膀上拍一下就</w:t>
      </w:r>
      <w:r>
        <w:rPr>
          <w:color w:val="FF0000"/>
        </w:rPr>
        <w:t>GameOver</w:t>
      </w:r>
      <w:r>
        <w:rPr>
          <w:rFonts w:hint="eastAsia"/>
          <w:color w:val="FF0000"/>
        </w:rPr>
        <w:t>了。</w:t>
      </w:r>
    </w:p>
    <w:p w:rsidR="009C1EAC" w:rsidRDefault="009C1EAC" w:rsidP="00907449">
      <w:pPr>
        <w:rPr>
          <w:color w:val="FF0000"/>
        </w:rPr>
      </w:pPr>
      <w:r>
        <w:rPr>
          <w:color w:val="FF0000"/>
        </w:rPr>
        <w:t>——</w:t>
      </w:r>
      <w:r>
        <w:rPr>
          <w:rFonts w:hint="eastAsia"/>
          <w:color w:val="FF0000"/>
        </w:rPr>
        <w:t>可是，</w:t>
      </w:r>
    </w:p>
    <w:p w:rsidR="009C1EAC" w:rsidRDefault="009C1EAC" w:rsidP="00907449">
      <w:pPr>
        <w:rPr>
          <w:color w:val="FF0000"/>
        </w:rPr>
      </w:pPr>
      <w:r>
        <w:rPr>
          <w:rFonts w:hint="eastAsia"/>
          <w:color w:val="FF0000"/>
        </w:rPr>
        <w:t>【</w:t>
      </w:r>
      <w:r>
        <w:rPr>
          <w:color w:val="FF0000"/>
        </w:rPr>
        <w:t>——</w:t>
      </w:r>
      <w:r>
        <w:rPr>
          <w:rFonts w:hint="eastAsia"/>
          <w:color w:val="FF0000"/>
        </w:rPr>
        <w:t>啊</w:t>
      </w:r>
      <w:r>
        <w:rPr>
          <w:color w:val="FF0000"/>
        </w:rPr>
        <w:t>—</w:t>
      </w:r>
      <w:r>
        <w:rPr>
          <w:rFonts w:hint="eastAsia"/>
          <w:color w:val="FF0000"/>
        </w:rPr>
        <w:t>】</w:t>
      </w:r>
    </w:p>
    <w:p w:rsidR="009C1EAC" w:rsidRDefault="009C1EAC" w:rsidP="00907449">
      <w:pPr>
        <w:rPr>
          <w:color w:val="FF0000"/>
        </w:rPr>
      </w:pPr>
      <w:r>
        <w:rPr>
          <w:rFonts w:hint="eastAsia"/>
          <w:color w:val="FF0000"/>
        </w:rPr>
        <w:t>……她的瞳孔放大了。</w:t>
      </w:r>
    </w:p>
    <w:p w:rsidR="009C1EAC" w:rsidRDefault="009C1EAC" w:rsidP="00907449">
      <w:pPr>
        <w:rPr>
          <w:color w:val="FF0000"/>
        </w:rPr>
      </w:pPr>
      <w:r>
        <w:rPr>
          <w:rFonts w:hint="eastAsia"/>
          <w:color w:val="FF0000"/>
        </w:rPr>
        <w:t>透过落向地面的镜子碎片，苍崎青子看到了顺着通道爬过来的“死”。</w:t>
      </w:r>
    </w:p>
    <w:p w:rsidR="009C1EAC" w:rsidRDefault="009C1EAC" w:rsidP="00907449">
      <w:pPr>
        <w:rPr>
          <w:color w:val="FF0000"/>
        </w:rPr>
      </w:pPr>
      <w:r>
        <w:rPr>
          <w:rFonts w:hint="eastAsia"/>
          <w:color w:val="FF0000"/>
        </w:rPr>
        <w:t>她又从地狱里爬了出来。还能活动，还能诅咒，</w:t>
      </w:r>
    </w:p>
    <w:p w:rsidR="009C1EAC" w:rsidRDefault="009C1EAC" w:rsidP="00907449">
      <w:pPr>
        <w:rPr>
          <w:color w:val="FF0000"/>
        </w:rPr>
      </w:pPr>
      <w:r>
        <w:rPr>
          <w:rFonts w:hint="eastAsia"/>
          <w:color w:val="FF0000"/>
        </w:rPr>
        <w:t>和青子一样爬上了楼梯，用和青子同样的眼睛，看着孤立无援的青子。</w:t>
      </w:r>
    </w:p>
    <w:p w:rsidR="009C1EAC" w:rsidRDefault="009C1EAC" w:rsidP="00907449">
      <w:pPr>
        <w:rPr>
          <w:color w:val="FF0000"/>
        </w:rPr>
      </w:pPr>
      <w:r>
        <w:rPr>
          <w:rFonts w:hint="eastAsia"/>
          <w:color w:val="FF0000"/>
        </w:rPr>
        <w:t>人偶的手臂飞了出来。</w:t>
      </w:r>
    </w:p>
    <w:p w:rsidR="009C1EAC" w:rsidRDefault="009C1EAC" w:rsidP="00907449">
      <w:pPr>
        <w:rPr>
          <w:color w:val="FF0000"/>
        </w:rPr>
      </w:pPr>
      <w:r>
        <w:rPr>
          <w:rFonts w:hint="eastAsia"/>
          <w:color w:val="FF0000"/>
        </w:rPr>
        <w:t>青子并没有回头，而是通过镜子的反射看着对方的动作。</w:t>
      </w:r>
    </w:p>
    <w:p w:rsidR="009C1EAC" w:rsidRDefault="009C1EAC" w:rsidP="00907449">
      <w:pPr>
        <w:rPr>
          <w:color w:val="FF0000"/>
        </w:rPr>
      </w:pPr>
    </w:p>
    <w:p w:rsidR="009C1EAC" w:rsidRDefault="009C1EAC" w:rsidP="00FF669F">
      <w:pPr>
        <w:jc w:val="center"/>
        <w:rPr>
          <w:color w:val="FF0000"/>
        </w:rPr>
      </w:pPr>
      <w:r>
        <w:rPr>
          <w:rFonts w:hint="eastAsia"/>
          <w:color w:val="FF0000"/>
        </w:rPr>
        <w:t>“</w:t>
      </w:r>
      <w:r>
        <w:rPr>
          <w:color w:val="FF0000"/>
        </w:rPr>
        <w:t>Iis salvatio Iis salvatio Iis salvatio Iis salvatio</w:t>
      </w:r>
      <w:r>
        <w:rPr>
          <w:rFonts w:hint="eastAsia"/>
          <w:color w:val="FF0000"/>
        </w:rPr>
        <w:t>”</w:t>
      </w:r>
    </w:p>
    <w:p w:rsidR="009C1EAC" w:rsidRDefault="009C1EAC" w:rsidP="00FF669F">
      <w:pPr>
        <w:rPr>
          <w:color w:val="FF0000"/>
        </w:rPr>
      </w:pPr>
      <w:r>
        <w:rPr>
          <w:rFonts w:hint="eastAsia"/>
          <w:color w:val="FF0000"/>
        </w:rPr>
        <w:t>伸长，伸长，伸长。</w:t>
      </w:r>
    </w:p>
    <w:p w:rsidR="009C1EAC" w:rsidRDefault="009C1EAC" w:rsidP="00FF669F">
      <w:pPr>
        <w:rPr>
          <w:color w:val="FF0000"/>
        </w:rPr>
      </w:pPr>
      <w:r>
        <w:rPr>
          <w:rFonts w:hint="eastAsia"/>
          <w:color w:val="FF0000"/>
        </w:rPr>
        <w:t>这次躲不开了，没法躲了。</w:t>
      </w:r>
    </w:p>
    <w:p w:rsidR="009C1EAC" w:rsidRDefault="009C1EAC" w:rsidP="00FF669F">
      <w:pPr>
        <w:rPr>
          <w:color w:val="FF0000"/>
        </w:rPr>
      </w:pPr>
      <w:r>
        <w:rPr>
          <w:rFonts w:hint="eastAsia"/>
          <w:color w:val="FF0000"/>
        </w:rPr>
        <w:t>长着同样脸庞的人偶还在继续咏唱。</w:t>
      </w:r>
    </w:p>
    <w:p w:rsidR="009C1EAC" w:rsidRDefault="009C1EAC" w:rsidP="00FF669F">
      <w:pPr>
        <w:rPr>
          <w:color w:val="FF0000"/>
        </w:rPr>
      </w:pPr>
      <w:r>
        <w:rPr>
          <w:rFonts w:hint="eastAsia"/>
          <w:color w:val="FF0000"/>
        </w:rPr>
        <w:t>“我们都是罪人</w:t>
      </w:r>
      <w:r w:rsidRPr="009B38BC">
        <w:rPr>
          <w:rFonts w:hint="eastAsia"/>
          <w:color w:val="FF0000"/>
        </w:rPr>
        <w:t>，</w:t>
      </w:r>
    </w:p>
    <w:p w:rsidR="009C1EAC" w:rsidRDefault="009C1EAC" w:rsidP="00FF669F">
      <w:pPr>
        <w:rPr>
          <w:color w:val="FF0000"/>
        </w:rPr>
      </w:pPr>
      <w:r w:rsidRPr="009B38BC">
        <w:rPr>
          <w:rFonts w:hint="eastAsia"/>
          <w:color w:val="FF0000"/>
        </w:rPr>
        <w:t>逝去如淤泥，</w:t>
      </w:r>
    </w:p>
    <w:p w:rsidR="009C1EAC" w:rsidRDefault="009C1EAC" w:rsidP="00FF669F">
      <w:pPr>
        <w:rPr>
          <w:color w:val="FF0000"/>
        </w:rPr>
      </w:pPr>
      <w:r w:rsidRPr="009B38BC">
        <w:rPr>
          <w:rFonts w:hint="eastAsia"/>
          <w:color w:val="FF0000"/>
        </w:rPr>
        <w:t>言语似尘土</w:t>
      </w:r>
      <w:r>
        <w:rPr>
          <w:rFonts w:hint="eastAsia"/>
          <w:color w:val="FF0000"/>
        </w:rPr>
        <w:t>，</w:t>
      </w:r>
    </w:p>
    <w:p w:rsidR="009C1EAC" w:rsidRDefault="009C1EAC" w:rsidP="00FF669F">
      <w:pPr>
        <w:rPr>
          <w:color w:val="FF0000"/>
        </w:rPr>
      </w:pPr>
      <w:r>
        <w:rPr>
          <w:rFonts w:hint="eastAsia"/>
          <w:color w:val="FF0000"/>
        </w:rPr>
        <w:t>剜出心脏丢弃它。”</w:t>
      </w:r>
    </w:p>
    <w:p w:rsidR="009C1EAC" w:rsidRDefault="009C1EAC" w:rsidP="009B38BC">
      <w:pPr>
        <w:jc w:val="center"/>
        <w:rPr>
          <w:color w:val="FF0000"/>
        </w:rPr>
      </w:pPr>
      <w:r>
        <w:rPr>
          <w:rFonts w:hint="eastAsia"/>
          <w:color w:val="FF0000"/>
        </w:rPr>
        <w:t>“【你给我，去死吧】”</w:t>
      </w:r>
    </w:p>
    <w:p w:rsidR="009C1EAC" w:rsidRDefault="009C1EAC" w:rsidP="009B38BC">
      <w:pPr>
        <w:rPr>
          <w:color w:val="FF0000"/>
        </w:rPr>
      </w:pPr>
      <w:r>
        <w:rPr>
          <w:rFonts w:hint="eastAsia"/>
          <w:color w:val="FF0000"/>
        </w:rPr>
        <w:t>【</w:t>
      </w:r>
      <w:r>
        <w:rPr>
          <w:color w:val="FF0000"/>
        </w:rPr>
        <w:t>——</w:t>
      </w:r>
      <w:r>
        <w:rPr>
          <w:rFonts w:hint="eastAsia"/>
          <w:color w:val="FF0000"/>
        </w:rPr>
        <w:t>，什。】</w:t>
      </w:r>
    </w:p>
    <w:p w:rsidR="009C1EAC" w:rsidRDefault="009C1EAC" w:rsidP="009B38BC">
      <w:pPr>
        <w:rPr>
          <w:color w:val="FF0000"/>
        </w:rPr>
      </w:pPr>
      <w:r>
        <w:rPr>
          <w:rFonts w:hint="eastAsia"/>
          <w:color w:val="FF0000"/>
        </w:rPr>
        <w:t>瞬间，青子怀疑起自己的眼睛来。</w:t>
      </w:r>
    </w:p>
    <w:p w:rsidR="009C1EAC" w:rsidRDefault="009C1EAC" w:rsidP="009B38BC">
      <w:pPr>
        <w:rPr>
          <w:color w:val="FF0000"/>
        </w:rPr>
      </w:pPr>
      <w:r>
        <w:rPr>
          <w:rFonts w:hint="eastAsia"/>
          <w:color w:val="FF0000"/>
        </w:rPr>
        <w:t>最后看到了不得了的景象。</w:t>
      </w:r>
    </w:p>
    <w:p w:rsidR="009C1EAC" w:rsidRDefault="009C1EAC" w:rsidP="009B38BC">
      <w:pPr>
        <w:rPr>
          <w:color w:val="FF0000"/>
        </w:rPr>
      </w:pPr>
      <w:r>
        <w:rPr>
          <w:rFonts w:hint="eastAsia"/>
          <w:color w:val="FF0000"/>
        </w:rPr>
        <w:t>【吵死了，混蛋。】</w:t>
      </w:r>
    </w:p>
    <w:p w:rsidR="009C1EAC" w:rsidRDefault="009C1EAC" w:rsidP="009B38BC">
      <w:pPr>
        <w:rPr>
          <w:color w:val="FF0000"/>
        </w:rPr>
      </w:pPr>
      <w:r>
        <w:rPr>
          <w:rFonts w:hint="eastAsia"/>
          <w:color w:val="FF0000"/>
        </w:rPr>
        <w:t>他板着一张脸，不知道从大厅的哪里窜了出来，把人偶伸出来的手臂破坏了。</w:t>
      </w:r>
    </w:p>
    <w:p w:rsidR="009C1EAC" w:rsidRDefault="009C1EAC" w:rsidP="009B38BC">
      <w:pPr>
        <w:rPr>
          <w:color w:val="FF0000"/>
        </w:rPr>
      </w:pPr>
      <w:r>
        <w:rPr>
          <w:rFonts w:hint="eastAsia"/>
          <w:color w:val="FF0000"/>
        </w:rPr>
        <w:t>愤怒的表情和他真是不相衬。手里拿着作为武器的灭火器。肯定是之前想找什么东西当做武器，从迷宫里面拿的。</w:t>
      </w:r>
    </w:p>
    <w:p w:rsidR="009C1EAC" w:rsidRDefault="009C1EAC" w:rsidP="009B38BC">
      <w:pPr>
        <w:rPr>
          <w:color w:val="FF0000"/>
        </w:rPr>
      </w:pPr>
      <w:r>
        <w:rPr>
          <w:rFonts w:hint="eastAsia"/>
          <w:color w:val="FF0000"/>
        </w:rPr>
        <w:t>……不，比起这些。</w:t>
      </w:r>
    </w:p>
    <w:p w:rsidR="009C1EAC" w:rsidRDefault="009C1EAC" w:rsidP="009B38BC">
      <w:pPr>
        <w:rPr>
          <w:color w:val="FF0000"/>
        </w:rPr>
      </w:pPr>
      <w:r>
        <w:rPr>
          <w:rFonts w:hint="eastAsia"/>
          <w:color w:val="FF0000"/>
        </w:rPr>
        <w:t>虽然之前没有想到过，他还在大厅里面难道是为了这个理由？</w:t>
      </w:r>
    </w:p>
    <w:p w:rsidR="009C1EAC" w:rsidRDefault="009C1EAC" w:rsidP="009B38BC">
      <w:pPr>
        <w:rPr>
          <w:color w:val="FF0000"/>
        </w:rPr>
      </w:pPr>
      <w:r>
        <w:rPr>
          <w:rFonts w:hint="eastAsia"/>
          <w:color w:val="FF0000"/>
        </w:rPr>
        <w:t>【静希</w:t>
      </w:r>
      <w:r>
        <w:rPr>
          <w:color w:val="FF0000"/>
        </w:rPr>
        <w:t>——</w:t>
      </w:r>
      <w:r>
        <w:rPr>
          <w:rFonts w:hint="eastAsia"/>
          <w:color w:val="FF0000"/>
        </w:rPr>
        <w:t>！】</w:t>
      </w:r>
    </w:p>
    <w:p w:rsidR="009C1EAC" w:rsidRDefault="009C1EAC" w:rsidP="009B38BC">
      <w:pPr>
        <w:rPr>
          <w:color w:val="FF0000"/>
        </w:rPr>
      </w:pPr>
      <w:r>
        <w:rPr>
          <w:rFonts w:hint="eastAsia"/>
          <w:color w:val="FF0000"/>
        </w:rPr>
        <w:t>青子停下了之前发誓绝对不会停下的脚步，忘我的伸出手。</w:t>
      </w:r>
    </w:p>
    <w:p w:rsidR="009C1EAC" w:rsidRDefault="009C1EAC" w:rsidP="009B38BC">
      <w:pPr>
        <w:rPr>
          <w:color w:val="FF0000"/>
        </w:rPr>
      </w:pPr>
      <w:r>
        <w:rPr>
          <w:rFonts w:hint="eastAsia"/>
          <w:color w:val="FF0000"/>
        </w:rPr>
        <w:t>【那家伙放着不管就行了，快点。】</w:t>
      </w:r>
    </w:p>
    <w:p w:rsidR="009C1EAC" w:rsidRDefault="009C1EAC" w:rsidP="009B38BC">
      <w:pPr>
        <w:rPr>
          <w:color w:val="FF0000"/>
        </w:rPr>
      </w:pPr>
      <w:r>
        <w:rPr>
          <w:rFonts w:hint="eastAsia"/>
          <w:color w:val="FF0000"/>
        </w:rPr>
        <w:t>草十郎赶快扔掉灭火器跟着跑起来。</w:t>
      </w:r>
    </w:p>
    <w:p w:rsidR="009C1EAC" w:rsidRDefault="009C1EAC" w:rsidP="009B38BC">
      <w:pPr>
        <w:rPr>
          <w:color w:val="FF0000"/>
        </w:rPr>
      </w:pPr>
      <w:r>
        <w:rPr>
          <w:rFonts w:hint="eastAsia"/>
          <w:color w:val="FF0000"/>
        </w:rPr>
        <w:t>破坏掉堵塞土堆的道标</w:t>
      </w:r>
    </w:p>
    <w:p w:rsidR="009C1EAC" w:rsidRDefault="009C1EAC" w:rsidP="009B38BC">
      <w:pPr>
        <w:rPr>
          <w:color w:val="FF0000"/>
        </w:rPr>
      </w:pPr>
      <w:r>
        <w:rPr>
          <w:rFonts w:hint="eastAsia"/>
          <w:color w:val="FF0000"/>
        </w:rPr>
        <w:t>砂石无法阻挡的先行者的背影。</w:t>
      </w:r>
    </w:p>
    <w:p w:rsidR="009C1EAC" w:rsidRDefault="009C1EAC" w:rsidP="009B38BC">
      <w:pPr>
        <w:rPr>
          <w:color w:val="FF0000"/>
        </w:rPr>
      </w:pPr>
      <w:r>
        <w:rPr>
          <w:rFonts w:hint="eastAsia"/>
          <w:color w:val="FF0000"/>
        </w:rPr>
        <w:t>在崩落的通道里全力奔跑的身姿。</w:t>
      </w:r>
    </w:p>
    <w:p w:rsidR="009C1EAC" w:rsidRDefault="009C1EAC" w:rsidP="009B38BC">
      <w:pPr>
        <w:rPr>
          <w:color w:val="FF0000"/>
        </w:rPr>
      </w:pPr>
      <w:r>
        <w:rPr>
          <w:rFonts w:hint="eastAsia"/>
          <w:color w:val="FF0000"/>
        </w:rPr>
        <w:t>……镜子屋弥留之际的悲鸣。</w:t>
      </w:r>
    </w:p>
    <w:p w:rsidR="009C1EAC" w:rsidRDefault="009C1EAC" w:rsidP="009B38BC">
      <w:pPr>
        <w:rPr>
          <w:color w:val="FF0000"/>
        </w:rPr>
      </w:pPr>
      <w:r>
        <w:rPr>
          <w:rFonts w:hint="eastAsia"/>
          <w:color w:val="FF0000"/>
        </w:rPr>
        <w:t>到处都是轰鸣声和粉尘，</w:t>
      </w:r>
      <w:r>
        <w:rPr>
          <w:color w:val="FF0000"/>
        </w:rPr>
        <w:t>KistyLand</w:t>
      </w:r>
      <w:r>
        <w:rPr>
          <w:rFonts w:hint="eastAsia"/>
          <w:color w:val="FF0000"/>
        </w:rPr>
        <w:t>的标志性建筑，皇者之城，就这样缓缓落下了帷幕。</w:t>
      </w:r>
    </w:p>
    <w:p w:rsidR="009C1EAC" w:rsidRDefault="009C1EAC" w:rsidP="009B38BC">
      <w:pPr>
        <w:rPr>
          <w:color w:val="FF0000"/>
        </w:rPr>
      </w:pPr>
      <w:r>
        <w:rPr>
          <w:rFonts w:hint="eastAsia"/>
          <w:color w:val="FF0000"/>
        </w:rPr>
        <w:t>堵上生死的决斗也结束了。</w:t>
      </w:r>
    </w:p>
    <w:p w:rsidR="009C1EAC" w:rsidRDefault="009C1EAC" w:rsidP="009B38BC">
      <w:pPr>
        <w:rPr>
          <w:color w:val="FF0000"/>
        </w:rPr>
      </w:pPr>
      <w:r>
        <w:rPr>
          <w:rFonts w:hint="eastAsia"/>
          <w:color w:val="FF0000"/>
        </w:rPr>
        <w:t>也许是情感，也许是命运，两个人被什么东西在一瞬间连系在了一起。疲劳的身体被萌发出来的奇妙连带感包围了。</w:t>
      </w:r>
    </w:p>
    <w:p w:rsidR="009C1EAC" w:rsidRDefault="009C1EAC" w:rsidP="009B38BC">
      <w:pPr>
        <w:rPr>
          <w:color w:val="FF0000"/>
        </w:rPr>
      </w:pPr>
      <w:r>
        <w:rPr>
          <w:rFonts w:hint="eastAsia"/>
          <w:color w:val="FF0000"/>
        </w:rPr>
        <w:t>……耳鸣也消退了。</w:t>
      </w:r>
    </w:p>
    <w:p w:rsidR="009C1EAC" w:rsidRDefault="009C1EAC" w:rsidP="009B38BC">
      <w:pPr>
        <w:rPr>
          <w:color w:val="FF0000"/>
        </w:rPr>
      </w:pPr>
      <w:r>
        <w:rPr>
          <w:rFonts w:hint="eastAsia"/>
          <w:color w:val="FF0000"/>
        </w:rPr>
        <w:t>闹出了这么大的动静，这奢华的游乐园也失去了色彩。</w:t>
      </w:r>
    </w:p>
    <w:p w:rsidR="009C1EAC" w:rsidRDefault="009C1EAC" w:rsidP="009B38BC">
      <w:pPr>
        <w:rPr>
          <w:color w:val="FF0000"/>
        </w:rPr>
      </w:pPr>
      <w:r>
        <w:rPr>
          <w:rFonts w:hint="eastAsia"/>
          <w:color w:val="FF0000"/>
        </w:rPr>
        <w:t>似乎还能听到崩塌的回响透过废墟渗透出来。青子对着身旁的说：</w:t>
      </w:r>
    </w:p>
    <w:p w:rsidR="009C1EAC" w:rsidRDefault="009C1EAC" w:rsidP="009B38BC">
      <w:pPr>
        <w:rPr>
          <w:color w:val="FF0000"/>
        </w:rPr>
      </w:pPr>
      <w:r>
        <w:rPr>
          <w:rFonts w:hint="eastAsia"/>
          <w:color w:val="FF0000"/>
        </w:rPr>
        <w:t>【…………喂，还活着吗？】</w:t>
      </w:r>
    </w:p>
    <w:p w:rsidR="009C1EAC" w:rsidRDefault="009C1EAC" w:rsidP="009B38BC">
      <w:pPr>
        <w:rPr>
          <w:color w:val="FF0000"/>
        </w:rPr>
      </w:pPr>
      <w:r>
        <w:rPr>
          <w:rFonts w:hint="eastAsia"/>
          <w:color w:val="FF0000"/>
        </w:rPr>
        <w:t>【嗯。】</w:t>
      </w:r>
    </w:p>
    <w:p w:rsidR="009C1EAC" w:rsidRDefault="009C1EAC" w:rsidP="009B38BC">
      <w:pPr>
        <w:rPr>
          <w:color w:val="FF0000"/>
        </w:rPr>
      </w:pPr>
      <w:r>
        <w:rPr>
          <w:rFonts w:hint="eastAsia"/>
          <w:color w:val="FF0000"/>
        </w:rPr>
        <w:t>【切。】</w:t>
      </w:r>
    </w:p>
    <w:p w:rsidR="009C1EAC" w:rsidRDefault="009C1EAC" w:rsidP="009B38BC">
      <w:pPr>
        <w:rPr>
          <w:color w:val="FF0000"/>
        </w:rPr>
      </w:pPr>
      <w:r>
        <w:rPr>
          <w:rFonts w:hint="eastAsia"/>
          <w:color w:val="FF0000"/>
        </w:rPr>
        <w:t>很可爱的咂了一下舌。真实的想法却不是这样。</w:t>
      </w:r>
    </w:p>
    <w:p w:rsidR="009C1EAC" w:rsidRDefault="009C1EAC" w:rsidP="009B38BC">
      <w:pPr>
        <w:rPr>
          <w:color w:val="FF0000"/>
        </w:rPr>
      </w:pPr>
      <w:r>
        <w:rPr>
          <w:rFonts w:hint="eastAsia"/>
          <w:color w:val="FF0000"/>
        </w:rPr>
        <w:t>【……苍崎，那家伙，怎么样了？】</w:t>
      </w:r>
    </w:p>
    <w:p w:rsidR="009C1EAC" w:rsidRDefault="009C1EAC" w:rsidP="009B38BC">
      <w:pPr>
        <w:rPr>
          <w:color w:val="FF0000"/>
        </w:rPr>
      </w:pPr>
      <w:r>
        <w:rPr>
          <w:rFonts w:hint="eastAsia"/>
          <w:color w:val="FF0000"/>
        </w:rPr>
        <w:t>【就和看到的一样，现在变成了乱起八糟的尸体了吧。】</w:t>
      </w:r>
    </w:p>
    <w:p w:rsidR="009C1EAC" w:rsidRDefault="009C1EAC" w:rsidP="009B38BC">
      <w:pPr>
        <w:rPr>
          <w:color w:val="FF0000"/>
        </w:rPr>
      </w:pPr>
      <w:r>
        <w:rPr>
          <w:rFonts w:hint="eastAsia"/>
          <w:color w:val="FF0000"/>
        </w:rPr>
        <w:t>【</w:t>
      </w:r>
      <w:r>
        <w:rPr>
          <w:color w:val="FF0000"/>
        </w:rPr>
        <w:t>——</w:t>
      </w:r>
      <w:r>
        <w:rPr>
          <w:rFonts w:hint="eastAsia"/>
          <w:color w:val="FF0000"/>
        </w:rPr>
        <w:t>】</w:t>
      </w:r>
    </w:p>
    <w:p w:rsidR="009C1EAC" w:rsidRDefault="009C1EAC" w:rsidP="009B38BC">
      <w:pPr>
        <w:rPr>
          <w:color w:val="FF0000"/>
        </w:rPr>
      </w:pPr>
      <w:r>
        <w:rPr>
          <w:rFonts w:hint="eastAsia"/>
          <w:color w:val="FF0000"/>
        </w:rPr>
        <w:t>面对青子的没心没肺的回答，草十郎叹了一口气，说：“那就好，不这样的话。”</w:t>
      </w:r>
    </w:p>
    <w:p w:rsidR="009C1EAC" w:rsidRDefault="009C1EAC" w:rsidP="009B38BC">
      <w:pPr>
        <w:rPr>
          <w:color w:val="FF0000"/>
        </w:rPr>
      </w:pPr>
      <w:r>
        <w:rPr>
          <w:rFonts w:hint="eastAsia"/>
          <w:color w:val="FF0000"/>
        </w:rPr>
        <w:t>【但是，要担心那个人偶不如先关心下你自己吧，静希？】</w:t>
      </w:r>
    </w:p>
    <w:p w:rsidR="009C1EAC" w:rsidRDefault="009C1EAC" w:rsidP="009B38BC">
      <w:pPr>
        <w:rPr>
          <w:color w:val="FF0000"/>
        </w:rPr>
      </w:pPr>
      <w:r>
        <w:rPr>
          <w:rFonts w:hint="eastAsia"/>
          <w:color w:val="FF0000"/>
        </w:rPr>
        <w:t>草十郎的灾难，眼下还要继续下去了。</w:t>
      </w:r>
    </w:p>
    <w:p w:rsidR="009C1EAC" w:rsidRDefault="009C1EAC" w:rsidP="009B38BC">
      <w:pPr>
        <w:rPr>
          <w:color w:val="FF0000"/>
        </w:rPr>
      </w:pPr>
      <w:r>
        <w:rPr>
          <w:rFonts w:hint="eastAsia"/>
          <w:color w:val="FF0000"/>
        </w:rPr>
        <w:t>【……苍崎，你小时候是不是很爱欺负人？】</w:t>
      </w:r>
    </w:p>
    <w:p w:rsidR="009C1EAC" w:rsidRDefault="009C1EAC" w:rsidP="009B38BC">
      <w:pPr>
        <w:rPr>
          <w:color w:val="FF0000"/>
        </w:rPr>
      </w:pPr>
      <w:r>
        <w:rPr>
          <w:rFonts w:hint="eastAsia"/>
          <w:color w:val="FF0000"/>
        </w:rPr>
        <w:t>【没有施虐的兴趣这一点我是很有自信的，但是，你明白你现在的立场吗？】</w:t>
      </w:r>
    </w:p>
    <w:p w:rsidR="009C1EAC" w:rsidRDefault="009C1EAC" w:rsidP="009B38BC">
      <w:pPr>
        <w:rPr>
          <w:color w:val="FF0000"/>
        </w:rPr>
      </w:pPr>
      <w:r>
        <w:rPr>
          <w:rFonts w:hint="eastAsia"/>
          <w:color w:val="FF0000"/>
        </w:rPr>
        <w:t>青子站起身来，露出一副甜美的微笑。</w:t>
      </w:r>
    </w:p>
    <w:p w:rsidR="009C1EAC" w:rsidRDefault="009C1EAC" w:rsidP="009B38BC">
      <w:pPr>
        <w:rPr>
          <w:color w:val="FF0000"/>
        </w:rPr>
      </w:pPr>
      <w:r>
        <w:rPr>
          <w:rFonts w:hint="eastAsia"/>
          <w:color w:val="FF0000"/>
        </w:rPr>
        <w:t>语气和表情明明都很温柔，草十郎却感到一股让人寒战的冷气。</w:t>
      </w:r>
    </w:p>
    <w:p w:rsidR="009C1EAC" w:rsidRDefault="009C1EAC" w:rsidP="009B38BC">
      <w:pPr>
        <w:rPr>
          <w:color w:val="FF0000"/>
        </w:rPr>
      </w:pPr>
      <w:r>
        <w:rPr>
          <w:rFonts w:hint="eastAsia"/>
          <w:color w:val="FF0000"/>
        </w:rPr>
        <w:t>【……我没脸说这个了。】</w:t>
      </w:r>
    </w:p>
    <w:p w:rsidR="009C1EAC" w:rsidRDefault="009C1EAC" w:rsidP="009B38BC">
      <w:pPr>
        <w:rPr>
          <w:color w:val="FF0000"/>
        </w:rPr>
      </w:pPr>
      <w:r>
        <w:rPr>
          <w:rFonts w:hint="eastAsia"/>
          <w:color w:val="FF0000"/>
        </w:rPr>
        <w:t>【不能不知道哦，那个提议是有大前提的，这可是交易。结果你丢下你的任务跑掉了。】</w:t>
      </w:r>
    </w:p>
    <w:p w:rsidR="009C1EAC" w:rsidRDefault="009C1EAC" w:rsidP="009B38BC">
      <w:pPr>
        <w:rPr>
          <w:color w:val="FF0000"/>
        </w:rPr>
      </w:pPr>
      <w:r>
        <w:rPr>
          <w:rFonts w:hint="eastAsia"/>
          <w:color w:val="FF0000"/>
        </w:rPr>
        <w:t>【知道了，所以我说没脸说这个。】</w:t>
      </w:r>
    </w:p>
    <w:p w:rsidR="009C1EAC" w:rsidRDefault="009C1EAC" w:rsidP="009B38BC">
      <w:pPr>
        <w:rPr>
          <w:color w:val="FF0000"/>
        </w:rPr>
      </w:pPr>
      <w:r>
        <w:rPr>
          <w:rFonts w:hint="eastAsia"/>
          <w:color w:val="FF0000"/>
        </w:rPr>
        <w:t>草十郎羞愧的背过脸去。</w:t>
      </w:r>
    </w:p>
    <w:p w:rsidR="009C1EAC" w:rsidRDefault="009C1EAC" w:rsidP="009B38BC">
      <w:pPr>
        <w:rPr>
          <w:color w:val="FF0000"/>
        </w:rPr>
      </w:pPr>
      <w:r>
        <w:rPr>
          <w:rFonts w:hint="eastAsia"/>
          <w:color w:val="FF0000"/>
        </w:rPr>
        <w:t>咦，还和小孩子一样。</w:t>
      </w:r>
    </w:p>
    <w:p w:rsidR="009C1EAC" w:rsidRDefault="009C1EAC" w:rsidP="009B38BC">
      <w:pPr>
        <w:rPr>
          <w:color w:val="FF0000"/>
        </w:rPr>
      </w:pPr>
      <w:r>
        <w:rPr>
          <w:rFonts w:hint="eastAsia"/>
          <w:color w:val="FF0000"/>
        </w:rPr>
        <w:t>【</w:t>
      </w:r>
      <w:r>
        <w:rPr>
          <w:color w:val="FF0000"/>
        </w:rPr>
        <w:t>——</w:t>
      </w:r>
      <w:r>
        <w:rPr>
          <w:rFonts w:hint="eastAsia"/>
          <w:color w:val="FF0000"/>
        </w:rPr>
        <w:t>】</w:t>
      </w:r>
    </w:p>
    <w:p w:rsidR="009C1EAC" w:rsidRDefault="009C1EAC" w:rsidP="009B38BC">
      <w:pPr>
        <w:rPr>
          <w:color w:val="FF0000"/>
        </w:rPr>
      </w:pPr>
      <w:r>
        <w:rPr>
          <w:rFonts w:hint="eastAsia"/>
          <w:color w:val="FF0000"/>
        </w:rPr>
        <w:t>青子对着草十郎的执拗有些不知所措。</w:t>
      </w:r>
    </w:p>
    <w:p w:rsidR="009C1EAC" w:rsidRDefault="009C1EAC" w:rsidP="009B38BC">
      <w:pPr>
        <w:rPr>
          <w:color w:val="FF0000"/>
        </w:rPr>
      </w:pPr>
      <w:r>
        <w:rPr>
          <w:rFonts w:hint="eastAsia"/>
          <w:color w:val="FF0000"/>
        </w:rPr>
        <w:t>……恐怕，也有可能是。草十郎并不是对青子，而是在生自己的气。比起青子不肯放过自己，自己没有好好的完成自己的任务更让草十郎后悔。</w:t>
      </w:r>
    </w:p>
    <w:p w:rsidR="009C1EAC" w:rsidRDefault="009C1EAC" w:rsidP="009B38BC">
      <w:pPr>
        <w:rPr>
          <w:color w:val="FF0000"/>
        </w:rPr>
      </w:pPr>
      <w:r>
        <w:rPr>
          <w:rFonts w:hint="eastAsia"/>
          <w:color w:val="FF0000"/>
        </w:rPr>
        <w:t>【</w:t>
      </w:r>
      <w:r>
        <w:rPr>
          <w:color w:val="FF0000"/>
        </w:rPr>
        <w:t>——————</w:t>
      </w:r>
      <w:r>
        <w:rPr>
          <w:rFonts w:hint="eastAsia"/>
          <w:color w:val="FF0000"/>
        </w:rPr>
        <w:t>哈】</w:t>
      </w:r>
    </w:p>
    <w:p w:rsidR="009C1EAC" w:rsidRDefault="009C1EAC" w:rsidP="009B38BC">
      <w:pPr>
        <w:rPr>
          <w:color w:val="FF0000"/>
        </w:rPr>
      </w:pPr>
      <w:r>
        <w:rPr>
          <w:rFonts w:hint="eastAsia"/>
          <w:color w:val="FF0000"/>
        </w:rPr>
        <w:t>青子忍不住又叹了一口气，不知道这已经是今天的第几次。</w:t>
      </w:r>
    </w:p>
    <w:p w:rsidR="009C1EAC" w:rsidRDefault="009C1EAC" w:rsidP="009B38BC">
      <w:pPr>
        <w:rPr>
          <w:color w:val="FF0000"/>
        </w:rPr>
      </w:pPr>
      <w:r>
        <w:rPr>
          <w:rFonts w:hint="eastAsia"/>
          <w:color w:val="FF0000"/>
        </w:rPr>
        <w:t>……眼前的少年作为好人的程度还真是没边了，另外也对自己天真的认同了他这个优点感到无语。</w:t>
      </w:r>
    </w:p>
    <w:p w:rsidR="009C1EAC" w:rsidRDefault="009C1EAC" w:rsidP="009B38BC">
      <w:pPr>
        <w:rPr>
          <w:color w:val="FF0000"/>
        </w:rPr>
      </w:pPr>
      <w:r>
        <w:rPr>
          <w:rFonts w:hint="eastAsia"/>
          <w:color w:val="FF0000"/>
        </w:rPr>
        <w:t>【那做好觉悟了吗？】</w:t>
      </w:r>
    </w:p>
    <w:p w:rsidR="009C1EAC" w:rsidRDefault="009C1EAC" w:rsidP="009B38BC">
      <w:pPr>
        <w:rPr>
          <w:color w:val="FF0000"/>
        </w:rPr>
      </w:pPr>
      <w:r>
        <w:rPr>
          <w:rFonts w:hint="eastAsia"/>
          <w:color w:val="FF0000"/>
        </w:rPr>
        <w:t>【……那种觉悟做不出来的吧，但既然是约定也没办法。结果最后还是什么都没做成。】</w:t>
      </w:r>
    </w:p>
    <w:p w:rsidR="009C1EAC" w:rsidRDefault="009C1EAC" w:rsidP="002A707D">
      <w:r>
        <w:rPr>
          <w:rFonts w:hint="eastAsia"/>
        </w:rPr>
        <w:t>确实，青子期待他完成的事情，一件都没有完成。</w:t>
      </w:r>
    </w:p>
    <w:p w:rsidR="009C1EAC" w:rsidRDefault="009C1EAC" w:rsidP="002A707D">
      <w:r>
        <w:rPr>
          <w:rFonts w:hint="eastAsia"/>
        </w:rPr>
        <w:t>但是，在镜子屋崩塌的时候和青子的相互一瞥。</w:t>
      </w:r>
    </w:p>
    <w:p w:rsidR="009C1EAC" w:rsidRDefault="009C1EAC" w:rsidP="002A707D">
      <w:r>
        <w:rPr>
          <w:rFonts w:hint="eastAsia"/>
        </w:rPr>
        <w:t>当做诱饵的任务完全的失败了，按道理来说他也无可奈何。</w:t>
      </w:r>
    </w:p>
    <w:p w:rsidR="009C1EAC" w:rsidRDefault="009C1EAC" w:rsidP="002A707D">
      <w:r>
        <w:rPr>
          <w:rFonts w:hint="eastAsia"/>
        </w:rPr>
        <w:t>……专门去找灭火器作为武器。</w:t>
      </w:r>
    </w:p>
    <w:p w:rsidR="009C1EAC" w:rsidRDefault="009C1EAC" w:rsidP="002A707D">
      <w:r>
        <w:rPr>
          <w:rFonts w:hint="eastAsia"/>
        </w:rPr>
        <w:t>迷宫开始倒塌的时候，也没有一个人跑出去，而是在大厅里面停下了脚步。</w:t>
      </w:r>
    </w:p>
    <w:p w:rsidR="009C1EAC" w:rsidRDefault="009C1EAC" w:rsidP="002A707D">
      <w:r>
        <w:rPr>
          <w:rFonts w:hint="eastAsia"/>
        </w:rPr>
        <w:t>和毫不犹豫直接就向出口冲去的青子正相反，草十郎选了一条不太聪明的做法。</w:t>
      </w:r>
    </w:p>
    <w:p w:rsidR="009C1EAC" w:rsidRDefault="009C1EAC" w:rsidP="002A707D">
      <w:r>
        <w:rPr>
          <w:rFonts w:hint="eastAsia"/>
        </w:rPr>
        <w:t>“……唉，这样也好。”</w:t>
      </w:r>
    </w:p>
    <w:p w:rsidR="009C1EAC" w:rsidRDefault="009C1EAC" w:rsidP="002A707D">
      <w:r>
        <w:rPr>
          <w:rFonts w:hint="eastAsia"/>
        </w:rPr>
        <w:t>天真也好，不知变通也好，反正青子感觉到很满足。</w:t>
      </w:r>
    </w:p>
    <w:p w:rsidR="009C1EAC" w:rsidRDefault="009C1EAC" w:rsidP="002A707D">
      <w:r>
        <w:rPr>
          <w:rFonts w:hint="eastAsia"/>
        </w:rPr>
        <w:t>因为确实是被草十郎救了。</w:t>
      </w:r>
    </w:p>
    <w:p w:rsidR="009C1EAC" w:rsidRDefault="009C1EAC" w:rsidP="002A707D">
      <w:r>
        <w:rPr>
          <w:rFonts w:hint="eastAsia"/>
        </w:rPr>
        <w:t>在那种状态下还有继续等下去的勇气，就算只有一秒也是值得称赞的。青子在心底微笑了下。</w:t>
      </w:r>
    </w:p>
    <w:p w:rsidR="009C1EAC" w:rsidRDefault="009C1EAC" w:rsidP="002A707D">
      <w:r>
        <w:rPr>
          <w:rFonts w:hint="eastAsia"/>
        </w:rPr>
        <w:t>“……分配给的任务虽然没有完成，售后服务做得倒不错。这边还是要遵守约定呐。”</w:t>
      </w:r>
    </w:p>
    <w:p w:rsidR="009C1EAC" w:rsidRDefault="009C1EAC" w:rsidP="002A707D">
      <w:r>
        <w:rPr>
          <w:rFonts w:hint="eastAsia"/>
        </w:rPr>
        <w:t>暗暗点了点头，青子猛地站了起来。</w:t>
      </w:r>
    </w:p>
    <w:p w:rsidR="009C1EAC" w:rsidRDefault="009C1EAC" w:rsidP="002A707D">
      <w:r>
        <w:rPr>
          <w:rFonts w:hint="eastAsia"/>
        </w:rPr>
        <w:t>【约定的话，嘛，也不可能一直都遵守的吧。】</w:t>
      </w:r>
    </w:p>
    <w:p w:rsidR="009C1EAC" w:rsidRDefault="009C1EAC" w:rsidP="002A707D">
      <w:r>
        <w:rPr>
          <w:rFonts w:hint="eastAsia"/>
        </w:rPr>
        <w:t>【？】</w:t>
      </w:r>
    </w:p>
    <w:p w:rsidR="009C1EAC" w:rsidRDefault="009C1EAC" w:rsidP="002A707D">
      <w:r>
        <w:rPr>
          <w:rFonts w:hint="eastAsia"/>
        </w:rPr>
        <w:t>少女尽量装出无情的样子，向还躺倒在地上的少年伸出手。</w:t>
      </w:r>
    </w:p>
    <w:p w:rsidR="009C1EAC" w:rsidRDefault="009C1EAC" w:rsidP="002A707D">
      <w:r>
        <w:rPr>
          <w:rFonts w:hint="eastAsia"/>
        </w:rPr>
        <w:t>【最后不管怎么说还是帮了我一把，就给你一点特别优惠好了，今天晚上不会再对你出手了。】</w:t>
      </w:r>
    </w:p>
    <w:p w:rsidR="009C1EAC" w:rsidRDefault="009C1EAC" w:rsidP="002A707D">
      <w:r>
        <w:rPr>
          <w:rFonts w:hint="eastAsia"/>
        </w:rPr>
        <w:t>【</w:t>
      </w:r>
      <w:r>
        <w:t>————</w:t>
      </w:r>
      <w:r>
        <w:rPr>
          <w:rFonts w:hint="eastAsia"/>
        </w:rPr>
        <w:t>】</w:t>
      </w:r>
    </w:p>
    <w:p w:rsidR="009C1EAC" w:rsidRDefault="009C1EAC" w:rsidP="002A707D">
      <w:r>
        <w:rPr>
          <w:rFonts w:hint="eastAsia"/>
        </w:rPr>
        <w:t>少女不好意思起来，把脸转了过去。</w:t>
      </w:r>
    </w:p>
    <w:p w:rsidR="009C1EAC" w:rsidRDefault="009C1EAC" w:rsidP="002A707D">
      <w:r>
        <w:rPr>
          <w:rFonts w:hint="eastAsia"/>
        </w:rPr>
        <w:t>少女的侧脸和创校日以来所见到她都不一样，令人难忘。是少年来到这个町以来首次见到的，少女优美的脸庞。</w:t>
      </w:r>
    </w:p>
    <w:p w:rsidR="009C1EAC" w:rsidRDefault="009C1EAC" w:rsidP="002A707D">
      <w:r>
        <w:rPr>
          <w:rFonts w:hint="eastAsia"/>
        </w:rPr>
        <w:t>【</w:t>
      </w:r>
      <w:r>
        <w:t>————</w:t>
      </w:r>
      <w:r>
        <w:rPr>
          <w:rFonts w:hint="eastAsia"/>
        </w:rPr>
        <w:t>什么啊？】</w:t>
      </w:r>
    </w:p>
    <w:p w:rsidR="009C1EAC" w:rsidRDefault="009C1EAC" w:rsidP="002A707D">
      <w:r>
        <w:rPr>
          <w:rFonts w:hint="eastAsia"/>
        </w:rPr>
        <w:t>感觉到了草十郎的视线，青子鼓起脸颊不高兴了。</w:t>
      </w:r>
    </w:p>
    <w:p w:rsidR="009C1EAC" w:rsidRDefault="009C1EAC" w:rsidP="002A707D">
      <w:r>
        <w:rPr>
          <w:rFonts w:hint="eastAsia"/>
        </w:rPr>
        <w:t>【啊，不是，青子这么信守承诺也没什么好奇怪的嘛。】</w:t>
      </w:r>
    </w:p>
    <w:p w:rsidR="009C1EAC" w:rsidRDefault="009C1EAC" w:rsidP="002A707D">
      <w:r>
        <w:rPr>
          <w:rFonts w:hint="eastAsia"/>
        </w:rPr>
        <w:t>握住青子伸过来的手。</w:t>
      </w:r>
    </w:p>
    <w:p w:rsidR="009C1EAC" w:rsidRDefault="009C1EAC" w:rsidP="002A707D">
      <w:r>
        <w:rPr>
          <w:rFonts w:hint="eastAsia"/>
        </w:rPr>
        <w:t>青子感觉到草十郎还坐在地上，说着：“这句话轮不到你说。”一把把草十郎拉了起来。</w:t>
      </w:r>
    </w:p>
    <w:p w:rsidR="009C1EAC" w:rsidRDefault="009C1EAC" w:rsidP="002A707D">
      <w:r>
        <w:rPr>
          <w:rFonts w:hint="eastAsia"/>
        </w:rPr>
        <w:t>【对了，说是今天晚上不出手了。明天呢？】</w:t>
      </w:r>
    </w:p>
    <w:p w:rsidR="009C1EAC" w:rsidRDefault="009C1EAC" w:rsidP="002A707D">
      <w:r>
        <w:rPr>
          <w:rFonts w:hint="eastAsia"/>
        </w:rPr>
        <w:t>【谁知道呢？明天的事明天再说吧。】</w:t>
      </w:r>
    </w:p>
    <w:p w:rsidR="009C1EAC" w:rsidRDefault="009C1EAC" w:rsidP="002A707D">
      <w:r>
        <w:rPr>
          <w:rFonts w:hint="eastAsia"/>
        </w:rPr>
        <w:t>青子耸了耸肩，表示自己也不清楚。</w:t>
      </w:r>
    </w:p>
    <w:p w:rsidR="009C1EAC" w:rsidRDefault="009C1EAC" w:rsidP="002A707D">
      <w:r>
        <w:rPr>
          <w:rFonts w:hint="eastAsia"/>
        </w:rPr>
        <w:t>那动作很奇怪，草十郎也笑了起来。</w:t>
      </w:r>
    </w:p>
    <w:p w:rsidR="009C1EAC" w:rsidRDefault="009C1EAC" w:rsidP="002A707D">
      <w:r>
        <w:rPr>
          <w:rFonts w:hint="eastAsia"/>
        </w:rPr>
        <w:t>一起到死亡线上走了一圈的两个人。现在他们之间存在着的说是连带感好呢，还是一瞬间构筑的友情好呢。虽然可能只限今天晚上，但是包裹着两个人的空气分外的和睦、温柔。</w:t>
      </w:r>
    </w:p>
    <w:p w:rsidR="009C1EAC" w:rsidRDefault="009C1EAC" w:rsidP="002A707D">
      <w:r>
        <w:rPr>
          <w:rFonts w:hint="eastAsia"/>
        </w:rPr>
        <w:t>之前发生了这么多的事情，但这深冬夜晚的噩梦到这就该结束了。</w:t>
      </w:r>
    </w:p>
    <w:p w:rsidR="009C1EAC" w:rsidRDefault="009C1EAC" w:rsidP="002A707D">
      <w:r>
        <w:rPr>
          <w:rFonts w:hint="eastAsia"/>
        </w:rPr>
        <w:t>两个人跨越过了各种险境，从镜之国里面逃了出来。</w:t>
      </w:r>
    </w:p>
    <w:p w:rsidR="009C1EAC" w:rsidRDefault="009C1EAC" w:rsidP="002A707D"/>
    <w:p w:rsidR="009C1EAC" w:rsidRDefault="009C1EAC" w:rsidP="002A707D">
      <w:r>
        <w:rPr>
          <w:rFonts w:hint="eastAsia"/>
        </w:rPr>
        <w:t>……但是，在那之前。</w:t>
      </w:r>
    </w:p>
    <w:p w:rsidR="009C1EAC" w:rsidRDefault="009C1EAC" w:rsidP="002A707D">
      <w:r>
        <w:rPr>
          <w:rFonts w:hint="eastAsia"/>
        </w:rPr>
        <w:t>【</w:t>
      </w:r>
      <w:r>
        <w:t>——</w:t>
      </w:r>
      <w:r>
        <w:rPr>
          <w:rFonts w:hint="eastAsia"/>
        </w:rPr>
        <w:t>你真是太任性了。青子，这是你一个人可以决定的事情吗？】</w:t>
      </w:r>
    </w:p>
    <w:p w:rsidR="009C1EAC" w:rsidRDefault="009C1EAC" w:rsidP="002A707D">
      <w:r>
        <w:rPr>
          <w:rFonts w:hint="eastAsia"/>
        </w:rPr>
        <w:t>仿佛是鸟儿婉转美丽的啼鸣声、又像是毫无感情的机械音。</w:t>
      </w:r>
    </w:p>
    <w:p w:rsidR="009C1EAC" w:rsidRDefault="009C1EAC" w:rsidP="002A707D">
      <w:r>
        <w:rPr>
          <w:rFonts w:hint="eastAsia"/>
        </w:rPr>
        <w:t>【</w:t>
      </w:r>
      <w:r>
        <w:t>——</w:t>
      </w:r>
      <w:r>
        <w:rPr>
          <w:rFonts w:hint="eastAsia"/>
        </w:rPr>
        <w:t>有珠。】</w:t>
      </w:r>
    </w:p>
    <w:p w:rsidR="009C1EAC" w:rsidRDefault="009C1EAC" w:rsidP="002A707D">
      <w:r>
        <w:rPr>
          <w:rFonts w:hint="eastAsia"/>
        </w:rPr>
        <w:t>……略带颤抖的声音，从名叫青子的少女口中漏了出来。</w:t>
      </w:r>
    </w:p>
    <w:p w:rsidR="009C1EAC" w:rsidRDefault="009C1EAC" w:rsidP="002A707D"/>
    <w:p w:rsidR="009C1EAC" w:rsidRDefault="009C1EAC" w:rsidP="002A707D">
      <w:r>
        <w:rPr>
          <w:rFonts w:hint="eastAsia"/>
        </w:rPr>
        <w:t>一袭黑衣降落在游乐园的广场上。</w:t>
      </w:r>
    </w:p>
    <w:p w:rsidR="009C1EAC" w:rsidRDefault="009C1EAC" w:rsidP="002A707D">
      <w:r>
        <w:rPr>
          <w:rFonts w:hint="eastAsia"/>
        </w:rPr>
        <w:t>……夜晚还没有结束。</w:t>
      </w:r>
    </w:p>
    <w:p w:rsidR="009C1EAC" w:rsidRDefault="009C1EAC" w:rsidP="002A707D">
      <w:r>
        <w:rPr>
          <w:rFonts w:hint="eastAsia"/>
        </w:rPr>
        <w:t>少女的名字叫做久远寺有珠。</w:t>
      </w:r>
    </w:p>
    <w:p w:rsidR="009C1EAC" w:rsidRDefault="009C1EAC" w:rsidP="002A707D">
      <w:r>
        <w:rPr>
          <w:rFonts w:hint="eastAsia"/>
        </w:rPr>
        <w:t>让同为魔女的青子都感到恐怖，令所有目击者都无一例外地被抹杀，夜的化身。</w:t>
      </w:r>
    </w:p>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2A707D"/>
    <w:p w:rsidR="009C1EAC" w:rsidRDefault="009C1EAC" w:rsidP="006A6462">
      <w:pPr>
        <w:pStyle w:val="Title"/>
      </w:pPr>
      <w:r>
        <w:rPr>
          <w:rFonts w:hint="eastAsia"/>
        </w:rPr>
        <w:t>魔女之夜</w:t>
      </w:r>
      <w:r w:rsidRPr="00CB7E5F">
        <w:rPr>
          <w:rFonts w:hint="eastAsia"/>
        </w:rPr>
        <w:t>Ⅱ</w:t>
      </w:r>
    </w:p>
    <w:p w:rsidR="009C1EAC" w:rsidRDefault="009C1EAC" w:rsidP="006A6462">
      <w:pPr>
        <w:pStyle w:val="Title"/>
      </w:pPr>
      <w:r>
        <w:rPr>
          <w:rFonts w:hint="eastAsia"/>
        </w:rPr>
        <w:t>魔法使之夜（后篇）</w:t>
      </w:r>
    </w:p>
    <w:p w:rsidR="009C1EAC" w:rsidRDefault="009C1EAC" w:rsidP="00CB7E5F">
      <w:r>
        <w:rPr>
          <w:rFonts w:hint="eastAsia"/>
        </w:rPr>
        <w:t>那是，在他听来带有淡淡乡愁的旋律。</w:t>
      </w:r>
    </w:p>
    <w:p w:rsidR="009C1EAC" w:rsidRDefault="009C1EAC" w:rsidP="00CB7E5F">
      <w:r>
        <w:rPr>
          <w:rFonts w:hint="eastAsia"/>
        </w:rPr>
        <w:t>过去在这个世界常有的东西。</w:t>
      </w:r>
    </w:p>
    <w:p w:rsidR="009C1EAC" w:rsidRDefault="009C1EAC" w:rsidP="00CB7E5F">
      <w:r>
        <w:rPr>
          <w:rFonts w:hint="eastAsia"/>
        </w:rPr>
        <w:t>对沉默的他来说这就是全部，让他坚信不疑的认为会永远存在下去的东西。</w:t>
      </w:r>
    </w:p>
    <w:p w:rsidR="009C1EAC" w:rsidRDefault="009C1EAC" w:rsidP="00CB7E5F">
      <w:r>
        <w:rPr>
          <w:rFonts w:hint="eastAsia"/>
        </w:rPr>
        <w:t>曾一度开始，又一度结束。</w:t>
      </w:r>
    </w:p>
    <w:p w:rsidR="009C1EAC" w:rsidRDefault="009C1EAC" w:rsidP="00CB7E5F">
      <w:r>
        <w:rPr>
          <w:rFonts w:hint="eastAsia"/>
        </w:rPr>
        <w:t>由梦境播放的，宣告人们应该回归到现实之中提醒。既朝气蓬勃，又感觉有点寂寞，不可思议的音乐。</w:t>
      </w:r>
    </w:p>
    <w:p w:rsidR="009C1EAC" w:rsidRDefault="009C1EAC" w:rsidP="00CB7E5F">
      <w:r>
        <w:rPr>
          <w:rFonts w:hint="eastAsia"/>
        </w:rPr>
        <w:t>回响于夜空。</w:t>
      </w:r>
    </w:p>
    <w:p w:rsidR="009C1EAC" w:rsidRDefault="009C1EAC" w:rsidP="00CB7E5F">
      <w:r>
        <w:rPr>
          <w:rFonts w:hint="eastAsia"/>
        </w:rPr>
        <w:t>编织成歌喉。</w:t>
      </w:r>
    </w:p>
    <w:p w:rsidR="009C1EAC" w:rsidRDefault="009C1EAC" w:rsidP="00CB7E5F">
      <w:r>
        <w:rPr>
          <w:rFonts w:hint="eastAsia"/>
        </w:rPr>
        <w:t>挖掘出他们如今已经迷失了的乐园。</w:t>
      </w:r>
    </w:p>
    <w:p w:rsidR="009C1EAC" w:rsidRDefault="009C1EAC" w:rsidP="00CB7E5F">
      <w:r>
        <w:rPr>
          <w:rFonts w:hint="eastAsia"/>
        </w:rPr>
        <w:t>被人们舍弃的诸多梦境，被世人遗忘的往昔偶像，回应着青色小猫的鸣叫声。</w:t>
      </w:r>
    </w:p>
    <w:p w:rsidR="009C1EAC" w:rsidRDefault="009C1EAC" w:rsidP="00CB7E5F">
      <w:r>
        <w:t>——</w:t>
      </w:r>
      <w:r>
        <w:rPr>
          <w:rFonts w:hint="eastAsia"/>
        </w:rPr>
        <w:t>那是名为“夜之飨宴”的铃铛。</w:t>
      </w:r>
    </w:p>
    <w:p w:rsidR="009C1EAC" w:rsidRDefault="009C1EAC" w:rsidP="00CB7E5F">
      <w:r>
        <w:rPr>
          <w:rFonts w:hint="eastAsia"/>
        </w:rPr>
        <w:t>（渣卡注：有珠使用的魔法道具。青色小猫的外形）</w:t>
      </w:r>
      <w:r>
        <w:rPr>
          <w:noProof/>
        </w:rPr>
        <w:pict>
          <v:shape id="_x0000_i1028" type="#_x0000_t75" style="width:63.75pt;height:87pt;visibility:visible">
            <v:imagedata r:id="rId10" o:title=""/>
          </v:shape>
        </w:pict>
      </w:r>
    </w:p>
    <w:p w:rsidR="009C1EAC" w:rsidRDefault="009C1EAC" w:rsidP="00CB7E5F">
      <w:r>
        <w:rPr>
          <w:rFonts w:hint="eastAsia"/>
        </w:rPr>
        <w:t>所有的童话，一切的不可思议都会被允许。</w:t>
      </w:r>
    </w:p>
    <w:p w:rsidR="009C1EAC" w:rsidRDefault="009C1EAC" w:rsidP="00CB7E5F">
      <w:r>
        <w:rPr>
          <w:rFonts w:hint="eastAsia"/>
        </w:rPr>
        <w:t>比魔法更接近魔法，久远寺有珠的魔术。</w:t>
      </w:r>
    </w:p>
    <w:p w:rsidR="009C1EAC" w:rsidRDefault="009C1EAC" w:rsidP="00581911">
      <w:r>
        <w:rPr>
          <w:rFonts w:hint="eastAsia"/>
        </w:rPr>
        <w:t>【</w:t>
      </w:r>
      <w:r>
        <w:t>——</w:t>
      </w:r>
      <w:r>
        <w:rPr>
          <w:rFonts w:hint="eastAsia"/>
        </w:rPr>
        <w:t>你真是太任性了。青子，这是你一个人可以决定的事情吗？】</w:t>
      </w:r>
    </w:p>
    <w:p w:rsidR="009C1EAC" w:rsidRDefault="009C1EAC" w:rsidP="00581911">
      <w:r>
        <w:rPr>
          <w:rFonts w:hint="eastAsia"/>
        </w:rPr>
        <w:t>少女如同黑色的猛禽一样从时钟台上降下来。</w:t>
      </w:r>
    </w:p>
    <w:p w:rsidR="009C1EAC" w:rsidRDefault="009C1EAC" w:rsidP="00581911">
      <w:r>
        <w:rPr>
          <w:rFonts w:hint="eastAsia"/>
        </w:rPr>
        <w:t>细细的手指像是在梳理羽毛一般，整理好乱掉的衣服。</w:t>
      </w:r>
    </w:p>
    <w:p w:rsidR="009C1EAC" w:rsidRDefault="009C1EAC" w:rsidP="00581911">
      <w:r>
        <w:rPr>
          <w:rFonts w:hint="eastAsia"/>
        </w:rPr>
        <w:t>【</w:t>
      </w:r>
      <w:r>
        <w:t>——</w:t>
      </w:r>
      <w:r>
        <w:rPr>
          <w:rFonts w:hint="eastAsia"/>
        </w:rPr>
        <w:t>有珠。】</w:t>
      </w:r>
    </w:p>
    <w:p w:rsidR="009C1EAC" w:rsidRDefault="009C1EAC" w:rsidP="00581911">
      <w:r>
        <w:rPr>
          <w:rFonts w:hint="eastAsia"/>
        </w:rPr>
        <w:t>青子的声音里有着些许的紧张。</w:t>
      </w:r>
    </w:p>
    <w:p w:rsidR="009C1EAC" w:rsidRDefault="009C1EAC" w:rsidP="00581911">
      <w:r>
        <w:rPr>
          <w:rFonts w:hint="eastAsia"/>
        </w:rPr>
        <w:t>……直到刚才还平稳的空气在有珠视线的注视下如同阳光下的薄雾。</w:t>
      </w:r>
    </w:p>
    <w:p w:rsidR="009C1EAC" w:rsidRDefault="009C1EAC" w:rsidP="00581911">
      <w:r>
        <w:rPr>
          <w:rFonts w:hint="eastAsia"/>
        </w:rPr>
        <w:t>“那个女孩，是之前的……”</w:t>
      </w:r>
    </w:p>
    <w:p w:rsidR="009C1EAC" w:rsidRDefault="009C1EAC" w:rsidP="00581911">
      <w:r>
        <w:rPr>
          <w:rFonts w:hint="eastAsia"/>
        </w:rPr>
        <w:t>草十郎开始在暧昧的记忆里搜寻。</w:t>
      </w:r>
    </w:p>
    <w:p w:rsidR="009C1EAC" w:rsidRDefault="009C1EAC" w:rsidP="00581911">
      <w:r>
        <w:rPr>
          <w:rFonts w:hint="eastAsia"/>
        </w:rPr>
        <w:t>因为离得比较远看不清长相，总感觉在町里见过她几次。</w:t>
      </w:r>
    </w:p>
    <w:p w:rsidR="009C1EAC" w:rsidRDefault="009C1EAC" w:rsidP="00581911">
      <w:r>
        <w:rPr>
          <w:rFonts w:hint="eastAsia"/>
        </w:rPr>
        <w:t>可具体在哪见到的又想不起来，奇怪的紧张感总是在扰乱思维，无法好好的集中注意力。</w:t>
      </w:r>
    </w:p>
    <w:p w:rsidR="009C1EAC" w:rsidRDefault="009C1EAC" w:rsidP="00581911">
      <w:r>
        <w:rPr>
          <w:rFonts w:hint="eastAsia"/>
        </w:rPr>
        <w:t>【</w:t>
      </w:r>
      <w:r>
        <w:t>——</w:t>
      </w:r>
      <w:r>
        <w:rPr>
          <w:rFonts w:hint="eastAsia"/>
        </w:rPr>
        <w:t>没想到，我一直都认为有珠你是伙伴呢，不是说今天晚上就交给我吗？】</w:t>
      </w:r>
    </w:p>
    <w:p w:rsidR="009C1EAC" w:rsidRDefault="009C1EAC" w:rsidP="00581911">
      <w:r>
        <w:rPr>
          <w:rFonts w:hint="eastAsia"/>
        </w:rPr>
        <w:t>青子拉好架势，向前走了半步。</w:t>
      </w:r>
    </w:p>
    <w:p w:rsidR="009C1EAC" w:rsidRDefault="009C1EAC" w:rsidP="00581911">
      <w:r>
        <w:rPr>
          <w:rFonts w:hint="eastAsia"/>
        </w:rPr>
        <w:t>无意识的，看了一眼站在身边的另一人。</w:t>
      </w:r>
    </w:p>
    <w:p w:rsidR="009C1EAC" w:rsidRDefault="009C1EAC" w:rsidP="00581911">
      <w:r>
        <w:rPr>
          <w:rFonts w:hint="eastAsia"/>
        </w:rPr>
        <w:t>【</w:t>
      </w:r>
      <w:r>
        <w:t>————————</w:t>
      </w:r>
      <w:r>
        <w:rPr>
          <w:rFonts w:hint="eastAsia"/>
        </w:rPr>
        <w:t>】</w:t>
      </w:r>
    </w:p>
    <w:p w:rsidR="009C1EAC" w:rsidRDefault="009C1EAC" w:rsidP="00581911">
      <w:r>
        <w:rPr>
          <w:rFonts w:hint="eastAsia"/>
        </w:rPr>
        <w:t>有珠的沉默变得越来越沉重了。</w:t>
      </w:r>
    </w:p>
    <w:p w:rsidR="009C1EAC" w:rsidRDefault="009C1EAC" w:rsidP="00581911">
      <w:r>
        <w:rPr>
          <w:rFonts w:hint="eastAsia"/>
        </w:rPr>
        <w:t>睥睨地面的眼神没有一丝感情。</w:t>
      </w:r>
    </w:p>
    <w:p w:rsidR="009C1EAC" w:rsidRDefault="009C1EAC" w:rsidP="00581911">
      <w:pPr>
        <w:rPr>
          <w:color w:val="FF0000"/>
        </w:rPr>
      </w:pPr>
      <w:r w:rsidRPr="008A6BD8">
        <w:rPr>
          <w:rFonts w:hint="eastAsia"/>
          <w:color w:val="FF0000"/>
        </w:rPr>
        <w:t>（）</w:t>
      </w:r>
      <w:r>
        <w:rPr>
          <w:rFonts w:hint="eastAsia"/>
          <w:color w:val="FF0000"/>
        </w:rPr>
        <w:t>说不出的不安和重压支配了整个广场。</w:t>
      </w:r>
    </w:p>
    <w:p w:rsidR="009C1EAC" w:rsidRDefault="009C1EAC" w:rsidP="00581911">
      <w:pPr>
        <w:rPr>
          <w:color w:val="FF0000"/>
        </w:rPr>
      </w:pPr>
      <w:r>
        <w:rPr>
          <w:rFonts w:hint="eastAsia"/>
          <w:color w:val="FF0000"/>
        </w:rPr>
        <w:t>“……铃铛……？”</w:t>
      </w:r>
    </w:p>
    <w:p w:rsidR="009C1EAC" w:rsidRDefault="009C1EAC" w:rsidP="00581911">
      <w:pPr>
        <w:rPr>
          <w:color w:val="FF0000"/>
        </w:rPr>
      </w:pPr>
      <w:r>
        <w:rPr>
          <w:rFonts w:hint="eastAsia"/>
          <w:color w:val="FF0000"/>
        </w:rPr>
        <w:t>注意聆听的话，能够听到不知道哪里的铃声在响。</w:t>
      </w:r>
    </w:p>
    <w:p w:rsidR="009C1EAC" w:rsidRDefault="009C1EAC" w:rsidP="00581911">
      <w:pPr>
        <w:rPr>
          <w:color w:val="FF0000"/>
        </w:rPr>
      </w:pPr>
      <w:r>
        <w:rPr>
          <w:rFonts w:hint="eastAsia"/>
          <w:color w:val="FF0000"/>
        </w:rPr>
        <w:t>顺着铃声寻找声音的发源地，竟然是从地底下传来的。</w:t>
      </w:r>
    </w:p>
    <w:p w:rsidR="009C1EAC" w:rsidRDefault="009C1EAC" w:rsidP="00581911">
      <w:pPr>
        <w:rPr>
          <w:color w:val="FF0000"/>
        </w:rPr>
      </w:pPr>
      <w:r>
        <w:rPr>
          <w:rFonts w:hint="eastAsia"/>
          <w:color w:val="FF0000"/>
        </w:rPr>
        <w:t>【呐，苍崎，那个女孩。】</w:t>
      </w:r>
    </w:p>
    <w:p w:rsidR="009C1EAC" w:rsidRDefault="009C1EAC" w:rsidP="00581911">
      <w:pPr>
        <w:rPr>
          <w:color w:val="FF0000"/>
        </w:rPr>
      </w:pPr>
      <w:r>
        <w:rPr>
          <w:rFonts w:hint="eastAsia"/>
          <w:color w:val="FF0000"/>
        </w:rPr>
        <w:t>【闭嘴。】</w:t>
      </w:r>
    </w:p>
    <w:p w:rsidR="009C1EAC" w:rsidRDefault="009C1EAC" w:rsidP="00581911">
      <w:pPr>
        <w:rPr>
          <w:color w:val="FF0000"/>
        </w:rPr>
      </w:pPr>
      <w:r>
        <w:rPr>
          <w:rFonts w:hint="eastAsia"/>
          <w:color w:val="FF0000"/>
        </w:rPr>
        <w:t>【</w:t>
      </w:r>
      <w:r>
        <w:rPr>
          <w:color w:val="FF0000"/>
        </w:rPr>
        <w:t>——————</w:t>
      </w:r>
      <w:r>
        <w:rPr>
          <w:rFonts w:hint="eastAsia"/>
          <w:color w:val="FF0000"/>
        </w:rPr>
        <w:t>】</w:t>
      </w:r>
    </w:p>
    <w:p w:rsidR="009C1EAC" w:rsidRDefault="009C1EAC" w:rsidP="00581911">
      <w:pPr>
        <w:rPr>
          <w:color w:val="FF0000"/>
        </w:rPr>
      </w:pPr>
      <w:r>
        <w:rPr>
          <w:rFonts w:hint="eastAsia"/>
          <w:color w:val="FF0000"/>
        </w:rPr>
        <w:t>唔，似乎是不能打扰她们，草十郎只好听话的闭上嘴。</w:t>
      </w:r>
    </w:p>
    <w:p w:rsidR="009C1EAC" w:rsidRDefault="009C1EAC" w:rsidP="00581911">
      <w:pPr>
        <w:rPr>
          <w:color w:val="FF0000"/>
        </w:rPr>
      </w:pPr>
      <w:r>
        <w:rPr>
          <w:rFonts w:hint="eastAsia"/>
          <w:color w:val="FF0000"/>
        </w:rPr>
        <w:t>是认识的人吗？草十郎是想问这个。</w:t>
      </w:r>
    </w:p>
    <w:p w:rsidR="009C1EAC" w:rsidRDefault="009C1EAC" w:rsidP="00581911">
      <w:pPr>
        <w:rPr>
          <w:color w:val="FF0000"/>
        </w:rPr>
      </w:pPr>
      <w:r>
        <w:rPr>
          <w:rFonts w:hint="eastAsia"/>
          <w:color w:val="FF0000"/>
        </w:rPr>
        <w:t>想死吗？青子的回答是这个感觉。</w:t>
      </w:r>
    </w:p>
    <w:p w:rsidR="009C1EAC" w:rsidRDefault="009C1EAC" w:rsidP="00581911">
      <w:pPr>
        <w:rPr>
          <w:color w:val="FF0000"/>
        </w:rPr>
      </w:pPr>
      <w:r>
        <w:rPr>
          <w:rFonts w:hint="eastAsia"/>
          <w:color w:val="FF0000"/>
        </w:rPr>
        <w:t>【……是呢，以为是伙伴、但还是有微妙的不同吧。我只是有不好的预感所以过来看一看。并不是怀疑你的能力。】</w:t>
      </w:r>
    </w:p>
    <w:p w:rsidR="009C1EAC" w:rsidRDefault="009C1EAC" w:rsidP="00581911">
      <w:pPr>
        <w:rPr>
          <w:color w:val="FF0000"/>
        </w:rPr>
      </w:pPr>
      <w:r>
        <w:rPr>
          <w:rFonts w:hint="eastAsia"/>
          <w:color w:val="FF0000"/>
        </w:rPr>
        <w:t>【那还真是谢谢了。不过既然要来的话能不能再早一点，你那不好的预感看起来还挺准的。</w:t>
      </w:r>
    </w:p>
    <w:p w:rsidR="009C1EAC" w:rsidRDefault="009C1EAC" w:rsidP="00581911">
      <w:pPr>
        <w:rPr>
          <w:color w:val="FF0000"/>
        </w:rPr>
      </w:pPr>
      <w:r>
        <w:rPr>
          <w:color w:val="FF0000"/>
        </w:rPr>
        <w:t>——</w:t>
      </w:r>
      <w:r>
        <w:rPr>
          <w:rFonts w:hint="eastAsia"/>
          <w:color w:val="FF0000"/>
        </w:rPr>
        <w:t>唉，算了。就像你所看见的，这边已经自己解决了。</w:t>
      </w:r>
    </w:p>
    <w:p w:rsidR="009C1EAC" w:rsidRDefault="009C1EAC" w:rsidP="00581911">
      <w:pPr>
        <w:rPr>
          <w:color w:val="FF0000"/>
        </w:rPr>
      </w:pPr>
      <w:r>
        <w:rPr>
          <w:rFonts w:hint="eastAsia"/>
          <w:color w:val="FF0000"/>
        </w:rPr>
        <w:t>现在也不早了，快点回去吧有珠，不是说不会怀疑我的能力么？】</w:t>
      </w:r>
    </w:p>
    <w:p w:rsidR="009C1EAC" w:rsidRDefault="009C1EAC" w:rsidP="00581911">
      <w:pPr>
        <w:rPr>
          <w:color w:val="FF0000"/>
        </w:rPr>
      </w:pPr>
      <w:r>
        <w:rPr>
          <w:rFonts w:hint="eastAsia"/>
          <w:color w:val="FF0000"/>
        </w:rPr>
        <w:t>两人的视线交错了。</w:t>
      </w:r>
    </w:p>
    <w:p w:rsidR="009C1EAC" w:rsidRDefault="009C1EAC" w:rsidP="00581911">
      <w:pPr>
        <w:rPr>
          <w:color w:val="FF0000"/>
        </w:rPr>
      </w:pPr>
      <w:r>
        <w:rPr>
          <w:rFonts w:hint="eastAsia"/>
          <w:color w:val="FF0000"/>
        </w:rPr>
        <w:t>有珠暗暗有些不快，表情冷冷的。</w:t>
      </w:r>
    </w:p>
    <w:p w:rsidR="009C1EAC" w:rsidRDefault="009C1EAC" w:rsidP="00581911">
      <w:pPr>
        <w:rPr>
          <w:color w:val="FF0000"/>
        </w:rPr>
      </w:pPr>
      <w:r>
        <w:rPr>
          <w:rFonts w:hint="eastAsia"/>
          <w:color w:val="FF0000"/>
        </w:rPr>
        <w:t>青子则堂堂正正的挑衅回去，仿佛在说如果有不满就直说好了。</w:t>
      </w:r>
    </w:p>
    <w:p w:rsidR="009C1EAC" w:rsidRDefault="009C1EAC" w:rsidP="00581911">
      <w:pPr>
        <w:rPr>
          <w:color w:val="FF0000"/>
        </w:rPr>
      </w:pPr>
      <w:r>
        <w:rPr>
          <w:rFonts w:hint="eastAsia"/>
          <w:color w:val="FF0000"/>
        </w:rPr>
        <w:t>【……不，我改变主意了。</w:t>
      </w:r>
    </w:p>
    <w:p w:rsidR="009C1EAC" w:rsidRDefault="009C1EAC" w:rsidP="00581911">
      <w:pPr>
        <w:rPr>
          <w:color w:val="FF0000"/>
        </w:rPr>
      </w:pPr>
      <w:r>
        <w:rPr>
          <w:rFonts w:hint="eastAsia"/>
          <w:color w:val="FF0000"/>
        </w:rPr>
        <w:t>难得有机会，两个人一起回去吧，青子。这样才比较像你。不想回去的话，就跟我说说人偶的事吧。】</w:t>
      </w:r>
    </w:p>
    <w:p w:rsidR="009C1EAC" w:rsidRDefault="009C1EAC" w:rsidP="00581911">
      <w:pPr>
        <w:rPr>
          <w:color w:val="FF0000"/>
        </w:rPr>
      </w:pPr>
      <w:r>
        <w:rPr>
          <w:rFonts w:hint="eastAsia"/>
          <w:color w:val="FF0000"/>
        </w:rPr>
        <w:t>【哈？什么叫像我不像我？</w:t>
      </w:r>
    </w:p>
    <w:p w:rsidR="009C1EAC" w:rsidRDefault="009C1EAC" w:rsidP="00581911">
      <w:pPr>
        <w:rPr>
          <w:color w:val="FF0000"/>
        </w:rPr>
      </w:pPr>
      <w:r>
        <w:rPr>
          <w:rFonts w:hint="eastAsia"/>
          <w:color w:val="FF0000"/>
        </w:rPr>
        <w:t>好了好了快点回去吧，爱丽丝。躲在屋子里慢慢做你该做的椋鸟去吧。】</w:t>
      </w:r>
    </w:p>
    <w:p w:rsidR="009C1EAC" w:rsidRPr="00DB10FB" w:rsidRDefault="009C1EAC" w:rsidP="00581911">
      <w:pPr>
        <w:rPr>
          <w:color w:val="FF0000"/>
        </w:rPr>
      </w:pPr>
      <w:r>
        <w:rPr>
          <w:rFonts w:hint="eastAsia"/>
          <w:color w:val="FF0000"/>
        </w:rPr>
        <w:t>【……】</w:t>
      </w:r>
    </w:p>
    <w:p w:rsidR="009C1EAC" w:rsidRDefault="009C1EAC" w:rsidP="00581911">
      <w:pPr>
        <w:rPr>
          <w:color w:val="FF0000"/>
        </w:rPr>
      </w:pPr>
      <w:r>
        <w:rPr>
          <w:rFonts w:hint="eastAsia"/>
          <w:color w:val="FF0000"/>
        </w:rPr>
        <w:t>可爱的嘴唇失望的叹了一口气。</w:t>
      </w:r>
    </w:p>
    <w:p w:rsidR="009C1EAC" w:rsidRDefault="009C1EAC" w:rsidP="00581911">
      <w:pPr>
        <w:rPr>
          <w:color w:val="FF0000"/>
        </w:rPr>
      </w:pPr>
      <w:r>
        <w:rPr>
          <w:rFonts w:hint="eastAsia"/>
          <w:color w:val="FF0000"/>
        </w:rPr>
        <w:t>黑衣的少女似乎并没有生气，而只是呆立着。</w:t>
      </w:r>
    </w:p>
    <w:p w:rsidR="009C1EAC" w:rsidRDefault="009C1EAC" w:rsidP="00581911">
      <w:pPr>
        <w:rPr>
          <w:color w:val="FF0000"/>
        </w:rPr>
      </w:pPr>
      <w:r>
        <w:rPr>
          <w:rFonts w:hint="eastAsia"/>
          <w:color w:val="FF0000"/>
        </w:rPr>
        <w:t>【……青子，虽然我不想问的，你是认真的？】</w:t>
      </w:r>
    </w:p>
    <w:p w:rsidR="009C1EAC" w:rsidRPr="004D052C" w:rsidRDefault="009C1EAC" w:rsidP="00581911">
      <w:pPr>
        <w:rPr>
          <w:color w:val="FF0000"/>
        </w:rPr>
      </w:pPr>
    </w:p>
    <w:p w:rsidR="009C1EAC" w:rsidRDefault="009C1EAC" w:rsidP="00581911">
      <w:pPr>
        <w:rPr>
          <w:color w:val="FF0000"/>
        </w:rPr>
      </w:pPr>
      <w:r>
        <w:rPr>
          <w:rFonts w:hint="eastAsia"/>
          <w:color w:val="FF0000"/>
        </w:rPr>
        <w:t>沉默</w:t>
      </w:r>
    </w:p>
    <w:p w:rsidR="009C1EAC" w:rsidRDefault="009C1EAC" w:rsidP="00581911">
      <w:pPr>
        <w:rPr>
          <w:color w:val="FF0000"/>
        </w:rPr>
      </w:pPr>
      <w:r>
        <w:rPr>
          <w:rFonts w:hint="eastAsia"/>
          <w:color w:val="FF0000"/>
        </w:rPr>
        <w:t>共同生活了近两年之久的同居人的问话。</w:t>
      </w:r>
    </w:p>
    <w:p w:rsidR="009C1EAC" w:rsidRDefault="009C1EAC" w:rsidP="00581911">
      <w:pPr>
        <w:rPr>
          <w:color w:val="FF0000"/>
        </w:rPr>
      </w:pPr>
      <w:r>
        <w:rPr>
          <w:rFonts w:hint="eastAsia"/>
          <w:color w:val="FF0000"/>
        </w:rPr>
        <w:t>【</w:t>
      </w:r>
      <w:r>
        <w:rPr>
          <w:color w:val="FF0000"/>
        </w:rPr>
        <w:t>————</w:t>
      </w:r>
      <w:r>
        <w:rPr>
          <w:rFonts w:hint="eastAsia"/>
          <w:color w:val="FF0000"/>
        </w:rPr>
        <w:t>】</w:t>
      </w:r>
    </w:p>
    <w:p w:rsidR="009C1EAC" w:rsidRDefault="009C1EAC" w:rsidP="00581911">
      <w:pPr>
        <w:rPr>
          <w:color w:val="FF0000"/>
        </w:rPr>
      </w:pPr>
      <w:r>
        <w:rPr>
          <w:rFonts w:hint="eastAsia"/>
          <w:color w:val="FF0000"/>
        </w:rPr>
        <w:t>【……发呆么，不是之前说了要保守两个人的秘密吗？不是那边还是个半吊子的青子说的吗？还是说改变（）了。】</w:t>
      </w:r>
    </w:p>
    <w:p w:rsidR="009C1EAC" w:rsidRDefault="009C1EAC" w:rsidP="00581911">
      <w:pPr>
        <w:rPr>
          <w:color w:val="FF0000"/>
        </w:rPr>
      </w:pPr>
      <w:r>
        <w:rPr>
          <w:rFonts w:hint="eastAsia"/>
          <w:color w:val="FF0000"/>
        </w:rPr>
        <w:t>【没什么，不是（）而是我的心情问题。</w:t>
      </w:r>
    </w:p>
    <w:p w:rsidR="009C1EAC" w:rsidRDefault="009C1EAC" w:rsidP="00581911">
      <w:pPr>
        <w:rPr>
          <w:color w:val="FF0000"/>
        </w:rPr>
      </w:pPr>
      <w:r>
        <w:rPr>
          <w:rFonts w:hint="eastAsia"/>
          <w:color w:val="FF0000"/>
        </w:rPr>
        <w:t>再说了，方针什么的不是要根据不同场合进行改变的吗？心情更是如此。你才是，一旦约定好了就一定要遵守。什么呀，太老古董了吧。】</w:t>
      </w:r>
    </w:p>
    <w:p w:rsidR="009C1EAC" w:rsidRDefault="009C1EAC" w:rsidP="00581911">
      <w:pPr>
        <w:rPr>
          <w:color w:val="FF0000"/>
        </w:rPr>
      </w:pPr>
      <w:r>
        <w:rPr>
          <w:rFonts w:hint="eastAsia"/>
          <w:color w:val="FF0000"/>
        </w:rPr>
        <w:t>相互凝视的两个人。</w:t>
      </w:r>
    </w:p>
    <w:p w:rsidR="009C1EAC" w:rsidRDefault="009C1EAC" w:rsidP="00581911">
      <w:pPr>
        <w:rPr>
          <w:color w:val="FF0000"/>
        </w:rPr>
      </w:pPr>
      <w:r>
        <w:rPr>
          <w:rFonts w:hint="eastAsia"/>
          <w:color w:val="FF0000"/>
        </w:rPr>
        <w:t>两个人都不准备退让半步。</w:t>
      </w:r>
    </w:p>
    <w:p w:rsidR="009C1EAC" w:rsidRDefault="009C1EAC" w:rsidP="00581911">
      <w:pPr>
        <w:rPr>
          <w:color w:val="FF0000"/>
        </w:rPr>
      </w:pPr>
      <w:r>
        <w:rPr>
          <w:rFonts w:hint="eastAsia"/>
          <w:color w:val="FF0000"/>
        </w:rPr>
        <w:t>这是挺悲哀的事情，两个人之间只存在协力关系，完全没有涉及相互理解的领域。</w:t>
      </w:r>
    </w:p>
    <w:p w:rsidR="009C1EAC" w:rsidRDefault="009C1EAC" w:rsidP="00581911">
      <w:pPr>
        <w:rPr>
          <w:color w:val="FF0000"/>
        </w:rPr>
      </w:pPr>
      <w:r>
        <w:rPr>
          <w:rFonts w:hint="eastAsia"/>
          <w:color w:val="FF0000"/>
        </w:rPr>
        <w:t>尽管如此，友情的形状还是有些微妙和特殊。要是两人的意见有冲突的话，不先把一方碾碎是没办法继续的。</w:t>
      </w:r>
    </w:p>
    <w:p w:rsidR="009C1EAC" w:rsidRDefault="009C1EAC" w:rsidP="00581911">
      <w:pPr>
        <w:rPr>
          <w:color w:val="FF0000"/>
        </w:rPr>
      </w:pPr>
      <w:r>
        <w:rPr>
          <w:rFonts w:hint="eastAsia"/>
          <w:color w:val="FF0000"/>
        </w:rPr>
        <w:t>青子就是青子，有珠就是有珠。现在这种情况，她们之间那种怎样都行的友情已经被干脆的抛到脑后了。</w:t>
      </w:r>
    </w:p>
    <w:p w:rsidR="009C1EAC" w:rsidRPr="00531962" w:rsidRDefault="009C1EAC" w:rsidP="00581911">
      <w:pPr>
        <w:rPr>
          <w:color w:val="FF0000"/>
        </w:rPr>
      </w:pPr>
      <w:r>
        <w:rPr>
          <w:rFonts w:hint="eastAsia"/>
          <w:color w:val="FF0000"/>
        </w:rPr>
        <w:t>【……对了，现在说的这些难听的倒是挺像你的。】</w:t>
      </w:r>
    </w:p>
    <w:p w:rsidR="009C1EAC" w:rsidRDefault="009C1EAC" w:rsidP="00581911">
      <w:pPr>
        <w:rPr>
          <w:color w:val="FF0000"/>
        </w:rPr>
      </w:pPr>
      <w:r>
        <w:rPr>
          <w:rFonts w:hint="eastAsia"/>
          <w:color w:val="FF0000"/>
        </w:rPr>
        <w:t>少女又叹了一口气，显得比刚才更失望。</w:t>
      </w:r>
    </w:p>
    <w:p w:rsidR="009C1EAC" w:rsidRDefault="009C1EAC" w:rsidP="00581911">
      <w:pPr>
        <w:rPr>
          <w:color w:val="FF0000"/>
        </w:rPr>
      </w:pPr>
      <w:r>
        <w:rPr>
          <w:rFonts w:hint="eastAsia"/>
          <w:color w:val="FF0000"/>
        </w:rPr>
        <w:t>【语言上的争吵就放在后面吧。</w:t>
      </w:r>
    </w:p>
    <w:p w:rsidR="009C1EAC" w:rsidRPr="00531962" w:rsidRDefault="009C1EAC" w:rsidP="00581911">
      <w:pPr>
        <w:rPr>
          <w:color w:val="FF0000"/>
        </w:rPr>
      </w:pPr>
      <w:r>
        <w:rPr>
          <w:rFonts w:hint="eastAsia"/>
          <w:color w:val="FF0000"/>
        </w:rPr>
        <w:t>对我来说，只要那边的那位不在了，就足够了。】</w:t>
      </w:r>
    </w:p>
    <w:p w:rsidR="009C1EAC" w:rsidRDefault="009C1EAC" w:rsidP="00581911">
      <w:pPr>
        <w:rPr>
          <w:color w:val="FF0000"/>
        </w:rPr>
      </w:pPr>
      <w:r>
        <w:rPr>
          <w:rFonts w:hint="eastAsia"/>
          <w:color w:val="FF0000"/>
        </w:rPr>
        <w:t>终于，</w:t>
      </w:r>
    </w:p>
    <w:p w:rsidR="009C1EAC" w:rsidRDefault="009C1EAC" w:rsidP="00581911">
      <w:pPr>
        <w:rPr>
          <w:color w:val="FF0000"/>
        </w:rPr>
      </w:pPr>
      <w:r>
        <w:rPr>
          <w:rFonts w:hint="eastAsia"/>
          <w:color w:val="FF0000"/>
        </w:rPr>
        <w:t>细细的手指做了一个像在牵动缰绳的动作。</w:t>
      </w:r>
    </w:p>
    <w:p w:rsidR="009C1EAC" w:rsidRDefault="009C1EAC" w:rsidP="00581911">
      <w:pPr>
        <w:rPr>
          <w:color w:val="FF0000"/>
        </w:rPr>
      </w:pPr>
      <w:r>
        <w:rPr>
          <w:rFonts w:hint="eastAsia"/>
          <w:color w:val="FF0000"/>
        </w:rPr>
        <w:t>“嗯？”</w:t>
      </w:r>
    </w:p>
    <w:p w:rsidR="009C1EAC" w:rsidRDefault="009C1EAC" w:rsidP="00581911">
      <w:pPr>
        <w:rPr>
          <w:color w:val="FF0000"/>
        </w:rPr>
      </w:pPr>
      <w:r>
        <w:rPr>
          <w:rFonts w:hint="eastAsia"/>
          <w:color w:val="FF0000"/>
        </w:rPr>
        <w:t>目标并不是青子的性命，之前至少见过“自动人偶”的草十郎，面对这个“不可思议”也瞪大了眼睛。</w:t>
      </w:r>
    </w:p>
    <w:p w:rsidR="009C1EAC" w:rsidRDefault="009C1EAC" w:rsidP="00581911">
      <w:pPr>
        <w:rPr>
          <w:color w:val="FF0000"/>
        </w:rPr>
      </w:pPr>
      <w:r>
        <w:rPr>
          <w:rFonts w:hint="eastAsia"/>
          <w:color w:val="FF0000"/>
        </w:rPr>
        <w:t>……青子的暴力举动，活动的人偶。</w:t>
      </w:r>
    </w:p>
    <w:p w:rsidR="009C1EAC" w:rsidRDefault="009C1EAC" w:rsidP="00581911">
      <w:pPr>
        <w:rPr>
          <w:color w:val="FF0000"/>
        </w:rPr>
      </w:pPr>
      <w:r>
        <w:rPr>
          <w:rFonts w:hint="eastAsia"/>
          <w:color w:val="FF0000"/>
        </w:rPr>
        <w:t>这些虽然都超越常识，但也都是从现实中存在的东西中派生出来的。草十郎对这些事情只是觉得吃惊，并不认为是“不可思议”的事情。</w:t>
      </w:r>
    </w:p>
    <w:p w:rsidR="009C1EAC" w:rsidRDefault="009C1EAC" w:rsidP="00581911">
      <w:pPr>
        <w:rPr>
          <w:color w:val="FF0000"/>
        </w:rPr>
      </w:pPr>
      <w:r>
        <w:rPr>
          <w:rFonts w:hint="eastAsia"/>
          <w:color w:val="FF0000"/>
        </w:rPr>
        <w:t>但是，从什么都没有的空间，通过没有任何关联的动作突然出现了叉子，这对草十郎来说，只能用不可思议来形容。</w:t>
      </w:r>
    </w:p>
    <w:p w:rsidR="009C1EAC" w:rsidRDefault="009C1EAC" w:rsidP="00581911">
      <w:pPr>
        <w:rPr>
          <w:color w:val="FF0000"/>
        </w:rPr>
      </w:pPr>
      <w:r>
        <w:rPr>
          <w:rFonts w:hint="eastAsia"/>
          <w:color w:val="FF0000"/>
        </w:rPr>
        <w:t>这个戏法让草十郎看呆了，面对少女袭来的魔术连一根手指都没法动弹。</w:t>
      </w:r>
    </w:p>
    <w:p w:rsidR="009C1EAC" w:rsidRDefault="009C1EAC" w:rsidP="00581911">
      <w:pPr>
        <w:rPr>
          <w:color w:val="FF0000"/>
        </w:rPr>
      </w:pPr>
    </w:p>
    <w:p w:rsidR="009C1EAC" w:rsidRDefault="009C1EAC" w:rsidP="00581911">
      <w:pPr>
        <w:rPr>
          <w:color w:val="FF0000"/>
        </w:rPr>
      </w:pPr>
      <w:r>
        <w:rPr>
          <w:rFonts w:hint="eastAsia"/>
          <w:color w:val="FF0000"/>
        </w:rPr>
        <w:t>青色的光芒从斜刺里飞过来把它弹开……然后，借着势头把叉子不留任何痕迹的粉碎了。</w:t>
      </w:r>
    </w:p>
    <w:p w:rsidR="009C1EAC" w:rsidRDefault="009C1EAC" w:rsidP="00581911">
      <w:pPr>
        <w:rPr>
          <w:color w:val="FF0000"/>
        </w:rPr>
      </w:pPr>
      <w:r>
        <w:rPr>
          <w:rFonts w:hint="eastAsia"/>
          <w:color w:val="FF0000"/>
        </w:rPr>
        <w:t>【啊，坏了。】</w:t>
      </w:r>
    </w:p>
    <w:p w:rsidR="009C1EAC" w:rsidRDefault="009C1EAC" w:rsidP="00581911">
      <w:pPr>
        <w:rPr>
          <w:color w:val="FF0000"/>
        </w:rPr>
      </w:pPr>
      <w:r>
        <w:rPr>
          <w:rFonts w:hint="eastAsia"/>
          <w:color w:val="FF0000"/>
        </w:rPr>
        <w:t>条件反射的出手了，这下糟糕了，青子反省自己。</w:t>
      </w:r>
    </w:p>
    <w:p w:rsidR="009C1EAC" w:rsidRDefault="009C1EAC" w:rsidP="00581911">
      <w:pPr>
        <w:rPr>
          <w:color w:val="FF0000"/>
        </w:rPr>
      </w:pPr>
      <w:r>
        <w:rPr>
          <w:rFonts w:hint="eastAsia"/>
          <w:color w:val="FF0000"/>
        </w:rPr>
        <w:t>【……这是什么意思？不单单要曲解口头上的约定？还准备打破规矩吗？】</w:t>
      </w:r>
    </w:p>
    <w:p w:rsidR="009C1EAC" w:rsidRDefault="009C1EAC" w:rsidP="00581911">
      <w:pPr>
        <w:rPr>
          <w:color w:val="FF0000"/>
        </w:rPr>
      </w:pPr>
      <w:r>
        <w:rPr>
          <w:rFonts w:hint="eastAsia"/>
          <w:color w:val="FF0000"/>
        </w:rPr>
        <w:t>……别说是寒凉的深冬空气了，就算是冰点以下的程度也无法让有珠冷静下来了。</w:t>
      </w:r>
    </w:p>
    <w:p w:rsidR="009C1EAC" w:rsidRDefault="009C1EAC" w:rsidP="00581911">
      <w:pPr>
        <w:rPr>
          <w:color w:val="FF0000"/>
        </w:rPr>
      </w:pPr>
      <w:r>
        <w:rPr>
          <w:rFonts w:hint="eastAsia"/>
          <w:color w:val="FF0000"/>
        </w:rPr>
        <w:t>虽然有珠看上去很冷酷，实际上，比青子还容易激动。</w:t>
      </w:r>
    </w:p>
    <w:p w:rsidR="009C1EAC" w:rsidRDefault="009C1EAC" w:rsidP="00581911">
      <w:pPr>
        <w:rPr>
          <w:color w:val="FF0000"/>
        </w:rPr>
      </w:pPr>
      <w:r>
        <w:rPr>
          <w:rFonts w:hint="eastAsia"/>
          <w:color w:val="FF0000"/>
        </w:rPr>
        <w:t>她最在意的，是使魔的操作。</w:t>
      </w:r>
    </w:p>
    <w:p w:rsidR="009C1EAC" w:rsidRDefault="009C1EAC" w:rsidP="00581911">
      <w:pPr>
        <w:rPr>
          <w:color w:val="FF0000"/>
        </w:rPr>
      </w:pPr>
      <w:r>
        <w:rPr>
          <w:rFonts w:hint="eastAsia"/>
          <w:color w:val="FF0000"/>
        </w:rPr>
        <w:t>如果是不小心弄坏了的话，就会受到一周左右无言的抗议。</w:t>
      </w:r>
    </w:p>
    <w:p w:rsidR="009C1EAC" w:rsidRDefault="009C1EAC" w:rsidP="00581911">
      <w:pPr>
        <w:rPr>
          <w:color w:val="FF0000"/>
        </w:rPr>
      </w:pPr>
      <w:r>
        <w:rPr>
          <w:rFonts w:hint="eastAsia"/>
          <w:color w:val="FF0000"/>
        </w:rPr>
        <w:t>如果是带有恶意故意把使魔破坏了的话，不管这边说什么都一定要报复。有珠就是这个性格。</w:t>
      </w:r>
    </w:p>
    <w:p w:rsidR="009C1EAC" w:rsidRDefault="009C1EAC" w:rsidP="00581911">
      <w:pPr>
        <w:rPr>
          <w:color w:val="FF0000"/>
        </w:rPr>
      </w:pPr>
      <w:r>
        <w:rPr>
          <w:rFonts w:hint="eastAsia"/>
          <w:color w:val="FF0000"/>
        </w:rPr>
        <w:t>“哎</w:t>
      </w:r>
      <w:r>
        <w:rPr>
          <w:color w:val="FF0000"/>
        </w:rPr>
        <w:t>~</w:t>
      </w:r>
      <w:r>
        <w:rPr>
          <w:rFonts w:hint="eastAsia"/>
          <w:color w:val="FF0000"/>
        </w:rPr>
        <w:t>呀……虽然已经准备好要对着干了，终于还是碰到逆鳞了吗？……”</w:t>
      </w:r>
    </w:p>
    <w:p w:rsidR="009C1EAC" w:rsidRDefault="009C1EAC" w:rsidP="00581911">
      <w:pPr>
        <w:rPr>
          <w:color w:val="FF0000"/>
        </w:rPr>
      </w:pPr>
      <w:r>
        <w:rPr>
          <w:rFonts w:hint="eastAsia"/>
          <w:color w:val="FF0000"/>
        </w:rPr>
        <w:t>啊啊，自己都对自己的傻瓜程度感到吃惊了。青子倒是感觉爽快了。</w:t>
      </w:r>
    </w:p>
    <w:p w:rsidR="009C1EAC" w:rsidRDefault="009C1EAC" w:rsidP="00581911">
      <w:pPr>
        <w:rPr>
          <w:color w:val="FF0000"/>
        </w:rPr>
      </w:pPr>
      <w:r>
        <w:rPr>
          <w:rFonts w:hint="eastAsia"/>
          <w:color w:val="FF0000"/>
        </w:rPr>
        <w:t>既不打算解释，也没有后悔。</w:t>
      </w:r>
    </w:p>
    <w:p w:rsidR="009C1EAC" w:rsidRDefault="009C1EAC" w:rsidP="00581911">
      <w:pPr>
        <w:rPr>
          <w:color w:val="FF0000"/>
        </w:rPr>
      </w:pPr>
      <w:r>
        <w:rPr>
          <w:rFonts w:hint="eastAsia"/>
          <w:color w:val="FF0000"/>
        </w:rPr>
        <w:t>如果要说破坏了规矩的话，有珠也一样。</w:t>
      </w:r>
    </w:p>
    <w:p w:rsidR="009C1EAC" w:rsidRDefault="009C1EAC" w:rsidP="00581911">
      <w:pPr>
        <w:rPr>
          <w:color w:val="FF0000"/>
        </w:rPr>
      </w:pPr>
      <w:r>
        <w:rPr>
          <w:rFonts w:hint="eastAsia"/>
          <w:color w:val="FF0000"/>
        </w:rPr>
        <w:t>【青子】</w:t>
      </w:r>
    </w:p>
    <w:p w:rsidR="009C1EAC" w:rsidRDefault="009C1EAC" w:rsidP="00581911">
      <w:pPr>
        <w:rPr>
          <w:color w:val="FF0000"/>
        </w:rPr>
      </w:pPr>
      <w:r>
        <w:rPr>
          <w:rFonts w:hint="eastAsia"/>
          <w:color w:val="FF0000"/>
        </w:rPr>
        <w:t>【唉，怎么说呢</w:t>
      </w:r>
      <w:r>
        <w:rPr>
          <w:color w:val="FF0000"/>
        </w:rPr>
        <w:t>——</w:t>
      </w:r>
      <w:r>
        <w:rPr>
          <w:rFonts w:hint="eastAsia"/>
          <w:color w:val="FF0000"/>
        </w:rPr>
        <w:t>】</w:t>
      </w:r>
    </w:p>
    <w:p w:rsidR="009C1EAC" w:rsidRDefault="009C1EAC" w:rsidP="00581911">
      <w:pPr>
        <w:rPr>
          <w:color w:val="FF0000"/>
        </w:rPr>
      </w:pPr>
      <w:r>
        <w:rPr>
          <w:rFonts w:hint="eastAsia"/>
          <w:color w:val="FF0000"/>
        </w:rPr>
        <w:t>反倒是做事干脆了。</w:t>
      </w:r>
    </w:p>
    <w:p w:rsidR="009C1EAC" w:rsidRDefault="009C1EAC" w:rsidP="00581911">
      <w:pPr>
        <w:rPr>
          <w:color w:val="FF0000"/>
        </w:rPr>
      </w:pPr>
      <w:r>
        <w:rPr>
          <w:rFonts w:hint="eastAsia"/>
          <w:color w:val="FF0000"/>
        </w:rPr>
        <w:t>因为，闹成现在这样从各种方面上来说都没办法了。</w:t>
      </w:r>
    </w:p>
    <w:p w:rsidR="009C1EAC" w:rsidRDefault="009C1EAC" w:rsidP="00581911">
      <w:pPr>
        <w:rPr>
          <w:color w:val="FF0000"/>
        </w:rPr>
      </w:pPr>
      <w:r>
        <w:rPr>
          <w:rFonts w:hint="eastAsia"/>
          <w:color w:val="FF0000"/>
        </w:rPr>
        <w:t>青子丝毫没有想过破坏自己的规矩。</w:t>
      </w:r>
    </w:p>
    <w:p w:rsidR="009C1EAC" w:rsidRDefault="009C1EAC" w:rsidP="00581911">
      <w:pPr>
        <w:rPr>
          <w:color w:val="FF0000"/>
        </w:rPr>
      </w:pPr>
      <w:r>
        <w:rPr>
          <w:rFonts w:hint="eastAsia"/>
          <w:color w:val="FF0000"/>
        </w:rPr>
        <w:t>虽然也有值得反省的地方，但那也只限于刚才没控制好力度这方面。</w:t>
      </w:r>
    </w:p>
    <w:p w:rsidR="009C1EAC" w:rsidRDefault="009C1EAC" w:rsidP="00581911">
      <w:pPr>
        <w:rPr>
          <w:color w:val="FF0000"/>
        </w:rPr>
      </w:pPr>
      <w:r>
        <w:rPr>
          <w:rFonts w:hint="eastAsia"/>
          <w:color w:val="FF0000"/>
        </w:rPr>
        <w:t>【对我来说，这家伙如果今晚死了的话会很困扰。</w:t>
      </w:r>
    </w:p>
    <w:p w:rsidR="009C1EAC" w:rsidRDefault="009C1EAC" w:rsidP="00581911">
      <w:pPr>
        <w:rPr>
          <w:color w:val="FF0000"/>
        </w:rPr>
      </w:pPr>
      <w:r>
        <w:rPr>
          <w:rFonts w:hint="eastAsia"/>
          <w:color w:val="FF0000"/>
        </w:rPr>
        <w:t>为什么，改天再来杀他不行吗有珠？没什么关系吧，就只有一天。】</w:t>
      </w:r>
    </w:p>
    <w:p w:rsidR="009C1EAC" w:rsidRDefault="009C1EAC" w:rsidP="00645CBA">
      <w:r>
        <w:rPr>
          <w:rFonts w:hint="eastAsia"/>
        </w:rPr>
        <w:t>对她来说，在那一瞬间包庇嫌疑犯</w:t>
      </w:r>
      <w:r>
        <w:t>S</w:t>
      </w:r>
      <w:r>
        <w:rPr>
          <w:rFonts w:hint="eastAsia"/>
        </w:rPr>
        <w:t>是理所应当的正义。</w:t>
      </w:r>
    </w:p>
    <w:p w:rsidR="009C1EAC" w:rsidRDefault="009C1EAC" w:rsidP="00645CBA">
      <w:r>
        <w:rPr>
          <w:rFonts w:hint="eastAsia"/>
        </w:rPr>
        <w:t>【那就是你的私心？】</w:t>
      </w:r>
    </w:p>
    <w:p w:rsidR="009C1EAC" w:rsidRDefault="009C1EAC" w:rsidP="00645CBA">
      <w:r>
        <w:rPr>
          <w:rFonts w:hint="eastAsia"/>
        </w:rPr>
        <w:t>【抱歉，就算是滴水之恩对我来说也是非常重大的。】</w:t>
      </w:r>
    </w:p>
    <w:p w:rsidR="009C1EAC" w:rsidRDefault="009C1EAC" w:rsidP="00645CBA">
      <w:r>
        <w:rPr>
          <w:rFonts w:hint="eastAsia"/>
        </w:rPr>
        <w:t>【比和我做的协定还要重要？】</w:t>
      </w:r>
    </w:p>
    <w:p w:rsidR="009C1EAC" w:rsidRDefault="009C1EAC" w:rsidP="00645CBA">
      <w:r>
        <w:rPr>
          <w:rFonts w:hint="eastAsia"/>
        </w:rPr>
        <w:t>【啊啊，根据时机和场合的不同，是的。】</w:t>
      </w:r>
    </w:p>
    <w:p w:rsidR="009C1EAC" w:rsidRDefault="009C1EAC" w:rsidP="00645CBA">
      <w:r>
        <w:rPr>
          <w:rFonts w:hint="eastAsia"/>
        </w:rPr>
        <w:t>站在一旁的草十郎已经没有人权了，只能眼看着两个少女越吵越凶。</w:t>
      </w:r>
    </w:p>
    <w:p w:rsidR="009C1EAC" w:rsidRDefault="009C1EAC" w:rsidP="00645CBA">
      <w:r>
        <w:rPr>
          <w:rFonts w:hint="eastAsia"/>
        </w:rPr>
        <w:t>首先把感情切换</w:t>
      </w:r>
      <w:r>
        <w:t>——</w:t>
      </w:r>
      <w:r>
        <w:rPr>
          <w:rFonts w:hint="eastAsia"/>
        </w:rPr>
        <w:t>不，首先燃起怒火的是黑衣少女那一边。</w:t>
      </w:r>
    </w:p>
    <w:p w:rsidR="009C1EAC" w:rsidRDefault="009C1EAC" w:rsidP="00645CBA">
      <w:r>
        <w:rPr>
          <w:rFonts w:hint="eastAsia"/>
        </w:rPr>
        <w:t>【</w:t>
      </w:r>
      <w:r>
        <w:t>——</w:t>
      </w:r>
      <w:r>
        <w:rPr>
          <w:rFonts w:hint="eastAsia"/>
        </w:rPr>
        <w:t>好，我算是明白了青子。</w:t>
      </w:r>
    </w:p>
    <w:p w:rsidR="009C1EAC" w:rsidRDefault="009C1EAC" w:rsidP="00645CBA">
      <w:r>
        <w:rPr>
          <w:rFonts w:hint="eastAsia"/>
        </w:rPr>
        <w:t>我要在这杀了他，</w:t>
      </w:r>
    </w:p>
    <w:p w:rsidR="009C1EAC" w:rsidRDefault="009C1EAC" w:rsidP="00645CBA">
      <w:r>
        <w:rPr>
          <w:rFonts w:hint="eastAsia"/>
        </w:rPr>
        <w:t>你要在这让他活着。</w:t>
      </w:r>
    </w:p>
    <w:p w:rsidR="009C1EAC" w:rsidRDefault="009C1EAC" w:rsidP="00645CBA">
      <w:r>
        <w:t>——</w:t>
      </w:r>
      <w:r>
        <w:rPr>
          <w:rFonts w:hint="eastAsia"/>
        </w:rPr>
        <w:t>也就是说，想要和我战一场，对吗？】</w:t>
      </w:r>
    </w:p>
    <w:p w:rsidR="009C1EAC" w:rsidRDefault="009C1EAC" w:rsidP="00645CBA">
      <w:r>
        <w:rPr>
          <w:rFonts w:hint="eastAsia"/>
        </w:rPr>
        <w:t>“……哼，这种事，不可能会这么想的吧。”</w:t>
      </w:r>
    </w:p>
    <w:p w:rsidR="009C1EAC" w:rsidRDefault="009C1EAC" w:rsidP="00645CBA">
      <w:r>
        <w:rPr>
          <w:rFonts w:hint="eastAsia"/>
        </w:rPr>
        <w:t>拼命忍住了这些不争气的话。</w:t>
      </w:r>
    </w:p>
    <w:p w:rsidR="009C1EAC" w:rsidRDefault="009C1EAC" w:rsidP="00645CBA">
      <w:r>
        <w:rPr>
          <w:rFonts w:hint="eastAsia"/>
        </w:rPr>
        <w:t>青子知道有珠的魔术。</w:t>
      </w:r>
    </w:p>
    <w:p w:rsidR="009C1EAC" w:rsidRDefault="009C1EAC" w:rsidP="00645CBA">
      <w:r>
        <w:rPr>
          <w:rFonts w:hint="eastAsia"/>
        </w:rPr>
        <w:t>对于那小巧的身体里到底蕴含着多么巨大的神秘，青子可是有着惨痛经验的。</w:t>
      </w:r>
    </w:p>
    <w:p w:rsidR="009C1EAC" w:rsidRDefault="009C1EAC" w:rsidP="00645CBA">
      <w:r>
        <w:rPr>
          <w:rFonts w:hint="eastAsia"/>
        </w:rPr>
        <w:t>要说胜算的话，可以说连影子都没有。</w:t>
      </w:r>
    </w:p>
    <w:p w:rsidR="009C1EAC" w:rsidRDefault="009C1EAC" w:rsidP="00645CBA">
      <w:r>
        <w:rPr>
          <w:rFonts w:hint="eastAsia"/>
        </w:rPr>
        <w:t>而且一旦说出带火气的话来，久远寺有珠就不会留情了。</w:t>
      </w:r>
    </w:p>
    <w:p w:rsidR="009C1EAC" w:rsidRDefault="009C1EAC" w:rsidP="00645CBA">
      <w:r>
        <w:rPr>
          <w:rFonts w:hint="eastAsia"/>
        </w:rPr>
        <w:t>不管是同居人也好，朋友也好，哪怕是她最喜爱的血亲。只要作为魔女开始了战斗，这个少女就是一个冷酷无比的怪物。</w:t>
      </w:r>
    </w:p>
    <w:p w:rsidR="009C1EAC" w:rsidRDefault="009C1EAC" w:rsidP="00645CBA">
      <w:r>
        <w:rPr>
          <w:rFonts w:hint="eastAsia"/>
        </w:rPr>
        <w:t>青子像是要鼓舞自己似的向前走了半步。</w:t>
      </w:r>
    </w:p>
    <w:p w:rsidR="009C1EAC" w:rsidRDefault="009C1EAC" w:rsidP="00645CBA">
      <w:r>
        <w:rPr>
          <w:rFonts w:hint="eastAsia"/>
        </w:rPr>
        <w:t>事到如今已经不能后退了。目击者早已无关紧要，事态已经不是争吵那么简单了。</w:t>
      </w:r>
    </w:p>
    <w:p w:rsidR="009C1EAC" w:rsidRDefault="009C1EAC" w:rsidP="00645CBA">
      <w:r>
        <w:rPr>
          <w:rFonts w:hint="eastAsia"/>
        </w:rPr>
        <w:t>对于她们两个人之间那好像是友情的关系来说，实力是次要的，精神的对等才是关系成立的主要条件。</w:t>
      </w:r>
    </w:p>
    <w:p w:rsidR="009C1EAC" w:rsidRDefault="009C1EAC" w:rsidP="00645CBA">
      <w:r>
        <w:rPr>
          <w:rFonts w:hint="eastAsia"/>
        </w:rPr>
        <w:t>正因为如此</w:t>
      </w:r>
      <w:r>
        <w:t>——</w:t>
      </w:r>
      <w:r>
        <w:rPr>
          <w:rFonts w:hint="eastAsia"/>
        </w:rPr>
        <w:t>要贯彻真正的“自己”，就不能想着妥协和蒙混过去。</w:t>
      </w:r>
    </w:p>
    <w:p w:rsidR="009C1EAC" w:rsidRDefault="009C1EAC" w:rsidP="00645CBA">
      <w:r>
        <w:rPr>
          <w:rFonts w:hint="eastAsia"/>
        </w:rPr>
        <w:t>【当然，我不想杀了你，也想让那边那个傻瓜活下来。而且</w:t>
      </w:r>
      <w:r>
        <w:t>——</w:t>
      </w:r>
      <w:r>
        <w:rPr>
          <w:rFonts w:hint="eastAsia"/>
        </w:rPr>
        <w:t>】</w:t>
      </w:r>
    </w:p>
    <w:p w:rsidR="009C1EAC" w:rsidRDefault="009C1EAC" w:rsidP="00645CBA">
      <w:r>
        <w:rPr>
          <w:rFonts w:hint="eastAsia"/>
        </w:rPr>
        <w:t>魔术回路全部呜呜作响的奔走起来。在之前的人偶战中沉睡的身体开始动真格的了。</w:t>
      </w:r>
    </w:p>
    <w:p w:rsidR="009C1EAC" w:rsidRPr="00B55364" w:rsidRDefault="009C1EAC" w:rsidP="00645CBA">
      <w:r>
        <w:rPr>
          <w:rFonts w:hint="eastAsia"/>
        </w:rPr>
        <w:t>【而且，不管怎样，我们到最后还是会成为相互杀戮的对手吧。】</w:t>
      </w:r>
    </w:p>
    <w:p w:rsidR="009C1EAC" w:rsidRDefault="009C1EAC" w:rsidP="00645CBA">
      <w:r>
        <w:rPr>
          <w:rFonts w:hint="eastAsia"/>
        </w:rPr>
        <w:t>依靠斗志克服了对强敌的恐惧</w:t>
      </w:r>
      <w:r>
        <w:t>——</w:t>
      </w:r>
      <w:r>
        <w:rPr>
          <w:rFonts w:hint="eastAsia"/>
        </w:rPr>
        <w:t>！</w:t>
      </w:r>
    </w:p>
    <w:p w:rsidR="009C1EAC" w:rsidRDefault="009C1EAC" w:rsidP="00645CBA">
      <w:r>
        <w:rPr>
          <w:rFonts w:hint="eastAsia"/>
        </w:rPr>
        <w:t>青子的魔术是用自身的身体</w:t>
      </w:r>
      <w:r>
        <w:t>——</w:t>
      </w:r>
      <w:r>
        <w:rPr>
          <w:rFonts w:hint="eastAsia"/>
        </w:rPr>
        <w:t>魔术回路作为枪身将魔力击出。非常简单的魔术式。</w:t>
      </w:r>
    </w:p>
    <w:p w:rsidR="009C1EAC" w:rsidRDefault="009C1EAC" w:rsidP="00645CBA">
      <w:r>
        <w:rPr>
          <w:rFonts w:hint="eastAsia"/>
        </w:rPr>
        <w:t>吹起风沙，断开水流，劣化出缺陷。并不是这些自然干涉。</w:t>
      </w:r>
    </w:p>
    <w:p w:rsidR="009C1EAC" w:rsidRDefault="009C1EAC" w:rsidP="00645CBA">
      <w:r>
        <w:rPr>
          <w:rFonts w:hint="eastAsia"/>
        </w:rPr>
        <w:t>将魔力这类架空的运动予以加工，变成热量来击出。</w:t>
      </w:r>
    </w:p>
    <w:p w:rsidR="009C1EAC" w:rsidRDefault="009C1EAC" w:rsidP="00645CBA">
      <w:r>
        <w:rPr>
          <w:rFonts w:hint="eastAsia"/>
        </w:rPr>
        <w:t>因此，魔术的破坏力和青子汲取的魔力量呈正比。</w:t>
      </w:r>
    </w:p>
    <w:p w:rsidR="009C1EAC" w:rsidRDefault="009C1EAC" w:rsidP="00645CBA">
      <w:r>
        <w:rPr>
          <w:rFonts w:hint="eastAsia"/>
        </w:rPr>
        <w:t>把草十郎作为对手时候使用的魔弹是一工程的。不需要咏唱的最低限度魔术。</w:t>
      </w:r>
    </w:p>
    <w:p w:rsidR="009C1EAC" w:rsidRDefault="009C1EAC" w:rsidP="00645CBA">
      <w:r>
        <w:rPr>
          <w:rFonts w:hint="eastAsia"/>
        </w:rPr>
        <w:t>目前，青子作为主武器使用的魔弹分为三个工程。</w:t>
      </w:r>
    </w:p>
    <w:p w:rsidR="009C1EAC" w:rsidRDefault="009C1EAC" w:rsidP="00645CBA">
      <w:r>
        <w:rPr>
          <w:rFonts w:hint="eastAsia"/>
        </w:rPr>
        <w:t>而现在用的是第二种。</w:t>
      </w:r>
    </w:p>
    <w:p w:rsidR="009C1EAC" w:rsidRDefault="009C1EAC" w:rsidP="00645CBA">
      <w:r>
        <w:rPr>
          <w:rFonts w:hint="eastAsia"/>
        </w:rPr>
        <w:t>起动魔术刻印，加入简略咏唱的二工程魔弹。</w:t>
      </w:r>
    </w:p>
    <w:p w:rsidR="009C1EAC" w:rsidRDefault="009C1EAC" w:rsidP="00645CBA">
      <w:r>
        <w:rPr>
          <w:rFonts w:hint="eastAsia"/>
        </w:rPr>
        <w:t>但是，</w:t>
      </w:r>
    </w:p>
    <w:p w:rsidR="009C1EAC" w:rsidRDefault="009C1EAC" w:rsidP="00645CBA">
      <w:r>
        <w:rPr>
          <w:rFonts w:hint="eastAsia"/>
        </w:rPr>
        <w:t>青子如此集中精神制造出来的魔弹，在碰到少女的瞬间就像雾一样消散了。</w:t>
      </w:r>
    </w:p>
    <w:p w:rsidR="009C1EAC" w:rsidRDefault="009C1EAC" w:rsidP="00645CBA">
      <w:r>
        <w:rPr>
          <w:rFonts w:hint="eastAsia"/>
        </w:rPr>
        <w:t>【</w:t>
      </w:r>
      <w:r>
        <w:t>——————</w:t>
      </w:r>
      <w:r>
        <w:rPr>
          <w:rFonts w:hint="eastAsia"/>
        </w:rPr>
        <w:t>】</w:t>
      </w:r>
    </w:p>
    <w:p w:rsidR="009C1EAC" w:rsidRDefault="009C1EAC" w:rsidP="00645CBA">
      <w:r>
        <w:rPr>
          <w:rFonts w:hint="eastAsia"/>
        </w:rPr>
        <w:t>切，青子咂了一下舌。</w:t>
      </w:r>
    </w:p>
    <w:p w:rsidR="009C1EAC" w:rsidRDefault="009C1EAC" w:rsidP="00645CBA">
      <w:r>
        <w:rPr>
          <w:rFonts w:hint="eastAsia"/>
        </w:rPr>
        <w:t>本想出其不意的速攻</w:t>
      </w:r>
      <w:r>
        <w:t>——</w:t>
      </w:r>
      <w:r>
        <w:rPr>
          <w:rFonts w:hint="eastAsia"/>
        </w:rPr>
        <w:t>使用加入简略咏唱的魔术，结果还是打破不了有珠的防御。</w:t>
      </w:r>
    </w:p>
    <w:p w:rsidR="009C1EAC" w:rsidRDefault="009C1EAC" w:rsidP="00645CBA">
      <w:r>
        <w:rPr>
          <w:rFonts w:hint="eastAsia"/>
        </w:rPr>
        <w:t>【还是那么坚固呢，那个壳。有珠你是不是变得越来越自以为是了？】</w:t>
      </w:r>
    </w:p>
    <w:p w:rsidR="009C1EAC" w:rsidRDefault="009C1EAC" w:rsidP="00645CBA">
      <w:r>
        <w:rPr>
          <w:rFonts w:hint="eastAsia"/>
        </w:rPr>
        <w:t>青子隐藏起自己内心的不安，继续挑衅着。</w:t>
      </w:r>
    </w:p>
    <w:p w:rsidR="009C1EAC" w:rsidRDefault="009C1EAC" w:rsidP="00645CBA">
      <w:r>
        <w:rPr>
          <w:rFonts w:hint="eastAsia"/>
        </w:rPr>
        <w:t>有珠似乎很中意青子那份不服输的劲头。</w:t>
      </w:r>
    </w:p>
    <w:p w:rsidR="009C1EAC" w:rsidRDefault="009C1EAC" w:rsidP="00645CBA">
      <w:r>
        <w:rPr>
          <w:rFonts w:hint="eastAsia"/>
        </w:rPr>
        <w:t>【还真是睚眦必报。</w:t>
      </w:r>
    </w:p>
    <w:p w:rsidR="009C1EAC" w:rsidRDefault="009C1EAC" w:rsidP="00645CBA">
      <w:r>
        <w:rPr>
          <w:rFonts w:hint="eastAsia"/>
        </w:rPr>
        <w:t>照这个势头下去，吵的事情都和一开始不一样了……</w:t>
      </w:r>
    </w:p>
    <w:p w:rsidR="009C1EAC" w:rsidRDefault="009C1EAC" w:rsidP="00645CBA">
      <w:r>
        <w:rPr>
          <w:rFonts w:hint="eastAsia"/>
        </w:rPr>
        <w:t>我还真是被你吓到了，竟然是为了这么无聊的理由。作为人类来说这一点也确实挺让人喜欢。】</w:t>
      </w:r>
    </w:p>
    <w:p w:rsidR="009C1EAC" w:rsidRDefault="009C1EAC" w:rsidP="00645CBA"/>
    <w:p w:rsidR="009C1EAC" w:rsidRDefault="009C1EAC" w:rsidP="00645CBA">
      <w:r>
        <w:rPr>
          <w:rFonts w:hint="eastAsia"/>
        </w:rPr>
        <w:t>微微的一笑，</w:t>
      </w:r>
    </w:p>
    <w:p w:rsidR="009C1EAC" w:rsidRDefault="009C1EAC" w:rsidP="00645CBA">
      <w:r>
        <w:rPr>
          <w:rFonts w:hint="eastAsia"/>
        </w:rPr>
        <w:t>少女露出打从心底感到钦佩的微笑，左手的手指指着地面向上一抬。</w:t>
      </w:r>
    </w:p>
    <w:p w:rsidR="009C1EAC" w:rsidRDefault="009C1EAC" w:rsidP="00475166">
      <w:r>
        <w:rPr>
          <w:rFonts w:hint="eastAsia"/>
        </w:rPr>
        <w:t>刺出、刺出、刺出、刺出。</w:t>
      </w:r>
    </w:p>
    <w:p w:rsidR="009C1EAC" w:rsidRDefault="009C1EAC" w:rsidP="00475166">
      <w:r>
        <w:rPr>
          <w:rFonts w:hint="eastAsia"/>
        </w:rPr>
        <w:t>无数的“枪”突破广场地面的砖块刺了出来。（渣卡注：刺出的是叉子和盘子）</w:t>
      </w:r>
    </w:p>
    <w:p w:rsidR="009C1EAC" w:rsidRDefault="009C1EAC" w:rsidP="00475166">
      <w:r>
        <w:rPr>
          <w:rFonts w:hint="eastAsia"/>
        </w:rPr>
        <w:t>【静希，快往后跳！】</w:t>
      </w:r>
    </w:p>
    <w:p w:rsidR="009C1EAC" w:rsidRDefault="009C1EAC" w:rsidP="00475166">
      <w:r>
        <w:rPr>
          <w:rFonts w:hint="eastAsia"/>
        </w:rPr>
        <w:t>【？】</w:t>
      </w:r>
    </w:p>
    <w:p w:rsidR="009C1EAC" w:rsidRDefault="009C1EAC" w:rsidP="00475166">
      <w:r>
        <w:rPr>
          <w:rFonts w:hint="eastAsia"/>
        </w:rPr>
        <w:t>青子感到喊了也来不及，在草十郎反应过来以前就抓着他的手往后跳了一步。</w:t>
      </w:r>
    </w:p>
    <w:p w:rsidR="009C1EAC" w:rsidRDefault="009C1EAC" w:rsidP="00475166">
      <w:r>
        <w:rPr>
          <w:rFonts w:hint="eastAsia"/>
        </w:rPr>
        <w:t>从地面涌起的器物像是有意志存在似的，追逐着不断后跳的青子他们。</w:t>
      </w:r>
    </w:p>
    <w:p w:rsidR="009C1EAC" w:rsidRDefault="009C1EAC" w:rsidP="00475166">
      <w:r>
        <w:rPr>
          <w:rFonts w:hint="eastAsia"/>
        </w:rPr>
        <w:t>“枪”以守护的人为中心向外辐射出去，逼着青子和草十郎远离了时钟台。</w:t>
      </w:r>
    </w:p>
    <w:p w:rsidR="009C1EAC" w:rsidRDefault="009C1EAC" w:rsidP="00475166">
      <w:r>
        <w:rPr>
          <w:rFonts w:hint="eastAsia"/>
        </w:rPr>
        <w:t>【</w:t>
      </w:r>
      <w:r>
        <w:t>——</w:t>
      </w:r>
      <w:r>
        <w:rPr>
          <w:rFonts w:hint="eastAsia"/>
        </w:rPr>
        <w:t>咦，这就完了？】</w:t>
      </w:r>
    </w:p>
    <w:p w:rsidR="009C1EAC" w:rsidRDefault="009C1EAC" w:rsidP="00475166">
      <w:r>
        <w:rPr>
          <w:rFonts w:hint="eastAsia"/>
        </w:rPr>
        <w:t>只往后退了不到十米。</w:t>
      </w:r>
    </w:p>
    <w:p w:rsidR="009C1EAC" w:rsidRDefault="009C1EAC" w:rsidP="00475166">
      <w:r>
        <w:rPr>
          <w:rFonts w:hint="eastAsia"/>
        </w:rPr>
        <w:t>刺破地面出现的凶器的攻击规模，比青子预想的要小很多。</w:t>
      </w:r>
    </w:p>
    <w:p w:rsidR="009C1EAC" w:rsidRDefault="009C1EAC" w:rsidP="00475166">
      <w:r>
        <w:rPr>
          <w:rFonts w:hint="eastAsia"/>
        </w:rPr>
        <w:t>为了保护少女所站的时钟台而出现的这些餐具，看上去就像为了烧死魔女而堆在十字架下的柴火。</w:t>
      </w:r>
    </w:p>
    <w:p w:rsidR="009C1EAC" w:rsidRDefault="009C1EAC" w:rsidP="00475166">
      <w:r>
        <w:rPr>
          <w:rFonts w:hint="eastAsia"/>
        </w:rPr>
        <w:t>“……一般来说，不是要反过来吗？为了不让我们逃跑，应该把‘枪’立在周围把我们围起来才对……？”</w:t>
      </w:r>
    </w:p>
    <w:p w:rsidR="009C1EAC" w:rsidRDefault="009C1EAC" w:rsidP="00475166">
      <w:r>
        <w:rPr>
          <w:rFonts w:hint="eastAsia"/>
        </w:rPr>
        <w:t>青子和草十郎背后就是安全的道路。</w:t>
      </w:r>
    </w:p>
    <w:p w:rsidR="009C1EAC" w:rsidRDefault="009C1EAC" w:rsidP="00475166">
      <w:r>
        <w:rPr>
          <w:rFonts w:hint="eastAsia"/>
        </w:rPr>
        <w:t>照这样两个人就可以顺着路跑到游乐园的入口处，就这样逃回到町里去。</w:t>
      </w:r>
    </w:p>
    <w:p w:rsidR="009C1EAC" w:rsidRDefault="009C1EAC" w:rsidP="00475166">
      <w:r>
        <w:rPr>
          <w:rFonts w:hint="eastAsia"/>
        </w:rPr>
        <w:t>【这样好吗有珠？抱歉呐，能逃跑的话我也会跑的。】</w:t>
      </w:r>
    </w:p>
    <w:p w:rsidR="009C1EAC" w:rsidRDefault="009C1EAC" w:rsidP="00475166">
      <w:r>
        <w:rPr>
          <w:rFonts w:hint="eastAsia"/>
        </w:rPr>
        <w:t>逃到町里就是青子赢了。</w:t>
      </w:r>
    </w:p>
    <w:p w:rsidR="009C1EAC" w:rsidRDefault="009C1EAC" w:rsidP="00475166">
      <w:r>
        <w:rPr>
          <w:rFonts w:hint="eastAsia"/>
        </w:rPr>
        <w:t>青子就只要求今天晚上能够放过草十郎，如果他能逃回到街上的话，青子的目的也就达成一大半了</w:t>
      </w:r>
      <w:r>
        <w:t>——</w:t>
      </w:r>
    </w:p>
    <w:p w:rsidR="009C1EAC" w:rsidRDefault="009C1EAC" w:rsidP="00475166">
      <w:r>
        <w:rPr>
          <w:rFonts w:hint="eastAsia"/>
        </w:rPr>
        <w:t>【？】</w:t>
      </w:r>
    </w:p>
    <w:p w:rsidR="009C1EAC" w:rsidRDefault="009C1EAC" w:rsidP="00475166">
      <w:r>
        <w:t>——</w:t>
      </w:r>
      <w:r>
        <w:rPr>
          <w:rFonts w:hint="eastAsia"/>
        </w:rPr>
        <w:t>尽管如此，有珠仍然对眼前的目标看都不看一眼。只是爱惜的取出一个小瓶，好像那是什么非常贵重的东西。</w:t>
      </w:r>
    </w:p>
    <w:p w:rsidR="009C1EAC" w:rsidRDefault="009C1EAC" w:rsidP="00475166">
      <w:r>
        <w:rPr>
          <w:rFonts w:hint="eastAsia"/>
        </w:rPr>
        <w:t>【绿色的……烧瓶？</w:t>
      </w:r>
    </w:p>
    <w:p w:rsidR="009C1EAC" w:rsidRDefault="009C1EAC" w:rsidP="00475166">
      <w:r>
        <w:rPr>
          <w:rFonts w:hint="eastAsia"/>
        </w:rPr>
        <w:t>那个是</w:t>
      </w:r>
      <w:r>
        <w:t>——</w:t>
      </w:r>
      <w:r>
        <w:rPr>
          <w:rFonts w:hint="eastAsia"/>
        </w:rPr>
        <w:t>糟糕了，总之先攻击</w:t>
      </w:r>
      <w:r>
        <w:t>——</w:t>
      </w:r>
      <w:r>
        <w:rPr>
          <w:rFonts w:hint="eastAsia"/>
        </w:rPr>
        <w:t>！】</w:t>
      </w:r>
    </w:p>
    <w:p w:rsidR="009C1EAC" w:rsidRDefault="009C1EAC" w:rsidP="00475166">
      <w:r>
        <w:rPr>
          <w:rFonts w:hint="eastAsia"/>
        </w:rPr>
        <w:t>魔弹被餐具防住了。</w:t>
      </w:r>
    </w:p>
    <w:p w:rsidR="009C1EAC" w:rsidRDefault="009C1EAC" w:rsidP="00475166">
      <w:r>
        <w:rPr>
          <w:rFonts w:hint="eastAsia"/>
        </w:rPr>
        <w:t>青子的脸上，一丝从容的表情都看不到了。</w:t>
      </w:r>
    </w:p>
    <w:p w:rsidR="009C1EAC" w:rsidRDefault="009C1EAC" w:rsidP="00475166">
      <w:r>
        <w:rPr>
          <w:rFonts w:hint="eastAsia"/>
        </w:rPr>
        <w:t>……没错。</w:t>
      </w:r>
    </w:p>
    <w:p w:rsidR="009C1EAC" w:rsidRDefault="009C1EAC" w:rsidP="00475166">
      <w:r>
        <w:rPr>
          <w:rFonts w:hint="eastAsia"/>
        </w:rPr>
        <w:t>要说成长的话，青子确实是在成长。</w:t>
      </w:r>
    </w:p>
    <w:p w:rsidR="009C1EAC" w:rsidRDefault="009C1EAC" w:rsidP="00475166">
      <w:r>
        <w:rPr>
          <w:rFonts w:hint="eastAsia"/>
        </w:rPr>
        <w:t>在这两年里不断的学习魔术，也渐渐有了手感。</w:t>
      </w:r>
    </w:p>
    <w:p w:rsidR="009C1EAC" w:rsidRDefault="009C1EAC" w:rsidP="00475166">
      <w:r>
        <w:rPr>
          <w:rFonts w:hint="eastAsia"/>
        </w:rPr>
        <w:t>不论是同居人的性格，还是魔术都有了一定程度的把握。</w:t>
      </w:r>
    </w:p>
    <w:p w:rsidR="009C1EAC" w:rsidRDefault="009C1EAC" w:rsidP="00475166">
      <w:r>
        <w:rPr>
          <w:rFonts w:hint="eastAsia"/>
        </w:rPr>
        <w:t>所以</w:t>
      </w:r>
      <w:r>
        <w:t>——</w:t>
      </w:r>
      <w:r>
        <w:rPr>
          <w:rFonts w:hint="eastAsia"/>
        </w:rPr>
        <w:t>最好的战术就是想办法让自傲的有珠上个当。</w:t>
      </w:r>
    </w:p>
    <w:p w:rsidR="009C1EAC" w:rsidRDefault="009C1EAC" w:rsidP="00475166">
      <w:r>
        <w:rPr>
          <w:rFonts w:hint="eastAsia"/>
        </w:rPr>
        <w:t>【啊</w:t>
      </w:r>
      <w:r>
        <w:t>——</w:t>
      </w:r>
      <w:r>
        <w:rPr>
          <w:rFonts w:hint="eastAsia"/>
        </w:rPr>
        <w:t>】</w:t>
      </w:r>
    </w:p>
    <w:p w:rsidR="009C1EAC" w:rsidRDefault="009C1EAC" w:rsidP="00475166">
      <w:r>
        <w:rPr>
          <w:rFonts w:hint="eastAsia"/>
        </w:rPr>
        <w:t>……魔法小瓶的瓶盖被打开了。</w:t>
      </w:r>
    </w:p>
    <w:p w:rsidR="009C1EAC" w:rsidRDefault="009C1EAC" w:rsidP="00475166">
      <w:r>
        <w:rPr>
          <w:rFonts w:hint="eastAsia"/>
        </w:rPr>
        <w:t>脸颊感受到了微风的抚摸。</w:t>
      </w:r>
    </w:p>
    <w:p w:rsidR="009C1EAC" w:rsidRDefault="009C1EAC" w:rsidP="00475166">
      <w:r>
        <w:rPr>
          <w:rFonts w:hint="eastAsia"/>
        </w:rPr>
        <w:t>夜之飨宴在新的主角登场之前夹着尾巴逃跑了。</w:t>
      </w:r>
    </w:p>
    <w:p w:rsidR="009C1EAC" w:rsidRDefault="009C1EAC" w:rsidP="00475166"/>
    <w:p w:rsidR="009C1EAC" w:rsidRDefault="009C1EAC" w:rsidP="00475166">
      <w:r>
        <w:t>——</w:t>
      </w:r>
      <w:r>
        <w:rPr>
          <w:rFonts w:hint="eastAsia"/>
        </w:rPr>
        <w:t>不知从那传来的</w:t>
      </w:r>
    </w:p>
    <w:p w:rsidR="009C1EAC" w:rsidRDefault="009C1EAC" w:rsidP="00475166">
      <w:r>
        <w:rPr>
          <w:rFonts w:hint="eastAsia"/>
        </w:rPr>
        <w:t>令人怀念的，芭蕾舞步一样的脚步声。</w:t>
      </w:r>
    </w:p>
    <w:p w:rsidR="009C1EAC" w:rsidRDefault="009C1EAC" w:rsidP="00475166">
      <w:r>
        <w:rPr>
          <w:rFonts w:hint="eastAsia"/>
        </w:rPr>
        <w:t>【假、的吧</w:t>
      </w:r>
      <w:r>
        <w:t>——</w:t>
      </w:r>
      <w:r>
        <w:rPr>
          <w:rFonts w:hint="eastAsia"/>
        </w:rPr>
        <w:t>】</w:t>
      </w:r>
    </w:p>
    <w:p w:rsidR="009C1EAC" w:rsidRDefault="009C1EAC" w:rsidP="00475166">
      <w:r>
        <w:rPr>
          <w:rFonts w:hint="eastAsia"/>
        </w:rPr>
        <w:t>那可是，</w:t>
      </w:r>
    </w:p>
    <w:p w:rsidR="009C1EAC" w:rsidRDefault="009C1EAC" w:rsidP="00475166">
      <w:r>
        <w:rPr>
          <w:rFonts w:hint="eastAsia"/>
        </w:rPr>
        <w:t>作为见习魔术师的青子都不曾体验过的奇迹。</w:t>
      </w:r>
    </w:p>
    <w:p w:rsidR="009C1EAC" w:rsidRDefault="009C1EAC" w:rsidP="00475166">
      <w:r>
        <w:rPr>
          <w:rFonts w:hint="eastAsia"/>
        </w:rPr>
        <w:t>已经死去的东西再次苏醒。</w:t>
      </w:r>
    </w:p>
    <w:p w:rsidR="009C1EAC" w:rsidRDefault="009C1EAC" w:rsidP="00475166">
      <w:r>
        <w:rPr>
          <w:rFonts w:hint="eastAsia"/>
        </w:rPr>
        <w:t>活着的的东西睁开眼睛。</w:t>
      </w:r>
    </w:p>
    <w:p w:rsidR="009C1EAC" w:rsidRDefault="009C1EAC" w:rsidP="00475166">
      <w:r>
        <w:rPr>
          <w:rFonts w:hint="eastAsia"/>
        </w:rPr>
        <w:t>被浓雾包裹的森林深处。</w:t>
      </w:r>
    </w:p>
    <w:p w:rsidR="009C1EAC" w:rsidRDefault="009C1EAC" w:rsidP="00475166">
      <w:r>
        <w:rPr>
          <w:rFonts w:hint="eastAsia"/>
        </w:rPr>
        <w:t>潜伏在沼泽地里的喷火蜥蜴。</w:t>
      </w:r>
    </w:p>
    <w:p w:rsidR="009C1EAC" w:rsidRDefault="009C1EAC" w:rsidP="00475166">
      <w:r>
        <w:rPr>
          <w:rFonts w:hint="eastAsia"/>
        </w:rPr>
        <w:t>木偶们成为了迎来午夜零时的礼物。</w:t>
      </w:r>
    </w:p>
    <w:p w:rsidR="009C1EAC" w:rsidRDefault="009C1EAC" w:rsidP="00475166">
      <w:r>
        <w:rPr>
          <w:rFonts w:hint="eastAsia"/>
        </w:rPr>
        <w:t>久远寺有珠细细的手指温柔的，像在抚摸年老的花猫脊背一样使全体游乐园变换了面貌。</w:t>
      </w:r>
    </w:p>
    <w:p w:rsidR="009C1EAC" w:rsidRDefault="009C1EAC" w:rsidP="00475166">
      <w:r>
        <w:rPr>
          <w:rFonts w:hint="eastAsia"/>
        </w:rPr>
        <w:t>【那好</w:t>
      </w:r>
      <w:r>
        <w:t>——</w:t>
      </w:r>
      <w:r>
        <w:rPr>
          <w:rFonts w:hint="eastAsia"/>
        </w:rPr>
        <w:t>好好在这里玩吧，青子。】</w:t>
      </w:r>
    </w:p>
    <w:p w:rsidR="009C1EAC" w:rsidRDefault="009C1EAC" w:rsidP="00475166">
      <w:r>
        <w:rPr>
          <w:rFonts w:hint="eastAsia"/>
        </w:rPr>
        <w:t>……往日之梦的垃圾场，重生并变化成为只存在一夜的王国。</w:t>
      </w:r>
    </w:p>
    <w:p w:rsidR="009C1EAC" w:rsidRDefault="009C1EAC" w:rsidP="00475166">
      <w:r>
        <w:rPr>
          <w:rFonts w:hint="eastAsia"/>
        </w:rPr>
        <w:t>这就是侵蚀现实的不死魔物。</w:t>
      </w:r>
    </w:p>
    <w:p w:rsidR="009C1EAC" w:rsidRDefault="009C1EAC" w:rsidP="00475166">
      <w:r>
        <w:rPr>
          <w:rFonts w:hint="eastAsia"/>
        </w:rPr>
        <w:t>一旦被解放出来，就绝对不会让猎物逃掉的暗黑童话。</w:t>
      </w:r>
    </w:p>
    <w:p w:rsidR="009C1EAC" w:rsidRDefault="009C1EAC" w:rsidP="00475166">
      <w:r>
        <w:rPr>
          <w:rFonts w:hint="eastAsia"/>
        </w:rPr>
        <w:t>【虽然不知道你想往哪跑，既然想逃的话就逃给我看看吧。</w:t>
      </w:r>
    </w:p>
    <w:p w:rsidR="009C1EAC" w:rsidRDefault="009C1EAC" w:rsidP="00475166">
      <w:r>
        <w:t>——</w:t>
      </w:r>
      <w:r>
        <w:rPr>
          <w:rFonts w:hint="eastAsia"/>
        </w:rPr>
        <w:t>如果撑过了今天晚上，就算是你的胜利了。】</w:t>
      </w:r>
    </w:p>
    <w:p w:rsidR="009C1EAC" w:rsidRDefault="009C1EAC" w:rsidP="00475166">
      <w:r>
        <w:rPr>
          <w:rFonts w:hint="eastAsia"/>
        </w:rPr>
        <w:t>……令人绝望的战斗开幕宣言。</w:t>
      </w:r>
    </w:p>
    <w:p w:rsidR="009C1EAC" w:rsidRDefault="009C1EAC" w:rsidP="00475166">
      <w:r>
        <w:rPr>
          <w:rFonts w:hint="eastAsia"/>
        </w:rPr>
        <w:t>装填了亲切与慈悲，还有天真无邪的欢乐。黑衣的魔女对着朋友笑了。</w:t>
      </w:r>
    </w:p>
    <w:p w:rsidR="009C1EAC" w:rsidRDefault="009C1EAC" w:rsidP="00475166"/>
    <w:p w:rsidR="009C1EAC" w:rsidRDefault="009C1EAC" w:rsidP="00475166"/>
    <w:p w:rsidR="009C1EAC" w:rsidRDefault="009C1EAC" w:rsidP="00475166">
      <w:r>
        <w:rPr>
          <w:rFonts w:hint="eastAsia"/>
        </w:rPr>
        <w:t>这样一来，游乐园就取回了往日的光辉。</w:t>
      </w:r>
    </w:p>
    <w:p w:rsidR="009C1EAC" w:rsidRDefault="009C1EAC" w:rsidP="00475166">
      <w:r>
        <w:rPr>
          <w:rFonts w:hint="eastAsia"/>
        </w:rPr>
        <w:t>无数的灯饰撕裂了黑夜。</w:t>
      </w:r>
    </w:p>
    <w:p w:rsidR="009C1EAC" w:rsidRDefault="009C1EAC" w:rsidP="00475166">
      <w:r>
        <w:rPr>
          <w:rFonts w:hint="eastAsia"/>
        </w:rPr>
        <w:t>唱片的声音从广播里传了出来。</w:t>
      </w:r>
    </w:p>
    <w:p w:rsidR="009C1EAC" w:rsidRDefault="009C1EAC" w:rsidP="00475166">
      <w:r>
        <w:rPr>
          <w:rFonts w:hint="eastAsia"/>
        </w:rPr>
        <w:t>旋转木马咕噜咕噜的转了起来。</w:t>
      </w:r>
    </w:p>
    <w:p w:rsidR="009C1EAC" w:rsidRDefault="009C1EAC" w:rsidP="00475166">
      <w:r>
        <w:rPr>
          <w:rFonts w:hint="eastAsia"/>
        </w:rPr>
        <w:t>……不用说，这些都是本不可能出现的场景。</w:t>
      </w:r>
    </w:p>
    <w:p w:rsidR="009C1EAC" w:rsidRDefault="009C1EAC" w:rsidP="00475166">
      <w:r>
        <w:rPr>
          <w:rFonts w:hint="eastAsia"/>
        </w:rPr>
        <w:t>如果是炼金术的话，是可以使魔力变换成电力使设施动起来的</w:t>
      </w:r>
    </w:p>
    <w:p w:rsidR="009C1EAC" w:rsidRDefault="009C1EAC" w:rsidP="00475166">
      <w:r>
        <w:t>——</w:t>
      </w:r>
      <w:r>
        <w:rPr>
          <w:rFonts w:hint="eastAsia"/>
        </w:rPr>
        <w:t>但是，</w:t>
      </w:r>
    </w:p>
    <w:p w:rsidR="009C1EAC" w:rsidRDefault="009C1EAC" w:rsidP="00475166">
      <w:r>
        <w:rPr>
          <w:rFonts w:hint="eastAsia"/>
        </w:rPr>
        <w:t>就算是提供了电力，已经坏掉的东西仍然不可能苏醒。</w:t>
      </w:r>
    </w:p>
    <w:p w:rsidR="009C1EAC" w:rsidRDefault="009C1EAC" w:rsidP="00475166">
      <w:r>
        <w:rPr>
          <w:rFonts w:hint="eastAsia"/>
        </w:rPr>
        <w:t>少女调和并不是化学式，能够把真理都融掉的，就只有魔女的大锅了，除此以外都无能为力。</w:t>
      </w:r>
    </w:p>
    <w:p w:rsidR="009C1EAC" w:rsidRDefault="009C1EAC" w:rsidP="00475166">
      <w:r>
        <w:rPr>
          <w:rFonts w:hint="eastAsia"/>
        </w:rPr>
        <w:t>“……麻烦了，有珠的玩具之前也见过几个，这次的这个跟其他的都大不一样。”</w:t>
      </w:r>
    </w:p>
    <w:p w:rsidR="009C1EAC" w:rsidRDefault="009C1EAC" w:rsidP="00475166"/>
    <w:p w:rsidR="009C1EAC" w:rsidRDefault="009C1EAC" w:rsidP="00475166">
      <w:r>
        <w:rPr>
          <w:rFonts w:hint="eastAsia"/>
        </w:rPr>
        <w:t>【</w:t>
      </w:r>
      <w:r>
        <w:t>——</w:t>
      </w:r>
      <w:r>
        <w:rPr>
          <w:rFonts w:hint="eastAsia"/>
        </w:rPr>
        <w:t>接续】</w:t>
      </w:r>
    </w:p>
    <w:p w:rsidR="009C1EAC" w:rsidRDefault="009C1EAC" w:rsidP="00475166">
      <w:r>
        <w:rPr>
          <w:rFonts w:hint="eastAsia"/>
        </w:rPr>
        <w:t>被不安笼罩着的青子向右臂的刻印注入了火花。</w:t>
      </w:r>
    </w:p>
    <w:p w:rsidR="009C1EAC" w:rsidRDefault="009C1EAC" w:rsidP="00475166">
      <w:r>
        <w:rPr>
          <w:rFonts w:hint="eastAsia"/>
        </w:rPr>
        <w:t>魔术回路决定了魔术师的基本性能。</w:t>
      </w:r>
    </w:p>
    <w:p w:rsidR="009C1EAC" w:rsidRDefault="009C1EAC" w:rsidP="00475166">
      <w:r>
        <w:rPr>
          <w:rFonts w:hint="eastAsia"/>
        </w:rPr>
        <w:t>刻印是对行使的魔术加以辅助的演算装置。</w:t>
      </w:r>
    </w:p>
    <w:p w:rsidR="009C1EAC" w:rsidRDefault="009C1EAC" w:rsidP="00475166">
      <w:r>
        <w:rPr>
          <w:rFonts w:hint="eastAsia"/>
        </w:rPr>
        <w:t>这是半吊子魔术师青子的最强后援。</w:t>
      </w:r>
    </w:p>
    <w:p w:rsidR="009C1EAC" w:rsidRDefault="009C1EAC" w:rsidP="00475166">
      <w:r>
        <w:rPr>
          <w:rFonts w:hint="eastAsia"/>
        </w:rPr>
        <w:t>虽然效果会有一定的劣化，但只要使魔力通过刻印化的术式就可以进行再现，这也是青子作为苍崎家后继者的证明。</w:t>
      </w:r>
    </w:p>
    <w:p w:rsidR="009C1EAC" w:rsidRDefault="009C1EAC" w:rsidP="00475166">
      <w:r>
        <w:rPr>
          <w:rFonts w:hint="eastAsia"/>
        </w:rPr>
        <w:t>【</w:t>
      </w:r>
      <w:r>
        <w:t>——</w:t>
      </w:r>
      <w:r>
        <w:rPr>
          <w:rFonts w:hint="eastAsia"/>
        </w:rPr>
        <w:t>行使二层，直流数纹】</w:t>
      </w:r>
    </w:p>
    <w:p w:rsidR="009C1EAC" w:rsidRDefault="009C1EAC" w:rsidP="00475166">
      <w:r>
        <w:rPr>
          <w:rFonts w:hint="eastAsia"/>
        </w:rPr>
        <w:t>刻印的纹样转换成再现术式的形状，并连接上自身的魔力回路。</w:t>
      </w:r>
    </w:p>
    <w:p w:rsidR="009C1EAC" w:rsidRDefault="009C1EAC" w:rsidP="00475166">
      <w:r>
        <w:rPr>
          <w:rFonts w:hint="eastAsia"/>
        </w:rPr>
        <w:t>就像变更列车的路线一样，形成了数十个回路。</w:t>
      </w:r>
    </w:p>
    <w:p w:rsidR="009C1EAC" w:rsidRDefault="009C1EAC" w:rsidP="00475166">
      <w:r>
        <w:rPr>
          <w:rFonts w:hint="eastAsia"/>
        </w:rPr>
        <w:t>将这些尽可能迅速的，且尽可能谨慎的组合在一起。</w:t>
      </w:r>
    </w:p>
    <w:p w:rsidR="009C1EAC" w:rsidRDefault="009C1EAC" w:rsidP="00475166">
      <w:r>
        <w:rPr>
          <w:rFonts w:hint="eastAsia"/>
        </w:rPr>
        <w:t>无咏唱的魔术无法集中久远寺有珠。</w:t>
      </w:r>
    </w:p>
    <w:p w:rsidR="009C1EAC" w:rsidRDefault="009C1EAC" w:rsidP="00475166">
      <w:r>
        <w:rPr>
          <w:rFonts w:hint="eastAsia"/>
        </w:rPr>
        <w:t>之前的魔弹就已经测量出有珠防御壁的强度了。</w:t>
      </w:r>
    </w:p>
    <w:p w:rsidR="009C1EAC" w:rsidRDefault="009C1EAC" w:rsidP="00475166">
      <w:r>
        <w:rPr>
          <w:rFonts w:hint="eastAsia"/>
        </w:rPr>
        <w:t>这次要使用之前五倍的，二十吨的冲击去叩打。</w:t>
      </w:r>
    </w:p>
    <w:p w:rsidR="009C1EAC" w:rsidRDefault="009C1EAC" w:rsidP="00475166">
      <w:r>
        <w:rPr>
          <w:rFonts w:hint="eastAsia"/>
        </w:rPr>
        <w:t>有珠身边时常漂浮缠绕着的浓雾就是守护她的障壁。</w:t>
      </w:r>
    </w:p>
    <w:p w:rsidR="009C1EAC" w:rsidRDefault="009C1EAC" w:rsidP="00475166">
      <w:r>
        <w:rPr>
          <w:rFonts w:hint="eastAsia"/>
        </w:rPr>
        <w:t>只要两者碰撞了就绝对可以贯通。</w:t>
      </w:r>
    </w:p>
    <w:p w:rsidR="009C1EAC" w:rsidRDefault="009C1EAC" w:rsidP="00475166">
      <w:r>
        <w:rPr>
          <w:rFonts w:hint="eastAsia"/>
        </w:rPr>
        <w:t>然而，这样的话威力也只相当于照着胸口的心脏打出一记刺拳。</w:t>
      </w:r>
    </w:p>
    <w:p w:rsidR="009C1EAC" w:rsidRDefault="009C1EAC" w:rsidP="00475166">
      <w:r>
        <w:rPr>
          <w:rFonts w:hint="eastAsia"/>
        </w:rPr>
        <w:t>最坏的情况也就只是被打落时钟台，而已</w:t>
      </w:r>
      <w:r>
        <w:t>——</w:t>
      </w:r>
    </w:p>
    <w:p w:rsidR="009C1EAC" w:rsidRDefault="009C1EAC" w:rsidP="00475166">
      <w:r>
        <w:rPr>
          <w:rFonts w:hint="eastAsia"/>
        </w:rPr>
        <w:t>【那个，差不多可以了吧。】</w:t>
      </w:r>
    </w:p>
    <w:p w:rsidR="009C1EAC" w:rsidRDefault="009C1EAC" w:rsidP="00475166">
      <w:r>
        <w:rPr>
          <w:rFonts w:hint="eastAsia"/>
        </w:rPr>
        <w:t>但是这里还有一个男的糟蹋了进入杀戮模式后的紧张感。</w:t>
      </w:r>
    </w:p>
    <w:p w:rsidR="009C1EAC" w:rsidRDefault="009C1EAC" w:rsidP="00475166">
      <w:r>
        <w:rPr>
          <w:rFonts w:hint="eastAsia"/>
        </w:rPr>
        <w:t>草十郎从刚才开始就一副为难的表情交替观察着青子和有珠。</w:t>
      </w:r>
    </w:p>
    <w:p w:rsidR="009C1EAC" w:rsidRDefault="009C1EAC" w:rsidP="00475166">
      <w:r>
        <w:rPr>
          <w:rFonts w:hint="eastAsia"/>
        </w:rPr>
        <w:t>【还有，你们是在聊什么？】</w:t>
      </w:r>
    </w:p>
    <w:p w:rsidR="009C1EAC" w:rsidRDefault="009C1EAC" w:rsidP="00475166">
      <w:r>
        <w:rPr>
          <w:rFonts w:hint="eastAsia"/>
        </w:rPr>
        <w:t>像是在问“怎么去车站呢？”一样。</w:t>
      </w:r>
    </w:p>
    <w:p w:rsidR="009C1EAC" w:rsidRDefault="009C1EAC" w:rsidP="00475166">
      <w:r>
        <w:rPr>
          <w:rFonts w:hint="eastAsia"/>
        </w:rPr>
        <w:t>【</w:t>
      </w:r>
      <w:r>
        <w:t>——</w:t>
      </w:r>
      <w:r>
        <w:rPr>
          <w:rFonts w:hint="eastAsia"/>
        </w:rPr>
        <w:t>】</w:t>
      </w:r>
    </w:p>
    <w:p w:rsidR="009C1EAC" w:rsidRDefault="009C1EAC" w:rsidP="00475166">
      <w:r>
        <w:rPr>
          <w:rFonts w:hint="eastAsia"/>
        </w:rPr>
        <w:t>虽然很想吼回去，但是草十郎一副认真询问的口气还真让人发不出火来，反倒是愣住了。</w:t>
      </w:r>
    </w:p>
    <w:p w:rsidR="009C1EAC" w:rsidRDefault="009C1EAC" w:rsidP="00475166">
      <w:r>
        <w:rPr>
          <w:rFonts w:hint="eastAsia"/>
        </w:rPr>
        <w:t>“……难以置信，我要适应他啊……”</w:t>
      </w:r>
    </w:p>
    <w:p w:rsidR="009C1EAC" w:rsidRDefault="009C1EAC" w:rsidP="00475166">
      <w:r>
        <w:rPr>
          <w:rFonts w:hint="eastAsia"/>
        </w:rPr>
        <w:t>青子忍住想要叹气的冲动，集中意识到刻印的起动上。</w:t>
      </w:r>
    </w:p>
    <w:p w:rsidR="009C1EAC" w:rsidRDefault="009C1EAC" w:rsidP="00475166">
      <w:r>
        <w:rPr>
          <w:rFonts w:hint="eastAsia"/>
        </w:rPr>
        <w:t>【交涉不成功，双方都有点脑袋充血。</w:t>
      </w:r>
    </w:p>
    <w:p w:rsidR="009C1EAC" w:rsidRDefault="009C1EAC" w:rsidP="00475166">
      <w:r>
        <w:rPr>
          <w:rFonts w:hint="eastAsia"/>
        </w:rPr>
        <w:t>在那孩子看来，是个好机会也说不定。总之现在这个游乐园已经成了某种想要我命东西的肚子了。】</w:t>
      </w:r>
    </w:p>
    <w:p w:rsidR="009C1EAC" w:rsidRDefault="009C1EAC" w:rsidP="00475166">
      <w:r>
        <w:rPr>
          <w:rFonts w:hint="eastAsia"/>
        </w:rPr>
        <w:t>【？？？】</w:t>
      </w:r>
    </w:p>
    <w:p w:rsidR="009C1EAC" w:rsidRDefault="009C1EAC" w:rsidP="00475166">
      <w:r>
        <w:rPr>
          <w:rFonts w:hint="eastAsia"/>
        </w:rPr>
        <w:t>草十郎歪着脑袋，那意思是能不能请你说的再简单一点。</w:t>
      </w:r>
    </w:p>
    <w:p w:rsidR="009C1EAC" w:rsidRDefault="009C1EAC" w:rsidP="00475166">
      <w:r>
        <w:rPr>
          <w:rFonts w:hint="eastAsia"/>
        </w:rPr>
        <w:t>【我虽然恨那孩子，但最终也不过是想把她抓住而已，不论如何都不想杀掉他。</w:t>
      </w:r>
    </w:p>
    <w:p w:rsidR="009C1EAC" w:rsidRPr="00327CEA" w:rsidRDefault="009C1EAC" w:rsidP="00475166">
      <w:r>
        <w:rPr>
          <w:rFonts w:hint="eastAsia"/>
        </w:rPr>
        <w:t>……总而言之，就是看你和我，能不能从那孩子手底下活下来这回事了。】</w:t>
      </w:r>
    </w:p>
    <w:p w:rsidR="009C1EAC" w:rsidRDefault="009C1EAC" w:rsidP="00475166">
      <w:r>
        <w:rPr>
          <w:rFonts w:hint="eastAsia"/>
        </w:rPr>
        <w:t>【怎么能这样？】</w:t>
      </w:r>
    </w:p>
    <w:p w:rsidR="009C1EAC" w:rsidRDefault="009C1EAC" w:rsidP="00475166">
      <w:r>
        <w:rPr>
          <w:rFonts w:hint="eastAsia"/>
        </w:rPr>
        <w:t>【嘛</w:t>
      </w:r>
      <w:r>
        <w:t>——</w:t>
      </w:r>
      <w:r>
        <w:rPr>
          <w:rFonts w:hint="eastAsia"/>
        </w:rPr>
        <w:t>就是这么回，事！】</w:t>
      </w:r>
    </w:p>
    <w:p w:rsidR="009C1EAC" w:rsidRDefault="009C1EAC" w:rsidP="00475166">
      <w:r>
        <w:rPr>
          <w:rFonts w:hint="eastAsia"/>
        </w:rPr>
        <w:t>对读不懂气氛的草十郎喊出来的瞬间，青子将浑身的力气从右臂射出。</w:t>
      </w:r>
    </w:p>
    <w:p w:rsidR="009C1EAC" w:rsidRDefault="009C1EAC" w:rsidP="00475166">
      <w:r>
        <w:rPr>
          <w:rFonts w:hint="eastAsia"/>
        </w:rPr>
        <w:t>目标并不是草十郎。</w:t>
      </w:r>
    </w:p>
    <w:p w:rsidR="009C1EAC" w:rsidRDefault="009C1EAC" w:rsidP="00475166">
      <w:r>
        <w:rPr>
          <w:rFonts w:hint="eastAsia"/>
        </w:rPr>
        <w:t>如果是不久之前的青子，很可能就会对草十郎进行扫射了，但现在站在时钟台上的黑衣少女更加优先</w:t>
      </w:r>
      <w:r>
        <w:t>——</w:t>
      </w:r>
    </w:p>
    <w:p w:rsidR="009C1EAC" w:rsidRDefault="009C1EAC" w:rsidP="00475166">
      <w:r>
        <w:rPr>
          <w:rFonts w:hint="eastAsia"/>
        </w:rPr>
        <w:t>【</w:t>
      </w:r>
      <w:r>
        <w:t>——</w:t>
      </w:r>
      <w:r>
        <w:rPr>
          <w:rFonts w:hint="eastAsia"/>
        </w:rPr>
        <w:t>？？？！】</w:t>
      </w:r>
    </w:p>
    <w:p w:rsidR="009C1EAC" w:rsidRDefault="009C1EAC" w:rsidP="00475166">
      <w:r>
        <w:rPr>
          <w:rFonts w:hint="eastAsia"/>
        </w:rPr>
        <w:t>青子太过吃惊了以致来不及把握状况。</w:t>
      </w:r>
    </w:p>
    <w:p w:rsidR="009C1EAC" w:rsidRDefault="009C1EAC" w:rsidP="00475166">
      <w:r>
        <w:rPr>
          <w:rFonts w:hint="eastAsia"/>
        </w:rPr>
        <w:t>现在的情况是最快</w:t>
      </w:r>
      <w:r>
        <w:t>/</w:t>
      </w:r>
      <w:r>
        <w:rPr>
          <w:rFonts w:hint="eastAsia"/>
        </w:rPr>
        <w:t>最大威力的魔弹被防住了。</w:t>
      </w:r>
    </w:p>
    <w:p w:rsidR="009C1EAC" w:rsidRDefault="009C1EAC" w:rsidP="00475166">
      <w:r>
        <w:rPr>
          <w:rFonts w:hint="eastAsia"/>
        </w:rPr>
        <w:t>这还不算什么。</w:t>
      </w:r>
    </w:p>
    <w:p w:rsidR="009C1EAC" w:rsidRDefault="009C1EAC" w:rsidP="00475166">
      <w:r>
        <w:rPr>
          <w:rFonts w:hint="eastAsia"/>
        </w:rPr>
        <w:t>如果有珠认真的进行防御的话，应该能够做到这种程度。</w:t>
      </w:r>
    </w:p>
    <w:p w:rsidR="009C1EAC" w:rsidRDefault="009C1EAC" w:rsidP="00475166">
      <w:r>
        <w:rPr>
          <w:rFonts w:hint="eastAsia"/>
        </w:rPr>
        <w:t>但是现在出现的是什么情况？</w:t>
      </w:r>
    </w:p>
    <w:p w:rsidR="009C1EAC" w:rsidRDefault="009C1EAC" w:rsidP="00475166">
      <w:r>
        <w:rPr>
          <w:rFonts w:hint="eastAsia"/>
        </w:rPr>
        <w:t>不知道是什么东西飞了过来保护了有珠。</w:t>
      </w:r>
    </w:p>
    <w:p w:rsidR="009C1EAC" w:rsidRDefault="009C1EAC" w:rsidP="00475166">
      <w:r>
        <w:rPr>
          <w:rFonts w:hint="eastAsia"/>
        </w:rPr>
        <w:t>马？飞蝗？不对，毕竟这个世界上就不存在那种生物。</w:t>
      </w:r>
    </w:p>
    <w:p w:rsidR="009C1EAC" w:rsidRDefault="009C1EAC" w:rsidP="00475166">
      <w:r>
        <w:rPr>
          <w:rFonts w:hint="eastAsia"/>
        </w:rPr>
        <w:t>那样子就像是</w:t>
      </w:r>
      <w:r>
        <w:t>——</w:t>
      </w:r>
      <w:r>
        <w:rPr>
          <w:rFonts w:hint="eastAsia"/>
        </w:rPr>
        <w:t>云彩一样的一群东西，将整个夜空都挤满了。</w:t>
      </w:r>
    </w:p>
    <w:p w:rsidR="009C1EAC" w:rsidRDefault="009C1EAC" w:rsidP="00475166">
      <w:r>
        <w:rPr>
          <w:rFonts w:hint="eastAsia"/>
        </w:rPr>
        <w:t>【怎</w:t>
      </w:r>
      <w:r>
        <w:t>——</w:t>
      </w:r>
      <w:r>
        <w:rPr>
          <w:rFonts w:hint="eastAsia"/>
        </w:rPr>
        <w:t>】</w:t>
      </w:r>
    </w:p>
    <w:p w:rsidR="009C1EAC" w:rsidRDefault="009C1EAC" w:rsidP="00475166">
      <w:r>
        <w:rPr>
          <w:rFonts w:hint="eastAsia"/>
        </w:rPr>
        <w:t>不可能存在的东西，以不可能存在形式活动起来。</w:t>
      </w:r>
    </w:p>
    <w:p w:rsidR="009C1EAC" w:rsidRDefault="009C1EAC" w:rsidP="00475166">
      <w:r>
        <w:rPr>
          <w:rFonts w:hint="eastAsia"/>
        </w:rPr>
        <w:t>少女并没有赋予它们电能。</w:t>
      </w:r>
    </w:p>
    <w:p w:rsidR="009C1EAC" w:rsidRDefault="009C1EAC" w:rsidP="00475166">
      <w:r>
        <w:rPr>
          <w:rFonts w:hint="eastAsia"/>
        </w:rPr>
        <w:t>也没有那个必要。</w:t>
      </w:r>
    </w:p>
    <w:p w:rsidR="009C1EAC" w:rsidRDefault="009C1EAC" w:rsidP="00475166">
      <w:r>
        <w:rPr>
          <w:rFonts w:hint="eastAsia"/>
        </w:rPr>
        <w:t>被破坏，被遗弃的它们已经没有必要再遵从人类的法则。</w:t>
      </w:r>
    </w:p>
    <w:p w:rsidR="009C1EAC" w:rsidRDefault="009C1EAC" w:rsidP="00475166">
      <w:r>
        <w:rPr>
          <w:rFonts w:hint="eastAsia"/>
        </w:rPr>
        <w:t>那即是，童话的侵略。</w:t>
      </w:r>
    </w:p>
    <w:p w:rsidR="009C1EAC" w:rsidRDefault="009C1EAC" w:rsidP="00475166">
      <w:r>
        <w:rPr>
          <w:rFonts w:hint="eastAsia"/>
        </w:rPr>
        <w:t>自动人偶与之相比倒显得温柔了。</w:t>
      </w:r>
    </w:p>
    <w:p w:rsidR="009C1EAC" w:rsidRDefault="009C1EAC" w:rsidP="00475166">
      <w:r>
        <w:rPr>
          <w:rFonts w:hint="eastAsia"/>
        </w:rPr>
        <w:t>自己行动的人偶可以说是魔术的成果，而且，仍然遵守着人偶的存在方式。</w:t>
      </w:r>
    </w:p>
    <w:p w:rsidR="009C1EAC" w:rsidRDefault="009C1EAC" w:rsidP="00475166">
      <w:r>
        <w:rPr>
          <w:rFonts w:hint="eastAsia"/>
        </w:rPr>
        <w:t>而这些活动着的，获得了新生命的他们。已经不是人偶可以与之相提并论的东西了。</w:t>
      </w:r>
    </w:p>
    <w:p w:rsidR="009C1EAC" w:rsidRDefault="009C1EAC" w:rsidP="00475166">
      <w:r>
        <w:rPr>
          <w:rFonts w:hint="eastAsia"/>
        </w:rPr>
        <w:t>器物变成了生物。</w:t>
      </w:r>
    </w:p>
    <w:p w:rsidR="009C1EAC" w:rsidRDefault="009C1EAC" w:rsidP="00475166">
      <w:r>
        <w:rPr>
          <w:rFonts w:hint="eastAsia"/>
        </w:rPr>
        <w:t>模型有了畸形的变化。</w:t>
      </w:r>
    </w:p>
    <w:p w:rsidR="009C1EAC" w:rsidRDefault="009C1EAC" w:rsidP="00475166">
      <w:r>
        <w:rPr>
          <w:rFonts w:hint="eastAsia"/>
        </w:rPr>
        <w:t>随着浓密到可以被肉眼看见的魔力之雾慢慢扩散，过千数的怪物们热烈欢迎着入园者。</w:t>
      </w:r>
    </w:p>
    <w:p w:rsidR="009C1EAC" w:rsidRDefault="009C1EAC" w:rsidP="00475166">
      <w:r>
        <w:rPr>
          <w:rFonts w:hint="eastAsia"/>
        </w:rPr>
        <w:t>【</w:t>
      </w:r>
      <w:r>
        <w:t>——</w:t>
      </w:r>
      <w:r>
        <w:rPr>
          <w:rFonts w:hint="eastAsia"/>
        </w:rPr>
        <w:t>！！！？】</w:t>
      </w:r>
    </w:p>
    <w:p w:rsidR="009C1EAC" w:rsidRDefault="009C1EAC" w:rsidP="00475166">
      <w:r>
        <w:rPr>
          <w:rFonts w:hint="eastAsia"/>
        </w:rPr>
        <w:t>被背后走窜着的战栗催动着，青子用一工程的魔弹扫射起来。</w:t>
      </w:r>
    </w:p>
    <w:p w:rsidR="009C1EAC" w:rsidRDefault="009C1EAC" w:rsidP="00475166">
      <w:r>
        <w:rPr>
          <w:rFonts w:hint="eastAsia"/>
        </w:rPr>
        <w:t>忘我的攻击没有任何效果。</w:t>
      </w:r>
    </w:p>
    <w:p w:rsidR="009C1EAC" w:rsidRDefault="009C1EAC" w:rsidP="00475166">
      <w:r>
        <w:rPr>
          <w:rFonts w:hint="eastAsia"/>
        </w:rPr>
        <w:t>【</w:t>
      </w:r>
      <w:r>
        <w:t>————————</w:t>
      </w:r>
      <w:r>
        <w:rPr>
          <w:rFonts w:hint="eastAsia"/>
        </w:rPr>
        <w:t>】</w:t>
      </w:r>
    </w:p>
    <w:p w:rsidR="009C1EAC" w:rsidRDefault="009C1EAC" w:rsidP="00475166">
      <w:r>
        <w:rPr>
          <w:rFonts w:hint="eastAsia"/>
        </w:rPr>
        <w:t>旋转木马的骑士在空中飞舞。</w:t>
      </w:r>
    </w:p>
    <w:p w:rsidR="009C1EAC" w:rsidRDefault="009C1EAC" w:rsidP="00475166">
      <w:r>
        <w:rPr>
          <w:rFonts w:hint="eastAsia"/>
        </w:rPr>
        <w:t>绿色的蜥蜴集中在一起吹出火焰。</w:t>
      </w:r>
    </w:p>
    <w:p w:rsidR="009C1EAC" w:rsidRDefault="009C1EAC" w:rsidP="00475166">
      <w:r>
        <w:rPr>
          <w:rFonts w:hint="eastAsia"/>
        </w:rPr>
        <w:t>烘烤面包店再次开张，从烤炉里走出了人类大小的烤面包。烤面包组成了一个个小队开始进军。</w:t>
      </w:r>
    </w:p>
    <w:p w:rsidR="009C1EAC" w:rsidRDefault="009C1EAC" w:rsidP="00475166">
      <w:r>
        <w:rPr>
          <w:rFonts w:hint="eastAsia"/>
        </w:rPr>
        <w:t>【</w:t>
      </w:r>
      <w:r>
        <w:t>——</w:t>
      </w:r>
      <w:r>
        <w:rPr>
          <w:rFonts w:hint="eastAsia"/>
        </w:rPr>
        <w:t>苍崎，后面！】</w:t>
      </w:r>
    </w:p>
    <w:p w:rsidR="009C1EAC" w:rsidRDefault="009C1EAC" w:rsidP="00475166">
      <w:r>
        <w:rPr>
          <w:rFonts w:hint="eastAsia"/>
        </w:rPr>
        <w:t>青子和草十郎渐渐被包围起来。</w:t>
      </w:r>
    </w:p>
    <w:p w:rsidR="009C1EAC" w:rsidRDefault="009C1EAC" w:rsidP="00475166">
      <w:r>
        <w:rPr>
          <w:rFonts w:hint="eastAsia"/>
        </w:rPr>
        <w:t>观览车悠悠的将周围的一切都轧到轮子底下。</w:t>
      </w:r>
    </w:p>
    <w:p w:rsidR="009C1EAC" w:rsidRDefault="009C1EAC" w:rsidP="00475166">
      <w:r>
        <w:rPr>
          <w:rFonts w:hint="eastAsia"/>
        </w:rPr>
        <w:t>被泪水打湿的</w:t>
      </w:r>
      <w:r>
        <w:t>Kisty</w:t>
      </w:r>
      <w:r>
        <w:rPr>
          <w:rFonts w:hint="eastAsia"/>
        </w:rPr>
        <w:t>乘坐着一辆破烂一样的车辆沿着轨道奔驰。</w:t>
      </w:r>
    </w:p>
    <w:p w:rsidR="009C1EAC" w:rsidRDefault="009C1EAC" w:rsidP="00475166">
      <w:r>
        <w:rPr>
          <w:rFonts w:hint="eastAsia"/>
        </w:rPr>
        <w:t>全是些被过分歪曲的幻想。</w:t>
      </w:r>
    </w:p>
    <w:p w:rsidR="009C1EAC" w:rsidRDefault="009C1EAC" w:rsidP="00475166">
      <w:r>
        <w:rPr>
          <w:rFonts w:hint="eastAsia"/>
        </w:rPr>
        <w:t>黑衣的少女驾到，背后就是五彩斑斓的游乐园。</w:t>
      </w:r>
    </w:p>
    <w:p w:rsidR="009C1EAC" w:rsidRDefault="009C1EAC" w:rsidP="00475166">
      <w:r>
        <w:rPr>
          <w:rFonts w:hint="eastAsia"/>
        </w:rPr>
        <w:t>啊，不是这个。</w:t>
      </w:r>
    </w:p>
    <w:p w:rsidR="009C1EAC" w:rsidRDefault="009C1EAC" w:rsidP="00475166">
      <w:r>
        <w:rPr>
          <w:rFonts w:hint="eastAsia"/>
        </w:rPr>
        <w:t>不会是这个，青子忘我的思索着这些现象是怎么出现的。</w:t>
      </w:r>
    </w:p>
    <w:p w:rsidR="009C1EAC" w:rsidRDefault="009C1EAC" w:rsidP="00475166">
      <w:r>
        <w:rPr>
          <w:rFonts w:hint="eastAsia"/>
        </w:rPr>
        <w:t>【</w:t>
      </w:r>
      <w:r>
        <w:t>——</w:t>
      </w:r>
      <w:r>
        <w:rPr>
          <w:rFonts w:hint="eastAsia"/>
        </w:rPr>
        <w:t>对了，就是那个。】</w:t>
      </w:r>
    </w:p>
    <w:p w:rsidR="009C1EAC" w:rsidRDefault="009C1EAC" w:rsidP="00475166">
      <w:r>
        <w:rPr>
          <w:rFonts w:hint="eastAsia"/>
        </w:rPr>
        <w:t>从有珠那里听来的</w:t>
      </w:r>
      <w:r>
        <w:t>mainstar</w:t>
      </w:r>
      <w:r>
        <w:rPr>
          <w:rFonts w:hint="eastAsia"/>
        </w:rPr>
        <w:t>的使魔们。</w:t>
      </w:r>
    </w:p>
    <w:p w:rsidR="009C1EAC" w:rsidRDefault="009C1EAC" w:rsidP="00475166">
      <w:r>
        <w:rPr>
          <w:rFonts w:hint="eastAsia"/>
        </w:rPr>
        <w:t>那个使魔即便在那其中仍能够保证进入前三名，它应该能够引起类似这样的现象。</w:t>
      </w:r>
    </w:p>
    <w:p w:rsidR="009C1EAC" w:rsidRDefault="009C1EAC" w:rsidP="00475166">
      <w:r>
        <w:rPr>
          <w:rFonts w:hint="eastAsia"/>
        </w:rPr>
        <w:t>【童话中的怪物，</w:t>
      </w:r>
      <w:r>
        <w:t>Flat Snark</w:t>
      </w:r>
      <w:r>
        <w:rPr>
          <w:rFonts w:hint="eastAsia"/>
        </w:rPr>
        <w:t>……！】</w:t>
      </w:r>
    </w:p>
    <w:p w:rsidR="009C1EAC" w:rsidRDefault="009C1EAC" w:rsidP="00475166"/>
    <w:p w:rsidR="009C1EAC" w:rsidRDefault="009C1EAC" w:rsidP="00475166">
      <w:r>
        <w:rPr>
          <w:rFonts w:hint="eastAsia"/>
        </w:rPr>
        <w:t>【苍崎，跟你说了，后面！】</w:t>
      </w:r>
    </w:p>
    <w:p w:rsidR="009C1EAC" w:rsidRDefault="009C1EAC" w:rsidP="00475166">
      <w:r>
        <w:rPr>
          <w:rFonts w:hint="eastAsia"/>
        </w:rPr>
        <w:t>【</w:t>
      </w:r>
      <w:r>
        <w:t>——</w:t>
      </w:r>
      <w:r>
        <w:rPr>
          <w:rFonts w:hint="eastAsia"/>
        </w:rPr>
        <w:t>！】</w:t>
      </w:r>
    </w:p>
    <w:p w:rsidR="009C1EAC" w:rsidRDefault="009C1EAC" w:rsidP="00475166">
      <w:r>
        <w:rPr>
          <w:rFonts w:hint="eastAsia"/>
        </w:rPr>
        <w:t>幻想生物受到青色魔弹的攻击，变成木屑四散开来。</w:t>
      </w:r>
    </w:p>
    <w:p w:rsidR="009C1EAC" w:rsidRDefault="009C1EAC" w:rsidP="00475166">
      <w:r>
        <w:rPr>
          <w:rFonts w:hint="eastAsia"/>
        </w:rPr>
        <w:t>青子的魔弹威力有所提升，但也不光是因为这个，这些幻想生物并没有人偶那么结实。</w:t>
      </w:r>
    </w:p>
    <w:p w:rsidR="009C1EAC" w:rsidRDefault="009C1EAC" w:rsidP="00475166">
      <w:r>
        <w:rPr>
          <w:rFonts w:hint="eastAsia"/>
        </w:rPr>
        <w:t>【静希，这边！】</w:t>
      </w:r>
    </w:p>
    <w:p w:rsidR="009C1EAC" w:rsidRDefault="009C1EAC" w:rsidP="00475166">
      <w:r>
        <w:rPr>
          <w:rFonts w:hint="eastAsia"/>
        </w:rPr>
        <w:t>青子拉起草十郎向着时钟台的反方向跑起来。</w:t>
      </w:r>
    </w:p>
    <w:p w:rsidR="009C1EAC" w:rsidRDefault="009C1EAC" w:rsidP="00475166">
      <w:r>
        <w:rPr>
          <w:rFonts w:hint="eastAsia"/>
        </w:rPr>
        <w:t>【等一，苍崎？】</w:t>
      </w:r>
    </w:p>
    <w:p w:rsidR="009C1EAC" w:rsidRDefault="009C1EAC" w:rsidP="00475166">
      <w:r>
        <w:rPr>
          <w:rFonts w:hint="eastAsia"/>
        </w:rPr>
        <w:t>【抱歉，在这行不通了，快逃吧！】</w:t>
      </w:r>
    </w:p>
    <w:p w:rsidR="009C1EAC" w:rsidRDefault="009C1EAC" w:rsidP="00475166">
      <w:r>
        <w:rPr>
          <w:rFonts w:hint="eastAsia"/>
        </w:rPr>
        <w:t>【那要往哪逃？！】</w:t>
      </w:r>
    </w:p>
    <w:p w:rsidR="009C1EAC" w:rsidRDefault="009C1EAC" w:rsidP="00475166">
      <w:r>
        <w:rPr>
          <w:rFonts w:hint="eastAsia"/>
        </w:rPr>
        <w:t>【哪都行，总之先尽量跑……！】</w:t>
      </w:r>
    </w:p>
    <w:p w:rsidR="009C1EAC" w:rsidRDefault="009C1EAC" w:rsidP="00475166">
      <w:r>
        <w:rPr>
          <w:rFonts w:hint="eastAsia"/>
        </w:rPr>
        <w:t>好像听不见自己的声音一样大喊着，青子全神贯注在道路的拓宽上。</w:t>
      </w:r>
    </w:p>
    <w:p w:rsidR="009C1EAC" w:rsidRDefault="009C1EAC" w:rsidP="00475166">
      <w:r>
        <w:rPr>
          <w:rFonts w:hint="eastAsia"/>
        </w:rPr>
        <w:t>耳边充斥着悲鸣。</w:t>
      </w:r>
    </w:p>
    <w:p w:rsidR="009C1EAC" w:rsidRDefault="009C1EAC" w:rsidP="00475166">
      <w:r>
        <w:rPr>
          <w:rFonts w:hint="eastAsia"/>
        </w:rPr>
        <w:t>这些阻隔着……更确切的说只是集中在一起的幻想生物被魔弹击飞了。两个人赶快从包围网中逃了出来。</w:t>
      </w:r>
    </w:p>
    <w:p w:rsidR="009C1EAC" w:rsidRDefault="009C1EAC" w:rsidP="00475166">
      <w:r>
        <w:rPr>
          <w:rFonts w:hint="eastAsia"/>
        </w:rPr>
        <w:t>飞散的魔弹就像是青色的火花。</w:t>
      </w:r>
    </w:p>
    <w:p w:rsidR="009C1EAC" w:rsidRDefault="009C1EAC" w:rsidP="00475166">
      <w:r>
        <w:rPr>
          <w:rFonts w:hint="eastAsia"/>
        </w:rPr>
        <w:t>青子他们拼死奔跑在波纹装状砖道上。</w:t>
      </w:r>
    </w:p>
    <w:p w:rsidR="009C1EAC" w:rsidRDefault="009C1EAC" w:rsidP="00475166">
      <w:r>
        <w:rPr>
          <w:rFonts w:hint="eastAsia"/>
        </w:rPr>
        <w:t>战场上的信赖感远远超过吊桥效应的效果。</w:t>
      </w:r>
    </w:p>
    <w:p w:rsidR="009C1EAC" w:rsidRDefault="009C1EAC" w:rsidP="00475166">
      <w:r>
        <w:rPr>
          <w:rFonts w:hint="eastAsia"/>
        </w:rPr>
        <w:t>两个人都只是全力跑着，别说是像样的对话，连眼神交流都没有。目的地直指游乐园的出口。</w:t>
      </w:r>
    </w:p>
    <w:p w:rsidR="009C1EAC" w:rsidRDefault="009C1EAC" w:rsidP="00475166">
      <w:r>
        <w:rPr>
          <w:rFonts w:hint="eastAsia"/>
        </w:rPr>
        <w:t>这些异常都只发生游乐园范围内。</w:t>
      </w:r>
    </w:p>
    <w:p w:rsidR="009C1EAC" w:rsidRDefault="009C1EAC" w:rsidP="00475166">
      <w:r>
        <w:rPr>
          <w:rFonts w:hint="eastAsia"/>
        </w:rPr>
        <w:t>那么，只要能跑到外面去就算帮了大忙了。</w:t>
      </w:r>
    </w:p>
    <w:p w:rsidR="009C1EAC" w:rsidRDefault="009C1EAC" w:rsidP="00475166">
      <w:r>
        <w:rPr>
          <w:rFonts w:hint="eastAsia"/>
        </w:rPr>
        <w:t>但，</w:t>
      </w:r>
    </w:p>
    <w:p w:rsidR="009C1EAC" w:rsidRDefault="009C1EAC" w:rsidP="00475166">
      <w:r>
        <w:rPr>
          <w:rFonts w:hint="eastAsia"/>
        </w:rPr>
        <w:t>战力差距，从数字上说是两人对数百人。</w:t>
      </w:r>
    </w:p>
    <w:p w:rsidR="009C1EAC" w:rsidRDefault="009C1EAC" w:rsidP="00475166">
      <w:r>
        <w:rPr>
          <w:rFonts w:hint="eastAsia"/>
        </w:rPr>
        <w:t>或者说，一人对数百个。</w:t>
      </w:r>
    </w:p>
    <w:p w:rsidR="009C1EAC" w:rsidRDefault="009C1EAC" w:rsidP="00475166">
      <w:r>
        <w:rPr>
          <w:rFonts w:hint="eastAsia"/>
        </w:rPr>
        <w:t>草十郎完全派不上用场。面对袭击与其说是人，更像是任由摆布的人偶。</w:t>
      </w:r>
    </w:p>
    <w:p w:rsidR="009C1EAC" w:rsidRDefault="009C1EAC" w:rsidP="00475166">
      <w:r>
        <w:rPr>
          <w:rFonts w:hint="eastAsia"/>
        </w:rPr>
        <w:t>【刚才那下没关系吧？</w:t>
      </w:r>
    </w:p>
    <w:p w:rsidR="009C1EAC" w:rsidRDefault="009C1EAC" w:rsidP="00475166">
      <w:r>
        <w:rPr>
          <w:rFonts w:hint="eastAsia"/>
        </w:rPr>
        <w:t>那个“哐”一声掉下来的大钳子。】</w:t>
      </w:r>
    </w:p>
    <w:p w:rsidR="009C1EAC" w:rsidRDefault="009C1EAC" w:rsidP="00475166">
      <w:r>
        <w:rPr>
          <w:rFonts w:hint="eastAsia"/>
        </w:rPr>
        <w:t>青子一边把阻挡在前面的怪物击碎一边喊着。</w:t>
      </w:r>
    </w:p>
    <w:p w:rsidR="009C1EAC" w:rsidRDefault="009C1EAC" w:rsidP="00475166">
      <w:r>
        <w:rPr>
          <w:rFonts w:hint="eastAsia"/>
        </w:rPr>
        <w:t>没办法回头，更没办法停下脚步。</w:t>
      </w:r>
    </w:p>
    <w:p w:rsidR="009C1EAC" w:rsidRDefault="009C1EAC" w:rsidP="00475166">
      <w:r>
        <w:rPr>
          <w:rFonts w:hint="eastAsia"/>
        </w:rPr>
        <w:t>【算是吧，就差一点！】</w:t>
      </w:r>
    </w:p>
    <w:p w:rsidR="009C1EAC" w:rsidRDefault="009C1EAC" w:rsidP="00475166">
      <w:r>
        <w:rPr>
          <w:rFonts w:hint="eastAsia"/>
        </w:rPr>
        <w:t>追着青子脚步的草十郎，嗓门都变尖了。</w:t>
      </w:r>
    </w:p>
    <w:p w:rsidR="009C1EAC" w:rsidRDefault="009C1EAC" w:rsidP="00475166">
      <w:r>
        <w:t>——</w:t>
      </w:r>
      <w:r>
        <w:rPr>
          <w:rFonts w:hint="eastAsia"/>
        </w:rPr>
        <w:t>倒回到五分钟前。</w:t>
      </w:r>
    </w:p>
    <w:p w:rsidR="009C1EAC" w:rsidRDefault="009C1EAC" w:rsidP="00475166">
      <w:r>
        <w:rPr>
          <w:rFonts w:hint="eastAsia"/>
        </w:rPr>
        <w:t>两个人毫不犹豫的突破了广场的包围网。</w:t>
      </w:r>
    </w:p>
    <w:p w:rsidR="009C1EAC" w:rsidRDefault="009C1EAC" w:rsidP="00475166">
      <w:r>
        <w:rPr>
          <w:rFonts w:hint="eastAsia"/>
        </w:rPr>
        <w:t>游乐园居民们的“觉醒”是存在个体差异的，大个的东西想要动起来似乎需要更多的时间。</w:t>
      </w:r>
    </w:p>
    <w:p w:rsidR="009C1EAC" w:rsidRDefault="009C1EAC" w:rsidP="00475166">
      <w:r>
        <w:rPr>
          <w:rFonts w:hint="eastAsia"/>
        </w:rPr>
        <w:t>【</w:t>
      </w:r>
      <w:r>
        <w:t>LUCKY</w:t>
      </w:r>
      <w:r>
        <w:rPr>
          <w:rFonts w:hint="eastAsia"/>
        </w:rPr>
        <w:t>，看来是到了早上就会变弱的类型。】</w:t>
      </w:r>
    </w:p>
    <w:p w:rsidR="009C1EAC" w:rsidRDefault="009C1EAC" w:rsidP="00475166">
      <w:r>
        <w:rPr>
          <w:rFonts w:hint="eastAsia"/>
        </w:rPr>
        <w:t>青子语气很轻松，一个偶然出现的杂鱼被打到了一边。</w:t>
      </w:r>
    </w:p>
    <w:p w:rsidR="009C1EAC" w:rsidRDefault="009C1EAC" w:rsidP="00475166">
      <w:r>
        <w:rPr>
          <w:rFonts w:hint="eastAsia"/>
        </w:rPr>
        <w:t>就在这时，</w:t>
      </w:r>
    </w:p>
    <w:p w:rsidR="009C1EAC" w:rsidRDefault="009C1EAC" w:rsidP="00475166">
      <w:r>
        <w:rPr>
          <w:rFonts w:hint="eastAsia"/>
        </w:rPr>
        <w:t>【唉？】</w:t>
      </w:r>
    </w:p>
    <w:p w:rsidR="009C1EAC" w:rsidRDefault="009C1EAC" w:rsidP="00475166">
      <w:r>
        <w:rPr>
          <w:rFonts w:hint="eastAsia"/>
        </w:rPr>
        <w:t>两个人头上突然伸过来一个不得了的东西。</w:t>
      </w:r>
    </w:p>
    <w:p w:rsidR="009C1EAC" w:rsidRDefault="009C1EAC" w:rsidP="00475166">
      <w:r>
        <w:rPr>
          <w:rFonts w:hint="eastAsia"/>
        </w:rPr>
        <w:t>一个全长</w:t>
      </w:r>
      <w:r>
        <w:t>18</w:t>
      </w:r>
      <w:r>
        <w:rPr>
          <w:rFonts w:hint="eastAsia"/>
        </w:rPr>
        <w:t>米的龙虾坐镇在龙虾专卖店的屋顶，伸过来的东西是它的钳子。</w:t>
      </w:r>
    </w:p>
    <w:p w:rsidR="009C1EAC" w:rsidRDefault="009C1EAC" w:rsidP="00475166">
      <w:r>
        <w:rPr>
          <w:rFonts w:hint="eastAsia"/>
        </w:rPr>
        <w:t>【！】</w:t>
      </w:r>
    </w:p>
    <w:p w:rsidR="009C1EAC" w:rsidRDefault="009C1EAC" w:rsidP="00475166">
      <w:r>
        <w:rPr>
          <w:rFonts w:hint="eastAsia"/>
        </w:rPr>
        <w:t>那钳子就像是真正的断头台。</w:t>
      </w:r>
    </w:p>
    <w:p w:rsidR="009C1EAC" w:rsidRDefault="009C1EAC" w:rsidP="00475166">
      <w:r>
        <w:rPr>
          <w:rFonts w:hint="eastAsia"/>
        </w:rPr>
        <w:t>红色的甲壳类生物以非常惊人的速度追着青子他们横穿过西餐厅。</w:t>
      </w:r>
    </w:p>
    <w:p w:rsidR="009C1EAC" w:rsidRDefault="009C1EAC" w:rsidP="00475166">
      <w:r>
        <w:rPr>
          <w:rFonts w:hint="eastAsia"/>
        </w:rPr>
        <w:t>【静希、调头，这边不行。】</w:t>
      </w:r>
    </w:p>
    <w:p w:rsidR="009C1EAC" w:rsidRDefault="009C1EAC" w:rsidP="00475166">
      <w:r>
        <w:rPr>
          <w:rFonts w:hint="eastAsia"/>
        </w:rPr>
        <w:t>穿过龙虾店很快就可以到达正门了，但是两个人被巨大的龙虾追着越跑越远。</w:t>
      </w:r>
    </w:p>
    <w:p w:rsidR="009C1EAC" w:rsidRDefault="009C1EAC" w:rsidP="00475166">
      <w:r>
        <w:rPr>
          <w:rFonts w:hint="eastAsia"/>
        </w:rPr>
        <w:t>好不容易迂回过去却发现那里聚集着一大群怪物正等着他们。</w:t>
      </w:r>
    </w:p>
    <w:p w:rsidR="009C1EAC" w:rsidRDefault="009C1EAC" w:rsidP="00475166"/>
    <w:p w:rsidR="009C1EAC" w:rsidRDefault="009C1EAC" w:rsidP="00B176F7">
      <w:r>
        <w:rPr>
          <w:rFonts w:hint="eastAsia"/>
        </w:rPr>
        <w:t>【算是吧，就差一点！】</w:t>
      </w:r>
    </w:p>
    <w:p w:rsidR="009C1EAC" w:rsidRDefault="009C1EAC" w:rsidP="00475166">
      <w:r>
        <w:rPr>
          <w:rFonts w:hint="eastAsia"/>
        </w:rPr>
        <w:t>还以为会被它从脖子上切过去呢，脑袋险些就保不住了。草十郎向青子吼了回去。</w:t>
      </w:r>
    </w:p>
    <w:p w:rsidR="009C1EAC" w:rsidRDefault="009C1EAC" w:rsidP="00475166">
      <w:r>
        <w:rPr>
          <w:rFonts w:hint="eastAsia"/>
        </w:rPr>
        <w:t>【……前面！呜哇，什么啊这是，烤面包吗？】</w:t>
      </w:r>
    </w:p>
    <w:p w:rsidR="009C1EAC" w:rsidRDefault="009C1EAC" w:rsidP="00475166">
      <w:r>
        <w:rPr>
          <w:rFonts w:hint="eastAsia"/>
        </w:rPr>
        <w:t>【看起来像是呢，总之就是下级士兵哟！】</w:t>
      </w:r>
    </w:p>
    <w:p w:rsidR="009C1EAC" w:rsidRDefault="009C1EAC" w:rsidP="00475166">
      <w:r>
        <w:rPr>
          <w:rFonts w:hint="eastAsia"/>
        </w:rPr>
        <w:t>青子停下了奔跑的脚步，让魔术刻印全速回转起来。</w:t>
      </w:r>
    </w:p>
    <w:p w:rsidR="009C1EAC" w:rsidRDefault="009C1EAC" w:rsidP="00475166">
      <w:r>
        <w:rPr>
          <w:rFonts w:hint="eastAsia"/>
        </w:rPr>
        <w:t>“距离七、六、五十米……！</w:t>
      </w:r>
    </w:p>
    <w:p w:rsidR="009C1EAC" w:rsidRDefault="009C1EAC" w:rsidP="00475166">
      <w:r>
        <w:rPr>
          <w:rFonts w:hint="eastAsia"/>
        </w:rPr>
        <w:t>那种程度的只要</w:t>
      </w:r>
      <w:r>
        <w:t>Snap</w:t>
      </w:r>
      <w:r>
        <w:rPr>
          <w:rFonts w:hint="eastAsia"/>
        </w:rPr>
        <w:t>就足够了……！”</w:t>
      </w:r>
    </w:p>
    <w:p w:rsidR="009C1EAC" w:rsidRDefault="009C1EAC" w:rsidP="00475166">
      <w:r>
        <w:rPr>
          <w:rFonts w:hint="eastAsia"/>
        </w:rPr>
        <w:t>滑过砖道的时候右臂一闪。</w:t>
      </w:r>
    </w:p>
    <w:p w:rsidR="009C1EAC" w:rsidRDefault="009C1EAC" w:rsidP="00475166">
      <w:r>
        <w:rPr>
          <w:rFonts w:hint="eastAsia"/>
        </w:rPr>
        <w:t>放出了魔弹之雨。</w:t>
      </w:r>
    </w:p>
    <w:p w:rsidR="009C1EAC" w:rsidRDefault="009C1EAC" w:rsidP="00475166">
      <w:r>
        <w:rPr>
          <w:rFonts w:hint="eastAsia"/>
        </w:rPr>
        <w:t>比起威力更注重弹数的一工程魔弹，阻挡在面前的怪物们被爽快的击飞了。</w:t>
      </w:r>
    </w:p>
    <w:p w:rsidR="009C1EAC" w:rsidRDefault="009C1EAC" w:rsidP="00475166">
      <w:r>
        <w:rPr>
          <w:rFonts w:hint="eastAsia"/>
        </w:rPr>
        <w:t>【</w:t>
      </w:r>
      <w:r>
        <w:t>——</w:t>
      </w:r>
      <w:r>
        <w:rPr>
          <w:rFonts w:hint="eastAsia"/>
        </w:rPr>
        <w:t>苍崎，还有那边！】</w:t>
      </w:r>
    </w:p>
    <w:p w:rsidR="009C1EAC" w:rsidRDefault="009C1EAC" w:rsidP="00475166">
      <w:r>
        <w:rPr>
          <w:rFonts w:hint="eastAsia"/>
        </w:rPr>
        <w:t>【知道。】</w:t>
      </w:r>
    </w:p>
    <w:p w:rsidR="009C1EAC" w:rsidRDefault="009C1EAC" w:rsidP="00475166">
      <w:r>
        <w:rPr>
          <w:rFonts w:hint="eastAsia"/>
        </w:rPr>
        <w:t>装饰着诸多电灯步行街上，缭乱开放着青色的火花。</w:t>
      </w:r>
    </w:p>
    <w:p w:rsidR="009C1EAC" w:rsidRDefault="009C1EAC" w:rsidP="00475166">
      <w:r>
        <w:rPr>
          <w:rFonts w:hint="eastAsia"/>
        </w:rPr>
        <w:t>由青子开出的扇状弹幕。从空中向下俯瞰，她的身姿就像是无数繁星飞散的烟火。</w:t>
      </w:r>
    </w:p>
    <w:p w:rsidR="009C1EAC" w:rsidRDefault="009C1EAC" w:rsidP="00475166">
      <w:r>
        <w:rPr>
          <w:rFonts w:hint="eastAsia"/>
        </w:rPr>
        <w:t>烘烤面包一类的游乐道具像姜饼娃娃一样被炭化消失了。</w:t>
      </w:r>
    </w:p>
    <w:p w:rsidR="009C1EAC" w:rsidRDefault="009C1EAC" w:rsidP="00475166">
      <w:r>
        <w:rPr>
          <w:rFonts w:hint="eastAsia"/>
        </w:rPr>
        <w:t>“能行</w:t>
      </w:r>
      <w:r>
        <w:t>——</w:t>
      </w:r>
      <w:r>
        <w:rPr>
          <w:rFonts w:hint="eastAsia"/>
        </w:rPr>
        <w:t>虽然数量上被压制了，但只要保持这个状态就能逃出去</w:t>
      </w:r>
      <w:r>
        <w:t>——</w:t>
      </w:r>
      <w:r>
        <w:rPr>
          <w:rFonts w:hint="eastAsia"/>
        </w:rPr>
        <w:t>。”</w:t>
      </w:r>
    </w:p>
    <w:p w:rsidR="009C1EAC" w:rsidRDefault="009C1EAC" w:rsidP="00475166">
      <w:r>
        <w:rPr>
          <w:rFonts w:hint="eastAsia"/>
        </w:rPr>
        <w:t>【静希，你那边呢？】</w:t>
      </w:r>
    </w:p>
    <w:p w:rsidR="009C1EAC" w:rsidRDefault="009C1EAC" w:rsidP="00475166">
      <w:r>
        <w:rPr>
          <w:rFonts w:hint="eastAsia"/>
        </w:rPr>
        <w:t>【没有，是空的！到这里的话应该可以从入口的东侧逃出去。】</w:t>
      </w:r>
    </w:p>
    <w:p w:rsidR="009C1EAC" w:rsidRDefault="009C1EAC" w:rsidP="00475166">
      <w:r>
        <w:rPr>
          <w:rFonts w:hint="eastAsia"/>
        </w:rPr>
        <w:t>在放出让同样水准的魔术师气喘吁吁的魔弹数之后，新人魔术师从敌人的包围中突破出去。</w:t>
      </w:r>
    </w:p>
    <w:p w:rsidR="009C1EAC" w:rsidRDefault="009C1EAC" w:rsidP="00475166"/>
    <w:p w:rsidR="009C1EAC" w:rsidRDefault="009C1EAC" w:rsidP="00475166">
      <w:r>
        <w:rPr>
          <w:rFonts w:hint="eastAsia"/>
        </w:rPr>
        <w:t>……另一边，</w:t>
      </w:r>
    </w:p>
    <w:p w:rsidR="009C1EAC" w:rsidRDefault="009C1EAC" w:rsidP="00475166">
      <w:r>
        <w:rPr>
          <w:rFonts w:hint="eastAsia"/>
        </w:rPr>
        <w:t>一只小鸟仔仔细细的观察着这一光景。</w:t>
      </w:r>
    </w:p>
    <w:p w:rsidR="009C1EAC" w:rsidRDefault="009C1EAC" w:rsidP="00475166"/>
    <w:p w:rsidR="009C1EAC" w:rsidRDefault="009C1EAC" w:rsidP="00475166"/>
    <w:p w:rsidR="009C1EAC" w:rsidRDefault="009C1EAC" w:rsidP="00475166"/>
    <w:p w:rsidR="009C1EAC" w:rsidRDefault="009C1EAC" w:rsidP="00475166">
      <w:r>
        <w:rPr>
          <w:rFonts w:hint="eastAsia"/>
        </w:rPr>
        <w:t>唧、唧唧唧、唧！</w:t>
      </w:r>
    </w:p>
    <w:p w:rsidR="009C1EAC" w:rsidRDefault="009C1EAC" w:rsidP="00475166">
      <w:r>
        <w:rPr>
          <w:rFonts w:hint="eastAsia"/>
        </w:rPr>
        <w:t>青色小鸟降低了自己的飞行高度进入到主人的视野里，发出尖尖的鸣叫声。</w:t>
      </w:r>
    </w:p>
    <w:p w:rsidR="009C1EAC" w:rsidRDefault="009C1EAC" w:rsidP="00475166">
      <w:r>
        <w:rPr>
          <w:rFonts w:hint="eastAsia"/>
        </w:rPr>
        <w:t>少女面无表情的听着它的报告。</w:t>
      </w:r>
    </w:p>
    <w:p w:rsidR="009C1EAC" w:rsidRDefault="009C1EAC" w:rsidP="00475166">
      <w:r>
        <w:rPr>
          <w:rFonts w:hint="eastAsia"/>
        </w:rPr>
        <w:t>【……没关系，和预想的一样。</w:t>
      </w:r>
    </w:p>
    <w:p w:rsidR="009C1EAC" w:rsidRDefault="009C1EAC" w:rsidP="00475166">
      <w:r>
        <w:rPr>
          <w:rFonts w:hint="eastAsia"/>
        </w:rPr>
        <w:t>虽然也有攻击、破坏的能力，和青子魔力的使用方法还是不能相提并论。临时造出来的使魔，成不了对手也没办法。】</w:t>
      </w:r>
    </w:p>
    <w:p w:rsidR="009C1EAC" w:rsidRPr="00407D28" w:rsidRDefault="009C1EAC" w:rsidP="00407D28">
      <w:r>
        <w:rPr>
          <w:rFonts w:hint="eastAsia"/>
        </w:rPr>
        <w:t>唧唧唧，知更</w:t>
      </w:r>
      <w:r w:rsidRPr="00407D28">
        <w:rPr>
          <w:rFonts w:hint="eastAsia"/>
        </w:rPr>
        <w:t>鸟蜷缩起羽毛。</w:t>
      </w:r>
      <w:r>
        <w:rPr>
          <w:rFonts w:hint="eastAsia"/>
        </w:rPr>
        <w:t>（知更鸟又称歌</w:t>
      </w:r>
      <w:r w:rsidRPr="00407D28">
        <w:rPr>
          <w:rFonts w:hint="eastAsia"/>
        </w:rPr>
        <w:t>鸲</w:t>
      </w:r>
      <w:r>
        <w:rPr>
          <w:rFonts w:hint="eastAsia"/>
        </w:rPr>
        <w:t>，原文为</w:t>
      </w:r>
      <w:r w:rsidRPr="00407D28">
        <w:rPr>
          <w:rFonts w:hint="eastAsia"/>
        </w:rPr>
        <w:t>鸲</w:t>
      </w:r>
      <w:r>
        <w:rPr>
          <w:rFonts w:hint="eastAsia"/>
        </w:rPr>
        <w:t>鸟）</w:t>
      </w:r>
    </w:p>
    <w:p w:rsidR="009C1EAC" w:rsidRDefault="009C1EAC" w:rsidP="00407D28">
      <w:r>
        <w:rPr>
          <w:rFonts w:hint="eastAsia"/>
        </w:rPr>
        <w:t>不知道是在批评夸奖青子的有珠，还是在嫉妒被有珠夸奖的青子。</w:t>
      </w:r>
    </w:p>
    <w:p w:rsidR="009C1EAC" w:rsidRDefault="009C1EAC" w:rsidP="00407D28">
      <w:r>
        <w:rPr>
          <w:rFonts w:hint="eastAsia"/>
        </w:rPr>
        <w:t>就算是作为主人的有珠，也不能读懂小鸟全部的鸣叫声。</w:t>
      </w:r>
    </w:p>
    <w:p w:rsidR="009C1EAC" w:rsidRDefault="009C1EAC" w:rsidP="00407D28">
      <w:r>
        <w:rPr>
          <w:rFonts w:hint="eastAsia"/>
        </w:rPr>
        <w:t>苍崎青子还是一个半吊子魔术师。</w:t>
      </w:r>
    </w:p>
    <w:p w:rsidR="009C1EAC" w:rsidRDefault="009C1EAC" w:rsidP="00407D28">
      <w:r>
        <w:rPr>
          <w:rFonts w:hint="eastAsia"/>
        </w:rPr>
        <w:t>直到半年前还被当做和魔术毫无关系的普通人养育的少女，和从出生起就被当做魔女养育的有珠相比，不论素质还是经验都有着本质的不同。</w:t>
      </w:r>
    </w:p>
    <w:p w:rsidR="009C1EAC" w:rsidRDefault="009C1EAC" w:rsidP="00407D28">
      <w:r>
        <w:rPr>
          <w:rFonts w:hint="eastAsia"/>
        </w:rPr>
        <w:t>本来都不是一个次元的对手。</w:t>
      </w:r>
    </w:p>
    <w:p w:rsidR="009C1EAC" w:rsidRDefault="009C1EAC" w:rsidP="00407D28">
      <w:r>
        <w:rPr>
          <w:rFonts w:hint="eastAsia"/>
        </w:rPr>
        <w:t>魔术水平的竞争中十回有十回是有珠的手腕更高一筹。</w:t>
      </w:r>
    </w:p>
    <w:p w:rsidR="009C1EAC" w:rsidRDefault="009C1EAC" w:rsidP="00407D28">
      <w:r>
        <w:rPr>
          <w:rFonts w:hint="eastAsia"/>
        </w:rPr>
        <w:t>但是，这是战争，以相互残杀为目的的话又是另一回事了。</w:t>
      </w:r>
    </w:p>
    <w:p w:rsidR="009C1EAC" w:rsidRDefault="009C1EAC" w:rsidP="00407D28">
      <w:r>
        <w:rPr>
          <w:rFonts w:hint="eastAsia"/>
        </w:rPr>
        <w:t>久远寺有珠并不是战斗向的魔术师。</w:t>
      </w:r>
    </w:p>
    <w:p w:rsidR="009C1EAC" w:rsidRDefault="009C1EAC" w:rsidP="00407D28">
      <w:r>
        <w:rPr>
          <w:rFonts w:hint="eastAsia"/>
        </w:rPr>
        <w:t>苍崎青子则拥有专门用于战斗的武器仓库。</w:t>
      </w:r>
    </w:p>
    <w:p w:rsidR="009C1EAC" w:rsidRDefault="009C1EAC" w:rsidP="00407D28">
      <w:r>
        <w:rPr>
          <w:rFonts w:hint="eastAsia"/>
        </w:rPr>
        <w:t>纯粹用魔力决胜负的话是青子更占上风，这一点有珠也承认。</w:t>
      </w:r>
    </w:p>
    <w:p w:rsidR="009C1EAC" w:rsidRDefault="009C1EAC" w:rsidP="00407D28">
      <w:r>
        <w:rPr>
          <w:rFonts w:hint="eastAsia"/>
        </w:rPr>
        <w:t>青子在使用魔力方法上出类拔萃的擅长。</w:t>
      </w:r>
    </w:p>
    <w:p w:rsidR="009C1EAC" w:rsidRDefault="009C1EAC" w:rsidP="00407D28">
      <w:r>
        <w:rPr>
          <w:rFonts w:hint="eastAsia"/>
        </w:rPr>
        <w:t>魔术回路的规模明明比有珠要小，回路回转速度却很快。构造的耐久程度、魔力的质量、燃料的使用效率都非常好。</w:t>
      </w:r>
    </w:p>
    <w:p w:rsidR="009C1EAC" w:rsidRDefault="009C1EAC" w:rsidP="00407D28">
      <w:r>
        <w:rPr>
          <w:rFonts w:hint="eastAsia"/>
        </w:rPr>
        <w:t>这就是苍崎青子的特性。</w:t>
      </w:r>
    </w:p>
    <w:p w:rsidR="009C1EAC" w:rsidRDefault="009C1EAC" w:rsidP="00407D28">
      <w:r>
        <w:rPr>
          <w:rFonts w:hint="eastAsia"/>
        </w:rPr>
        <w:t>高度的魔术式有着种种的缺点。</w:t>
      </w:r>
    </w:p>
    <w:p w:rsidR="009C1EAC" w:rsidRDefault="009C1EAC" w:rsidP="00407D28">
      <w:r>
        <w:rPr>
          <w:rFonts w:hint="eastAsia"/>
        </w:rPr>
        <w:t>简单的魔术式则只需要将魔力流动起来，青子仅仅通过两年的实践就超过了有珠。</w:t>
      </w:r>
    </w:p>
    <w:p w:rsidR="009C1EAC" w:rsidRDefault="009C1EAC" w:rsidP="00407D28">
      <w:r>
        <w:rPr>
          <w:rFonts w:hint="eastAsia"/>
        </w:rPr>
        <w:t>……不知道天才的是她的劲头还是理解力。</w:t>
      </w:r>
    </w:p>
    <w:p w:rsidR="009C1EAC" w:rsidRDefault="009C1EAC" w:rsidP="00407D28">
      <w:r>
        <w:rPr>
          <w:rFonts w:hint="eastAsia"/>
        </w:rPr>
        <w:t>她的使用的魔术也并不强，可怕之处在于“快”。</w:t>
      </w:r>
    </w:p>
    <w:p w:rsidR="009C1EAC" w:rsidRDefault="009C1EAC" w:rsidP="00407D28">
      <w:r>
        <w:rPr>
          <w:rFonts w:hint="eastAsia"/>
        </w:rPr>
        <w:t>不愧是苍崎家出身的人，天才射击手的名号并不是浪得虚名。</w:t>
      </w:r>
    </w:p>
    <w:p w:rsidR="009C1EAC" w:rsidRDefault="009C1EAC" w:rsidP="00407D28">
      <w:r>
        <w:rPr>
          <w:rFonts w:hint="eastAsia"/>
        </w:rPr>
        <w:t>【但是，很遗憾。】</w:t>
      </w:r>
    </w:p>
    <w:p w:rsidR="009C1EAC" w:rsidRDefault="009C1EAC" w:rsidP="00407D28">
      <w:r>
        <w:rPr>
          <w:rFonts w:hint="eastAsia"/>
        </w:rPr>
        <w:t>面对面互射的话有珠没有胜算。</w:t>
      </w:r>
    </w:p>
    <w:p w:rsidR="009C1EAC" w:rsidRDefault="009C1EAC" w:rsidP="00407D28">
      <w:r>
        <w:rPr>
          <w:rFonts w:hint="eastAsia"/>
        </w:rPr>
        <w:t>不，本来像魔弹这样的原始魔术，久远寺有珠就从来没有学习过。</w:t>
      </w:r>
    </w:p>
    <w:p w:rsidR="009C1EAC" w:rsidRDefault="009C1EAC" w:rsidP="00407D28">
      <w:r>
        <w:rPr>
          <w:rFonts w:hint="eastAsia"/>
        </w:rPr>
        <w:t>她是典型的人偶师。</w:t>
      </w:r>
    </w:p>
    <w:p w:rsidR="009C1EAC" w:rsidRDefault="009C1EAC" w:rsidP="00407D28">
      <w:r>
        <w:rPr>
          <w:rFonts w:hint="eastAsia"/>
        </w:rPr>
        <w:t>与战斗相关的全部事情，都交由如同手足的使魔去做。</w:t>
      </w:r>
    </w:p>
    <w:p w:rsidR="009C1EAC" w:rsidRDefault="009C1EAC" w:rsidP="00407D28">
      <w:r>
        <w:rPr>
          <w:rFonts w:hint="eastAsia"/>
        </w:rPr>
        <w:t>【……青子，注意到限制时间了呢。</w:t>
      </w:r>
    </w:p>
    <w:p w:rsidR="009C1EAC" w:rsidRDefault="009C1EAC" w:rsidP="00407D28">
      <w:r>
        <w:rPr>
          <w:rFonts w:hint="eastAsia"/>
        </w:rPr>
        <w:t>但是不管怎么借用魔力来提高她的魔弹</w:t>
      </w:r>
      <w:r>
        <w:t>——</w:t>
      </w:r>
      <w:r>
        <w:rPr>
          <w:rFonts w:hint="eastAsia"/>
        </w:rPr>
        <w:t>再有七、八分钟就要崩盘了。】</w:t>
      </w:r>
    </w:p>
    <w:p w:rsidR="009C1EAC" w:rsidRDefault="009C1EAC" w:rsidP="00407D28">
      <w:r>
        <w:rPr>
          <w:rFonts w:hint="eastAsia"/>
        </w:rPr>
        <w:t>唧唧唧，知更鸟像是在点头一样叽叽喳喳的飞了起来。</w:t>
      </w:r>
    </w:p>
    <w:p w:rsidR="009C1EAC" w:rsidRDefault="009C1EAC" w:rsidP="00407D28">
      <w:r>
        <w:rPr>
          <w:rFonts w:hint="eastAsia"/>
        </w:rPr>
        <w:t>游乐园陷入她的支配之下已经过了将近十分钟。</w:t>
      </w:r>
    </w:p>
    <w:p w:rsidR="009C1EAC" w:rsidRDefault="009C1EAC" w:rsidP="00407D28">
      <w:r>
        <w:rPr>
          <w:rFonts w:hint="eastAsia"/>
        </w:rPr>
        <w:t>在地上奔跑着的青子他们，差不多也该深刻的体会到这绿色的雾气都能生出些什么东西了。</w:t>
      </w:r>
    </w:p>
    <w:p w:rsidR="009C1EAC" w:rsidRDefault="009C1EAC" w:rsidP="00407D28"/>
    <w:p w:rsidR="009C1EAC" w:rsidRDefault="009C1EAC" w:rsidP="00407D28"/>
    <w:p w:rsidR="009C1EAC" w:rsidRDefault="009C1EAC" w:rsidP="00407D28"/>
    <w:p w:rsidR="009C1EAC" w:rsidRDefault="009C1EAC" w:rsidP="00407D28">
      <w:r>
        <w:rPr>
          <w:rFonts w:hint="eastAsia"/>
        </w:rPr>
        <w:t>【静希，正门是在这边吗？！】</w:t>
      </w:r>
    </w:p>
    <w:p w:rsidR="009C1EAC" w:rsidRDefault="009C1EAC" w:rsidP="00407D28">
      <w:r>
        <w:rPr>
          <w:rFonts w:hint="eastAsia"/>
        </w:rPr>
        <w:t>【昂，从那个店拐过去就是。】</w:t>
      </w:r>
    </w:p>
    <w:p w:rsidR="009C1EAC" w:rsidRDefault="009C1EAC" w:rsidP="00407D28">
      <w:r>
        <w:rPr>
          <w:rFonts w:hint="eastAsia"/>
        </w:rPr>
        <w:t>虽然说不上是全力，但也是在没有片刻休息的情况下一直跑了接近十分钟。</w:t>
      </w:r>
    </w:p>
    <w:p w:rsidR="009C1EAC" w:rsidRDefault="009C1EAC" w:rsidP="00407D28">
      <w:r>
        <w:rPr>
          <w:rFonts w:hint="eastAsia"/>
        </w:rPr>
        <w:t>气喘吁吁的两个人飞奔过拐角。</w:t>
      </w:r>
    </w:p>
    <w:p w:rsidR="009C1EAC" w:rsidRDefault="009C1EAC" w:rsidP="00407D28">
      <w:r>
        <w:t>KistyLand</w:t>
      </w:r>
      <w:r>
        <w:rPr>
          <w:rFonts w:hint="eastAsia"/>
        </w:rPr>
        <w:t>说到底也是游乐园。高中生全力奔跑的话大概</w:t>
      </w:r>
      <w:r>
        <w:t>20</w:t>
      </w:r>
      <w:r>
        <w:rPr>
          <w:rFonts w:hint="eastAsia"/>
        </w:rPr>
        <w:t>分钟就能绕一圈。</w:t>
      </w:r>
    </w:p>
    <w:p w:rsidR="009C1EAC" w:rsidRDefault="009C1EAC" w:rsidP="00407D28">
      <w:r>
        <w:rPr>
          <w:rFonts w:hint="eastAsia"/>
        </w:rPr>
        <w:t>本来就是地域密集型的露天游乐园。但是。</w:t>
      </w:r>
    </w:p>
    <w:p w:rsidR="009C1EAC" w:rsidRDefault="009C1EAC" w:rsidP="00407D28">
      <w:r>
        <w:rPr>
          <w:rFonts w:hint="eastAsia"/>
        </w:rPr>
        <w:t>【</w:t>
      </w:r>
      <w:r>
        <w:t>————————</w:t>
      </w:r>
      <w:r>
        <w:rPr>
          <w:rFonts w:hint="eastAsia"/>
        </w:rPr>
        <w:t>】</w:t>
      </w:r>
    </w:p>
    <w:p w:rsidR="009C1EAC" w:rsidRDefault="009C1EAC" w:rsidP="00D75721">
      <w:r>
        <w:rPr>
          <w:rFonts w:hint="eastAsia"/>
        </w:rPr>
        <w:t>【</w:t>
      </w:r>
      <w:r>
        <w:t>————————</w:t>
      </w:r>
      <w:r>
        <w:rPr>
          <w:rFonts w:hint="eastAsia"/>
        </w:rPr>
        <w:t>】</w:t>
      </w:r>
    </w:p>
    <w:p w:rsidR="009C1EAC" w:rsidRDefault="009C1EAC" w:rsidP="00407D28">
      <w:r>
        <w:rPr>
          <w:rFonts w:hint="eastAsia"/>
        </w:rPr>
        <w:t>……就像这样。</w:t>
      </w:r>
    </w:p>
    <w:p w:rsidR="009C1EAC" w:rsidRDefault="009C1EAC" w:rsidP="00407D28">
      <w:r>
        <w:rPr>
          <w:rFonts w:hint="eastAsia"/>
        </w:rPr>
        <w:t>游乐园的东西全都有了变化，到处都是变化后的居民。</w:t>
      </w:r>
    </w:p>
    <w:p w:rsidR="009C1EAC" w:rsidRDefault="009C1EAC" w:rsidP="00407D28">
      <w:r>
        <w:rPr>
          <w:rFonts w:hint="eastAsia"/>
        </w:rPr>
        <w:t>【苍崎……】</w:t>
      </w:r>
    </w:p>
    <w:p w:rsidR="009C1EAC" w:rsidRDefault="009C1EAC" w:rsidP="00407D28">
      <w:r>
        <w:rPr>
          <w:rFonts w:hint="eastAsia"/>
        </w:rPr>
        <w:t>【什么啊……】</w:t>
      </w:r>
    </w:p>
    <w:p w:rsidR="009C1EAC" w:rsidRDefault="009C1EAC" w:rsidP="00407D28">
      <w:r>
        <w:rPr>
          <w:rFonts w:hint="eastAsia"/>
        </w:rPr>
        <w:t>【……虽然我不想说这话。这个游乐园，是不是太大了一点啊。】</w:t>
      </w:r>
    </w:p>
    <w:p w:rsidR="009C1EAC" w:rsidRDefault="009C1EAC" w:rsidP="00407D28">
      <w:r>
        <w:rPr>
          <w:rFonts w:hint="eastAsia"/>
        </w:rPr>
        <w:t>没错，还不是弄错出口了，或者地形发生变化了那类现实性的失误。</w:t>
      </w:r>
    </w:p>
    <w:p w:rsidR="009C1EAC" w:rsidRDefault="009C1EAC" w:rsidP="00407D28">
      <w:r>
        <w:rPr>
          <w:rFonts w:hint="eastAsia"/>
        </w:rPr>
        <w:t>所有的东西都被扭曲了。</w:t>
      </w:r>
    </w:p>
    <w:p w:rsidR="009C1EAC" w:rsidRDefault="009C1EAC" w:rsidP="00407D28">
      <w:r>
        <w:rPr>
          <w:rFonts w:hint="eastAsia"/>
        </w:rPr>
        <w:t>游乐园本身就像是生物一样，到这时仍然在不断扩大着规模。</w:t>
      </w:r>
    </w:p>
    <w:p w:rsidR="009C1EAC" w:rsidRDefault="009C1EAC" w:rsidP="00407D28">
      <w:r>
        <w:rPr>
          <w:rFonts w:hint="eastAsia"/>
        </w:rPr>
        <w:t>【</w:t>
      </w:r>
      <w:r>
        <w:t>——</w:t>
      </w:r>
      <w:r>
        <w:rPr>
          <w:rFonts w:hint="eastAsia"/>
        </w:rPr>
        <w:t>苍崎】</w:t>
      </w:r>
    </w:p>
    <w:p w:rsidR="009C1EAC" w:rsidRDefault="009C1EAC" w:rsidP="00407D28">
      <w:r>
        <w:rPr>
          <w:rFonts w:hint="eastAsia"/>
        </w:rPr>
        <w:t>注意到包围网的坚固程度又增加了一层。</w:t>
      </w:r>
    </w:p>
    <w:p w:rsidR="009C1EAC" w:rsidRDefault="009C1EAC" w:rsidP="00407D28">
      <w:r>
        <w:rPr>
          <w:rFonts w:hint="eastAsia"/>
        </w:rPr>
        <w:t>把后背交给草十郎，青子拼命抑制住自己的恐怖情绪。</w:t>
      </w:r>
    </w:p>
    <w:p w:rsidR="009C1EAC" w:rsidRDefault="009C1EAC" w:rsidP="00407D28">
      <w:r>
        <w:rPr>
          <w:rFonts w:hint="eastAsia"/>
        </w:rPr>
        <w:t>草十郎要惊慌、要恐惧也没关系。</w:t>
      </w:r>
    </w:p>
    <w:p w:rsidR="009C1EAC" w:rsidRDefault="009C1EAC" w:rsidP="00407D28">
      <w:r>
        <w:rPr>
          <w:rFonts w:hint="eastAsia"/>
        </w:rPr>
        <w:t>但是青子决不能这样。</w:t>
      </w:r>
    </w:p>
    <w:p w:rsidR="009C1EAC" w:rsidRDefault="009C1EAC" w:rsidP="00407D28">
      <w:r>
        <w:rPr>
          <w:rFonts w:hint="eastAsia"/>
        </w:rPr>
        <w:t>是她引发了现在这种状况，也是她拉着草十郎上的贼船。她有这个责任。</w:t>
      </w:r>
    </w:p>
    <w:p w:rsidR="009C1EAC" w:rsidRDefault="009C1EAC" w:rsidP="00407D28">
      <w:r>
        <w:rPr>
          <w:rFonts w:hint="eastAsia"/>
        </w:rPr>
        <w:t>绝对不能在这里陷入恐慌。</w:t>
      </w:r>
    </w:p>
    <w:p w:rsidR="009C1EAC" w:rsidRDefault="009C1EAC" w:rsidP="00407D28">
      <w:r>
        <w:rPr>
          <w:rFonts w:hint="eastAsia"/>
        </w:rPr>
        <w:t>“……没关系，我要冷静……”</w:t>
      </w:r>
    </w:p>
    <w:p w:rsidR="009C1EAC" w:rsidRDefault="009C1EAC" w:rsidP="00407D28">
      <w:r>
        <w:rPr>
          <w:rFonts w:hint="eastAsia"/>
        </w:rPr>
        <w:t>游乐园总是有尽头的，远远的可以看见模模糊糊的铁栅栏。</w:t>
      </w:r>
    </w:p>
    <w:p w:rsidR="009C1EAC" w:rsidRDefault="009C1EAC" w:rsidP="00407D28">
      <w:r>
        <w:rPr>
          <w:rFonts w:hint="eastAsia"/>
        </w:rPr>
        <w:t>月之油（</w:t>
      </w:r>
      <w:r>
        <w:t>Flat Snark</w:t>
      </w:r>
      <w:r>
        <w:rPr>
          <w:rFonts w:hint="eastAsia"/>
        </w:rPr>
        <w:t>）不可能没有限制，逃到外面去应该是个正确的选择……</w:t>
      </w:r>
    </w:p>
    <w:p w:rsidR="009C1EAC" w:rsidRDefault="009C1EAC" w:rsidP="00407D28">
      <w:r>
        <w:rPr>
          <w:rFonts w:hint="eastAsia"/>
        </w:rPr>
        <w:t>在现在看来，离外面大概还有一千米</w:t>
      </w:r>
      <w:r>
        <w:t>——</w:t>
      </w:r>
    </w:p>
    <w:p w:rsidR="009C1EAC" w:rsidRDefault="009C1EAC" w:rsidP="00407D28">
      <w:r>
        <w:rPr>
          <w:rFonts w:hint="eastAsia"/>
        </w:rPr>
        <w:t>已经不要命的跑了太久了，青子和草十郎都有些喘不上气。</w:t>
      </w:r>
    </w:p>
    <w:p w:rsidR="009C1EAC" w:rsidRDefault="009C1EAC" w:rsidP="00407D28">
      <w:r>
        <w:rPr>
          <w:rFonts w:hint="eastAsia"/>
        </w:rPr>
        <w:t>接下来的一公里，如果不休息一下的话肯定到中途就得停下了。</w:t>
      </w:r>
    </w:p>
    <w:p w:rsidR="009C1EAC" w:rsidRDefault="009C1EAC" w:rsidP="00407D28">
      <w:r>
        <w:rPr>
          <w:rFonts w:hint="eastAsia"/>
        </w:rPr>
        <w:t>【……苍崎，身体，没关系吧？】</w:t>
      </w:r>
    </w:p>
    <w:p w:rsidR="009C1EAC" w:rsidRDefault="009C1EAC" w:rsidP="00407D28">
      <w:r>
        <w:rPr>
          <w:rFonts w:hint="eastAsia"/>
        </w:rPr>
        <w:t>【咦？】</w:t>
      </w:r>
    </w:p>
    <w:p w:rsidR="009C1EAC" w:rsidRDefault="009C1EAC" w:rsidP="00407D28">
      <w:r>
        <w:rPr>
          <w:rFonts w:hint="eastAsia"/>
        </w:rPr>
        <w:t>背后传来的低语把青子拉回到了现实。</w:t>
      </w:r>
    </w:p>
    <w:p w:rsidR="009C1EAC" w:rsidRDefault="009C1EAC" w:rsidP="00407D28">
      <w:r>
        <w:rPr>
          <w:rFonts w:hint="eastAsia"/>
        </w:rPr>
        <w:t>【虽然没什么事……多少，还是要休息一下。】</w:t>
      </w:r>
    </w:p>
    <w:p w:rsidR="009C1EAC" w:rsidRDefault="009C1EAC" w:rsidP="00407D28">
      <w:r>
        <w:rPr>
          <w:rFonts w:hint="eastAsia"/>
        </w:rPr>
        <w:t>【……赞成，从这不休息一下就往外面走，还是不要干的好。】</w:t>
      </w:r>
    </w:p>
    <w:p w:rsidR="009C1EAC" w:rsidRDefault="009C1EAC" w:rsidP="00407D28">
      <w:r>
        <w:rPr>
          <w:rFonts w:hint="eastAsia"/>
        </w:rPr>
        <w:t>【</w:t>
      </w:r>
      <w:r>
        <w:t>——</w:t>
      </w:r>
      <w:r>
        <w:rPr>
          <w:rFonts w:hint="eastAsia"/>
        </w:rPr>
        <w:t>真没想到，还以为静希你要一直往外跑呢。】</w:t>
      </w:r>
    </w:p>
    <w:p w:rsidR="009C1EAC" w:rsidRDefault="009C1EAC" w:rsidP="00407D28">
      <w:r>
        <w:rPr>
          <w:rFonts w:hint="eastAsia"/>
        </w:rPr>
        <w:t>说完，忍不住笑了出来。</w:t>
      </w:r>
    </w:p>
    <w:p w:rsidR="009C1EAC" w:rsidRDefault="009C1EAC" w:rsidP="00407D28">
      <w:r>
        <w:rPr>
          <w:rFonts w:hint="eastAsia"/>
        </w:rPr>
        <w:t>背后的战友非但没有恐慌，还在认真思考怎么打开现状。</w:t>
      </w:r>
    </w:p>
    <w:p w:rsidR="009C1EAC" w:rsidRDefault="009C1EAC" w:rsidP="00407D28">
      <w:r>
        <w:rPr>
          <w:rFonts w:hint="eastAsia"/>
        </w:rPr>
        <w:t>【那稍微往建筑物里面躲躲怎么样？】</w:t>
      </w:r>
    </w:p>
    <w:p w:rsidR="009C1EAC" w:rsidRDefault="009C1EAC" w:rsidP="00407D28">
      <w:r>
        <w:rPr>
          <w:rFonts w:hint="eastAsia"/>
        </w:rPr>
        <w:t>【……虽然不想进去，但是也没有办法。】</w:t>
      </w:r>
    </w:p>
    <w:p w:rsidR="009C1EAC" w:rsidRDefault="009C1EAC" w:rsidP="00407D28">
      <w:r>
        <w:rPr>
          <w:rFonts w:hint="eastAsia"/>
        </w:rPr>
        <w:t>烘焙面包的包围网。</w:t>
      </w:r>
    </w:p>
    <w:p w:rsidR="009C1EAC" w:rsidRDefault="009C1EAC" w:rsidP="00407D28">
      <w:r>
        <w:rPr>
          <w:rFonts w:hint="eastAsia"/>
        </w:rPr>
        <w:t>如果是普通人的话不好说，但是对青子来说突破包围逃进建筑物是很容易的。</w:t>
      </w:r>
    </w:p>
    <w:p w:rsidR="009C1EAC" w:rsidRDefault="009C1EAC" w:rsidP="00407D28">
      <w:r>
        <w:rPr>
          <w:rFonts w:hint="eastAsia"/>
        </w:rPr>
        <w:t>问题是</w:t>
      </w:r>
      <w:r>
        <w:t>——</w:t>
      </w:r>
    </w:p>
    <w:p w:rsidR="009C1EAC" w:rsidRDefault="009C1EAC" w:rsidP="00407D28">
      <w:r>
        <w:rPr>
          <w:rFonts w:hint="eastAsia"/>
        </w:rPr>
        <w:t>“……问题是，要选哪个店</w:t>
      </w:r>
      <w:r>
        <w:t>——</w:t>
      </w:r>
      <w:r>
        <w:rPr>
          <w:rFonts w:hint="eastAsia"/>
        </w:rPr>
        <w:t>”</w:t>
      </w:r>
    </w:p>
    <w:p w:rsidR="009C1EAC" w:rsidRDefault="009C1EAC" w:rsidP="00407D28">
      <w:r>
        <w:rPr>
          <w:rFonts w:hint="eastAsia"/>
        </w:rPr>
        <w:t>要考虑变化中的游乐园特性。</w:t>
      </w:r>
    </w:p>
    <w:p w:rsidR="009C1EAC" w:rsidRDefault="009C1EAC" w:rsidP="00407D28">
      <w:r>
        <w:rPr>
          <w:rFonts w:hint="eastAsia"/>
        </w:rPr>
        <w:t>什么是危险的，什么是安全的。</w:t>
      </w:r>
    </w:p>
    <w:p w:rsidR="009C1EAC" w:rsidRDefault="009C1EAC" w:rsidP="00407D28">
      <w:r>
        <w:rPr>
          <w:rFonts w:hint="eastAsia"/>
        </w:rPr>
        <w:t>重要的并不是建筑物的强度或者复杂度</w:t>
      </w:r>
      <w:r>
        <w:t>——</w:t>
      </w:r>
    </w:p>
    <w:p w:rsidR="009C1EAC" w:rsidRDefault="009C1EAC" w:rsidP="00407D28">
      <w:r>
        <w:rPr>
          <w:rFonts w:hint="eastAsia"/>
        </w:rPr>
        <w:t>“对呀，选单纯的那个应该就行了……！”</w:t>
      </w:r>
    </w:p>
    <w:p w:rsidR="009C1EAC" w:rsidRDefault="009C1EAC" w:rsidP="00407D28">
      <w:r>
        <w:rPr>
          <w:rFonts w:hint="eastAsia"/>
        </w:rPr>
        <w:t>【静希，那边！】</w:t>
      </w:r>
    </w:p>
    <w:p w:rsidR="009C1EAC" w:rsidRDefault="009C1EAC" w:rsidP="00407D28">
      <w:r>
        <w:rPr>
          <w:rFonts w:hint="eastAsia"/>
        </w:rPr>
        <w:t>青子一脚踢飞了怪物们，向着收银台飞奔过去。草十郎紧跟在后面。</w:t>
      </w:r>
    </w:p>
    <w:p w:rsidR="009C1EAC" w:rsidRDefault="009C1EAC" w:rsidP="00407D28">
      <w:r>
        <w:rPr>
          <w:rFonts w:hint="eastAsia"/>
        </w:rPr>
        <w:t>【躲在收银台里！】</w:t>
      </w:r>
    </w:p>
    <w:p w:rsidR="009C1EAC" w:rsidRDefault="009C1EAC" w:rsidP="00407D28">
      <w:r>
        <w:rPr>
          <w:rFonts w:hint="eastAsia"/>
        </w:rPr>
        <w:t>像西部片里的枪战场面一样，青子他们把收银台当做盾和怪物们对峙着。</w:t>
      </w:r>
    </w:p>
    <w:p w:rsidR="009C1EAC" w:rsidRDefault="009C1EAC" w:rsidP="00407D28">
      <w:r>
        <w:rPr>
          <w:rFonts w:hint="eastAsia"/>
        </w:rPr>
        <w:t>【</w:t>
      </w:r>
      <w:r>
        <w:t>bingo</w:t>
      </w:r>
      <w:r>
        <w:rPr>
          <w:rFonts w:hint="eastAsia"/>
        </w:rPr>
        <w:t>……！这里就没办法</w:t>
      </w:r>
      <w:r>
        <w:t>Snark</w:t>
      </w:r>
      <w:r>
        <w:rPr>
          <w:rFonts w:hint="eastAsia"/>
        </w:rPr>
        <w:t>化。】</w:t>
      </w:r>
    </w:p>
    <w:p w:rsidR="009C1EAC" w:rsidRDefault="009C1EAC" w:rsidP="00407D28">
      <w:r>
        <w:rPr>
          <w:rFonts w:hint="eastAsia"/>
        </w:rPr>
        <w:t>确认了敌人的样子，青子也缩进了收银台内部。</w:t>
      </w:r>
    </w:p>
    <w:p w:rsidR="009C1EAC" w:rsidRDefault="009C1EAC" w:rsidP="00407D28">
      <w:r>
        <w:rPr>
          <w:rFonts w:hint="eastAsia"/>
        </w:rPr>
        <w:t>【苍崎，那些家伙怎么样……？】</w:t>
      </w:r>
    </w:p>
    <w:p w:rsidR="009C1EAC" w:rsidRDefault="009C1EAC" w:rsidP="00407D28">
      <w:r>
        <w:rPr>
          <w:rFonts w:hint="eastAsia"/>
        </w:rPr>
        <w:t>【在店周围打转转呢，理由很简单，那些家伙进入不了这里的。】</w:t>
      </w:r>
    </w:p>
    <w:p w:rsidR="009C1EAC" w:rsidRDefault="009C1EAC" w:rsidP="00407D28">
      <w:r>
        <w:rPr>
          <w:rFonts w:hint="eastAsia"/>
        </w:rPr>
        <w:t>【？？】</w:t>
      </w:r>
    </w:p>
    <w:p w:rsidR="009C1EAC" w:rsidRDefault="009C1EAC" w:rsidP="00407D28">
      <w:r>
        <w:rPr>
          <w:rFonts w:hint="eastAsia"/>
        </w:rPr>
        <w:t>看着草十郎不可思议的样子，青子忍不住哈哈笑了起来，胸口也随着一上一下。</w:t>
      </w:r>
    </w:p>
    <w:p w:rsidR="009C1EAC" w:rsidRDefault="009C1EAC" w:rsidP="00407D28">
      <w:r>
        <w:rPr>
          <w:rFonts w:hint="eastAsia"/>
        </w:rPr>
        <w:t>放心了，还有就是因为疲劳搞得自己的喘不上气了。</w:t>
      </w:r>
    </w:p>
    <w:p w:rsidR="009C1EAC" w:rsidRDefault="009C1EAC" w:rsidP="00407D28">
      <w:r>
        <w:rPr>
          <w:rFonts w:hint="eastAsia"/>
        </w:rPr>
        <w:t>【总之这里是喝茶休息的地方，这里虽然是游乐园内部但可不是用来游玩的场所，对那些家伙来说这里可是鬼门关哦。</w:t>
      </w:r>
    </w:p>
    <w:p w:rsidR="009C1EAC" w:rsidRDefault="009C1EAC" w:rsidP="00407D28">
      <w:r>
        <w:rPr>
          <w:rFonts w:hint="eastAsia"/>
        </w:rPr>
        <w:t>收款机啊、料理工具什么的也都是最近才有的东西，又不是拟人化的吉祥物。要想</w:t>
      </w:r>
      <w:r>
        <w:t>Snark</w:t>
      </w:r>
      <w:r>
        <w:rPr>
          <w:rFonts w:hint="eastAsia"/>
        </w:rPr>
        <w:t>化，就不能离文化圈太近了。】</w:t>
      </w:r>
    </w:p>
    <w:p w:rsidR="009C1EAC" w:rsidRDefault="009C1EAC" w:rsidP="00407D28">
      <w:r>
        <w:rPr>
          <w:rFonts w:hint="eastAsia"/>
        </w:rPr>
        <w:t>【斯纳</w:t>
      </w:r>
      <w:r>
        <w:t>~</w:t>
      </w:r>
      <w:r>
        <w:rPr>
          <w:rFonts w:hint="eastAsia"/>
        </w:rPr>
        <w:t>克？】</w:t>
      </w:r>
    </w:p>
    <w:p w:rsidR="009C1EAC" w:rsidRDefault="009C1EAC" w:rsidP="00407D28">
      <w:r>
        <w:rPr>
          <w:rFonts w:hint="eastAsia"/>
        </w:rPr>
        <w:t>【那些家伙的名字啦，起名字的不是我而是有珠……应该是她吧，虽然觉得这不太符合那孩子的性格，嘛，总之就是个名字。】</w:t>
      </w:r>
    </w:p>
    <w:p w:rsidR="009C1EAC" w:rsidRDefault="009C1EAC" w:rsidP="00407D28">
      <w:r>
        <w:rPr>
          <w:rFonts w:hint="eastAsia"/>
        </w:rPr>
        <w:t>可能是因为到达了安全的地方冷静了下来，草十郎津津有味的支起耳朵听着。</w:t>
      </w:r>
    </w:p>
    <w:p w:rsidR="009C1EAC" w:rsidRDefault="009C1EAC" w:rsidP="00407D28">
      <w:r>
        <w:rPr>
          <w:rFonts w:hint="eastAsia"/>
        </w:rPr>
        <w:t>原来如此，一副很懂的样子点着头。实际上肯定什么都不懂，青子又笑了起来。</w:t>
      </w:r>
    </w:p>
    <w:p w:rsidR="009C1EAC" w:rsidRDefault="009C1EAC" w:rsidP="00407D28">
      <w:r>
        <w:rPr>
          <w:rFonts w:hint="eastAsia"/>
        </w:rPr>
        <w:t>如果是平时的话可能会觉得讨厌吧，但是今天知道了他奇怪的真面目，反而感觉到很温暖。</w:t>
      </w:r>
    </w:p>
    <w:p w:rsidR="009C1EAC" w:rsidRDefault="009C1EAC" w:rsidP="00407D28">
      <w:r>
        <w:rPr>
          <w:rFonts w:hint="eastAsia"/>
        </w:rPr>
        <w:t>【先不管那些。青子，状态很好呢。】</w:t>
      </w:r>
    </w:p>
    <w:p w:rsidR="009C1EAC" w:rsidRDefault="009C1EAC" w:rsidP="00407D28">
      <w:r>
        <w:rPr>
          <w:rFonts w:hint="eastAsia"/>
        </w:rPr>
        <w:t>把青子的笑容错认成她的从容了吧，草十郎的表情也放松了下来。</w:t>
      </w:r>
    </w:p>
    <w:p w:rsidR="009C1EAC" w:rsidRDefault="009C1EAC" w:rsidP="00407D28">
      <w:r>
        <w:rPr>
          <w:rFonts w:hint="eastAsia"/>
        </w:rPr>
        <w:t>虽然是连锁的误解，现在也没法纠正过来了。</w:t>
      </w:r>
    </w:p>
    <w:p w:rsidR="009C1EAC" w:rsidRDefault="009C1EAC" w:rsidP="00407D28">
      <w:r>
        <w:rPr>
          <w:rFonts w:hint="eastAsia"/>
        </w:rPr>
        <w:t>【咦？你也能看出来吗？我的魔弹威力上升了这件事。】</w:t>
      </w:r>
    </w:p>
    <w:p w:rsidR="009C1EAC" w:rsidRDefault="009C1EAC" w:rsidP="00407D28">
      <w:r>
        <w:rPr>
          <w:rFonts w:hint="eastAsia"/>
        </w:rPr>
        <w:t>【那肯定的，毕竟在镜子屋里被那个追的来回跑。和那个时候的动作一样，但是危险度明显不一样了。虽然很讨厌但还是能知道的。</w:t>
      </w:r>
    </w:p>
    <w:p w:rsidR="009C1EAC" w:rsidRDefault="009C1EAC" w:rsidP="00407D28">
      <w:r>
        <w:rPr>
          <w:rFonts w:hint="eastAsia"/>
        </w:rPr>
        <w:t>但是这样好吗？我记得，你说过是有数量限制的。已经击出去好多发了吧，还没到二十、三十个吗？】</w:t>
      </w:r>
    </w:p>
    <w:p w:rsidR="009C1EAC" w:rsidRDefault="009C1EAC" w:rsidP="00407D28">
      <w:r>
        <w:rPr>
          <w:rFonts w:hint="eastAsia"/>
        </w:rPr>
        <w:t>【</w:t>
      </w:r>
      <w:r>
        <w:t>——</w:t>
      </w:r>
      <w:r>
        <w:rPr>
          <w:rFonts w:hint="eastAsia"/>
        </w:rPr>
        <w:t>你啊，时不时的，是那种呢。】</w:t>
      </w:r>
    </w:p>
    <w:p w:rsidR="009C1EAC" w:rsidRDefault="009C1EAC" w:rsidP="00407D28">
      <w:r>
        <w:rPr>
          <w:rFonts w:hint="eastAsia"/>
        </w:rPr>
        <w:t>【？】</w:t>
      </w:r>
    </w:p>
    <w:p w:rsidR="009C1EAC" w:rsidRDefault="009C1EAC" w:rsidP="00407D28">
      <w:r>
        <w:rPr>
          <w:rFonts w:hint="eastAsia"/>
        </w:rPr>
        <w:t>不知不觉的，青子对草十郎有了新的认识。</w:t>
      </w:r>
    </w:p>
    <w:p w:rsidR="009C1EAC" w:rsidRDefault="009C1EAC" w:rsidP="00407D28">
      <w:r>
        <w:rPr>
          <w:rFonts w:hint="eastAsia"/>
        </w:rPr>
        <w:t>【什么都没有，</w:t>
      </w:r>
    </w:p>
    <w:p w:rsidR="009C1EAC" w:rsidRDefault="009C1EAC" w:rsidP="00407D28">
      <w:r>
        <w:rPr>
          <w:rFonts w:hint="eastAsia"/>
        </w:rPr>
        <w:t>我的魔弹威力上升之势单纯的魔力浓度问题，从刚才开始这里不就烟雾缭绕的吗？那些全部都是魔力哟，你就当做是击出魔弹的原料好了。】</w:t>
      </w:r>
    </w:p>
    <w:p w:rsidR="009C1EAC" w:rsidRDefault="009C1EAC" w:rsidP="00407D28">
      <w:r>
        <w:rPr>
          <w:rFonts w:hint="eastAsia"/>
        </w:rPr>
        <w:t>魔力大体可以分为两种类型。</w:t>
      </w:r>
    </w:p>
    <w:p w:rsidR="009C1EAC" w:rsidRDefault="009C1EAC" w:rsidP="00407D28">
      <w:r>
        <w:rPr>
          <w:rFonts w:hint="eastAsia"/>
        </w:rPr>
        <w:t>由魔术师肉体生出的小源。</w:t>
      </w:r>
    </w:p>
    <w:p w:rsidR="009C1EAC" w:rsidRDefault="009C1EAC" w:rsidP="00407D28">
      <w:r>
        <w:rPr>
          <w:rFonts w:hint="eastAsia"/>
        </w:rPr>
        <w:t>充斥于大气之中的大源。</w:t>
      </w:r>
    </w:p>
    <w:p w:rsidR="009C1EAC" w:rsidRDefault="009C1EAC" w:rsidP="00407D28">
      <w:r>
        <w:rPr>
          <w:rFonts w:hint="eastAsia"/>
        </w:rPr>
        <w:t>这个游乐园现在，是充满着大源的童话之国。</w:t>
      </w:r>
    </w:p>
    <w:p w:rsidR="009C1EAC" w:rsidRDefault="009C1EAC" w:rsidP="00407D28">
      <w:r>
        <w:rPr>
          <w:rFonts w:hint="eastAsia"/>
        </w:rPr>
        <w:t>对一般人可能一点效果都没有，对魔术师来说却是可以随便使用术式的乐园。</w:t>
      </w:r>
    </w:p>
    <w:p w:rsidR="009C1EAC" w:rsidRDefault="009C1EAC" w:rsidP="00407D28">
      <w:r>
        <w:rPr>
          <w:rFonts w:hint="eastAsia"/>
        </w:rPr>
        <w:t>【这么说就不用留意还剩下多少魔力了，只需要注意伤势和体力就行了吧？】</w:t>
      </w:r>
    </w:p>
    <w:p w:rsidR="009C1EAC" w:rsidRDefault="009C1EAC" w:rsidP="00407D28">
      <w:r>
        <w:rPr>
          <w:rFonts w:hint="eastAsia"/>
        </w:rPr>
        <w:t>【……嘛，要说我个人的职责就只限这些了。】</w:t>
      </w:r>
    </w:p>
    <w:p w:rsidR="009C1EAC" w:rsidRDefault="009C1EAC" w:rsidP="00407D28">
      <w:r>
        <w:rPr>
          <w:rFonts w:hint="eastAsia"/>
        </w:rPr>
        <w:t>太好了，草十郎松了一口气。</w:t>
      </w:r>
    </w:p>
    <w:p w:rsidR="009C1EAC" w:rsidRDefault="009C1EAC" w:rsidP="00407D28">
      <w:r>
        <w:rPr>
          <w:rFonts w:hint="eastAsia"/>
        </w:rPr>
        <w:t>在草十郎看来，青子是可以把怪物们一把扫开的、这个游乐园里最强的</w:t>
      </w:r>
      <w:r>
        <w:t>BOSS</w:t>
      </w:r>
      <w:r>
        <w:rPr>
          <w:rFonts w:hint="eastAsia"/>
        </w:rPr>
        <w:t>。</w:t>
      </w:r>
    </w:p>
    <w:p w:rsidR="009C1EAC" w:rsidRDefault="009C1EAC" w:rsidP="00407D28">
      <w:r>
        <w:rPr>
          <w:rFonts w:hint="eastAsia"/>
        </w:rPr>
        <w:t>他所担心的就只有用尽魔力这件事，既然不会出现这种情况那就相当于有了百人之力了。</w:t>
      </w:r>
    </w:p>
    <w:p w:rsidR="009C1EAC" w:rsidRDefault="009C1EAC" w:rsidP="00407D28">
      <w:r>
        <w:rPr>
          <w:rFonts w:hint="eastAsia"/>
        </w:rPr>
        <w:t>【有靠的住的东西确实是挺高兴的，可惜只是空欢喜一场。那些个杂鱼，都只是一些会动弹动弹的破烂而已。</w:t>
      </w:r>
    </w:p>
    <w:p w:rsidR="009C1EAC" w:rsidRDefault="009C1EAC" w:rsidP="00407D28">
      <w:r>
        <w:rPr>
          <w:rFonts w:hint="eastAsia"/>
        </w:rPr>
        <w:t>先不说</w:t>
      </w:r>
      <w:r>
        <w:t>Snark</w:t>
      </w:r>
      <w:r>
        <w:rPr>
          <w:rFonts w:hint="eastAsia"/>
        </w:rPr>
        <w:t>的本体，如果有珠再拿出其他的童话怪物我就一点办法都没有了。】</w:t>
      </w:r>
    </w:p>
    <w:p w:rsidR="009C1EAC" w:rsidRDefault="009C1EAC" w:rsidP="00407D28">
      <w:r>
        <w:rPr>
          <w:rFonts w:hint="eastAsia"/>
        </w:rPr>
        <w:t>【其他的童话怪物？……除了把游乐园变成这样的家伙以外，还有别的吗？】</w:t>
      </w:r>
    </w:p>
    <w:p w:rsidR="009C1EAC" w:rsidRPr="00B26066" w:rsidRDefault="009C1EAC" w:rsidP="00407D28">
      <w:r>
        <w:rPr>
          <w:rFonts w:hint="eastAsia"/>
        </w:rPr>
        <w:t>【对啊，名字叫作</w:t>
      </w:r>
      <w:r>
        <w:t>Ploy Kickshaw</w:t>
      </w:r>
      <w:r>
        <w:rPr>
          <w:rFonts w:hint="eastAsia"/>
        </w:rPr>
        <w:t>。是那种违规到让我这样的魔术师都不忍直视的存在</w:t>
      </w:r>
      <w:r w:rsidRPr="00B26066">
        <w:rPr>
          <w:rFonts w:hint="eastAsia"/>
        </w:rPr>
        <w:t>。不可能的梦幻故事，被时代抛弃的</w:t>
      </w:r>
      <w:r>
        <w:rPr>
          <w:rFonts w:hint="eastAsia"/>
        </w:rPr>
        <w:t>传言</w:t>
      </w:r>
      <w:r w:rsidRPr="00B26066">
        <w:rPr>
          <w:rFonts w:hint="eastAsia"/>
        </w:rPr>
        <w:t>也可以再现。】</w:t>
      </w:r>
    </w:p>
    <w:p w:rsidR="009C1EAC" w:rsidRPr="00B26066" w:rsidRDefault="009C1EAC" w:rsidP="00407D28">
      <w:r w:rsidRPr="00B26066">
        <w:rPr>
          <w:rFonts w:hint="eastAsia"/>
        </w:rPr>
        <w:t>【？？】</w:t>
      </w:r>
    </w:p>
    <w:p w:rsidR="009C1EAC" w:rsidRPr="00B26066" w:rsidRDefault="009C1EAC" w:rsidP="00407D28">
      <w:r>
        <w:rPr>
          <w:rFonts w:hint="eastAsia"/>
        </w:rPr>
        <w:t>你不也行</w:t>
      </w:r>
      <w:r w:rsidRPr="00B26066">
        <w:rPr>
          <w:rFonts w:hint="eastAsia"/>
        </w:rPr>
        <w:t>吗</w:t>
      </w:r>
      <w:r>
        <w:rPr>
          <w:rFonts w:hint="eastAsia"/>
        </w:rPr>
        <w:t>，为什么不说呢</w:t>
      </w:r>
      <w:r w:rsidRPr="00B26066">
        <w:rPr>
          <w:rFonts w:hint="eastAsia"/>
        </w:rPr>
        <w:t>？草十郎的表情似乎在这么说。</w:t>
      </w:r>
    </w:p>
    <w:p w:rsidR="009C1EAC" w:rsidRPr="00495166" w:rsidRDefault="009C1EAC" w:rsidP="00407D28">
      <w:r w:rsidRPr="00495166">
        <w:rPr>
          <w:rFonts w:hint="eastAsia"/>
        </w:rPr>
        <w:t>【我说啊，我们可是非常现代的魔术师哟。</w:t>
      </w:r>
    </w:p>
    <w:p w:rsidR="009C1EAC" w:rsidRPr="00495166" w:rsidRDefault="009C1EAC" w:rsidP="00407D28">
      <w:r w:rsidRPr="00495166">
        <w:rPr>
          <w:rFonts w:hint="eastAsia"/>
        </w:rPr>
        <w:t>也有做不到的事情。敌不过现代兵器更是理所当然的。二十世纪</w:t>
      </w:r>
      <w:r w:rsidRPr="00495166">
        <w:t>——</w:t>
      </w:r>
      <w:r w:rsidRPr="00495166">
        <w:rPr>
          <w:rFonts w:hint="eastAsia"/>
        </w:rPr>
        <w:t>嘛，各种各样的战争之后，兵器的进化已经超越了我们。</w:t>
      </w:r>
    </w:p>
    <w:p w:rsidR="009C1EAC" w:rsidRPr="00495166" w:rsidRDefault="009C1EAC" w:rsidP="00407D28">
      <w:r w:rsidRPr="00495166">
        <w:rPr>
          <w:rFonts w:hint="eastAsia"/>
        </w:rPr>
        <w:t>但是那孩子不一样，</w:t>
      </w:r>
      <w:r>
        <w:rPr>
          <w:rFonts w:hint="eastAsia"/>
        </w:rPr>
        <w:t>是那种</w:t>
      </w:r>
      <w:r w:rsidRPr="00495166">
        <w:rPr>
          <w:rFonts w:hint="eastAsia"/>
        </w:rPr>
        <w:t>不管人类的技术再怎么进化也不会受到一丝影响的怪物。</w:t>
      </w:r>
    </w:p>
    <w:p w:rsidR="009C1EAC" w:rsidRPr="00495166" w:rsidRDefault="009C1EAC" w:rsidP="00407D28">
      <w:r w:rsidRPr="00495166">
        <w:rPr>
          <w:rFonts w:hint="eastAsia"/>
        </w:rPr>
        <w:t>比如说，那边不是站着一堆姜饼娃娃吗？</w:t>
      </w:r>
    </w:p>
    <w:p w:rsidR="009C1EAC" w:rsidRPr="00495166" w:rsidRDefault="009C1EAC" w:rsidP="00407D28">
      <w:r w:rsidRPr="00495166">
        <w:rPr>
          <w:rFonts w:hint="eastAsia"/>
        </w:rPr>
        <w:t>自动手枪对那些家伙来说起不了作用。大概连手枪是什么意思都不知道。】</w:t>
      </w:r>
    </w:p>
    <w:p w:rsidR="009C1EAC" w:rsidRPr="00495166" w:rsidRDefault="009C1EAC" w:rsidP="00407D28">
      <w:r w:rsidRPr="00495166">
        <w:rPr>
          <w:rFonts w:hint="eastAsia"/>
        </w:rPr>
        <w:t>那里，青子从收银台向外面一指。</w:t>
      </w:r>
    </w:p>
    <w:p w:rsidR="009C1EAC" w:rsidRPr="00495166" w:rsidRDefault="009C1EAC" w:rsidP="00407D28">
      <w:r w:rsidRPr="00495166">
        <w:rPr>
          <w:rFonts w:hint="eastAsia"/>
        </w:rPr>
        <w:t>【有珠的使魔全是跟空想揉</w:t>
      </w:r>
      <w:r>
        <w:rPr>
          <w:rFonts w:hint="eastAsia"/>
        </w:rPr>
        <w:t>合</w:t>
      </w:r>
      <w:r w:rsidRPr="00495166">
        <w:rPr>
          <w:rFonts w:hint="eastAsia"/>
        </w:rPr>
        <w:t>在一起的神秘。因为前提就是不可能发生的事情，所以和通常的物理法则相容不了。空想和现实不是对立的吗？就是这种非常理所当然的理由。】</w:t>
      </w:r>
    </w:p>
    <w:p w:rsidR="009C1EAC" w:rsidRPr="00495166" w:rsidRDefault="009C1EAC" w:rsidP="00407D28">
      <w:r w:rsidRPr="00495166">
        <w:rPr>
          <w:rFonts w:hint="eastAsia"/>
        </w:rPr>
        <w:t>【原来如此，姜饼娃娃说的就是外面那些活动的烘烤面包啊。】</w:t>
      </w:r>
    </w:p>
    <w:p w:rsidR="009C1EAC" w:rsidRPr="00495166" w:rsidRDefault="009C1EAC" w:rsidP="00407D28">
      <w:r>
        <w:rPr>
          <w:rFonts w:hint="eastAsia"/>
        </w:rPr>
        <w:t>青子说明的大部分草十郎都左耳朵进右耳朵出了</w:t>
      </w:r>
      <w:r w:rsidRPr="00495166">
        <w:rPr>
          <w:rFonts w:hint="eastAsia"/>
        </w:rPr>
        <w:t>，只捡着自己</w:t>
      </w:r>
      <w:r>
        <w:rPr>
          <w:rFonts w:hint="eastAsia"/>
        </w:rPr>
        <w:t>能听懂</w:t>
      </w:r>
      <w:r w:rsidRPr="00495166">
        <w:rPr>
          <w:rFonts w:hint="eastAsia"/>
        </w:rPr>
        <w:t>的东西听。</w:t>
      </w:r>
    </w:p>
    <w:p w:rsidR="009C1EAC" w:rsidRPr="00495166" w:rsidRDefault="009C1EAC" w:rsidP="00407D28">
      <w:r w:rsidRPr="00495166">
        <w:rPr>
          <w:rFonts w:hint="eastAsia"/>
        </w:rPr>
        <w:t>【…………话说回来。</w:t>
      </w:r>
    </w:p>
    <w:p w:rsidR="009C1EAC" w:rsidRPr="00495166" w:rsidRDefault="009C1EAC" w:rsidP="00407D28">
      <w:r w:rsidRPr="00495166">
        <w:rPr>
          <w:rFonts w:hint="eastAsia"/>
        </w:rPr>
        <w:t>他们和近代兵器的相性是最差的，就算是火箭弹都没有效果。因为意义没办法沟通，秩序也没办法共存。</w:t>
      </w:r>
    </w:p>
    <w:p w:rsidR="009C1EAC" w:rsidRDefault="009C1EAC" w:rsidP="00407D28">
      <w:pPr>
        <w:rPr>
          <w:color w:val="FF0000"/>
        </w:rPr>
      </w:pPr>
      <w:r>
        <w:rPr>
          <w:rFonts w:hint="eastAsia"/>
          <w:color w:val="FF0000"/>
        </w:rPr>
        <w:t>对童话的怪物来说，他们是不存在于这个世界上的，其他不懂其意义的东西，碰都碰不到它们，接近就会像雾一样散开。</w:t>
      </w:r>
    </w:p>
    <w:p w:rsidR="009C1EAC" w:rsidRPr="00FE1863" w:rsidRDefault="009C1EAC" w:rsidP="00407D28">
      <w:pPr>
        <w:rPr>
          <w:color w:val="FF0000"/>
        </w:rPr>
      </w:pPr>
      <w:r>
        <w:rPr>
          <w:rFonts w:hint="eastAsia"/>
          <w:color w:val="FF0000"/>
        </w:rPr>
        <w:t>能够对他们起作用的只有同样神秘的“魔力”。已经是完全的概念空间了，或者说是概念宇宙</w:t>
      </w:r>
      <w:r>
        <w:rPr>
          <w:color w:val="FF0000"/>
        </w:rPr>
        <w:t>——</w:t>
      </w:r>
      <w:r>
        <w:rPr>
          <w:rFonts w:hint="eastAsia"/>
          <w:color w:val="FF0000"/>
        </w:rPr>
        <w:t>】</w:t>
      </w:r>
    </w:p>
    <w:p w:rsidR="009C1EAC" w:rsidRDefault="009C1EAC" w:rsidP="00407D28">
      <w:pPr>
        <w:rPr>
          <w:color w:val="FF0000"/>
        </w:rPr>
      </w:pPr>
      <w:r>
        <w:rPr>
          <w:rFonts w:hint="eastAsia"/>
          <w:color w:val="FF0000"/>
        </w:rPr>
        <w:t>【</w:t>
      </w:r>
      <w:r>
        <w:rPr>
          <w:color w:val="FF0000"/>
        </w:rPr>
        <w:t>——————</w:t>
      </w:r>
      <w:r>
        <w:rPr>
          <w:rFonts w:hint="eastAsia"/>
          <w:color w:val="FF0000"/>
        </w:rPr>
        <w:t>】</w:t>
      </w:r>
    </w:p>
    <w:p w:rsidR="009C1EAC" w:rsidRDefault="009C1EAC" w:rsidP="00407D28">
      <w:pPr>
        <w:rPr>
          <w:color w:val="FF0000"/>
        </w:rPr>
      </w:pPr>
      <w:r>
        <w:rPr>
          <w:rFonts w:hint="eastAsia"/>
          <w:color w:val="FF0000"/>
        </w:rPr>
        <w:t>【…………那个，</w:t>
      </w:r>
    </w:p>
    <w:p w:rsidR="009C1EAC" w:rsidRDefault="009C1EAC" w:rsidP="00407D28">
      <w:pPr>
        <w:rPr>
          <w:color w:val="FF0000"/>
        </w:rPr>
      </w:pPr>
      <w:r>
        <w:rPr>
          <w:rFonts w:hint="eastAsia"/>
          <w:color w:val="FF0000"/>
        </w:rPr>
        <w:t>总之，它们的防御是传承下来的，要遵守特别的规矩，单纯的强大力量、强力的魔术效果很差。如果不是针对原来童话里的弱点的话就没办法打倒它。</w:t>
      </w:r>
    </w:p>
    <w:p w:rsidR="009C1EAC" w:rsidRDefault="009C1EAC" w:rsidP="004C789E">
      <w:r>
        <w:rPr>
          <w:rFonts w:hint="eastAsia"/>
        </w:rPr>
        <w:t>比喻成希腊神话里的</w:t>
      </w:r>
      <w:r w:rsidRPr="004C789E">
        <w:rPr>
          <w:rFonts w:hint="eastAsia"/>
        </w:rPr>
        <w:t>阿喀琉斯</w:t>
      </w:r>
      <w:r>
        <w:rPr>
          <w:rFonts w:hint="eastAsia"/>
        </w:rPr>
        <w:t>就很好理解了吧……知道他吗？】（弱点在脚后跟的那个）</w:t>
      </w:r>
    </w:p>
    <w:p w:rsidR="009C1EAC" w:rsidRDefault="009C1EAC" w:rsidP="00407D28">
      <w:pPr>
        <w:rPr>
          <w:color w:val="FF0000"/>
        </w:rPr>
      </w:pPr>
      <w:r>
        <w:rPr>
          <w:rFonts w:hint="eastAsia"/>
          <w:color w:val="FF0000"/>
        </w:rPr>
        <w:t>草十郎咕噜咕噜摇着头。</w:t>
      </w:r>
    </w:p>
    <w:p w:rsidR="009C1EAC" w:rsidRDefault="009C1EAC" w:rsidP="00407D28">
      <w:pPr>
        <w:rPr>
          <w:color w:val="FF0000"/>
        </w:rPr>
      </w:pPr>
      <w:r>
        <w:rPr>
          <w:rFonts w:hint="eastAsia"/>
          <w:color w:val="FF0000"/>
        </w:rPr>
        <w:t>【这样啊，如果平安回去的话，正好让鸢丸教你，虽然挺老套的不过有着不错的寓意。那个】</w:t>
      </w:r>
    </w:p>
    <w:p w:rsidR="009C1EAC" w:rsidRDefault="009C1EAC" w:rsidP="00407D28">
      <w:pPr>
        <w:rPr>
          <w:color w:val="FF0000"/>
        </w:rPr>
      </w:pPr>
      <w:r>
        <w:rPr>
          <w:rFonts w:hint="eastAsia"/>
          <w:color w:val="FF0000"/>
        </w:rPr>
        <w:t>……尽管感觉到草十郎离完全明白还差的相当远，但他还是以他的方式在尽力的把握现状。</w:t>
      </w:r>
    </w:p>
    <w:p w:rsidR="009C1EAC" w:rsidRDefault="009C1EAC" w:rsidP="00407D28">
      <w:pPr>
        <w:rPr>
          <w:color w:val="FF0000"/>
        </w:rPr>
      </w:pPr>
      <w:r>
        <w:rPr>
          <w:rFonts w:hint="eastAsia"/>
          <w:color w:val="FF0000"/>
        </w:rPr>
        <w:t>“童话的怪物”看起来并不像青子或者镜子屋里的人偶那样可以直接逃掉。</w:t>
      </w:r>
    </w:p>
    <w:p w:rsidR="009C1EAC" w:rsidRDefault="009C1EAC" w:rsidP="00407D28">
      <w:pPr>
        <w:rPr>
          <w:color w:val="FF0000"/>
        </w:rPr>
      </w:pPr>
      <w:r>
        <w:rPr>
          <w:rFonts w:hint="eastAsia"/>
          <w:color w:val="FF0000"/>
        </w:rPr>
        <w:t>确实，现在眼前的光景只能认为是他们在谁的噩梦里迷路了。</w:t>
      </w:r>
    </w:p>
    <w:p w:rsidR="009C1EAC" w:rsidRDefault="009C1EAC" w:rsidP="00407D28">
      <w:pPr>
        <w:rPr>
          <w:color w:val="FF0000"/>
        </w:rPr>
      </w:pPr>
      <w:r>
        <w:rPr>
          <w:rFonts w:hint="eastAsia"/>
          <w:color w:val="FF0000"/>
        </w:rPr>
        <w:t>但是不对，草十郎想着。</w:t>
      </w:r>
    </w:p>
    <w:p w:rsidR="009C1EAC" w:rsidRDefault="009C1EAC" w:rsidP="00407D28">
      <w:pPr>
        <w:rPr>
          <w:color w:val="FF0000"/>
        </w:rPr>
      </w:pPr>
      <w:r>
        <w:rPr>
          <w:rFonts w:hint="eastAsia"/>
          <w:color w:val="FF0000"/>
        </w:rPr>
        <w:t>【果然，还是苍崎你比较恐怖。】</w:t>
      </w:r>
    </w:p>
    <w:p w:rsidR="009C1EAC" w:rsidRDefault="009C1EAC" w:rsidP="00407D28">
      <w:pPr>
        <w:rPr>
          <w:color w:val="FF0000"/>
        </w:rPr>
      </w:pPr>
      <w:r>
        <w:rPr>
          <w:rFonts w:hint="eastAsia"/>
          <w:color w:val="FF0000"/>
        </w:rPr>
        <w:t>【你丫想死是吧？】</w:t>
      </w:r>
    </w:p>
    <w:p w:rsidR="009C1EAC" w:rsidRDefault="009C1EAC" w:rsidP="00407D28">
      <w:pPr>
        <w:rPr>
          <w:color w:val="FF0000"/>
        </w:rPr>
      </w:pPr>
      <w:r>
        <w:rPr>
          <w:rFonts w:hint="eastAsia"/>
          <w:color w:val="FF0000"/>
        </w:rPr>
        <w:t>“你看，我说的没错吧。”草十郎的沉默大概就是这个意思。</w:t>
      </w:r>
    </w:p>
    <w:p w:rsidR="009C1EAC" w:rsidRDefault="009C1EAC" w:rsidP="00407D28">
      <w:pPr>
        <w:rPr>
          <w:color w:val="FF0000"/>
        </w:rPr>
      </w:pPr>
      <w:r>
        <w:rPr>
          <w:rFonts w:hint="eastAsia"/>
          <w:color w:val="FF0000"/>
        </w:rPr>
        <w:t>【……话说在前头，现在包围着我们的全是些废物。</w:t>
      </w:r>
    </w:p>
    <w:p w:rsidR="009C1EAC" w:rsidRDefault="009C1EAC" w:rsidP="00407D28">
      <w:pPr>
        <w:rPr>
          <w:color w:val="FF0000"/>
        </w:rPr>
      </w:pPr>
      <w:r>
        <w:rPr>
          <w:rFonts w:hint="eastAsia"/>
          <w:color w:val="FF0000"/>
        </w:rPr>
        <w:t>对有珠来说，那些个面包人啊，花车啊，龙虾屋的顶棚啊，所有全部这些东西都没有价值，比不上我击出的魔弹。</w:t>
      </w:r>
    </w:p>
    <w:p w:rsidR="009C1EAC" w:rsidRPr="004C789E" w:rsidRDefault="009C1EAC" w:rsidP="00407D28">
      <w:r w:rsidRPr="004C789E">
        <w:rPr>
          <w:rFonts w:hint="eastAsia"/>
        </w:rPr>
        <w:t>明白吗？那些活动的吉祥物，都只是些赠品。是有珠解放出来“童话的怪物”吹的一口气一样的东西。】</w:t>
      </w:r>
    </w:p>
    <w:p w:rsidR="009C1EAC" w:rsidRDefault="009C1EAC" w:rsidP="00407D28">
      <w:pPr>
        <w:rPr>
          <w:color w:val="FF0000"/>
        </w:rPr>
      </w:pPr>
      <w:r>
        <w:rPr>
          <w:rFonts w:hint="eastAsia"/>
          <w:color w:val="FF0000"/>
        </w:rPr>
        <w:t>【</w:t>
      </w:r>
      <w:r>
        <w:rPr>
          <w:color w:val="FF0000"/>
        </w:rPr>
        <w:t>——</w:t>
      </w:r>
      <w:r>
        <w:rPr>
          <w:rFonts w:hint="eastAsia"/>
          <w:color w:val="FF0000"/>
        </w:rPr>
        <w:t>吹的气？这些东西吗？】</w:t>
      </w:r>
    </w:p>
    <w:p w:rsidR="009C1EAC" w:rsidRDefault="009C1EAC" w:rsidP="00407D28">
      <w:pPr>
        <w:rPr>
          <w:color w:val="FF0000"/>
        </w:rPr>
      </w:pPr>
      <w:r>
        <w:rPr>
          <w:rFonts w:hint="eastAsia"/>
          <w:color w:val="FF0000"/>
        </w:rPr>
        <w:t>【……我也无法想象。</w:t>
      </w:r>
    </w:p>
    <w:p w:rsidR="009C1EAC" w:rsidRDefault="009C1EAC" w:rsidP="00407D28">
      <w:pPr>
        <w:rPr>
          <w:color w:val="FF0000"/>
        </w:rPr>
      </w:pPr>
      <w:r>
        <w:rPr>
          <w:rFonts w:hint="eastAsia"/>
          <w:color w:val="FF0000"/>
        </w:rPr>
        <w:t>但是这就是现状，只有一只“童话的怪物”就让我们束手无策了。也因为这个，有珠再追加一只的话就该放弃了。】</w:t>
      </w:r>
    </w:p>
    <w:p w:rsidR="009C1EAC" w:rsidRDefault="009C1EAC" w:rsidP="00407D28">
      <w:pPr>
        <w:rPr>
          <w:color w:val="FF0000"/>
        </w:rPr>
      </w:pPr>
      <w:r>
        <w:rPr>
          <w:rFonts w:hint="eastAsia"/>
          <w:color w:val="FF0000"/>
        </w:rPr>
        <w:t>【还能追加……这些没有限制的吗？】</w:t>
      </w:r>
    </w:p>
    <w:p w:rsidR="009C1EAC" w:rsidRDefault="009C1EAC" w:rsidP="00407D28">
      <w:pPr>
        <w:rPr>
          <w:color w:val="FF0000"/>
        </w:rPr>
      </w:pPr>
      <w:r>
        <w:rPr>
          <w:rFonts w:hint="eastAsia"/>
          <w:color w:val="FF0000"/>
        </w:rPr>
        <w:t>【那孩子每次都舍不得放出来，应该是还能再放出几个用来阻拦的……毕竟有成立的条件嘛。</w:t>
      </w:r>
    </w:p>
    <w:p w:rsidR="009C1EAC" w:rsidRDefault="009C1EAC" w:rsidP="00407D28">
      <w:pPr>
        <w:rPr>
          <w:color w:val="FF0000"/>
        </w:rPr>
      </w:pPr>
      <w:r>
        <w:rPr>
          <w:rFonts w:hint="eastAsia"/>
          <w:color w:val="FF0000"/>
        </w:rPr>
        <w:t>比如说有那种没有河流就无法醒来的怪物，这个游乐园虽然有喷水池但是并没有河，对吧？是必须要遵守原来的童话的，那孩子的使魔。】</w:t>
      </w:r>
    </w:p>
    <w:p w:rsidR="009C1EAC" w:rsidRDefault="009C1EAC" w:rsidP="00407D28">
      <w:pPr>
        <w:rPr>
          <w:color w:val="FF0000"/>
        </w:rPr>
      </w:pPr>
      <w:r>
        <w:rPr>
          <w:rFonts w:hint="eastAsia"/>
          <w:color w:val="FF0000"/>
        </w:rPr>
        <w:t>【童话吗？像床头故事那样的。】</w:t>
      </w:r>
    </w:p>
    <w:p w:rsidR="009C1EAC" w:rsidRDefault="009C1EAC" w:rsidP="00407D28">
      <w:pPr>
        <w:rPr>
          <w:color w:val="FF0000"/>
        </w:rPr>
      </w:pPr>
      <w:r>
        <w:rPr>
          <w:rFonts w:hint="eastAsia"/>
          <w:color w:val="FF0000"/>
        </w:rPr>
        <w:t>【这个游乐园没有河真是不幸中的万幸，如果有的话，有珠就该拿出直接压制型的童话怪物来了。】</w:t>
      </w:r>
    </w:p>
    <w:p w:rsidR="009C1EAC" w:rsidRDefault="009C1EAC" w:rsidP="00407D28">
      <w:pPr>
        <w:rPr>
          <w:color w:val="FF0000"/>
        </w:rPr>
      </w:pPr>
      <w:r>
        <w:rPr>
          <w:rFonts w:hint="eastAsia"/>
          <w:color w:val="FF0000"/>
        </w:rPr>
        <w:t>青子无视了草十郎双手合十的动作。</w:t>
      </w:r>
    </w:p>
    <w:p w:rsidR="009C1EAC" w:rsidRDefault="009C1EAC" w:rsidP="00407D28">
      <w:pPr>
        <w:rPr>
          <w:color w:val="FF0000"/>
        </w:rPr>
      </w:pPr>
      <w:r>
        <w:rPr>
          <w:rFonts w:hint="eastAsia"/>
          <w:color w:val="FF0000"/>
        </w:rPr>
        <w:t>【</w:t>
      </w:r>
      <w:r>
        <w:rPr>
          <w:color w:val="FF0000"/>
        </w:rPr>
        <w:t>——</w:t>
      </w:r>
      <w:r>
        <w:rPr>
          <w:rFonts w:hint="eastAsia"/>
          <w:color w:val="FF0000"/>
        </w:rPr>
        <w:t>那继续说了。</w:t>
      </w:r>
    </w:p>
    <w:p w:rsidR="009C1EAC" w:rsidRDefault="009C1EAC" w:rsidP="00407D28">
      <w:pPr>
        <w:rPr>
          <w:color w:val="FF0000"/>
        </w:rPr>
      </w:pPr>
      <w:r>
        <w:rPr>
          <w:rFonts w:hint="eastAsia"/>
          <w:color w:val="FF0000"/>
        </w:rPr>
        <w:t>有珠魔术的基本是鹅妈妈……你可能不知道吧，英国的儿歌。抱着游玩的心，内容是那种民间的童谣集。</w:t>
      </w:r>
    </w:p>
    <w:p w:rsidR="009C1EAC" w:rsidRDefault="009C1EAC" w:rsidP="00407D28">
      <w:pPr>
        <w:rPr>
          <w:color w:val="FF0000"/>
        </w:rPr>
      </w:pPr>
      <w:r>
        <w:rPr>
          <w:rFonts w:hint="eastAsia"/>
          <w:color w:val="FF0000"/>
        </w:rPr>
        <w:t>但是，那个系的</w:t>
      </w:r>
      <w:r>
        <w:t>Ploy Kickshaw</w:t>
      </w:r>
      <w:r>
        <w:rPr>
          <w:rFonts w:hint="eastAsia"/>
        </w:rPr>
        <w:t>并不可怕，大家都那样，不知道为什么进入到魔术这个范围里面了。</w:t>
      </w:r>
      <w:r>
        <w:rPr>
          <w:rFonts w:hint="eastAsia"/>
          <w:color w:val="FF0000"/>
        </w:rPr>
        <w:t>】</w:t>
      </w:r>
    </w:p>
    <w:p w:rsidR="009C1EAC" w:rsidRDefault="009C1EAC" w:rsidP="00407D28">
      <w:pPr>
        <w:rPr>
          <w:color w:val="FF0000"/>
        </w:rPr>
      </w:pPr>
      <w:r>
        <w:rPr>
          <w:rFonts w:hint="eastAsia"/>
          <w:color w:val="FF0000"/>
        </w:rPr>
        <w:t>【……虽然不想听，但这个不是那个系的吗？】</w:t>
      </w:r>
    </w:p>
    <w:p w:rsidR="009C1EAC" w:rsidRDefault="009C1EAC" w:rsidP="00407D28">
      <w:pPr>
        <w:rPr>
          <w:color w:val="FF0000"/>
        </w:rPr>
      </w:pPr>
      <w:r>
        <w:rPr>
          <w:rFonts w:hint="eastAsia"/>
          <w:color w:val="FF0000"/>
        </w:rPr>
        <w:t>【鹅妈妈是底层的某种创作系童话。</w:t>
      </w:r>
    </w:p>
    <w:p w:rsidR="009C1EAC" w:rsidRDefault="009C1EAC" w:rsidP="00407D28">
      <w:pPr>
        <w:rPr>
          <w:color w:val="FF0000"/>
        </w:rPr>
      </w:pPr>
      <w:r>
        <w:rPr>
          <w:rFonts w:hint="eastAsia"/>
          <w:color w:val="FF0000"/>
        </w:rPr>
        <w:t>……有珠的妈妈很喜欢，这个系的不论哪一个都很不寻常，我这样的魔术师看到了都得五体投地。</w:t>
      </w:r>
    </w:p>
    <w:p w:rsidR="009C1EAC" w:rsidRDefault="009C1EAC" w:rsidP="00407D28">
      <w:pPr>
        <w:rPr>
          <w:color w:val="FF0000"/>
        </w:rPr>
      </w:pPr>
      <w:r>
        <w:rPr>
          <w:rFonts w:hint="eastAsia"/>
          <w:color w:val="FF0000"/>
        </w:rPr>
        <w:t>然后，让这个游乐园活过来的是我接下来要说的这个系的。</w:t>
      </w:r>
    </w:p>
    <w:p w:rsidR="009C1EAC" w:rsidRDefault="009C1EAC" w:rsidP="00407D28">
      <w:pPr>
        <w:rPr>
          <w:color w:val="FF0000"/>
        </w:rPr>
      </w:pPr>
      <w:r>
        <w:rPr>
          <w:rFonts w:hint="eastAsia"/>
          <w:color w:val="FF0000"/>
        </w:rPr>
        <w:t>大概是叫做</w:t>
      </w:r>
      <w:r>
        <w:rPr>
          <w:color w:val="FF0000"/>
        </w:rPr>
        <w:t>Flat Snark</w:t>
      </w:r>
      <w:r>
        <w:rPr>
          <w:rFonts w:hint="eastAsia"/>
          <w:color w:val="FF0000"/>
        </w:rPr>
        <w:t>的家伙。……我也只是听说过，详细的地方并不清楚。】</w:t>
      </w:r>
    </w:p>
    <w:p w:rsidR="009C1EAC" w:rsidRDefault="009C1EAC" w:rsidP="009039D7">
      <w:r>
        <w:rPr>
          <w:rFonts w:hint="eastAsia"/>
        </w:rPr>
        <w:t>【</w:t>
      </w:r>
      <w:r>
        <w:t>——————</w:t>
      </w:r>
      <w:r>
        <w:rPr>
          <w:rFonts w:hint="eastAsia"/>
        </w:rPr>
        <w:t>】</w:t>
      </w:r>
    </w:p>
    <w:p w:rsidR="009C1EAC" w:rsidRPr="009039D7" w:rsidRDefault="009C1EAC" w:rsidP="009039D7">
      <w:r>
        <w:rPr>
          <w:rFonts w:hint="eastAsia"/>
        </w:rPr>
        <w:t>把涌到嘴边的不满咽了回去。虽然草十郎想说别用这种系啊那种系啊这类暧昧的说法来说明。但想到这些台词牵扯的事情并不是他应该触及的。</w:t>
      </w:r>
    </w:p>
    <w:p w:rsidR="009C1EAC" w:rsidRDefault="009C1EAC" w:rsidP="009039D7">
      <w:r>
        <w:rPr>
          <w:rFonts w:hint="eastAsia"/>
        </w:rPr>
        <w:t>【等一下苍崎，你没太注意听那孩子的说明吧，为什么？】</w:t>
      </w:r>
    </w:p>
    <w:p w:rsidR="009C1EAC" w:rsidRDefault="009C1EAC" w:rsidP="009039D7">
      <w:r>
        <w:rPr>
          <w:rFonts w:hint="eastAsia"/>
        </w:rPr>
        <w:t>【呀，这个可就说来话长了……那时候我还不太相信有珠说的话。</w:t>
      </w:r>
    </w:p>
    <w:p w:rsidR="009C1EAC" w:rsidRDefault="009C1EAC" w:rsidP="009039D7">
      <w:r>
        <w:rPr>
          <w:rFonts w:hint="eastAsia"/>
        </w:rPr>
        <w:t>总觉的她是在把我当新人看不起我，摆架子拿自己的魔术在我面前显摆，之类的，啊哈哈哈哈。】</w:t>
      </w:r>
    </w:p>
    <w:p w:rsidR="009C1EAC" w:rsidRDefault="009C1EAC" w:rsidP="009039D7">
      <w:r>
        <w:rPr>
          <w:rFonts w:hint="eastAsia"/>
        </w:rPr>
        <w:t>不用说，看不起人的其实是青子。</w:t>
      </w:r>
    </w:p>
    <w:p w:rsidR="009C1EAC" w:rsidRDefault="009C1EAC" w:rsidP="009039D7">
      <w:r>
        <w:rPr>
          <w:rFonts w:hint="eastAsia"/>
        </w:rPr>
        <w:t>守护有珠的怪物是“货真价实”的。这一点在青子见到有珠不久之后体验到了。</w:t>
      </w:r>
    </w:p>
    <w:p w:rsidR="009C1EAC" w:rsidRDefault="009C1EAC" w:rsidP="009039D7">
      <w:r>
        <w:rPr>
          <w:rFonts w:hint="eastAsia"/>
        </w:rPr>
        <w:t>青子亲身体验过名为</w:t>
      </w:r>
      <w:r>
        <w:t>MainStar</w:t>
      </w:r>
      <w:r>
        <w:rPr>
          <w:rFonts w:hint="eastAsia"/>
        </w:rPr>
        <w:t>的魔女对魔术世界来说是多么异端的存在。</w:t>
      </w:r>
    </w:p>
    <w:p w:rsidR="009C1EAC" w:rsidRDefault="009C1EAC" w:rsidP="009039D7">
      <w:r>
        <w:rPr>
          <w:rFonts w:hint="eastAsia"/>
        </w:rPr>
        <w:t>【……那听漏的内容是？】</w:t>
      </w:r>
    </w:p>
    <w:p w:rsidR="009C1EAC" w:rsidRDefault="009C1EAC" w:rsidP="009039D7">
      <w:r>
        <w:rPr>
          <w:rFonts w:hint="eastAsia"/>
        </w:rPr>
        <w:t>【可以张开十分夸张强力结界的玩具哦。虽然有珠继承的玩具有山那么多，但这个在那之中也是数一数二的。</w:t>
      </w:r>
    </w:p>
    <w:p w:rsidR="009C1EAC" w:rsidRDefault="009C1EAC" w:rsidP="009039D7">
      <w:r>
        <w:rPr>
          <w:rFonts w:hint="eastAsia"/>
        </w:rPr>
        <w:t>可以使童话中被遗弃的东西、被忘却的东西再次复苏的家伙，至今为止都没有被击败过。也因为这个原因，还有一个别名叫做“无法触碰的东西”。】</w:t>
      </w:r>
    </w:p>
    <w:p w:rsidR="009C1EAC" w:rsidRDefault="009C1EAC" w:rsidP="009039D7">
      <w:r>
        <w:rPr>
          <w:rFonts w:hint="eastAsia"/>
        </w:rPr>
        <w:t>【？不是叫做布来特四那克吗？】</w:t>
      </w:r>
    </w:p>
    <w:p w:rsidR="009C1EAC" w:rsidRDefault="009C1EAC" w:rsidP="009039D7">
      <w:r>
        <w:rPr>
          <w:rFonts w:hint="eastAsia"/>
        </w:rPr>
        <w:t>【那个也是别名，总之都是些完全不知道原型的东西啦，每一个个体都有几个别名。而要说</w:t>
      </w:r>
      <w:r>
        <w:t>Flat Snark</w:t>
      </w:r>
      <w:r>
        <w:rPr>
          <w:rFonts w:hint="eastAsia"/>
        </w:rPr>
        <w:t>的本体，也是这里面最乱七八糟的。</w:t>
      </w:r>
    </w:p>
    <w:p w:rsidR="009C1EAC" w:rsidRDefault="009C1EAC" w:rsidP="009039D7">
      <w:r>
        <w:t>——</w:t>
      </w:r>
      <w:r>
        <w:rPr>
          <w:rFonts w:hint="eastAsia"/>
        </w:rPr>
        <w:t>你啊，知道刘易斯</w:t>
      </w:r>
      <w:r w:rsidRPr="00A71E81">
        <w:rPr>
          <w:rFonts w:ascii="Arial" w:hAnsi="Arial" w:cs="Arial"/>
        </w:rPr>
        <w:t>▪</w:t>
      </w:r>
      <w:r>
        <w:rPr>
          <w:rFonts w:ascii="Arial" w:hAnsi="Arial" w:cs="Arial" w:hint="eastAsia"/>
        </w:rPr>
        <w:t>卡罗尔的《斯纳克之猎》这本书吗？</w:t>
      </w:r>
      <w:r>
        <w:rPr>
          <w:rFonts w:hint="eastAsia"/>
        </w:rPr>
        <w:t>】</w:t>
      </w:r>
    </w:p>
    <w:p w:rsidR="009C1EAC" w:rsidRDefault="009C1EAC" w:rsidP="009039D7">
      <w:r>
        <w:rPr>
          <w:rFonts w:hint="eastAsia"/>
        </w:rPr>
        <w:t>【不知道，话说路一丝卡落耳是啥？】</w:t>
      </w:r>
    </w:p>
    <w:p w:rsidR="009C1EAC" w:rsidRDefault="009C1EAC" w:rsidP="009039D7">
      <w:r>
        <w:rPr>
          <w:rFonts w:hint="eastAsia"/>
        </w:rPr>
        <w:t>【……要从这开始啊……那个，是牛津的博士，还有，对，是个有特殊性癖的妄想绅士，吧？唉，这些都随便吧，说他太浪费时间了。】（渣渣注：刘易斯</w:t>
      </w:r>
      <w:r w:rsidRPr="00EF468C">
        <w:rPr>
          <w:rFonts w:ascii="Arial" w:hAnsi="Arial" w:cs="Arial"/>
        </w:rPr>
        <w:t>▪</w:t>
      </w:r>
      <w:r>
        <w:rPr>
          <w:rFonts w:hint="eastAsia"/>
        </w:rPr>
        <w:t>卡罗尔，爱丽丝梦游记作者，本身很喜爱七岁女孩子，终身未娶的牧师。青子应该是把他当萝莉控了。）</w:t>
      </w:r>
    </w:p>
    <w:p w:rsidR="009C1EAC" w:rsidRDefault="009C1EAC" w:rsidP="009039D7">
      <w:r>
        <w:rPr>
          <w:rFonts w:hint="eastAsia"/>
        </w:rPr>
        <w:t>【现在最重要的，是他留下来的著作。</w:t>
      </w:r>
    </w:p>
    <w:p w:rsidR="009C1EAC" w:rsidRDefault="009C1EAC" w:rsidP="009039D7">
      <w:r>
        <w:rPr>
          <w:rFonts w:hint="eastAsia"/>
        </w:rPr>
        <w:t>《斯纳克之猎》讲的是一群冒险家为了捕捉一种叫做斯纳克的莫名其妙怪物到处奔走的故事。</w:t>
      </w:r>
    </w:p>
    <w:p w:rsidR="009C1EAC" w:rsidRDefault="009C1EAC" w:rsidP="009039D7">
      <w:r>
        <w:rPr>
          <w:rFonts w:hint="eastAsia"/>
        </w:rPr>
        <w:t>就像卡罗尔自己一样，极尽挖苦之能事，支离破碎，莫名其妙，没有结尾。让人头疼的一本书。一帮人在岛上不断受苦，终于找到了叫做斯纳克的东西，结果发现的主人公们突然消失了。整本书也就这么结尾了。</w:t>
      </w:r>
    </w:p>
    <w:p w:rsidR="009C1EAC" w:rsidRDefault="009C1EAC" w:rsidP="009039D7">
      <w:r>
        <w:rPr>
          <w:rFonts w:hint="eastAsia"/>
        </w:rPr>
        <w:t>本来是为了讽刺那些跑来跑去寻找“不知道是什么的东西”的人类</w:t>
      </w:r>
      <w:r>
        <w:t>——</w:t>
      </w:r>
      <w:r>
        <w:rPr>
          <w:rFonts w:hint="eastAsia"/>
        </w:rPr>
        <w:t>但对这个游乐园来说，没人能说清楚在这里谁是主人公，谁是怪物吧。】</w:t>
      </w:r>
    </w:p>
    <w:p w:rsidR="009C1EAC" w:rsidRDefault="009C1EAC" w:rsidP="009039D7">
      <w:r>
        <w:rPr>
          <w:rFonts w:hint="eastAsia"/>
        </w:rPr>
        <w:t>另外青子没有说，</w:t>
      </w:r>
      <w:r>
        <w:t>Flat Snark</w:t>
      </w:r>
      <w:r>
        <w:rPr>
          <w:rFonts w:hint="eastAsia"/>
        </w:rPr>
        <w:t>还有其他的俗称。</w:t>
      </w:r>
    </w:p>
    <w:p w:rsidR="009C1EAC" w:rsidRDefault="009C1EAC" w:rsidP="009039D7">
      <w:r>
        <w:rPr>
          <w:rFonts w:hint="eastAsia"/>
        </w:rPr>
        <w:t>不可知的岛，五次元平面。</w:t>
      </w:r>
    </w:p>
    <w:p w:rsidR="009C1EAC" w:rsidRDefault="009C1EAC" w:rsidP="009039D7">
      <w:r>
        <w:rPr>
          <w:rFonts w:hint="eastAsia"/>
        </w:rPr>
        <w:t>这并不是从有珠口中听来的。而是从过去被斯纳克破坏的魔术师们那传出来的。</w:t>
      </w:r>
    </w:p>
    <w:p w:rsidR="009C1EAC" w:rsidRDefault="009C1EAC" w:rsidP="009039D7">
      <w:r>
        <w:rPr>
          <w:rFonts w:hint="eastAsia"/>
        </w:rPr>
        <w:t>从数学方面来说，斯纳克不能用图表理论来解释，会出现矛盾，绝对会得出平面图表不可能出现的结论。</w:t>
      </w:r>
    </w:p>
    <w:p w:rsidR="009C1EAC" w:rsidRDefault="009C1EAC" w:rsidP="009039D7">
      <w:r>
        <w:rPr>
          <w:rFonts w:hint="eastAsia"/>
        </w:rPr>
        <w:t>这个世界无法能证明“不存在”的平面，也不能将其命名。只由反论构成的不详存在。</w:t>
      </w:r>
    </w:p>
    <w:p w:rsidR="009C1EAC" w:rsidRDefault="009C1EAC" w:rsidP="009039D7">
      <w:r>
        <w:rPr>
          <w:rFonts w:hint="eastAsia"/>
        </w:rPr>
        <w:t>拥有这个名字的“童话怪物”，没人能够知道它的本体也是很没办法的吧。</w:t>
      </w:r>
    </w:p>
    <w:p w:rsidR="009C1EAC" w:rsidRDefault="009C1EAC" w:rsidP="009039D7">
      <w:r>
        <w:rPr>
          <w:rFonts w:hint="eastAsia"/>
        </w:rPr>
        <w:t>……还有一件事，青子没有说。</w:t>
      </w:r>
    </w:p>
    <w:p w:rsidR="009C1EAC" w:rsidRDefault="009C1EAC" w:rsidP="009039D7">
      <w:r>
        <w:t>Flat Snark</w:t>
      </w:r>
      <w:r>
        <w:rPr>
          <w:rFonts w:hint="eastAsia"/>
        </w:rPr>
        <w:t>是能够成长的“童话怪物”。</w:t>
      </w:r>
    </w:p>
    <w:p w:rsidR="009C1EAC" w:rsidRDefault="009C1EAC" w:rsidP="009039D7">
      <w:r>
        <w:rPr>
          <w:rFonts w:hint="eastAsia"/>
        </w:rPr>
        <w:t>本体至今还不知道隐藏在哪里，为了像现在这样把游乐园完全变成童话之国而不断的向外吐出魔力。</w:t>
      </w:r>
    </w:p>
    <w:p w:rsidR="009C1EAC" w:rsidRDefault="009C1EAC" w:rsidP="009039D7">
      <w:r>
        <w:rPr>
          <w:rFonts w:hint="eastAsia"/>
        </w:rPr>
        <w:t>【……嘛，被吓到了也没办法。】</w:t>
      </w:r>
    </w:p>
    <w:p w:rsidR="009C1EAC" w:rsidRDefault="009C1EAC" w:rsidP="009039D7">
      <w:r>
        <w:rPr>
          <w:rFonts w:hint="eastAsia"/>
        </w:rPr>
        <w:t>【没什么，简单点说，</w:t>
      </w:r>
      <w:r>
        <w:t>Flat Snark</w:t>
      </w:r>
      <w:r>
        <w:rPr>
          <w:rFonts w:hint="eastAsia"/>
        </w:rPr>
        <w:t>的力量就是“童话世界的再生”。对这个游乐园来说再适合不过了，毕竟，这里本来就是仿照童话建造的游玩场所。】</w:t>
      </w:r>
    </w:p>
    <w:p w:rsidR="009C1EAC" w:rsidRDefault="009C1EAC" w:rsidP="009039D7">
      <w:r>
        <w:rPr>
          <w:rFonts w:hint="eastAsia"/>
        </w:rPr>
        <w:t>……假如这里是办公区的话，</w:t>
      </w:r>
      <w:r>
        <w:t>Flat Snark</w:t>
      </w:r>
      <w:r>
        <w:rPr>
          <w:rFonts w:hint="eastAsia"/>
        </w:rPr>
        <w:t>不可能这么危险。</w:t>
      </w:r>
    </w:p>
    <w:p w:rsidR="009C1EAC" w:rsidRDefault="009C1EAC" w:rsidP="009039D7">
      <w:r>
        <w:rPr>
          <w:rFonts w:hint="eastAsia"/>
        </w:rPr>
        <w:t>最多也就是在大楼的玻璃窗户上映出恐龙的影子而已。</w:t>
      </w:r>
    </w:p>
    <w:p w:rsidR="009C1EAC" w:rsidRDefault="009C1EAC" w:rsidP="009039D7">
      <w:r>
        <w:rPr>
          <w:rFonts w:hint="eastAsia"/>
        </w:rPr>
        <w:t>【啊，所以这里才安全</w:t>
      </w:r>
      <w:r>
        <w:t>——</w:t>
      </w:r>
      <w:r>
        <w:rPr>
          <w:rFonts w:hint="eastAsia"/>
        </w:rPr>
        <w:t>嗯？】</w:t>
      </w:r>
    </w:p>
    <w:p w:rsidR="009C1EAC" w:rsidRDefault="009C1EAC" w:rsidP="009039D7">
      <w:r>
        <w:rPr>
          <w:rFonts w:hint="eastAsia"/>
        </w:rPr>
        <w:t>什么粘粘的液体噗叽一下滴到了草十郎后背，让他注意到了“某种变化”。</w:t>
      </w:r>
    </w:p>
    <w:p w:rsidR="009C1EAC" w:rsidRDefault="009C1EAC" w:rsidP="009039D7">
      <w:r>
        <w:rPr>
          <w:rFonts w:hint="eastAsia"/>
        </w:rPr>
        <w:t>【啊、啊</w:t>
      </w:r>
      <w:r>
        <w:t>——</w:t>
      </w:r>
      <w:r>
        <w:rPr>
          <w:rFonts w:hint="eastAsia"/>
        </w:rPr>
        <w:t>】</w:t>
      </w:r>
    </w:p>
    <w:p w:rsidR="009C1EAC" w:rsidRDefault="009C1EAC" w:rsidP="009039D7">
      <w:r>
        <w:rPr>
          <w:rFonts w:hint="eastAsia"/>
        </w:rPr>
        <w:t>抬头向着天花板望去，结果和那东西对上了眼。草十郎在他思考应该怎么办之前就跳了起来</w:t>
      </w:r>
      <w:r>
        <w:t>——</w:t>
      </w:r>
    </w:p>
    <w:p w:rsidR="009C1EAC" w:rsidRDefault="009C1EAC" w:rsidP="009039D7">
      <w:r>
        <w:rPr>
          <w:rFonts w:hint="eastAsia"/>
        </w:rPr>
        <w:t>【苍崎，快出去！】</w:t>
      </w:r>
    </w:p>
    <w:p w:rsidR="009C1EAC" w:rsidRDefault="009C1EAC" w:rsidP="009039D7">
      <w:r>
        <w:rPr>
          <w:rFonts w:hint="eastAsia"/>
        </w:rPr>
        <w:t>他自己率先跳出了收银台。</w:t>
      </w:r>
    </w:p>
    <w:p w:rsidR="009C1EAC" w:rsidRDefault="009C1EAC" w:rsidP="009039D7">
      <w:r>
        <w:rPr>
          <w:rFonts w:hint="eastAsia"/>
        </w:rPr>
        <w:t>【白痴，要干什</w:t>
      </w:r>
      <w:r>
        <w:t>——</w:t>
      </w:r>
      <w:r>
        <w:rPr>
          <w:rFonts w:hint="eastAsia"/>
        </w:rPr>
        <w:t>】</w:t>
      </w:r>
    </w:p>
    <w:p w:rsidR="009C1EAC" w:rsidRDefault="009C1EAC" w:rsidP="009039D7">
      <w:r>
        <w:rPr>
          <w:rFonts w:hint="eastAsia"/>
        </w:rPr>
        <w:t>受到他影响的青子为了阻止他等同于自杀的白痴行为，也直起身子。</w:t>
      </w:r>
    </w:p>
    <w:p w:rsidR="009C1EAC" w:rsidRPr="00AD55C3" w:rsidRDefault="009C1EAC" w:rsidP="009039D7">
      <w:r>
        <w:rPr>
          <w:rFonts w:hint="eastAsia"/>
        </w:rPr>
        <w:t>在这一瞬间她也注意到头上到底出现了什么东西。</w:t>
      </w:r>
    </w:p>
    <w:p w:rsidR="009C1EAC" w:rsidRDefault="009C1EAC" w:rsidP="009039D7">
      <w:r>
        <w:rPr>
          <w:rFonts w:hint="eastAsia"/>
        </w:rPr>
        <w:t>【！哇，糟</w:t>
      </w:r>
      <w:r>
        <w:t>——</w:t>
      </w:r>
      <w:r>
        <w:rPr>
          <w:rFonts w:hint="eastAsia"/>
        </w:rPr>
        <w:t>！】</w:t>
      </w:r>
    </w:p>
    <w:p w:rsidR="009C1EAC" w:rsidRDefault="009C1EAC" w:rsidP="009039D7">
      <w:r>
        <w:rPr>
          <w:rFonts w:hint="eastAsia"/>
        </w:rPr>
        <w:t>【啊，太危险了……！】</w:t>
      </w:r>
    </w:p>
    <w:p w:rsidR="009C1EAC" w:rsidRDefault="009C1EAC" w:rsidP="009039D7">
      <w:r>
        <w:rPr>
          <w:rFonts w:hint="eastAsia"/>
        </w:rPr>
        <w:t>啊呜一下闭上的巨大嘴巴。</w:t>
      </w:r>
    </w:p>
    <w:p w:rsidR="009C1EAC" w:rsidRDefault="009C1EAC" w:rsidP="009039D7">
      <w:r>
        <w:rPr>
          <w:rFonts w:hint="eastAsia"/>
        </w:rPr>
        <w:t>明明不存在吉祥物的快餐店大声叫唤着，这个店已经变成了的怪物。</w:t>
      </w:r>
    </w:p>
    <w:p w:rsidR="009C1EAC" w:rsidRDefault="009C1EAC" w:rsidP="009039D7">
      <w:r>
        <w:rPr>
          <w:rFonts w:hint="eastAsia"/>
        </w:rPr>
        <w:t>【真是的，为啥要在顶棚上画一个小丑啊，这家破店。把费的这些劲放到普通的地方不行吗？那么喜欢小丑的话画到入口上会死啊？】</w:t>
      </w:r>
    </w:p>
    <w:p w:rsidR="009C1EAC" w:rsidRDefault="009C1EAC" w:rsidP="009039D7">
      <w:r>
        <w:rPr>
          <w:rFonts w:hint="eastAsia"/>
        </w:rPr>
        <w:t>跑开的青子忍不住骂起来。</w:t>
      </w:r>
    </w:p>
    <w:p w:rsidR="009C1EAC" w:rsidRDefault="009C1EAC" w:rsidP="009039D7">
      <w:r>
        <w:rPr>
          <w:rFonts w:hint="eastAsia"/>
        </w:rPr>
        <w:t>……这里已经不存在安全的场所了。</w:t>
      </w:r>
    </w:p>
    <w:p w:rsidR="009C1EAC" w:rsidRDefault="009C1EAC" w:rsidP="009039D7">
      <w:r>
        <w:rPr>
          <w:rFonts w:hint="eastAsia"/>
        </w:rPr>
        <w:t>好不容易残留下来的文明圈也在一刻不停的被童话侵蚀。</w:t>
      </w:r>
    </w:p>
    <w:p w:rsidR="009C1EAC" w:rsidRDefault="009C1EAC" w:rsidP="009039D7"/>
    <w:p w:rsidR="009C1EAC" w:rsidRDefault="009C1EAC" w:rsidP="009039D7">
      <w:r>
        <w:rPr>
          <w:rFonts w:hint="eastAsia"/>
        </w:rPr>
        <w:t>游乐园迎来了斯纳克化的最终阶段。</w:t>
      </w:r>
    </w:p>
    <w:p w:rsidR="009C1EAC" w:rsidRDefault="009C1EAC" w:rsidP="009039D7">
      <w:r>
        <w:rPr>
          <w:rFonts w:hint="eastAsia"/>
        </w:rPr>
        <w:t>获得生命的并不只限于吉祥物，像之前那个快餐店一样，建筑物也都变化成生物的样子。</w:t>
      </w:r>
    </w:p>
    <w:p w:rsidR="009C1EAC" w:rsidRDefault="009C1EAC" w:rsidP="009039D7">
      <w:r>
        <w:rPr>
          <w:rFonts w:hint="eastAsia"/>
        </w:rPr>
        <w:t>过山车变成龙的摸样，围绕游乐园嗷呜嗷呜的翻滚着。</w:t>
      </w:r>
    </w:p>
    <w:p w:rsidR="009C1EAC" w:rsidRDefault="009C1EAC" w:rsidP="009039D7">
      <w:r>
        <w:rPr>
          <w:rFonts w:hint="eastAsia"/>
        </w:rPr>
        <w:t>【</w:t>
      </w:r>
      <w:r>
        <w:t>——————</w:t>
      </w:r>
      <w:r>
        <w:rPr>
          <w:rFonts w:hint="eastAsia"/>
        </w:rPr>
        <w:t>】</w:t>
      </w:r>
    </w:p>
    <w:p w:rsidR="009C1EAC" w:rsidRDefault="009C1EAC" w:rsidP="009039D7">
      <w:r>
        <w:rPr>
          <w:rFonts w:hint="eastAsia"/>
        </w:rPr>
        <w:t>青子和草十郎呆呆的仰望着膨胀到八十米左右的摩天轮。</w:t>
      </w:r>
    </w:p>
    <w:p w:rsidR="009C1EAC" w:rsidRDefault="009C1EAC" w:rsidP="009039D7">
      <w:r>
        <w:rPr>
          <w:rFonts w:hint="eastAsia"/>
        </w:rPr>
        <w:t>好像是注意到他们没有买票一样，大量的姜饼娃娃向着两个人冲了过来。</w:t>
      </w:r>
    </w:p>
    <w:p w:rsidR="009C1EAC" w:rsidRDefault="009C1EAC" w:rsidP="009039D7">
      <w:r>
        <w:rPr>
          <w:rFonts w:hint="eastAsia"/>
        </w:rPr>
        <w:t>【这帮家伙，还来得及整理队形！】</w:t>
      </w:r>
    </w:p>
    <w:p w:rsidR="009C1EAC" w:rsidRDefault="009C1EAC" w:rsidP="009039D7">
      <w:r>
        <w:rPr>
          <w:rFonts w:hint="eastAsia"/>
        </w:rPr>
        <w:t>可以呼啦呼啦进行大举进攻的素材已经准备完毕，包围网一层又一层的包裹起来。纯粹的人海战术，不难想象，这并不是需要担心资源枯竭的乱来。</w:t>
      </w:r>
    </w:p>
    <w:p w:rsidR="009C1EAC" w:rsidRDefault="009C1EAC" w:rsidP="009039D7">
      <w:r>
        <w:rPr>
          <w:rFonts w:hint="eastAsia"/>
        </w:rPr>
        <w:t>【怎么感觉怎么做都拿他们没辙啊苍崎！这帮家伙不断在增加。】</w:t>
      </w:r>
    </w:p>
    <w:p w:rsidR="009C1EAC" w:rsidRDefault="009C1EAC" w:rsidP="009039D7">
      <w:r>
        <w:rPr>
          <w:rFonts w:hint="eastAsia"/>
        </w:rPr>
        <w:t>【去找斯纳克的本体，童话的怪物都有作为本体的器物！把那个破坏了的话应该就能从这个游乐园里出去了。】</w:t>
      </w:r>
    </w:p>
    <w:p w:rsidR="009C1EAC" w:rsidRDefault="009C1EAC" w:rsidP="009039D7">
      <w:r>
        <w:rPr>
          <w:rFonts w:hint="eastAsia"/>
        </w:rPr>
        <w:t>【本体的话，那到底是什么样的？！】</w:t>
      </w:r>
    </w:p>
    <w:p w:rsidR="009C1EAC" w:rsidRDefault="009C1EAC" w:rsidP="009039D7">
      <w:r>
        <w:rPr>
          <w:rFonts w:hint="eastAsia"/>
        </w:rPr>
        <w:t>【刚才不是说了吗？童话的怪物都是现实里不存在的东西！</w:t>
      </w:r>
    </w:p>
    <w:p w:rsidR="009C1EAC" w:rsidRDefault="009C1EAC" w:rsidP="009039D7">
      <w:r>
        <w:rPr>
          <w:rFonts w:hint="eastAsia"/>
        </w:rPr>
        <w:t>像是以前都不存在的奇怪家伙啊，或者现实里不可能有的东西！那就是本体！】</w:t>
      </w:r>
    </w:p>
    <w:p w:rsidR="009C1EAC" w:rsidRDefault="009C1EAC" w:rsidP="009039D7">
      <w:r>
        <w:rPr>
          <w:rFonts w:hint="eastAsia"/>
        </w:rPr>
        <w:t>【说奇怪的家伙，比如呢？！】</w:t>
      </w:r>
    </w:p>
    <w:p w:rsidR="009C1EAC" w:rsidRDefault="009C1EAC" w:rsidP="009039D7">
      <w:r>
        <w:rPr>
          <w:rFonts w:hint="eastAsia"/>
        </w:rPr>
        <w:t>【这还问，</w:t>
      </w:r>
    </w:p>
    <w:p w:rsidR="009C1EAC" w:rsidRDefault="009C1EAC" w:rsidP="009039D7">
      <w:r>
        <w:rPr>
          <w:rFonts w:hint="eastAsia"/>
        </w:rPr>
        <w:t>有生命的人偶呀，在空中飞的玩具汽车之</w:t>
      </w:r>
      <w:r>
        <w:t>——</w:t>
      </w:r>
      <w:r>
        <w:rPr>
          <w:rFonts w:hint="eastAsia"/>
        </w:rPr>
        <w:t>】</w:t>
      </w:r>
    </w:p>
    <w:p w:rsidR="009C1EAC" w:rsidRDefault="009C1EAC" w:rsidP="009039D7">
      <w:r>
        <w:rPr>
          <w:rFonts w:hint="eastAsia"/>
        </w:rPr>
        <w:t>不断放出魔弹的青子停了一下手。</w:t>
      </w:r>
    </w:p>
    <w:p w:rsidR="009C1EAC" w:rsidRDefault="009C1EAC" w:rsidP="009039D7">
      <w:r>
        <w:rPr>
          <w:rFonts w:hint="eastAsia"/>
        </w:rPr>
        <w:t>嘴上不说，但青子知道他们离奈何桥有多近了。</w:t>
      </w:r>
    </w:p>
    <w:p w:rsidR="009C1EAC" w:rsidRDefault="009C1EAC" w:rsidP="009039D7">
      <w:r>
        <w:rPr>
          <w:rFonts w:hint="eastAsia"/>
        </w:rPr>
        <w:t>看上去像是“童话怪物”的东西现在已经挤满了这个游乐园。改变了形状、自己活动起来的物体全部都是“现实中不存在的东西”。</w:t>
      </w:r>
    </w:p>
    <w:p w:rsidR="009C1EAC" w:rsidRDefault="009C1EAC" w:rsidP="009039D7">
      <w:r>
        <w:rPr>
          <w:rFonts w:hint="eastAsia"/>
        </w:rPr>
        <w:t>【……对呀，要说奇怪的东西，这里每一个都很奇怪。】</w:t>
      </w:r>
    </w:p>
    <w:p w:rsidR="009C1EAC" w:rsidRDefault="009C1EAC" w:rsidP="009039D7">
      <w:r>
        <w:rPr>
          <w:rFonts w:hint="eastAsia"/>
        </w:rPr>
        <w:t>“混进这些东西里面了吗……？”</w:t>
      </w:r>
    </w:p>
    <w:p w:rsidR="009C1EAC" w:rsidRDefault="009C1EAC" w:rsidP="009039D7">
      <w:r>
        <w:rPr>
          <w:rFonts w:hint="eastAsia"/>
        </w:rPr>
        <w:t>青子小声嘀咕着，不可能是这样，然后咬紧了牙关。</w:t>
      </w:r>
    </w:p>
    <w:p w:rsidR="009C1EAC" w:rsidRDefault="009C1EAC" w:rsidP="009039D7">
      <w:r>
        <w:t>Flat Snark</w:t>
      </w:r>
      <w:r>
        <w:rPr>
          <w:rFonts w:hint="eastAsia"/>
        </w:rPr>
        <w:t>是张开结界的怪物类型。</w:t>
      </w:r>
    </w:p>
    <w:p w:rsidR="009C1EAC" w:rsidRDefault="009C1EAC" w:rsidP="009039D7">
      <w:r>
        <w:rPr>
          <w:rFonts w:hint="eastAsia"/>
        </w:rPr>
        <w:t>既然要统领如此数量的使魔，那就说明本体的防御力已经很低了，又或者是绝不可能被看见的本体。</w:t>
      </w:r>
    </w:p>
    <w:p w:rsidR="009C1EAC" w:rsidRPr="004C443C" w:rsidRDefault="009C1EAC" w:rsidP="009039D7">
      <w:r>
        <w:rPr>
          <w:rFonts w:hint="eastAsia"/>
        </w:rPr>
        <w:t>……再加上，是以“无法触摸的东西”、“本体不明”这类故事作为原型的。找到了本体后，应该就能被轻易的击溃它。</w:t>
      </w:r>
    </w:p>
    <w:p w:rsidR="009C1EAC" w:rsidRDefault="009C1EAC" w:rsidP="009039D7">
      <w:r>
        <w:rPr>
          <w:rFonts w:hint="eastAsia"/>
        </w:rPr>
        <w:t>“……反过来说的话，只要找到了我们就赢了。</w:t>
      </w:r>
    </w:p>
    <w:p w:rsidR="009C1EAC" w:rsidRDefault="009C1EAC" w:rsidP="009039D7">
      <w:r>
        <w:rPr>
          <w:rFonts w:hint="eastAsia"/>
        </w:rPr>
        <w:t>那么脆弱的家伙是混在这些杂鱼里面吗？不是说藏木于林</w:t>
      </w:r>
      <w:r>
        <w:t>——</w:t>
      </w:r>
      <w:r>
        <w:rPr>
          <w:rFonts w:hint="eastAsia"/>
        </w:rPr>
        <w:t>”</w:t>
      </w:r>
    </w:p>
    <w:p w:rsidR="009C1EAC" w:rsidRDefault="009C1EAC" w:rsidP="009039D7">
      <w:r>
        <w:rPr>
          <w:rFonts w:hint="eastAsia"/>
        </w:rPr>
        <w:t>像这样被流弹干脆的吹飞的可能性也是有的，应该不可能会出现在青子他们的面前。</w:t>
      </w:r>
    </w:p>
    <w:p w:rsidR="009C1EAC" w:rsidRDefault="009C1EAC" w:rsidP="009039D7">
      <w:r>
        <w:rPr>
          <w:rFonts w:hint="eastAsia"/>
        </w:rPr>
        <w:t>斯纳克的本体应该是藏在更安全的地方培育着这个游乐园。</w:t>
      </w:r>
    </w:p>
    <w:p w:rsidR="009C1EAC" w:rsidRDefault="009C1EAC" w:rsidP="009039D7">
      <w:r>
        <w:rPr>
          <w:rFonts w:hint="eastAsia"/>
        </w:rPr>
        <w:t>“……但是应该在哪里看着才对。</w:t>
      </w:r>
    </w:p>
    <w:p w:rsidR="009C1EAC" w:rsidRDefault="009C1EAC" w:rsidP="009039D7">
      <w:r>
        <w:rPr>
          <w:rFonts w:hint="eastAsia"/>
        </w:rPr>
        <w:t>斯纳克是作为书主体的东西，一般来说如果不能把各处的情况都收入眼底的话就没有作为主人公的资格</w:t>
      </w:r>
      <w:r>
        <w:t>——</w:t>
      </w:r>
      <w:r>
        <w:rPr>
          <w:rFonts w:hint="eastAsia"/>
        </w:rPr>
        <w:t>”</w:t>
      </w:r>
    </w:p>
    <w:p w:rsidR="009C1EAC" w:rsidRDefault="009C1EAC" w:rsidP="009039D7">
      <w:r>
        <w:rPr>
          <w:rFonts w:hint="eastAsia"/>
        </w:rPr>
        <w:t>那么又在哪里呢？</w:t>
      </w:r>
    </w:p>
    <w:p w:rsidR="009C1EAC" w:rsidRDefault="009C1EAC" w:rsidP="009039D7">
      <w:r>
        <w:rPr>
          <w:rFonts w:hint="eastAsia"/>
        </w:rPr>
        <w:t>想的简单点，那个摩天轮是最安全的，以前也是象征着这个游乐园的“主题”</w:t>
      </w:r>
      <w:r>
        <w:t>——</w:t>
      </w:r>
    </w:p>
    <w:p w:rsidR="009C1EAC" w:rsidRDefault="009C1EAC" w:rsidP="009039D7">
      <w:r>
        <w:rPr>
          <w:rFonts w:hint="eastAsia"/>
        </w:rPr>
        <w:t>【苍崎，把那孩子抓起来不行吗？！】</w:t>
      </w:r>
    </w:p>
    <w:p w:rsidR="009C1EAC" w:rsidRDefault="009C1EAC" w:rsidP="009039D7">
      <w:r>
        <w:rPr>
          <w:rFonts w:hint="eastAsia"/>
        </w:rPr>
        <w:t>这条突然的提议让青子瞪大了眼睛。</w:t>
      </w:r>
    </w:p>
    <w:p w:rsidR="009C1EAC" w:rsidRDefault="009C1EAC" w:rsidP="009039D7">
      <w:r>
        <w:rPr>
          <w:rFonts w:hint="eastAsia"/>
        </w:rPr>
        <w:t>像青子在不停思考对策一样，草十郎似乎也在自己的脑海中不断翻找着办法。</w:t>
      </w:r>
    </w:p>
    <w:p w:rsidR="009C1EAC" w:rsidRDefault="009C1EAC" w:rsidP="009039D7">
      <w:r>
        <w:rPr>
          <w:rFonts w:hint="eastAsia"/>
        </w:rPr>
        <w:t>草十郎的提议很简单。</w:t>
      </w:r>
    </w:p>
    <w:p w:rsidR="009C1EAC" w:rsidRDefault="009C1EAC" w:rsidP="009039D7">
      <w:r>
        <w:rPr>
          <w:rFonts w:hint="eastAsia"/>
        </w:rPr>
        <w:t>既然找不到斯纳克的本体，那把作为斯纳克主人的有珠打倒不也可以吗？</w:t>
      </w:r>
    </w:p>
    <w:p w:rsidR="009C1EAC" w:rsidRDefault="009C1EAC" w:rsidP="009039D7">
      <w:r>
        <w:rPr>
          <w:rFonts w:hint="eastAsia"/>
        </w:rPr>
        <w:t>有珠还在时钟台上没有动过。</w:t>
      </w:r>
    </w:p>
    <w:p w:rsidR="009C1EAC" w:rsidRDefault="009C1EAC" w:rsidP="009039D7">
      <w:r>
        <w:rPr>
          <w:rFonts w:hint="eastAsia"/>
        </w:rPr>
        <w:t>就算在这里，也能看见她在月光照耀下的身姿。</w:t>
      </w:r>
    </w:p>
    <w:p w:rsidR="009C1EAC" w:rsidRDefault="009C1EAC" w:rsidP="009039D7">
      <w:r>
        <w:rPr>
          <w:rFonts w:hint="eastAsia"/>
        </w:rPr>
        <w:t>【这个绝对不行。杀了有珠也没法让</w:t>
      </w:r>
      <w:r>
        <w:t>Flat Snark</w:t>
      </w:r>
      <w:r>
        <w:rPr>
          <w:rFonts w:hint="eastAsia"/>
        </w:rPr>
        <w:t>停下来，还会让这乱七八糟的情况溢到外面去。</w:t>
      </w:r>
    </w:p>
    <w:p w:rsidR="009C1EAC" w:rsidRDefault="009C1EAC" w:rsidP="009039D7">
      <w:r>
        <w:rPr>
          <w:rFonts w:hint="eastAsia"/>
        </w:rPr>
        <w:t>再说了，让我杀那孩子根本下不了手。能把她打个半死倒是挺不错。】</w:t>
      </w:r>
    </w:p>
    <w:p w:rsidR="009C1EAC" w:rsidRDefault="009C1EAC" w:rsidP="009039D7">
      <w:r>
        <w:rPr>
          <w:rFonts w:hint="eastAsia"/>
        </w:rPr>
        <w:t>姜饼娃娃听到有人说主人的坏话气的直发抖，冲上来结果被残忍的烧的渣都不剩。</w:t>
      </w:r>
    </w:p>
    <w:p w:rsidR="009C1EAC" w:rsidRDefault="009C1EAC" w:rsidP="009039D7">
      <w:r>
        <w:rPr>
          <w:rFonts w:hint="eastAsia"/>
        </w:rPr>
        <w:t>……两个人同时把后背靠在一起整理着呼吸。</w:t>
      </w:r>
    </w:p>
    <w:p w:rsidR="009C1EAC" w:rsidRDefault="009C1EAC" w:rsidP="009039D7">
      <w:r>
        <w:rPr>
          <w:rFonts w:hint="eastAsia"/>
        </w:rPr>
        <w:t>好不容易找到了目前状况的解决办法，最终还是被从四面八方围过来的姜饼娃娃弄的消沉下来。</w:t>
      </w:r>
    </w:p>
    <w:p w:rsidR="009C1EAC" w:rsidRDefault="009C1EAC" w:rsidP="009039D7">
      <w:r>
        <w:rPr>
          <w:rFonts w:hint="eastAsia"/>
        </w:rPr>
        <w:t>另一边，像是要确认猎物是不是还好好的活着一样，物品们围绕着青子他们不断观察。</w:t>
      </w:r>
    </w:p>
    <w:p w:rsidR="009C1EAC" w:rsidRDefault="009C1EAC" w:rsidP="009039D7">
      <w:r>
        <w:rPr>
          <w:rFonts w:hint="eastAsia"/>
        </w:rPr>
        <w:t>是到面包屋把碍事的烤面包都杀掉呢，还是去肉店把绞肉机碾碎呢，是去把旋转木马串起来游街示众呢，又或者坐上嘎啦作响的海盗船去航海呢？</w:t>
      </w:r>
    </w:p>
    <w:p w:rsidR="009C1EAC" w:rsidRDefault="009C1EAC" w:rsidP="009039D7">
      <w:r>
        <w:rPr>
          <w:rFonts w:hint="eastAsia"/>
        </w:rPr>
        <w:t>好像是为了补上休眠两年的空缺，这些物体的欢迎意识非常旺盛。</w:t>
      </w:r>
    </w:p>
    <w:p w:rsidR="009C1EAC" w:rsidRDefault="009C1EAC" w:rsidP="009039D7">
      <w:r>
        <w:rPr>
          <w:rFonts w:hint="eastAsia"/>
        </w:rPr>
        <w:t>【……能先问一个问题吗？】</w:t>
      </w:r>
    </w:p>
    <w:p w:rsidR="009C1EAC" w:rsidRDefault="009C1EAC" w:rsidP="009039D7">
      <w:r>
        <w:rPr>
          <w:rFonts w:hint="eastAsia"/>
        </w:rPr>
        <w:t>【是啥？简单扼要点，我正在想事情。】</w:t>
      </w:r>
    </w:p>
    <w:p w:rsidR="009C1EAC" w:rsidRDefault="009C1EAC" w:rsidP="009039D7">
      <w:r>
        <w:rPr>
          <w:rFonts w:hint="eastAsia"/>
        </w:rPr>
        <w:t>【哦……这帮家伙怎么说呢？总让人有一种恶心的感觉。是因为那孩子的兴趣吗？】</w:t>
      </w:r>
    </w:p>
    <w:p w:rsidR="009C1EAC" w:rsidRDefault="009C1EAC" w:rsidP="009039D7">
      <w:r>
        <w:rPr>
          <w:rFonts w:hint="eastAsia"/>
        </w:rPr>
        <w:t>【……应该不是你想的那样，它们讨厌人类应该是因为游乐园的怨念和</w:t>
      </w:r>
      <w:r>
        <w:t>Flat Snark</w:t>
      </w:r>
      <w:r>
        <w:rPr>
          <w:rFonts w:hint="eastAsia"/>
        </w:rPr>
        <w:t>的性格。基本上都不是正派的家伙，有珠的使魔们。</w:t>
      </w:r>
    </w:p>
    <w:p w:rsidR="009C1EAC" w:rsidRDefault="009C1EAC" w:rsidP="009039D7">
      <w:r>
        <w:rPr>
          <w:rFonts w:hint="eastAsia"/>
        </w:rPr>
        <w:t>啊，但是</w:t>
      </w:r>
      <w:r>
        <w:t>——</w:t>
      </w:r>
      <w:r>
        <w:rPr>
          <w:rFonts w:hint="eastAsia"/>
        </w:rPr>
        <w:t>】</w:t>
      </w:r>
    </w:p>
    <w:p w:rsidR="009C1EAC" w:rsidRDefault="009C1EAC" w:rsidP="009039D7">
      <w:r>
        <w:rPr>
          <w:rFonts w:hint="eastAsia"/>
        </w:rPr>
        <w:t>就算这么说，青子还是无法否定有珠性格的恐怖。</w:t>
      </w:r>
    </w:p>
    <w:p w:rsidR="009C1EAC" w:rsidRDefault="009C1EAC" w:rsidP="000E20CB">
      <w:pPr>
        <w:rPr>
          <w:rFonts w:ascii="宋体" w:cs="宋体"/>
        </w:rPr>
      </w:pPr>
      <w:r>
        <w:rPr>
          <w:rFonts w:ascii="宋体" w:hAnsi="宋体" w:cs="宋体" w:hint="eastAsia"/>
        </w:rPr>
        <w:t>【那就行了</w:t>
      </w:r>
      <w:r>
        <w:rPr>
          <w:rFonts w:ascii="宋体" w:cs="宋体" w:hint="eastAsia"/>
        </w:rPr>
        <w:t>……</w:t>
      </w:r>
      <w:r>
        <w:rPr>
          <w:rFonts w:ascii="宋体" w:hAnsi="宋体" w:cs="宋体" w:hint="eastAsia"/>
        </w:rPr>
        <w:t>话说回来，青子你在想事情？想到阻止这些的办法了吗？】</w:t>
      </w:r>
    </w:p>
    <w:p w:rsidR="009C1EAC" w:rsidRDefault="009C1EAC" w:rsidP="000E20CB">
      <w:pPr>
        <w:rPr>
          <w:rFonts w:ascii="宋体" w:cs="宋体"/>
        </w:rPr>
      </w:pPr>
      <w:r>
        <w:rPr>
          <w:rFonts w:ascii="宋体" w:hAnsi="宋体" w:cs="宋体" w:hint="eastAsia"/>
        </w:rPr>
        <w:t>【只能干瞪眼还让你有所期待真是抱歉呐，嘛，其实把你杀了不就完事了吗？】</w:t>
      </w:r>
    </w:p>
    <w:p w:rsidR="009C1EAC" w:rsidRDefault="009C1EAC" w:rsidP="000E20CB">
      <w:pPr>
        <w:rPr>
          <w:rFonts w:ascii="宋体" w:cs="宋体"/>
        </w:rPr>
      </w:pPr>
      <w:r>
        <w:rPr>
          <w:rFonts w:ascii="宋体" w:hAnsi="宋体" w:cs="宋体" w:hint="eastAsia"/>
        </w:rPr>
        <w:t>【那可不行，总之现在先逃吧！】</w:t>
      </w:r>
    </w:p>
    <w:p w:rsidR="009C1EAC" w:rsidRDefault="009C1EAC" w:rsidP="000E20CB">
      <w:pPr>
        <w:rPr>
          <w:rFonts w:ascii="宋体" w:cs="宋体"/>
        </w:rPr>
      </w:pPr>
      <w:r>
        <w:rPr>
          <w:rFonts w:ascii="宋体" w:hAnsi="宋体" w:cs="宋体" w:hint="eastAsia"/>
        </w:rPr>
        <w:t>【唉？等，静希！？】</w:t>
      </w:r>
    </w:p>
    <w:p w:rsidR="009C1EAC" w:rsidRDefault="009C1EAC" w:rsidP="000E20CB">
      <w:pPr>
        <w:rPr>
          <w:rFonts w:ascii="宋体" w:cs="宋体"/>
        </w:rPr>
      </w:pPr>
      <w:r>
        <w:rPr>
          <w:rFonts w:ascii="宋体" w:hAnsi="宋体" w:cs="宋体"/>
        </w:rPr>
        <w:t>——</w:t>
      </w:r>
      <w:r>
        <w:rPr>
          <w:rFonts w:ascii="宋体" w:hAnsi="宋体" w:cs="宋体" w:hint="eastAsia"/>
        </w:rPr>
        <w:t>突发的情况让青子瞪大了眼睛。</w:t>
      </w:r>
    </w:p>
    <w:p w:rsidR="009C1EAC" w:rsidRDefault="009C1EAC" w:rsidP="000E20CB">
      <w:pPr>
        <w:rPr>
          <w:rFonts w:ascii="宋体" w:cs="宋体"/>
        </w:rPr>
      </w:pPr>
    </w:p>
    <w:p w:rsidR="009C1EAC" w:rsidRDefault="009C1EAC" w:rsidP="000E20CB">
      <w:pPr>
        <w:rPr>
          <w:rFonts w:ascii="宋体" w:cs="宋体"/>
        </w:rPr>
      </w:pPr>
      <w:r>
        <w:rPr>
          <w:rFonts w:ascii="宋体" w:hAnsi="宋体" w:cs="宋体" w:hint="eastAsia"/>
        </w:rPr>
        <w:t>至今为止都只是跟在青子身后的草十郎强拉着青子的手向着那堆烤面包冲过去展开了突击</w:t>
      </w:r>
      <w:r>
        <w:rPr>
          <w:rFonts w:ascii="宋体" w:hAnsi="宋体" w:cs="宋体"/>
        </w:rPr>
        <w:t>——</w:t>
      </w:r>
      <w:r>
        <w:rPr>
          <w:rFonts w:ascii="宋体" w:hAnsi="宋体" w:cs="宋体" w:hint="eastAsia"/>
        </w:rPr>
        <w:t>想单纯靠力量突破包围网。</w:t>
      </w:r>
    </w:p>
    <w:p w:rsidR="009C1EAC" w:rsidRDefault="009C1EAC" w:rsidP="000E20CB">
      <w:pPr>
        <w:rPr>
          <w:rFonts w:ascii="宋体" w:cs="宋体"/>
        </w:rPr>
      </w:pPr>
      <w:r>
        <w:rPr>
          <w:rFonts w:ascii="宋体" w:hAnsi="宋体" w:cs="宋体" w:hint="eastAsia"/>
        </w:rPr>
        <w:t>【太，太乱来了！</w:t>
      </w:r>
    </w:p>
    <w:p w:rsidR="009C1EAC" w:rsidRDefault="009C1EAC" w:rsidP="000E20CB">
      <w:pPr>
        <w:rPr>
          <w:rFonts w:ascii="宋体" w:cs="宋体"/>
        </w:rPr>
      </w:pPr>
      <w:r>
        <w:rPr>
          <w:rFonts w:ascii="宋体" w:hAnsi="宋体" w:cs="宋体" w:hint="eastAsia"/>
        </w:rPr>
        <w:t>现在干这些你在想什么呀</w:t>
      </w:r>
      <w:r>
        <w:rPr>
          <w:rFonts w:ascii="宋体" w:hAnsi="宋体" w:cs="宋体"/>
        </w:rPr>
        <w:t>————</w:t>
      </w:r>
      <w:r>
        <w:rPr>
          <w:rFonts w:ascii="宋体" w:hAnsi="宋体" w:cs="宋体" w:hint="eastAsia"/>
        </w:rPr>
        <w:t>？！】</w:t>
      </w:r>
    </w:p>
    <w:p w:rsidR="009C1EAC" w:rsidRDefault="009C1EAC" w:rsidP="000E20CB">
      <w:pPr>
        <w:rPr>
          <w:rFonts w:ascii="宋体" w:cs="宋体"/>
        </w:rPr>
      </w:pPr>
      <w:r>
        <w:rPr>
          <w:rFonts w:ascii="宋体" w:hAnsi="宋体" w:cs="宋体" w:hint="eastAsia"/>
        </w:rPr>
        <w:t>草十郎突然变了一个人似的充满干劲，无奈跟在他身后的青子也只能抱怨抱怨。</w:t>
      </w:r>
    </w:p>
    <w:p w:rsidR="009C1EAC" w:rsidRDefault="009C1EAC" w:rsidP="000E20CB">
      <w:pPr>
        <w:rPr>
          <w:rFonts w:ascii="宋体" w:cs="宋体"/>
        </w:rPr>
      </w:pPr>
      <w:r>
        <w:rPr>
          <w:rFonts w:ascii="宋体" w:hAnsi="宋体" w:cs="宋体" w:hint="eastAsia"/>
        </w:rPr>
        <w:t>只能依靠体力的草十郎绝对无法突破包围网。</w:t>
      </w:r>
    </w:p>
    <w:p w:rsidR="009C1EAC" w:rsidRDefault="009C1EAC" w:rsidP="000E20CB">
      <w:pPr>
        <w:rPr>
          <w:rFonts w:ascii="宋体" w:cs="宋体"/>
        </w:rPr>
      </w:pPr>
      <w:r>
        <w:rPr>
          <w:rFonts w:ascii="宋体" w:hAnsi="宋体" w:cs="宋体" w:hint="eastAsia"/>
        </w:rPr>
        <w:t>青子马上转过身子，用魔弹的扫射帮草十郎清理道路。</w:t>
      </w:r>
    </w:p>
    <w:p w:rsidR="009C1EAC" w:rsidRDefault="009C1EAC" w:rsidP="000E20CB">
      <w:pPr>
        <w:rPr>
          <w:rFonts w:ascii="宋体" w:cs="宋体"/>
        </w:rPr>
      </w:pPr>
      <w:r>
        <w:rPr>
          <w:rFonts w:ascii="宋体" w:hAnsi="宋体" w:cs="宋体" w:hint="eastAsia"/>
        </w:rPr>
        <w:t>【呼、哈</w:t>
      </w:r>
      <w:r>
        <w:rPr>
          <w:rFonts w:ascii="宋体" w:hAnsi="宋体" w:cs="宋体"/>
        </w:rPr>
        <w:t>——</w:t>
      </w:r>
      <w:r>
        <w:rPr>
          <w:rFonts w:ascii="宋体" w:hAnsi="宋体" w:cs="宋体" w:hint="eastAsia"/>
        </w:rPr>
        <w:t>！】</w:t>
      </w:r>
    </w:p>
    <w:p w:rsidR="009C1EAC" w:rsidRDefault="009C1EAC" w:rsidP="000E20CB">
      <w:pPr>
        <w:rPr>
          <w:rFonts w:ascii="宋体" w:cs="宋体"/>
        </w:rPr>
      </w:pPr>
      <w:r>
        <w:rPr>
          <w:rFonts w:ascii="宋体" w:hAnsi="宋体" w:cs="宋体" w:hint="eastAsia"/>
        </w:rPr>
        <w:t>终于摆脱了包围，又全力奔跑起来。</w:t>
      </w:r>
    </w:p>
    <w:p w:rsidR="009C1EAC" w:rsidRDefault="009C1EAC" w:rsidP="000E20CB">
      <w:pPr>
        <w:rPr>
          <w:rFonts w:ascii="宋体" w:cs="宋体"/>
        </w:rPr>
      </w:pPr>
      <w:r>
        <w:rPr>
          <w:rFonts w:ascii="宋体" w:hAnsi="宋体" w:cs="宋体" w:hint="eastAsia"/>
        </w:rPr>
        <w:t>这样的话就只能按照当初的预想，把目标定在游乐园外面好了。</w:t>
      </w:r>
    </w:p>
    <w:p w:rsidR="009C1EAC" w:rsidRDefault="009C1EAC" w:rsidP="000E20CB">
      <w:pPr>
        <w:rPr>
          <w:rFonts w:ascii="宋体" w:cs="宋体"/>
        </w:rPr>
      </w:pPr>
      <w:r>
        <w:rPr>
          <w:rFonts w:ascii="宋体" w:cs="宋体" w:hint="eastAsia"/>
        </w:rPr>
        <w:t>……</w:t>
      </w:r>
      <w:r>
        <w:rPr>
          <w:rFonts w:ascii="宋体" w:hAnsi="宋体" w:cs="宋体" w:hint="eastAsia"/>
        </w:rPr>
        <w:t>嘛，先不管这些。</w:t>
      </w:r>
    </w:p>
    <w:p w:rsidR="009C1EAC" w:rsidRDefault="009C1EAC" w:rsidP="000E20CB">
      <w:pPr>
        <w:rPr>
          <w:rFonts w:ascii="宋体" w:cs="宋体"/>
        </w:rPr>
      </w:pPr>
      <w:r>
        <w:rPr>
          <w:rFonts w:ascii="宋体" w:hAnsi="宋体" w:cs="宋体" w:hint="eastAsia"/>
        </w:rPr>
        <w:t>【怎么了啊？！之前明明都死心了。】</w:t>
      </w:r>
    </w:p>
    <w:p w:rsidR="009C1EAC" w:rsidRDefault="009C1EAC" w:rsidP="000E20CB">
      <w:pPr>
        <w:rPr>
          <w:rFonts w:ascii="宋体" w:cs="宋体"/>
        </w:rPr>
      </w:pPr>
      <w:r>
        <w:rPr>
          <w:rFonts w:ascii="宋体" w:hAnsi="宋体" w:cs="宋体" w:hint="eastAsia"/>
        </w:rPr>
        <w:t>草十郎现在的反应让青子完全理解不了。</w:t>
      </w:r>
    </w:p>
    <w:p w:rsidR="009C1EAC" w:rsidRDefault="009C1EAC" w:rsidP="000E20CB">
      <w:pPr>
        <w:rPr>
          <w:rFonts w:ascii="宋体" w:cs="宋体"/>
        </w:rPr>
      </w:pPr>
      <w:r>
        <w:rPr>
          <w:rFonts w:ascii="宋体" w:hAnsi="宋体" w:cs="宋体" w:hint="eastAsia"/>
        </w:rPr>
        <w:t>【现在和镜子屋那会不一样了，行了，别管了快跑吧！】</w:t>
      </w:r>
    </w:p>
    <w:p w:rsidR="009C1EAC" w:rsidRDefault="009C1EAC" w:rsidP="000E20CB">
      <w:pPr>
        <w:rPr>
          <w:rFonts w:ascii="宋体" w:cs="宋体"/>
        </w:rPr>
      </w:pPr>
      <w:r>
        <w:rPr>
          <w:rFonts w:ascii="宋体" w:hAnsi="宋体" w:cs="宋体" w:hint="eastAsia"/>
        </w:rPr>
        <w:t>【哪不一样了？我也要杀你，有珠也要杀你。不论理由还是结果，我们两个都是一样的！】</w:t>
      </w:r>
    </w:p>
    <w:p w:rsidR="009C1EAC" w:rsidRDefault="009C1EAC" w:rsidP="000E20CB">
      <w:pPr>
        <w:rPr>
          <w:rFonts w:ascii="宋体" w:cs="宋体"/>
        </w:rPr>
      </w:pPr>
      <w:r>
        <w:rPr>
          <w:rFonts w:ascii="宋体" w:hAnsi="宋体" w:cs="宋体" w:hint="eastAsia"/>
        </w:rPr>
        <w:t>虽然青子也在想这件事有什么好生气的？但还是克制不住自己。</w:t>
      </w:r>
    </w:p>
    <w:p w:rsidR="009C1EAC" w:rsidRDefault="009C1EAC" w:rsidP="000E20CB">
      <w:pPr>
        <w:rPr>
          <w:rFonts w:ascii="宋体" w:cs="宋体"/>
        </w:rPr>
      </w:pPr>
      <w:r>
        <w:rPr>
          <w:rFonts w:ascii="宋体" w:hAnsi="宋体" w:cs="宋体" w:hint="eastAsia"/>
        </w:rPr>
        <w:t>一定是想听听一头扎进姜饼娃娃堆里的草十郎脑袋里到底装了多少浆糊吧。青子这么解释给自己听。</w:t>
      </w:r>
    </w:p>
    <w:p w:rsidR="009C1EAC" w:rsidRDefault="009C1EAC" w:rsidP="000E20CB">
      <w:pPr>
        <w:rPr>
          <w:rFonts w:ascii="宋体" w:cs="宋体"/>
        </w:rPr>
      </w:pPr>
      <w:r>
        <w:rPr>
          <w:rFonts w:ascii="宋体" w:hAnsi="宋体" w:cs="宋体" w:hint="eastAsia"/>
        </w:rPr>
        <w:t>【我说，现在虽然在一起往外逃但拜托你不要误会好吗？！</w:t>
      </w:r>
    </w:p>
    <w:p w:rsidR="009C1EAC" w:rsidRDefault="009C1EAC" w:rsidP="000E20CB">
      <w:pPr>
        <w:rPr>
          <w:rFonts w:ascii="宋体" w:cs="宋体"/>
        </w:rPr>
      </w:pPr>
      <w:r>
        <w:rPr>
          <w:rFonts w:ascii="宋体" w:hAnsi="宋体" w:cs="宋体" w:hint="eastAsia"/>
        </w:rPr>
        <w:t>话说在前头，明天到了我还是要杀了你的。如果不想死现在就离我远一点比较好！】</w:t>
      </w:r>
    </w:p>
    <w:p w:rsidR="009C1EAC" w:rsidRDefault="009C1EAC" w:rsidP="000E20CB">
      <w:pPr>
        <w:rPr>
          <w:rFonts w:ascii="宋体" w:cs="宋体"/>
        </w:rPr>
      </w:pPr>
      <w:r>
        <w:rPr>
          <w:rFonts w:ascii="宋体" w:hAnsi="宋体" w:cs="宋体" w:hint="eastAsia"/>
        </w:rPr>
        <w:t>【所以又说了现在的话吗？说到底，被青子你杀了就算了，我可不想死在那孩子手上。】</w:t>
      </w:r>
    </w:p>
    <w:p w:rsidR="009C1EAC" w:rsidRDefault="009C1EAC" w:rsidP="000E20CB">
      <w:pPr>
        <w:rPr>
          <w:rFonts w:ascii="宋体" w:cs="宋体"/>
        </w:rPr>
      </w:pPr>
      <w:r>
        <w:rPr>
          <w:rFonts w:ascii="宋体" w:hAnsi="宋体" w:cs="宋体" w:hint="eastAsia"/>
        </w:rPr>
        <w:t>【所以说为什么啊？】</w:t>
      </w:r>
    </w:p>
    <w:p w:rsidR="009C1EAC" w:rsidRDefault="009C1EAC" w:rsidP="000E20CB">
      <w:pPr>
        <w:rPr>
          <w:rFonts w:ascii="宋体" w:cs="宋体"/>
        </w:rPr>
      </w:pPr>
      <w:r>
        <w:rPr>
          <w:rFonts w:ascii="宋体" w:hAnsi="宋体" w:cs="宋体" w:hint="eastAsia"/>
        </w:rPr>
        <w:t>【你看，我见都没见过她！话也没说过一句！】</w:t>
      </w:r>
    </w:p>
    <w:p w:rsidR="009C1EAC" w:rsidRDefault="009C1EAC" w:rsidP="009039D7">
      <w:r>
        <w:rPr>
          <w:rFonts w:hint="eastAsia"/>
        </w:rPr>
        <w:t>【哈</w:t>
      </w:r>
      <w:r>
        <w:t>——</w:t>
      </w:r>
      <w:r>
        <w:rPr>
          <w:rFonts w:hint="eastAsia"/>
        </w:rPr>
        <w:t>？】</w:t>
      </w:r>
    </w:p>
    <w:p w:rsidR="009C1EAC" w:rsidRDefault="009C1EAC" w:rsidP="009039D7">
      <w:r>
        <w:rPr>
          <w:rFonts w:hint="eastAsia"/>
        </w:rPr>
        <w:t>本来沸腾的激情，一瞬间冷却下来。</w:t>
      </w:r>
    </w:p>
    <w:p w:rsidR="009C1EAC" w:rsidRDefault="009C1EAC" w:rsidP="009039D7">
      <w:r>
        <w:rPr>
          <w:rFonts w:hint="eastAsia"/>
        </w:rPr>
        <w:t>太过简洁而且无关紧要的理由，让青子的愤怒完全消散了。</w:t>
      </w:r>
    </w:p>
    <w:p w:rsidR="009C1EAC" w:rsidRDefault="009C1EAC" w:rsidP="009039D7">
      <w:r>
        <w:rPr>
          <w:rFonts w:hint="eastAsia"/>
        </w:rPr>
        <w:t>【没见过……？】</w:t>
      </w:r>
    </w:p>
    <w:p w:rsidR="009C1EAC" w:rsidRDefault="009C1EAC" w:rsidP="009039D7">
      <w:r>
        <w:rPr>
          <w:rFonts w:hint="eastAsia"/>
        </w:rPr>
        <w:t>对草十郎来说，如果对方是自己很熟悉的人就算被杀也没关系吗？</w:t>
      </w:r>
    </w:p>
    <w:p w:rsidR="009C1EAC" w:rsidRDefault="009C1EAC" w:rsidP="009039D7">
      <w:r>
        <w:rPr>
          <w:rFonts w:hint="eastAsia"/>
        </w:rPr>
        <w:t>越来越不懂他在想什么了，青子皱着眉头继续跟在草十郎身后。</w:t>
      </w:r>
    </w:p>
    <w:p w:rsidR="009C1EAC" w:rsidRDefault="009C1EAC" w:rsidP="009039D7"/>
    <w:p w:rsidR="009C1EAC" w:rsidRDefault="009C1EAC" w:rsidP="009039D7">
      <w:r>
        <w:rPr>
          <w:rFonts w:hint="eastAsia"/>
        </w:rPr>
        <w:t>时钟台上，少女监视着使魔的成长。</w:t>
      </w:r>
    </w:p>
    <w:p w:rsidR="009C1EAC" w:rsidRDefault="009C1EAC" w:rsidP="009039D7">
      <w:r>
        <w:t>Flat Snark</w:t>
      </w:r>
      <w:r>
        <w:rPr>
          <w:rFonts w:hint="eastAsia"/>
        </w:rPr>
        <w:t>。</w:t>
      </w:r>
    </w:p>
    <w:p w:rsidR="009C1EAC" w:rsidRDefault="009C1EAC" w:rsidP="009039D7">
      <w:r>
        <w:rPr>
          <w:rFonts w:hint="eastAsia"/>
        </w:rPr>
        <w:t>被遗弃废物们的救世主。</w:t>
      </w:r>
    </w:p>
    <w:p w:rsidR="009C1EAC" w:rsidRDefault="009C1EAC" w:rsidP="009039D7">
      <w:r>
        <w:rPr>
          <w:rFonts w:hint="eastAsia"/>
        </w:rPr>
        <w:t>给予注定腐朽下去的物品们短暂的希望，行径只有蝗虫般的掠夺，品质低俗恶劣的“童话怪物”。</w:t>
      </w:r>
    </w:p>
    <w:p w:rsidR="009C1EAC" w:rsidRDefault="009C1EAC" w:rsidP="009039D7">
      <w:r>
        <w:rPr>
          <w:rFonts w:hint="eastAsia"/>
        </w:rPr>
        <w:t>虽然是自己的棋子，有珠还是看不下去斯纳克的恶心癖好一样挪开了视线。</w:t>
      </w:r>
    </w:p>
    <w:p w:rsidR="009C1EAC" w:rsidRDefault="009C1EAC" w:rsidP="009039D7">
      <w:r>
        <w:rPr>
          <w:rFonts w:hint="eastAsia"/>
        </w:rPr>
        <w:t>知更鸟围绕已经变得有一个街区大小的游乐园转了一圈。现在正在向有珠报告着现状。</w:t>
      </w:r>
    </w:p>
    <w:p w:rsidR="009C1EAC" w:rsidRDefault="009C1EAC" w:rsidP="009039D7">
      <w:r>
        <w:rPr>
          <w:rFonts w:hint="eastAsia"/>
        </w:rPr>
        <w:t>【……是吗？想跑到外面去。】</w:t>
      </w:r>
    </w:p>
    <w:p w:rsidR="009C1EAC" w:rsidRDefault="009C1EAC" w:rsidP="009039D7">
      <w:r>
        <w:rPr>
          <w:rFonts w:hint="eastAsia"/>
        </w:rPr>
        <w:t>青子似乎是在优先考虑少年的安全。</w:t>
      </w:r>
    </w:p>
    <w:p w:rsidR="009C1EAC" w:rsidRDefault="009C1EAC" w:rsidP="009039D7">
      <w:r>
        <w:rPr>
          <w:rFonts w:hint="eastAsia"/>
        </w:rPr>
        <w:t>早晚要做的事情往后拖哪怕只是一天，也绝对不改变自己已经决定好的事情。确实很像青子会做的事情。</w:t>
      </w:r>
    </w:p>
    <w:p w:rsidR="009C1EAC" w:rsidRDefault="009C1EAC" w:rsidP="009039D7">
      <w:r>
        <w:rPr>
          <w:rFonts w:hint="eastAsia"/>
        </w:rPr>
        <w:t>【太可惜了，还想着如果是青子的话，会把我和时钟台一起烧掉呢。】</w:t>
      </w:r>
    </w:p>
    <w:p w:rsidR="009C1EAC" w:rsidRDefault="009C1EAC" w:rsidP="009039D7">
      <w:r>
        <w:rPr>
          <w:rFonts w:hint="eastAsia"/>
        </w:rPr>
        <w:t>叽叽叽叽，青色的小鸟张着小嘴鸣叫着。</w:t>
      </w:r>
    </w:p>
    <w:p w:rsidR="009C1EAC" w:rsidRPr="005C5BBE" w:rsidRDefault="009C1EAC" w:rsidP="009039D7">
      <w:r>
        <w:rPr>
          <w:rFonts w:hint="eastAsia"/>
        </w:rPr>
        <w:t>是不同意青子会像主人所说的那样做呢？还是在认同青子不得不这么做呢？</w:t>
      </w:r>
    </w:p>
    <w:p w:rsidR="009C1EAC" w:rsidRDefault="009C1EAC" w:rsidP="009039D7">
      <w:r>
        <w:rPr>
          <w:rFonts w:hint="eastAsia"/>
        </w:rPr>
        <w:t>在别人看来哪个解释都有合理的地方。</w:t>
      </w:r>
    </w:p>
    <w:p w:rsidR="009C1EAC" w:rsidRDefault="009C1EAC" w:rsidP="009039D7">
      <w:r>
        <w:rPr>
          <w:rFonts w:hint="eastAsia"/>
        </w:rPr>
        <w:t>【无聊吗？】</w:t>
      </w:r>
    </w:p>
    <w:p w:rsidR="009C1EAC" w:rsidRDefault="009C1EAC" w:rsidP="009039D7">
      <w:r>
        <w:rPr>
          <w:rFonts w:hint="eastAsia"/>
        </w:rPr>
        <w:t>话题突然转到自己头上，把知更鸟吓的直打哆嗦。</w:t>
      </w:r>
    </w:p>
    <w:p w:rsidR="009C1EAC" w:rsidRDefault="009C1EAC" w:rsidP="009039D7">
      <w:r>
        <w:rPr>
          <w:rFonts w:hint="eastAsia"/>
        </w:rPr>
        <w:t>唧唧唧，使劲震动着翅膀的动作似乎在说“绝对没有这样的事啊”。就像是慌张的学徒一样。</w:t>
      </w:r>
    </w:p>
    <w:p w:rsidR="009C1EAC" w:rsidRDefault="009C1EAC" w:rsidP="009039D7">
      <w:r>
        <w:rPr>
          <w:rFonts w:hint="eastAsia"/>
        </w:rPr>
        <w:t>【……这么有人气还真是少见。</w:t>
      </w:r>
    </w:p>
    <w:p w:rsidR="009C1EAC" w:rsidRDefault="009C1EAC" w:rsidP="009039D7">
      <w:r>
        <w:rPr>
          <w:rFonts w:hint="eastAsia"/>
        </w:rPr>
        <w:t>好吧，既然是难得的玩耍，那就再稍稍把气氛炒热一点吧。】</w:t>
      </w:r>
    </w:p>
    <w:p w:rsidR="009C1EAC" w:rsidRDefault="009C1EAC" w:rsidP="009039D7">
      <w:r>
        <w:rPr>
          <w:rFonts w:hint="eastAsia"/>
        </w:rPr>
        <w:t>保持着一副冷冷的表情，少女取出了一个小小的器物。</w:t>
      </w:r>
    </w:p>
    <w:p w:rsidR="009C1EAC" w:rsidRDefault="009C1EAC" w:rsidP="009039D7">
      <w:r>
        <w:rPr>
          <w:rFonts w:hint="eastAsia"/>
        </w:rPr>
        <w:t>是一个金属色的装饰蛋，可以听见卡其卡其的读秒声在蛋里面回响。</w:t>
      </w:r>
    </w:p>
    <w:p w:rsidR="009C1EAC" w:rsidRDefault="009C1EAC" w:rsidP="009039D7">
      <w:r>
        <w:rPr>
          <w:rFonts w:hint="eastAsia"/>
        </w:rPr>
        <w:t>知更鸟知道，这个“童话的怪物”虽然很难和</w:t>
      </w:r>
      <w:r>
        <w:t>Flat Snark</w:t>
      </w:r>
      <w:r>
        <w:rPr>
          <w:rFonts w:hint="eastAsia"/>
        </w:rPr>
        <w:t>相提并论，但如果是个人战，这个装饰蛋可是最恶心人的。</w:t>
      </w:r>
    </w:p>
    <w:p w:rsidR="009C1EAC" w:rsidRDefault="009C1EAC" w:rsidP="009039D7">
      <w:r>
        <w:rPr>
          <w:rFonts w:hint="eastAsia"/>
        </w:rPr>
        <w:t>【一路顺风。赞歌的时间就设定在二十分钟吧。……像往常一样，破坏的时候谨慎一点。】</w:t>
      </w:r>
    </w:p>
    <w:p w:rsidR="009C1EAC" w:rsidRDefault="009C1EAC" w:rsidP="009039D7">
      <w:r>
        <w:rPr>
          <w:rFonts w:hint="eastAsia"/>
        </w:rPr>
        <w:t>随着魔女呼出的一口气，塞满了祝福话语的装饰蛋消失了。</w:t>
      </w:r>
    </w:p>
    <w:p w:rsidR="009C1EAC" w:rsidRDefault="009C1EAC" w:rsidP="009039D7">
      <w:r>
        <w:rPr>
          <w:rFonts w:hint="eastAsia"/>
        </w:rPr>
        <w:t>猛然间，游乐园里吹起了强风。</w:t>
      </w:r>
    </w:p>
    <w:p w:rsidR="009C1EAC" w:rsidRDefault="009C1EAC" w:rsidP="009039D7">
      <w:r>
        <w:rPr>
          <w:rFonts w:hint="eastAsia"/>
        </w:rPr>
        <w:t>“如果只是想杀了他，单靠我一个就足够了。”</w:t>
      </w:r>
    </w:p>
    <w:p w:rsidR="009C1EAC" w:rsidRDefault="009C1EAC" w:rsidP="009039D7">
      <w:r>
        <w:rPr>
          <w:rFonts w:hint="eastAsia"/>
        </w:rPr>
        <w:t>仿佛不想把这些事情纳入视野一样别开了目光，不知为何，有珠重重的叹了一口气。</w:t>
      </w:r>
    </w:p>
    <w:p w:rsidR="009C1EAC" w:rsidRDefault="009C1EAC" w:rsidP="009039D7"/>
    <w:p w:rsidR="009C1EAC" w:rsidRDefault="009C1EAC" w:rsidP="009039D7">
      <w:r>
        <w:rPr>
          <w:rFonts w:hint="eastAsia"/>
        </w:rPr>
        <w:t>青子他们向着游乐园和外面的分界线不停的奔跑着。</w:t>
      </w:r>
    </w:p>
    <w:p w:rsidR="009C1EAC" w:rsidRDefault="009C1EAC" w:rsidP="009039D7">
      <w:r>
        <w:rPr>
          <w:rFonts w:hint="eastAsia"/>
        </w:rPr>
        <w:t>阻挡他们前进的物品数量在不断减少。</w:t>
      </w:r>
    </w:p>
    <w:p w:rsidR="009C1EAC" w:rsidRDefault="009C1EAC" w:rsidP="009039D7">
      <w:r>
        <w:rPr>
          <w:rFonts w:hint="eastAsia"/>
        </w:rPr>
        <w:t>离通到外界的东侧铁栅栏还有不到三百米。</w:t>
      </w:r>
    </w:p>
    <w:p w:rsidR="009C1EAC" w:rsidRDefault="009C1EAC" w:rsidP="009039D7">
      <w:r>
        <w:rPr>
          <w:rFonts w:hint="eastAsia"/>
        </w:rPr>
        <w:t>运气不错，到栅栏那里的道路上没有阻挡他们的巨大建筑物。</w:t>
      </w:r>
    </w:p>
    <w:p w:rsidR="009C1EAC" w:rsidRDefault="009C1EAC" w:rsidP="009039D7">
      <w:r>
        <w:rPr>
          <w:rFonts w:hint="eastAsia"/>
        </w:rPr>
        <w:t>如果那个摩天轮马上过来堵住道路的话，青子他们就只能等着游戏结束了。但是摩天轮在开始移动之前似乎还有些许的犹豫。</w:t>
      </w:r>
    </w:p>
    <w:p w:rsidR="009C1EAC" w:rsidRDefault="009C1EAC" w:rsidP="009039D7">
      <w:r>
        <w:rPr>
          <w:rFonts w:hint="eastAsia"/>
        </w:rPr>
        <w:t>现在出现的都是些可以轻易被青子的简易魔术轰飞的东西。</w:t>
      </w:r>
    </w:p>
    <w:p w:rsidR="009C1EAC" w:rsidRDefault="009C1EAC" w:rsidP="009039D7">
      <w:r>
        <w:rPr>
          <w:rFonts w:hint="eastAsia"/>
        </w:rPr>
        <w:t>“这样的话，说不定</w:t>
      </w:r>
      <w:r>
        <w:t>——</w:t>
      </w:r>
      <w:r>
        <w:rPr>
          <w:rFonts w:hint="eastAsia"/>
        </w:rPr>
        <w:t>”</w:t>
      </w:r>
    </w:p>
    <w:p w:rsidR="009C1EAC" w:rsidRDefault="009C1EAC" w:rsidP="009039D7">
      <w:r>
        <w:rPr>
          <w:rFonts w:hint="eastAsia"/>
        </w:rPr>
        <w:t>青子整理着呼吸，挣扎着向铁栅栏靠近。</w:t>
      </w:r>
    </w:p>
    <w:p w:rsidR="009C1EAC" w:rsidRDefault="009C1EAC" w:rsidP="009039D7">
      <w:r>
        <w:rPr>
          <w:rFonts w:hint="eastAsia"/>
        </w:rPr>
        <w:t>因为一直在使用充满游乐园的魔力，青子本人的魔力差不多还是满的。</w:t>
      </w:r>
    </w:p>
    <w:p w:rsidR="009C1EAC" w:rsidRDefault="009C1EAC" w:rsidP="009039D7">
      <w:r>
        <w:rPr>
          <w:rFonts w:hint="eastAsia"/>
        </w:rPr>
        <w:t>身体内的魔术回路状态也十分饱满，就算要使用一次全力魔术也应该没问题。</w:t>
      </w:r>
    </w:p>
    <w:p w:rsidR="009C1EAC" w:rsidRDefault="009C1EAC" w:rsidP="009039D7">
      <w:r>
        <w:rPr>
          <w:rFonts w:hint="eastAsia"/>
        </w:rPr>
        <w:t>【</w:t>
      </w:r>
      <w:r>
        <w:t>——</w:t>
      </w:r>
      <w:r>
        <w:rPr>
          <w:rFonts w:hint="eastAsia"/>
        </w:rPr>
        <w:t>？】</w:t>
      </w:r>
    </w:p>
    <w:p w:rsidR="009C1EAC" w:rsidRDefault="009C1EAC" w:rsidP="009039D7">
      <w:r>
        <w:rPr>
          <w:rFonts w:hint="eastAsia"/>
        </w:rPr>
        <w:t>这时，青子视野的上方，一个似乎不同系统的东西漂浮在空中。</w:t>
      </w:r>
    </w:p>
    <w:p w:rsidR="009C1EAC" w:rsidRDefault="009C1EAC" w:rsidP="009039D7">
      <w:r>
        <w:rPr>
          <w:rFonts w:hint="eastAsia"/>
        </w:rPr>
        <w:t>那东西光明正大的出现在草十郎斜上空，维持着三十米的高度跟着他一起移动。</w:t>
      </w:r>
    </w:p>
    <w:p w:rsidR="009C1EAC" w:rsidRDefault="009C1EAC" w:rsidP="009039D7">
      <w:r>
        <w:rPr>
          <w:rFonts w:hint="eastAsia"/>
        </w:rPr>
        <w:t>【静希，等下。】</w:t>
      </w:r>
    </w:p>
    <w:p w:rsidR="009C1EAC" w:rsidRDefault="009C1EAC" w:rsidP="009039D7">
      <w:r>
        <w:rPr>
          <w:rFonts w:hint="eastAsia"/>
        </w:rPr>
        <w:t>【啊啊，刚才就注意到了。】</w:t>
      </w:r>
    </w:p>
    <w:p w:rsidR="009C1EAC" w:rsidRDefault="009C1EAC" w:rsidP="009039D7">
      <w:r>
        <w:rPr>
          <w:rFonts w:hint="eastAsia"/>
        </w:rPr>
        <w:t>似乎比青子更早就注意到了，草十郎皱着眉头用余光看着上空。</w:t>
      </w:r>
    </w:p>
    <w:p w:rsidR="009C1EAC" w:rsidRDefault="009C1EAC" w:rsidP="009039D7">
      <w:r>
        <w:rPr>
          <w:rFonts w:hint="eastAsia"/>
        </w:rPr>
        <w:t>毕竟是紧紧跟着自己的东西，不在意的话反而奇怪。</w:t>
      </w:r>
    </w:p>
    <w:p w:rsidR="009C1EAC" w:rsidRDefault="009C1EAC" w:rsidP="009039D7">
      <w:r>
        <w:rPr>
          <w:rFonts w:hint="eastAsia"/>
        </w:rPr>
        <w:t>浮游物的直径有一米左右。</w:t>
      </w:r>
    </w:p>
    <w:p w:rsidR="009C1EAC" w:rsidRPr="00CC32F3" w:rsidRDefault="009C1EAC" w:rsidP="009039D7">
      <w:r>
        <w:rPr>
          <w:rFonts w:hint="eastAsia"/>
        </w:rPr>
        <w:t>十重二十重的回转光芒在陶瓷状的表面跃动。</w:t>
      </w:r>
    </w:p>
    <w:p w:rsidR="009C1EAC" w:rsidRDefault="009C1EAC" w:rsidP="009039D7">
      <w:r>
        <w:rPr>
          <w:rFonts w:hint="eastAsia"/>
        </w:rPr>
        <w:t>【……是蛋、吗？】</w:t>
      </w:r>
    </w:p>
    <w:p w:rsidR="009C1EAC" w:rsidRDefault="009C1EAC" w:rsidP="009039D7">
      <w:r>
        <w:rPr>
          <w:rFonts w:hint="eastAsia"/>
        </w:rPr>
        <w:t>草十郎没有自信的喃喃说着。</w:t>
      </w:r>
    </w:p>
    <w:p w:rsidR="009C1EAC" w:rsidRPr="008C7567" w:rsidRDefault="009C1EAC" w:rsidP="008C7567">
      <w:pPr>
        <w:spacing w:line="432" w:lineRule="atLeast"/>
      </w:pPr>
      <w:r>
        <w:rPr>
          <w:rFonts w:hint="eastAsia"/>
        </w:rPr>
        <w:t>【蛋……？说到蛋的话</w:t>
      </w:r>
      <w:r>
        <w:t>——</w:t>
      </w:r>
      <w:r>
        <w:rPr>
          <w:rFonts w:hint="eastAsia"/>
        </w:rPr>
        <w:t>破碎的蛋？】（渣卡注：</w:t>
      </w:r>
      <w:r w:rsidRPr="008C7567">
        <w:t>Humpty Dumpty</w:t>
      </w:r>
      <w:r>
        <w:rPr>
          <w:rFonts w:hint="eastAsia"/>
        </w:rPr>
        <w:t>，）</w:t>
      </w:r>
    </w:p>
    <w:p w:rsidR="009C1EAC" w:rsidRDefault="009C1EAC" w:rsidP="009039D7">
      <w:r>
        <w:rPr>
          <w:rFonts w:hint="eastAsia"/>
        </w:rPr>
        <w:t>魔弹打到浮空的蛋上像芝麻一样被弹开了。</w:t>
      </w:r>
    </w:p>
    <w:p w:rsidR="009C1EAC" w:rsidRDefault="009C1EAC" w:rsidP="009039D7">
      <w:r>
        <w:rPr>
          <w:rFonts w:hint="eastAsia"/>
        </w:rPr>
        <w:t>像这样</w:t>
      </w:r>
      <w:r>
        <w:t>——</w:t>
      </w:r>
      <w:r>
        <w:rPr>
          <w:rFonts w:hint="eastAsia"/>
        </w:rPr>
        <w:t>理所当然的把干涉无效化的特性，不会有错，是“童话的怪物”。</w:t>
      </w:r>
    </w:p>
    <w:p w:rsidR="009C1EAC" w:rsidRDefault="009C1EAC" w:rsidP="009039D7">
      <w:r>
        <w:rPr>
          <w:rFonts w:hint="eastAsia"/>
        </w:rPr>
        <w:t>【果然规则外的攻击破坏不了呢……</w:t>
      </w:r>
    </w:p>
    <w:p w:rsidR="009C1EAC" w:rsidRDefault="009C1EAC" w:rsidP="009039D7">
      <w:r>
        <w:rPr>
          <w:rFonts w:hint="eastAsia"/>
        </w:rPr>
        <w:t>静希，绝对不要把目光从那东西上面挪开！</w:t>
      </w:r>
    </w:p>
    <w:p w:rsidR="009C1EAC" w:rsidRDefault="009C1EAC" w:rsidP="009039D7">
      <w:r>
        <w:rPr>
          <w:rFonts w:hint="eastAsia"/>
        </w:rPr>
        <w:t>听懂了吗？不论发生什么都要一直看着，就算只是用余光看着它也没关系。】</w:t>
      </w:r>
    </w:p>
    <w:p w:rsidR="009C1EAC" w:rsidRDefault="009C1EAC" w:rsidP="009039D7">
      <w:r>
        <w:rPr>
          <w:rFonts w:hint="eastAsia"/>
        </w:rPr>
        <w:t>【啊、哦？！】</w:t>
      </w:r>
    </w:p>
    <w:p w:rsidR="009C1EAC" w:rsidRDefault="009C1EAC" w:rsidP="009039D7">
      <w:r>
        <w:rPr>
          <w:rFonts w:hint="eastAsia"/>
        </w:rPr>
        <w:t>确认草十郎收到了自己的指示，青子加快了速度。</w:t>
      </w:r>
    </w:p>
    <w:p w:rsidR="009C1EAC" w:rsidRDefault="009C1EAC" w:rsidP="009039D7">
      <w:r>
        <w:rPr>
          <w:rFonts w:hint="eastAsia"/>
        </w:rPr>
        <w:t>……那个和名字一样，是破碎的蛋。</w:t>
      </w:r>
    </w:p>
    <w:p w:rsidR="009C1EAC" w:rsidRDefault="009C1EAC" w:rsidP="009039D7">
      <w:r>
        <w:rPr>
          <w:rFonts w:hint="eastAsia"/>
        </w:rPr>
        <w:t>坐在墙上蛋男爵。</w:t>
      </w:r>
    </w:p>
    <w:p w:rsidR="009C1EAC" w:rsidRDefault="009C1EAC" w:rsidP="009039D7">
      <w:r>
        <w:rPr>
          <w:rFonts w:hint="eastAsia"/>
        </w:rPr>
        <w:t>不论说什么，做什么都无法改变蛋要掉下来的事实。在挪开目光的瞬间就会落下摔成碎片飞散开。</w:t>
      </w:r>
    </w:p>
    <w:p w:rsidR="009C1EAC" w:rsidRPr="002C44D9" w:rsidRDefault="009C1EAC" w:rsidP="009039D7">
      <w:r>
        <w:rPr>
          <w:rFonts w:hint="eastAsia"/>
        </w:rPr>
        <w:t>【就像歌里唱的，众多碎片就算是国王的军队也无法将其复原</w:t>
      </w:r>
      <w:r>
        <w:t>——</w:t>
      </w:r>
      <w:r>
        <w:rPr>
          <w:rFonts w:hint="eastAsia"/>
        </w:rPr>
        <w:t>】</w:t>
      </w:r>
    </w:p>
    <w:p w:rsidR="009C1EAC" w:rsidRDefault="009C1EAC" w:rsidP="009039D7">
      <w:r>
        <w:rPr>
          <w:rFonts w:hint="eastAsia"/>
        </w:rPr>
        <w:t>这个是鹅妈妈里一首叫做</w:t>
      </w:r>
      <w:r w:rsidRPr="008C7567">
        <w:t>Humpty Dumpty</w:t>
      </w:r>
      <w:r>
        <w:rPr>
          <w:rFonts w:hint="eastAsia"/>
        </w:rPr>
        <w:t>的儿歌。</w:t>
      </w:r>
    </w:p>
    <w:p w:rsidR="009C1EAC" w:rsidRDefault="009C1EAC" w:rsidP="009039D7">
      <w:r>
        <w:rPr>
          <w:rFonts w:hint="eastAsia"/>
        </w:rPr>
        <w:t>那个蛋的目标是草十郎的话，草十郎把视线从它身上挪开的瞬间就会掉下来爆炸……！</w:t>
      </w:r>
    </w:p>
    <w:p w:rsidR="009C1EAC" w:rsidRDefault="009C1EAC" w:rsidP="009039D7">
      <w:r>
        <w:rPr>
          <w:rFonts w:hint="eastAsia"/>
        </w:rPr>
        <w:t>不管怎么想，炸开的都只能是些麻烦东西。</w:t>
      </w:r>
    </w:p>
    <w:p w:rsidR="009C1EAC" w:rsidRDefault="009C1EAC" w:rsidP="009039D7">
      <w:r>
        <w:rPr>
          <w:rFonts w:hint="eastAsia"/>
        </w:rPr>
        <w:t>鸡蛋一样的形状、门一样的装饰、刻在上面的诗文也都很让人在意。</w:t>
      </w:r>
    </w:p>
    <w:p w:rsidR="009C1EAC" w:rsidRDefault="009C1EAC" w:rsidP="009039D7">
      <w:r>
        <w:rPr>
          <w:rFonts w:hint="eastAsia"/>
        </w:rPr>
        <w:t>既然是蛋，那不知道什么时候就会孵化。</w:t>
      </w:r>
    </w:p>
    <w:p w:rsidR="009C1EAC" w:rsidRDefault="009C1EAC" w:rsidP="009039D7">
      <w:r>
        <w:rPr>
          <w:rFonts w:hint="eastAsia"/>
        </w:rPr>
        <w:t>就算一直盯着，如果时间到了“里面的东西”也会出来。那时候该怎么办？情况越来越不乐观了。</w:t>
      </w:r>
    </w:p>
    <w:p w:rsidR="009C1EAC" w:rsidRDefault="009C1EAC" w:rsidP="009039D7">
      <w:r>
        <w:rPr>
          <w:rFonts w:hint="eastAsia"/>
        </w:rPr>
        <w:t>【苍崎，速度是不是太快了？！</w:t>
      </w:r>
    </w:p>
    <w:p w:rsidR="009C1EAC" w:rsidRPr="00F7265D" w:rsidRDefault="009C1EAC" w:rsidP="009039D7">
      <w:r>
        <w:rPr>
          <w:rFonts w:hint="eastAsia"/>
        </w:rPr>
        <w:t>现在跑的这么累</w:t>
      </w:r>
      <w:r>
        <w:t>——</w:t>
      </w:r>
      <w:r>
        <w:rPr>
          <w:rFonts w:hint="eastAsia"/>
        </w:rPr>
        <w:t>】</w:t>
      </w:r>
    </w:p>
    <w:p w:rsidR="009C1EAC" w:rsidRDefault="009C1EAC" w:rsidP="009039D7">
      <w:r>
        <w:rPr>
          <w:rFonts w:hint="eastAsia"/>
        </w:rPr>
        <w:t>【别考虑后面的事。静希你啥都别管，只要注意蛋就行</w:t>
      </w:r>
      <w:r>
        <w:t>——</w:t>
      </w:r>
      <w:r>
        <w:rPr>
          <w:rFonts w:hint="eastAsia"/>
        </w:rPr>
        <w:t>】</w:t>
      </w:r>
    </w:p>
    <w:p w:rsidR="009C1EAC" w:rsidRDefault="009C1EAC" w:rsidP="009039D7">
      <w:r>
        <w:rPr>
          <w:rFonts w:hint="eastAsia"/>
        </w:rPr>
        <w:t>就在蛋出现的紧要关头，一堆姜饼娃娃也冒了出来。</w:t>
      </w:r>
    </w:p>
    <w:p w:rsidR="009C1EAC" w:rsidRDefault="009C1EAC" w:rsidP="009039D7">
      <w:r>
        <w:rPr>
          <w:rFonts w:hint="eastAsia"/>
        </w:rPr>
        <w:t>【碍事</w:t>
      </w:r>
      <w:r>
        <w:t>——</w:t>
      </w:r>
      <w:r>
        <w:rPr>
          <w:rFonts w:hint="eastAsia"/>
        </w:rPr>
        <w:t>！】</w:t>
      </w:r>
    </w:p>
    <w:p w:rsidR="009C1EAC" w:rsidRDefault="009C1EAC" w:rsidP="009039D7">
      <w:r>
        <w:rPr>
          <w:rFonts w:hint="eastAsia"/>
        </w:rPr>
        <w:t>前所未见的烘烤面包大军蜂拥而至，青子则使用更加强大的火力向它们通扫射</w:t>
      </w:r>
      <w:r>
        <w:t>——</w:t>
      </w:r>
    </w:p>
    <w:p w:rsidR="009C1EAC" w:rsidRDefault="009C1EAC" w:rsidP="009039D7">
      <w:r>
        <w:rPr>
          <w:rFonts w:hint="eastAsia"/>
        </w:rPr>
        <w:t>但是。</w:t>
      </w:r>
    </w:p>
    <w:p w:rsidR="009C1EAC" w:rsidRDefault="009C1EAC" w:rsidP="009039D7">
      <w:r>
        <w:rPr>
          <w:rFonts w:hint="eastAsia"/>
        </w:rPr>
        <w:t>【切，真经烧啊，这帮</w:t>
      </w:r>
      <w:r>
        <w:t>——</w:t>
      </w:r>
      <w:r>
        <w:rPr>
          <w:rFonts w:hint="eastAsia"/>
        </w:rPr>
        <w:t>！】</w:t>
      </w:r>
    </w:p>
    <w:p w:rsidR="009C1EAC" w:rsidRDefault="009C1EAC" w:rsidP="009039D7">
      <w:r>
        <w:t>Snap</w:t>
      </w:r>
      <w:r>
        <w:rPr>
          <w:rFonts w:hint="eastAsia"/>
        </w:rPr>
        <w:t>不管用的话，就放出利用刻印的魔弹。</w:t>
      </w:r>
    </w:p>
    <w:p w:rsidR="009C1EAC" w:rsidRDefault="009C1EAC" w:rsidP="009039D7">
      <w:r>
        <w:rPr>
          <w:rFonts w:hint="eastAsia"/>
        </w:rPr>
        <w:t>利用术式的风压甲弹。</w:t>
      </w:r>
    </w:p>
    <w:p w:rsidR="009C1EAC" w:rsidRDefault="009C1EAC" w:rsidP="009039D7">
      <w:r>
        <w:rPr>
          <w:rFonts w:hint="eastAsia"/>
        </w:rPr>
        <w:t>如果说之前是机关枪的扫射，那现在这一发魔弹就是大炮的一击。</w:t>
      </w:r>
    </w:p>
    <w:p w:rsidR="009C1EAC" w:rsidRDefault="009C1EAC" w:rsidP="009039D7">
      <w:r>
        <w:rPr>
          <w:rFonts w:hint="eastAsia"/>
        </w:rPr>
        <w:t>撑下</w:t>
      </w:r>
      <w:r>
        <w:t>snap</w:t>
      </w:r>
      <w:r>
        <w:rPr>
          <w:rFonts w:hint="eastAsia"/>
        </w:rPr>
        <w:t>攻击的烘烤面包受到奔流的魔术攻击后碎成了粉末。</w:t>
      </w:r>
    </w:p>
    <w:p w:rsidR="009C1EAC" w:rsidRDefault="009C1EAC" w:rsidP="009039D7">
      <w:r>
        <w:rPr>
          <w:rFonts w:hint="eastAsia"/>
        </w:rPr>
        <w:t>【呜哇……】</w:t>
      </w:r>
    </w:p>
    <w:p w:rsidR="009C1EAC" w:rsidRDefault="009C1EAC" w:rsidP="009039D7">
      <w:r>
        <w:rPr>
          <w:rFonts w:hint="eastAsia"/>
        </w:rPr>
        <w:t>当然，姜饼娃娃被破坏的渣都不剩。</w:t>
      </w:r>
    </w:p>
    <w:p w:rsidR="009C1EAC" w:rsidRDefault="009C1EAC" w:rsidP="009039D7">
      <w:r>
        <w:rPr>
          <w:rFonts w:hint="eastAsia"/>
        </w:rPr>
        <w:t>砖道上铺设的砖块散落的到处都是，露出了下面的路基。</w:t>
      </w:r>
    </w:p>
    <w:p w:rsidR="009C1EAC" w:rsidRDefault="009C1EAC" w:rsidP="009039D7">
      <w:r>
        <w:rPr>
          <w:rFonts w:hint="eastAsia"/>
        </w:rPr>
        <w:t>附近的商店也只剩下铁柱子化作骸骨一样立着。</w:t>
      </w:r>
    </w:p>
    <w:p w:rsidR="009C1EAC" w:rsidRDefault="009C1EAC" w:rsidP="009039D7">
      <w:r>
        <w:rPr>
          <w:rFonts w:hint="eastAsia"/>
        </w:rPr>
        <w:t>和姜饼娃娃墙壁相比，不管怎么看都是青子破坏造成的阻碍更多一些。眼前的惨状让草十郎不由得不安起来。</w:t>
      </w:r>
    </w:p>
    <w:p w:rsidR="009C1EAC" w:rsidRDefault="009C1EAC" w:rsidP="009039D7">
      <w:r>
        <w:rPr>
          <w:rFonts w:hint="eastAsia"/>
        </w:rPr>
        <w:t>【嗯？躲这么远是什么意思，那边那个？离这么远不是找死吗？</w:t>
      </w:r>
    </w:p>
    <w:p w:rsidR="009C1EAC" w:rsidRDefault="009C1EAC" w:rsidP="009039D7">
      <w:r>
        <w:rPr>
          <w:rFonts w:hint="eastAsia"/>
        </w:rPr>
        <w:t>喂，说你呢。过来！话说在前头，要是被这些东西围起来你直接就玩完了。拿你当人质又没用，也不符合我性子。再说了攻击还怎么区分打的是啥东西啊。】</w:t>
      </w:r>
    </w:p>
    <w:p w:rsidR="009C1EAC" w:rsidRDefault="009C1EAC" w:rsidP="009039D7">
      <w:r>
        <w:rPr>
          <w:rFonts w:hint="eastAsia"/>
        </w:rPr>
        <w:t>也是呐，草十郎点着头。</w:t>
      </w:r>
    </w:p>
    <w:p w:rsidR="009C1EAC" w:rsidRDefault="009C1EAC" w:rsidP="009039D7">
      <w:r>
        <w:rPr>
          <w:rFonts w:hint="eastAsia"/>
        </w:rPr>
        <w:t>拿草十郎当人质也没用。就算不知道这话是什么意思，也能从她说过的话做过的事里体会到。</w:t>
      </w:r>
    </w:p>
    <w:p w:rsidR="009C1EAC" w:rsidRDefault="009C1EAC" w:rsidP="009039D7">
      <w:r>
        <w:rPr>
          <w:rFonts w:hint="eastAsia"/>
        </w:rPr>
        <w:t>【也就是说，现在不管哪边都很危险喽？】</w:t>
      </w:r>
    </w:p>
    <w:p w:rsidR="009C1EAC" w:rsidRDefault="009C1EAC" w:rsidP="009039D7">
      <w:r>
        <w:rPr>
          <w:rFonts w:hint="eastAsia"/>
        </w:rPr>
        <w:t>【……你啊。】</w:t>
      </w:r>
    </w:p>
    <w:p w:rsidR="009C1EAC" w:rsidRDefault="009C1EAC" w:rsidP="009039D7">
      <w:r>
        <w:rPr>
          <w:rFonts w:hint="eastAsia"/>
        </w:rPr>
        <w:t>虽然草十郎那一如既往的天然让青子有点生气，但也有点佩服他。</w:t>
      </w:r>
    </w:p>
    <w:p w:rsidR="009C1EAC" w:rsidRDefault="009C1EAC" w:rsidP="009039D7">
      <w:r>
        <w:rPr>
          <w:rFonts w:hint="eastAsia"/>
        </w:rPr>
        <w:t>草十郎太老实了。</w:t>
      </w:r>
    </w:p>
    <w:p w:rsidR="009C1EAC" w:rsidRDefault="009C1EAC" w:rsidP="009039D7">
      <w:r>
        <w:rPr>
          <w:rFonts w:hint="eastAsia"/>
        </w:rPr>
        <w:t>现在这么混乱的情况下，他的视线仍然好好的跟着头顶上那颗蛋。</w:t>
      </w:r>
    </w:p>
    <w:p w:rsidR="009C1EAC" w:rsidRDefault="009C1EAC" w:rsidP="009039D7">
      <w:r>
        <w:rPr>
          <w:rFonts w:hint="eastAsia"/>
        </w:rPr>
        <w:t>【这样的话就放心了。</w:t>
      </w:r>
    </w:p>
    <w:p w:rsidR="009C1EAC" w:rsidRDefault="009C1EAC" w:rsidP="009039D7">
      <w:r>
        <w:rPr>
          <w:rFonts w:hint="eastAsia"/>
        </w:rPr>
        <w:t>虽然理解能力不怎么样，但只要说一次就老老实实的遵守。你也是有优点的嘛。】</w:t>
      </w:r>
    </w:p>
    <w:p w:rsidR="009C1EAC" w:rsidRPr="001523A4" w:rsidRDefault="009C1EAC" w:rsidP="009039D7">
      <w:r>
        <w:rPr>
          <w:rFonts w:hint="eastAsia"/>
        </w:rPr>
        <w:t>【先不说这些。苍崎，如果是我的错觉那还好，刚才那些面包，是不是变硬了？】</w:t>
      </w:r>
    </w:p>
    <w:p w:rsidR="009C1EAC" w:rsidRDefault="009C1EAC" w:rsidP="009039D7">
      <w:r>
        <w:rPr>
          <w:rFonts w:hint="eastAsia"/>
        </w:rPr>
        <w:t>【……算是吧，那些家伙在一点点的变强。大量生产已经上了轨道，可能就把提升质量做为重点了吧。</w:t>
      </w:r>
    </w:p>
    <w:p w:rsidR="009C1EAC" w:rsidRDefault="009C1EAC" w:rsidP="009039D7">
      <w:r>
        <w:rPr>
          <w:rFonts w:hint="eastAsia"/>
        </w:rPr>
        <w:t>亏你能注意到呢，从现在开始这些面包就不好对付了。看起来那些面包直接还是有个体区别的。</w:t>
      </w:r>
    </w:p>
    <w:p w:rsidR="009C1EAC" w:rsidRDefault="009C1EAC" w:rsidP="009039D7">
      <w:r>
        <w:rPr>
          <w:rFonts w:hint="eastAsia"/>
        </w:rPr>
        <w:t>虽然我不愿意细想。但说不定还会涂上果酱啊，包上莴苣什么的。最后没准还能合体呢。】</w:t>
      </w:r>
    </w:p>
    <w:p w:rsidR="009C1EAC" w:rsidRPr="00CD5F42" w:rsidRDefault="009C1EAC" w:rsidP="009039D7">
      <w:r>
        <w:rPr>
          <w:rFonts w:hint="eastAsia"/>
        </w:rPr>
        <w:t>听起来是玩笑话，但青子的眼神很认真。</w:t>
      </w:r>
    </w:p>
    <w:p w:rsidR="009C1EAC" w:rsidRDefault="009C1EAC" w:rsidP="009039D7">
      <w:r>
        <w:rPr>
          <w:rFonts w:hint="eastAsia"/>
        </w:rPr>
        <w:t>状况已经不容乐观，草十郎感觉到了至今为止都不曾有的颤栗。</w:t>
      </w:r>
    </w:p>
    <w:p w:rsidR="009C1EAC" w:rsidRDefault="009C1EAC" w:rsidP="009039D7">
      <w:r>
        <w:rPr>
          <w:rFonts w:hint="eastAsia"/>
        </w:rPr>
        <w:t>【那，会变成镜子屋里那个人偶一样恐怖喽，这些家伙？】</w:t>
      </w:r>
    </w:p>
    <w:p w:rsidR="009C1EAC" w:rsidRDefault="009C1EAC" w:rsidP="009039D7">
      <w:r>
        <w:rPr>
          <w:rFonts w:hint="eastAsia"/>
        </w:rPr>
        <w:t>【没错，要是变成那么高等级的面包人就算不用管你我也顶不住。话说回来静希，那样的东西你能打得过吗？】</w:t>
      </w:r>
    </w:p>
    <w:p w:rsidR="009C1EAC" w:rsidRDefault="009C1EAC" w:rsidP="009039D7">
      <w:r>
        <w:rPr>
          <w:rFonts w:hint="eastAsia"/>
        </w:rPr>
        <w:t>不可能不可能，草十郎一副吃了苍蝇的表情把头摇的和拨浪鼓似的。</w:t>
      </w:r>
    </w:p>
    <w:p w:rsidR="009C1EAC" w:rsidRDefault="009C1EAC" w:rsidP="009039D7">
      <w:r>
        <w:rPr>
          <w:rFonts w:hint="eastAsia"/>
        </w:rPr>
        <w:t>【对吧，那快点，不管怎么看都没时间了。】</w:t>
      </w:r>
    </w:p>
    <w:p w:rsidR="009C1EAC" w:rsidRDefault="009C1EAC" w:rsidP="009039D7">
      <w:r>
        <w:rPr>
          <w:rFonts w:hint="eastAsia"/>
        </w:rPr>
        <w:t>青子急促的深吸一口气，催动自己的脚再次前行。</w:t>
      </w:r>
    </w:p>
    <w:p w:rsidR="009C1EAC" w:rsidRDefault="009C1EAC" w:rsidP="009039D7">
      <w:r>
        <w:rPr>
          <w:rFonts w:hint="eastAsia"/>
        </w:rPr>
        <w:t>视野的远方，距离雾气缭绕的铁栅栏还有三百米左右。</w:t>
      </w:r>
    </w:p>
    <w:p w:rsidR="009C1EAC" w:rsidRDefault="009C1EAC" w:rsidP="009039D7">
      <w:r>
        <w:rPr>
          <w:rFonts w:hint="eastAsia"/>
        </w:rPr>
        <w:t>……如果就这样不发生什么特殊情况的话，没准真能平安无事的到达那里。</w:t>
      </w:r>
    </w:p>
    <w:p w:rsidR="009C1EAC" w:rsidRDefault="009C1EAC" w:rsidP="009039D7">
      <w:r>
        <w:rPr>
          <w:rFonts w:hint="eastAsia"/>
        </w:rPr>
        <w:t>抱着这么美好的希望，草十郎跟在青子身后继续前行。</w:t>
      </w:r>
    </w:p>
    <w:p w:rsidR="009C1EAC" w:rsidRDefault="009C1EAC" w:rsidP="009039D7">
      <w:r>
        <w:rPr>
          <w:rFonts w:hint="eastAsia"/>
        </w:rPr>
        <w:t>但，希望一直都是转瞬即逝的。</w:t>
      </w:r>
    </w:p>
    <w:p w:rsidR="009C1EAC" w:rsidRDefault="009C1EAC" w:rsidP="009039D7">
      <w:r>
        <w:rPr>
          <w:rFonts w:hint="eastAsia"/>
        </w:rPr>
        <w:t>他的希望连三百米的距离都没能撑到。</w:t>
      </w:r>
    </w:p>
    <w:p w:rsidR="009C1EAC" w:rsidRDefault="009C1EAC" w:rsidP="009039D7">
      <w:r>
        <w:rPr>
          <w:rFonts w:hint="eastAsia"/>
        </w:rPr>
        <w:t>现在除了用“天涯海角”以外，其他语句都无法形容游乐园的尽头的情况。</w:t>
      </w:r>
    </w:p>
    <w:p w:rsidR="009C1EAC" w:rsidRDefault="009C1EAC" w:rsidP="009039D7">
      <w:r>
        <w:rPr>
          <w:rFonts w:hint="eastAsia"/>
        </w:rPr>
        <w:t>数十个之多的地平线波涛汹涌的林立着。</w:t>
      </w:r>
    </w:p>
    <w:p w:rsidR="009C1EAC" w:rsidRDefault="009C1EAC" w:rsidP="009039D7">
      <w:r>
        <w:rPr>
          <w:rFonts w:hint="eastAsia"/>
        </w:rPr>
        <w:t>既像翻滚的乌云，又像飘扬的绸缎。</w:t>
      </w:r>
    </w:p>
    <w:p w:rsidR="009C1EAC" w:rsidRDefault="009C1EAC" w:rsidP="009039D7">
      <w:r>
        <w:rPr>
          <w:rFonts w:hint="eastAsia"/>
        </w:rPr>
        <w:t>又或者像是流露出呻吟声的美唇。</w:t>
      </w:r>
    </w:p>
    <w:p w:rsidR="009C1EAC" w:rsidRDefault="009C1EAC" w:rsidP="009039D7">
      <w:r>
        <w:rPr>
          <w:rFonts w:hint="eastAsia"/>
        </w:rPr>
        <w:t>过于奇幻，过于童话的景象，阻止了草十郎他们从这个世界出去的行动。</w:t>
      </w:r>
    </w:p>
    <w:p w:rsidR="009C1EAC" w:rsidRDefault="009C1EAC" w:rsidP="009039D7"/>
    <w:p w:rsidR="009C1EAC" w:rsidRDefault="009C1EAC" w:rsidP="009039D7">
      <w:r>
        <w:t>——</w:t>
      </w:r>
      <w:r>
        <w:rPr>
          <w:rFonts w:hint="eastAsia"/>
        </w:rPr>
        <w:t>就像是，</w:t>
      </w:r>
    </w:p>
    <w:p w:rsidR="009C1EAC" w:rsidRDefault="009C1EAC" w:rsidP="009039D7">
      <w:r>
        <w:rPr>
          <w:rFonts w:hint="eastAsia"/>
        </w:rPr>
        <w:t>巨大的拉洋片盒子里的最后一张，青子不禁这么想着。</w:t>
      </w:r>
    </w:p>
    <w:p w:rsidR="009C1EAC" w:rsidRDefault="009C1EAC" w:rsidP="009039D7">
      <w:r>
        <w:rPr>
          <w:rFonts w:hint="eastAsia"/>
        </w:rPr>
        <w:t>【</w:t>
      </w:r>
      <w:r>
        <w:t>————</w:t>
      </w:r>
      <w:r>
        <w:rPr>
          <w:rFonts w:hint="eastAsia"/>
        </w:rPr>
        <w:t>】</w:t>
      </w:r>
    </w:p>
    <w:p w:rsidR="009C1EAC" w:rsidRDefault="009C1EAC" w:rsidP="009039D7">
      <w:r>
        <w:rPr>
          <w:rFonts w:hint="eastAsia"/>
        </w:rPr>
        <w:t>当这骇人的光景出现在眼前时，青子不自觉的放弃了一切思考。</w:t>
      </w:r>
    </w:p>
    <w:p w:rsidR="009C1EAC" w:rsidRDefault="009C1EAC" w:rsidP="009039D7">
      <w:r>
        <w:rPr>
          <w:rFonts w:hint="eastAsia"/>
        </w:rPr>
        <w:t>……啊，这下不行了。</w:t>
      </w:r>
    </w:p>
    <w:p w:rsidR="009C1EAC" w:rsidRDefault="009C1EAC" w:rsidP="009039D7">
      <w:r>
        <w:rPr>
          <w:rFonts w:hint="eastAsia"/>
        </w:rPr>
        <w:t>在层层叠叠的地平线面前，终于，向名为斯纳克的绝望岛屈膝了。</w:t>
      </w:r>
    </w:p>
    <w:p w:rsidR="009C1EAC" w:rsidRDefault="009C1EAC" w:rsidP="009039D7">
      <w:r>
        <w:rPr>
          <w:rFonts w:hint="eastAsia"/>
        </w:rPr>
        <w:t>游乐园有尽头。</w:t>
      </w:r>
    </w:p>
    <w:p w:rsidR="009C1EAC" w:rsidRDefault="009C1EAC" w:rsidP="009039D7">
      <w:r>
        <w:rPr>
          <w:rFonts w:hint="eastAsia"/>
        </w:rPr>
        <w:t>像青子他们所知道的的那样，分隔开游乐园和住宅街的铁栅栏如今也好好的在那里待着。</w:t>
      </w:r>
    </w:p>
    <w:p w:rsidR="009C1EAC" w:rsidRDefault="009C1EAC" w:rsidP="009039D7">
      <w:r>
        <w:rPr>
          <w:rFonts w:hint="eastAsia"/>
        </w:rPr>
        <w:t>铁栅栏大概高了两倍，总觉得上面的装饰也变得很结实。这些还都在预想范围内。</w:t>
      </w:r>
    </w:p>
    <w:p w:rsidR="009C1EAC" w:rsidRDefault="009C1EAC" w:rsidP="009039D7">
      <w:r>
        <w:rPr>
          <w:rFonts w:hint="eastAsia"/>
        </w:rPr>
        <w:t>哪怕铁栅栏也斯纳克化，那不管一层还是两层全都给轰了就得了。正是抱着这样的气势，才支持着青子走到了这里。</w:t>
      </w:r>
    </w:p>
    <w:p w:rsidR="009C1EAC" w:rsidRDefault="009C1EAC" w:rsidP="009039D7">
      <w:r>
        <w:rPr>
          <w:rFonts w:hint="eastAsia"/>
        </w:rPr>
        <w:t>……然而。</w:t>
      </w:r>
    </w:p>
    <w:p w:rsidR="009C1EAC" w:rsidRDefault="009C1EAC" w:rsidP="009039D7">
      <w:r>
        <w:rPr>
          <w:rFonts w:hint="eastAsia"/>
        </w:rPr>
        <w:t>眼前这宽广的东西，已经无法称之为边界了。</w:t>
      </w:r>
    </w:p>
    <w:p w:rsidR="009C1EAC" w:rsidRDefault="009C1EAC" w:rsidP="009039D7">
      <w:r>
        <w:rPr>
          <w:rFonts w:hint="eastAsia"/>
        </w:rPr>
        <w:t>将这异界与外界分隔开的海洋。</w:t>
      </w:r>
    </w:p>
    <w:p w:rsidR="009C1EAC" w:rsidRDefault="009C1EAC" w:rsidP="009039D7">
      <w:r>
        <w:rPr>
          <w:rFonts w:hint="eastAsia"/>
        </w:rPr>
        <w:t>只有一两层的话马上就能打破。</w:t>
      </w:r>
    </w:p>
    <w:p w:rsidR="009C1EAC" w:rsidRDefault="009C1EAC" w:rsidP="009039D7">
      <w:r>
        <w:rPr>
          <w:rFonts w:hint="eastAsia"/>
        </w:rPr>
        <w:t>有十层、二十层的话也许还能想办法勉强前进。</w:t>
      </w:r>
    </w:p>
    <w:p w:rsidR="009C1EAC" w:rsidRDefault="009C1EAC" w:rsidP="00A95A6A">
      <w:r>
        <w:rPr>
          <w:rFonts w:hint="eastAsia"/>
        </w:rPr>
        <w:t>但铁栅栏就像潮汐一样一浪盖过一浪。</w:t>
      </w:r>
    </w:p>
    <w:p w:rsidR="009C1EAC" w:rsidRDefault="009C1EAC" w:rsidP="009039D7">
      <w:r>
        <w:rPr>
          <w:rFonts w:hint="eastAsia"/>
        </w:rPr>
        <w:t>如果把自己残存的魔力和游乐园内满溢的魔力，用能将魔术回路和魔术刻印烧断的程度运转起来的话，这样明显违背十戒的行为，应该能做出强力的，也是唯一的一次攻击。</w:t>
      </w:r>
    </w:p>
    <w:p w:rsidR="009C1EAC" w:rsidRDefault="009C1EAC" w:rsidP="009039D7">
      <w:r>
        <w:rPr>
          <w:rFonts w:hint="eastAsia"/>
        </w:rPr>
        <w:t>【</w:t>
      </w:r>
      <w:r>
        <w:t>——</w:t>
      </w:r>
      <w:r>
        <w:rPr>
          <w:rFonts w:hint="eastAsia"/>
        </w:rPr>
        <w:t>但是，那也是结束了。】</w:t>
      </w:r>
    </w:p>
    <w:p w:rsidR="009C1EAC" w:rsidRDefault="009C1EAC" w:rsidP="009039D7">
      <w:r>
        <w:rPr>
          <w:rFonts w:hint="eastAsia"/>
        </w:rPr>
        <w:t>把这个海洋割裂之后，青子连站立的体力都无法留下。</w:t>
      </w:r>
    </w:p>
    <w:p w:rsidR="009C1EAC" w:rsidRDefault="009C1EAC" w:rsidP="009039D7">
      <w:r>
        <w:rPr>
          <w:rFonts w:hint="eastAsia"/>
        </w:rPr>
        <w:t>……在这之后的命运不用想也知道。</w:t>
      </w:r>
    </w:p>
    <w:p w:rsidR="009C1EAC" w:rsidRDefault="009C1EAC" w:rsidP="009039D7">
      <w:r>
        <w:rPr>
          <w:rFonts w:hint="eastAsia"/>
        </w:rPr>
        <w:t>游乐园的居民绝对无法原谅在这里哐叽哐叽大肆破坏的青子。估计会像啃食蜂蜜的蚂蚁一样，把无法动弹的少女撕得四分五裂吧。</w:t>
      </w:r>
    </w:p>
    <w:p w:rsidR="009C1EAC" w:rsidRDefault="009C1EAC" w:rsidP="009039D7">
      <w:r>
        <w:rPr>
          <w:rFonts w:hint="eastAsia"/>
        </w:rPr>
        <w:t>些许的后悔从气馁与疲劳之中渗了出来。</w:t>
      </w:r>
    </w:p>
    <w:p w:rsidR="009C1EAC" w:rsidRDefault="009C1EAC" w:rsidP="009039D7">
      <w:r>
        <w:rPr>
          <w:rFonts w:hint="eastAsia"/>
        </w:rPr>
        <w:t>青子承认选择从游乐园里逃出去这一条路是自己的错误，她转身面向一路跑来的道路。</w:t>
      </w:r>
    </w:p>
    <w:p w:rsidR="009C1EAC" w:rsidRDefault="009C1EAC" w:rsidP="009039D7">
      <w:r>
        <w:rPr>
          <w:rFonts w:hint="eastAsia"/>
        </w:rPr>
        <w:t>金色的满月之下，铁骨蜿蜒起伏，聚集在一起像铜丝工艺品一样。</w:t>
      </w:r>
    </w:p>
    <w:p w:rsidR="009C1EAC" w:rsidRDefault="009C1EAC" w:rsidP="009039D7">
      <w:r>
        <w:rPr>
          <w:rFonts w:hint="eastAsia"/>
        </w:rPr>
        <w:t>游乐园变成巨大的“怪物”也只是时间问题了。</w:t>
      </w:r>
    </w:p>
    <w:p w:rsidR="009C1EAC" w:rsidRDefault="009C1EAC" w:rsidP="009039D7">
      <w:r>
        <w:rPr>
          <w:rFonts w:hint="eastAsia"/>
        </w:rPr>
        <w:t>有珠所在的广场也因为聚集着大量使魔的而无法靠近。</w:t>
      </w:r>
    </w:p>
    <w:p w:rsidR="009C1EAC" w:rsidRDefault="009C1EAC" w:rsidP="009039D7">
      <w:r>
        <w:rPr>
          <w:rFonts w:hint="eastAsia"/>
        </w:rPr>
        <w:t>站在身边的少年头顶之上，表面毫无变化的</w:t>
      </w:r>
      <w:r>
        <w:t xml:space="preserve">Scratch </w:t>
      </w:r>
      <w:hyperlink r:id="rId11" w:tooltip="en:Humpty Dumpty" w:history="1">
        <w:r w:rsidRPr="000D33DF">
          <w:t>Dumpty</w:t>
        </w:r>
      </w:hyperlink>
      <w:r>
        <w:rPr>
          <w:rFonts w:hint="eastAsia"/>
        </w:rPr>
        <w:t>（蛋）轻声重复着简单的话语。</w:t>
      </w:r>
    </w:p>
    <w:p w:rsidR="009C1EAC" w:rsidRDefault="009C1EAC" w:rsidP="009039D7">
      <w:r>
        <w:rPr>
          <w:rFonts w:hint="eastAsia"/>
        </w:rPr>
        <w:t>【</w:t>
      </w:r>
      <w:r>
        <w:t>——</w:t>
      </w:r>
      <w:r>
        <w:rPr>
          <w:rFonts w:hint="eastAsia"/>
        </w:rPr>
        <w:t>苍崎！】</w:t>
      </w:r>
    </w:p>
    <w:p w:rsidR="009C1EAC" w:rsidRDefault="009C1EAC" w:rsidP="009039D7">
      <w:r>
        <w:rPr>
          <w:rFonts w:hint="eastAsia"/>
        </w:rPr>
        <w:t>【静希？】</w:t>
      </w:r>
    </w:p>
    <w:p w:rsidR="009C1EAC" w:rsidRDefault="009C1EAC" w:rsidP="009039D7">
      <w:r>
        <w:rPr>
          <w:rFonts w:hint="eastAsia"/>
        </w:rPr>
        <w:t>听到少年的呼唤，停止的思考又开始转动起来。</w:t>
      </w:r>
    </w:p>
    <w:p w:rsidR="009C1EAC" w:rsidRDefault="009C1EAC" w:rsidP="009039D7">
      <w:r>
        <w:rPr>
          <w:rFonts w:hint="eastAsia"/>
        </w:rPr>
        <w:t>……但，那也只是一瞬间。</w:t>
      </w:r>
    </w:p>
    <w:p w:rsidR="009C1EAC" w:rsidRDefault="009C1EAC" w:rsidP="009039D7">
      <w:r>
        <w:rPr>
          <w:rFonts w:hint="eastAsia"/>
        </w:rPr>
        <w:t>作为魔术师的青子对现状已经足够了解了。</w:t>
      </w:r>
    </w:p>
    <w:p w:rsidR="009C1EAC" w:rsidRDefault="009C1EAC" w:rsidP="009039D7">
      <w:r>
        <w:rPr>
          <w:rFonts w:hint="eastAsia"/>
        </w:rPr>
        <w:t>那份绝望业已从少女那里把“抵抗”的选择连根拔起。</w:t>
      </w:r>
    </w:p>
    <w:p w:rsidR="009C1EAC" w:rsidRDefault="009C1EAC" w:rsidP="009039D7">
      <w:r>
        <w:rPr>
          <w:rFonts w:hint="eastAsia"/>
        </w:rPr>
        <w:t>【到正门去吧，虽然在这里毫无办法，但入口应该能比这边好一点。</w:t>
      </w:r>
    </w:p>
    <w:p w:rsidR="009C1EAC" w:rsidRDefault="009C1EAC" w:rsidP="009039D7">
      <w:r>
        <w:rPr>
          <w:rFonts w:hint="eastAsia"/>
        </w:rPr>
        <w:t>是叫</w:t>
      </w:r>
      <w:r>
        <w:t>Flat Snark</w:t>
      </w:r>
      <w:r>
        <w:rPr>
          <w:rFonts w:hint="eastAsia"/>
        </w:rPr>
        <w:t>对吧？你不是说这家伙也有需要遵守的规则吗？那么，就只是职能的问题了。铁栅栏自始至终都被当做无法通过的墙壁，那正门说不定还有作为出入口的功能存在。】</w:t>
      </w:r>
    </w:p>
    <w:p w:rsidR="009C1EAC" w:rsidRDefault="009C1EAC" w:rsidP="009039D7">
      <w:r>
        <w:rPr>
          <w:rFonts w:hint="eastAsia"/>
        </w:rPr>
        <w:t>草十郎没有陷入恐慌。</w:t>
      </w:r>
    </w:p>
    <w:p w:rsidR="009C1EAC" w:rsidRPr="006B0D00" w:rsidRDefault="009C1EAC" w:rsidP="009039D7">
      <w:pPr>
        <w:rPr>
          <w:color w:val="FF0000"/>
        </w:rPr>
      </w:pPr>
      <w:r w:rsidRPr="006B0D00">
        <w:rPr>
          <w:rFonts w:hint="eastAsia"/>
          <w:color w:val="FF0000"/>
        </w:rPr>
        <w:t>在这种状态下仍然很好的把握住斯纳克的特性这一点很厉害，青子从心底里感到佩服。</w:t>
      </w:r>
    </w:p>
    <w:p w:rsidR="009C1EAC" w:rsidRDefault="009C1EAC" w:rsidP="009039D7">
      <w:r>
        <w:rPr>
          <w:rFonts w:hint="eastAsia"/>
        </w:rPr>
        <w:t>拥有一颗冷静、做好觉悟的心灵。</w:t>
      </w:r>
    </w:p>
    <w:p w:rsidR="009C1EAC" w:rsidRDefault="009C1EAC" w:rsidP="009039D7">
      <w:r>
        <w:rPr>
          <w:rFonts w:hint="eastAsia"/>
        </w:rPr>
        <w:t>【……也是呐，确实有门的存在。但是到那里太困难了，连最弱的烘烤面包现在都变成那样了。</w:t>
      </w:r>
    </w:p>
    <w:p w:rsidR="009C1EAC" w:rsidRPr="006B0D00" w:rsidRDefault="009C1EAC" w:rsidP="009039D7">
      <w:r>
        <w:rPr>
          <w:rFonts w:hint="eastAsia"/>
        </w:rPr>
        <w:t>广场呀入口呀肯定聚集着更高等的怪物。大门那里说不定还有比那个游览车更高级的怪物在呢。记得有一个巨大的小</w:t>
      </w:r>
      <w:r>
        <w:t>Kisty</w:t>
      </w:r>
      <w:r>
        <w:rPr>
          <w:rFonts w:hint="eastAsia"/>
        </w:rPr>
        <w:t>在呢，正门那。】</w:t>
      </w:r>
    </w:p>
    <w:p w:rsidR="009C1EAC" w:rsidRDefault="009C1EAC" w:rsidP="009039D7">
      <w:r>
        <w:rPr>
          <w:rFonts w:hint="eastAsia"/>
        </w:rPr>
        <w:t>【……苍崎你不去正门那里吗？】</w:t>
      </w:r>
    </w:p>
    <w:p w:rsidR="009C1EAC" w:rsidRDefault="009C1EAC" w:rsidP="009039D7">
      <w:r>
        <w:rPr>
          <w:rFonts w:hint="eastAsia"/>
        </w:rPr>
        <w:t>【算是吧，和那边比起来，这边还更接近现实一点。】</w:t>
      </w:r>
    </w:p>
    <w:p w:rsidR="009C1EAC" w:rsidRDefault="009C1EAC" w:rsidP="009039D7">
      <w:r>
        <w:rPr>
          <w:rFonts w:hint="eastAsia"/>
        </w:rPr>
        <w:t>【？】</w:t>
      </w:r>
    </w:p>
    <w:p w:rsidR="009C1EAC" w:rsidRDefault="009C1EAC" w:rsidP="009039D7">
      <w:r>
        <w:rPr>
          <w:rFonts w:hint="eastAsia"/>
        </w:rPr>
        <w:t>青子瞥了一眼波动的铁栅栏。</w:t>
      </w:r>
    </w:p>
    <w:p w:rsidR="009C1EAC" w:rsidRDefault="009C1EAC" w:rsidP="009039D7">
      <w:r>
        <w:rPr>
          <w:rFonts w:hint="eastAsia"/>
        </w:rPr>
        <w:t>“活着逃出去”这个目标已经无法做到了。</w:t>
      </w:r>
    </w:p>
    <w:p w:rsidR="009C1EAC" w:rsidRDefault="009C1EAC" w:rsidP="009039D7">
      <w:pPr>
        <w:rPr>
          <w:color w:val="FF0000"/>
        </w:rPr>
      </w:pPr>
      <w:r>
        <w:rPr>
          <w:rFonts w:hint="eastAsia"/>
        </w:rPr>
        <w:t>但是在那之前，剩下的另一个约定更为优先。</w:t>
      </w:r>
      <w:r>
        <w:rPr>
          <w:rFonts w:hint="eastAsia"/>
          <w:color w:val="FF0000"/>
        </w:rPr>
        <w:t>她在心里这么决定。</w:t>
      </w:r>
    </w:p>
    <w:p w:rsidR="009C1EAC" w:rsidRDefault="009C1EAC" w:rsidP="009039D7">
      <w:r w:rsidRPr="00E12B72">
        <w:rPr>
          <w:rFonts w:hint="eastAsia"/>
        </w:rPr>
        <w:t>【</w:t>
      </w:r>
      <w:r>
        <w:rPr>
          <w:rFonts w:hint="eastAsia"/>
        </w:rPr>
        <w:t>现在要把这些铁栅栏给破坏掉，你就从这里逃出去。这样我的任务也就完成了。</w:t>
      </w:r>
      <w:r w:rsidRPr="00E12B72">
        <w:rPr>
          <w:rFonts w:hint="eastAsia"/>
        </w:rPr>
        <w:t>】</w:t>
      </w:r>
    </w:p>
    <w:p w:rsidR="009C1EAC" w:rsidRDefault="009C1EAC" w:rsidP="009039D7">
      <w:r>
        <w:rPr>
          <w:rFonts w:hint="eastAsia"/>
        </w:rPr>
        <w:t>【</w:t>
      </w:r>
      <w:r>
        <w:t>————</w:t>
      </w:r>
      <w:r>
        <w:rPr>
          <w:rFonts w:hint="eastAsia"/>
        </w:rPr>
        <w:t>】</w:t>
      </w:r>
    </w:p>
    <w:p w:rsidR="009C1EAC" w:rsidRDefault="009C1EAC" w:rsidP="009039D7">
      <w:r>
        <w:rPr>
          <w:rFonts w:hint="eastAsia"/>
        </w:rPr>
        <w:t>简短的话语、平淡的语气把全部事实传达了出来。</w:t>
      </w:r>
    </w:p>
    <w:p w:rsidR="009C1EAC" w:rsidRDefault="009C1EAC" w:rsidP="009039D7">
      <w:r>
        <w:rPr>
          <w:rFonts w:hint="eastAsia"/>
        </w:rPr>
        <w:t>言下之意是，青子和草十郎，只有一个人能够逃出去。</w:t>
      </w:r>
    </w:p>
    <w:p w:rsidR="009C1EAC" w:rsidRDefault="009C1EAC" w:rsidP="009039D7">
      <w:r>
        <w:rPr>
          <w:rFonts w:hint="eastAsia"/>
        </w:rPr>
        <w:t>【……难以置信。</w:t>
      </w:r>
    </w:p>
    <w:p w:rsidR="009C1EAC" w:rsidRDefault="009C1EAC" w:rsidP="009039D7">
      <w:r>
        <w:rPr>
          <w:rFonts w:hint="eastAsia"/>
        </w:rPr>
        <w:t>这种东西，只靠苍崎你一个人没办法破坏的吧？】</w:t>
      </w:r>
    </w:p>
    <w:p w:rsidR="009C1EAC" w:rsidRDefault="009C1EAC" w:rsidP="009039D7">
      <w:r>
        <w:rPr>
          <w:rFonts w:hint="eastAsia"/>
        </w:rPr>
        <w:t>【单靠我是没辙呢，但是，现在这个游乐园也能算作同伴，有这么多燃料的话，我只要做枪身就行了。可以来一发特大问候呢。</w:t>
      </w:r>
    </w:p>
    <w:p w:rsidR="009C1EAC" w:rsidRDefault="009C1EAC" w:rsidP="009039D7">
      <w:r>
        <w:rPr>
          <w:rFonts w:hint="eastAsia"/>
        </w:rPr>
        <w:t>……嘛，因为仅限一发，也就开一个洞吧。你用尽全力说不定能逃出去。】</w:t>
      </w:r>
    </w:p>
    <w:p w:rsidR="009C1EAC" w:rsidRDefault="009C1EAC" w:rsidP="009039D7">
      <w:r>
        <w:rPr>
          <w:rFonts w:hint="eastAsia"/>
        </w:rPr>
        <w:t>要想从这个铁栅栏之海中开辟一条道路。</w:t>
      </w:r>
    </w:p>
    <w:p w:rsidR="009C1EAC" w:rsidRDefault="009C1EAC" w:rsidP="009039D7">
      <w:r>
        <w:rPr>
          <w:rFonts w:hint="eastAsia"/>
        </w:rPr>
        <w:t>需要她将自己拥有的力量全部动员起来，使用仅限一次的大咏唱，来发出最大射程的极限魔弹。</w:t>
      </w:r>
    </w:p>
    <w:p w:rsidR="009C1EAC" w:rsidRDefault="009C1EAC" w:rsidP="009039D7">
      <w:r>
        <w:rPr>
          <w:rFonts w:hint="eastAsia"/>
        </w:rPr>
        <w:t>【</w:t>
      </w:r>
      <w:r>
        <w:t>————</w:t>
      </w:r>
      <w:r>
        <w:rPr>
          <w:rFonts w:hint="eastAsia"/>
        </w:rPr>
        <w:t>】</w:t>
      </w:r>
    </w:p>
    <w:p w:rsidR="009C1EAC" w:rsidRDefault="009C1EAC" w:rsidP="009039D7">
      <w:r>
        <w:rPr>
          <w:rFonts w:hint="eastAsia"/>
        </w:rPr>
        <w:t>草十郎作为门外汉自然无法想象这到底需要背负怎样程度的负担。只是眼前模糊的浮现出青子被独自一人留在游乐园的身影。</w:t>
      </w:r>
    </w:p>
    <w:p w:rsidR="009C1EAC" w:rsidRDefault="009C1EAC" w:rsidP="009039D7">
      <w:r>
        <w:rPr>
          <w:rFonts w:hint="eastAsia"/>
        </w:rPr>
        <w:t>……被留下的青子会面临何种待遇。</w:t>
      </w:r>
    </w:p>
    <w:p w:rsidR="009C1EAC" w:rsidRDefault="009C1EAC" w:rsidP="009039D7">
      <w:r>
        <w:rPr>
          <w:rFonts w:hint="eastAsia"/>
        </w:rPr>
        <w:t>那个黑衣少女会帮助她吗？</w:t>
      </w:r>
    </w:p>
    <w:p w:rsidR="009C1EAC" w:rsidRDefault="009C1EAC" w:rsidP="009039D7">
      <w:r>
        <w:rPr>
          <w:rFonts w:hint="eastAsia"/>
        </w:rPr>
        <w:t>虽然这么说很无情，但这决不可能。</w:t>
      </w:r>
    </w:p>
    <w:p w:rsidR="009C1EAC" w:rsidRDefault="009C1EAC" w:rsidP="009039D7">
      <w:r>
        <w:rPr>
          <w:rFonts w:hint="eastAsia"/>
        </w:rPr>
        <w:t>青子为了帮助草十郎已经竭尽全力，但那个少女动起手来仍没有丝毫的迟疑。</w:t>
      </w:r>
    </w:p>
    <w:p w:rsidR="009C1EAC" w:rsidRDefault="009C1EAC" w:rsidP="009039D7">
      <w:r>
        <w:rPr>
          <w:rFonts w:hint="eastAsia"/>
        </w:rPr>
        <w:t>有珠放过青子的情况只会出现在青子为了自己保命而杀掉草十郎的时候。</w:t>
      </w:r>
    </w:p>
    <w:p w:rsidR="009C1EAC" w:rsidRDefault="009C1EAC" w:rsidP="009039D7">
      <w:r>
        <w:rPr>
          <w:rFonts w:hint="eastAsia"/>
        </w:rPr>
        <w:t>然而，</w:t>
      </w:r>
    </w:p>
    <w:p w:rsidR="009C1EAC" w:rsidRDefault="009C1EAC" w:rsidP="009039D7">
      <w:r>
        <w:rPr>
          <w:rFonts w:hint="eastAsia"/>
        </w:rPr>
        <w:t>【离我远点，二十米左右吧。咏唱要费点功夫，不过在你头上那颗蛋表面熟透之前就能完事了。】</w:t>
      </w:r>
    </w:p>
    <w:p w:rsidR="009C1EAC" w:rsidRDefault="009C1EAC" w:rsidP="009039D7">
      <w:r>
        <w:rPr>
          <w:rFonts w:hint="eastAsia"/>
        </w:rPr>
        <w:t>不用说，青子不会选择那条道路。</w:t>
      </w:r>
    </w:p>
    <w:p w:rsidR="009C1EAC" w:rsidRDefault="009C1EAC" w:rsidP="009039D7">
      <w:r>
        <w:rPr>
          <w:rFonts w:hint="eastAsia"/>
        </w:rPr>
        <w:t>【请等一下，</w:t>
      </w:r>
    </w:p>
    <w:p w:rsidR="009C1EAC" w:rsidRDefault="009C1EAC" w:rsidP="009039D7">
      <w:r>
        <w:rPr>
          <w:rFonts w:hint="eastAsia"/>
        </w:rPr>
        <w:t>虽说这样能让我逃掉，但是这有意义吗？】</w:t>
      </w:r>
    </w:p>
    <w:p w:rsidR="009C1EAC" w:rsidRDefault="009C1EAC" w:rsidP="009039D7">
      <w:r>
        <w:rPr>
          <w:rFonts w:hint="eastAsia"/>
        </w:rPr>
        <w:t>【……确实没有，就算逃到外面，之后不管躲到哪，我想有珠都会把你找出来的。但是，所能做的挣扎就只剩这个了。我既然说过今天不杀你，只要还有能做的我都不会放弃。】</w:t>
      </w:r>
    </w:p>
    <w:p w:rsidR="009C1EAC" w:rsidRDefault="009C1EAC" w:rsidP="009039D7"/>
    <w:p w:rsidR="009C1EAC" w:rsidRPr="000D393F" w:rsidRDefault="009C1EAC" w:rsidP="009039D7">
      <w:r>
        <w:rPr>
          <w:rFonts w:hint="eastAsia"/>
        </w:rPr>
        <w:t>草十郎惊叹的同时，再次确认了那份强韧内心。</w:t>
      </w:r>
    </w:p>
    <w:p w:rsidR="009C1EAC" w:rsidRDefault="009C1EAC" w:rsidP="009039D7">
      <w:r>
        <w:rPr>
          <w:rFonts w:hint="eastAsia"/>
        </w:rPr>
        <w:t>……也就是说是这么回事啊。</w:t>
      </w:r>
    </w:p>
    <w:p w:rsidR="009C1EAC" w:rsidRDefault="009C1EAC" w:rsidP="009039D7">
      <w:r>
        <w:rPr>
          <w:rFonts w:hint="eastAsia"/>
        </w:rPr>
        <w:t>她并不是为了草十郎，而是为了自己的荣耀而战斗。</w:t>
      </w:r>
    </w:p>
    <w:p w:rsidR="009C1EAC" w:rsidRDefault="009C1EAC" w:rsidP="009039D7">
      <w:r>
        <w:rPr>
          <w:rFonts w:hint="eastAsia"/>
        </w:rPr>
        <w:t>【……嗯，是这么回事啊。</w:t>
      </w:r>
    </w:p>
    <w:p w:rsidR="009C1EAC" w:rsidRDefault="009C1EAC" w:rsidP="009039D7">
      <w:r>
        <w:rPr>
          <w:rFonts w:hint="eastAsia"/>
        </w:rPr>
        <w:t>但是，就让我一个人逃掉可不像你呢。】</w:t>
      </w:r>
    </w:p>
    <w:p w:rsidR="009C1EAC" w:rsidRDefault="009C1EAC" w:rsidP="009039D7">
      <w:r>
        <w:rPr>
          <w:rFonts w:hint="eastAsia"/>
        </w:rPr>
        <w:t>【什、什么呀，行了啦快闪开。】</w:t>
      </w:r>
    </w:p>
    <w:p w:rsidR="009C1EAC" w:rsidRDefault="009C1EAC" w:rsidP="009039D7">
      <w:r>
        <w:rPr>
          <w:rFonts w:hint="eastAsia"/>
        </w:rPr>
        <w:t>不自觉的，青子稍稍往后退了一点。</w:t>
      </w:r>
    </w:p>
    <w:p w:rsidR="009C1EAC" w:rsidRDefault="009C1EAC" w:rsidP="009039D7">
      <w:r>
        <w:rPr>
          <w:rFonts w:hint="eastAsia"/>
        </w:rPr>
        <w:t>直到一小时之前，青子还在想着要把这张脸的主人一举拿下。</w:t>
      </w:r>
    </w:p>
    <w:p w:rsidR="009C1EAC" w:rsidRDefault="009C1EAC" w:rsidP="009039D7">
      <w:r>
        <w:rPr>
          <w:rFonts w:hint="eastAsia"/>
        </w:rPr>
        <w:t>【苍崎你还是这么要强，其他能做的事还有很多吧。</w:t>
      </w:r>
    </w:p>
    <w:p w:rsidR="009C1EAC" w:rsidRDefault="009C1EAC" w:rsidP="009039D7">
      <w:r>
        <w:rPr>
          <w:rFonts w:hint="eastAsia"/>
        </w:rPr>
        <w:t>既然你能破坏掉这个怪物一样的铁栅栏，不是还有其他更应该被破坏的东西吗？】</w:t>
      </w:r>
    </w:p>
    <w:p w:rsidR="009C1EAC" w:rsidRDefault="009C1EAC" w:rsidP="009039D7">
      <w:r>
        <w:rPr>
          <w:rFonts w:hint="eastAsia"/>
        </w:rPr>
        <w:t>【没啦，抱歉呐，看不见的东西我可破坏不了。到最后连影子都找不到还谈什么希望，光是想想都让人打冷战。明白吗？现在比起去找</w:t>
      </w:r>
      <w:r>
        <w:t>Flat Snark</w:t>
      </w:r>
      <w:r>
        <w:rPr>
          <w:rFonts w:hint="eastAsia"/>
        </w:rPr>
        <w:t>，把这个墙壁破坏掉让你逃出去对我来说还现实点。作为我输掉之后最大的责任</w:t>
      </w:r>
      <w:r>
        <w:t>——</w:t>
      </w:r>
      <w:r>
        <w:rPr>
          <w:rFonts w:hint="eastAsia"/>
        </w:rPr>
        <w:t>】</w:t>
      </w:r>
    </w:p>
    <w:p w:rsidR="009C1EAC" w:rsidRDefault="009C1EAC" w:rsidP="009039D7">
      <w:r>
        <w:rPr>
          <w:rFonts w:hint="eastAsia"/>
        </w:rPr>
        <w:t>【要逃避吗？】</w:t>
      </w:r>
    </w:p>
    <w:p w:rsidR="009C1EAC" w:rsidRDefault="009C1EAC" w:rsidP="009039D7">
      <w:r>
        <w:rPr>
          <w:rFonts w:hint="eastAsia"/>
        </w:rPr>
        <w:t>草十郎握住了背对着自己的青子的手。</w:t>
      </w:r>
    </w:p>
    <w:p w:rsidR="009C1EAC" w:rsidRDefault="009C1EAC" w:rsidP="009039D7">
      <w:r>
        <w:rPr>
          <w:rFonts w:hint="eastAsia"/>
        </w:rPr>
        <w:t>这一句话让少女的心沸腾起来。</w:t>
      </w:r>
    </w:p>
    <w:p w:rsidR="009C1EAC" w:rsidRDefault="009C1EAC" w:rsidP="009039D7">
      <w:r>
        <w:rPr>
          <w:rFonts w:hint="eastAsia"/>
        </w:rPr>
        <w:t>真的和在心里放火一样。</w:t>
      </w:r>
    </w:p>
    <w:p w:rsidR="009C1EAC" w:rsidRDefault="009C1EAC" w:rsidP="009039D7">
      <w:r>
        <w:rPr>
          <w:rFonts w:hint="eastAsia"/>
        </w:rPr>
        <w:t>猛地一击惊醒了自己，青子为自己的不中用感到羞耻，冰冷的手足也充满了血液。</w:t>
      </w:r>
    </w:p>
    <w:p w:rsidR="009C1EAC" w:rsidRDefault="009C1EAC" w:rsidP="009039D7">
      <w:r>
        <w:rPr>
          <w:rFonts w:hint="eastAsia"/>
        </w:rPr>
        <w:t>【谁要</w:t>
      </w:r>
      <w:r>
        <w:t>——</w:t>
      </w:r>
      <w:r>
        <w:rPr>
          <w:rFonts w:hint="eastAsia"/>
        </w:rPr>
        <w:t>要逃的可是你，听清楚我这边是为了要让你逃出去才竭尽全力的！别太小瞧我了，动起真格的来我就把整个游乐园都轰了让你看看！】</w:t>
      </w:r>
    </w:p>
    <w:p w:rsidR="009C1EAC" w:rsidRDefault="009C1EAC" w:rsidP="009039D7">
      <w:r>
        <w:rPr>
          <w:rFonts w:hint="eastAsia"/>
        </w:rPr>
        <w:t>【这样啊，那么，我这里逃了也没用吧。把这个气势用在你原本的目标上不好吗？我这边也会帮你的。】</w:t>
      </w:r>
    </w:p>
    <w:p w:rsidR="009C1EAC" w:rsidRDefault="009C1EAC" w:rsidP="009039D7">
      <w:r>
        <w:rPr>
          <w:rFonts w:hint="eastAsia"/>
        </w:rPr>
        <w:t>【哈？帮我？你担心的这个才真没用。</w:t>
      </w:r>
    </w:p>
    <w:p w:rsidR="009C1EAC" w:rsidRDefault="009C1EAC" w:rsidP="009039D7">
      <w:r>
        <w:rPr>
          <w:rFonts w:hint="eastAsia"/>
        </w:rPr>
        <w:t>好了，别废话了白痴！再说了，光是跑跑步就气喘吁吁的家伙能有啥用？】</w:t>
      </w:r>
    </w:p>
    <w:p w:rsidR="009C1EAC" w:rsidRDefault="009C1EAC" w:rsidP="009039D7">
      <w:r>
        <w:rPr>
          <w:rFonts w:hint="eastAsia"/>
        </w:rPr>
        <w:t>【确实有些喘不不过来吧，但苍崎你不但累，背上更有伤。】</w:t>
      </w:r>
    </w:p>
    <w:p w:rsidR="009C1EAC" w:rsidRDefault="009C1EAC" w:rsidP="009039D7">
      <w:r>
        <w:rPr>
          <w:rFonts w:hint="eastAsia"/>
        </w:rPr>
        <w:t>背部的伤痛苍崎本人都已经忘记了。</w:t>
      </w:r>
    </w:p>
    <w:p w:rsidR="009C1EAC" w:rsidRDefault="009C1EAC" w:rsidP="009039D7">
      <w:r>
        <w:rPr>
          <w:rFonts w:hint="eastAsia"/>
        </w:rPr>
        <w:t>她的背部受到自动人偶强力的一击，现在也开始向青子传达无法无视的疼痛了。</w:t>
      </w:r>
    </w:p>
    <w:p w:rsidR="009C1EAC" w:rsidRDefault="009C1EAC" w:rsidP="009039D7">
      <w:r>
        <w:rPr>
          <w:rFonts w:hint="eastAsia"/>
        </w:rPr>
        <w:t>青子只是单纯的，用铁一样的自制力把背部的伤往后延后了。</w:t>
      </w:r>
    </w:p>
    <w:p w:rsidR="009C1EAC" w:rsidRDefault="009C1EAC" w:rsidP="009039D7">
      <w:r>
        <w:rPr>
          <w:rFonts w:hint="eastAsia"/>
        </w:rPr>
        <w:t>【你看吧。要说打赢魔术战什么的，我确实是帮不上忙。但要只是把你背到入口之类，我还有点用。】</w:t>
      </w:r>
    </w:p>
    <w:p w:rsidR="009C1EAC" w:rsidRDefault="009C1EAC" w:rsidP="009039D7">
      <w:r>
        <w:rPr>
          <w:rFonts w:hint="eastAsia"/>
        </w:rPr>
        <w:t>【做不到的事情还是别说的好。</w:t>
      </w:r>
    </w:p>
    <w:p w:rsidR="009C1EAC" w:rsidRDefault="009C1EAC" w:rsidP="009039D7">
      <w:r>
        <w:rPr>
          <w:rFonts w:hint="eastAsia"/>
        </w:rPr>
        <w:t>……行了，快点走吧。我都已经习惯这些了。但是你不一样，这样的事是第一次碰到吧？</w:t>
      </w:r>
    </w:p>
    <w:p w:rsidR="009C1EAC" w:rsidRDefault="009C1EAC" w:rsidP="009039D7">
      <w:r>
        <w:rPr>
          <w:rFonts w:hint="eastAsia"/>
        </w:rPr>
        <w:t>所以，已经够了。】</w:t>
      </w:r>
    </w:p>
    <w:p w:rsidR="009C1EAC" w:rsidRDefault="009C1EAC" w:rsidP="009039D7">
      <w:r>
        <w:rPr>
          <w:rFonts w:hint="eastAsia"/>
        </w:rPr>
        <w:t>少女说的话把全部都包括进去了，</w:t>
      </w:r>
    </w:p>
    <w:p w:rsidR="009C1EAC" w:rsidRDefault="009C1EAC" w:rsidP="009039D7">
      <w:r>
        <w:rPr>
          <w:rFonts w:hint="eastAsia"/>
        </w:rPr>
        <w:t>少年想要帮忙这件事也是，</w:t>
      </w:r>
    </w:p>
    <w:p w:rsidR="009C1EAC" w:rsidRDefault="009C1EAC" w:rsidP="009039D7">
      <w:r>
        <w:rPr>
          <w:rFonts w:hint="eastAsia"/>
        </w:rPr>
        <w:t>最后还是无法改变少年将要被杀这件事也是。</w:t>
      </w:r>
    </w:p>
    <w:p w:rsidR="009C1EAC" w:rsidRDefault="009C1EAC" w:rsidP="009039D7"/>
    <w:p w:rsidR="009C1EAC" w:rsidRDefault="009C1EAC" w:rsidP="009039D7">
      <w:r>
        <w:rPr>
          <w:rFonts w:hint="eastAsia"/>
        </w:rPr>
        <w:t>都已经够了。</w:t>
      </w:r>
    </w:p>
    <w:p w:rsidR="009C1EAC" w:rsidRDefault="009C1EAC" w:rsidP="009039D7"/>
    <w:p w:rsidR="009C1EAC" w:rsidRDefault="009C1EAC" w:rsidP="009039D7">
      <w:r>
        <w:rPr>
          <w:rFonts w:hint="eastAsia"/>
        </w:rPr>
        <w:t>草十郎还是没有放开手，反而握的更紧了。不知道是不是生气了，虽然表情还跟平常一样。青子皱起了眉头。</w:t>
      </w:r>
    </w:p>
    <w:p w:rsidR="009C1EAC" w:rsidRDefault="009C1EAC" w:rsidP="009039D7">
      <w:r>
        <w:rPr>
          <w:rFonts w:hint="eastAsia"/>
        </w:rPr>
        <w:t>【确实，这种事我是第一次碰上。</w:t>
      </w:r>
    </w:p>
    <w:p w:rsidR="009C1EAC" w:rsidRDefault="009C1EAC" w:rsidP="009039D7">
      <w:r>
        <w:rPr>
          <w:rFonts w:hint="eastAsia"/>
        </w:rPr>
        <w:t>但山里也是很危险的。我啊，连被鹿袭击的事情都碰到过。】</w:t>
      </w:r>
    </w:p>
    <w:p w:rsidR="009C1EAC" w:rsidRDefault="009C1EAC" w:rsidP="009039D7">
      <w:r>
        <w:rPr>
          <w:rFonts w:hint="eastAsia"/>
        </w:rPr>
        <w:t>【</w:t>
      </w:r>
      <w:r>
        <w:t>——————</w:t>
      </w:r>
      <w:r>
        <w:rPr>
          <w:rFonts w:hint="eastAsia"/>
        </w:rPr>
        <w:t>】</w:t>
      </w:r>
    </w:p>
    <w:p w:rsidR="009C1EAC" w:rsidRDefault="009C1EAC" w:rsidP="009039D7">
      <w:r>
        <w:rPr>
          <w:rFonts w:hint="eastAsia"/>
        </w:rPr>
        <w:t>少女是都市里的人，鹿，为什么这个名词说出来反而让人感觉这么假啊。但是，青子也知道少年真正做好了觉悟。</w:t>
      </w:r>
    </w:p>
    <w:p w:rsidR="009C1EAC" w:rsidRDefault="009C1EAC" w:rsidP="009039D7">
      <w:r>
        <w:rPr>
          <w:rFonts w:hint="eastAsia"/>
        </w:rPr>
        <w:t>……确实。</w:t>
      </w:r>
    </w:p>
    <w:p w:rsidR="009C1EAC" w:rsidRDefault="009C1EAC" w:rsidP="009039D7">
      <w:r>
        <w:rPr>
          <w:rFonts w:hint="eastAsia"/>
        </w:rPr>
        <w:t>青子转过头，草十郎正努力让自己冷静。</w:t>
      </w:r>
    </w:p>
    <w:p w:rsidR="009C1EAC" w:rsidRDefault="009C1EAC" w:rsidP="009039D7">
      <w:r>
        <w:rPr>
          <w:rFonts w:hint="eastAsia"/>
        </w:rPr>
        <w:t>普通人这时候都陷入恐慌了，连好好对话都做不到。</w:t>
      </w:r>
    </w:p>
    <w:p w:rsidR="009C1EAC" w:rsidRDefault="009C1EAC" w:rsidP="009039D7">
      <w:r>
        <w:rPr>
          <w:rFonts w:hint="eastAsia"/>
        </w:rPr>
        <w:t>但草十郎直到现在都在尽力让自己冷静下来，是因为他在远离文明的山里生活的原因吗？</w:t>
      </w:r>
    </w:p>
    <w:p w:rsidR="009C1EAC" w:rsidRDefault="009C1EAC" w:rsidP="009039D7">
      <w:r>
        <w:rPr>
          <w:rFonts w:hint="eastAsia"/>
        </w:rPr>
        <w:t>【所以请相信我，哪怕只有一点也行。】</w:t>
      </w:r>
    </w:p>
    <w:p w:rsidR="009C1EAC" w:rsidRDefault="009C1EAC" w:rsidP="009039D7">
      <w:r>
        <w:rPr>
          <w:rFonts w:hint="eastAsia"/>
        </w:rPr>
        <w:t>不加丝毫掩饰的真心话。</w:t>
      </w:r>
    </w:p>
    <w:p w:rsidR="009C1EAC" w:rsidRDefault="009C1EAC" w:rsidP="009039D7">
      <w:r>
        <w:rPr>
          <w:rFonts w:hint="eastAsia"/>
        </w:rPr>
        <w:t>简洁的把自己的感想从口中说出来，草十郎松开了手。</w:t>
      </w:r>
    </w:p>
    <w:p w:rsidR="009C1EAC" w:rsidRDefault="009C1EAC" w:rsidP="009039D7">
      <w:r>
        <w:rPr>
          <w:rFonts w:hint="eastAsia"/>
        </w:rPr>
        <w:t>……少年没有说谎。</w:t>
      </w:r>
    </w:p>
    <w:p w:rsidR="009C1EAC" w:rsidRDefault="009C1EAC" w:rsidP="009039D7">
      <w:r>
        <w:rPr>
          <w:rFonts w:hint="eastAsia"/>
        </w:rPr>
        <w:t>但那是多余的，少女并没有相信他。</w:t>
      </w:r>
    </w:p>
    <w:p w:rsidR="009C1EAC" w:rsidRDefault="009C1EAC" w:rsidP="009039D7">
      <w:r>
        <w:rPr>
          <w:rFonts w:hint="eastAsia"/>
        </w:rPr>
        <w:t>因为，草十郎没有理由做到这种地步。</w:t>
      </w:r>
    </w:p>
    <w:p w:rsidR="009C1EAC" w:rsidRDefault="009C1EAC" w:rsidP="009039D7">
      <w:r>
        <w:rPr>
          <w:rFonts w:hint="eastAsia"/>
        </w:rPr>
        <w:t>对现在的青子来说，所有的未来都已经消失了。</w:t>
      </w:r>
    </w:p>
    <w:p w:rsidR="009C1EAC" w:rsidRDefault="009C1EAC" w:rsidP="009039D7">
      <w:r>
        <w:rPr>
          <w:rFonts w:hint="eastAsia"/>
        </w:rPr>
        <w:t>老老实实照自己说的逃掉就得了，为什么这个少年还要这样帮助自己呢</w:t>
      </w:r>
      <w:r>
        <w:t>——</w:t>
      </w:r>
    </w:p>
    <w:p w:rsidR="009C1EAC" w:rsidRDefault="009C1EAC" w:rsidP="009039D7">
      <w:r>
        <w:rPr>
          <w:rFonts w:hint="eastAsia"/>
        </w:rPr>
        <w:t>【我不明白，为什么你要这么帮我。</w:t>
      </w:r>
    </w:p>
    <w:p w:rsidR="009C1EAC" w:rsidRDefault="009C1EAC" w:rsidP="009039D7">
      <w:r>
        <w:rPr>
          <w:rFonts w:hint="eastAsia"/>
        </w:rPr>
        <w:t>再和我待在一起你就只能等死了。我最后说一遍，好好考虑下……你应该从这逃掉才对。】</w:t>
      </w:r>
    </w:p>
    <w:p w:rsidR="009C1EAC" w:rsidRDefault="009C1EAC" w:rsidP="009039D7">
      <w:r>
        <w:rPr>
          <w:rFonts w:hint="eastAsia"/>
        </w:rPr>
        <w:t>【我知道的，但我不能走。】</w:t>
      </w:r>
    </w:p>
    <w:p w:rsidR="009C1EAC" w:rsidRDefault="009C1EAC" w:rsidP="009039D7">
      <w:r>
        <w:rPr>
          <w:rFonts w:hint="eastAsia"/>
        </w:rPr>
        <w:t>草十郎并没有马上回答，青子其实在问不能走的理由，草十郎也注意到这一点。</w:t>
      </w:r>
    </w:p>
    <w:p w:rsidR="009C1EAC" w:rsidRDefault="009C1EAC" w:rsidP="009039D7">
      <w:r>
        <w:rPr>
          <w:rFonts w:hint="eastAsia"/>
        </w:rPr>
        <w:t>对平时都呆呆的他来说是细致到值得喝彩的观察力。</w:t>
      </w:r>
    </w:p>
    <w:p w:rsidR="009C1EAC" w:rsidRDefault="009C1EAC" w:rsidP="009039D7">
      <w:r>
        <w:rPr>
          <w:rFonts w:hint="eastAsia"/>
        </w:rPr>
        <w:t>【如果走了的话，苍崎就会死吧。】</w:t>
      </w:r>
    </w:p>
    <w:p w:rsidR="009C1EAC" w:rsidRDefault="009C1EAC" w:rsidP="009039D7">
      <w:r>
        <w:rPr>
          <w:rFonts w:hint="eastAsia"/>
        </w:rPr>
        <w:t>说出来的理由可不寻常。</w:t>
      </w:r>
    </w:p>
    <w:p w:rsidR="009C1EAC" w:rsidRDefault="009C1EAC" w:rsidP="009039D7">
      <w:r>
        <w:rPr>
          <w:rFonts w:hint="eastAsia"/>
        </w:rPr>
        <w:t>【那又怎么了，为啥你要做到这种地步啊？】</w:t>
      </w:r>
    </w:p>
    <w:p w:rsidR="009C1EAC" w:rsidRDefault="009C1EAC" w:rsidP="009039D7">
      <w:r>
        <w:rPr>
          <w:rFonts w:hint="eastAsia"/>
        </w:rPr>
        <w:t>焦躁的青子忍不住喊了出来。</w:t>
      </w:r>
    </w:p>
    <w:p w:rsidR="009C1EAC" w:rsidRDefault="009C1EAC" w:rsidP="009039D7">
      <w:r>
        <w:rPr>
          <w:rFonts w:hint="eastAsia"/>
        </w:rPr>
        <w:t>少年稍稍考虑了一下之后</w:t>
      </w:r>
    </w:p>
    <w:p w:rsidR="009C1EAC" w:rsidRDefault="009C1EAC" w:rsidP="009039D7"/>
    <w:p w:rsidR="009C1EAC" w:rsidRDefault="009C1EAC" w:rsidP="009039D7">
      <w:r>
        <w:rPr>
          <w:rFonts w:hint="eastAsia"/>
        </w:rPr>
        <w:t>【</w:t>
      </w:r>
      <w:r>
        <w:t>——</w:t>
      </w:r>
      <w:r>
        <w:rPr>
          <w:rFonts w:hint="eastAsia"/>
        </w:rPr>
        <w:t>那当然是因为我喜欢你。】</w:t>
      </w:r>
    </w:p>
    <w:p w:rsidR="009C1EAC" w:rsidRDefault="009C1EAC" w:rsidP="009039D7">
      <w:r>
        <w:rPr>
          <w:rFonts w:hint="eastAsia"/>
        </w:rPr>
        <w:t>回答的很轻松。</w:t>
      </w:r>
    </w:p>
    <w:p w:rsidR="009C1EAC" w:rsidRDefault="009C1EAC" w:rsidP="009039D7">
      <w:r>
        <w:rPr>
          <w:rFonts w:hint="eastAsia"/>
        </w:rPr>
        <w:t>一副“为什么要问这件事”的表情。</w:t>
      </w:r>
    </w:p>
    <w:p w:rsidR="009C1EAC" w:rsidRDefault="009C1EAC" w:rsidP="009039D7">
      <w:r>
        <w:rPr>
          <w:rFonts w:hint="eastAsia"/>
        </w:rPr>
        <w:t>……一秒，大概两秒之后。</w:t>
      </w:r>
    </w:p>
    <w:p w:rsidR="009C1EAC" w:rsidRDefault="009C1EAC" w:rsidP="009039D7">
      <w:r>
        <w:rPr>
          <w:rFonts w:hint="eastAsia"/>
        </w:rPr>
        <w:t>这冲击太过出其不意了，让青子的时间都停止了。</w:t>
      </w:r>
    </w:p>
    <w:p w:rsidR="009C1EAC" w:rsidRDefault="009C1EAC" w:rsidP="009039D7">
      <w:r>
        <w:rPr>
          <w:rFonts w:hint="eastAsia"/>
        </w:rPr>
        <w:t>看来留有王牌的可不光是有珠一个人。</w:t>
      </w:r>
    </w:p>
    <w:p w:rsidR="009C1EAC" w:rsidRDefault="009C1EAC" w:rsidP="009039D7">
      <w:r>
        <w:rPr>
          <w:rFonts w:hint="eastAsia"/>
        </w:rPr>
        <w:t>刚才的那一句话，藏的比</w:t>
      </w:r>
      <w:r>
        <w:t>Flat Snark</w:t>
      </w:r>
      <w:r>
        <w:rPr>
          <w:rFonts w:hint="eastAsia"/>
        </w:rPr>
        <w:t>还深。</w:t>
      </w:r>
    </w:p>
    <w:p w:rsidR="009C1EAC" w:rsidRDefault="009C1EAC" w:rsidP="009039D7">
      <w:r>
        <w:rPr>
          <w:rFonts w:hint="eastAsia"/>
        </w:rPr>
        <w:t>这个回答令青子整个人都呆住了。</w:t>
      </w:r>
    </w:p>
    <w:p w:rsidR="009C1EAC" w:rsidRDefault="009C1EAC" w:rsidP="009039D7">
      <w:r>
        <w:rPr>
          <w:rFonts w:hint="eastAsia"/>
        </w:rPr>
        <w:t>单纯却很有说服力，应该是这个世界上最有力的理由。</w:t>
      </w:r>
    </w:p>
    <w:p w:rsidR="009C1EAC" w:rsidRDefault="009C1EAC" w:rsidP="009039D7">
      <w:r>
        <w:rPr>
          <w:rFonts w:hint="eastAsia"/>
        </w:rPr>
        <w:t>【</w:t>
      </w:r>
      <w:r>
        <w:t>——</w:t>
      </w:r>
      <w:r>
        <w:rPr>
          <w:rFonts w:hint="eastAsia"/>
        </w:rPr>
        <w:t>哈】</w:t>
      </w:r>
    </w:p>
    <w:p w:rsidR="009C1EAC" w:rsidRDefault="009C1EAC" w:rsidP="009039D7">
      <w:r>
        <w:rPr>
          <w:rFonts w:hint="eastAsia"/>
        </w:rPr>
        <w:t>果然静希草十郎完全不懂，无条件帮助不知道要怎么杀了自己的对手什么的。</w:t>
      </w:r>
    </w:p>
    <w:p w:rsidR="009C1EAC" w:rsidRDefault="009C1EAC" w:rsidP="009039D7">
      <w:r>
        <w:rPr>
          <w:rFonts w:hint="eastAsia"/>
        </w:rPr>
        <w:t>但是稍稍有一点，青子感觉掌握到这个少年的为人了。</w:t>
      </w:r>
    </w:p>
    <w:p w:rsidR="009C1EAC" w:rsidRDefault="009C1EAC" w:rsidP="009039D7">
      <w:r>
        <w:rPr>
          <w:rFonts w:hint="eastAsia"/>
        </w:rPr>
        <w:t>鸢丸他们的评价，大概，并没有弄错。可惜的是</w:t>
      </w:r>
    </w:p>
    <w:p w:rsidR="009C1EAC" w:rsidRDefault="009C1EAC" w:rsidP="009039D7">
      <w:r>
        <w:rPr>
          <w:rFonts w:hint="eastAsia"/>
        </w:rPr>
        <w:t>【你白痴吗？我可是很讨厌你的。】</w:t>
      </w:r>
    </w:p>
    <w:p w:rsidR="009C1EAC" w:rsidRDefault="009C1EAC" w:rsidP="009039D7">
      <w:r>
        <w:rPr>
          <w:rFonts w:hint="eastAsia"/>
        </w:rPr>
        <w:t>好像有些不甘心，青子小声嘀咕着。少年则是已经知道似的，苦笑起来。</w:t>
      </w:r>
    </w:p>
    <w:p w:rsidR="009C1EAC" w:rsidRDefault="009C1EAC" w:rsidP="009039D7">
      <w:r>
        <w:rPr>
          <w:rFonts w:hint="eastAsia"/>
        </w:rPr>
        <w:t>意气用事到此为止。</w:t>
      </w:r>
    </w:p>
    <w:p w:rsidR="009C1EAC" w:rsidRDefault="009C1EAC" w:rsidP="009039D7">
      <w:r>
        <w:rPr>
          <w:rFonts w:hint="eastAsia"/>
        </w:rPr>
        <w:t>熊熊燃烧的心脏让青子的热血在体内来回奔走。</w:t>
      </w:r>
    </w:p>
    <w:p w:rsidR="009C1EAC" w:rsidRDefault="009C1EAC" w:rsidP="009039D7">
      <w:r>
        <w:rPr>
          <w:rFonts w:hint="eastAsia"/>
        </w:rPr>
        <w:t>因为光在那争吵，马虎的两个人到现在还没有去想活下来的办法。</w:t>
      </w:r>
    </w:p>
    <w:p w:rsidR="009C1EAC" w:rsidRDefault="009C1EAC" w:rsidP="009039D7">
      <w:r>
        <w:rPr>
          <w:rFonts w:hint="eastAsia"/>
        </w:rPr>
        <w:t>【……嘛，光想着逃什么的其实也不合我性子。好吧，就让你粘到最后看看好了。而且静希在旁边的话，一定有能做到的事情。】</w:t>
      </w:r>
    </w:p>
    <w:p w:rsidR="009C1EAC" w:rsidRDefault="009C1EAC" w:rsidP="009039D7">
      <w:r>
        <w:rPr>
          <w:rFonts w:hint="eastAsia"/>
        </w:rPr>
        <w:t>嘴上说的挺轻松，其实青子眼里所看到只有迷茫。</w:t>
      </w:r>
    </w:p>
    <w:p w:rsidR="009C1EAC" w:rsidRPr="004D7440" w:rsidRDefault="009C1EAC" w:rsidP="009039D7">
      <w:r>
        <w:rPr>
          <w:rFonts w:hint="eastAsia"/>
        </w:rPr>
        <w:t>当然，别说战斗什么的，连斯纳克的本体，青子都没有一点头绪。</w:t>
      </w:r>
    </w:p>
    <w:p w:rsidR="009C1EAC" w:rsidRDefault="009C1EAC" w:rsidP="009039D7">
      <w:r>
        <w:rPr>
          <w:rFonts w:hint="eastAsia"/>
        </w:rPr>
        <w:t>如果自己再能干一点的话，如果能多积累一点修炼成果的话，说不定能有找出斯纳克本体的手段。</w:t>
      </w:r>
    </w:p>
    <w:p w:rsidR="009C1EAC" w:rsidRDefault="009C1EAC" w:rsidP="009039D7">
      <w:r>
        <w:rPr>
          <w:rFonts w:hint="eastAsia"/>
        </w:rPr>
        <w:t>【……我还真是丢人，多少有点能把正体揪出来的头绪也行啊。】</w:t>
      </w:r>
    </w:p>
    <w:p w:rsidR="009C1EAC" w:rsidRDefault="009C1EAC" w:rsidP="009039D7">
      <w:r>
        <w:rPr>
          <w:rFonts w:hint="eastAsia"/>
        </w:rPr>
        <w:t>无知，引起了不安。</w:t>
      </w:r>
    </w:p>
    <w:p w:rsidR="009C1EAC" w:rsidRDefault="009C1EAC" w:rsidP="009039D7">
      <w:r>
        <w:rPr>
          <w:rFonts w:hint="eastAsia"/>
        </w:rPr>
        <w:t>说出这样软弱的话也没办法。</w:t>
      </w:r>
    </w:p>
    <w:p w:rsidR="009C1EAC" w:rsidRDefault="009C1EAC" w:rsidP="009039D7">
      <w:r>
        <w:rPr>
          <w:rFonts w:hint="eastAsia"/>
        </w:rPr>
        <w:t>这不是自己能解决的问题，青子这么宽慰自己。</w:t>
      </w:r>
    </w:p>
    <w:p w:rsidR="009C1EAC" w:rsidRDefault="009C1EAC" w:rsidP="009039D7">
      <w:r>
        <w:rPr>
          <w:rFonts w:hint="eastAsia"/>
        </w:rPr>
        <w:t>【嗯？什么嘛，只要知道本体就好说了对吧？】</w:t>
      </w:r>
    </w:p>
    <w:p w:rsidR="009C1EAC" w:rsidRDefault="009C1EAC" w:rsidP="009039D7">
      <w:r>
        <w:rPr>
          <w:rFonts w:hint="eastAsia"/>
        </w:rPr>
        <w:t>【哈？】</w:t>
      </w:r>
    </w:p>
    <w:p w:rsidR="009C1EAC" w:rsidRDefault="009C1EAC" w:rsidP="009039D7">
      <w:r>
        <w:rPr>
          <w:rFonts w:hint="eastAsia"/>
        </w:rPr>
        <w:t>青子一幅“你小子啥意思啊？”的表情。</w:t>
      </w:r>
    </w:p>
    <w:p w:rsidR="009C1EAC" w:rsidRDefault="009C1EAC" w:rsidP="009039D7">
      <w:r>
        <w:rPr>
          <w:rFonts w:hint="eastAsia"/>
        </w:rPr>
        <w:t>【不是，要说奇怪的话就该是指那东西了吧？】</w:t>
      </w:r>
    </w:p>
    <w:p w:rsidR="009C1EAC" w:rsidRDefault="009C1EAC" w:rsidP="009039D7">
      <w:r>
        <w:rPr>
          <w:rFonts w:hint="eastAsia"/>
        </w:rPr>
        <w:t>草十郎似乎是不知道该怎么说才好。</w:t>
      </w:r>
    </w:p>
    <w:p w:rsidR="009C1EAC" w:rsidRDefault="009C1EAC" w:rsidP="009039D7">
      <w:r>
        <w:rPr>
          <w:rFonts w:hint="eastAsia"/>
        </w:rPr>
        <w:t>【等下</w:t>
      </w:r>
      <w:r>
        <w:t>——</w:t>
      </w:r>
      <w:r>
        <w:rPr>
          <w:rFonts w:hint="eastAsia"/>
        </w:rPr>
        <w:t>知道了吗，你知道了？！】</w:t>
      </w:r>
    </w:p>
    <w:p w:rsidR="009C1EAC" w:rsidRDefault="009C1EAC" w:rsidP="009039D7">
      <w:r>
        <w:rPr>
          <w:rFonts w:hint="eastAsia"/>
        </w:rPr>
        <w:t>【大概。怎么说，虽然早就觉得不对劲了。】</w:t>
      </w:r>
    </w:p>
    <w:p w:rsidR="009C1EAC" w:rsidRDefault="009C1EAC" w:rsidP="009039D7">
      <w:r>
        <w:rPr>
          <w:rFonts w:hint="eastAsia"/>
        </w:rPr>
        <w:t>草十郎不想被别人听到，凑到青子的耳边说起了悄悄话。</w:t>
      </w:r>
    </w:p>
    <w:p w:rsidR="009C1EAC" w:rsidRDefault="009C1EAC" w:rsidP="009039D7">
      <w:r>
        <w:rPr>
          <w:rFonts w:hint="eastAsia"/>
        </w:rPr>
        <w:t>【</w:t>
      </w:r>
      <w:r>
        <w:t>————</w:t>
      </w:r>
      <w:r>
        <w:rPr>
          <w:rFonts w:hint="eastAsia"/>
        </w:rPr>
        <w:t>啊】</w:t>
      </w:r>
    </w:p>
    <w:p w:rsidR="009C1EAC" w:rsidRDefault="009C1EAC" w:rsidP="009039D7">
      <w:r>
        <w:rPr>
          <w:rFonts w:hint="eastAsia"/>
        </w:rPr>
        <w:t>说意外也意外。</w:t>
      </w:r>
    </w:p>
    <w:p w:rsidR="009C1EAC" w:rsidRDefault="009C1EAC" w:rsidP="009039D7">
      <w:r>
        <w:rPr>
          <w:rFonts w:hint="eastAsia"/>
        </w:rPr>
        <w:t>说理所当然也理所当然的“意想不到”传达到了青子那里，青子直觉感到这个“答案”是正确的。</w:t>
      </w:r>
    </w:p>
    <w:p w:rsidR="009C1EAC" w:rsidRDefault="009C1EAC" w:rsidP="009039D7">
      <w:r>
        <w:rPr>
          <w:rFonts w:hint="eastAsia"/>
        </w:rPr>
        <w:t>敌人的本体。那是</w:t>
      </w:r>
      <w:r>
        <w:t>Flat Snark</w:t>
      </w:r>
      <w:r>
        <w:rPr>
          <w:rFonts w:hint="eastAsia"/>
        </w:rPr>
        <w:t>的本体，也就是说</w:t>
      </w:r>
      <w:r>
        <w:t>——</w:t>
      </w:r>
    </w:p>
    <w:p w:rsidR="009C1EAC" w:rsidRDefault="009C1EAC" w:rsidP="009039D7"/>
    <w:p w:rsidR="009C1EAC" w:rsidRDefault="009C1EAC" w:rsidP="009039D7">
      <w:r>
        <w:rPr>
          <w:rFonts w:hint="eastAsia"/>
        </w:rPr>
        <w:t>密谈持续了十分钟。</w:t>
      </w:r>
    </w:p>
    <w:p w:rsidR="009C1EAC" w:rsidRDefault="009C1EAC" w:rsidP="009039D7">
      <w:r>
        <w:rPr>
          <w:rFonts w:hint="eastAsia"/>
        </w:rPr>
        <w:t>斯纳克本体的考察以及由此推导出的击破方法，两个人也都确认好了彼此的任务分工。</w:t>
      </w:r>
    </w:p>
    <w:p w:rsidR="009C1EAC" w:rsidRDefault="009C1EAC" w:rsidP="009039D7">
      <w:r>
        <w:rPr>
          <w:rFonts w:hint="eastAsia"/>
        </w:rPr>
        <w:t>【那，从现在开始就要分头行动了。</w:t>
      </w:r>
    </w:p>
    <w:p w:rsidR="009C1EAC" w:rsidRDefault="009C1EAC" w:rsidP="009039D7">
      <w:r>
        <w:rPr>
          <w:rFonts w:hint="eastAsia"/>
        </w:rPr>
        <w:t>不过像镜子屋那样的话还是饶了我吧。这个作战你可是重点。你要是再开始没一分钟就掉链子，可就真没辙了。】</w:t>
      </w:r>
    </w:p>
    <w:p w:rsidR="009C1EAC" w:rsidRDefault="009C1EAC" w:rsidP="009039D7">
      <w:r>
        <w:rPr>
          <w:rFonts w:hint="eastAsia"/>
        </w:rPr>
        <w:t>镜子屋那里的陷阱作战失败让青子还心有余悸，特地提了一下。</w:t>
      </w:r>
    </w:p>
    <w:p w:rsidR="009C1EAC" w:rsidRDefault="009C1EAC" w:rsidP="009039D7">
      <w:r>
        <w:rPr>
          <w:rFonts w:hint="eastAsia"/>
        </w:rPr>
        <w:t>从听草十郎的发现到现在，她已经恢复了原本的强大力量。</w:t>
      </w:r>
    </w:p>
    <w:p w:rsidR="009C1EAC" w:rsidRDefault="009C1EAC" w:rsidP="009039D7">
      <w:r>
        <w:rPr>
          <w:rFonts w:hint="eastAsia"/>
        </w:rPr>
        <w:t>另一边，草十郎也在以自己的方式集中精神。</w:t>
      </w:r>
    </w:p>
    <w:p w:rsidR="009C1EAC" w:rsidRDefault="009C1EAC" w:rsidP="009039D7">
      <w:r>
        <w:rPr>
          <w:rFonts w:hint="eastAsia"/>
        </w:rPr>
        <w:t>青子注意到草十郎的认真。</w:t>
      </w:r>
    </w:p>
    <w:p w:rsidR="009C1EAC" w:rsidRDefault="009C1EAC" w:rsidP="009039D7">
      <w:r>
        <w:rPr>
          <w:rFonts w:hint="eastAsia"/>
        </w:rPr>
        <w:t>【……那就好。听好，现在和刚才的立场可不一样，要是失败了死的不是我而是你那边。已经不能跟着我了，尽量慎重一点。】</w:t>
      </w:r>
    </w:p>
    <w:p w:rsidR="009C1EAC" w:rsidRDefault="009C1EAC" w:rsidP="009039D7">
      <w:r>
        <w:rPr>
          <w:rFonts w:hint="eastAsia"/>
        </w:rPr>
        <w:t>【知道了。虽然这话到现在才说，但想想果然刚才逃掉才算是比较慎重呢。】</w:t>
      </w:r>
    </w:p>
    <w:p w:rsidR="009C1EAC" w:rsidRDefault="009C1EAC" w:rsidP="009039D7">
      <w:r>
        <w:rPr>
          <w:rFonts w:hint="eastAsia"/>
        </w:rPr>
        <w:t>看来是他表明自己觉悟的方式是这样说出似乎带点恨意的台词。</w:t>
      </w:r>
    </w:p>
    <w:p w:rsidR="009C1EAC" w:rsidRDefault="009C1EAC" w:rsidP="009039D7">
      <w:r>
        <w:rPr>
          <w:rFonts w:hint="eastAsia"/>
        </w:rPr>
        <w:t>【交给我吧。】草十郎点了点头。</w:t>
      </w:r>
    </w:p>
    <w:p w:rsidR="009C1EAC" w:rsidRDefault="009C1EAC" w:rsidP="009039D7">
      <w:r>
        <w:rPr>
          <w:rFonts w:hint="eastAsia"/>
        </w:rPr>
        <w:t>草十郎不知道他的动作和他不搭调吧。青子无奈的叹了一口气。</w:t>
      </w:r>
    </w:p>
    <w:p w:rsidR="009C1EAC" w:rsidRDefault="009C1EAC" w:rsidP="009039D7">
      <w:r>
        <w:rPr>
          <w:rFonts w:hint="eastAsia"/>
        </w:rPr>
        <w:t>【真是，大傻瓜还真变成大人物了呢</w:t>
      </w:r>
    </w:p>
    <w:p w:rsidR="009C1EAC" w:rsidRDefault="009C1EAC" w:rsidP="009039D7">
      <w:r>
        <w:t>——</w:t>
      </w:r>
      <w:r>
        <w:rPr>
          <w:rFonts w:hint="eastAsia"/>
        </w:rPr>
        <w:t>但还是交给你喽，我很期待哟，静希。】</w:t>
      </w:r>
    </w:p>
    <w:p w:rsidR="009C1EAC" w:rsidRDefault="009C1EAC" w:rsidP="009039D7">
      <w:r>
        <w:rPr>
          <w:rFonts w:hint="eastAsia"/>
        </w:rPr>
        <w:t>我相信你，本来想这么说，果然还是不好意思。</w:t>
      </w:r>
    </w:p>
    <w:p w:rsidR="009C1EAC" w:rsidRDefault="009C1EAC" w:rsidP="009039D7">
      <w:r>
        <w:rPr>
          <w:rFonts w:hint="eastAsia"/>
        </w:rPr>
        <w:t>青子背对着草十郎奔跑起来。</w:t>
      </w:r>
    </w:p>
    <w:p w:rsidR="009C1EAC" w:rsidRDefault="009C1EAC" w:rsidP="009039D7">
      <w:r>
        <w:rPr>
          <w:rFonts w:hint="eastAsia"/>
        </w:rPr>
        <w:t>嘛，偶尔像这样出现打乱自己步调的事情说不定也不错。青子忍不住这样想。</w:t>
      </w:r>
    </w:p>
    <w:p w:rsidR="009C1EAC" w:rsidRDefault="009C1EAC" w:rsidP="009039D7">
      <w:r>
        <w:t>——</w:t>
      </w:r>
      <w:r>
        <w:rPr>
          <w:rFonts w:hint="eastAsia"/>
        </w:rPr>
        <w:t>休息宣告结束。</w:t>
      </w:r>
    </w:p>
    <w:p w:rsidR="009C1EAC" w:rsidRDefault="009C1EAC" w:rsidP="009039D7">
      <w:r>
        <w:rPr>
          <w:rFonts w:hint="eastAsia"/>
        </w:rPr>
        <w:t>新人演员拿到了新的剧本。</w:t>
      </w:r>
    </w:p>
    <w:p w:rsidR="009C1EAC" w:rsidRDefault="009C1EAC" w:rsidP="009039D7"/>
    <w:p w:rsidR="009C1EAC" w:rsidRDefault="009C1EAC" w:rsidP="009039D7">
      <w:r>
        <w:rPr>
          <w:rFonts w:hint="eastAsia"/>
        </w:rPr>
        <w:t>那么，结果会怎么样呢？</w:t>
      </w:r>
    </w:p>
    <w:p w:rsidR="009C1EAC" w:rsidRDefault="009C1EAC" w:rsidP="009039D7">
      <w:r>
        <w:rPr>
          <w:rFonts w:hint="eastAsia"/>
        </w:rPr>
        <w:t>漫长的魔法使之夜，终于迎来了最终一幕。</w:t>
      </w:r>
    </w:p>
    <w:p w:rsidR="009C1EAC" w:rsidRPr="001F41D6" w:rsidRDefault="009C1EAC" w:rsidP="009039D7"/>
    <w:p w:rsidR="009C1EAC" w:rsidRPr="001F41D6" w:rsidRDefault="009C1EAC" w:rsidP="001F41D6">
      <w:pPr>
        <w:pStyle w:val="NoSpacing"/>
        <w:rPr>
          <w:rStyle w:val="Strong"/>
        </w:rPr>
      </w:pPr>
      <w:r w:rsidRPr="001F41D6">
        <w:rPr>
          <w:rStyle w:val="Strong"/>
          <w:rFonts w:hint="eastAsia"/>
        </w:rPr>
        <w:t>魔法使之夜</w:t>
      </w:r>
      <w:r w:rsidRPr="001F41D6">
        <w:rPr>
          <w:rStyle w:val="Strong"/>
        </w:rPr>
        <w:t>12</w:t>
      </w:r>
    </w:p>
    <w:p w:rsidR="009C1EAC" w:rsidRDefault="009C1EAC" w:rsidP="001F41D6">
      <w:r>
        <w:rPr>
          <w:rFonts w:hint="eastAsia"/>
        </w:rPr>
        <w:t>【</w:t>
      </w:r>
      <w:r>
        <w:t>——</w:t>
      </w:r>
      <w:r>
        <w:rPr>
          <w:rFonts w:hint="eastAsia"/>
        </w:rPr>
        <w:t>分别行动？那两个人吗？】</w:t>
      </w:r>
    </w:p>
    <w:p w:rsidR="009C1EAC" w:rsidRDefault="009C1EAC" w:rsidP="001F41D6">
      <w:r>
        <w:rPr>
          <w:rFonts w:hint="eastAsia"/>
        </w:rPr>
        <w:t>知更鸟的报告让少女有了稍许不安。</w:t>
      </w:r>
    </w:p>
    <w:p w:rsidR="009C1EAC" w:rsidRDefault="009C1EAC" w:rsidP="001F41D6">
      <w:r>
        <w:rPr>
          <w:rFonts w:hint="eastAsia"/>
        </w:rPr>
        <w:t>他们似乎正各自向不同的方向移动。游乐园的居民正在追那名目击者少年，再有几分钟就能抓到他并处理掉。</w:t>
      </w:r>
    </w:p>
    <w:p w:rsidR="009C1EAC" w:rsidRDefault="009C1EAC" w:rsidP="001F41D6">
      <w:r>
        <w:rPr>
          <w:rFonts w:hint="eastAsia"/>
        </w:rPr>
        <w:t>【……怎么回事？追的那个真是他吗？不会是青子假扮的吧？】</w:t>
      </w:r>
    </w:p>
    <w:p w:rsidR="009C1EAC" w:rsidRDefault="009C1EAC" w:rsidP="001F41D6">
      <w:r>
        <w:rPr>
          <w:rFonts w:hint="eastAsia"/>
        </w:rPr>
        <w:t>知更鸟耸着羽毛对主人的疑问不满的鸣叫起来。</w:t>
      </w:r>
    </w:p>
    <w:p w:rsidR="009C1EAC" w:rsidRDefault="009C1EAC" w:rsidP="001F41D6">
      <w:r>
        <w:rPr>
          <w:rFonts w:hint="eastAsia"/>
        </w:rPr>
        <w:t>自己亲眼看到的不可能弄错，向着广场方向跑过来的是青子，向过山车那边跑过去的是那个呆小子。</w:t>
      </w:r>
    </w:p>
    <w:p w:rsidR="009C1EAC" w:rsidRDefault="009C1EAC" w:rsidP="001F41D6">
      <w:r>
        <w:rPr>
          <w:rFonts w:hint="eastAsia"/>
        </w:rPr>
        <w:t>【这么说，青子丢下他了？</w:t>
      </w:r>
    </w:p>
    <w:p w:rsidR="009C1EAC" w:rsidRDefault="009C1EAC" w:rsidP="001F41D6">
      <w:r>
        <w:rPr>
          <w:rFonts w:hint="eastAsia"/>
        </w:rPr>
        <w:t>……要真是这么简单就好了，蛋男爵（</w:t>
      </w:r>
      <w:r w:rsidRPr="008C7567">
        <w:t>Dumpty</w:t>
      </w:r>
      <w:r>
        <w:rPr>
          <w:rFonts w:hint="eastAsia"/>
        </w:rPr>
        <w:t>）还在跟着他吗？】</w:t>
      </w:r>
    </w:p>
    <w:p w:rsidR="009C1EAC" w:rsidRDefault="009C1EAC" w:rsidP="001F41D6">
      <w:r>
        <w:rPr>
          <w:rFonts w:hint="eastAsia"/>
        </w:rPr>
        <w:t>知更鸟自信满满的点点头。</w:t>
      </w:r>
    </w:p>
    <w:p w:rsidR="009C1EAC" w:rsidRDefault="009C1EAC" w:rsidP="001F41D6">
      <w:r>
        <w:rPr>
          <w:rFonts w:hint="eastAsia"/>
        </w:rPr>
        <w:t>如果是其他鸟就算了，夜视能力很强的自己就算从这里也能清楚的看见那位冤大头少爷。毕竟那家伙爬到了相当高的地方。</w:t>
      </w:r>
    </w:p>
    <w:p w:rsidR="009C1EAC" w:rsidRDefault="009C1EAC" w:rsidP="001F41D6">
      <w:r>
        <w:rPr>
          <w:rFonts w:hint="eastAsia"/>
        </w:rPr>
        <w:t>【蛋男爵（</w:t>
      </w:r>
      <w:r w:rsidRPr="008C7567">
        <w:t>Dumpty</w:t>
      </w:r>
      <w:r>
        <w:rPr>
          <w:rFonts w:hint="eastAsia"/>
        </w:rPr>
        <w:t>）怎么样了？</w:t>
      </w:r>
    </w:p>
    <w:p w:rsidR="009C1EAC" w:rsidRDefault="009C1EAC" w:rsidP="001F41D6">
      <w:r>
        <w:rPr>
          <w:rFonts w:hint="eastAsia"/>
        </w:rPr>
        <w:t>……要吟唱到最后吗？难得碰到一次这么好玩的呆子，它是这么说的？】</w:t>
      </w:r>
    </w:p>
    <w:p w:rsidR="009C1EAC" w:rsidRDefault="009C1EAC" w:rsidP="001F41D6">
      <w:r w:rsidRPr="008C7567">
        <w:t>Humpty Dumpty</w:t>
      </w:r>
      <w:r>
        <w:rPr>
          <w:rFonts w:hint="eastAsia"/>
        </w:rPr>
        <w:t>，在捕捉对象移开目光的瞬间落下并爆炸的定时炸弹。</w:t>
      </w:r>
    </w:p>
    <w:p w:rsidR="009C1EAC" w:rsidRDefault="009C1EAC" w:rsidP="001F41D6">
      <w:r>
        <w:rPr>
          <w:rFonts w:hint="eastAsia"/>
        </w:rPr>
        <w:t>如果对象好好的监视着它的话则无法落下，某种意义上来说挺绅士的“童话怪物”。但是在混战时没有比它更烦人的东西了。</w:t>
      </w:r>
    </w:p>
    <w:p w:rsidR="009C1EAC" w:rsidRDefault="009C1EAC" w:rsidP="001F41D6">
      <w:r>
        <w:rPr>
          <w:rFonts w:hint="eastAsia"/>
        </w:rPr>
        <w:t>【……嗯，光是不移开视线是无法逃离蛋男爵（</w:t>
      </w:r>
      <w:r w:rsidRPr="008C7567">
        <w:t>Dumpty</w:t>
      </w:r>
      <w:r>
        <w:rPr>
          <w:rFonts w:hint="eastAsia"/>
        </w:rPr>
        <w:t>）的，只要表面的诗一完成门就会打开。</w:t>
      </w:r>
    </w:p>
    <w:p w:rsidR="009C1EAC" w:rsidRDefault="009C1EAC" w:rsidP="001F41D6">
      <w:r>
        <w:rPr>
          <w:rFonts w:hint="eastAsia"/>
        </w:rPr>
        <w:t>不论他逃到哪，蛋男爵（</w:t>
      </w:r>
      <w:r w:rsidRPr="008C7567">
        <w:t>Dumpty</w:t>
      </w:r>
      <w:r>
        <w:rPr>
          <w:rFonts w:hint="eastAsia"/>
        </w:rPr>
        <w:t>）很快就能结束。】</w:t>
      </w:r>
    </w:p>
    <w:p w:rsidR="009C1EAC" w:rsidRDefault="009C1EAC" w:rsidP="001F41D6">
      <w:r>
        <w:rPr>
          <w:rFonts w:hint="eastAsia"/>
        </w:rPr>
        <w:t>跑到哪都一样，这个游乐园</w:t>
      </w:r>
      <w:r>
        <w:t>——</w:t>
      </w:r>
      <w:r>
        <w:rPr>
          <w:rFonts w:hint="eastAsia"/>
        </w:rPr>
        <w:t>不，斯纳克只要还没有被破坏，少年就无法逃脱。</w:t>
      </w:r>
    </w:p>
    <w:p w:rsidR="009C1EAC" w:rsidRDefault="009C1EAC" w:rsidP="001F41D6">
      <w:r>
        <w:rPr>
          <w:rFonts w:hint="eastAsia"/>
        </w:rPr>
        <w:t>那需要注意的就是青子这边了。</w:t>
      </w:r>
    </w:p>
    <w:p w:rsidR="009C1EAC" w:rsidRDefault="009C1EAC" w:rsidP="001F41D6">
      <w:r>
        <w:rPr>
          <w:rFonts w:hint="eastAsia"/>
        </w:rPr>
        <w:t>红口白牙说要保护那个少年的她现在是要去哪呢？</w:t>
      </w:r>
    </w:p>
    <w:p w:rsidR="009C1EAC" w:rsidRDefault="009C1EAC" w:rsidP="001F41D6">
      <w:r>
        <w:rPr>
          <w:rFonts w:hint="eastAsia"/>
        </w:rPr>
        <w:t>【……光是待在这里，没法掌握她的动向吧。】</w:t>
      </w:r>
    </w:p>
    <w:p w:rsidR="009C1EAC" w:rsidRDefault="009C1EAC" w:rsidP="001F41D6">
      <w:r>
        <w:rPr>
          <w:rFonts w:hint="eastAsia"/>
        </w:rPr>
        <w:t>无视在一边拍打羽毛宣告自己存在的知更鸟，少女环视着整个游乐园。</w:t>
      </w:r>
    </w:p>
    <w:p w:rsidR="009C1EAC" w:rsidRDefault="009C1EAC" w:rsidP="001F41D6">
      <w:r>
        <w:t>Flat Snark</w:t>
      </w:r>
      <w:r>
        <w:rPr>
          <w:rFonts w:hint="eastAsia"/>
        </w:rPr>
        <w:t>马上就要发育完成了。</w:t>
      </w:r>
    </w:p>
    <w:p w:rsidR="009C1EAC" w:rsidRDefault="009C1EAC" w:rsidP="001F41D6">
      <w:r>
        <w:rPr>
          <w:rFonts w:hint="eastAsia"/>
        </w:rPr>
        <w:t>和其他便宜的玩具相比，从根本上就不同的怪物。</w:t>
      </w:r>
    </w:p>
    <w:p w:rsidR="009C1EAC" w:rsidRDefault="009C1EAC" w:rsidP="001F41D6">
      <w:r>
        <w:rPr>
          <w:rFonts w:hint="eastAsia"/>
        </w:rPr>
        <w:t>对少女来说是无可替代的，贵重的三个使魔中的一个。</w:t>
      </w:r>
    </w:p>
    <w:p w:rsidR="009C1EAC" w:rsidRDefault="009C1EAC" w:rsidP="001F41D6">
      <w:r>
        <w:rPr>
          <w:rFonts w:hint="eastAsia"/>
        </w:rPr>
        <w:t>【……是的，交给你了斯纳克。</w:t>
      </w:r>
    </w:p>
    <w:p w:rsidR="009C1EAC" w:rsidRDefault="009C1EAC" w:rsidP="001F41D6">
      <w:r>
        <w:rPr>
          <w:rFonts w:hint="eastAsia"/>
        </w:rPr>
        <w:t>只要青子没有放弃，你就不必收手。】</w:t>
      </w:r>
    </w:p>
    <w:p w:rsidR="009C1EAC" w:rsidRDefault="009C1EAC" w:rsidP="001F41D6">
      <w:r>
        <w:rPr>
          <w:rFonts w:hint="eastAsia"/>
        </w:rPr>
        <w:t>少女没有动，</w:t>
      </w:r>
    </w:p>
    <w:p w:rsidR="009C1EAC" w:rsidRDefault="009C1EAC" w:rsidP="001F41D6">
      <w:r>
        <w:rPr>
          <w:rFonts w:hint="eastAsia"/>
        </w:rPr>
        <w:t>与桥之巨人、毒爪蜥蜴拥有同样久远的历史，至高的</w:t>
      </w:r>
      <w:r>
        <w:t>Ploy</w:t>
      </w:r>
      <w:r>
        <w:rPr>
          <w:rFonts w:hint="eastAsia"/>
        </w:rPr>
        <w:t>，</w:t>
      </w:r>
      <w:r>
        <w:t>Flat Snark</w:t>
      </w:r>
      <w:r>
        <w:rPr>
          <w:rFonts w:hint="eastAsia"/>
        </w:rPr>
        <w:t>。</w:t>
      </w:r>
    </w:p>
    <w:p w:rsidR="009C1EAC" w:rsidRDefault="009C1EAC" w:rsidP="001F41D6">
      <w:r>
        <w:rPr>
          <w:rFonts w:hint="eastAsia"/>
        </w:rPr>
        <w:t>由于它的名号与能力，使这件事可以放心交给它。</w:t>
      </w:r>
    </w:p>
    <w:p w:rsidR="009C1EAC" w:rsidRDefault="009C1EAC" w:rsidP="001F41D6">
      <w:r>
        <w:rPr>
          <w:rFonts w:hint="eastAsia"/>
        </w:rPr>
        <w:t>【但是不要忘了，这只是一个游戏。</w:t>
      </w:r>
    </w:p>
    <w:p w:rsidR="009C1EAC" w:rsidRDefault="009C1EAC" w:rsidP="001F41D6">
      <w:r>
        <w:rPr>
          <w:rFonts w:hint="eastAsia"/>
        </w:rPr>
        <w:t>一旦分出了胜败，就回到我这里来。】</w:t>
      </w:r>
    </w:p>
    <w:p w:rsidR="009C1EAC" w:rsidRDefault="009C1EAC" w:rsidP="001F41D6">
      <w:r>
        <w:rPr>
          <w:rFonts w:hint="eastAsia"/>
        </w:rPr>
        <w:t>“</w:t>
      </w:r>
      <w:r>
        <w:t>————————————</w:t>
      </w:r>
      <w:r>
        <w:rPr>
          <w:rFonts w:hint="eastAsia"/>
        </w:rPr>
        <w:t>”</w:t>
      </w:r>
    </w:p>
    <w:p w:rsidR="009C1EAC" w:rsidRDefault="009C1EAC" w:rsidP="001F41D6">
      <w:r>
        <w:rPr>
          <w:rFonts w:hint="eastAsia"/>
        </w:rPr>
        <w:t>主人的话语被雾气当成了耳旁风。</w:t>
      </w:r>
    </w:p>
    <w:p w:rsidR="009C1EAC" w:rsidRDefault="009C1EAC" w:rsidP="001F41D6">
      <w:r>
        <w:rPr>
          <w:rFonts w:hint="eastAsia"/>
        </w:rPr>
        <w:t>……有珠也知道它没听进去，毕竟</w:t>
      </w:r>
      <w:r>
        <w:t>Flat Snark</w:t>
      </w:r>
      <w:r>
        <w:rPr>
          <w:rFonts w:hint="eastAsia"/>
        </w:rPr>
        <w:t>是玩具（</w:t>
      </w:r>
      <w:r>
        <w:t>ploy</w:t>
      </w:r>
      <w:r>
        <w:rPr>
          <w:rFonts w:hint="eastAsia"/>
        </w:rPr>
        <w:t>）中最可恶低俗的小丑之王。</w:t>
      </w:r>
    </w:p>
    <w:p w:rsidR="009C1EAC" w:rsidRDefault="009C1EAC" w:rsidP="001F41D6">
      <w:r>
        <w:rPr>
          <w:rFonts w:hint="eastAsia"/>
        </w:rPr>
        <w:t>败者就去死，悲剧就要凄惨到看不下去。财产啊生命啊都输给垃圾，如果不是完美的破产就无法从中感觉到快乐。</w:t>
      </w:r>
    </w:p>
    <w:p w:rsidR="009C1EAC" w:rsidRDefault="009C1EAC" w:rsidP="001F41D6">
      <w:r>
        <w:rPr>
          <w:rFonts w:hint="eastAsia"/>
        </w:rPr>
        <w:t>“</w:t>
      </w:r>
      <w:r>
        <w:t>————————————</w:t>
      </w:r>
      <w:r>
        <w:rPr>
          <w:rFonts w:hint="eastAsia"/>
        </w:rPr>
        <w:t>”</w:t>
      </w:r>
    </w:p>
    <w:p w:rsidR="009C1EAC" w:rsidRDefault="009C1EAC" w:rsidP="001F41D6">
      <w:r>
        <w:rPr>
          <w:rFonts w:hint="eastAsia"/>
        </w:rPr>
        <w:t>似乎在冷笑的雾气变得模糊了。</w:t>
      </w:r>
    </w:p>
    <w:p w:rsidR="009C1EAC" w:rsidRDefault="009C1EAC" w:rsidP="001F41D6">
      <w:r>
        <w:rPr>
          <w:rFonts w:hint="eastAsia"/>
        </w:rPr>
        <w:t>没错，怎么对待失败的对手都不过分，那正是国王大人的特权，斯纳克不会抑制自己的欲望。</w:t>
      </w:r>
    </w:p>
    <w:p w:rsidR="009C1EAC" w:rsidRDefault="009C1EAC" w:rsidP="001F41D6">
      <w:r>
        <w:rPr>
          <w:rFonts w:hint="eastAsia"/>
        </w:rPr>
        <w:t>毕竟</w:t>
      </w:r>
      <w:r>
        <w:t>——</w:t>
      </w:r>
    </w:p>
    <w:p w:rsidR="009C1EAC" w:rsidRDefault="009C1EAC" w:rsidP="001F41D6">
      <w:r>
        <w:rPr>
          <w:rFonts w:hint="eastAsia"/>
        </w:rPr>
        <w:t>不管主人再怎么出声提醒，再怎么礼仪良好，再怎么光明正大，这边可是一丁点遵守的意思都没有。</w:t>
      </w:r>
    </w:p>
    <w:p w:rsidR="009C1EAC" w:rsidRDefault="009C1EAC" w:rsidP="001F41D6"/>
    <w:p w:rsidR="009C1EAC" w:rsidRPr="009063E2" w:rsidRDefault="009C1EAC" w:rsidP="009063E2">
      <w:pPr>
        <w:pStyle w:val="NoSpacing"/>
        <w:rPr>
          <w:rStyle w:val="Strong"/>
        </w:rPr>
      </w:pPr>
      <w:r w:rsidRPr="009063E2">
        <w:rPr>
          <w:rStyle w:val="Strong"/>
          <w:rFonts w:hint="eastAsia"/>
        </w:rPr>
        <w:t>魔法使之夜</w:t>
      </w:r>
      <w:r w:rsidRPr="009063E2">
        <w:rPr>
          <w:rStyle w:val="Strong"/>
        </w:rPr>
        <w:t>13</w:t>
      </w:r>
    </w:p>
    <w:p w:rsidR="009C1EAC" w:rsidRDefault="009C1EAC" w:rsidP="009063E2">
      <w:r>
        <w:rPr>
          <w:rFonts w:hint="eastAsia"/>
        </w:rPr>
        <w:t>距离地面大概</w:t>
      </w:r>
      <w:r>
        <w:t>40</w:t>
      </w:r>
      <w:r>
        <w:rPr>
          <w:rFonts w:hint="eastAsia"/>
        </w:rPr>
        <w:t>米高。</w:t>
      </w:r>
    </w:p>
    <w:p w:rsidR="009C1EAC" w:rsidRDefault="009C1EAC" w:rsidP="009063E2">
      <w:r>
        <w:rPr>
          <w:rFonts w:hint="eastAsia"/>
        </w:rPr>
        <w:t>向着游乐园中心延伸的骨架之上，一个人影正慎之又慎的确认自己落脚地。</w:t>
      </w:r>
    </w:p>
    <w:p w:rsidR="009C1EAC" w:rsidRDefault="009C1EAC" w:rsidP="009063E2">
      <w:r>
        <w:rPr>
          <w:rFonts w:hint="eastAsia"/>
        </w:rPr>
        <w:t>【</w:t>
      </w:r>
      <w:r>
        <w:t>——</w:t>
      </w:r>
      <w:r>
        <w:rPr>
          <w:rFonts w:hint="eastAsia"/>
        </w:rPr>
        <w:t>、</w:t>
      </w:r>
      <w:r>
        <w:t>——</w:t>
      </w:r>
      <w:r>
        <w:rPr>
          <w:rFonts w:hint="eastAsia"/>
        </w:rPr>
        <w:t>】</w:t>
      </w:r>
    </w:p>
    <w:p w:rsidR="009C1EAC" w:rsidRDefault="009C1EAC" w:rsidP="009063E2">
      <w:r>
        <w:rPr>
          <w:rFonts w:hint="eastAsia"/>
        </w:rPr>
        <w:t>压抑住自己的悸动和呼吸。</w:t>
      </w:r>
    </w:p>
    <w:p w:rsidR="009C1EAC" w:rsidRDefault="009C1EAC" w:rsidP="009063E2">
      <w:r>
        <w:rPr>
          <w:rFonts w:hint="eastAsia"/>
        </w:rPr>
        <w:t>如今那样小小的动作都会对前进动作造成阻碍。</w:t>
      </w:r>
    </w:p>
    <w:p w:rsidR="009C1EAC" w:rsidRDefault="009C1EAC" w:rsidP="009063E2">
      <w:r>
        <w:rPr>
          <w:rFonts w:hint="eastAsia"/>
        </w:rPr>
        <w:t>脸色苍白仍向着更高位置前进的人正是草十郎。</w:t>
      </w:r>
    </w:p>
    <w:p w:rsidR="009C1EAC" w:rsidRDefault="009C1EAC" w:rsidP="009063E2">
      <w:r>
        <w:rPr>
          <w:rFonts w:hint="eastAsia"/>
        </w:rPr>
        <w:t>远远的向地面俯瞰下去，乘坐过山车的场地那里堆满了烤面包。</w:t>
      </w:r>
    </w:p>
    <w:p w:rsidR="009C1EAC" w:rsidRDefault="009C1EAC" w:rsidP="009063E2">
      <w:r>
        <w:rPr>
          <w:rFonts w:hint="eastAsia"/>
        </w:rPr>
        <w:t>在入口处跑来跑去的他们每一分每一秒都在增加数量，众多高举的手臂看上去像是在为爬上轨道的草十郎加油助威。</w:t>
      </w:r>
    </w:p>
    <w:p w:rsidR="009C1EAC" w:rsidRDefault="009C1EAC" w:rsidP="009063E2">
      <w:r>
        <w:rPr>
          <w:rFonts w:hint="eastAsia"/>
        </w:rPr>
        <w:t>不过，肯定是快点掉下来之类的倒彩。</w:t>
      </w:r>
    </w:p>
    <w:p w:rsidR="009C1EAC" w:rsidRDefault="009C1EAC" w:rsidP="009063E2">
      <w:r>
        <w:rPr>
          <w:rFonts w:hint="eastAsia"/>
        </w:rPr>
        <w:t>【……帮大忙了。那帮家伙，看来拿高处没办法呢。】</w:t>
      </w:r>
    </w:p>
    <w:p w:rsidR="009C1EAC" w:rsidRDefault="009C1EAC" w:rsidP="009063E2">
      <w:r>
        <w:rPr>
          <w:rFonts w:hint="eastAsia"/>
        </w:rPr>
        <w:t>当然草十郎也不适应高处，但比起被那帮家伙包围起来，这样说不定还好一点。</w:t>
      </w:r>
    </w:p>
    <w:p w:rsidR="009C1EAC" w:rsidRDefault="009C1EAC" w:rsidP="009063E2">
      <w:r>
        <w:rPr>
          <w:rFonts w:hint="eastAsia"/>
        </w:rPr>
        <w:t>追过来的就只有漂浮着的蛋。</w:t>
      </w:r>
    </w:p>
    <w:p w:rsidR="009C1EAC" w:rsidRDefault="009C1EAC" w:rsidP="009063E2">
      <w:r>
        <w:rPr>
          <w:rFonts w:hint="eastAsia"/>
        </w:rPr>
        <w:t>草十郎大大的吸了一口气之后，微微向前弯腰，继续沿着向天空延伸的过山车轨道向上攀登。</w:t>
      </w:r>
    </w:p>
    <w:p w:rsidR="009C1EAC" w:rsidRDefault="009C1EAC" w:rsidP="009063E2">
      <w:r>
        <w:rPr>
          <w:rFonts w:hint="eastAsia"/>
        </w:rPr>
        <w:t>这样就离地四十八米了。</w:t>
      </w:r>
    </w:p>
    <w:p w:rsidR="009C1EAC" w:rsidRDefault="009C1EAC" w:rsidP="009063E2">
      <w:r>
        <w:rPr>
          <w:rFonts w:hint="eastAsia"/>
        </w:rPr>
        <w:t>相当于十六层楼房。</w:t>
      </w:r>
    </w:p>
    <w:p w:rsidR="009C1EAC" w:rsidRDefault="009C1EAC" w:rsidP="009063E2">
      <w:r>
        <w:rPr>
          <w:rFonts w:hint="eastAsia"/>
        </w:rPr>
        <w:t>【、丝</w:t>
      </w:r>
      <w:r>
        <w:t>——</w:t>
      </w:r>
      <w:r>
        <w:rPr>
          <w:rFonts w:hint="eastAsia"/>
        </w:rPr>
        <w:t>……！】</w:t>
      </w:r>
    </w:p>
    <w:p w:rsidR="009C1EAC" w:rsidRDefault="009C1EAC" w:rsidP="009063E2">
      <w:r>
        <w:rPr>
          <w:rFonts w:hint="eastAsia"/>
        </w:rPr>
        <w:t>强风拉扯着头发。</w:t>
      </w:r>
    </w:p>
    <w:p w:rsidR="009C1EAC" w:rsidRDefault="009C1EAC" w:rsidP="009063E2">
      <w:r>
        <w:rPr>
          <w:rFonts w:hint="eastAsia"/>
        </w:rPr>
        <w:t>人类本质上是恐惧高处的生物。</w:t>
      </w:r>
    </w:p>
    <w:p w:rsidR="009C1EAC" w:rsidRDefault="009C1EAC" w:rsidP="009063E2">
      <w:r>
        <w:rPr>
          <w:rFonts w:hint="eastAsia"/>
        </w:rPr>
        <w:t>特别是到了那种能让人联想起就这样掉落下去画面的场所，膝盖就会不受控制的抖动起来。</w:t>
      </w:r>
    </w:p>
    <w:p w:rsidR="009C1EAC" w:rsidRDefault="009C1EAC" w:rsidP="009063E2">
      <w:r>
        <w:rPr>
          <w:rFonts w:hint="eastAsia"/>
        </w:rPr>
        <w:t>警戒死亡的本能会催促着回归到安全的地面上。</w:t>
      </w:r>
    </w:p>
    <w:p w:rsidR="009C1EAC" w:rsidRDefault="009C1EAC" w:rsidP="009063E2">
      <w:r>
        <w:rPr>
          <w:rFonts w:hint="eastAsia"/>
        </w:rPr>
        <w:t>这也是没办法的事情。凭人力登上过山车的轨道，这已经超越了笑话进入幻想领域了。</w:t>
      </w:r>
    </w:p>
    <w:p w:rsidR="009C1EAC" w:rsidRDefault="009C1EAC" w:rsidP="009063E2">
      <w:r>
        <w:rPr>
          <w:rFonts w:hint="eastAsia"/>
        </w:rPr>
        <w:t>气压和强风都在造成妨碍。</w:t>
      </w:r>
    </w:p>
    <w:p w:rsidR="009C1EAC" w:rsidRDefault="009C1EAC" w:rsidP="009063E2">
      <w:r>
        <w:rPr>
          <w:rFonts w:hint="eastAsia"/>
        </w:rPr>
        <w:t>本能那传来的终止劝告，麻痹的手脚，衰竭的体力，混乱的思维。就算系着救生索，再往上爬五米所能想到的也只有恐怖两个字。</w:t>
      </w:r>
    </w:p>
    <w:p w:rsidR="009C1EAC" w:rsidRDefault="009C1EAC" w:rsidP="009063E2">
      <w:r>
        <w:rPr>
          <w:rFonts w:hint="eastAsia"/>
        </w:rPr>
        <w:t>再加上，这个越来越痛苦的游戏。</w:t>
      </w:r>
    </w:p>
    <w:p w:rsidR="009C1EAC" w:rsidRDefault="009C1EAC" w:rsidP="009063E2">
      <w:r>
        <w:rPr>
          <w:rFonts w:hint="eastAsia"/>
        </w:rPr>
        <w:t>就算只前进一米，肉体和精神的负担也在成倍增加。</w:t>
      </w:r>
    </w:p>
    <w:p w:rsidR="009C1EAC" w:rsidRDefault="009C1EAC" w:rsidP="009063E2">
      <w:r>
        <w:rPr>
          <w:rFonts w:hint="eastAsia"/>
        </w:rPr>
        <w:t>【</w:t>
      </w:r>
      <w:r>
        <w:t>——</w:t>
      </w:r>
      <w:r>
        <w:rPr>
          <w:rFonts w:hint="eastAsia"/>
        </w:rPr>
        <w:t>好了，还差一点就到头了</w:t>
      </w:r>
      <w:r>
        <w:t>——</w:t>
      </w:r>
      <w:r>
        <w:rPr>
          <w:rFonts w:hint="eastAsia"/>
        </w:rPr>
        <w:t>】</w:t>
      </w:r>
    </w:p>
    <w:p w:rsidR="009C1EAC" w:rsidRDefault="009C1EAC" w:rsidP="009063E2">
      <w:r>
        <w:rPr>
          <w:rFonts w:hint="eastAsia"/>
        </w:rPr>
        <w:t>精神负担先不管，专心注意身体情况的草十郎仍在继续前进。</w:t>
      </w:r>
    </w:p>
    <w:p w:rsidR="009C1EAC" w:rsidRDefault="009C1EAC" w:rsidP="009063E2">
      <w:r>
        <w:rPr>
          <w:rFonts w:hint="eastAsia"/>
        </w:rPr>
        <w:t>跑到疲劳的脚步，呼吸已经上气不接下气以及发软的膝盖。青子硬要说“草十郎那边不会有危险”，实际上没有比拖着一副疲劳的身体更危险的事了。</w:t>
      </w:r>
    </w:p>
    <w:p w:rsidR="009C1EAC" w:rsidRDefault="009C1EAC" w:rsidP="009063E2">
      <w:r>
        <w:rPr>
          <w:rFonts w:hint="eastAsia"/>
        </w:rPr>
        <w:t>【……等一下，反过来说，就算我累了也能想办法完成，苍崎是这么觉得的吧。】</w:t>
      </w:r>
    </w:p>
    <w:p w:rsidR="009C1EAC" w:rsidRDefault="009C1EAC" w:rsidP="009063E2">
      <w:r>
        <w:rPr>
          <w:rFonts w:hint="eastAsia"/>
        </w:rPr>
        <w:t>草十郎想到这，看着呼哇呼哇飘在空中的蛋笑了。</w:t>
      </w:r>
    </w:p>
    <w:p w:rsidR="009C1EAC" w:rsidRDefault="009C1EAC" w:rsidP="009063E2">
      <w:r>
        <w:rPr>
          <w:rFonts w:hint="eastAsia"/>
        </w:rPr>
        <w:t>做的这些事真是太乱来了。</w:t>
      </w:r>
    </w:p>
    <w:p w:rsidR="009C1EAC" w:rsidRDefault="009C1EAC" w:rsidP="009063E2">
      <w:r>
        <w:rPr>
          <w:rFonts w:hint="eastAsia"/>
        </w:rPr>
        <w:t>大概十分钟之前，两个人进行了这样的对话。</w:t>
      </w:r>
    </w:p>
    <w:p w:rsidR="009C1EAC" w:rsidRDefault="009C1EAC" w:rsidP="009063E2">
      <w:r>
        <w:rPr>
          <w:rFonts w:hint="eastAsia"/>
        </w:rPr>
        <w:t>【那接下来，既然已经知道本体，就来聊聊要怎么废了它吧。】</w:t>
      </w:r>
    </w:p>
    <w:p w:rsidR="009C1EAC" w:rsidRDefault="009C1EAC" w:rsidP="009063E2">
      <w:r>
        <w:rPr>
          <w:rFonts w:hint="eastAsia"/>
        </w:rPr>
        <w:t>看着露出得意笑容的青子，草十郎被背后泛上来的恶寒冻的一哆嗦。</w:t>
      </w:r>
    </w:p>
    <w:p w:rsidR="009C1EAC" w:rsidRDefault="009C1EAC" w:rsidP="009063E2">
      <w:r>
        <w:rPr>
          <w:rFonts w:hint="eastAsia"/>
        </w:rPr>
        <w:t>……现在想想，那时候青子就兴致勃勃要给草十郎安排乱来的任务了吧。</w:t>
      </w:r>
    </w:p>
    <w:p w:rsidR="009C1EAC" w:rsidRDefault="009C1EAC" w:rsidP="009063E2">
      <w:r>
        <w:rPr>
          <w:rFonts w:hint="eastAsia"/>
        </w:rPr>
        <w:t>【要怎么破坏？靠那个不就……】</w:t>
      </w:r>
    </w:p>
    <w:p w:rsidR="009C1EAC" w:rsidRDefault="009C1EAC" w:rsidP="009063E2">
      <w:r>
        <w:rPr>
          <w:rFonts w:hint="eastAsia"/>
        </w:rPr>
        <w:t>拥有能打破铁栅栏通到外头的魔术，不用怎么考虑吧。这么想着的草十郎举起手。</w:t>
      </w:r>
    </w:p>
    <w:p w:rsidR="009C1EAC" w:rsidRDefault="009C1EAC" w:rsidP="009063E2">
      <w:r>
        <w:rPr>
          <w:rFonts w:hint="eastAsia"/>
        </w:rPr>
        <w:t>他直到现在才说出关于</w:t>
      </w:r>
      <w:r>
        <w:t>Flat Snark</w:t>
      </w:r>
      <w:r>
        <w:rPr>
          <w:rFonts w:hint="eastAsia"/>
        </w:rPr>
        <w:t>本体的意见，是因为觉得“就算知道也无能为力”。</w:t>
      </w:r>
    </w:p>
    <w:p w:rsidR="009C1EAC" w:rsidRDefault="009C1EAC" w:rsidP="009063E2">
      <w:r>
        <w:rPr>
          <w:rFonts w:hint="eastAsia"/>
        </w:rPr>
        <w:t>但是，现在条件不同了。</w:t>
      </w:r>
    </w:p>
    <w:p w:rsidR="009C1EAC" w:rsidRDefault="009C1EAC" w:rsidP="009063E2">
      <w:r>
        <w:rPr>
          <w:rFonts w:hint="eastAsia"/>
        </w:rPr>
        <w:t>青子就像之前说的那样，能够完成不可能完成的任务。</w:t>
      </w:r>
    </w:p>
    <w:p w:rsidR="009C1EAC" w:rsidRDefault="009C1EAC" w:rsidP="009063E2">
      <w:r>
        <w:rPr>
          <w:rFonts w:hint="eastAsia"/>
        </w:rPr>
        <w:t>【不像你想的那样。我估计一下的话，还有五十米的距离吧。刚好够不到。】</w:t>
      </w:r>
    </w:p>
    <w:p w:rsidR="009C1EAC" w:rsidRDefault="009C1EAC" w:rsidP="009063E2">
      <w:r>
        <w:rPr>
          <w:rFonts w:hint="eastAsia"/>
        </w:rPr>
        <w:t>那不还是不行吗，草十郎的眼神似乎在这么说。</w:t>
      </w:r>
    </w:p>
    <w:p w:rsidR="009C1EAC" w:rsidRDefault="009C1EAC" w:rsidP="009063E2">
      <w:r>
        <w:rPr>
          <w:rFonts w:hint="eastAsia"/>
        </w:rPr>
        <w:t>青子抚弄着自己的长发，用聚集着魔力的手指切下了一缕头发。</w:t>
      </w:r>
    </w:p>
    <w:p w:rsidR="009C1EAC" w:rsidRDefault="009C1EAC" w:rsidP="009063E2">
      <w:r>
        <w:rPr>
          <w:rFonts w:hint="eastAsia"/>
        </w:rPr>
        <w:t>【不足的部分就靠努力和韧性吧。</w:t>
      </w:r>
    </w:p>
    <w:p w:rsidR="009C1EAC" w:rsidRDefault="009C1EAC" w:rsidP="009063E2">
      <w:r>
        <w:rPr>
          <w:rFonts w:hint="eastAsia"/>
        </w:rPr>
        <w:t>你逃到高的地方去，尽可能就行。然后看准我发信号的时机把这些扔到空中，能行吗？静希只要做这些就好啦。】</w:t>
      </w:r>
    </w:p>
    <w:p w:rsidR="009C1EAC" w:rsidRDefault="009C1EAC" w:rsidP="009063E2">
      <w:r>
        <w:rPr>
          <w:rFonts w:hint="eastAsia"/>
        </w:rPr>
        <w:t>说着这些话的青子，看她的眼神怎么都不是“尽可能就行”的样子。</w:t>
      </w:r>
    </w:p>
    <w:p w:rsidR="009C1EAC" w:rsidRDefault="009C1EAC" w:rsidP="009063E2">
      <w:r>
        <w:rPr>
          <w:rFonts w:hint="eastAsia"/>
        </w:rPr>
        <w:t>她所看着的，是游乐园两大标志性建筑之一的云霄飞车。</w:t>
      </w:r>
    </w:p>
    <w:p w:rsidR="009C1EAC" w:rsidRDefault="009C1EAC" w:rsidP="009063E2">
      <w:r>
        <w:rPr>
          <w:rFonts w:hint="eastAsia"/>
        </w:rPr>
        <w:t>【……也就是说，要和苍崎分别行动，让那些怪物们追着逃到高的地方去吗？】</w:t>
      </w:r>
    </w:p>
    <w:p w:rsidR="009C1EAC" w:rsidRDefault="009C1EAC" w:rsidP="009063E2">
      <w:r>
        <w:rPr>
          <w:rFonts w:hint="eastAsia"/>
        </w:rPr>
        <w:t>【就是这样。你看，就是那些晃来晃去的过山车轨道，不好吗？】</w:t>
      </w:r>
    </w:p>
    <w:p w:rsidR="009C1EAC" w:rsidRDefault="009C1EAC" w:rsidP="009063E2">
      <w:r>
        <w:rPr>
          <w:rFonts w:hint="eastAsia"/>
        </w:rPr>
        <w:t>游乐园里的恶魔有两头啊。</w:t>
      </w:r>
    </w:p>
    <w:p w:rsidR="009C1EAC" w:rsidRDefault="009C1EAC" w:rsidP="009063E2">
      <w:r>
        <w:rPr>
          <w:rFonts w:hint="eastAsia"/>
        </w:rPr>
        <w:t>草十郎马上对着那副笑脸回答说【不好】。</w:t>
      </w:r>
    </w:p>
    <w:p w:rsidR="009C1EAC" w:rsidRDefault="009C1EAC" w:rsidP="009063E2">
      <w:r>
        <w:rPr>
          <w:rFonts w:hint="eastAsia"/>
        </w:rPr>
        <w:t>【……我本来不愿意怀疑你，</w:t>
      </w:r>
    </w:p>
    <w:p w:rsidR="009C1EAC" w:rsidRDefault="009C1EAC" w:rsidP="009063E2">
      <w:r>
        <w:rPr>
          <w:rFonts w:hint="eastAsia"/>
        </w:rPr>
        <w:t>青子你没有事先和那孩子密谋好，这样拐弯抹角的，实际上是想杀了我吧？】</w:t>
      </w:r>
    </w:p>
    <w:p w:rsidR="009C1EAC" w:rsidRDefault="009C1EAC" w:rsidP="009063E2">
      <w:r>
        <w:rPr>
          <w:rFonts w:hint="eastAsia"/>
        </w:rPr>
        <w:t>【哎呀，被我杀了是挺好的吗？】</w:t>
      </w:r>
    </w:p>
    <w:p w:rsidR="009C1EAC" w:rsidRDefault="009C1EAC" w:rsidP="009063E2">
      <w:r>
        <w:rPr>
          <w:rFonts w:hint="eastAsia"/>
        </w:rPr>
        <w:t>【……别抓着别人的小辫子不放啊。】</w:t>
      </w:r>
    </w:p>
    <w:p w:rsidR="009C1EAC" w:rsidRDefault="009C1EAC" w:rsidP="009063E2">
      <w:r>
        <w:rPr>
          <w:rFonts w:hint="eastAsia"/>
        </w:rPr>
        <w:t>草十郎懈怠的回答道，听不出丝毫的正气。</w:t>
      </w:r>
    </w:p>
    <w:p w:rsidR="009C1EAC" w:rsidRDefault="009C1EAC" w:rsidP="009063E2">
      <w:r>
        <w:rPr>
          <w:rFonts w:hint="eastAsia"/>
        </w:rPr>
        <w:t>如果照青子说的那样做，在被小</w:t>
      </w:r>
      <w:r>
        <w:t>Kisty</w:t>
      </w:r>
      <w:r>
        <w:rPr>
          <w:rFonts w:hint="eastAsia"/>
        </w:rPr>
        <w:t>吃掉之前就会死于过度疲劳吧。</w:t>
      </w:r>
    </w:p>
    <w:p w:rsidR="009C1EAC" w:rsidRPr="00932459" w:rsidRDefault="009C1EAC" w:rsidP="009063E2">
      <w:r>
        <w:rPr>
          <w:rFonts w:hint="eastAsia"/>
        </w:rPr>
        <w:t>【我又不是魔鬼，好啦，面向这边。我给你施个魔法。】</w:t>
      </w:r>
    </w:p>
    <w:p w:rsidR="009C1EAC" w:rsidRDefault="009C1EAC" w:rsidP="009063E2">
      <w:r>
        <w:rPr>
          <w:rFonts w:hint="eastAsia"/>
        </w:rPr>
        <w:t>【？】</w:t>
      </w:r>
    </w:p>
    <w:p w:rsidR="009C1EAC" w:rsidRDefault="009C1EAC" w:rsidP="009063E2">
      <w:r>
        <w:rPr>
          <w:rFonts w:hint="eastAsia"/>
        </w:rPr>
        <w:t>轻轻的接触</w:t>
      </w:r>
    </w:p>
    <w:p w:rsidR="009C1EAC" w:rsidRDefault="009C1EAC" w:rsidP="009063E2">
      <w:r>
        <w:rPr>
          <w:rFonts w:hint="eastAsia"/>
        </w:rPr>
        <w:t>气息与气息，肌肤与肌肤相触碰的距离。</w:t>
      </w:r>
    </w:p>
    <w:p w:rsidR="009C1EAC" w:rsidRDefault="009C1EAC" w:rsidP="009063E2">
      <w:r>
        <w:rPr>
          <w:rFonts w:hint="eastAsia"/>
        </w:rPr>
        <w:t>【</w:t>
      </w:r>
      <w:r>
        <w:t>——</w:t>
      </w:r>
      <w:r>
        <w:rPr>
          <w:rFonts w:hint="eastAsia"/>
        </w:rPr>
        <w:t>、啊】</w:t>
      </w:r>
    </w:p>
    <w:p w:rsidR="009C1EAC" w:rsidRDefault="009C1EAC" w:rsidP="009063E2">
      <w:r>
        <w:rPr>
          <w:rFonts w:hint="eastAsia"/>
        </w:rPr>
        <w:t>哦咋系，接下来的声音听不清了。</w:t>
      </w:r>
    </w:p>
    <w:p w:rsidR="009C1EAC" w:rsidRDefault="009C1EAC" w:rsidP="009063E2">
      <w:r>
        <w:rPr>
          <w:rFonts w:hint="eastAsia"/>
        </w:rPr>
        <w:t>这个对青子来说是相当平常的魔术。</w:t>
      </w:r>
    </w:p>
    <w:p w:rsidR="009C1EAC" w:rsidRDefault="009C1EAC" w:rsidP="009063E2">
      <w:r>
        <w:rPr>
          <w:rFonts w:hint="eastAsia"/>
        </w:rPr>
        <w:t>对草十郎来说则是让头脑一片空白，温柔的一次突然袭击。</w:t>
      </w:r>
    </w:p>
    <w:p w:rsidR="009C1EAC" w:rsidRDefault="009C1EAC" w:rsidP="009063E2">
      <w:r>
        <w:rPr>
          <w:rFonts w:hint="eastAsia"/>
        </w:rPr>
        <w:t>【</w:t>
      </w:r>
      <w:r>
        <w:t>——</w:t>
      </w:r>
      <w:r>
        <w:rPr>
          <w:rFonts w:hint="eastAsia"/>
        </w:rPr>
        <w:t>空气的重压（轻轻的，弱弱的），胸中的颤抖（好好的，快快的）。】</w:t>
      </w:r>
    </w:p>
    <w:p w:rsidR="009C1EAC" w:rsidRDefault="009C1EAC" w:rsidP="009063E2">
      <w:r>
        <w:rPr>
          <w:rFonts w:hint="eastAsia"/>
        </w:rPr>
        <w:t>【先于光芒，迟于暗影。（滴答滴答，滴答滴答，快一点，快一点）】</w:t>
      </w:r>
    </w:p>
    <w:p w:rsidR="009C1EAC" w:rsidRDefault="009C1EAC" w:rsidP="009063E2">
      <w:r>
        <w:rPr>
          <w:rFonts w:hint="eastAsia"/>
        </w:rPr>
        <w:t>通常的声带无法发出这样的声音，有什么特殊的和声回响在草十郎耳边。</w:t>
      </w:r>
    </w:p>
    <w:p w:rsidR="009C1EAC" w:rsidRDefault="009C1EAC" w:rsidP="009063E2">
      <w:r>
        <w:rPr>
          <w:rFonts w:hint="eastAsia"/>
        </w:rPr>
        <w:t>……如果可以看见语言的色彩，那这个肯定是和她名字相同的颜色。</w:t>
      </w:r>
    </w:p>
    <w:p w:rsidR="009C1EAC" w:rsidRDefault="009C1EAC" w:rsidP="009063E2">
      <w:r>
        <w:rPr>
          <w:rFonts w:hint="eastAsia"/>
        </w:rPr>
        <w:t>疲劳的身体和过热的血液慢慢的冷却下来。</w:t>
      </w:r>
    </w:p>
    <w:p w:rsidR="009C1EAC" w:rsidRDefault="009C1EAC" w:rsidP="009063E2">
      <w:r>
        <w:rPr>
          <w:rFonts w:hint="eastAsia"/>
        </w:rPr>
        <w:t>【鸟翔于空，鱼戏于海，你在彼岸。（飞舞吧，遨游吧，跨越过去吧）】</w:t>
      </w:r>
    </w:p>
    <w:p w:rsidR="009C1EAC" w:rsidRDefault="009C1EAC" w:rsidP="009063E2">
      <w:r>
        <w:rPr>
          <w:rFonts w:hint="eastAsia"/>
        </w:rPr>
        <w:t>【疑问、不安抛于脑后。旅途的一步是曙光。（滴答滴答，鸣响警报）】</w:t>
      </w:r>
    </w:p>
    <w:p w:rsidR="009C1EAC" w:rsidRDefault="009C1EAC" w:rsidP="009063E2">
      <w:r>
        <w:rPr>
          <w:rFonts w:hint="eastAsia"/>
        </w:rPr>
        <w:t>【闪亮星光一瞬而逝，现于你内心之中。（星如常耀于天际，不论何时，不论何地）】</w:t>
      </w:r>
    </w:p>
    <w:p w:rsidR="009C1EAC" w:rsidRDefault="009C1EAC" w:rsidP="009063E2">
      <w:r>
        <w:rPr>
          <w:rFonts w:hint="eastAsia"/>
        </w:rPr>
        <w:t>实际只有五秒左右。</w:t>
      </w:r>
    </w:p>
    <w:p w:rsidR="009C1EAC" w:rsidRDefault="009C1EAC" w:rsidP="009063E2">
      <w:r>
        <w:rPr>
          <w:rFonts w:hint="eastAsia"/>
        </w:rPr>
        <w:t>就在他还希望多感觉一下彼此接触肌肤的情况下，这一次意料之外的触碰就结束了。没有任何失败、不留任何余韵。</w:t>
      </w:r>
    </w:p>
    <w:p w:rsidR="009C1EAC" w:rsidRDefault="009C1EAC" w:rsidP="009063E2">
      <w:r>
        <w:rPr>
          <w:rFonts w:hint="eastAsia"/>
        </w:rPr>
        <w:t>【好了！暗示成功啦！肯定成功了！这么顺利还是第一次！有珠训我的那些话偶尔还挺有用的嘛！】</w:t>
      </w:r>
    </w:p>
    <w:p w:rsidR="009C1EAC" w:rsidRDefault="009C1EAC" w:rsidP="009063E2">
      <w:r>
        <w:rPr>
          <w:rFonts w:hint="eastAsia"/>
        </w:rPr>
        <w:t>青子高兴的简直要跳起来，草十郎则完全不明白是怎么回事，只能问一下刚才到底发生什么了。</w:t>
      </w:r>
    </w:p>
    <w:p w:rsidR="009C1EAC" w:rsidRDefault="009C1EAC" w:rsidP="009063E2">
      <w:r>
        <w:rPr>
          <w:rFonts w:hint="eastAsia"/>
        </w:rPr>
        <w:t>【简单的暗示哟。暂时把你的恐惧心消除掉了，这样跑到高的地方也没关系。</w:t>
      </w:r>
    </w:p>
    <w:p w:rsidR="009C1EAC" w:rsidRDefault="009C1EAC" w:rsidP="009063E2">
      <w:r>
        <w:rPr>
          <w:rFonts w:hint="eastAsia"/>
        </w:rPr>
        <w:t>你任务里最拖后腿的不就是你的动摇吗？恐怖什么的要是完全感觉不到了</w:t>
      </w:r>
      <w:r>
        <w:t xml:space="preserve"> </w:t>
      </w:r>
      <w:r>
        <w:rPr>
          <w:rFonts w:hint="eastAsia"/>
        </w:rPr>
        <w:t>，那离地面多少米应该都跟在地面上没啥区别。】</w:t>
      </w:r>
    </w:p>
    <w:p w:rsidR="009C1EAC" w:rsidRDefault="009C1EAC" w:rsidP="009063E2">
      <w:r>
        <w:rPr>
          <w:rFonts w:hint="eastAsia"/>
        </w:rPr>
        <w:t>【</w:t>
      </w:r>
      <w:r>
        <w:t>——————</w:t>
      </w:r>
      <w:r>
        <w:rPr>
          <w:rFonts w:hint="eastAsia"/>
        </w:rPr>
        <w:t>】</w:t>
      </w:r>
    </w:p>
    <w:p w:rsidR="009C1EAC" w:rsidRDefault="009C1EAC" w:rsidP="009063E2">
      <w:r>
        <w:rPr>
          <w:rFonts w:hint="eastAsia"/>
        </w:rPr>
        <w:t>原来如此，纯朴的少年拿拳头砸了下手掌。</w:t>
      </w:r>
    </w:p>
    <w:p w:rsidR="009C1EAC" w:rsidRDefault="009C1EAC" w:rsidP="009063E2">
      <w:r>
        <w:rPr>
          <w:rFonts w:hint="eastAsia"/>
        </w:rPr>
        <w:t>虽然青子说的很让人怀疑，但草十郎算是明白了刚才的迷之行为原来是为了什么。</w:t>
      </w:r>
    </w:p>
    <w:p w:rsidR="009C1EAC" w:rsidRDefault="009C1EAC" w:rsidP="009063E2"/>
    <w:p w:rsidR="009C1EAC" w:rsidRDefault="009C1EAC" w:rsidP="009063E2">
      <w:r>
        <w:rPr>
          <w:rFonts w:hint="eastAsia"/>
        </w:rPr>
        <w:t>【……哈。终于，到了。】</w:t>
      </w:r>
    </w:p>
    <w:p w:rsidR="009C1EAC" w:rsidRDefault="009C1EAC" w:rsidP="009063E2">
      <w:r>
        <w:rPr>
          <w:rFonts w:hint="eastAsia"/>
        </w:rPr>
        <w:t>山一样的轨道顶点。</w:t>
      </w:r>
    </w:p>
    <w:p w:rsidR="009C1EAC" w:rsidRDefault="009C1EAC" w:rsidP="009063E2">
      <w:r>
        <w:rPr>
          <w:rFonts w:hint="eastAsia"/>
        </w:rPr>
        <w:t>草十郎到达了离地六十米左右的高度，俯瞰着游乐园。</w:t>
      </w:r>
    </w:p>
    <w:p w:rsidR="009C1EAC" w:rsidRDefault="009C1EAC" w:rsidP="009063E2">
      <w:r>
        <w:rPr>
          <w:rFonts w:hint="eastAsia"/>
        </w:rPr>
        <w:t>很快就发现了青子的身影。</w:t>
      </w:r>
    </w:p>
    <w:p w:rsidR="009C1EAC" w:rsidRDefault="009C1EAC" w:rsidP="009063E2">
      <w:r>
        <w:rPr>
          <w:rFonts w:hint="eastAsia"/>
        </w:rPr>
        <w:t>在距离这里并没有多远的广场里进行着某种奇怪的作业。</w:t>
      </w:r>
    </w:p>
    <w:p w:rsidR="009C1EAC" w:rsidRDefault="009C1EAC" w:rsidP="009063E2">
      <w:r>
        <w:rPr>
          <w:rFonts w:hint="eastAsia"/>
        </w:rPr>
        <w:t>青子的周围很安静。</w:t>
      </w:r>
    </w:p>
    <w:p w:rsidR="009C1EAC" w:rsidRDefault="009C1EAC" w:rsidP="009063E2">
      <w:r>
        <w:rPr>
          <w:rFonts w:hint="eastAsia"/>
        </w:rPr>
        <w:t>姜饼娃娃们都跑去追草十郎了，现在似乎正在过山车入口那里摸索咋办呢。</w:t>
      </w:r>
    </w:p>
    <w:p w:rsidR="009C1EAC" w:rsidRDefault="009C1EAC" w:rsidP="009063E2">
      <w:r>
        <w:rPr>
          <w:rFonts w:hint="eastAsia"/>
        </w:rPr>
        <w:t>距离这边，似乎已经超过一百米了。</w:t>
      </w:r>
    </w:p>
    <w:p w:rsidR="009C1EAC" w:rsidRDefault="009C1EAC" w:rsidP="009063E2">
      <w:r>
        <w:rPr>
          <w:rFonts w:hint="eastAsia"/>
        </w:rPr>
        <w:t>【……都跑成这样了，本来应该一头汗了吧。】</w:t>
      </w:r>
    </w:p>
    <w:p w:rsidR="009C1EAC" w:rsidRDefault="009C1EAC" w:rsidP="009063E2">
      <w:r>
        <w:rPr>
          <w:rFonts w:hint="eastAsia"/>
        </w:rPr>
        <w:t>额头的汗水瞬间就被深冬的寒风吹干了，衬衫里面则完全被汗湿了。</w:t>
      </w:r>
    </w:p>
    <w:p w:rsidR="009C1EAC" w:rsidRDefault="009C1EAC" w:rsidP="009063E2">
      <w:r>
        <w:rPr>
          <w:rFonts w:hint="eastAsia"/>
        </w:rPr>
        <w:t>不单单是因为一公里长跑的运动量，里面肯定也包含着冷汗的成分。</w:t>
      </w:r>
    </w:p>
    <w:p w:rsidR="009C1EAC" w:rsidRDefault="009C1EAC" w:rsidP="009063E2">
      <w:r>
        <w:rPr>
          <w:rFonts w:hint="eastAsia"/>
        </w:rPr>
        <w:t>【不过还好，接下来只要等信号就行了。】</w:t>
      </w:r>
    </w:p>
    <w:p w:rsidR="009C1EAC" w:rsidRDefault="009C1EAC" w:rsidP="009063E2">
      <w:r>
        <w:rPr>
          <w:rFonts w:hint="eastAsia"/>
        </w:rPr>
        <w:t>完全放松下来。</w:t>
      </w:r>
    </w:p>
    <w:p w:rsidR="009C1EAC" w:rsidRDefault="009C1EAC" w:rsidP="009063E2">
      <w:r>
        <w:rPr>
          <w:rFonts w:hint="eastAsia"/>
        </w:rPr>
        <w:t>靠这个方法青子就能把游乐园破坏掉。并不是因为这个原因。</w:t>
      </w:r>
    </w:p>
    <w:p w:rsidR="009C1EAC" w:rsidRDefault="009C1EAC" w:rsidP="009063E2">
      <w:r>
        <w:rPr>
          <w:rFonts w:hint="eastAsia"/>
        </w:rPr>
        <w:t>比起这个，草十郎更多是因为多少还了一点镜子屋那时欠的而感到高兴。</w:t>
      </w:r>
    </w:p>
    <w:p w:rsidR="009C1EAC" w:rsidRDefault="009C1EAC" w:rsidP="009063E2">
      <w:r>
        <w:rPr>
          <w:rFonts w:hint="eastAsia"/>
        </w:rPr>
        <w:t>青色的魔弹从青子所在的广场里升起。</w:t>
      </w:r>
    </w:p>
    <w:p w:rsidR="009C1EAC" w:rsidRDefault="009C1EAC" w:rsidP="009063E2">
      <w:r>
        <w:rPr>
          <w:rFonts w:hint="eastAsia"/>
        </w:rPr>
        <w:t>【信号……！】</w:t>
      </w:r>
    </w:p>
    <w:p w:rsidR="009C1EAC" w:rsidRDefault="009C1EAC" w:rsidP="009063E2">
      <w:r>
        <w:rPr>
          <w:rFonts w:hint="eastAsia"/>
        </w:rPr>
        <w:t>草十郎在轨道上直起身子，一个豪放的过肩投把口袋里一个难看的小包裹猛地扔了出去。完全没有考虑这里作为立足点太不安定的问题。</w:t>
      </w:r>
    </w:p>
    <w:p w:rsidR="009C1EAC" w:rsidRDefault="009C1EAC" w:rsidP="009063E2">
      <w:r>
        <w:rPr>
          <w:rFonts w:hint="eastAsia"/>
        </w:rPr>
        <w:t>小包裹描绘着抛物线向着青子所在的方向飞了过去，不久就在空中解体了。</w:t>
      </w:r>
    </w:p>
    <w:p w:rsidR="009C1EAC" w:rsidRDefault="009C1EAC" w:rsidP="009063E2">
      <w:r>
        <w:rPr>
          <w:rFonts w:hint="eastAsia"/>
        </w:rPr>
        <w:t>包裹里面是青子的头发和作为重物的小石子。</w:t>
      </w:r>
    </w:p>
    <w:p w:rsidR="009C1EAC" w:rsidRDefault="009C1EAC" w:rsidP="009063E2">
      <w:r>
        <w:rPr>
          <w:rFonts w:hint="eastAsia"/>
        </w:rPr>
        <w:t>“到高的地方顺着风扔出来就行，接下来交给我。”</w:t>
      </w:r>
    </w:p>
    <w:p w:rsidR="009C1EAC" w:rsidRDefault="009C1EAC" w:rsidP="009063E2">
      <w:r>
        <w:rPr>
          <w:rFonts w:hint="eastAsia"/>
        </w:rPr>
        <w:t>既然青子都那么说了，草十郎能做的就只剩等待结果了。</w:t>
      </w:r>
    </w:p>
    <w:p w:rsidR="009C1EAC" w:rsidRDefault="009C1EAC" w:rsidP="009063E2">
      <w:r>
        <w:rPr>
          <w:rFonts w:hint="eastAsia"/>
        </w:rPr>
        <w:t>那一缕头发像是要守护它们的主人一样停滞在空中。</w:t>
      </w:r>
    </w:p>
    <w:p w:rsidR="009C1EAC" w:rsidRDefault="009C1EAC" w:rsidP="009063E2">
      <w:r>
        <w:rPr>
          <w:rFonts w:hint="eastAsia"/>
        </w:rPr>
        <w:t>托付给草十郎的任务结束了。</w:t>
      </w:r>
    </w:p>
    <w:p w:rsidR="009C1EAC" w:rsidRDefault="009C1EAC" w:rsidP="009063E2">
      <w:r>
        <w:rPr>
          <w:rFonts w:hint="eastAsia"/>
        </w:rPr>
        <w:t>尽管仍很在意漂浮的蛋，但草十郎也只能干看着。</w:t>
      </w:r>
    </w:p>
    <w:p w:rsidR="009C1EAC" w:rsidRDefault="009C1EAC" w:rsidP="009063E2">
      <w:r>
        <w:rPr>
          <w:rFonts w:hint="eastAsia"/>
        </w:rPr>
        <w:t>草十郎叹了一口气，为了看清事情的动向探出身子。</w:t>
      </w:r>
    </w:p>
    <w:p w:rsidR="009C1EAC" w:rsidRDefault="009C1EAC" w:rsidP="009063E2">
      <w:r>
        <w:rPr>
          <w:rFonts w:hint="eastAsia"/>
        </w:rPr>
        <w:t>【………………唔唔？】</w:t>
      </w:r>
    </w:p>
    <w:p w:rsidR="009C1EAC" w:rsidRDefault="009C1EAC" w:rsidP="009063E2">
      <w:r>
        <w:rPr>
          <w:rFonts w:hint="eastAsia"/>
        </w:rPr>
        <w:t>视野的一角。</w:t>
      </w:r>
    </w:p>
    <w:p w:rsidR="009C1EAC" w:rsidRDefault="009C1EAC" w:rsidP="009063E2">
      <w:r>
        <w:rPr>
          <w:rFonts w:hint="eastAsia"/>
        </w:rPr>
        <w:t>有什么，感觉能看到那里有什么东西正向着青子所在的广场不断靠近。</w:t>
      </w:r>
    </w:p>
    <w:p w:rsidR="009C1EAC" w:rsidRDefault="009C1EAC" w:rsidP="009063E2"/>
    <w:p w:rsidR="009C1EAC" w:rsidRDefault="009C1EAC" w:rsidP="009063E2">
      <w:r>
        <w:rPr>
          <w:rFonts w:hint="eastAsia"/>
        </w:rPr>
        <w:t>【刻印、接续</w:t>
      </w:r>
      <w:r>
        <w:t>——</w:t>
      </w:r>
    </w:p>
    <w:p w:rsidR="009C1EAC" w:rsidRDefault="009C1EAC" w:rsidP="009063E2">
      <w:r>
        <w:rPr>
          <w:rFonts w:hint="eastAsia"/>
        </w:rPr>
        <w:t>直流数纹、一层、两层</w:t>
      </w:r>
      <w:r>
        <w:t>——</w:t>
      </w:r>
      <w:r>
        <w:rPr>
          <w:rFonts w:hint="eastAsia"/>
        </w:rPr>
        <w:t>三层预备</w:t>
      </w:r>
    </w:p>
    <w:p w:rsidR="009C1EAC" w:rsidRDefault="009C1EAC" w:rsidP="009063E2">
      <w:r>
        <w:rPr>
          <w:rFonts w:hint="eastAsia"/>
        </w:rPr>
        <w:t>魔力提供、固定大源</w:t>
      </w:r>
    </w:p>
    <w:p w:rsidR="009C1EAC" w:rsidRDefault="009C1EAC" w:rsidP="009063E2">
      <w:r>
        <w:rPr>
          <w:rFonts w:hint="eastAsia"/>
        </w:rPr>
        <w:t>……循环良好，射角决定，术式安定，大体完成。】</w:t>
      </w:r>
    </w:p>
    <w:p w:rsidR="009C1EAC" w:rsidRDefault="009C1EAC" w:rsidP="009063E2">
      <w:r>
        <w:rPr>
          <w:rFonts w:hint="eastAsia"/>
        </w:rPr>
        <w:t>砖路上刻上了纹样。</w:t>
      </w:r>
    </w:p>
    <w:p w:rsidR="009C1EAC" w:rsidRDefault="009C1EAC" w:rsidP="009063E2">
      <w:r>
        <w:rPr>
          <w:rFonts w:hint="eastAsia"/>
        </w:rPr>
        <w:t>使用过去不曾使用的大咏唱，以此来行使过去不曾行使的大射程魔术。</w:t>
      </w:r>
    </w:p>
    <w:p w:rsidR="009C1EAC" w:rsidRDefault="009C1EAC" w:rsidP="009063E2">
      <w:r>
        <w:rPr>
          <w:rFonts w:hint="eastAsia"/>
        </w:rPr>
        <w:t>胸中存留些许的紧张与高昂感，新人魔术师的手指开始鸣叫。</w:t>
      </w:r>
    </w:p>
    <w:p w:rsidR="009C1EAC" w:rsidRDefault="009C1EAC" w:rsidP="009063E2">
      <w:r>
        <w:rPr>
          <w:rFonts w:hint="eastAsia"/>
        </w:rPr>
        <w:t>【</w:t>
      </w:r>
      <w:r>
        <w:t>——</w:t>
      </w:r>
      <w:r>
        <w:rPr>
          <w:rFonts w:hint="eastAsia"/>
        </w:rPr>
        <w:t>认定完成，魔弹形式，收束投射。】</w:t>
      </w:r>
    </w:p>
    <w:p w:rsidR="009C1EAC" w:rsidRDefault="009C1EAC" w:rsidP="009063E2">
      <w:r>
        <w:rPr>
          <w:rFonts w:hint="eastAsia"/>
        </w:rPr>
        <w:t>青子半跪在术式的中心，仰视着头顶的夜空。</w:t>
      </w:r>
    </w:p>
    <w:p w:rsidR="009C1EAC" w:rsidRDefault="009C1EAC" w:rsidP="009063E2">
      <w:r>
        <w:rPr>
          <w:rFonts w:hint="eastAsia"/>
        </w:rPr>
        <w:t>现在她的视野中已经没有半分变为童话之国的游乐园映入。</w:t>
      </w:r>
    </w:p>
    <w:p w:rsidR="009C1EAC" w:rsidRDefault="009C1EAC" w:rsidP="009063E2">
      <w:r>
        <w:rPr>
          <w:rFonts w:hint="eastAsia"/>
        </w:rPr>
        <w:t>青色的瞳孔中只有一个无法触碰的东西。</w:t>
      </w:r>
    </w:p>
    <w:p w:rsidR="009C1EAC" w:rsidRDefault="009C1EAC" w:rsidP="009063E2"/>
    <w:p w:rsidR="009C1EAC" w:rsidRDefault="009C1EAC" w:rsidP="009063E2">
      <w:r>
        <w:rPr>
          <w:rFonts w:hint="eastAsia"/>
        </w:rPr>
        <w:t>【其实，有一个一直很在意的事情。】</w:t>
      </w:r>
    </w:p>
    <w:p w:rsidR="009C1EAC" w:rsidRDefault="009C1EAC" w:rsidP="009063E2">
      <w:r>
        <w:rPr>
          <w:rFonts w:hint="eastAsia"/>
        </w:rPr>
        <w:t>数分钟之前的对话。</w:t>
      </w:r>
    </w:p>
    <w:p w:rsidR="009C1EAC" w:rsidRDefault="009C1EAC" w:rsidP="009063E2">
      <w:r>
        <w:rPr>
          <w:rFonts w:hint="eastAsia"/>
        </w:rPr>
        <w:t>在说完这个之后，草十郎说出了已经存在的事实。</w:t>
      </w:r>
    </w:p>
    <w:p w:rsidR="009C1EAC" w:rsidRDefault="009C1EAC" w:rsidP="009063E2">
      <w:r>
        <w:rPr>
          <w:rFonts w:hint="eastAsia"/>
        </w:rPr>
        <w:t>真的是很简单的大家来找茬。</w:t>
      </w:r>
    </w:p>
    <w:p w:rsidR="009C1EAC" w:rsidRDefault="009C1EAC" w:rsidP="009063E2">
      <w:r>
        <w:rPr>
          <w:rFonts w:hint="eastAsia"/>
        </w:rPr>
        <w:t>一小时之前的现实和如今的幻想，找出其中最小同时也是最大的不同。</w:t>
      </w:r>
    </w:p>
    <w:p w:rsidR="009C1EAC" w:rsidRPr="00210334" w:rsidRDefault="009C1EAC" w:rsidP="009063E2">
      <w:r>
        <w:rPr>
          <w:rFonts w:hint="eastAsia"/>
        </w:rPr>
        <w:t>【因为有云，还以为看错了呢</w:t>
      </w:r>
      <w:r>
        <w:t>——</w:t>
      </w:r>
      <w:r>
        <w:rPr>
          <w:rFonts w:hint="eastAsia"/>
        </w:rPr>
        <w:t>】</w:t>
      </w:r>
    </w:p>
    <w:p w:rsidR="009C1EAC" w:rsidRDefault="009C1EAC" w:rsidP="009063E2">
      <w:r>
        <w:rPr>
          <w:rFonts w:hint="eastAsia"/>
        </w:rPr>
        <w:t>看见了本来无法看见的东西。</w:t>
      </w:r>
    </w:p>
    <w:p w:rsidR="009C1EAC" w:rsidRDefault="009C1EAC" w:rsidP="009063E2">
      <w:r>
        <w:rPr>
          <w:rFonts w:hint="eastAsia"/>
        </w:rPr>
        <w:t>现实中本不应存在，这里却确实存在的某种奇怪的东西。</w:t>
      </w:r>
    </w:p>
    <w:p w:rsidR="009C1EAC" w:rsidRDefault="009C1EAC" w:rsidP="009063E2">
      <w:r>
        <w:rPr>
          <w:rFonts w:hint="eastAsia"/>
        </w:rPr>
        <w:t>它在这个所有原型都发生改变的游乐园之中，堂堂正正地展示着自己正常的形态。</w:t>
      </w:r>
    </w:p>
    <w:p w:rsidR="009C1EAC" w:rsidRDefault="009C1EAC" w:rsidP="009063E2">
      <w:r>
        <w:rPr>
          <w:rFonts w:hint="eastAsia"/>
        </w:rPr>
        <w:t>【今天晚上可是新月哟，苍崎。】</w:t>
      </w:r>
    </w:p>
    <w:p w:rsidR="009C1EAC" w:rsidRDefault="009C1EAC" w:rsidP="009063E2">
      <w:r>
        <w:rPr>
          <w:rFonts w:hint="eastAsia"/>
        </w:rPr>
        <w:t>【说起来，你从一开始就注意到那个形状了吧。】</w:t>
      </w:r>
    </w:p>
    <w:p w:rsidR="009C1EAC" w:rsidRDefault="009C1EAC" w:rsidP="009063E2">
      <w:r>
        <w:rPr>
          <w:rFonts w:hint="eastAsia"/>
        </w:rPr>
        <w:t>到月亮那里可是有三十八万公里的距离。</w:t>
      </w:r>
    </w:p>
    <w:p w:rsidR="009C1EAC" w:rsidRDefault="009C1EAC" w:rsidP="009063E2">
      <w:r>
        <w:rPr>
          <w:rFonts w:hint="eastAsia"/>
        </w:rPr>
        <w:t>如果真的能连距离都保持一致，那还真是一个不会让别名蒙羞的怪物呢。</w:t>
      </w:r>
    </w:p>
    <w:p w:rsidR="009C1EAC" w:rsidRDefault="009C1EAC" w:rsidP="009063E2">
      <w:r>
        <w:rPr>
          <w:rFonts w:hint="eastAsia"/>
        </w:rPr>
        <w:t>但是，要是那样的话就没有必要隐藏自己的姿态了。直接表明正体就行。</w:t>
      </w:r>
    </w:p>
    <w:p w:rsidR="009C1EAC" w:rsidRDefault="009C1EAC" w:rsidP="009063E2">
      <w:r>
        <w:rPr>
          <w:rFonts w:hint="eastAsia"/>
        </w:rPr>
        <w:t>要隐藏正体是因为处在能够够到的距离。</w:t>
      </w:r>
    </w:p>
    <w:p w:rsidR="009C1EAC" w:rsidRDefault="009C1EAC" w:rsidP="009063E2">
      <w:r>
        <w:rPr>
          <w:rFonts w:hint="eastAsia"/>
        </w:rPr>
        <w:t>那个怪物在拟态的同时，就在表示存在依靠人手到达的可能性。</w:t>
      </w:r>
    </w:p>
    <w:p w:rsidR="009C1EAC" w:rsidRDefault="009C1EAC" w:rsidP="009063E2">
      <w:r>
        <w:rPr>
          <w:rFonts w:hint="eastAsia"/>
        </w:rPr>
        <w:t>【这边的最大射程倒是能超过六百……】</w:t>
      </w:r>
    </w:p>
    <w:p w:rsidR="009C1EAC" w:rsidRDefault="009C1EAC" w:rsidP="009063E2">
      <w:r>
        <w:rPr>
          <w:rFonts w:hint="eastAsia"/>
        </w:rPr>
        <w:t>那样的话就需要拼劲全力。</w:t>
      </w:r>
    </w:p>
    <w:p w:rsidR="009C1EAC" w:rsidRDefault="009C1EAC" w:rsidP="009063E2">
      <w:r>
        <w:rPr>
          <w:rFonts w:hint="eastAsia"/>
        </w:rPr>
        <w:t>将这个游乐园中的魔力全部动员起来，露一手让你见识见识。</w:t>
      </w:r>
    </w:p>
    <w:p w:rsidR="009C1EAC" w:rsidRDefault="009C1EAC" w:rsidP="009063E2">
      <w:r>
        <w:rPr>
          <w:rFonts w:hint="eastAsia"/>
        </w:rPr>
        <w:t>青色的火花点缀了夜空。</w:t>
      </w:r>
    </w:p>
    <w:p w:rsidR="009C1EAC" w:rsidRDefault="009C1EAC" w:rsidP="009063E2">
      <w:r>
        <w:rPr>
          <w:rFonts w:hint="eastAsia"/>
        </w:rPr>
        <w:t>看着自己随风飞舞的头发，青子像是要抓住虚空一样伸出右手。</w:t>
      </w:r>
    </w:p>
    <w:p w:rsidR="009C1EAC" w:rsidRDefault="009C1EAC" w:rsidP="009063E2">
      <w:r>
        <w:rPr>
          <w:rFonts w:hint="eastAsia"/>
        </w:rPr>
        <w:t>对魔术师来说，自己的肉体是最高级的触媒。</w:t>
      </w:r>
    </w:p>
    <w:p w:rsidR="009C1EAC" w:rsidRDefault="009C1EAC" w:rsidP="009063E2">
      <w:r>
        <w:rPr>
          <w:rFonts w:hint="eastAsia"/>
        </w:rPr>
        <w:t>如果是女性的魔术师，经年累月蓄起的长发就变成了特别贵重的强力燃料。</w:t>
      </w:r>
    </w:p>
    <w:p w:rsidR="009C1EAC" w:rsidRDefault="009C1EAC" w:rsidP="009063E2">
      <w:r>
        <w:rPr>
          <w:rFonts w:hint="eastAsia"/>
        </w:rPr>
        <w:t>操纵只要在脑中默念一下就行。</w:t>
      </w:r>
    </w:p>
    <w:p w:rsidR="009C1EAC" w:rsidRDefault="009C1EAC" w:rsidP="009063E2">
      <w:r>
        <w:rPr>
          <w:rFonts w:hint="eastAsia"/>
        </w:rPr>
        <w:t>青子猛地把张开的手指紧紧握住。</w:t>
      </w:r>
    </w:p>
    <w:p w:rsidR="009C1EAC" w:rsidRDefault="009C1EAC" w:rsidP="009063E2"/>
    <w:p w:rsidR="009C1EAC" w:rsidRDefault="009C1EAC" w:rsidP="009063E2">
      <w:r>
        <w:rPr>
          <w:rFonts w:hint="eastAsia"/>
        </w:rPr>
        <w:t>【三层展开！全术式、连接启动</w:t>
      </w:r>
      <w:r>
        <w:t>——</w:t>
      </w:r>
      <w:r>
        <w:rPr>
          <w:rFonts w:hint="eastAsia"/>
        </w:rPr>
        <w:t>！】</w:t>
      </w:r>
    </w:p>
    <w:p w:rsidR="009C1EAC" w:rsidRDefault="009C1EAC" w:rsidP="009063E2">
      <w:r>
        <w:rPr>
          <w:rFonts w:hint="eastAsia"/>
        </w:rPr>
        <w:t>明确的挑战书被拍在空中，将青子同月亮连接起来，</w:t>
      </w:r>
    </w:p>
    <w:p w:rsidR="009C1EAC" w:rsidRDefault="009C1EAC" w:rsidP="009063E2">
      <w:r>
        <w:rPr>
          <w:rFonts w:hint="eastAsia"/>
        </w:rPr>
        <w:t>雾气卷起了漩涡。</w:t>
      </w:r>
    </w:p>
    <w:p w:rsidR="009C1EAC" w:rsidRDefault="009C1EAC" w:rsidP="009063E2">
      <w:r>
        <w:rPr>
          <w:rFonts w:hint="eastAsia"/>
        </w:rPr>
        <w:t>看到空中出现的青色魔术式，高高的怪物露出了獠牙。</w:t>
      </w:r>
    </w:p>
    <w:p w:rsidR="009C1EAC" w:rsidRDefault="009C1EAC" w:rsidP="009063E2">
      <w:r>
        <w:rPr>
          <w:rFonts w:hint="eastAsia"/>
        </w:rPr>
        <w:t>【难道、看穿了……？】</w:t>
      </w:r>
    </w:p>
    <w:p w:rsidR="009C1EAC" w:rsidRDefault="009C1EAC" w:rsidP="009063E2">
      <w:r>
        <w:rPr>
          <w:rFonts w:hint="eastAsia"/>
        </w:rPr>
        <w:t>在有珠注意到那个变化的同时，青子和斯纳克两者都向对方表明了明显的敌意。</w:t>
      </w:r>
    </w:p>
    <w:p w:rsidR="009C1EAC" w:rsidRDefault="009C1EAC" w:rsidP="009063E2">
      <w:r>
        <w:rPr>
          <w:rFonts w:hint="eastAsia"/>
        </w:rPr>
        <w:t>【……这样吗？那就是青子赢了，请立即回来。</w:t>
      </w:r>
    </w:p>
    <w:p w:rsidR="009C1EAC" w:rsidRDefault="009C1EAC" w:rsidP="009063E2">
      <w:r>
        <w:rPr>
          <w:rFonts w:hint="eastAsia"/>
        </w:rPr>
        <w:t>确实让雨云消失掉是罗宾做的太过了，有这么大的目标</w:t>
      </w:r>
      <w:r>
        <w:t>——</w:t>
      </w:r>
      <w:r>
        <w:rPr>
          <w:rFonts w:hint="eastAsia"/>
        </w:rPr>
        <w:t>斯纳克？】</w:t>
      </w:r>
    </w:p>
    <w:p w:rsidR="009C1EAC" w:rsidRDefault="009C1EAC" w:rsidP="009063E2">
      <w:r>
        <w:rPr>
          <w:rFonts w:hint="eastAsia"/>
        </w:rPr>
        <w:t>无法阻止雾的集结。</w:t>
      </w:r>
    </w:p>
    <w:p w:rsidR="009C1EAC" w:rsidRDefault="009C1EAC" w:rsidP="009063E2">
      <w:r>
        <w:rPr>
          <w:rFonts w:hint="eastAsia"/>
        </w:rPr>
        <w:t>漂浮在夜空的月亮，绝对无法原谅这个极度傲慢的魔法使。</w:t>
      </w:r>
    </w:p>
    <w:p w:rsidR="009C1EAC" w:rsidRPr="00B15587" w:rsidRDefault="009C1EAC" w:rsidP="009063E2">
      <w:r>
        <w:rPr>
          <w:rFonts w:hint="eastAsia"/>
        </w:rPr>
        <w:t>自己作为夜之王只能受人崇敬。竟敢亮出这么明显的挑战状，这口怒气无论如何也咽不下去。</w:t>
      </w:r>
    </w:p>
    <w:p w:rsidR="009C1EAC" w:rsidRDefault="009C1EAC" w:rsidP="009063E2">
      <w:r>
        <w:rPr>
          <w:rFonts w:hint="eastAsia"/>
        </w:rPr>
        <w:t>【斯纳克！】</w:t>
      </w:r>
    </w:p>
    <w:p w:rsidR="009C1EAC" w:rsidRDefault="009C1EAC" w:rsidP="009063E2">
      <w:r>
        <w:rPr>
          <w:rFonts w:hint="eastAsia"/>
        </w:rPr>
        <w:t>伸手赶开慌慌张张飞来报告的知更鸟，少女凝视着改变了形状的黄金之月。</w:t>
      </w:r>
    </w:p>
    <w:p w:rsidR="009C1EAC" w:rsidRDefault="009C1EAC" w:rsidP="009063E2">
      <w:r>
        <w:rPr>
          <w:rFonts w:hint="eastAsia"/>
        </w:rPr>
        <w:t>制止的声音传达不到。</w:t>
      </w:r>
    </w:p>
    <w:p w:rsidR="009C1EAC" w:rsidRDefault="009C1EAC" w:rsidP="009063E2">
      <w:r>
        <w:rPr>
          <w:rFonts w:hint="eastAsia"/>
        </w:rPr>
        <w:t>“童话的怪物”无所忌惮，拥有强大的力量，面对那个小东西竟然要夹着尾巴逃走</w:t>
      </w:r>
      <w:r>
        <w:t>——</w:t>
      </w:r>
    </w:p>
    <w:p w:rsidR="009C1EAC" w:rsidRDefault="009C1EAC" w:rsidP="009063E2">
      <w:r>
        <w:rPr>
          <w:rFonts w:hint="eastAsia"/>
        </w:rPr>
        <w:t>提炼魔弹的炉心在呜呜作响。</w:t>
      </w:r>
    </w:p>
    <w:p w:rsidR="009C1EAC" w:rsidRDefault="009C1EAC" w:rsidP="009063E2">
      <w:r>
        <w:rPr>
          <w:rFonts w:hint="eastAsia"/>
        </w:rPr>
        <w:t>回转体内的魔术回路。</w:t>
      </w:r>
    </w:p>
    <w:p w:rsidR="009C1EAC" w:rsidRDefault="009C1EAC" w:rsidP="009063E2">
      <w:r>
        <w:rPr>
          <w:rFonts w:hint="eastAsia"/>
        </w:rPr>
        <w:t>青子催动着魔力奔走，架空之炎烧灼着青子的神经。</w:t>
      </w:r>
    </w:p>
    <w:p w:rsidR="009C1EAC" w:rsidRDefault="009C1EAC" w:rsidP="009063E2">
      <w:r>
        <w:rPr>
          <w:rFonts w:hint="eastAsia"/>
        </w:rPr>
        <w:t>刻在地面的术式与青子连接起来。</w:t>
      </w:r>
    </w:p>
    <w:p w:rsidR="009C1EAC" w:rsidRDefault="009C1EAC" w:rsidP="009063E2">
      <w:r>
        <w:rPr>
          <w:rFonts w:hint="eastAsia"/>
        </w:rPr>
        <w:t>术式的读取与实行和至今为止的没有什么不同，但是输出力可不是那些所能与之相比的。</w:t>
      </w:r>
    </w:p>
    <w:p w:rsidR="009C1EAC" w:rsidRDefault="009C1EAC" w:rsidP="009063E2">
      <w:r>
        <w:rPr>
          <w:rFonts w:hint="eastAsia"/>
        </w:rPr>
        <w:t>同样的工程使用如此程度的火力甚至会危害到术者。</w:t>
      </w:r>
    </w:p>
    <w:p w:rsidR="009C1EAC" w:rsidRDefault="009C1EAC" w:rsidP="009063E2">
      <w:r>
        <w:rPr>
          <w:rFonts w:hint="eastAsia"/>
        </w:rPr>
        <w:t>或者说，作为炮身的自己有被烧毁的可能。</w:t>
      </w:r>
    </w:p>
    <w:p w:rsidR="009C1EAC" w:rsidRDefault="009C1EAC" w:rsidP="009063E2">
      <w:r>
        <w:rPr>
          <w:rFonts w:hint="eastAsia"/>
        </w:rPr>
        <w:t>【</w:t>
      </w:r>
      <w:r>
        <w:t>——</w:t>
      </w:r>
      <w:r>
        <w:rPr>
          <w:rFonts w:hint="eastAsia"/>
        </w:rPr>
        <w:t>、但是，能行……！】</w:t>
      </w:r>
    </w:p>
    <w:p w:rsidR="009C1EAC" w:rsidRDefault="009C1EAC" w:rsidP="009063E2">
      <w:r>
        <w:rPr>
          <w:rFonts w:hint="eastAsia"/>
        </w:rPr>
        <w:t>架空的热量上升到让人恐怖的程度。</w:t>
      </w:r>
    </w:p>
    <w:p w:rsidR="009C1EAC" w:rsidRDefault="009C1EAC" w:rsidP="009063E2">
      <w:r>
        <w:rPr>
          <w:rFonts w:hint="eastAsia"/>
        </w:rPr>
        <w:t>心里没底的感觉让青子禁不住颤抖起来，但是不这样的话自己选择的这个战术就没有意义了。</w:t>
      </w:r>
    </w:p>
    <w:p w:rsidR="009C1EAC" w:rsidRDefault="009C1EAC" w:rsidP="009063E2">
      <w:r>
        <w:rPr>
          <w:rFonts w:hint="eastAsia"/>
        </w:rPr>
        <w:t>青子已经无法移动了。</w:t>
      </w:r>
    </w:p>
    <w:p w:rsidR="009C1EAC" w:rsidRDefault="009C1EAC" w:rsidP="009063E2">
      <w:r>
        <w:rPr>
          <w:rFonts w:hint="eastAsia"/>
        </w:rPr>
        <w:t>从草十郎那得知斯纳克本体的时候，她就放弃了“移动炮台”的优点，转而选择了固定炮台的道路。</w:t>
      </w:r>
    </w:p>
    <w:p w:rsidR="009C1EAC" w:rsidRDefault="009C1EAC" w:rsidP="009063E2">
      <w:r>
        <w:rPr>
          <w:rFonts w:hint="eastAsia"/>
        </w:rPr>
        <w:t>不这样的话够不到。不在这个位置、这个角度把刻印固定下来的话，就无法狩猎斯纳克。</w:t>
      </w:r>
    </w:p>
    <w:p w:rsidR="009C1EAC" w:rsidRDefault="009C1EAC" w:rsidP="009063E2">
      <w:r>
        <w:rPr>
          <w:rFonts w:hint="eastAsia"/>
        </w:rPr>
        <w:t>同时，这也等于在说自己没有“后招”了。</w:t>
      </w:r>
    </w:p>
    <w:p w:rsidR="009C1EAC" w:rsidRDefault="009C1EAC" w:rsidP="009063E2">
      <w:r>
        <w:rPr>
          <w:rFonts w:hint="eastAsia"/>
        </w:rPr>
        <w:t>已经开弓没有回头箭了。</w:t>
      </w:r>
    </w:p>
    <w:p w:rsidR="009C1EAC" w:rsidRDefault="009C1EAC" w:rsidP="009063E2">
      <w:r>
        <w:rPr>
          <w:rFonts w:hint="eastAsia"/>
        </w:rPr>
        <w:t>那也没关系，青子深深的吸了一口气。</w:t>
      </w:r>
    </w:p>
    <w:p w:rsidR="009C1EAC" w:rsidRDefault="009C1EAC" w:rsidP="009063E2">
      <w:r>
        <w:rPr>
          <w:rFonts w:hint="eastAsia"/>
        </w:rPr>
        <w:t>准备全部完成，和火箭喷射等同的魔力涡流将直接攻击到那个月亮</w:t>
      </w:r>
      <w:r>
        <w:t>——</w:t>
      </w:r>
      <w:r>
        <w:rPr>
          <w:rFonts w:hint="eastAsia"/>
        </w:rPr>
        <w:t>！</w:t>
      </w:r>
    </w:p>
    <w:p w:rsidR="009C1EAC" w:rsidRPr="00926808" w:rsidRDefault="009C1EAC" w:rsidP="009063E2">
      <w:r>
        <w:rPr>
          <w:rFonts w:hint="eastAsia"/>
        </w:rPr>
        <w:t>漂浮在空中的第三层（头发魔法阵）成为了炮口，用来击出达到临界值魔力值。同时也作为准星对射角进行调整。</w:t>
      </w:r>
    </w:p>
    <w:p w:rsidR="009C1EAC" w:rsidRDefault="009C1EAC" w:rsidP="009063E2">
      <w:r>
        <w:rPr>
          <w:rFonts w:hint="eastAsia"/>
        </w:rPr>
        <w:t>“……雾？”</w:t>
      </w:r>
    </w:p>
    <w:p w:rsidR="009C1EAC" w:rsidRDefault="009C1EAC" w:rsidP="009063E2">
      <w:r>
        <w:rPr>
          <w:rFonts w:hint="eastAsia"/>
        </w:rPr>
        <w:t>被瞄准的月亮发生了歪曲。</w:t>
      </w:r>
    </w:p>
    <w:p w:rsidR="009C1EAC" w:rsidRDefault="009C1EAC" w:rsidP="009063E2">
      <w:r>
        <w:rPr>
          <w:rFonts w:hint="eastAsia"/>
        </w:rPr>
        <w:t>像是嘲笑正在给魔力充电的青子一样，黄金之月展现了它的本体。</w:t>
      </w:r>
    </w:p>
    <w:p w:rsidR="009C1EAC" w:rsidRDefault="009C1EAC" w:rsidP="009063E2">
      <w:r>
        <w:rPr>
          <w:rFonts w:hint="eastAsia"/>
        </w:rPr>
        <w:t>来</w:t>
      </w:r>
      <w:r>
        <w:t>——</w:t>
      </w:r>
      <w:r>
        <w:rPr>
          <w:rFonts w:hint="eastAsia"/>
        </w:rPr>
        <w:t>仰望宇宙吧，没有异能的无辜血统。</w:t>
      </w:r>
    </w:p>
    <w:p w:rsidR="009C1EAC" w:rsidRDefault="009C1EAC" w:rsidP="009063E2">
      <w:r>
        <w:rPr>
          <w:rFonts w:hint="eastAsia"/>
        </w:rPr>
        <w:t>那才是魔天的一角。</w:t>
      </w:r>
    </w:p>
    <w:p w:rsidR="009C1EAC" w:rsidRDefault="009C1EAC" w:rsidP="009063E2">
      <w:r>
        <w:rPr>
          <w:rFonts w:hint="eastAsia"/>
        </w:rPr>
        <w:t>绿色之雾、绀碧之云组成的暗淡朦胧、神秘之貌。</w:t>
      </w:r>
    </w:p>
    <w:p w:rsidR="009C1EAC" w:rsidRDefault="009C1EAC" w:rsidP="009063E2">
      <w:r>
        <w:rPr>
          <w:rFonts w:hint="eastAsia"/>
        </w:rPr>
        <w:t>在魔术世界被称之为至宝、</w:t>
      </w:r>
      <w:r>
        <w:t xml:space="preserve"> </w:t>
      </w:r>
      <w:r>
        <w:rPr>
          <w:rFonts w:hint="eastAsia"/>
        </w:rPr>
        <w:t>一个王国与之相比都要逊色几分的至高幻想。</w:t>
      </w:r>
    </w:p>
    <w:p w:rsidR="009C1EAC" w:rsidRDefault="009C1EAC" w:rsidP="009063E2">
      <w:r>
        <w:rPr>
          <w:rFonts w:hint="eastAsia"/>
        </w:rPr>
        <w:t>“那就是</w:t>
      </w:r>
      <w:r>
        <w:t>——Flat Snark!!!!</w:t>
      </w:r>
      <w:r>
        <w:rPr>
          <w:rFonts w:hint="eastAsia"/>
        </w:rPr>
        <w:t>”</w:t>
      </w:r>
    </w:p>
    <w:p w:rsidR="009C1EAC" w:rsidRDefault="009C1EAC" w:rsidP="009063E2">
      <w:r>
        <w:rPr>
          <w:rFonts w:hint="eastAsia"/>
        </w:rPr>
        <w:t>从一开始就与众不同，这个世界上最大的虚构。</w:t>
      </w:r>
    </w:p>
    <w:p w:rsidR="009C1EAC" w:rsidRDefault="009C1EAC" w:rsidP="009063E2">
      <w:r>
        <w:rPr>
          <w:rFonts w:hint="eastAsia"/>
        </w:rPr>
        <w:t>“丝……还早</w:t>
      </w:r>
      <w:r>
        <w:t>——</w:t>
      </w:r>
      <w:r>
        <w:rPr>
          <w:rFonts w:hint="eastAsia"/>
        </w:rPr>
        <w:t>还早、但</w:t>
      </w:r>
      <w:r>
        <w:t>——</w:t>
      </w:r>
      <w:r>
        <w:rPr>
          <w:rFonts w:hint="eastAsia"/>
        </w:rPr>
        <w:t>！”</w:t>
      </w:r>
    </w:p>
    <w:p w:rsidR="009C1EAC" w:rsidRDefault="009C1EAC" w:rsidP="009063E2">
      <w:r>
        <w:rPr>
          <w:rFonts w:hint="eastAsia"/>
        </w:rPr>
        <w:t>到现在还在犹豫可不行，本能这么高喊着。</w:t>
      </w:r>
    </w:p>
    <w:p w:rsidR="009C1EAC" w:rsidRDefault="009C1EAC" w:rsidP="009063E2">
      <w:r>
        <w:rPr>
          <w:rFonts w:hint="eastAsia"/>
        </w:rPr>
        <w:t>暴露正体的敌人可是最高级的“童话怪物”。</w:t>
      </w:r>
    </w:p>
    <w:p w:rsidR="009C1EAC" w:rsidRDefault="009C1EAC" w:rsidP="009063E2">
      <w:r>
        <w:rPr>
          <w:rFonts w:hint="eastAsia"/>
        </w:rPr>
        <w:t>剥露出的敌意展示出它在这个状况下仍然有反击的准备，</w:t>
      </w:r>
    </w:p>
    <w:p w:rsidR="009C1EAC" w:rsidRDefault="009C1EAC" w:rsidP="009063E2">
      <w:r>
        <w:rPr>
          <w:rFonts w:hint="eastAsia"/>
        </w:rPr>
        <w:t>“这边已经动不了了……舍弃了逃跑的大咏唱，要是被率先攻击的话这边就玩完了……！”</w:t>
      </w:r>
    </w:p>
    <w:p w:rsidR="009C1EAC" w:rsidRDefault="009C1EAC" w:rsidP="009063E2">
      <w:r>
        <w:rPr>
          <w:rFonts w:hint="eastAsia"/>
        </w:rPr>
        <w:t>因此，要在那之前击落它。</w:t>
      </w:r>
    </w:p>
    <w:p w:rsidR="009C1EAC" w:rsidRDefault="009C1EAC" w:rsidP="009063E2">
      <w:r>
        <w:rPr>
          <w:rFonts w:hint="eastAsia"/>
        </w:rPr>
        <w:t>魔力有百分之八十，术式驱动正常，接下来只要扣下扳机就行了</w:t>
      </w:r>
      <w:r>
        <w:t>——</w:t>
      </w:r>
    </w:p>
    <w:p w:rsidR="009C1EAC" w:rsidRDefault="009C1EAC" w:rsidP="009063E2">
      <w:r>
        <w:rPr>
          <w:rFonts w:hint="eastAsia"/>
        </w:rPr>
        <w:t>真的只要这样就行了吗？冷静的自己这么问到。</w:t>
      </w:r>
    </w:p>
    <w:p w:rsidR="009C1EAC" w:rsidRDefault="009C1EAC" w:rsidP="009063E2">
      <w:r>
        <w:rPr>
          <w:rFonts w:hint="eastAsia"/>
        </w:rPr>
        <w:t>开始之后可就没法反悔了。</w:t>
      </w:r>
    </w:p>
    <w:p w:rsidR="009C1EAC" w:rsidRDefault="009C1EAC" w:rsidP="009063E2">
      <w:r>
        <w:rPr>
          <w:rFonts w:hint="eastAsia"/>
        </w:rPr>
        <w:t>在这之前的战斗中，一个判断错误后连悔恨的瞬间都没有就结束了。</w:t>
      </w:r>
      <w:r>
        <w:t>0.1</w:t>
      </w:r>
      <w:r>
        <w:rPr>
          <w:rFonts w:hint="eastAsia"/>
        </w:rPr>
        <w:t>秒的迷茫胜利的天平就倒向了另一边。</w:t>
      </w:r>
    </w:p>
    <w:p w:rsidR="009C1EAC" w:rsidRDefault="009C1EAC" w:rsidP="009063E2">
      <w:r>
        <w:rPr>
          <w:rFonts w:hint="eastAsia"/>
        </w:rPr>
        <w:t>遭遇痛苦的觉悟做好了吗？还有失误之后能够将错就错吗？</w:t>
      </w:r>
    </w:p>
    <w:p w:rsidR="009C1EAC" w:rsidRDefault="009C1EAC" w:rsidP="009063E2">
      <w:r>
        <w:rPr>
          <w:rFonts w:hint="eastAsia"/>
        </w:rPr>
        <w:t>说起来最根本的的是你就靠那芝麻大小的魔弹能把月亮打下来吗</w:t>
      </w:r>
      <w:r>
        <w:t>——</w:t>
      </w:r>
      <w:r>
        <w:rPr>
          <w:rFonts w:hint="eastAsia"/>
        </w:rPr>
        <w:t>？</w:t>
      </w:r>
    </w:p>
    <w:p w:rsidR="009C1EAC" w:rsidRDefault="009C1EAC" w:rsidP="009063E2">
      <w:r>
        <w:rPr>
          <w:rFonts w:hint="eastAsia"/>
        </w:rPr>
        <w:t>“随便吧</w:t>
      </w:r>
      <w:r>
        <w:t>——</w:t>
      </w:r>
      <w:r>
        <w:rPr>
          <w:rFonts w:hint="eastAsia"/>
        </w:rPr>
        <w:t>总之，行不行什么的以后再说！”</w:t>
      </w:r>
    </w:p>
    <w:p w:rsidR="009C1EAC" w:rsidRDefault="009C1EAC" w:rsidP="009063E2">
      <w:r>
        <w:rPr>
          <w:rFonts w:hint="eastAsia"/>
        </w:rPr>
        <w:t>盯着月亮的双眸里充满了决意。</w:t>
      </w:r>
    </w:p>
    <w:p w:rsidR="009C1EAC" w:rsidRDefault="009C1EAC" w:rsidP="009063E2">
      <w:r>
        <w:rPr>
          <w:rFonts w:hint="eastAsia"/>
        </w:rPr>
        <w:t>放出魔弹的瞬间，冲击全身的强大反作用力把这些念头都吹飞了。</w:t>
      </w:r>
    </w:p>
    <w:p w:rsidR="009C1EAC" w:rsidRDefault="009C1EAC" w:rsidP="009063E2">
      <w:r>
        <w:rPr>
          <w:rFonts w:hint="eastAsia"/>
        </w:rPr>
        <w:t>【</w:t>
      </w:r>
      <w:r>
        <w:t>——</w:t>
      </w:r>
      <w:r>
        <w:rPr>
          <w:rFonts w:hint="eastAsia"/>
        </w:rPr>
        <w:t>正好</w:t>
      </w:r>
    </w:p>
    <w:p w:rsidR="009C1EAC" w:rsidRDefault="009C1EAC" w:rsidP="009063E2">
      <w:r>
        <w:rPr>
          <w:rFonts w:hint="eastAsia"/>
        </w:rPr>
        <w:t>不用手下留情，来尝尝最强的一击</w:t>
      </w:r>
      <w:r>
        <w:t>——</w:t>
      </w:r>
      <w:r>
        <w:rPr>
          <w:rFonts w:hint="eastAsia"/>
        </w:rPr>
        <w:t>！】</w:t>
      </w:r>
    </w:p>
    <w:p w:rsidR="009C1EAC" w:rsidRDefault="009C1EAC" w:rsidP="009063E2">
      <w:r>
        <w:rPr>
          <w:rFonts w:hint="eastAsia"/>
        </w:rPr>
        <w:t>瞄着天空的狙击手随着自己的气势，击出一发必中的超长射程魔弹……！</w:t>
      </w:r>
    </w:p>
    <w:p w:rsidR="009C1EAC" w:rsidRDefault="009C1EAC" w:rsidP="00CA4A7D">
      <w:pPr>
        <w:rPr>
          <w:rFonts w:ascii="宋体" w:cs="宋体"/>
        </w:rPr>
      </w:pPr>
      <w:r>
        <w:rPr>
          <w:rFonts w:ascii="宋体" w:hAnsi="宋体" w:cs="宋体" w:hint="eastAsia"/>
        </w:rPr>
        <w:t>从地面发射的魔弹拥抱了第三层刻印。</w:t>
      </w:r>
    </w:p>
    <w:p w:rsidR="009C1EAC" w:rsidRDefault="009C1EAC" w:rsidP="00CA4A7D">
      <w:pPr>
        <w:rPr>
          <w:rFonts w:ascii="宋体" w:cs="宋体"/>
        </w:rPr>
      </w:pPr>
      <w:r>
        <w:rPr>
          <w:rFonts w:ascii="宋体" w:hAnsi="宋体" w:cs="宋体" w:hint="eastAsia"/>
        </w:rPr>
        <w:t>作为青子分身的刻印放出了射穿月亮的光芒。</w:t>
      </w:r>
    </w:p>
    <w:p w:rsidR="009C1EAC" w:rsidRDefault="009C1EAC" w:rsidP="00CA4A7D">
      <w:pPr>
        <w:rPr>
          <w:rFonts w:ascii="宋体" w:cs="宋体"/>
        </w:rPr>
      </w:pPr>
      <w:r>
        <w:rPr>
          <w:rFonts w:ascii="宋体" w:hAnsi="宋体" w:cs="宋体"/>
        </w:rPr>
        <w:t>——</w:t>
      </w:r>
      <w:r>
        <w:rPr>
          <w:rFonts w:ascii="宋体" w:hAnsi="宋体" w:cs="宋体" w:hint="eastAsia"/>
        </w:rPr>
        <w:t>但是。</w:t>
      </w:r>
    </w:p>
    <w:p w:rsidR="009C1EAC" w:rsidRDefault="009C1EAC" w:rsidP="00CA4A7D">
      <w:pPr>
        <w:rPr>
          <w:rFonts w:ascii="宋体" w:cs="宋体"/>
        </w:rPr>
      </w:pPr>
      <w:r>
        <w:rPr>
          <w:rFonts w:ascii="宋体" w:hAnsi="宋体" w:cs="宋体" w:hint="eastAsia"/>
        </w:rPr>
        <w:t>光只击碎了巨大葡萄状的青色华盖。</w:t>
      </w:r>
    </w:p>
    <w:p w:rsidR="009C1EAC" w:rsidRDefault="009C1EAC" w:rsidP="00CA4A7D">
      <w:pPr>
        <w:rPr>
          <w:rFonts w:ascii="宋体" w:cs="宋体"/>
        </w:rPr>
      </w:pPr>
      <w:r>
        <w:rPr>
          <w:rFonts w:ascii="宋体" w:hAnsi="宋体" w:cs="宋体" w:hint="eastAsia"/>
        </w:rPr>
        <w:t>可以匹敌瞬间火炎温度</w:t>
      </w:r>
      <w:r>
        <w:rPr>
          <w:rFonts w:ascii="宋体" w:hAnsi="宋体" w:cs="宋体"/>
        </w:rPr>
        <w:t>3000</w:t>
      </w:r>
      <w:r>
        <w:rPr>
          <w:rFonts w:ascii="宋体" w:hAnsi="宋体" w:cs="宋体" w:hint="eastAsia"/>
        </w:rPr>
        <w:t>摄氏度的架空元素被直接归零</w:t>
      </w:r>
      <w:r>
        <w:rPr>
          <w:rFonts w:ascii="宋体" w:cs="宋体" w:hint="eastAsia"/>
        </w:rPr>
        <w:t>……</w:t>
      </w:r>
    </w:p>
    <w:p w:rsidR="009C1EAC" w:rsidRDefault="009C1EAC" w:rsidP="00CA4A7D">
      <w:pPr>
        <w:rPr>
          <w:rFonts w:ascii="宋体" w:cs="宋体"/>
        </w:rPr>
      </w:pPr>
      <w:r>
        <w:rPr>
          <w:rFonts w:ascii="宋体" w:hAnsi="宋体" w:cs="宋体" w:hint="eastAsia"/>
        </w:rPr>
        <w:t>【好、烫</w:t>
      </w:r>
      <w:r>
        <w:rPr>
          <w:rFonts w:ascii="宋体" w:hAnsi="宋体" w:cs="宋体"/>
        </w:rPr>
        <w:t>——</w:t>
      </w:r>
      <w:r>
        <w:rPr>
          <w:rFonts w:ascii="宋体" w:hAnsi="宋体" w:cs="宋体" w:hint="eastAsia"/>
        </w:rPr>
        <w:t>！！！！】</w:t>
      </w:r>
    </w:p>
    <w:p w:rsidR="009C1EAC" w:rsidRDefault="009C1EAC" w:rsidP="00CA4A7D">
      <w:pPr>
        <w:rPr>
          <w:rFonts w:ascii="宋体" w:cs="宋体"/>
        </w:rPr>
      </w:pPr>
      <w:r>
        <w:rPr>
          <w:rFonts w:ascii="宋体" w:hAnsi="宋体" w:cs="宋体" w:hint="eastAsia"/>
        </w:rPr>
        <w:t>身体受到大魔术残留的反作用力，全身的血液都在沸腾。</w:t>
      </w:r>
    </w:p>
    <w:p w:rsidR="009C1EAC" w:rsidRDefault="009C1EAC" w:rsidP="00CA4A7D">
      <w:pPr>
        <w:rPr>
          <w:rFonts w:ascii="宋体" w:cs="宋体"/>
        </w:rPr>
      </w:pPr>
      <w:r>
        <w:rPr>
          <w:rFonts w:ascii="宋体" w:hAnsi="宋体" w:cs="宋体" w:hint="eastAsia"/>
        </w:rPr>
        <w:t>心脏也已经停止。</w:t>
      </w:r>
    </w:p>
    <w:p w:rsidR="009C1EAC" w:rsidRDefault="009C1EAC" w:rsidP="00CA4A7D">
      <w:pPr>
        <w:rPr>
          <w:rFonts w:ascii="宋体" w:cs="宋体"/>
        </w:rPr>
      </w:pPr>
      <w:r>
        <w:rPr>
          <w:rFonts w:ascii="宋体" w:hAnsi="宋体" w:cs="宋体" w:hint="eastAsia"/>
        </w:rPr>
        <w:t>脑髓被剧痛和冲击所麻痹。</w:t>
      </w:r>
    </w:p>
    <w:p w:rsidR="009C1EAC" w:rsidRDefault="009C1EAC" w:rsidP="00CA4A7D">
      <w:pPr>
        <w:rPr>
          <w:rFonts w:ascii="宋体" w:cs="宋体"/>
        </w:rPr>
      </w:pPr>
      <w:r>
        <w:rPr>
          <w:rFonts w:ascii="宋体" w:hAnsi="宋体" w:cs="宋体" w:hint="eastAsia"/>
        </w:rPr>
        <w:t>神经从末端开始坏死。</w:t>
      </w:r>
    </w:p>
    <w:p w:rsidR="009C1EAC" w:rsidRDefault="009C1EAC" w:rsidP="00CA4A7D">
      <w:pPr>
        <w:rPr>
          <w:rFonts w:ascii="宋体" w:cs="宋体"/>
        </w:rPr>
      </w:pPr>
      <w:r>
        <w:rPr>
          <w:rFonts w:ascii="宋体" w:hAnsi="宋体" w:cs="宋体" w:hint="eastAsia"/>
        </w:rPr>
        <w:t>这些伤害全部被魔术刻印强制催动着开始复苏。</w:t>
      </w:r>
    </w:p>
    <w:p w:rsidR="009C1EAC" w:rsidRDefault="009C1EAC" w:rsidP="00CA4A7D">
      <w:pPr>
        <w:rPr>
          <w:rFonts w:ascii="宋体" w:cs="宋体"/>
        </w:rPr>
      </w:pPr>
      <w:r>
        <w:rPr>
          <w:rFonts w:ascii="宋体" w:hAnsi="宋体" w:cs="宋体" w:hint="eastAsia"/>
        </w:rPr>
        <w:t>【哈、烫、啊</w:t>
      </w:r>
      <w:r>
        <w:rPr>
          <w:rFonts w:ascii="宋体" w:hAnsi="宋体" w:cs="宋体"/>
        </w:rPr>
        <w:t>——</w:t>
      </w:r>
      <w:r>
        <w:rPr>
          <w:rFonts w:ascii="宋体" w:hAnsi="宋体" w:cs="宋体" w:hint="eastAsia"/>
        </w:rPr>
        <w:t>！】</w:t>
      </w:r>
    </w:p>
    <w:p w:rsidR="009C1EAC" w:rsidRDefault="009C1EAC" w:rsidP="00CA4A7D">
      <w:pPr>
        <w:rPr>
          <w:rFonts w:ascii="宋体" w:cs="宋体"/>
        </w:rPr>
      </w:pPr>
      <w:r>
        <w:rPr>
          <w:rFonts w:ascii="宋体" w:cs="宋体" w:hint="eastAsia"/>
        </w:rPr>
        <w:t>“</w:t>
      </w:r>
      <w:r>
        <w:rPr>
          <w:rFonts w:ascii="宋体" w:hAnsi="宋体" w:cs="宋体" w:hint="eastAsia"/>
        </w:rPr>
        <w:t>冰</w:t>
      </w:r>
      <w:r>
        <w:rPr>
          <w:rFonts w:ascii="宋体" w:hAnsi="宋体" w:cs="宋体"/>
        </w:rPr>
        <w:t>——</w:t>
      </w:r>
      <w:r>
        <w:rPr>
          <w:rFonts w:ascii="宋体" w:hAnsi="宋体" w:cs="宋体" w:hint="eastAsia"/>
        </w:rPr>
        <w:t>！被冰防住了！</w:t>
      </w:r>
      <w:r>
        <w:rPr>
          <w:rFonts w:ascii="宋体" w:cs="宋体" w:hint="eastAsia"/>
        </w:rPr>
        <w:t>”</w:t>
      </w:r>
    </w:p>
    <w:p w:rsidR="009C1EAC" w:rsidRDefault="009C1EAC" w:rsidP="00CA4A7D">
      <w:pPr>
        <w:rPr>
          <w:rFonts w:ascii="宋体" w:cs="宋体"/>
        </w:rPr>
      </w:pPr>
      <w:r>
        <w:rPr>
          <w:rFonts w:ascii="宋体" w:hAnsi="宋体" w:cs="宋体" w:hint="eastAsia"/>
        </w:rPr>
        <w:t>眩晕导致的黑白视野中，青子确实看到了。</w:t>
      </w:r>
    </w:p>
    <w:p w:rsidR="009C1EAC" w:rsidRDefault="009C1EAC" w:rsidP="00CA4A7D">
      <w:pPr>
        <w:rPr>
          <w:rFonts w:ascii="宋体" w:cs="宋体"/>
        </w:rPr>
      </w:pPr>
      <w:r>
        <w:rPr>
          <w:rFonts w:ascii="宋体" w:hAnsi="宋体" w:cs="宋体" w:hint="eastAsia"/>
        </w:rPr>
        <w:t>咽下口中的血沫眯起眼睛抬头看去。</w:t>
      </w:r>
    </w:p>
    <w:p w:rsidR="009C1EAC" w:rsidRDefault="009C1EAC" w:rsidP="00CA4A7D">
      <w:pPr>
        <w:rPr>
          <w:rFonts w:ascii="宋体" w:cs="宋体"/>
        </w:rPr>
      </w:pPr>
      <w:r>
        <w:rPr>
          <w:rFonts w:ascii="宋体" w:hAnsi="宋体" w:cs="宋体" w:hint="eastAsia"/>
        </w:rPr>
        <w:t>在那里的是躲在冰盾后面的一个骷髅头，脸上满是嘲笑和暴虐的表情。</w:t>
      </w:r>
    </w:p>
    <w:p w:rsidR="009C1EAC" w:rsidRDefault="009C1EAC" w:rsidP="00CA4A7D">
      <w:pPr>
        <w:rPr>
          <w:rFonts w:ascii="宋体" w:cs="宋体"/>
        </w:rPr>
      </w:pPr>
      <w:r>
        <w:rPr>
          <w:rFonts w:ascii="宋体" w:cs="宋体" w:hint="eastAsia"/>
        </w:rPr>
        <w:t>“</w:t>
      </w:r>
      <w:r>
        <w:rPr>
          <w:rFonts w:ascii="宋体" w:hAnsi="宋体" w:cs="宋体" w:hint="eastAsia"/>
        </w:rPr>
        <w:t>攻击是不是太迟了，还是说应该再早一点</w:t>
      </w:r>
      <w:r>
        <w:rPr>
          <w:rFonts w:ascii="宋体" w:cs="宋体" w:hint="eastAsia"/>
        </w:rPr>
        <w:t>……</w:t>
      </w:r>
      <w:r>
        <w:rPr>
          <w:rFonts w:ascii="宋体" w:hAnsi="宋体" w:cs="宋体" w:hint="eastAsia"/>
        </w:rPr>
        <w:t>！？赶在做出盾之前攻击能不能行？！还是说，从正面攻击过去太无谋了</w:t>
      </w:r>
      <w:r>
        <w:rPr>
          <w:rFonts w:ascii="宋体" w:cs="宋体" w:hint="eastAsia"/>
        </w:rPr>
        <w:t>……</w:t>
      </w:r>
      <w:r>
        <w:rPr>
          <w:rFonts w:ascii="宋体" w:hAnsi="宋体" w:cs="宋体" w:hint="eastAsia"/>
        </w:rPr>
        <w:t>！？</w:t>
      </w:r>
      <w:r>
        <w:rPr>
          <w:rFonts w:ascii="宋体" w:cs="宋体" w:hint="eastAsia"/>
        </w:rPr>
        <w:t>”</w:t>
      </w:r>
    </w:p>
    <w:p w:rsidR="009C1EAC" w:rsidRDefault="009C1EAC" w:rsidP="00CA4A7D">
      <w:pPr>
        <w:rPr>
          <w:rFonts w:ascii="宋体" w:cs="宋体"/>
        </w:rPr>
      </w:pPr>
      <w:r>
        <w:rPr>
          <w:rFonts w:ascii="宋体" w:hAnsi="宋体" w:cs="宋体" w:hint="eastAsia"/>
        </w:rPr>
        <w:t>【怎么都行</w:t>
      </w:r>
      <w:r>
        <w:rPr>
          <w:rFonts w:ascii="宋体" w:cs="宋体" w:hint="eastAsia"/>
        </w:rPr>
        <w:t>……</w:t>
      </w:r>
      <w:r>
        <w:rPr>
          <w:rFonts w:ascii="宋体" w:hAnsi="宋体" w:cs="宋体" w:hint="eastAsia"/>
        </w:rPr>
        <w:t>！</w:t>
      </w:r>
    </w:p>
    <w:p w:rsidR="009C1EAC" w:rsidRDefault="009C1EAC" w:rsidP="00CA4A7D">
      <w:pPr>
        <w:rPr>
          <w:rFonts w:ascii="宋体" w:cs="宋体"/>
        </w:rPr>
      </w:pPr>
      <w:r>
        <w:rPr>
          <w:rFonts w:ascii="宋体" w:hAnsi="宋体" w:cs="宋体" w:hint="eastAsia"/>
        </w:rPr>
        <w:t>一层、二层、再启动</w:t>
      </w:r>
      <w:r>
        <w:rPr>
          <w:rFonts w:ascii="宋体" w:hAnsi="宋体" w:cs="宋体"/>
        </w:rPr>
        <w:t>——</w:t>
      </w:r>
      <w:r>
        <w:rPr>
          <w:rFonts w:ascii="宋体" w:hAnsi="宋体" w:cs="宋体" w:hint="eastAsia"/>
        </w:rPr>
        <w:t>！快！】</w:t>
      </w:r>
    </w:p>
    <w:p w:rsidR="009C1EAC" w:rsidRDefault="009C1EAC" w:rsidP="00CA4A7D">
      <w:pPr>
        <w:rPr>
          <w:rFonts w:ascii="宋体" w:cs="宋体"/>
        </w:rPr>
      </w:pPr>
      <w:r>
        <w:rPr>
          <w:rFonts w:ascii="宋体" w:hAnsi="宋体" w:cs="宋体" w:hint="eastAsia"/>
        </w:rPr>
        <w:t>没有时间去思考，更没有空闲去迷茫。</w:t>
      </w:r>
    </w:p>
    <w:p w:rsidR="009C1EAC" w:rsidRDefault="009C1EAC" w:rsidP="00CA4A7D">
      <w:pPr>
        <w:rPr>
          <w:rFonts w:ascii="宋体" w:cs="宋体"/>
        </w:rPr>
      </w:pPr>
      <w:r>
        <w:rPr>
          <w:rFonts w:ascii="宋体" w:hAnsi="宋体" w:cs="宋体" w:hint="eastAsia"/>
        </w:rPr>
        <w:t>集结游乐园中的魔力。</w:t>
      </w:r>
    </w:p>
    <w:p w:rsidR="009C1EAC" w:rsidRDefault="009C1EAC" w:rsidP="00CA4A7D">
      <w:pPr>
        <w:rPr>
          <w:rFonts w:ascii="宋体" w:cs="宋体"/>
        </w:rPr>
      </w:pPr>
      <w:r>
        <w:rPr>
          <w:rFonts w:ascii="宋体" w:hAnsi="宋体" w:cs="宋体" w:hint="eastAsia"/>
        </w:rPr>
        <w:t>一边是青子，另一边是君临天下的月之颜。</w:t>
      </w:r>
    </w:p>
    <w:p w:rsidR="009C1EAC" w:rsidRDefault="009C1EAC" w:rsidP="00CA4A7D">
      <w:pPr>
        <w:rPr>
          <w:rFonts w:ascii="宋体" w:cs="宋体"/>
        </w:rPr>
      </w:pPr>
      <w:r>
        <w:rPr>
          <w:rFonts w:ascii="宋体" w:hAnsi="宋体" w:cs="宋体" w:hint="eastAsia"/>
        </w:rPr>
        <w:t>青子凭直觉感到，现在冰之盾还未完成。虽然自己已经这个样子了，</w:t>
      </w:r>
      <w:r>
        <w:rPr>
          <w:rFonts w:ascii="宋体" w:hAnsi="宋体" w:cs="宋体"/>
        </w:rPr>
        <w:t>Flat Snark</w:t>
      </w:r>
      <w:r>
        <w:rPr>
          <w:rFonts w:ascii="宋体" w:hAnsi="宋体" w:cs="宋体" w:hint="eastAsia"/>
        </w:rPr>
        <w:t>还未到达极限。</w:t>
      </w:r>
    </w:p>
    <w:p w:rsidR="009C1EAC" w:rsidRDefault="009C1EAC" w:rsidP="00CA4A7D">
      <w:pPr>
        <w:rPr>
          <w:rFonts w:ascii="宋体" w:hAnsi="宋体" w:cs="宋体"/>
        </w:rPr>
      </w:pPr>
      <w:r>
        <w:rPr>
          <w:rFonts w:ascii="宋体" w:hAnsi="宋体" w:cs="宋体" w:hint="eastAsia"/>
        </w:rPr>
        <w:t>没错。所以才要</w:t>
      </w:r>
      <w:r>
        <w:rPr>
          <w:rFonts w:ascii="宋体" w:hAnsi="宋体" w:cs="宋体"/>
        </w:rPr>
        <w:t>——</w:t>
      </w:r>
    </w:p>
    <w:p w:rsidR="009C1EAC" w:rsidRDefault="009C1EAC" w:rsidP="00CA4A7D">
      <w:pPr>
        <w:rPr>
          <w:rFonts w:ascii="宋体" w:cs="宋体"/>
        </w:rPr>
      </w:pPr>
      <w:r>
        <w:rPr>
          <w:rFonts w:ascii="宋体" w:hAnsi="宋体" w:cs="宋体" w:hint="eastAsia"/>
        </w:rPr>
        <w:t>“坏了</w:t>
      </w:r>
      <w:r>
        <w:rPr>
          <w:rFonts w:ascii="宋体" w:hAnsi="宋体" w:cs="宋体"/>
        </w:rPr>
        <w:t>——</w:t>
      </w:r>
      <w:r>
        <w:rPr>
          <w:rFonts w:ascii="宋体" w:hAnsi="宋体" w:cs="宋体" w:hint="eastAsia"/>
        </w:rPr>
        <w:t>坏了、坏了、坏了、坏了！</w:t>
      </w:r>
      <w:r>
        <w:rPr>
          <w:rFonts w:ascii="宋体" w:cs="宋体" w:hint="eastAsia"/>
        </w:rPr>
        <w:t>”</w:t>
      </w:r>
    </w:p>
    <w:p w:rsidR="009C1EAC" w:rsidRDefault="009C1EAC" w:rsidP="00CA4A7D">
      <w:pPr>
        <w:rPr>
          <w:rFonts w:ascii="宋体" w:cs="宋体"/>
        </w:rPr>
      </w:pPr>
      <w:r>
        <w:rPr>
          <w:rFonts w:ascii="宋体" w:hAnsi="宋体" w:cs="宋体" w:hint="eastAsia"/>
        </w:rPr>
        <w:t>术式的加速伤害到了青子自身。</w:t>
      </w:r>
    </w:p>
    <w:p w:rsidR="009C1EAC" w:rsidRDefault="009C1EAC" w:rsidP="00CA4A7D">
      <w:pPr>
        <w:rPr>
          <w:rFonts w:ascii="宋体" w:cs="宋体"/>
        </w:rPr>
      </w:pPr>
      <w:r>
        <w:rPr>
          <w:rFonts w:ascii="宋体" w:hAnsi="宋体" w:cs="宋体" w:hint="eastAsia"/>
        </w:rPr>
        <w:t>在连接的情况下，术式负荷引起的裂隙将转嫁到青子身上。如今也只能忍耐了。</w:t>
      </w:r>
    </w:p>
    <w:p w:rsidR="009C1EAC" w:rsidRDefault="009C1EAC" w:rsidP="00CA4A7D">
      <w:pPr>
        <w:rPr>
          <w:rFonts w:ascii="宋体" w:hAnsi="宋体" w:cs="宋体"/>
        </w:rPr>
      </w:pPr>
      <w:r>
        <w:rPr>
          <w:rFonts w:ascii="宋体" w:hAnsi="宋体" w:cs="宋体" w:hint="eastAsia"/>
        </w:rPr>
        <w:t>要说为什么</w:t>
      </w:r>
      <w:r>
        <w:rPr>
          <w:rFonts w:ascii="宋体" w:hAnsi="宋体" w:cs="宋体"/>
        </w:rPr>
        <w:t>——</w:t>
      </w:r>
    </w:p>
    <w:p w:rsidR="009C1EAC" w:rsidRDefault="009C1EAC" w:rsidP="00CA4A7D">
      <w:pPr>
        <w:rPr>
          <w:rFonts w:ascii="宋体" w:cs="宋体"/>
        </w:rPr>
      </w:pPr>
      <w:r>
        <w:rPr>
          <w:rFonts w:ascii="宋体" w:hAnsi="宋体" w:cs="宋体" w:hint="eastAsia"/>
        </w:rPr>
        <w:t>“</w:t>
      </w:r>
      <w:r>
        <w:rPr>
          <w:rFonts w:ascii="宋体" w:hAnsi="宋体" w:cs="宋体"/>
        </w:rPr>
        <w:t>——</w:t>
      </w:r>
      <w:r>
        <w:rPr>
          <w:rFonts w:ascii="宋体" w:hAnsi="宋体" w:cs="宋体" w:hint="eastAsia"/>
        </w:rPr>
        <w:t>那块冰，就算我拿出全力也赢不了！</w:t>
      </w:r>
      <w:r>
        <w:rPr>
          <w:rFonts w:ascii="宋体" w:cs="宋体" w:hint="eastAsia"/>
        </w:rPr>
        <w:t>”</w:t>
      </w:r>
    </w:p>
    <w:p w:rsidR="009C1EAC" w:rsidRDefault="009C1EAC" w:rsidP="00CA4A7D">
      <w:pPr>
        <w:rPr>
          <w:rFonts w:ascii="宋体" w:cs="宋体"/>
        </w:rPr>
      </w:pPr>
      <w:r>
        <w:rPr>
          <w:rFonts w:ascii="宋体" w:hAnsi="宋体" w:cs="宋体" w:hint="eastAsia"/>
        </w:rPr>
        <w:t>刚才的一击已经使双方了解了对方的战力。</w:t>
      </w:r>
    </w:p>
    <w:p w:rsidR="009C1EAC" w:rsidRDefault="009C1EAC" w:rsidP="00CA4A7D">
      <w:pPr>
        <w:rPr>
          <w:rFonts w:ascii="宋体" w:cs="宋体"/>
        </w:rPr>
      </w:pPr>
      <w:r>
        <w:rPr>
          <w:rFonts w:ascii="宋体" w:hAnsi="宋体" w:cs="宋体" w:hint="eastAsia"/>
        </w:rPr>
        <w:t>魔力量虽然不相上下，组成术式的神秘度不同。</w:t>
      </w:r>
    </w:p>
    <w:p w:rsidR="009C1EAC" w:rsidRDefault="009C1EAC" w:rsidP="00CA4A7D">
      <w:pPr>
        <w:rPr>
          <w:rFonts w:ascii="宋体" w:cs="宋体"/>
        </w:rPr>
      </w:pPr>
      <w:r>
        <w:rPr>
          <w:rFonts w:ascii="宋体" w:hAnsi="宋体" w:cs="宋体" w:hint="eastAsia"/>
        </w:rPr>
        <w:t>青子将魔力充到极限，也不过是打了那个冰块一个出其不意。</w:t>
      </w:r>
    </w:p>
    <w:p w:rsidR="009C1EAC" w:rsidRDefault="009C1EAC" w:rsidP="00CA4A7D">
      <w:pPr>
        <w:rPr>
          <w:rFonts w:ascii="宋体" w:cs="宋体"/>
        </w:rPr>
      </w:pPr>
      <w:r>
        <w:rPr>
          <w:rFonts w:ascii="宋体" w:hAnsi="宋体" w:cs="宋体" w:hint="eastAsia"/>
        </w:rPr>
        <w:t>即是说，如果斯纳克将魔力汇集到极限的情况下，这边不论做什么都只能算是垂死挣扎</w:t>
      </w:r>
      <w:r>
        <w:rPr>
          <w:rFonts w:ascii="宋体" w:cs="宋体" w:hint="eastAsia"/>
        </w:rPr>
        <w:t>……</w:t>
      </w:r>
    </w:p>
    <w:p w:rsidR="009C1EAC" w:rsidRDefault="009C1EAC" w:rsidP="00CA4A7D">
      <w:pPr>
        <w:rPr>
          <w:rFonts w:ascii="宋体" w:cs="宋体"/>
        </w:rPr>
      </w:pPr>
      <w:r>
        <w:rPr>
          <w:rFonts w:ascii="宋体" w:hAnsi="宋体" w:cs="宋体" w:hint="eastAsia"/>
        </w:rPr>
        <w:t>【那，就在这之前</w:t>
      </w:r>
      <w:r>
        <w:rPr>
          <w:rFonts w:ascii="宋体" w:hAnsi="宋体" w:cs="宋体"/>
        </w:rPr>
        <w:t>——</w:t>
      </w:r>
      <w:r>
        <w:rPr>
          <w:rFonts w:ascii="宋体" w:hAnsi="宋体" w:cs="宋体" w:hint="eastAsia"/>
        </w:rPr>
        <w:t>】</w:t>
      </w:r>
    </w:p>
    <w:p w:rsidR="009C1EAC" w:rsidRDefault="009C1EAC" w:rsidP="00CA4A7D">
      <w:pPr>
        <w:rPr>
          <w:rFonts w:ascii="宋体" w:cs="宋体"/>
        </w:rPr>
      </w:pPr>
      <w:r>
        <w:rPr>
          <w:rFonts w:ascii="宋体" w:hAnsi="宋体" w:cs="宋体" w:hint="eastAsia"/>
        </w:rPr>
        <w:t>装填下一发。</w:t>
      </w:r>
    </w:p>
    <w:p w:rsidR="009C1EAC" w:rsidRDefault="009C1EAC" w:rsidP="00CA4A7D">
      <w:pPr>
        <w:rPr>
          <w:rFonts w:ascii="宋体" w:cs="宋体"/>
        </w:rPr>
      </w:pPr>
      <w:r>
        <w:rPr>
          <w:rFonts w:ascii="宋体" w:hAnsi="宋体" w:cs="宋体" w:hint="eastAsia"/>
        </w:rPr>
        <w:t>向空中的第三层传达命令。</w:t>
      </w:r>
    </w:p>
    <w:p w:rsidR="009C1EAC" w:rsidRDefault="009C1EAC" w:rsidP="00CA4A7D">
      <w:pPr>
        <w:rPr>
          <w:rFonts w:ascii="宋体" w:cs="宋体"/>
        </w:rPr>
      </w:pPr>
      <w:r>
        <w:rPr>
          <w:rFonts w:ascii="宋体" w:hAnsi="宋体" w:cs="宋体" w:hint="eastAsia"/>
        </w:rPr>
        <w:t>无视身体的负担，再次加速一层术式。</w:t>
      </w:r>
    </w:p>
    <w:p w:rsidR="009C1EAC" w:rsidRDefault="009C1EAC" w:rsidP="00CA4A7D">
      <w:pPr>
        <w:rPr>
          <w:rFonts w:ascii="宋体" w:cs="宋体"/>
        </w:rPr>
      </w:pPr>
      <w:r>
        <w:rPr>
          <w:rFonts w:ascii="宋体" w:hAnsi="宋体" w:cs="宋体" w:hint="eastAsia"/>
        </w:rPr>
        <w:t>右手的一层负责吸收周围的魔力并储蓄起来。</w:t>
      </w:r>
    </w:p>
    <w:p w:rsidR="009C1EAC" w:rsidRDefault="009C1EAC" w:rsidP="00CA4A7D">
      <w:pPr>
        <w:rPr>
          <w:rFonts w:ascii="宋体" w:cs="宋体"/>
        </w:rPr>
      </w:pPr>
      <w:r>
        <w:rPr>
          <w:rFonts w:ascii="宋体" w:hAnsi="宋体" w:cs="宋体" w:hint="eastAsia"/>
        </w:rPr>
        <w:t>覆盖游乐园的浓雾是斯纳克自身放出的太古魔力，将这些注入术式。</w:t>
      </w:r>
    </w:p>
    <w:p w:rsidR="009C1EAC" w:rsidRDefault="009C1EAC" w:rsidP="00CA4A7D">
      <w:pPr>
        <w:rPr>
          <w:rFonts w:ascii="宋体" w:cs="宋体"/>
        </w:rPr>
      </w:pPr>
      <w:r>
        <w:rPr>
          <w:rFonts w:ascii="宋体" w:hAnsi="宋体" w:cs="宋体" w:hint="eastAsia"/>
        </w:rPr>
        <w:t>当然，和术式一体化的青子身体因为接受了超过容量的魔力开始悲鸣。</w:t>
      </w:r>
    </w:p>
    <w:p w:rsidR="009C1EAC" w:rsidRDefault="009C1EAC" w:rsidP="00CA4A7D">
      <w:pPr>
        <w:rPr>
          <w:rFonts w:ascii="宋体" w:cs="宋体"/>
        </w:rPr>
      </w:pPr>
      <w:r>
        <w:rPr>
          <w:rFonts w:ascii="宋体" w:hAnsi="宋体" w:cs="宋体" w:hint="eastAsia"/>
        </w:rPr>
        <w:t>不，或许是欢喜的颤抖也说不定。</w:t>
      </w:r>
    </w:p>
    <w:p w:rsidR="009C1EAC" w:rsidRDefault="009C1EAC" w:rsidP="00CA4A7D">
      <w:pPr>
        <w:rPr>
          <w:rFonts w:ascii="宋体" w:cs="宋体"/>
        </w:rPr>
      </w:pPr>
      <w:r>
        <w:rPr>
          <w:rFonts w:ascii="宋体" w:hAnsi="宋体" w:cs="宋体" w:hint="eastAsia"/>
        </w:rPr>
        <w:t>对魔术师来说，魔力是使神秘到达极致的推进剂。</w:t>
      </w:r>
    </w:p>
    <w:p w:rsidR="009C1EAC" w:rsidRDefault="009C1EAC" w:rsidP="00CA4A7D">
      <w:pPr>
        <w:rPr>
          <w:rFonts w:ascii="宋体" w:cs="宋体"/>
        </w:rPr>
      </w:pPr>
      <w:r>
        <w:rPr>
          <w:rFonts w:ascii="宋体" w:hAnsi="宋体" w:cs="宋体" w:hint="eastAsia"/>
        </w:rPr>
        <w:t>体内时间的膨胀。</w:t>
      </w:r>
    </w:p>
    <w:p w:rsidR="009C1EAC" w:rsidRDefault="009C1EAC" w:rsidP="00CA4A7D">
      <w:pPr>
        <w:rPr>
          <w:rFonts w:ascii="宋体" w:cs="宋体"/>
        </w:rPr>
      </w:pPr>
      <w:r>
        <w:rPr>
          <w:rFonts w:ascii="宋体" w:hAnsi="宋体" w:cs="宋体" w:hint="eastAsia"/>
        </w:rPr>
        <w:t>自我的融解。</w:t>
      </w:r>
    </w:p>
    <w:p w:rsidR="009C1EAC" w:rsidRDefault="009C1EAC" w:rsidP="00CA4A7D">
      <w:pPr>
        <w:rPr>
          <w:rFonts w:ascii="宋体" w:cs="宋体"/>
        </w:rPr>
      </w:pPr>
      <w:r>
        <w:rPr>
          <w:rFonts w:ascii="宋体" w:hAnsi="宋体" w:cs="宋体" w:hint="eastAsia"/>
        </w:rPr>
        <w:t>由肉体开始的解放。</w:t>
      </w:r>
    </w:p>
    <w:p w:rsidR="009C1EAC" w:rsidRDefault="009C1EAC" w:rsidP="00CA4A7D">
      <w:pPr>
        <w:rPr>
          <w:rFonts w:ascii="宋体" w:cs="宋体"/>
        </w:rPr>
      </w:pPr>
      <w:r>
        <w:rPr>
          <w:rFonts w:ascii="宋体" w:hAnsi="宋体" w:cs="宋体" w:hint="eastAsia"/>
        </w:rPr>
        <w:t>换句话说就是临死体验。</w:t>
      </w:r>
    </w:p>
    <w:p w:rsidR="009C1EAC" w:rsidRDefault="009C1EAC" w:rsidP="00CA4A7D">
      <w:pPr>
        <w:rPr>
          <w:rFonts w:ascii="宋体" w:cs="宋体"/>
        </w:rPr>
      </w:pPr>
      <w:r>
        <w:rPr>
          <w:rFonts w:ascii="宋体" w:hAnsi="宋体" w:cs="宋体" w:hint="eastAsia"/>
        </w:rPr>
        <w:t>在这刀口的夹缝中，青子依然直视着现实。</w:t>
      </w:r>
    </w:p>
    <w:p w:rsidR="009C1EAC" w:rsidRDefault="009C1EAC" w:rsidP="00CA4A7D">
      <w:pPr>
        <w:rPr>
          <w:rFonts w:ascii="宋体" w:cs="宋体"/>
        </w:rPr>
      </w:pPr>
      <w:r>
        <w:rPr>
          <w:rFonts w:ascii="宋体" w:cs="宋体" w:hint="eastAsia"/>
        </w:rPr>
        <w:t>“</w:t>
      </w:r>
      <w:r>
        <w:rPr>
          <w:rFonts w:ascii="宋体" w:hAnsi="宋体" w:cs="宋体"/>
        </w:rPr>
        <w:t>——————</w:t>
      </w:r>
      <w:r>
        <w:rPr>
          <w:rFonts w:ascii="宋体" w:hAnsi="宋体" w:cs="宋体" w:hint="eastAsia"/>
        </w:rPr>
        <w:t>”</w:t>
      </w:r>
    </w:p>
    <w:p w:rsidR="009C1EAC" w:rsidRDefault="009C1EAC" w:rsidP="00CA4A7D">
      <w:pPr>
        <w:rPr>
          <w:rFonts w:ascii="宋体" w:cs="宋体"/>
        </w:rPr>
      </w:pPr>
      <w:r>
        <w:rPr>
          <w:rFonts w:ascii="宋体" w:hAnsi="宋体" w:cs="宋体" w:hint="eastAsia"/>
        </w:rPr>
        <w:t>……那现实就是，用忍耐剧痛的意志去寻找机会。</w:t>
      </w:r>
    </w:p>
    <w:p w:rsidR="009C1EAC" w:rsidRDefault="009C1EAC" w:rsidP="00CA4A7D">
      <w:pPr>
        <w:rPr>
          <w:rFonts w:ascii="宋体" w:cs="宋体"/>
        </w:rPr>
      </w:pPr>
      <w:r>
        <w:rPr>
          <w:rFonts w:ascii="宋体" w:hAnsi="宋体" w:cs="宋体" w:hint="eastAsia"/>
        </w:rPr>
        <w:t>不论是谁都能看出其中的差距。</w:t>
      </w:r>
    </w:p>
    <w:p w:rsidR="009C1EAC" w:rsidRDefault="009C1EAC" w:rsidP="00CA4A7D">
      <w:pPr>
        <w:rPr>
          <w:rFonts w:ascii="宋体" w:hAnsi="宋体" w:cs="宋体"/>
        </w:rPr>
      </w:pPr>
      <w:r>
        <w:rPr>
          <w:rFonts w:ascii="宋体" w:hAnsi="宋体" w:cs="宋体" w:hint="eastAsia"/>
        </w:rPr>
        <w:t>苍崎青子作为炮身，想要削掉那个冰块未免也太勉强了</w:t>
      </w:r>
      <w:r>
        <w:rPr>
          <w:rFonts w:ascii="宋体" w:hAnsi="宋体" w:cs="宋体"/>
        </w:rPr>
        <w:t>——</w:t>
      </w:r>
    </w:p>
    <w:p w:rsidR="009C1EAC" w:rsidRDefault="009C1EAC" w:rsidP="00CA4A7D">
      <w:pPr>
        <w:rPr>
          <w:rFonts w:ascii="宋体" w:cs="宋体"/>
        </w:rPr>
      </w:pPr>
      <w:r>
        <w:rPr>
          <w:rFonts w:ascii="宋体" w:hAnsi="宋体" w:cs="宋体" w:hint="eastAsia"/>
        </w:rPr>
        <w:t>“疼，疼啊</w:t>
      </w:r>
      <w:r>
        <w:rPr>
          <w:rFonts w:ascii="宋体" w:hAnsi="宋体" w:cs="宋体"/>
        </w:rPr>
        <w:t>——</w:t>
      </w:r>
      <w:r>
        <w:rPr>
          <w:rFonts w:ascii="宋体" w:hAnsi="宋体" w:cs="宋体" w:hint="eastAsia"/>
        </w:rPr>
        <w:t>”</w:t>
      </w:r>
    </w:p>
    <w:p w:rsidR="009C1EAC" w:rsidRDefault="009C1EAC" w:rsidP="00CA4A7D">
      <w:pPr>
        <w:rPr>
          <w:rFonts w:ascii="宋体" w:cs="宋体"/>
        </w:rPr>
      </w:pPr>
      <w:r>
        <w:rPr>
          <w:rFonts w:ascii="宋体" w:hAnsi="宋体" w:cs="宋体" w:hint="eastAsia"/>
        </w:rPr>
        <w:t>术式再次加速。</w:t>
      </w:r>
    </w:p>
    <w:p w:rsidR="009C1EAC" w:rsidRDefault="009C1EAC" w:rsidP="00CA4A7D">
      <w:pPr>
        <w:rPr>
          <w:rFonts w:ascii="宋体" w:cs="宋体"/>
        </w:rPr>
      </w:pPr>
      <w:r>
        <w:rPr>
          <w:rFonts w:ascii="宋体" w:hAnsi="宋体" w:cs="宋体" w:hint="eastAsia"/>
        </w:rPr>
        <w:t>骷髅在笑。冰块并不是盾，而是不加分辨的把魔术师压成粉末的东西。能让游乐园全部陷落的冰块，并不单单要碾碎青子，也要踩扁在云霄飞车上的草十郎。</w:t>
      </w:r>
    </w:p>
    <w:p w:rsidR="009C1EAC" w:rsidRDefault="009C1EAC" w:rsidP="00CA4A7D">
      <w:pPr>
        <w:rPr>
          <w:rFonts w:ascii="宋体" w:cs="宋体"/>
        </w:rPr>
      </w:pPr>
    </w:p>
    <w:p w:rsidR="009C1EAC" w:rsidRDefault="009C1EAC" w:rsidP="00CA4A7D">
      <w:pPr>
        <w:rPr>
          <w:rFonts w:ascii="宋体" w:cs="宋体"/>
        </w:rPr>
      </w:pPr>
      <w:r>
        <w:rPr>
          <w:rFonts w:ascii="宋体" w:cs="宋体" w:hint="eastAsia"/>
        </w:rPr>
        <w:t>“</w:t>
      </w:r>
      <w:r>
        <w:rPr>
          <w:rFonts w:ascii="宋体" w:hAnsi="宋体" w:cs="宋体" w:hint="eastAsia"/>
        </w:rPr>
        <w:t>怎么样</w:t>
      </w:r>
      <w:r>
        <w:rPr>
          <w:rFonts w:ascii="宋体" w:hAnsi="宋体" w:cs="宋体"/>
        </w:rPr>
        <w:t>——</w:t>
      </w:r>
      <w:r>
        <w:rPr>
          <w:rFonts w:ascii="宋体" w:hAnsi="宋体" w:cs="宋体" w:hint="eastAsia"/>
        </w:rPr>
        <w:t>！！！！</w:t>
      </w:r>
      <w:r>
        <w:rPr>
          <w:rFonts w:ascii="宋体" w:cs="宋体" w:hint="eastAsia"/>
        </w:rPr>
        <w:t>”</w:t>
      </w:r>
    </w:p>
    <w:p w:rsidR="009C1EAC" w:rsidRDefault="009C1EAC" w:rsidP="00CA4A7D">
      <w:pPr>
        <w:rPr>
          <w:rFonts w:ascii="宋体" w:cs="宋体"/>
        </w:rPr>
      </w:pPr>
      <w:r>
        <w:rPr>
          <w:rFonts w:ascii="宋体" w:hAnsi="宋体" w:cs="宋体" w:hint="eastAsia"/>
        </w:rPr>
        <w:t>魔术回路接近极限。指尖的电荷岂止是烧灼眼球。</w:t>
      </w:r>
    </w:p>
    <w:p w:rsidR="009C1EAC" w:rsidRDefault="009C1EAC" w:rsidP="00CA4A7D">
      <w:pPr>
        <w:rPr>
          <w:rFonts w:ascii="宋体" w:cs="宋体"/>
        </w:rPr>
      </w:pPr>
      <w:r>
        <w:rPr>
          <w:rFonts w:ascii="宋体" w:hAnsi="宋体" w:cs="宋体" w:hint="eastAsia"/>
        </w:rPr>
        <w:t>尽管如此仍然要扣下魔弹的扳机。</w:t>
      </w:r>
    </w:p>
    <w:p w:rsidR="009C1EAC" w:rsidRDefault="009C1EAC" w:rsidP="00CA4A7D">
      <w:pPr>
        <w:rPr>
          <w:rFonts w:ascii="宋体" w:cs="宋体"/>
        </w:rPr>
      </w:pPr>
      <w:r>
        <w:rPr>
          <w:rFonts w:ascii="宋体" w:hAnsi="宋体" w:cs="宋体" w:hint="eastAsia"/>
        </w:rPr>
        <w:t>利用神经的传递速度强化魔术式。</w:t>
      </w:r>
    </w:p>
    <w:p w:rsidR="009C1EAC" w:rsidRDefault="009C1EAC" w:rsidP="00CA4A7D">
      <w:pPr>
        <w:rPr>
          <w:rFonts w:ascii="宋体" w:cs="宋体"/>
        </w:rPr>
      </w:pPr>
      <w:r>
        <w:rPr>
          <w:rFonts w:ascii="宋体" w:hAnsi="宋体" w:cs="宋体" w:hint="eastAsia"/>
        </w:rPr>
        <w:t>单单一击无法击破防御，</w:t>
      </w:r>
    </w:p>
    <w:p w:rsidR="009C1EAC" w:rsidRDefault="009C1EAC" w:rsidP="00CA4A7D">
      <w:pPr>
        <w:rPr>
          <w:rFonts w:ascii="宋体" w:cs="宋体"/>
        </w:rPr>
      </w:pPr>
      <w:r>
        <w:rPr>
          <w:rFonts w:ascii="宋体" w:hAnsi="宋体" w:cs="宋体" w:hint="eastAsia"/>
        </w:rPr>
        <w:t>没有从侧面攻击的手段。</w:t>
      </w:r>
    </w:p>
    <w:p w:rsidR="009C1EAC" w:rsidRDefault="009C1EAC" w:rsidP="00CA4A7D">
      <w:pPr>
        <w:rPr>
          <w:rFonts w:ascii="宋体" w:hAnsi="宋体" w:cs="宋体"/>
        </w:rPr>
      </w:pPr>
      <w:r>
        <w:rPr>
          <w:rFonts w:ascii="宋体" w:hAnsi="宋体" w:cs="宋体" w:hint="eastAsia"/>
        </w:rPr>
        <w:t>那么，要使用的手段就很明白了</w:t>
      </w:r>
      <w:r>
        <w:rPr>
          <w:rFonts w:ascii="宋体" w:hAnsi="宋体" w:cs="宋体"/>
        </w:rPr>
        <w:t>——</w:t>
      </w:r>
    </w:p>
    <w:p w:rsidR="009C1EAC" w:rsidRDefault="009C1EAC" w:rsidP="00CA4A7D">
      <w:pPr>
        <w:rPr>
          <w:rFonts w:ascii="宋体" w:cs="宋体"/>
        </w:rPr>
      </w:pPr>
      <w:r>
        <w:rPr>
          <w:rFonts w:ascii="宋体" w:hAnsi="宋体" w:cs="宋体" w:hint="eastAsia"/>
        </w:rPr>
        <w:t>“再接续，交流数纹</w:t>
      </w:r>
      <w:r>
        <w:rPr>
          <w:rFonts w:ascii="宋体" w:cs="宋体" w:hint="eastAsia"/>
        </w:rPr>
        <w:t>……</w:t>
      </w:r>
      <w:r>
        <w:rPr>
          <w:rFonts w:ascii="宋体" w:hAnsi="宋体" w:cs="宋体" w:hint="eastAsia"/>
        </w:rPr>
        <w:t>！</w:t>
      </w:r>
      <w:r>
        <w:rPr>
          <w:rFonts w:ascii="宋体" w:cs="宋体" w:hint="eastAsia"/>
        </w:rPr>
        <w:t>”</w:t>
      </w:r>
    </w:p>
    <w:p w:rsidR="009C1EAC" w:rsidRDefault="009C1EAC" w:rsidP="00CA4A7D">
      <w:pPr>
        <w:rPr>
          <w:rFonts w:ascii="宋体" w:cs="宋体"/>
        </w:rPr>
      </w:pPr>
      <w:r>
        <w:rPr>
          <w:rFonts w:ascii="宋体" w:hAnsi="宋体" w:cs="宋体" w:hint="eastAsia"/>
        </w:rPr>
        <w:t>第三层开始变换。</w:t>
      </w:r>
    </w:p>
    <w:p w:rsidR="009C1EAC" w:rsidRDefault="009C1EAC" w:rsidP="00CA4A7D">
      <w:pPr>
        <w:rPr>
          <w:rFonts w:ascii="宋体" w:cs="宋体"/>
        </w:rPr>
      </w:pPr>
      <w:r>
        <w:rPr>
          <w:rFonts w:ascii="宋体" w:hAnsi="宋体" w:cs="宋体" w:hint="eastAsia"/>
        </w:rPr>
        <w:t>由直流变为交流。本来是在变换轨道方面具有优势的术式，现在单纯的偏向于数量</w:t>
      </w:r>
      <w:r>
        <w:rPr>
          <w:rFonts w:ascii="宋体" w:cs="宋体" w:hint="eastAsia"/>
        </w:rPr>
        <w:t>……</w:t>
      </w:r>
      <w:r>
        <w:rPr>
          <w:rFonts w:ascii="宋体" w:hAnsi="宋体" w:cs="宋体" w:hint="eastAsia"/>
        </w:rPr>
        <w:t>！</w:t>
      </w:r>
    </w:p>
    <w:p w:rsidR="009C1EAC" w:rsidRDefault="009C1EAC" w:rsidP="00CA4A7D">
      <w:pPr>
        <w:rPr>
          <w:rFonts w:ascii="宋体" w:cs="宋体"/>
        </w:rPr>
      </w:pPr>
      <w:r>
        <w:rPr>
          <w:rFonts w:ascii="宋体" w:hAnsi="宋体" w:cs="宋体" w:hint="eastAsia"/>
        </w:rPr>
        <w:t>【接续，八芒星</w:t>
      </w:r>
      <w:r>
        <w:rPr>
          <w:rFonts w:ascii="宋体" w:hAnsi="宋体" w:cs="宋体"/>
        </w:rPr>
        <w:t>——</w:t>
      </w:r>
      <w:r>
        <w:rPr>
          <w:rFonts w:ascii="宋体" w:hAnsi="宋体" w:cs="宋体" w:hint="eastAsia"/>
        </w:rPr>
        <w:t>！全界层回转</w:t>
      </w:r>
      <w:r>
        <w:rPr>
          <w:rFonts w:ascii="宋体" w:hAnsi="宋体" w:cs="宋体"/>
        </w:rPr>
        <w:t>——</w:t>
      </w:r>
      <w:r>
        <w:rPr>
          <w:rFonts w:ascii="宋体" w:hAnsi="宋体" w:cs="宋体" w:hint="eastAsia"/>
        </w:rPr>
        <w:t>！】</w:t>
      </w:r>
    </w:p>
    <w:p w:rsidR="009C1EAC" w:rsidRDefault="009C1EAC" w:rsidP="00CA4A7D">
      <w:pPr>
        <w:rPr>
          <w:rFonts w:ascii="宋体" w:cs="宋体"/>
        </w:rPr>
      </w:pPr>
      <w:r>
        <w:rPr>
          <w:rFonts w:ascii="宋体" w:hAnsi="宋体" w:cs="宋体" w:hint="eastAsia"/>
        </w:rPr>
        <w:t>青色的太阳照亮了整个游乐园。</w:t>
      </w:r>
    </w:p>
    <w:p w:rsidR="009C1EAC" w:rsidRDefault="009C1EAC" w:rsidP="00CA4A7D">
      <w:pPr>
        <w:rPr>
          <w:rFonts w:ascii="宋体" w:cs="宋体"/>
        </w:rPr>
      </w:pPr>
      <w:r>
        <w:rPr>
          <w:rFonts w:ascii="宋体" w:hAnsi="宋体" w:cs="宋体" w:hint="eastAsia"/>
        </w:rPr>
        <w:t>最大输出的光弹冲向黄金之月，只为将其射落。</w:t>
      </w:r>
    </w:p>
    <w:p w:rsidR="009C1EAC" w:rsidRDefault="009C1EAC" w:rsidP="00CA4A7D">
      <w:pPr>
        <w:rPr>
          <w:rFonts w:ascii="宋体" w:cs="宋体"/>
        </w:rPr>
      </w:pPr>
      <w:r>
        <w:rPr>
          <w:rFonts w:ascii="宋体" w:hAnsi="宋体" w:cs="宋体" w:hint="eastAsia"/>
        </w:rPr>
        <w:t>【你，这</w:t>
      </w:r>
      <w:r>
        <w:rPr>
          <w:rFonts w:ascii="宋体" w:cs="宋体" w:hint="eastAsia"/>
        </w:rPr>
        <w:t>……</w:t>
      </w:r>
      <w:r>
        <w:rPr>
          <w:rFonts w:ascii="宋体" w:hAnsi="宋体" w:cs="宋体" w:hint="eastAsia"/>
        </w:rPr>
        <w:t>！】</w:t>
      </w:r>
    </w:p>
    <w:p w:rsidR="009C1EAC" w:rsidRDefault="009C1EAC" w:rsidP="00CA4A7D">
      <w:pPr>
        <w:rPr>
          <w:rFonts w:ascii="宋体" w:cs="宋体"/>
        </w:rPr>
      </w:pPr>
      <w:r>
        <w:rPr>
          <w:rFonts w:ascii="宋体" w:hAnsi="宋体" w:cs="宋体" w:hint="eastAsia"/>
        </w:rPr>
        <w:t>扳机维持着扣动状态，取之不尽的魔力源源不断的被射出。</w:t>
      </w:r>
    </w:p>
    <w:p w:rsidR="009C1EAC" w:rsidRDefault="009C1EAC" w:rsidP="00CA4A7D">
      <w:pPr>
        <w:rPr>
          <w:rFonts w:ascii="宋体" w:cs="宋体"/>
        </w:rPr>
      </w:pPr>
      <w:r>
        <w:rPr>
          <w:rFonts w:ascii="宋体" w:cs="宋体" w:hint="eastAsia"/>
        </w:rPr>
        <w:t>“</w:t>
      </w:r>
      <w:r>
        <w:rPr>
          <w:rFonts w:ascii="宋体" w:hAnsi="宋体" w:cs="宋体" w:hint="eastAsia"/>
        </w:rPr>
        <w:t>喝</w:t>
      </w:r>
      <w:r>
        <w:rPr>
          <w:rFonts w:ascii="宋体" w:hAnsi="宋体" w:cs="宋体"/>
        </w:rPr>
        <w:t>——</w:t>
      </w:r>
      <w:r>
        <w:rPr>
          <w:rFonts w:ascii="宋体" w:hAnsi="宋体" w:cs="宋体" w:hint="eastAsia"/>
        </w:rPr>
        <w:t>啊</w:t>
      </w:r>
      <w:r>
        <w:rPr>
          <w:rFonts w:ascii="宋体" w:hAnsi="宋体" w:cs="宋体"/>
        </w:rPr>
        <w:t>——</w:t>
      </w:r>
      <w:r>
        <w:rPr>
          <w:rFonts w:ascii="宋体" w:hAnsi="宋体" w:cs="宋体" w:hint="eastAsia"/>
        </w:rPr>
        <w:t>…………”</w:t>
      </w:r>
    </w:p>
    <w:p w:rsidR="009C1EAC" w:rsidRDefault="009C1EAC" w:rsidP="00CA4A7D">
      <w:pPr>
        <w:rPr>
          <w:rFonts w:ascii="宋体" w:cs="宋体"/>
        </w:rPr>
      </w:pPr>
      <w:r>
        <w:rPr>
          <w:rFonts w:ascii="宋体" w:hAnsi="宋体" w:cs="宋体" w:hint="eastAsia"/>
        </w:rPr>
        <w:t>从临界点喷出了青色火焰。</w:t>
      </w:r>
    </w:p>
    <w:p w:rsidR="009C1EAC" w:rsidRDefault="009C1EAC" w:rsidP="00CA4A7D">
      <w:pPr>
        <w:rPr>
          <w:rFonts w:ascii="宋体" w:cs="宋体"/>
        </w:rPr>
      </w:pPr>
      <w:r>
        <w:rPr>
          <w:rFonts w:ascii="宋体" w:hAnsi="宋体" w:cs="宋体" w:hint="eastAsia"/>
        </w:rPr>
        <w:t>但是仍然无法融解冰块。</w:t>
      </w:r>
    </w:p>
    <w:p w:rsidR="009C1EAC" w:rsidRDefault="009C1EAC" w:rsidP="00CA4A7D">
      <w:pPr>
        <w:rPr>
          <w:rFonts w:ascii="宋体" w:cs="宋体"/>
          <w:color w:val="FF0000"/>
        </w:rPr>
      </w:pPr>
      <w:r>
        <w:rPr>
          <w:rFonts w:ascii="宋体" w:hAnsi="宋体" w:cs="宋体" w:hint="eastAsia"/>
          <w:color w:val="FF0000"/>
        </w:rPr>
        <w:t>温度不够，身体获取的魔力量还远远不够。</w:t>
      </w:r>
    </w:p>
    <w:p w:rsidR="009C1EAC" w:rsidRDefault="009C1EAC" w:rsidP="00CA4A7D">
      <w:pPr>
        <w:rPr>
          <w:rFonts w:ascii="宋体" w:cs="宋体"/>
        </w:rPr>
      </w:pPr>
      <w:r>
        <w:rPr>
          <w:rFonts w:ascii="宋体" w:hAnsi="宋体" w:cs="宋体" w:hint="eastAsia"/>
        </w:rPr>
        <w:t>体内魔术回路的负荷让鲜血在体内奔涌。</w:t>
      </w:r>
    </w:p>
    <w:p w:rsidR="009C1EAC" w:rsidRDefault="009C1EAC" w:rsidP="00CA4A7D">
      <w:pPr>
        <w:rPr>
          <w:rFonts w:ascii="宋体" w:hAnsi="宋体" w:cs="宋体"/>
        </w:rPr>
      </w:pPr>
      <w:r>
        <w:rPr>
          <w:rFonts w:ascii="宋体" w:cs="宋体" w:hint="eastAsia"/>
        </w:rPr>
        <w:t>“</w:t>
      </w:r>
      <w:r>
        <w:rPr>
          <w:rFonts w:ascii="宋体" w:hAnsi="宋体" w:cs="宋体" w:hint="eastAsia"/>
        </w:rPr>
        <w:t>丝</w:t>
      </w:r>
      <w:r>
        <w:rPr>
          <w:rFonts w:ascii="宋体" w:hAnsi="宋体" w:cs="宋体"/>
        </w:rPr>
        <w:t>——</w:t>
      </w:r>
      <w:r>
        <w:rPr>
          <w:rFonts w:ascii="宋体" w:hAnsi="宋体" w:cs="宋体" w:hint="eastAsia"/>
        </w:rPr>
        <w:t>都已经，这么费力了</w:t>
      </w:r>
      <w:r>
        <w:rPr>
          <w:rFonts w:ascii="宋体" w:hAnsi="宋体" w:cs="宋体"/>
        </w:rPr>
        <w:t>——</w:t>
      </w:r>
    </w:p>
    <w:p w:rsidR="009C1EAC" w:rsidRDefault="009C1EAC" w:rsidP="00CA4A7D">
      <w:pPr>
        <w:rPr>
          <w:rFonts w:ascii="宋体" w:cs="宋体"/>
        </w:rPr>
      </w:pPr>
      <w:r>
        <w:rPr>
          <w:rFonts w:ascii="宋体" w:hAnsi="宋体" w:cs="宋体" w:hint="eastAsia"/>
        </w:rPr>
        <w:t>那家伙，还是要更，上</w:t>
      </w:r>
      <w:r>
        <w:rPr>
          <w:rFonts w:ascii="宋体" w:cs="宋体" w:hint="eastAsia"/>
        </w:rPr>
        <w:t>……</w:t>
      </w:r>
      <w:r>
        <w:rPr>
          <w:rFonts w:ascii="宋体" w:hAnsi="宋体" w:cs="宋体" w:hint="eastAsia"/>
        </w:rPr>
        <w:t>！</w:t>
      </w:r>
      <w:r>
        <w:rPr>
          <w:rFonts w:ascii="宋体" w:cs="宋体" w:hint="eastAsia"/>
        </w:rPr>
        <w:t>”</w:t>
      </w:r>
    </w:p>
    <w:p w:rsidR="009C1EAC" w:rsidRDefault="009C1EAC" w:rsidP="00CA4A7D">
      <w:pPr>
        <w:rPr>
          <w:rFonts w:ascii="宋体" w:cs="宋体"/>
        </w:rPr>
      </w:pPr>
      <w:r>
        <w:rPr>
          <w:rFonts w:ascii="宋体" w:hAnsi="宋体" w:cs="宋体" w:hint="eastAsia"/>
        </w:rPr>
        <w:t>这场战斗虽然成功夺取游乐园里充盈的魔力，但这里毕竟是斯纳克的庭院。</w:t>
      </w:r>
    </w:p>
    <w:p w:rsidR="009C1EAC" w:rsidRDefault="009C1EAC" w:rsidP="00CA4A7D">
      <w:pPr>
        <w:rPr>
          <w:rFonts w:ascii="宋体" w:cs="宋体"/>
        </w:rPr>
      </w:pPr>
      <w:r>
        <w:rPr>
          <w:rFonts w:ascii="宋体" w:hAnsi="宋体" w:cs="宋体" w:hint="eastAsia"/>
        </w:rPr>
        <w:t>空间的支配率斯纳克要占到八分，青子则连两分都不到。</w:t>
      </w:r>
    </w:p>
    <w:p w:rsidR="009C1EAC" w:rsidRDefault="009C1EAC" w:rsidP="00CA4A7D">
      <w:pPr>
        <w:rPr>
          <w:rFonts w:ascii="宋体" w:cs="宋体"/>
        </w:rPr>
      </w:pPr>
      <w:r>
        <w:rPr>
          <w:rFonts w:ascii="宋体" w:hAnsi="宋体" w:cs="宋体" w:hint="eastAsia"/>
        </w:rPr>
        <w:t>【不、行</w:t>
      </w:r>
      <w:r>
        <w:rPr>
          <w:rFonts w:ascii="宋体" w:cs="宋体" w:hint="eastAsia"/>
        </w:rPr>
        <w:t>……</w:t>
      </w:r>
      <w:r>
        <w:rPr>
          <w:rFonts w:ascii="宋体" w:hAnsi="宋体" w:cs="宋体" w:hint="eastAsia"/>
        </w:rPr>
        <w:t>停不下来</w:t>
      </w:r>
      <w:r>
        <w:rPr>
          <w:rFonts w:ascii="宋体" w:cs="宋体" w:hint="eastAsia"/>
        </w:rPr>
        <w:t>……</w:t>
      </w:r>
      <w:r>
        <w:rPr>
          <w:rFonts w:ascii="宋体" w:hAnsi="宋体" w:cs="宋体" w:hint="eastAsia"/>
        </w:rPr>
        <w:t>！】</w:t>
      </w:r>
    </w:p>
    <w:p w:rsidR="009C1EAC" w:rsidRDefault="009C1EAC" w:rsidP="00CA4A7D">
      <w:pPr>
        <w:rPr>
          <w:rFonts w:ascii="宋体" w:cs="宋体"/>
        </w:rPr>
      </w:pPr>
      <w:r>
        <w:rPr>
          <w:rFonts w:ascii="宋体" w:cs="宋体" w:hint="eastAsia"/>
        </w:rPr>
        <w:t>“</w:t>
      </w:r>
      <w:r>
        <w:rPr>
          <w:rFonts w:ascii="宋体" w:hAnsi="宋体" w:cs="宋体" w:hint="eastAsia"/>
        </w:rPr>
        <w:t>啊</w:t>
      </w:r>
      <w:r>
        <w:rPr>
          <w:rFonts w:ascii="宋体" w:cs="宋体" w:hint="eastAsia"/>
        </w:rPr>
        <w:t>……”</w:t>
      </w:r>
    </w:p>
    <w:p w:rsidR="009C1EAC" w:rsidRDefault="009C1EAC" w:rsidP="00CA4A7D">
      <w:pPr>
        <w:rPr>
          <w:rFonts w:ascii="宋体" w:cs="宋体"/>
        </w:rPr>
      </w:pPr>
      <w:r>
        <w:rPr>
          <w:rFonts w:ascii="宋体" w:hAnsi="宋体" w:cs="宋体" w:hint="eastAsia"/>
        </w:rPr>
        <w:t>冰之城坠落下来，以此来宣告此次战斗胜败的结果。</w:t>
      </w:r>
    </w:p>
    <w:p w:rsidR="009C1EAC" w:rsidRDefault="009C1EAC" w:rsidP="00CA4A7D">
      <w:pPr>
        <w:rPr>
          <w:rFonts w:ascii="宋体" w:cs="宋体"/>
        </w:rPr>
      </w:pPr>
      <w:r>
        <w:rPr>
          <w:rFonts w:ascii="宋体" w:hAnsi="宋体" w:cs="宋体" w:hint="eastAsia"/>
        </w:rPr>
        <w:t>【啊</w:t>
      </w:r>
      <w:r>
        <w:rPr>
          <w:rFonts w:ascii="宋体" w:hAnsi="宋体" w:cs="宋体"/>
        </w:rPr>
        <w:t>——</w:t>
      </w:r>
      <w:r>
        <w:rPr>
          <w:rFonts w:ascii="宋体" w:hAnsi="宋体" w:cs="宋体" w:hint="eastAsia"/>
        </w:rPr>
        <w:t>啊啊啊啊啊啊啊啊啊啊啊</w:t>
      </w:r>
      <w:r>
        <w:rPr>
          <w:rFonts w:ascii="宋体" w:cs="宋体" w:hint="eastAsia"/>
        </w:rPr>
        <w:t>……</w:t>
      </w:r>
      <w:r>
        <w:rPr>
          <w:rFonts w:ascii="宋体" w:hAnsi="宋体" w:cs="宋体" w:hint="eastAsia"/>
        </w:rPr>
        <w:t>！】</w:t>
      </w:r>
    </w:p>
    <w:p w:rsidR="009C1EAC" w:rsidRDefault="009C1EAC" w:rsidP="00CA4A7D">
      <w:pPr>
        <w:rPr>
          <w:rFonts w:ascii="宋体" w:cs="宋体"/>
        </w:rPr>
      </w:pPr>
      <w:r>
        <w:rPr>
          <w:rFonts w:ascii="宋体" w:hAnsi="宋体" w:cs="宋体" w:hint="eastAsia"/>
        </w:rPr>
        <w:t>青子所能做的只有推迟这一结果。</w:t>
      </w:r>
    </w:p>
    <w:p w:rsidR="009C1EAC" w:rsidRDefault="009C1EAC" w:rsidP="00CA4A7D">
      <w:pPr>
        <w:rPr>
          <w:rFonts w:ascii="宋体" w:cs="宋体"/>
        </w:rPr>
      </w:pPr>
      <w:r>
        <w:rPr>
          <w:rFonts w:ascii="宋体" w:hAnsi="宋体" w:cs="宋体" w:hint="eastAsia"/>
        </w:rPr>
        <w:t>好像还不明白自己已经走投无路了，现在的青子连击出魔弹都无法继续。</w:t>
      </w:r>
    </w:p>
    <w:p w:rsidR="009C1EAC" w:rsidRDefault="009C1EAC" w:rsidP="00CA4A7D">
      <w:pPr>
        <w:rPr>
          <w:rFonts w:ascii="宋体" w:cs="宋体"/>
        </w:rPr>
      </w:pPr>
      <w:r>
        <w:rPr>
          <w:rFonts w:ascii="宋体" w:hAnsi="宋体" w:cs="宋体" w:hint="eastAsia"/>
        </w:rPr>
        <w:t>啊啊，但是</w:t>
      </w:r>
      <w:r>
        <w:rPr>
          <w:rFonts w:ascii="宋体" w:hAnsi="宋体" w:cs="宋体"/>
        </w:rPr>
        <w:t>——</w:t>
      </w:r>
      <w:r>
        <w:rPr>
          <w:rFonts w:ascii="宋体" w:hAnsi="宋体" w:cs="宋体" w:hint="eastAsia"/>
        </w:rPr>
        <w:t>现在仍有其他的手段。</w:t>
      </w:r>
    </w:p>
    <w:p w:rsidR="009C1EAC" w:rsidRDefault="009C1EAC" w:rsidP="00CA4A7D">
      <w:pPr>
        <w:rPr>
          <w:rFonts w:ascii="宋体" w:hAnsi="宋体" w:cs="宋体"/>
        </w:rPr>
      </w:pPr>
      <w:r>
        <w:rPr>
          <w:rFonts w:ascii="宋体" w:hAnsi="宋体" w:cs="宋体" w:hint="eastAsia"/>
        </w:rPr>
        <w:t>现在把这些魔力全部用于防御，有万分之一的可能</w:t>
      </w:r>
      <w:r>
        <w:rPr>
          <w:rFonts w:ascii="宋体" w:hAnsi="宋体" w:cs="宋体"/>
        </w:rPr>
        <w:t>——</w:t>
      </w:r>
      <w:r>
        <w:rPr>
          <w:rFonts w:ascii="宋体" w:hAnsi="宋体" w:cs="宋体" w:hint="eastAsia"/>
        </w:rPr>
        <w:t>不，有很高的几率。能够保住青子自己，而</w:t>
      </w:r>
      <w:r>
        <w:rPr>
          <w:rFonts w:ascii="宋体" w:hAnsi="宋体" w:cs="宋体"/>
        </w:rPr>
        <w:t>——</w:t>
      </w:r>
    </w:p>
    <w:p w:rsidR="009C1EAC" w:rsidRDefault="009C1EAC" w:rsidP="00CA4A7D">
      <w:pPr>
        <w:rPr>
          <w:rFonts w:ascii="宋体" w:cs="宋体"/>
        </w:rPr>
      </w:pPr>
      <w:r>
        <w:rPr>
          <w:rFonts w:ascii="宋体" w:hAnsi="宋体" w:cs="宋体" w:hint="eastAsia"/>
        </w:rPr>
        <w:t>“……切，烦死了。</w:t>
      </w:r>
    </w:p>
    <w:p w:rsidR="009C1EAC" w:rsidRDefault="009C1EAC" w:rsidP="00CA4A7D">
      <w:pPr>
        <w:rPr>
          <w:rFonts w:ascii="宋体" w:cs="宋体"/>
        </w:rPr>
      </w:pPr>
      <w:r>
        <w:rPr>
          <w:rFonts w:ascii="宋体" w:hAnsi="宋体" w:cs="宋体" w:hint="eastAsia"/>
        </w:rPr>
        <w:t>只要把这的魔力全部用上，不过一块破冰</w:t>
      </w:r>
      <w:r>
        <w:rPr>
          <w:rFonts w:ascii="宋体" w:cs="宋体" w:hint="eastAsia"/>
        </w:rPr>
        <w:t>……”</w:t>
      </w:r>
    </w:p>
    <w:p w:rsidR="009C1EAC" w:rsidRDefault="009C1EAC" w:rsidP="00CA4A7D">
      <w:pPr>
        <w:rPr>
          <w:rFonts w:ascii="宋体" w:cs="宋体"/>
        </w:rPr>
      </w:pPr>
      <w:r>
        <w:rPr>
          <w:rFonts w:ascii="宋体" w:hAnsi="宋体" w:cs="宋体" w:hint="eastAsia"/>
        </w:rPr>
        <w:t>失败之后青子仍然不肯放弃希望，继续回转回路。</w:t>
      </w:r>
    </w:p>
    <w:p w:rsidR="009C1EAC" w:rsidRDefault="009C1EAC" w:rsidP="00CA4A7D">
      <w:pPr>
        <w:rPr>
          <w:rFonts w:ascii="宋体" w:cs="宋体"/>
        </w:rPr>
      </w:pPr>
      <w:r>
        <w:rPr>
          <w:rFonts w:ascii="宋体" w:hAnsi="宋体" w:cs="宋体" w:hint="eastAsia"/>
        </w:rPr>
        <w:t>魔力摄取过度导致时间如同停止了一般。</w:t>
      </w:r>
    </w:p>
    <w:p w:rsidR="009C1EAC" w:rsidRDefault="009C1EAC" w:rsidP="00CA4A7D">
      <w:pPr>
        <w:rPr>
          <w:rFonts w:ascii="宋体" w:cs="宋体"/>
        </w:rPr>
      </w:pPr>
      <w:r>
        <w:rPr>
          <w:rFonts w:ascii="宋体" w:hAnsi="宋体" w:cs="宋体" w:hint="eastAsia"/>
        </w:rPr>
        <w:t>一秒的剧痛永远的持续下去。</w:t>
      </w:r>
    </w:p>
    <w:p w:rsidR="009C1EAC" w:rsidRDefault="009C1EAC" w:rsidP="00CA4A7D">
      <w:pPr>
        <w:rPr>
          <w:rFonts w:ascii="宋体" w:cs="宋体"/>
        </w:rPr>
      </w:pPr>
      <w:r>
        <w:rPr>
          <w:rFonts w:ascii="宋体" w:hAnsi="宋体" w:cs="宋体" w:hint="eastAsia"/>
        </w:rPr>
        <w:t>在那之中，</w:t>
      </w:r>
    </w:p>
    <w:p w:rsidR="009C1EAC" w:rsidRDefault="009C1EAC" w:rsidP="00CA4A7D">
      <w:pPr>
        <w:rPr>
          <w:rFonts w:ascii="宋体" w:cs="宋体"/>
        </w:rPr>
      </w:pPr>
      <w:r>
        <w:rPr>
          <w:rFonts w:ascii="宋体" w:cs="宋体" w:hint="eastAsia"/>
        </w:rPr>
        <w:t>“</w:t>
      </w:r>
      <w:r>
        <w:rPr>
          <w:rFonts w:ascii="宋体" w:hAnsi="宋体" w:cs="宋体"/>
        </w:rPr>
        <w:t>——</w:t>
      </w:r>
      <w:r>
        <w:rPr>
          <w:rFonts w:ascii="宋体" w:hAnsi="宋体" w:cs="宋体" w:hint="eastAsia"/>
        </w:rPr>
        <w:t>唉？</w:t>
      </w:r>
      <w:r>
        <w:rPr>
          <w:rFonts w:ascii="宋体" w:cs="宋体" w:hint="eastAsia"/>
        </w:rPr>
        <w:t>”</w:t>
      </w:r>
    </w:p>
    <w:p w:rsidR="009C1EAC" w:rsidRDefault="009C1EAC" w:rsidP="00CA4A7D">
      <w:pPr>
        <w:rPr>
          <w:rFonts w:ascii="宋体" w:cs="宋体"/>
        </w:rPr>
      </w:pPr>
      <w:r>
        <w:rPr>
          <w:rFonts w:ascii="宋体" w:hAnsi="宋体" w:cs="宋体" w:hint="eastAsia"/>
        </w:rPr>
        <w:t>有什么东西，哗啦哗啦的。</w:t>
      </w:r>
    </w:p>
    <w:p w:rsidR="009C1EAC" w:rsidRDefault="009C1EAC" w:rsidP="00CA4A7D">
      <w:pPr>
        <w:rPr>
          <w:rFonts w:ascii="宋体" w:cs="宋体"/>
        </w:rPr>
      </w:pPr>
      <w:r>
        <w:rPr>
          <w:rFonts w:ascii="宋体" w:hAnsi="宋体" w:cs="宋体" w:hint="eastAsia"/>
        </w:rPr>
        <w:t>有什么东西，从游乐园的阴影里。</w:t>
      </w:r>
    </w:p>
    <w:p w:rsidR="009C1EAC" w:rsidRDefault="009C1EAC" w:rsidP="00CA4A7D">
      <w:pPr>
        <w:rPr>
          <w:rFonts w:ascii="宋体" w:cs="宋体"/>
        </w:rPr>
      </w:pPr>
      <w:r>
        <w:rPr>
          <w:rFonts w:ascii="宋体" w:hAnsi="宋体" w:cs="宋体" w:hint="eastAsia"/>
        </w:rPr>
        <w:t>有什么东西，有什么东西，有什么东西。</w:t>
      </w:r>
    </w:p>
    <w:p w:rsidR="009C1EAC" w:rsidRDefault="009C1EAC" w:rsidP="00CA4A7D">
      <w:pPr>
        <w:rPr>
          <w:rFonts w:ascii="宋体" w:cs="宋体"/>
        </w:rPr>
      </w:pPr>
      <w:r>
        <w:rPr>
          <w:rFonts w:ascii="宋体" w:cs="宋体" w:hint="eastAsia"/>
        </w:rPr>
        <w:t>“</w:t>
      </w:r>
      <w:r>
        <w:rPr>
          <w:rFonts w:ascii="宋体" w:hAnsi="宋体" w:cs="宋体" w:hint="eastAsia"/>
        </w:rPr>
        <w:t>等、</w:t>
      </w:r>
      <w:r>
        <w:rPr>
          <w:rFonts w:ascii="宋体" w:hAnsi="宋体" w:cs="宋体"/>
        </w:rPr>
        <w:t>——</w:t>
      </w:r>
      <w:r>
        <w:rPr>
          <w:rFonts w:ascii="宋体" w:hAnsi="宋体" w:cs="宋体" w:hint="eastAsia"/>
        </w:rPr>
        <w:t>”</w:t>
      </w:r>
    </w:p>
    <w:p w:rsidR="009C1EAC" w:rsidRDefault="009C1EAC" w:rsidP="00CA4A7D">
      <w:pPr>
        <w:rPr>
          <w:rFonts w:ascii="宋体" w:cs="宋体"/>
        </w:rPr>
      </w:pPr>
      <w:r>
        <w:rPr>
          <w:rFonts w:ascii="宋体" w:hAnsi="宋体" w:cs="宋体" w:hint="eastAsia"/>
        </w:rPr>
        <w:t>全身汗毛倒立。</w:t>
      </w:r>
    </w:p>
    <w:p w:rsidR="009C1EAC" w:rsidRDefault="009C1EAC" w:rsidP="00CA4A7D">
      <w:pPr>
        <w:rPr>
          <w:rFonts w:ascii="宋体" w:cs="宋体"/>
        </w:rPr>
      </w:pPr>
      <w:r>
        <w:rPr>
          <w:rFonts w:ascii="宋体" w:hAnsi="宋体" w:cs="宋体" w:hint="eastAsia"/>
        </w:rPr>
        <w:t>头顶上的冰块已经不算什么问题了。</w:t>
      </w:r>
    </w:p>
    <w:p w:rsidR="009C1EAC" w:rsidRDefault="009C1EAC" w:rsidP="00CA4A7D">
      <w:pPr>
        <w:rPr>
          <w:rFonts w:ascii="宋体" w:cs="宋体"/>
        </w:rPr>
      </w:pPr>
      <w:r>
        <w:rPr>
          <w:rFonts w:ascii="宋体" w:hAnsi="宋体" w:cs="宋体" w:hint="eastAsia"/>
        </w:rPr>
        <w:t>静止的时间之中，哗啦哗啦的，赤色的死亡接近了。</w:t>
      </w:r>
    </w:p>
    <w:p w:rsidR="009C1EAC" w:rsidRDefault="009C1EAC" w:rsidP="00CA4A7D">
      <w:pPr>
        <w:rPr>
          <w:rFonts w:ascii="宋体" w:cs="宋体"/>
        </w:rPr>
      </w:pPr>
      <w:r>
        <w:rPr>
          <w:rFonts w:ascii="宋体" w:cs="宋体" w:hint="eastAsia"/>
        </w:rPr>
        <w:t>“</w:t>
      </w:r>
      <w:r>
        <w:rPr>
          <w:rFonts w:ascii="宋体" w:hAnsi="宋体" w:cs="宋体" w:hint="eastAsia"/>
        </w:rPr>
        <w:t>为什么，会在，这种时候</w:t>
      </w:r>
      <w:r>
        <w:rPr>
          <w:rFonts w:ascii="宋体" w:cs="宋体" w:hint="eastAsia"/>
        </w:rPr>
        <w:t>……</w:t>
      </w:r>
      <w:r>
        <w:rPr>
          <w:rFonts w:ascii="宋体" w:hAnsi="宋体" w:cs="宋体" w:hint="eastAsia"/>
        </w:rPr>
        <w:t>！</w:t>
      </w:r>
      <w:r>
        <w:rPr>
          <w:rFonts w:ascii="宋体" w:cs="宋体" w:hint="eastAsia"/>
        </w:rPr>
        <w:t>”</w:t>
      </w:r>
    </w:p>
    <w:p w:rsidR="009C1EAC" w:rsidRDefault="009C1EAC" w:rsidP="00CA4A7D">
      <w:pPr>
        <w:rPr>
          <w:rFonts w:ascii="宋体" w:cs="宋体"/>
        </w:rPr>
      </w:pPr>
      <w:r>
        <w:rPr>
          <w:rFonts w:ascii="宋体" w:hAnsi="宋体" w:cs="宋体" w:hint="eastAsia"/>
        </w:rPr>
        <w:t>恐怖撕裂了回路。</w:t>
      </w:r>
    </w:p>
    <w:p w:rsidR="009C1EAC" w:rsidRDefault="009C1EAC" w:rsidP="00CA4A7D">
      <w:pPr>
        <w:rPr>
          <w:rFonts w:ascii="宋体" w:cs="宋体"/>
        </w:rPr>
      </w:pPr>
      <w:r>
        <w:rPr>
          <w:rFonts w:ascii="宋体" w:hAnsi="宋体" w:cs="宋体" w:hint="eastAsia"/>
        </w:rPr>
        <w:t>术式的形成出现了破绽。</w:t>
      </w:r>
    </w:p>
    <w:p w:rsidR="009C1EAC" w:rsidRDefault="009C1EAC" w:rsidP="00CA4A7D">
      <w:pPr>
        <w:rPr>
          <w:rFonts w:ascii="宋体" w:cs="宋体"/>
        </w:rPr>
      </w:pPr>
      <w:r>
        <w:rPr>
          <w:rFonts w:ascii="宋体" w:hAnsi="宋体" w:cs="宋体" w:hint="eastAsia"/>
        </w:rPr>
        <w:t>那东西来到了少女的背后。</w:t>
      </w:r>
    </w:p>
    <w:p w:rsidR="009C1EAC" w:rsidRDefault="009C1EAC" w:rsidP="00CA4A7D">
      <w:pPr>
        <w:rPr>
          <w:rFonts w:ascii="宋体" w:cs="宋体"/>
        </w:rPr>
      </w:pPr>
      <w:r>
        <w:rPr>
          <w:rFonts w:ascii="宋体" w:hAnsi="宋体" w:cs="宋体" w:hint="eastAsia"/>
        </w:rPr>
        <w:t>然后，</w:t>
      </w:r>
    </w:p>
    <w:p w:rsidR="009C1EAC" w:rsidRDefault="009C1EAC" w:rsidP="00CA4A7D">
      <w:pPr>
        <w:rPr>
          <w:rFonts w:ascii="宋体" w:cs="宋体"/>
        </w:rPr>
      </w:pPr>
      <w:r>
        <w:rPr>
          <w:rFonts w:ascii="宋体" w:hAnsi="宋体" w:cs="宋体" w:hint="eastAsia"/>
        </w:rPr>
        <w:t>用沾满血液的双手，从后面贴上了青子的脸颊。</w:t>
      </w:r>
    </w:p>
    <w:p w:rsidR="009C1EAC" w:rsidRDefault="009C1EAC" w:rsidP="00CA4A7D">
      <w:pPr>
        <w:rPr>
          <w:rFonts w:ascii="宋体" w:cs="宋体"/>
        </w:rPr>
      </w:pPr>
      <w:r>
        <w:rPr>
          <w:rFonts w:ascii="宋体" w:cs="宋体" w:hint="eastAsia"/>
        </w:rPr>
        <w:t>“</w:t>
      </w:r>
      <w:r>
        <w:rPr>
          <w:rFonts w:ascii="宋体" w:hAnsi="宋体" w:cs="宋体" w:hint="eastAsia"/>
        </w:rPr>
        <w:t>！！！！！！！</w:t>
      </w:r>
      <w:r>
        <w:rPr>
          <w:rFonts w:ascii="宋体" w:cs="宋体" w:hint="eastAsia"/>
        </w:rPr>
        <w:t>”</w:t>
      </w:r>
    </w:p>
    <w:p w:rsidR="009C1EAC" w:rsidRDefault="009C1EAC" w:rsidP="00CA4A7D">
      <w:pPr>
        <w:rPr>
          <w:rFonts w:ascii="宋体" w:cs="宋体"/>
        </w:rPr>
      </w:pPr>
      <w:r>
        <w:rPr>
          <w:rFonts w:ascii="宋体" w:hAnsi="宋体" w:cs="宋体" w:hint="eastAsia"/>
        </w:rPr>
        <w:t>所有的感情，所有的自我都尖叫起来。</w:t>
      </w:r>
    </w:p>
    <w:p w:rsidR="009C1EAC" w:rsidRDefault="009C1EAC" w:rsidP="00CA4A7D">
      <w:pPr>
        <w:rPr>
          <w:rFonts w:ascii="宋体" w:cs="宋体"/>
        </w:rPr>
      </w:pPr>
      <w:r>
        <w:rPr>
          <w:rFonts w:ascii="宋体" w:hAnsi="宋体" w:cs="宋体" w:hint="eastAsia"/>
        </w:rPr>
        <w:t>已经够了，随便怎么样吧，怎么样都行！</w:t>
      </w:r>
    </w:p>
    <w:p w:rsidR="009C1EAC" w:rsidRDefault="009C1EAC" w:rsidP="00CA4A7D">
      <w:pPr>
        <w:rPr>
          <w:rFonts w:ascii="宋体" w:cs="宋体"/>
        </w:rPr>
      </w:pPr>
      <w:r>
        <w:rPr>
          <w:rFonts w:ascii="宋体" w:hAnsi="宋体" w:cs="宋体" w:hint="eastAsia"/>
        </w:rPr>
        <w:t>逃不掉就别逃了，</w:t>
      </w:r>
    </w:p>
    <w:p w:rsidR="009C1EAC" w:rsidRDefault="009C1EAC" w:rsidP="00CA4A7D">
      <w:pPr>
        <w:rPr>
          <w:rFonts w:ascii="宋体" w:cs="宋体"/>
        </w:rPr>
      </w:pPr>
      <w:r>
        <w:rPr>
          <w:rFonts w:ascii="宋体" w:hAnsi="宋体" w:cs="宋体" w:hint="eastAsia"/>
        </w:rPr>
        <w:t>藏起来了就挑明了吧。</w:t>
      </w:r>
    </w:p>
    <w:p w:rsidR="009C1EAC" w:rsidRDefault="009C1EAC" w:rsidP="00CA4A7D">
      <w:pPr>
        <w:rPr>
          <w:rFonts w:ascii="宋体" w:cs="宋体"/>
        </w:rPr>
      </w:pPr>
      <w:r>
        <w:rPr>
          <w:rFonts w:ascii="宋体" w:hAnsi="宋体" w:cs="宋体" w:hint="eastAsia"/>
        </w:rPr>
        <w:t>能用的话，那种东西能用的话，干脆就一股脑的用就是了。</w:t>
      </w:r>
    </w:p>
    <w:p w:rsidR="009C1EAC" w:rsidRDefault="009C1EAC" w:rsidP="00CA4A7D">
      <w:pPr>
        <w:rPr>
          <w:rFonts w:ascii="宋体" w:cs="宋体"/>
        </w:rPr>
      </w:pPr>
      <w:r>
        <w:rPr>
          <w:rFonts w:ascii="宋体" w:hAnsi="宋体" w:cs="宋体" w:hint="eastAsia"/>
        </w:rPr>
        <w:t>对啊，</w:t>
      </w:r>
    </w:p>
    <w:p w:rsidR="009C1EAC" w:rsidRDefault="009C1EAC" w:rsidP="00CA4A7D">
      <w:pPr>
        <w:rPr>
          <w:rFonts w:ascii="宋体" w:cs="宋体"/>
        </w:rPr>
      </w:pPr>
      <w:r>
        <w:rPr>
          <w:rFonts w:ascii="宋体" w:hAnsi="宋体" w:cs="宋体" w:hint="eastAsia"/>
        </w:rPr>
        <w:t>少女可是拥有着能够起死回生的王牌的。</w:t>
      </w:r>
    </w:p>
    <w:p w:rsidR="009C1EAC" w:rsidRDefault="009C1EAC" w:rsidP="00CA4A7D">
      <w:pPr>
        <w:rPr>
          <w:rFonts w:ascii="宋体" w:cs="宋体"/>
        </w:rPr>
      </w:pPr>
      <w:r>
        <w:rPr>
          <w:rFonts w:ascii="宋体" w:hAnsi="宋体" w:cs="宋体" w:hint="eastAsia"/>
        </w:rPr>
        <w:t>那种破冰，那些破玩具什么的所无法比拟的奇迹，在那一天，好像开玩笑一样交到了少女手上。</w:t>
      </w:r>
    </w:p>
    <w:p w:rsidR="009C1EAC" w:rsidRDefault="009C1EAC" w:rsidP="00CA4A7D">
      <w:pPr>
        <w:rPr>
          <w:rFonts w:ascii="宋体" w:cs="宋体"/>
        </w:rPr>
      </w:pP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hAnsi="宋体" w:cs="宋体"/>
        </w:rPr>
        <w:t>/</w:t>
      </w:r>
      <w:r>
        <w:rPr>
          <w:rFonts w:ascii="宋体" w:hAnsi="宋体" w:cs="宋体" w:hint="eastAsia"/>
        </w:rPr>
        <w:t>为了这个，这个赤色死亡杀过来了。</w:t>
      </w:r>
    </w:p>
    <w:p w:rsidR="009C1EAC" w:rsidRDefault="009C1EAC" w:rsidP="00CA4A7D">
      <w:pPr>
        <w:rPr>
          <w:rFonts w:ascii="宋体" w:cs="宋体"/>
        </w:rPr>
      </w:pPr>
      <w:r>
        <w:rPr>
          <w:rFonts w:ascii="宋体" w:hAnsi="宋体" w:cs="宋体" w:hint="eastAsia"/>
        </w:rPr>
        <w:t>不使用就会灭亡。</w:t>
      </w:r>
    </w:p>
    <w:p w:rsidR="009C1EAC" w:rsidRDefault="009C1EAC" w:rsidP="00CA4A7D">
      <w:pPr>
        <w:rPr>
          <w:rFonts w:ascii="宋体" w:cs="宋体"/>
        </w:rPr>
      </w:pPr>
      <w:r>
        <w:rPr>
          <w:rFonts w:ascii="宋体" w:hAnsi="宋体" w:cs="宋体" w:hint="eastAsia"/>
        </w:rPr>
        <w:t>不使用的话就会被冰碾成粉末。</w:t>
      </w:r>
    </w:p>
    <w:p w:rsidR="009C1EAC" w:rsidRDefault="009C1EAC" w:rsidP="00CA4A7D">
      <w:pPr>
        <w:rPr>
          <w:rFonts w:ascii="宋体" w:cs="宋体"/>
        </w:rPr>
      </w:pPr>
      <w:r>
        <w:rPr>
          <w:rFonts w:ascii="宋体" w:hAnsi="宋体" w:cs="宋体" w:hint="eastAsia"/>
        </w:rPr>
        <w:t>那么，还踌躇个什么呢？</w:t>
      </w:r>
    </w:p>
    <w:p w:rsidR="009C1EAC" w:rsidRDefault="009C1EAC" w:rsidP="00CA4A7D">
      <w:pPr>
        <w:rPr>
          <w:rFonts w:ascii="宋体" w:cs="宋体"/>
        </w:rPr>
      </w:pPr>
      <w:r>
        <w:rPr>
          <w:rFonts w:ascii="宋体" w:hAnsi="宋体" w:cs="宋体" w:hint="eastAsia"/>
        </w:rPr>
        <w:t>又没有什么使用的限制。</w:t>
      </w:r>
    </w:p>
    <w:p w:rsidR="009C1EAC" w:rsidRDefault="009C1EAC" w:rsidP="00CA4A7D">
      <w:pPr>
        <w:rPr>
          <w:rFonts w:ascii="宋体" w:cs="宋体"/>
        </w:rPr>
      </w:pPr>
      <w:r>
        <w:rPr>
          <w:rFonts w:ascii="宋体" w:hAnsi="宋体" w:cs="宋体" w:hint="eastAsia"/>
        </w:rPr>
        <w:t>又不会因为等价交换失去什么东西。</w:t>
      </w:r>
    </w:p>
    <w:p w:rsidR="009C1EAC" w:rsidRDefault="009C1EAC" w:rsidP="00CA4A7D">
      <w:pPr>
        <w:rPr>
          <w:rFonts w:ascii="宋体" w:cs="宋体"/>
        </w:rPr>
      </w:pPr>
      <w:r>
        <w:rPr>
          <w:rFonts w:ascii="宋体" w:hAnsi="宋体" w:cs="宋体" w:hint="eastAsia"/>
        </w:rPr>
        <w:t>只是，她将不再是她了。</w:t>
      </w:r>
    </w:p>
    <w:p w:rsidR="009C1EAC" w:rsidRDefault="009C1EAC" w:rsidP="00CA4A7D">
      <w:pPr>
        <w:rPr>
          <w:rFonts w:ascii="宋体" w:cs="宋体"/>
        </w:rPr>
      </w:pPr>
      <w:r>
        <w:rPr>
          <w:rFonts w:ascii="宋体" w:hAnsi="宋体" w:cs="宋体" w:hint="eastAsia"/>
        </w:rPr>
        <w:t>就只有这样。</w:t>
      </w:r>
    </w:p>
    <w:p w:rsidR="009C1EAC" w:rsidRDefault="009C1EAC" w:rsidP="00CA4A7D">
      <w:pPr>
        <w:rPr>
          <w:rFonts w:ascii="宋体" w:cs="宋体"/>
        </w:rPr>
      </w:pPr>
      <w:r>
        <w:rPr>
          <w:rFonts w:ascii="宋体" w:hAnsi="宋体" w:cs="宋体" w:hint="eastAsia"/>
        </w:rPr>
        <w:t>所谓人类，其实是很暧昧的东西。</w:t>
      </w:r>
    </w:p>
    <w:p w:rsidR="009C1EAC" w:rsidRDefault="009C1EAC" w:rsidP="00CA4A7D">
      <w:pPr>
        <w:rPr>
          <w:rFonts w:ascii="宋体" w:cs="宋体"/>
        </w:rPr>
      </w:pPr>
      <w:r>
        <w:rPr>
          <w:rFonts w:ascii="宋体" w:hAnsi="宋体" w:cs="宋体" w:hint="eastAsia"/>
        </w:rPr>
        <w:t>脑内的电流每一分钟都会出现数十次的间断。</w:t>
      </w:r>
      <w:r>
        <w:rPr>
          <w:rFonts w:ascii="宋体" w:cs="宋体" w:hint="eastAsia"/>
        </w:rPr>
        <w:t>“</w:t>
      </w:r>
      <w:r>
        <w:rPr>
          <w:rFonts w:ascii="宋体" w:hAnsi="宋体" w:cs="宋体" w:hint="eastAsia"/>
        </w:rPr>
        <w:t>一直持续存在着的自己</w:t>
      </w:r>
      <w:r>
        <w:rPr>
          <w:rFonts w:ascii="宋体" w:cs="宋体" w:hint="eastAsia"/>
        </w:rPr>
        <w:t>”</w:t>
      </w:r>
      <w:r>
        <w:rPr>
          <w:rFonts w:ascii="宋体" w:hAnsi="宋体" w:cs="宋体" w:hint="eastAsia"/>
        </w:rPr>
        <w:t>从来没有存在过。</w:t>
      </w:r>
    </w:p>
    <w:p w:rsidR="009C1EAC" w:rsidRDefault="009C1EAC" w:rsidP="00CA4A7D">
      <w:pPr>
        <w:rPr>
          <w:rFonts w:ascii="宋体" w:cs="宋体"/>
        </w:rPr>
      </w:pPr>
      <w:r>
        <w:rPr>
          <w:rFonts w:ascii="宋体" w:hAnsi="宋体" w:cs="宋体" w:hint="eastAsia"/>
        </w:rPr>
        <w:t>那并不是特别让人羞愧的事情。</w:t>
      </w:r>
    </w:p>
    <w:p w:rsidR="009C1EAC" w:rsidRDefault="009C1EAC" w:rsidP="00CA4A7D">
      <w:pPr>
        <w:rPr>
          <w:rFonts w:ascii="宋体" w:cs="宋体"/>
        </w:rPr>
      </w:pPr>
      <w:r>
        <w:rPr>
          <w:rFonts w:ascii="宋体" w:hAnsi="宋体" w:cs="宋体" w:hint="eastAsia"/>
        </w:rPr>
        <w:t>那并不是非常禁忌的事情。</w:t>
      </w:r>
    </w:p>
    <w:p w:rsidR="009C1EAC" w:rsidRDefault="009C1EAC" w:rsidP="00CA4A7D">
      <w:pPr>
        <w:rPr>
          <w:rFonts w:ascii="宋体" w:cs="宋体"/>
        </w:rPr>
      </w:pPr>
      <w:r>
        <w:rPr>
          <w:rFonts w:ascii="宋体" w:cs="宋体" w:hint="eastAsia"/>
        </w:rPr>
        <w:t>“</w:t>
      </w:r>
      <w:r>
        <w:rPr>
          <w:rFonts w:ascii="宋体" w:hAnsi="宋体" w:cs="宋体"/>
        </w:rPr>
        <w:t>——</w:t>
      </w:r>
      <w:r>
        <w:rPr>
          <w:rFonts w:ascii="宋体" w:hAnsi="宋体" w:cs="宋体" w:hint="eastAsia"/>
        </w:rPr>
        <w:t>啊！</w:t>
      </w:r>
      <w:r>
        <w:rPr>
          <w:rFonts w:ascii="宋体" w:cs="宋体" w:hint="eastAsia"/>
        </w:rPr>
        <w:t>”</w:t>
      </w:r>
    </w:p>
    <w:p w:rsidR="009C1EAC" w:rsidRDefault="009C1EAC" w:rsidP="00CA4A7D">
      <w:pPr>
        <w:rPr>
          <w:rFonts w:ascii="宋体" w:cs="宋体"/>
        </w:rPr>
      </w:pPr>
      <w:r>
        <w:rPr>
          <w:rFonts w:ascii="宋体" w:hAnsi="宋体" w:cs="宋体" w:hint="eastAsia"/>
        </w:rPr>
        <w:t>尽管如此，口中传出的声音还是充满愤怒。</w:t>
      </w:r>
    </w:p>
    <w:p w:rsidR="009C1EAC" w:rsidRDefault="009C1EAC" w:rsidP="00CA4A7D">
      <w:pPr>
        <w:rPr>
          <w:rFonts w:ascii="宋体" w:cs="宋体"/>
        </w:rPr>
      </w:pPr>
      <w:r>
        <w:rPr>
          <w:rFonts w:ascii="宋体" w:hAnsi="宋体" w:cs="宋体" w:hint="eastAsia"/>
        </w:rPr>
        <w:t>红色的影子微微歪了歪头。</w:t>
      </w:r>
    </w:p>
    <w:p w:rsidR="009C1EAC" w:rsidRDefault="009C1EAC" w:rsidP="00CA4A7D">
      <w:pPr>
        <w:rPr>
          <w:rFonts w:ascii="宋体" w:cs="宋体"/>
        </w:rPr>
      </w:pPr>
      <w:r>
        <w:rPr>
          <w:rFonts w:ascii="宋体" w:hAnsi="宋体" w:cs="宋体" w:hint="eastAsia"/>
        </w:rPr>
        <w:t>少女的尖叫听起来很遥远，不像是叫声。</w:t>
      </w:r>
    </w:p>
    <w:p w:rsidR="009C1EAC" w:rsidRDefault="009C1EAC" w:rsidP="00CA4A7D">
      <w:pPr>
        <w:rPr>
          <w:rFonts w:ascii="宋体" w:cs="宋体"/>
        </w:rPr>
      </w:pPr>
      <w:r>
        <w:rPr>
          <w:rFonts w:ascii="宋体" w:hAnsi="宋体" w:cs="宋体" w:hint="eastAsia"/>
        </w:rPr>
        <w:t>使用魔法就能赢？什么都不懂还真敢说。</w:t>
      </w:r>
    </w:p>
    <w:p w:rsidR="009C1EAC" w:rsidRDefault="009C1EAC" w:rsidP="00CA4A7D">
      <w:pPr>
        <w:rPr>
          <w:rFonts w:ascii="宋体" w:hAnsi="宋体" w:cs="宋体"/>
        </w:rPr>
      </w:pPr>
      <w:r>
        <w:rPr>
          <w:rFonts w:ascii="宋体" w:hAnsi="宋体" w:cs="宋体" w:hint="eastAsia"/>
        </w:rPr>
        <w:t>而且，说到底</w:t>
      </w:r>
      <w:r>
        <w:rPr>
          <w:rFonts w:ascii="宋体" w:hAnsi="宋体" w:cs="宋体"/>
        </w:rPr>
        <w:t>——</w:t>
      </w:r>
    </w:p>
    <w:p w:rsidR="009C1EAC" w:rsidRDefault="009C1EAC" w:rsidP="00CA4A7D">
      <w:pPr>
        <w:rPr>
          <w:rFonts w:ascii="宋体" w:cs="宋体"/>
        </w:rPr>
      </w:pPr>
      <w:r>
        <w:rPr>
          <w:rFonts w:ascii="宋体" w:hAnsi="宋体" w:cs="宋体" w:hint="eastAsia"/>
        </w:rPr>
        <w:t>“那种东西，要怎么用啊</w:t>
      </w:r>
      <w:r>
        <w:rPr>
          <w:rFonts w:ascii="宋体" w:hAnsi="宋体" w:cs="宋体"/>
        </w:rPr>
        <w:t>——</w:t>
      </w:r>
      <w:r>
        <w:rPr>
          <w:rFonts w:ascii="宋体" w:hAnsi="宋体" w:cs="宋体" w:hint="eastAsia"/>
        </w:rPr>
        <w:t>！</w:t>
      </w:r>
      <w:r>
        <w:rPr>
          <w:rFonts w:ascii="宋体" w:cs="宋体" w:hint="eastAsia"/>
        </w:rPr>
        <w:t>”</w:t>
      </w:r>
    </w:p>
    <w:p w:rsidR="009C1EAC" w:rsidRDefault="009C1EAC" w:rsidP="00CA4A7D">
      <w:pPr>
        <w:rPr>
          <w:rFonts w:ascii="宋体" w:cs="宋体"/>
        </w:rPr>
      </w:pPr>
      <w:r>
        <w:rPr>
          <w:rFonts w:ascii="宋体" w:hAnsi="宋体" w:cs="宋体" w:hint="eastAsia"/>
        </w:rPr>
        <w:t>那个魔法要怎么使用才算是有效的利用方法，她无论怎么想都想不出来。</w:t>
      </w:r>
    </w:p>
    <w:p w:rsidR="009C1EAC" w:rsidRDefault="009C1EAC" w:rsidP="00CA4A7D">
      <w:pPr>
        <w:rPr>
          <w:rFonts w:ascii="宋体" w:cs="宋体"/>
        </w:rPr>
      </w:pPr>
      <w:r>
        <w:rPr>
          <w:rFonts w:ascii="宋体" w:hAnsi="宋体" w:cs="宋体" w:hint="eastAsia"/>
        </w:rPr>
        <w:t>【</w:t>
      </w:r>
      <w:r>
        <w:rPr>
          <w:rFonts w:ascii="宋体" w:hAnsi="宋体" w:cs="宋体"/>
        </w:rPr>
        <w:t>——</w:t>
      </w:r>
      <w:r>
        <w:rPr>
          <w:rFonts w:ascii="宋体" w:hAnsi="宋体" w:cs="宋体" w:hint="eastAsia"/>
        </w:rPr>
        <w:t>，我是傻瓜啊</w:t>
      </w:r>
      <w:r>
        <w:rPr>
          <w:rFonts w:ascii="宋体" w:cs="宋体" w:hint="eastAsia"/>
        </w:rPr>
        <w:t>……</w:t>
      </w:r>
      <w:r>
        <w:rPr>
          <w:rFonts w:ascii="宋体" w:hAnsi="宋体" w:cs="宋体" w:hint="eastAsia"/>
        </w:rPr>
        <w:t>！】</w:t>
      </w:r>
    </w:p>
    <w:p w:rsidR="009C1EAC" w:rsidRDefault="009C1EAC" w:rsidP="00CA4A7D">
      <w:pPr>
        <w:rPr>
          <w:rFonts w:ascii="宋体" w:cs="宋体"/>
        </w:rPr>
      </w:pPr>
      <w:r>
        <w:rPr>
          <w:rFonts w:ascii="宋体" w:hAnsi="宋体" w:cs="宋体" w:hint="eastAsia"/>
        </w:rPr>
        <w:t>一瞬间的错觉之后青子清醒了。</w:t>
      </w:r>
    </w:p>
    <w:p w:rsidR="009C1EAC" w:rsidRDefault="009C1EAC" w:rsidP="00CA4A7D">
      <w:pPr>
        <w:rPr>
          <w:rFonts w:ascii="宋体" w:cs="宋体"/>
        </w:rPr>
      </w:pPr>
      <w:r>
        <w:rPr>
          <w:rFonts w:ascii="宋体" w:hAnsi="宋体" w:cs="宋体" w:hint="eastAsia"/>
        </w:rPr>
        <w:t>像是看见了心灵碎片的幻觉。</w:t>
      </w:r>
    </w:p>
    <w:p w:rsidR="009C1EAC" w:rsidRDefault="009C1EAC" w:rsidP="00CA4A7D">
      <w:pPr>
        <w:rPr>
          <w:rFonts w:ascii="宋体" w:cs="宋体"/>
        </w:rPr>
      </w:pPr>
      <w:r>
        <w:rPr>
          <w:rFonts w:ascii="宋体" w:hAnsi="宋体" w:cs="宋体" w:hint="eastAsia"/>
        </w:rPr>
        <w:t>最不争气的想法，反而激起了少女的自尊心。</w:t>
      </w:r>
    </w:p>
    <w:p w:rsidR="009C1EAC" w:rsidRDefault="009C1EAC" w:rsidP="00CA4A7D">
      <w:pPr>
        <w:rPr>
          <w:rFonts w:ascii="宋体" w:cs="宋体"/>
        </w:rPr>
      </w:pPr>
      <w:r>
        <w:rPr>
          <w:rFonts w:ascii="宋体" w:hAnsi="宋体" w:cs="宋体" w:hint="eastAsia"/>
        </w:rPr>
        <w:t>【</w:t>
      </w:r>
      <w:r>
        <w:rPr>
          <w:rFonts w:ascii="宋体" w:hAnsi="宋体" w:cs="宋体"/>
        </w:rPr>
        <w:t>——</w:t>
      </w:r>
      <w:r>
        <w:rPr>
          <w:rFonts w:ascii="宋体" w:hAnsi="宋体" w:cs="宋体" w:hint="eastAsia"/>
        </w:rPr>
        <w:t>要逃避吗？】</w:t>
      </w:r>
    </w:p>
    <w:p w:rsidR="009C1EAC" w:rsidRDefault="009C1EAC" w:rsidP="00CA4A7D">
      <w:pPr>
        <w:rPr>
          <w:rFonts w:ascii="宋体" w:cs="宋体"/>
        </w:rPr>
      </w:pPr>
      <w:r>
        <w:rPr>
          <w:rFonts w:ascii="宋体" w:hAnsi="宋体" w:cs="宋体" w:hint="eastAsia"/>
        </w:rPr>
        <w:t>对啊，要说现在自己被将军了的话，那对方也是一样的。既然明白自己为啥会输，那只要实施对策就行了。这个绝对是可以实施的。确实是很乱来，但连试都没试呢就放弃更加不可原谅。</w:t>
      </w:r>
    </w:p>
    <w:p w:rsidR="009C1EAC" w:rsidRDefault="009C1EAC" w:rsidP="00CA4A7D">
      <w:pPr>
        <w:rPr>
          <w:rFonts w:ascii="宋体" w:cs="宋体"/>
        </w:rPr>
      </w:pPr>
      <w:r>
        <w:rPr>
          <w:rFonts w:ascii="宋体" w:cs="宋体" w:hint="eastAsia"/>
        </w:rPr>
        <w:t>“……</w:t>
      </w:r>
      <w:r>
        <w:rPr>
          <w:rFonts w:ascii="宋体" w:hAnsi="宋体" w:cs="宋体" w:hint="eastAsia"/>
        </w:rPr>
        <w:t>没错，</w:t>
      </w:r>
    </w:p>
    <w:p w:rsidR="009C1EAC" w:rsidRDefault="009C1EAC" w:rsidP="00CA4A7D">
      <w:pPr>
        <w:rPr>
          <w:rFonts w:ascii="宋体" w:cs="宋体"/>
        </w:rPr>
      </w:pPr>
      <w:r>
        <w:rPr>
          <w:rFonts w:ascii="宋体" w:hAnsi="宋体" w:cs="宋体" w:hint="eastAsia"/>
        </w:rPr>
        <w:t>不管了，把要做的事情全都做了</w:t>
      </w:r>
      <w:r>
        <w:rPr>
          <w:rFonts w:ascii="宋体" w:cs="宋体" w:hint="eastAsia"/>
        </w:rPr>
        <w:t>……</w:t>
      </w:r>
      <w:r>
        <w:rPr>
          <w:rFonts w:ascii="宋体" w:hAnsi="宋体" w:cs="宋体" w:hint="eastAsia"/>
        </w:rPr>
        <w:t>！</w:t>
      </w:r>
      <w:r>
        <w:rPr>
          <w:rFonts w:ascii="宋体" w:cs="宋体" w:hint="eastAsia"/>
        </w:rPr>
        <w:t>”</w:t>
      </w:r>
    </w:p>
    <w:p w:rsidR="009C1EAC" w:rsidRDefault="009C1EAC" w:rsidP="00CA4A7D">
      <w:pPr>
        <w:rPr>
          <w:rFonts w:ascii="宋体" w:cs="宋体"/>
        </w:rPr>
      </w:pPr>
      <w:r>
        <w:rPr>
          <w:rFonts w:ascii="宋体" w:hAnsi="宋体" w:cs="宋体" w:hint="eastAsia"/>
        </w:rPr>
        <w:t>青子握住了已经没有感觉了的手指。为了解决脑海中浮现出的无解难题，青子认真的想赌一把大的。</w:t>
      </w:r>
    </w:p>
    <w:p w:rsidR="009C1EAC" w:rsidRDefault="009C1EAC" w:rsidP="00CA4A7D">
      <w:pPr>
        <w:rPr>
          <w:rFonts w:ascii="宋体" w:cs="宋体"/>
        </w:rPr>
      </w:pPr>
      <w:r>
        <w:rPr>
          <w:rFonts w:ascii="宋体" w:hAnsi="宋体" w:cs="宋体" w:hint="eastAsia"/>
        </w:rPr>
        <w:t>开始后只要有一丁点的错误，在那个瞬间青子的身体就会蒸发掉。</w:t>
      </w:r>
    </w:p>
    <w:p w:rsidR="009C1EAC" w:rsidRDefault="009C1EAC" w:rsidP="00CA4A7D">
      <w:pPr>
        <w:rPr>
          <w:rFonts w:ascii="宋体" w:hAnsi="宋体" w:cs="宋体"/>
        </w:rPr>
      </w:pPr>
      <w:r>
        <w:rPr>
          <w:rFonts w:ascii="宋体" w:hAnsi="宋体" w:cs="宋体" w:hint="eastAsia"/>
        </w:rPr>
        <w:t>啊，但是</w:t>
      </w:r>
      <w:r>
        <w:rPr>
          <w:rFonts w:ascii="宋体" w:hAnsi="宋体" w:cs="宋体"/>
        </w:rPr>
        <w:t>——</w:t>
      </w:r>
    </w:p>
    <w:p w:rsidR="009C1EAC" w:rsidRDefault="009C1EAC" w:rsidP="00CA4A7D">
      <w:pPr>
        <w:rPr>
          <w:rFonts w:ascii="宋体" w:cs="宋体"/>
        </w:rPr>
      </w:pPr>
      <w:r>
        <w:rPr>
          <w:rFonts w:ascii="宋体" w:hAnsi="宋体" w:cs="宋体" w:hint="eastAsia"/>
        </w:rPr>
        <w:t>她，认识一个不会逃跑的少年。</w:t>
      </w:r>
    </w:p>
    <w:p w:rsidR="009C1EAC" w:rsidRDefault="009C1EAC" w:rsidP="00CA4A7D">
      <w:pPr>
        <w:rPr>
          <w:rFonts w:ascii="宋体" w:cs="宋体"/>
        </w:rPr>
      </w:pPr>
      <w:r>
        <w:rPr>
          <w:rFonts w:ascii="宋体" w:hAnsi="宋体" w:cs="宋体" w:hint="eastAsia"/>
        </w:rPr>
        <w:t>就算陷入穷途末路也不肯放弃，情况糟糕到极点仍不断忍耐，既渺小又耀眼。她认识他，知道那强大的勇气。</w:t>
      </w:r>
    </w:p>
    <w:p w:rsidR="009C1EAC" w:rsidRDefault="009C1EAC" w:rsidP="00CA4A7D">
      <w:pPr>
        <w:rPr>
          <w:rFonts w:ascii="宋体" w:cs="宋体"/>
        </w:rPr>
      </w:pPr>
      <w:r>
        <w:rPr>
          <w:rFonts w:ascii="宋体" w:hAnsi="宋体" w:cs="宋体" w:hint="eastAsia"/>
        </w:rPr>
        <w:t>没错，要承担这失败可不是她自己一个人。</w:t>
      </w:r>
    </w:p>
    <w:p w:rsidR="009C1EAC" w:rsidRDefault="009C1EAC" w:rsidP="00CA4A7D">
      <w:pPr>
        <w:rPr>
          <w:rFonts w:ascii="宋体" w:cs="宋体"/>
        </w:rPr>
      </w:pPr>
      <w:r>
        <w:rPr>
          <w:rFonts w:ascii="宋体" w:hAnsi="宋体" w:cs="宋体" w:hint="eastAsia"/>
        </w:rPr>
        <w:t>那冰块掉下来可是会把整个游乐园都压扁的。</w:t>
      </w:r>
    </w:p>
    <w:p w:rsidR="009C1EAC" w:rsidRDefault="009C1EAC" w:rsidP="00CA4A7D">
      <w:pPr>
        <w:rPr>
          <w:rFonts w:ascii="宋体" w:cs="宋体"/>
        </w:rPr>
      </w:pPr>
      <w:r>
        <w:rPr>
          <w:rFonts w:ascii="宋体" w:hAnsi="宋体" w:cs="宋体" w:hint="eastAsia"/>
        </w:rPr>
        <w:t>那个一脸平静，豁出性命去把钢丝走到底的人所做的努力也就全白费了。</w:t>
      </w:r>
    </w:p>
    <w:p w:rsidR="009C1EAC" w:rsidRDefault="009C1EAC" w:rsidP="00CA4A7D">
      <w:pPr>
        <w:rPr>
          <w:rFonts w:ascii="宋体" w:cs="宋体"/>
        </w:rPr>
      </w:pPr>
      <w:r>
        <w:rPr>
          <w:rFonts w:ascii="宋体" w:cs="宋体" w:hint="eastAsia"/>
        </w:rPr>
        <w:t>“</w:t>
      </w:r>
      <w:r>
        <w:rPr>
          <w:rFonts w:ascii="宋体" w:hAnsi="宋体" w:cs="宋体"/>
        </w:rPr>
        <w:t>——</w:t>
      </w:r>
      <w:r>
        <w:rPr>
          <w:rFonts w:ascii="宋体" w:hAnsi="宋体" w:cs="宋体" w:hint="eastAsia"/>
        </w:rPr>
        <w:t>真是。</w:t>
      </w:r>
    </w:p>
    <w:p w:rsidR="009C1EAC" w:rsidRDefault="009C1EAC" w:rsidP="00CA4A7D">
      <w:pPr>
        <w:rPr>
          <w:rFonts w:ascii="宋体" w:cs="宋体"/>
        </w:rPr>
      </w:pPr>
      <w:r>
        <w:rPr>
          <w:rFonts w:ascii="宋体" w:hAnsi="宋体" w:cs="宋体" w:hint="eastAsia"/>
        </w:rPr>
        <w:t>那不就，费了这么大力气连为什么都不知道了么</w:t>
      </w:r>
      <w:r>
        <w:rPr>
          <w:rFonts w:ascii="宋体" w:cs="宋体" w:hint="eastAsia"/>
        </w:rPr>
        <w:t>……</w:t>
      </w:r>
      <w:r>
        <w:rPr>
          <w:rFonts w:ascii="宋体" w:hAnsi="宋体" w:cs="宋体" w:hint="eastAsia"/>
        </w:rPr>
        <w:t>？</w:t>
      </w:r>
      <w:r>
        <w:rPr>
          <w:rFonts w:ascii="宋体" w:cs="宋体" w:hint="eastAsia"/>
        </w:rPr>
        <w:t>”</w:t>
      </w:r>
    </w:p>
    <w:p w:rsidR="009C1EAC" w:rsidRDefault="009C1EAC" w:rsidP="00CA4A7D">
      <w:pPr>
        <w:rPr>
          <w:rFonts w:ascii="宋体" w:cs="宋体"/>
        </w:rPr>
      </w:pPr>
      <w:r>
        <w:rPr>
          <w:rFonts w:ascii="宋体" w:hAnsi="宋体" w:cs="宋体" w:hint="eastAsia"/>
        </w:rPr>
        <w:t>决心与自信，就像是迸发的电荷一样。</w:t>
      </w:r>
    </w:p>
    <w:p w:rsidR="009C1EAC" w:rsidRDefault="009C1EAC" w:rsidP="00CA4A7D">
      <w:pPr>
        <w:rPr>
          <w:rFonts w:ascii="宋体" w:cs="宋体"/>
        </w:rPr>
      </w:pPr>
      <w:r>
        <w:rPr>
          <w:rFonts w:ascii="宋体" w:hAnsi="宋体" w:cs="宋体" w:hint="eastAsia"/>
        </w:rPr>
        <w:t>就这么硬被冰块干掉还是算了吧。</w:t>
      </w:r>
    </w:p>
    <w:p w:rsidR="009C1EAC" w:rsidRDefault="009C1EAC" w:rsidP="00CA4A7D">
      <w:pPr>
        <w:rPr>
          <w:rFonts w:ascii="宋体" w:cs="宋体"/>
        </w:rPr>
      </w:pPr>
      <w:r>
        <w:rPr>
          <w:rFonts w:ascii="宋体" w:hAnsi="宋体" w:cs="宋体" w:hint="eastAsia"/>
        </w:rPr>
        <w:t>反正都是输还不如自爆掉呢，少女笑了。</w:t>
      </w:r>
    </w:p>
    <w:p w:rsidR="009C1EAC" w:rsidRDefault="009C1EAC" w:rsidP="00CA4A7D">
      <w:pPr>
        <w:rPr>
          <w:rFonts w:ascii="宋体" w:cs="宋体"/>
        </w:rPr>
      </w:pPr>
      <w:r>
        <w:rPr>
          <w:rFonts w:ascii="宋体" w:hAnsi="宋体" w:cs="宋体" w:hint="eastAsia"/>
        </w:rPr>
        <w:t>因为太讨厌失败了还是省省吧。那样的话还不如在被干掉之前，孤注一掷到自燃成灰比较好</w:t>
      </w:r>
      <w:r>
        <w:rPr>
          <w:rFonts w:ascii="宋体" w:hAnsi="宋体" w:cs="宋体"/>
        </w:rPr>
        <w:t>——</w:t>
      </w:r>
      <w:r>
        <w:rPr>
          <w:rFonts w:ascii="宋体" w:hAnsi="宋体" w:cs="宋体" w:hint="eastAsia"/>
        </w:rPr>
        <w:t>！</w:t>
      </w:r>
    </w:p>
    <w:p w:rsidR="009C1EAC" w:rsidRDefault="009C1EAC" w:rsidP="00CA4A7D">
      <w:pPr>
        <w:rPr>
          <w:rFonts w:ascii="宋体" w:cs="宋体"/>
        </w:rPr>
      </w:pPr>
      <w:r>
        <w:rPr>
          <w:rFonts w:ascii="宋体" w:hAnsi="宋体" w:cs="宋体" w:hint="eastAsia"/>
        </w:rPr>
        <w:t>【接续解除</w:t>
      </w:r>
      <w:r>
        <w:rPr>
          <w:rFonts w:ascii="宋体" w:hAnsi="宋体" w:cs="宋体"/>
        </w:rPr>
        <w:t>——</w:t>
      </w:r>
      <w:r>
        <w:rPr>
          <w:rFonts w:ascii="宋体" w:hAnsi="宋体" w:cs="宋体" w:hint="eastAsia"/>
        </w:rPr>
        <w:t>领域扩大、再接续</w:t>
      </w:r>
      <w:r>
        <w:rPr>
          <w:rFonts w:ascii="宋体" w:hAnsi="宋体" w:cs="宋体"/>
        </w:rPr>
        <w:t>——</w:t>
      </w:r>
      <w:r>
        <w:rPr>
          <w:rFonts w:ascii="宋体" w:hAnsi="宋体" w:cs="宋体" w:hint="eastAsia"/>
        </w:rPr>
        <w:t>！】</w:t>
      </w:r>
    </w:p>
    <w:p w:rsidR="009C1EAC" w:rsidRDefault="009C1EAC" w:rsidP="00CA4A7D">
      <w:pPr>
        <w:rPr>
          <w:rFonts w:ascii="宋体" w:cs="宋体"/>
        </w:rPr>
      </w:pPr>
      <w:r>
        <w:rPr>
          <w:rFonts w:ascii="宋体" w:cs="宋体" w:hint="eastAsia"/>
        </w:rPr>
        <w:t>“</w:t>
      </w:r>
      <w:r>
        <w:rPr>
          <w:rFonts w:ascii="宋体" w:hAnsi="宋体" w:cs="宋体" w:hint="eastAsia"/>
        </w:rPr>
        <w:t>咕，丝</w:t>
      </w:r>
      <w:r>
        <w:rPr>
          <w:rFonts w:ascii="宋体" w:hAnsi="宋体" w:cs="宋体"/>
        </w:rPr>
        <w:t>——</w:t>
      </w:r>
      <w:r>
        <w:rPr>
          <w:rFonts w:ascii="宋体" w:hAnsi="宋体" w:cs="宋体" w:hint="eastAsia"/>
        </w:rPr>
        <w:t>！</w:t>
      </w:r>
      <w:r>
        <w:rPr>
          <w:rFonts w:ascii="宋体" w:cs="宋体" w:hint="eastAsia"/>
        </w:rPr>
        <w:t>”</w:t>
      </w:r>
    </w:p>
    <w:p w:rsidR="009C1EAC" w:rsidRDefault="009C1EAC" w:rsidP="00CA4A7D">
      <w:pPr>
        <w:rPr>
          <w:rFonts w:ascii="宋体" w:cs="宋体"/>
        </w:rPr>
      </w:pPr>
      <w:r>
        <w:rPr>
          <w:rFonts w:ascii="宋体" w:hAnsi="宋体" w:cs="宋体" w:hint="eastAsia"/>
        </w:rPr>
        <w:t>体内的魔力不断奔流。</w:t>
      </w:r>
    </w:p>
    <w:p w:rsidR="009C1EAC" w:rsidRDefault="009C1EAC" w:rsidP="00CA4A7D">
      <w:pPr>
        <w:rPr>
          <w:rFonts w:ascii="宋体" w:cs="宋体"/>
        </w:rPr>
      </w:pPr>
      <w:r>
        <w:rPr>
          <w:rFonts w:ascii="宋体" w:hAnsi="宋体" w:cs="宋体" w:hint="eastAsia"/>
        </w:rPr>
        <w:t>魔术回路临近分解。</w:t>
      </w:r>
    </w:p>
    <w:p w:rsidR="009C1EAC" w:rsidRDefault="009C1EAC" w:rsidP="00CA4A7D">
      <w:pPr>
        <w:rPr>
          <w:rFonts w:ascii="宋体" w:cs="宋体"/>
        </w:rPr>
      </w:pPr>
      <w:r>
        <w:rPr>
          <w:rFonts w:ascii="宋体" w:hAnsi="宋体" w:cs="宋体" w:hint="eastAsia"/>
        </w:rPr>
        <w:t>魔术刻下刻印的可不只限于皮肤和肌肉，骨骼、甚至骨髓上都刻有文字。</w:t>
      </w:r>
    </w:p>
    <w:p w:rsidR="009C1EAC" w:rsidRDefault="009C1EAC" w:rsidP="00CA4A7D">
      <w:pPr>
        <w:rPr>
          <w:rFonts w:ascii="宋体" w:cs="宋体"/>
        </w:rPr>
      </w:pPr>
      <w:r>
        <w:rPr>
          <w:rFonts w:ascii="宋体" w:hAnsi="宋体" w:cs="宋体" w:hint="eastAsia"/>
        </w:rPr>
        <w:t>【好</w:t>
      </w:r>
      <w:r>
        <w:rPr>
          <w:rFonts w:ascii="宋体" w:hAnsi="宋体" w:cs="宋体"/>
        </w:rPr>
        <w:t>——</w:t>
      </w:r>
      <w:r>
        <w:rPr>
          <w:rFonts w:ascii="宋体" w:hAnsi="宋体" w:cs="宋体" w:hint="eastAsia"/>
        </w:rPr>
        <w:t>烫，啊</w:t>
      </w:r>
      <w:r>
        <w:rPr>
          <w:rFonts w:ascii="宋体" w:hAnsi="宋体" w:cs="宋体"/>
        </w:rPr>
        <w:t>——</w:t>
      </w:r>
      <w:r>
        <w:rPr>
          <w:rFonts w:ascii="宋体" w:hAnsi="宋体" w:cs="宋体" w:hint="eastAsia"/>
        </w:rPr>
        <w:t>……！】</w:t>
      </w:r>
    </w:p>
    <w:p w:rsidR="009C1EAC" w:rsidRDefault="009C1EAC" w:rsidP="00CA4A7D">
      <w:pPr>
        <w:rPr>
          <w:rFonts w:ascii="宋体" w:cs="宋体"/>
        </w:rPr>
      </w:pPr>
      <w:r>
        <w:rPr>
          <w:rFonts w:ascii="宋体" w:hAnsi="宋体" w:cs="宋体" w:hint="eastAsia"/>
        </w:rPr>
        <w:t>青子嘴角浮现出了戏谑的笑容。</w:t>
      </w:r>
    </w:p>
    <w:p w:rsidR="009C1EAC" w:rsidRDefault="009C1EAC" w:rsidP="00CA4A7D">
      <w:pPr>
        <w:rPr>
          <w:rFonts w:ascii="宋体" w:cs="宋体"/>
        </w:rPr>
      </w:pPr>
      <w:r>
        <w:rPr>
          <w:rFonts w:ascii="宋体" w:hAnsi="宋体" w:cs="宋体" w:hint="eastAsia"/>
        </w:rPr>
        <w:t>太过疼痛让理性、基准都逆转了。</w:t>
      </w:r>
    </w:p>
    <w:p w:rsidR="009C1EAC" w:rsidRDefault="009C1EAC" w:rsidP="00CA4A7D">
      <w:pPr>
        <w:rPr>
          <w:rFonts w:ascii="宋体" w:cs="宋体"/>
        </w:rPr>
      </w:pPr>
      <w:r>
        <w:rPr>
          <w:rFonts w:ascii="宋体" w:hAnsi="宋体" w:cs="宋体" w:hint="eastAsia"/>
        </w:rPr>
        <w:t>这也是当然的。</w:t>
      </w:r>
    </w:p>
    <w:p w:rsidR="009C1EAC" w:rsidRDefault="009C1EAC" w:rsidP="00CA4A7D">
      <w:pPr>
        <w:rPr>
          <w:rFonts w:ascii="宋体" w:cs="宋体"/>
        </w:rPr>
      </w:pPr>
      <w:r>
        <w:rPr>
          <w:rFonts w:ascii="宋体" w:cs="宋体" w:hint="eastAsia"/>
        </w:rPr>
        <w:t>“</w:t>
      </w:r>
      <w:r>
        <w:rPr>
          <w:rFonts w:ascii="宋体" w:hAnsi="宋体" w:cs="宋体" w:hint="eastAsia"/>
        </w:rPr>
        <w:t>什么嘛，想做的话还是能行的嘛，我啊</w:t>
      </w:r>
      <w:r>
        <w:rPr>
          <w:rFonts w:ascii="宋体" w:cs="宋体" w:hint="eastAsia"/>
        </w:rPr>
        <w:t>……</w:t>
      </w:r>
      <w:r>
        <w:rPr>
          <w:rFonts w:ascii="宋体" w:hAnsi="宋体" w:cs="宋体" w:hint="eastAsia"/>
        </w:rPr>
        <w:t>！</w:t>
      </w:r>
      <w:r>
        <w:rPr>
          <w:rFonts w:ascii="宋体" w:cs="宋体" w:hint="eastAsia"/>
        </w:rPr>
        <w:t>”</w:t>
      </w:r>
    </w:p>
    <w:p w:rsidR="009C1EAC" w:rsidRDefault="009C1EAC" w:rsidP="00CA4A7D">
      <w:pPr>
        <w:rPr>
          <w:rFonts w:ascii="宋体" w:cs="宋体"/>
        </w:rPr>
      </w:pPr>
      <w:r>
        <w:rPr>
          <w:rFonts w:ascii="宋体" w:hAnsi="宋体" w:cs="宋体" w:hint="eastAsia"/>
        </w:rPr>
        <w:t>自己的身体在迎来极限之前都在坚持忍耐，怎么能不夸奖一下呢</w:t>
      </w:r>
      <w:r>
        <w:rPr>
          <w:rFonts w:ascii="宋体" w:hAnsi="宋体" w:cs="宋体"/>
        </w:rPr>
        <w:t>——</w:t>
      </w:r>
      <w:r>
        <w:rPr>
          <w:rFonts w:ascii="宋体" w:hAnsi="宋体" w:cs="宋体" w:hint="eastAsia"/>
        </w:rPr>
        <w:t>！</w:t>
      </w:r>
    </w:p>
    <w:p w:rsidR="009C1EAC" w:rsidRDefault="009C1EAC" w:rsidP="00CA4A7D">
      <w:pPr>
        <w:rPr>
          <w:rFonts w:ascii="宋体" w:cs="宋体"/>
        </w:rPr>
      </w:pPr>
      <w:r>
        <w:rPr>
          <w:rFonts w:ascii="宋体" w:hAnsi="宋体" w:cs="宋体" w:hint="eastAsia"/>
        </w:rPr>
        <w:t>骷髅的面容察觉到了异常。</w:t>
      </w:r>
    </w:p>
    <w:p w:rsidR="009C1EAC" w:rsidRDefault="009C1EAC" w:rsidP="00CA4A7D">
      <w:pPr>
        <w:rPr>
          <w:rFonts w:ascii="宋体" w:cs="宋体"/>
        </w:rPr>
      </w:pPr>
      <w:r>
        <w:rPr>
          <w:rFonts w:ascii="宋体" w:hAnsi="宋体" w:cs="宋体" w:hint="eastAsia"/>
        </w:rPr>
        <w:t>终于注意到空间的支配率正在遭到挑战，</w:t>
      </w:r>
    </w:p>
    <w:p w:rsidR="009C1EAC" w:rsidRDefault="009C1EAC" w:rsidP="00CA4A7D">
      <w:pPr>
        <w:rPr>
          <w:rFonts w:ascii="宋体" w:cs="宋体"/>
        </w:rPr>
      </w:pPr>
      <w:r>
        <w:rPr>
          <w:rFonts w:ascii="宋体" w:hAnsi="宋体" w:cs="宋体" w:hint="eastAsia"/>
        </w:rPr>
        <w:t>但它还是傲慢的笑了。</w:t>
      </w:r>
    </w:p>
    <w:p w:rsidR="009C1EAC" w:rsidRDefault="009C1EAC" w:rsidP="00CA4A7D">
      <w:pPr>
        <w:rPr>
          <w:rFonts w:ascii="宋体" w:hAnsi="宋体" w:cs="宋体"/>
        </w:rPr>
      </w:pPr>
      <w:r>
        <w:rPr>
          <w:rFonts w:ascii="宋体" w:hAnsi="宋体" w:cs="宋体" w:hint="eastAsia"/>
        </w:rPr>
        <w:t>在这个末世的时代，竟然还会出现想在</w:t>
      </w:r>
      <w:r>
        <w:rPr>
          <w:rFonts w:ascii="宋体" w:cs="宋体" w:hint="eastAsia"/>
        </w:rPr>
        <w:t>“</w:t>
      </w:r>
      <w:r>
        <w:rPr>
          <w:rFonts w:ascii="宋体" w:hAnsi="宋体" w:cs="宋体" w:hint="eastAsia"/>
        </w:rPr>
        <w:t>魔力使用</w:t>
      </w:r>
      <w:r>
        <w:rPr>
          <w:rFonts w:ascii="宋体" w:cs="宋体" w:hint="eastAsia"/>
        </w:rPr>
        <w:t>”</w:t>
      </w:r>
      <w:r>
        <w:rPr>
          <w:rFonts w:ascii="宋体" w:hAnsi="宋体" w:cs="宋体" w:hint="eastAsia"/>
        </w:rPr>
        <w:t>方面挑战跨越千年的器物之王、</w:t>
      </w:r>
      <w:r>
        <w:rPr>
          <w:rFonts w:ascii="宋体" w:hAnsi="宋体" w:cs="宋体"/>
        </w:rPr>
        <w:t>Flat Snark</w:t>
      </w:r>
      <w:r>
        <w:rPr>
          <w:rFonts w:ascii="宋体" w:hAnsi="宋体" w:cs="宋体" w:hint="eastAsia"/>
        </w:rPr>
        <w:t>的人</w:t>
      </w:r>
      <w:r>
        <w:rPr>
          <w:rFonts w:ascii="宋体" w:hAnsi="宋体" w:cs="宋体"/>
        </w:rPr>
        <w:t>——</w:t>
      </w:r>
    </w:p>
    <w:p w:rsidR="009C1EAC" w:rsidRDefault="009C1EAC" w:rsidP="00CA4A7D">
      <w:pPr>
        <w:rPr>
          <w:rFonts w:ascii="宋体" w:cs="宋体"/>
        </w:rPr>
      </w:pPr>
      <w:r>
        <w:rPr>
          <w:rFonts w:ascii="宋体" w:hAnsi="宋体" w:cs="宋体" w:hint="eastAsia"/>
        </w:rPr>
        <w:t>【呼</w:t>
      </w:r>
      <w:r>
        <w:rPr>
          <w:rFonts w:ascii="宋体" w:hAnsi="宋体" w:cs="宋体"/>
        </w:rPr>
        <w:t>——</w:t>
      </w:r>
      <w:r>
        <w:rPr>
          <w:rFonts w:ascii="宋体" w:hAnsi="宋体" w:cs="宋体" w:hint="eastAsia"/>
        </w:rPr>
        <w:t>、唔</w:t>
      </w:r>
      <w:r>
        <w:rPr>
          <w:rFonts w:ascii="宋体" w:cs="宋体" w:hint="eastAsia"/>
        </w:rPr>
        <w:t>……</w:t>
      </w:r>
      <w:r>
        <w:rPr>
          <w:rFonts w:ascii="宋体" w:hAnsi="宋体" w:cs="宋体" w:hint="eastAsia"/>
        </w:rPr>
        <w:t>！】</w:t>
      </w:r>
    </w:p>
    <w:p w:rsidR="009C1EAC" w:rsidRDefault="009C1EAC" w:rsidP="00CA4A7D">
      <w:pPr>
        <w:rPr>
          <w:rFonts w:ascii="宋体" w:cs="宋体"/>
        </w:rPr>
      </w:pPr>
      <w:r>
        <w:rPr>
          <w:rFonts w:ascii="宋体" w:hAnsi="宋体" w:cs="宋体" w:hint="eastAsia"/>
        </w:rPr>
        <w:t>调整呼吸。</w:t>
      </w:r>
    </w:p>
    <w:p w:rsidR="009C1EAC" w:rsidRDefault="009C1EAC" w:rsidP="00CA4A7D">
      <w:pPr>
        <w:rPr>
          <w:rFonts w:ascii="宋体" w:cs="宋体"/>
        </w:rPr>
      </w:pPr>
      <w:r>
        <w:rPr>
          <w:rFonts w:ascii="宋体" w:hAnsi="宋体" w:cs="宋体" w:hint="eastAsia"/>
        </w:rPr>
        <w:t>为随后到来的剧痛做好准备。</w:t>
      </w:r>
    </w:p>
    <w:p w:rsidR="009C1EAC" w:rsidRDefault="009C1EAC" w:rsidP="00CA4A7D">
      <w:pPr>
        <w:rPr>
          <w:rFonts w:ascii="宋体" w:cs="宋体"/>
        </w:rPr>
      </w:pPr>
      <w:r>
        <w:rPr>
          <w:rFonts w:ascii="宋体" w:hAnsi="宋体" w:cs="宋体" w:hint="eastAsia"/>
        </w:rPr>
        <w:t>要击碎那个冰块。</w:t>
      </w:r>
    </w:p>
    <w:p w:rsidR="009C1EAC" w:rsidRDefault="009C1EAC" w:rsidP="00CA4A7D">
      <w:pPr>
        <w:rPr>
          <w:rFonts w:ascii="宋体" w:hAnsi="宋体" w:cs="宋体"/>
        </w:rPr>
      </w:pPr>
      <w:r>
        <w:rPr>
          <w:rFonts w:ascii="宋体" w:hAnsi="宋体" w:cs="宋体" w:hint="eastAsia"/>
        </w:rPr>
        <w:t>能够使用的魔力量是相同的，但是却输掉了。也就是说</w:t>
      </w:r>
      <w:r>
        <w:rPr>
          <w:rFonts w:ascii="宋体" w:hAnsi="宋体" w:cs="宋体"/>
        </w:rPr>
        <w:t>——</w:t>
      </w:r>
    </w:p>
    <w:p w:rsidR="009C1EAC" w:rsidRDefault="009C1EAC" w:rsidP="009063E2">
      <w:r>
        <w:rPr>
          <w:rFonts w:hint="eastAsia"/>
        </w:rPr>
        <w:t>“……在输出装置上还有差距。既然是输在了魔力的吸收和炮身的规模上。</w:t>
      </w:r>
    </w:p>
    <w:p w:rsidR="009C1EAC" w:rsidRDefault="009C1EAC" w:rsidP="009063E2">
      <w:r>
        <w:rPr>
          <w:rFonts w:hint="eastAsia"/>
        </w:rPr>
        <w:t>那再简单不过了，只要增加术式就行</w:t>
      </w:r>
      <w:r>
        <w:t>——</w:t>
      </w:r>
      <w:r>
        <w:rPr>
          <w:rFonts w:hint="eastAsia"/>
        </w:rPr>
        <w:t>！”</w:t>
      </w:r>
    </w:p>
    <w:p w:rsidR="009C1EAC" w:rsidRDefault="009C1EAC" w:rsidP="009063E2">
      <w:r>
        <w:rPr>
          <w:rFonts w:hint="eastAsia"/>
        </w:rPr>
        <w:t>【</w:t>
      </w:r>
      <w:r>
        <w:t>——</w:t>
      </w:r>
      <w:r>
        <w:rPr>
          <w:rFonts w:hint="eastAsia"/>
        </w:rPr>
        <w:t>再接续，魔弹形式</w:t>
      </w:r>
      <w:r>
        <w:t>——</w:t>
      </w:r>
      <w:r>
        <w:rPr>
          <w:rFonts w:hint="eastAsia"/>
        </w:rPr>
        <w:t>】</w:t>
      </w:r>
    </w:p>
    <w:p w:rsidR="009C1EAC" w:rsidRDefault="009C1EAC" w:rsidP="009063E2">
      <w:r>
        <w:rPr>
          <w:rFonts w:hint="eastAsia"/>
        </w:rPr>
        <w:t>至今为止的反馈都无法与这次相比拟。</w:t>
      </w:r>
    </w:p>
    <w:p w:rsidR="009C1EAC" w:rsidRDefault="009C1EAC" w:rsidP="009063E2">
      <w:r>
        <w:rPr>
          <w:rFonts w:hint="eastAsia"/>
        </w:rPr>
        <w:t>她的选择十分单纯，就是只是硬着头皮蛮干。</w:t>
      </w:r>
    </w:p>
    <w:p w:rsidR="009C1EAC" w:rsidRDefault="009C1EAC" w:rsidP="009063E2">
      <w:r>
        <w:rPr>
          <w:rFonts w:hint="eastAsia"/>
        </w:rPr>
        <w:t>将两个术式展开到最大。</w:t>
      </w:r>
    </w:p>
    <w:p w:rsidR="009C1EAC" w:rsidRDefault="009C1EAC" w:rsidP="009063E2">
      <w:r>
        <w:rPr>
          <w:rFonts w:hint="eastAsia"/>
        </w:rPr>
        <w:t>一层化为巨大的漩涡吞食着雾气。</w:t>
      </w:r>
    </w:p>
    <w:p w:rsidR="009C1EAC" w:rsidRDefault="009C1EAC" w:rsidP="009063E2">
      <w:r>
        <w:rPr>
          <w:rFonts w:hint="eastAsia"/>
        </w:rPr>
        <w:t>二层将加工好的魔力从一端注入炮身。</w:t>
      </w:r>
    </w:p>
    <w:p w:rsidR="009C1EAC" w:rsidRDefault="009C1EAC" w:rsidP="009063E2">
      <w:r>
        <w:rPr>
          <w:rFonts w:hint="eastAsia"/>
        </w:rPr>
        <w:t>【</w:t>
      </w:r>
      <w:r>
        <w:t>——</w:t>
      </w:r>
      <w:r>
        <w:rPr>
          <w:rFonts w:hint="eastAsia"/>
        </w:rPr>
        <w:t>我的构想还是太简单。</w:t>
      </w:r>
    </w:p>
    <w:p w:rsidR="009C1EAC" w:rsidRDefault="009C1EAC" w:rsidP="009063E2">
      <w:r>
        <w:rPr>
          <w:rFonts w:hint="eastAsia"/>
        </w:rPr>
        <w:t>就只是击落什么的，太不彻底了。</w:t>
      </w:r>
    </w:p>
    <w:p w:rsidR="009C1EAC" w:rsidRDefault="009C1EAC" w:rsidP="009063E2">
      <w:r>
        <w:rPr>
          <w:rFonts w:hint="eastAsia"/>
        </w:rPr>
        <w:t>都到这地步了，要把它击碎到连渣都不剩，才……！】</w:t>
      </w:r>
    </w:p>
    <w:p w:rsidR="009C1EAC" w:rsidRDefault="009C1EAC" w:rsidP="009063E2">
      <w:r>
        <w:rPr>
          <w:rFonts w:hint="eastAsia"/>
        </w:rPr>
        <w:t>太古的魔力回应着术者的决心。</w:t>
      </w:r>
    </w:p>
    <w:p w:rsidR="009C1EAC" w:rsidRDefault="009C1EAC" w:rsidP="009063E2">
      <w:r>
        <w:rPr>
          <w:rFonts w:hint="eastAsia"/>
        </w:rPr>
        <w:t>纹样如同大蛇一般翻滚蜿蜒。</w:t>
      </w:r>
    </w:p>
    <w:p w:rsidR="009C1EAC" w:rsidRDefault="009C1EAC" w:rsidP="009063E2">
      <w:r>
        <w:rPr>
          <w:rFonts w:hint="eastAsia"/>
        </w:rPr>
        <w:t>魔力无声的举起了叛乱旗帜。</w:t>
      </w:r>
    </w:p>
    <w:p w:rsidR="009C1EAC" w:rsidRDefault="009C1EAC" w:rsidP="009063E2">
      <w:r>
        <w:rPr>
          <w:rFonts w:hint="eastAsia"/>
        </w:rPr>
        <w:t>来</w:t>
      </w:r>
      <w:r>
        <w:t>——</w:t>
      </w:r>
      <w:r>
        <w:rPr>
          <w:rFonts w:hint="eastAsia"/>
        </w:rPr>
        <w:t>好好反省一下吧，贵重的遗产。</w:t>
      </w:r>
    </w:p>
    <w:p w:rsidR="009C1EAC" w:rsidRDefault="009C1EAC" w:rsidP="009063E2">
      <w:r>
        <w:rPr>
          <w:rFonts w:hint="eastAsia"/>
        </w:rPr>
        <w:t>这就是开拓的最前沿。</w:t>
      </w:r>
    </w:p>
    <w:p w:rsidR="009C1EAC" w:rsidRDefault="009C1EAC" w:rsidP="009063E2">
      <w:r>
        <w:rPr>
          <w:rFonts w:hint="eastAsia"/>
        </w:rPr>
        <w:t>再没有比这更加糟蹋众多的神秘，将所有的传统都被踩在脚底，不懂恐怖为何物的人类代表。</w:t>
      </w:r>
    </w:p>
    <w:p w:rsidR="009C1EAC" w:rsidRDefault="009C1EAC" w:rsidP="009063E2">
      <w:r>
        <w:rPr>
          <w:rFonts w:hint="eastAsia"/>
        </w:rPr>
        <w:t>【借贷就到这了你这骗子斯纳克（渣卡注：原文为</w:t>
      </w:r>
      <w:r>
        <w:t>boojum</w:t>
      </w:r>
      <w:r>
        <w:rPr>
          <w:rFonts w:hint="eastAsia"/>
        </w:rPr>
        <w:t>，墨西哥的仙人掌树。似乎是斯纳克的别名。因为斯纳克的特性和这棵树有点像所以得名。）就如你所愿，连本带利的还给你……！】</w:t>
      </w:r>
    </w:p>
    <w:p w:rsidR="009C1EAC" w:rsidRDefault="009C1EAC" w:rsidP="009063E2">
      <w:r>
        <w:rPr>
          <w:rFonts w:hint="eastAsia"/>
        </w:rPr>
        <w:t>承担起消费</w:t>
      </w:r>
      <w:r>
        <w:t>/</w:t>
      </w:r>
      <w:r>
        <w:rPr>
          <w:rFonts w:hint="eastAsia"/>
        </w:rPr>
        <w:t>消灭的真理，所使出的最新魔法</w:t>
      </w:r>
      <w:r>
        <w:t>——</w:t>
      </w:r>
      <w:r>
        <w:rPr>
          <w:rFonts w:hint="eastAsia"/>
        </w:rPr>
        <w:t>！</w:t>
      </w:r>
    </w:p>
    <w:p w:rsidR="009C1EAC" w:rsidRDefault="009C1EAC" w:rsidP="009063E2">
      <w:r>
        <w:rPr>
          <w:rFonts w:hint="eastAsia"/>
        </w:rPr>
        <w:t>常识外的光弹将冰之城溶解殆尽。</w:t>
      </w:r>
    </w:p>
    <w:p w:rsidR="009C1EAC" w:rsidRDefault="009C1EAC" w:rsidP="009063E2">
      <w:r>
        <w:rPr>
          <w:rFonts w:hint="eastAsia"/>
        </w:rPr>
        <w:t>炮身却并没有被烧掉。</w:t>
      </w:r>
    </w:p>
    <w:p w:rsidR="009C1EAC" w:rsidRDefault="009C1EAC" w:rsidP="009063E2">
      <w:r>
        <w:rPr>
          <w:rFonts w:hint="eastAsia"/>
        </w:rPr>
        <w:t>她对魔力的使用能力远超想象。</w:t>
      </w:r>
    </w:p>
    <w:p w:rsidR="009C1EAC" w:rsidRDefault="009C1EAC" w:rsidP="009063E2">
      <w:r>
        <w:rPr>
          <w:rFonts w:hint="eastAsia"/>
        </w:rPr>
        <w:t>最大十万千米，相当于赤道两圈半的血管贪婪的接受了魔力，发出的高速魔弹竟然远远的到达了月亮</w:t>
      </w:r>
      <w:r>
        <w:t>——</w:t>
      </w:r>
      <w:r>
        <w:rPr>
          <w:rFonts w:hint="eastAsia"/>
        </w:rPr>
        <w:t>！</w:t>
      </w:r>
    </w:p>
    <w:p w:rsidR="009C1EAC" w:rsidRDefault="009C1EAC" w:rsidP="009063E2">
      <w:r>
        <w:rPr>
          <w:rFonts w:hint="eastAsia"/>
        </w:rPr>
        <w:t>否</w:t>
      </w:r>
      <w:r>
        <w:t xml:space="preserve"> </w:t>
      </w:r>
      <w:r>
        <w:rPr>
          <w:rFonts w:hint="eastAsia"/>
        </w:rPr>
        <w:t>否</w:t>
      </w:r>
      <w:r>
        <w:t xml:space="preserve"> </w:t>
      </w:r>
      <w:r>
        <w:rPr>
          <w:rFonts w:hint="eastAsia"/>
        </w:rPr>
        <w:t>否</w:t>
      </w:r>
      <w:r>
        <w:t xml:space="preserve"> </w:t>
      </w:r>
      <w:r>
        <w:rPr>
          <w:rFonts w:hint="eastAsia"/>
        </w:rPr>
        <w:t>否</w:t>
      </w:r>
      <w:r>
        <w:t xml:space="preserve"> </w:t>
      </w:r>
      <w:r>
        <w:rPr>
          <w:rFonts w:hint="eastAsia"/>
        </w:rPr>
        <w:t>否！</w:t>
      </w:r>
    </w:p>
    <w:p w:rsidR="009C1EAC" w:rsidRDefault="009C1EAC" w:rsidP="009063E2">
      <w:r>
        <w:rPr>
          <w:rFonts w:hint="eastAsia"/>
        </w:rPr>
        <w:t>月亮表面浮现出了死兆。</w:t>
      </w:r>
    </w:p>
    <w:p w:rsidR="009C1EAC" w:rsidRDefault="009C1EAC" w:rsidP="009063E2">
      <w:r>
        <w:rPr>
          <w:rFonts w:hint="eastAsia"/>
        </w:rPr>
        <w:t>恐怖，或者说是愤怒的吼叫回响在废弃的游乐园。</w:t>
      </w:r>
    </w:p>
    <w:p w:rsidR="009C1EAC" w:rsidRDefault="009C1EAC" w:rsidP="009063E2">
      <w:r>
        <w:rPr>
          <w:rFonts w:hint="eastAsia"/>
        </w:rPr>
        <w:t>对由幻想诞生的它来说，现实是如此的令人厌恶、如此的不堪入目。</w:t>
      </w:r>
    </w:p>
    <w:p w:rsidR="009C1EAC" w:rsidRDefault="009C1EAC" w:rsidP="009063E2">
      <w:r>
        <w:rPr>
          <w:rFonts w:hint="eastAsia"/>
        </w:rPr>
        <w:t>【</w:t>
      </w:r>
      <w:r>
        <w:t>——</w:t>
      </w:r>
      <w:r>
        <w:rPr>
          <w:rFonts w:hint="eastAsia"/>
        </w:rPr>
        <w:t>哈】</w:t>
      </w:r>
    </w:p>
    <w:p w:rsidR="009C1EAC" w:rsidRDefault="009C1EAC" w:rsidP="009063E2">
      <w:r>
        <w:rPr>
          <w:rFonts w:hint="eastAsia"/>
        </w:rPr>
        <w:t>那份垂死挣扎，让她确信了自己的胜利。</w:t>
      </w:r>
    </w:p>
    <w:p w:rsidR="009C1EAC" w:rsidRPr="00AE6675" w:rsidRDefault="009C1EAC" w:rsidP="009063E2">
      <w:r>
        <w:rPr>
          <w:rFonts w:hint="eastAsia"/>
        </w:rPr>
        <w:t>魔力的使用方法没有丝毫浪费。</w:t>
      </w:r>
    </w:p>
    <w:p w:rsidR="009C1EAC" w:rsidRDefault="009C1EAC" w:rsidP="009063E2">
      <w:r>
        <w:rPr>
          <w:rFonts w:hint="eastAsia"/>
        </w:rPr>
        <w:t>魔力天平完全向着她的方向倾斜过来</w:t>
      </w:r>
      <w:r>
        <w:t>——</w:t>
      </w:r>
    </w:p>
    <w:p w:rsidR="009C1EAC" w:rsidRDefault="009C1EAC" w:rsidP="009063E2">
      <w:r>
        <w:rPr>
          <w:rFonts w:hint="eastAsia"/>
        </w:rPr>
        <w:t>【魔弹形式</w:t>
      </w:r>
      <w:r>
        <w:t>——</w:t>
      </w:r>
      <w:r>
        <w:rPr>
          <w:rFonts w:hint="eastAsia"/>
        </w:rPr>
        <w:t>】</w:t>
      </w:r>
    </w:p>
    <w:p w:rsidR="009C1EAC" w:rsidRDefault="009C1EAC" w:rsidP="009063E2">
      <w:r>
        <w:rPr>
          <w:rFonts w:hint="eastAsia"/>
        </w:rPr>
        <w:t>【大月食、收敛投射</w:t>
      </w:r>
      <w:r>
        <w:t>——</w:t>
      </w:r>
      <w:r>
        <w:rPr>
          <w:rFonts w:hint="eastAsia"/>
        </w:rPr>
        <w:t>！</w:t>
      </w:r>
    </w:p>
    <w:p w:rsidR="009C1EAC" w:rsidRDefault="009C1EAC" w:rsidP="009063E2">
      <w:r>
        <w:rPr>
          <w:rFonts w:hint="eastAsia"/>
        </w:rPr>
        <w:t>一口气，贯通它啊</w:t>
      </w:r>
      <w:r>
        <w:t>————</w:t>
      </w:r>
      <w:r>
        <w:rPr>
          <w:rFonts w:hint="eastAsia"/>
        </w:rPr>
        <w:t>啊！！！！！】</w:t>
      </w:r>
    </w:p>
    <w:p w:rsidR="009C1EAC" w:rsidRDefault="009C1EAC" w:rsidP="009063E2">
      <w:r>
        <w:rPr>
          <w:rFonts w:hint="eastAsia"/>
        </w:rPr>
        <w:t>碎裂。碎裂。碎裂。碎裂。</w:t>
      </w:r>
    </w:p>
    <w:p w:rsidR="009C1EAC" w:rsidRDefault="009C1EAC" w:rsidP="009063E2">
      <w:r>
        <w:rPr>
          <w:rFonts w:hint="eastAsia"/>
        </w:rPr>
        <w:t>摩天楼散落成了灰尘。</w:t>
      </w:r>
    </w:p>
    <w:p w:rsidR="009C1EAC" w:rsidRDefault="009C1EAC" w:rsidP="009063E2">
      <w:r>
        <w:rPr>
          <w:rFonts w:hint="eastAsia"/>
        </w:rPr>
        <w:t>享有“绝对无法到达”之名，让众多挑战者束手无策的绝望之岛。</w:t>
      </w:r>
    </w:p>
    <w:p w:rsidR="009C1EAC" w:rsidRDefault="009C1EAC" w:rsidP="009063E2">
      <w:r>
        <w:rPr>
          <w:rFonts w:hint="eastAsia"/>
        </w:rPr>
        <w:t>这个，人类之力不曾到达过，并以此为荣的东西</w:t>
      </w:r>
      <w:r>
        <w:t>——</w:t>
      </w:r>
      <w:r>
        <w:rPr>
          <w:rFonts w:hint="eastAsia"/>
        </w:rPr>
        <w:t>放出了宣告破灭的绀碧之雾。</w:t>
      </w:r>
    </w:p>
    <w:p w:rsidR="009C1EAC" w:rsidRDefault="009C1EAC" w:rsidP="009063E2">
      <w:r>
        <w:rPr>
          <w:rFonts w:hint="eastAsia"/>
        </w:rPr>
        <w:t>铺满冰块的天空开始崩坏。</w:t>
      </w:r>
    </w:p>
    <w:p w:rsidR="009C1EAC" w:rsidRDefault="009C1EAC" w:rsidP="009063E2">
      <w:r>
        <w:rPr>
          <w:rFonts w:hint="eastAsia"/>
        </w:rPr>
        <w:t>狩猎斯纳克的魔弹穿透了月亮。</w:t>
      </w:r>
    </w:p>
    <w:p w:rsidR="009C1EAC" w:rsidRDefault="009C1EAC" w:rsidP="009063E2">
      <w:r>
        <w:rPr>
          <w:rFonts w:hint="eastAsia"/>
        </w:rPr>
        <w:t>临终前的嚎叫像波涛一样，响彻了整个童话之国</w:t>
      </w:r>
      <w:r>
        <w:t>——</w:t>
      </w:r>
    </w:p>
    <w:p w:rsidR="009C1EAC" w:rsidRDefault="009C1EAC" w:rsidP="009063E2">
      <w:r>
        <w:t>——</w:t>
      </w:r>
      <w:r>
        <w:rPr>
          <w:rFonts w:hint="eastAsia"/>
        </w:rPr>
        <w:t>就这样，决出了胜负。</w:t>
      </w:r>
    </w:p>
    <w:p w:rsidR="009C1EAC" w:rsidRDefault="009C1EAC" w:rsidP="009063E2">
      <w:r>
        <w:rPr>
          <w:rFonts w:hint="eastAsia"/>
        </w:rPr>
        <w:t>浓雾无法继续维持，碎裂掉的冰块并没有掉落到地面上，而是随雾消散了。</w:t>
      </w:r>
    </w:p>
    <w:p w:rsidR="009C1EAC" w:rsidRDefault="009C1EAC" w:rsidP="009063E2">
      <w:r>
        <w:rPr>
          <w:rFonts w:hint="eastAsia"/>
        </w:rPr>
        <w:t>连悔恨自己败因的时间都没有，夜之王就被魔弹击碎在王座上。</w:t>
      </w:r>
    </w:p>
    <w:p w:rsidR="009C1EAC" w:rsidRDefault="009C1EAC" w:rsidP="009063E2">
      <w:r>
        <w:rPr>
          <w:rFonts w:hint="eastAsia"/>
        </w:rPr>
        <w:t>月之油。</w:t>
      </w:r>
    </w:p>
    <w:p w:rsidR="009C1EAC" w:rsidRDefault="009C1EAC" w:rsidP="009063E2">
      <w:r>
        <w:rPr>
          <w:rFonts w:hint="eastAsia"/>
        </w:rPr>
        <w:t>无法触碰的东西，</w:t>
      </w:r>
      <w:r>
        <w:t>Flat Snark</w:t>
      </w:r>
    </w:p>
    <w:p w:rsidR="009C1EAC" w:rsidRDefault="009C1EAC" w:rsidP="009063E2">
      <w:r>
        <w:rPr>
          <w:rFonts w:hint="eastAsia"/>
        </w:rPr>
        <w:t>让被废弃的东西复苏的一夜梦境，以自己的死亡，落下了噩梦的帷幕。</w:t>
      </w:r>
    </w:p>
    <w:p w:rsidR="009C1EAC" w:rsidRDefault="009C1EAC" w:rsidP="00AC4D1C">
      <w:pPr>
        <w:pStyle w:val="Heading6"/>
        <w:rPr>
          <w:rStyle w:val="Strong"/>
        </w:rPr>
      </w:pPr>
      <w:r w:rsidRPr="00AC4D1C">
        <w:rPr>
          <w:rStyle w:val="Strong"/>
          <w:rFonts w:hint="eastAsia"/>
        </w:rPr>
        <w:t>魔法使之夜</w:t>
      </w:r>
      <w:r w:rsidRPr="00AC4D1C">
        <w:rPr>
          <w:rStyle w:val="Strong"/>
        </w:rPr>
        <w:t>14</w:t>
      </w:r>
    </w:p>
    <w:p w:rsidR="009C1EAC" w:rsidRDefault="009C1EAC" w:rsidP="00AC4D1C">
      <w:r>
        <w:rPr>
          <w:rFonts w:hint="eastAsia"/>
        </w:rPr>
        <w:t>【</w:t>
      </w:r>
      <w:r>
        <w:t>——</w:t>
      </w:r>
      <w:r>
        <w:rPr>
          <w:rFonts w:hint="eastAsia"/>
        </w:rPr>
        <w:t>呜哇，果然还是太乱来了。】</w:t>
      </w:r>
    </w:p>
    <w:p w:rsidR="009C1EAC" w:rsidRDefault="009C1EAC" w:rsidP="00AC4D1C">
      <w:r>
        <w:rPr>
          <w:rFonts w:hint="eastAsia"/>
        </w:rPr>
        <w:t>青子倒在地上仰望着夜空。</w:t>
      </w:r>
    </w:p>
    <w:p w:rsidR="009C1EAC" w:rsidRDefault="009C1EAC" w:rsidP="00AC4D1C">
      <w:r>
        <w:rPr>
          <w:rFonts w:hint="eastAsia"/>
        </w:rPr>
        <w:t>她现在连一根指头都动不了。</w:t>
      </w:r>
    </w:p>
    <w:p w:rsidR="009C1EAC" w:rsidRDefault="009C1EAC" w:rsidP="00AC4D1C">
      <w:r>
        <w:rPr>
          <w:rFonts w:hint="eastAsia"/>
        </w:rPr>
        <w:t>想直起身子却一点力气也使不出来，身体各处都在发出悲鸣。</w:t>
      </w:r>
    </w:p>
    <w:p w:rsidR="009C1EAC" w:rsidRDefault="009C1EAC" w:rsidP="00AC4D1C">
      <w:r>
        <w:rPr>
          <w:rFonts w:hint="eastAsia"/>
        </w:rPr>
        <w:t>魔力已经空空如也，魔术刻印也停止了。</w:t>
      </w:r>
    </w:p>
    <w:p w:rsidR="009C1EAC" w:rsidRDefault="009C1EAC" w:rsidP="00AC4D1C">
      <w:r>
        <w:rPr>
          <w:rFonts w:hint="eastAsia"/>
        </w:rPr>
        <w:t>要想回复体力……连完全恢复最基本的身体机能都需要整整一天吧。</w:t>
      </w:r>
    </w:p>
    <w:p w:rsidR="009C1EAC" w:rsidRDefault="009C1EAC" w:rsidP="00AC4D1C">
      <w:r>
        <w:rPr>
          <w:rFonts w:hint="eastAsia"/>
        </w:rPr>
        <w:t>虽然说出来挺不好意思，但现在光是维持呼吸都很难。</w:t>
      </w:r>
    </w:p>
    <w:p w:rsidR="009C1EAC" w:rsidRDefault="009C1EAC" w:rsidP="00AC4D1C">
      <w:r>
        <w:rPr>
          <w:rFonts w:hint="eastAsia"/>
        </w:rPr>
        <w:t>与之相反，胸中满满的全是过去不曾有过的满足感。</w:t>
      </w:r>
    </w:p>
    <w:p w:rsidR="009C1EAC" w:rsidRDefault="009C1EAC" w:rsidP="00AC4D1C">
      <w:r>
        <w:rPr>
          <w:rFonts w:hint="eastAsia"/>
        </w:rPr>
        <w:t>毕竟，真刀真枪的挑翻了那“童话的怪物”中的一个。</w:t>
      </w:r>
    </w:p>
    <w:p w:rsidR="009C1EAC" w:rsidRDefault="009C1EAC" w:rsidP="00AC4D1C">
      <w:r>
        <w:rPr>
          <w:rFonts w:hint="eastAsia"/>
        </w:rPr>
        <w:t>尽管是仗着状况一直对自己有利，但总的来说，比起半年前手足无措的自己，明显有了进步。</w:t>
      </w:r>
    </w:p>
    <w:p w:rsidR="009C1EAC" w:rsidRDefault="009C1EAC" w:rsidP="00AC4D1C">
      <w:r>
        <w:rPr>
          <w:rFonts w:hint="eastAsia"/>
        </w:rPr>
        <w:t>“……话说回来，还必须向有珠道歉才行。</w:t>
      </w:r>
    </w:p>
    <w:p w:rsidR="009C1EAC" w:rsidRDefault="009C1EAC" w:rsidP="00AC4D1C">
      <w:r>
        <w:rPr>
          <w:rFonts w:hint="eastAsia"/>
        </w:rPr>
        <w:t>坏掉的就只有那些玩具（</w:t>
      </w:r>
      <w:r>
        <w:t>ploy</w:t>
      </w:r>
      <w:r>
        <w:rPr>
          <w:rFonts w:hint="eastAsia"/>
        </w:rPr>
        <w:t>）呢。”</w:t>
      </w:r>
    </w:p>
    <w:p w:rsidR="009C1EAC" w:rsidRDefault="009C1EAC" w:rsidP="00AC4D1C">
      <w:r>
        <w:rPr>
          <w:rFonts w:hint="eastAsia"/>
        </w:rPr>
        <w:t>没错，</w:t>
      </w:r>
      <w:r>
        <w:t>Flat Snark</w:t>
      </w:r>
      <w:r>
        <w:rPr>
          <w:rFonts w:hint="eastAsia"/>
        </w:rPr>
        <w:t>再也不会出现了。</w:t>
      </w:r>
    </w:p>
    <w:p w:rsidR="009C1EAC" w:rsidRDefault="009C1EAC" w:rsidP="00AC4D1C">
      <w:r>
        <w:rPr>
          <w:rFonts w:hint="eastAsia"/>
        </w:rPr>
        <w:t>把伦敦协会卖了都无法抵偿其价值的超稀少品。</w:t>
      </w:r>
    </w:p>
    <w:p w:rsidR="009C1EAC" w:rsidRDefault="009C1EAC" w:rsidP="00AC4D1C">
      <w:r>
        <w:rPr>
          <w:rFonts w:hint="eastAsia"/>
        </w:rPr>
        <w:t>可以称为魔术世界财产的秘术，被青子破坏的连一丝痕迹都没有了。</w:t>
      </w:r>
    </w:p>
    <w:p w:rsidR="009C1EAC" w:rsidRDefault="009C1EAC" w:rsidP="00AC4D1C">
      <w:r>
        <w:rPr>
          <w:rFonts w:hint="eastAsia"/>
        </w:rPr>
        <w:t>怎么说呢，在那种情况下顺势就下手了。</w:t>
      </w:r>
    </w:p>
    <w:p w:rsidR="009C1EAC" w:rsidRDefault="009C1EAC" w:rsidP="00AC4D1C">
      <w:r>
        <w:rPr>
          <w:rFonts w:hint="eastAsia"/>
        </w:rPr>
        <w:t>“嘛，算了</w:t>
      </w:r>
      <w:r>
        <w:t>——</w:t>
      </w:r>
      <w:r>
        <w:rPr>
          <w:rFonts w:hint="eastAsia"/>
        </w:rPr>
        <w:t>”</w:t>
      </w:r>
    </w:p>
    <w:p w:rsidR="009C1EAC" w:rsidRDefault="009C1EAC" w:rsidP="00AC4D1C">
      <w:r>
        <w:rPr>
          <w:rFonts w:hint="eastAsia"/>
        </w:rPr>
        <w:t>既然是彼此都认同的战斗，有珠也不会有什么怨言的。</w:t>
      </w:r>
    </w:p>
    <w:p w:rsidR="009C1EAC" w:rsidRDefault="009C1EAC" w:rsidP="00AC4D1C">
      <w:r>
        <w:rPr>
          <w:rFonts w:hint="eastAsia"/>
        </w:rPr>
        <w:t>那位少女是那种就算内心有再多不满，也绝对不会做有损自己品格言行的人。</w:t>
      </w:r>
    </w:p>
    <w:p w:rsidR="009C1EAC" w:rsidRDefault="009C1EAC" w:rsidP="00AC4D1C">
      <w:r>
        <w:rPr>
          <w:rFonts w:hint="eastAsia"/>
        </w:rPr>
        <w:t>【呼</w:t>
      </w:r>
      <w:r>
        <w:t>——</w:t>
      </w:r>
      <w:r>
        <w:rPr>
          <w:rFonts w:hint="eastAsia"/>
        </w:rPr>
        <w:t>】</w:t>
      </w:r>
    </w:p>
    <w:p w:rsidR="009C1EAC" w:rsidRDefault="009C1EAC" w:rsidP="00AC4D1C">
      <w:r>
        <w:rPr>
          <w:rFonts w:hint="eastAsia"/>
        </w:rPr>
        <w:t>平静后呼吸也缓和下来，积累下来的疲劳如雪崩般爆发出来。</w:t>
      </w:r>
    </w:p>
    <w:p w:rsidR="009C1EAC" w:rsidRDefault="009C1EAC" w:rsidP="00AC4D1C">
      <w:r>
        <w:rPr>
          <w:rFonts w:hint="eastAsia"/>
        </w:rPr>
        <w:t>让人昏迷过去的困觉被青子的理性硬压了下去。</w:t>
      </w:r>
    </w:p>
    <w:p w:rsidR="009C1EAC" w:rsidRDefault="009C1EAC" w:rsidP="00AC4D1C">
      <w:r>
        <w:rPr>
          <w:rFonts w:hint="eastAsia"/>
        </w:rPr>
        <w:t>青子体内满是细小的伤痕，奇怪的是却没有一点外伤，这样休息个十分钟左右应该就能自己站起来了吧。</w:t>
      </w:r>
    </w:p>
    <w:p w:rsidR="009C1EAC" w:rsidRDefault="009C1EAC" w:rsidP="00AC4D1C">
      <w:r>
        <w:rPr>
          <w:rFonts w:hint="eastAsia"/>
        </w:rPr>
        <w:t>黄金之月在夜空中尚未燃烧殆尽。</w:t>
      </w:r>
    </w:p>
    <w:p w:rsidR="009C1EAC" w:rsidRDefault="009C1EAC" w:rsidP="00AC4D1C">
      <w:r>
        <w:rPr>
          <w:rFonts w:hint="eastAsia"/>
        </w:rPr>
        <w:t>“本体是油的东西么。那当然，现在还在烧</w:t>
      </w:r>
      <w:r>
        <w:t>——</w:t>
      </w:r>
      <w:r>
        <w:rPr>
          <w:rFonts w:hint="eastAsia"/>
        </w:rPr>
        <w:t>”</w:t>
      </w:r>
    </w:p>
    <w:p w:rsidR="009C1EAC" w:rsidRDefault="009C1EAC" w:rsidP="00AC4D1C">
      <w:r>
        <w:rPr>
          <w:rFonts w:hint="eastAsia"/>
        </w:rPr>
        <w:t>漠然看着天空的眼睛转而充满了愕然。</w:t>
      </w:r>
    </w:p>
    <w:p w:rsidR="009C1EAC" w:rsidRDefault="009C1EAC" w:rsidP="00AC4D1C">
      <w:r>
        <w:rPr>
          <w:rFonts w:hint="eastAsia"/>
        </w:rPr>
        <w:t>青子现在是一根手指都动不了的状态。</w:t>
      </w:r>
    </w:p>
    <w:p w:rsidR="009C1EAC" w:rsidRDefault="009C1EAC" w:rsidP="00AC4D1C">
      <w:r>
        <w:rPr>
          <w:rFonts w:hint="eastAsia"/>
        </w:rPr>
        <w:t>“……对了，找到斯纳克的那些猎人们，最后也一起消失了</w:t>
      </w:r>
      <w:r>
        <w:t>——</w:t>
      </w:r>
      <w:r>
        <w:rPr>
          <w:rFonts w:hint="eastAsia"/>
        </w:rPr>
        <w:t>”</w:t>
      </w:r>
    </w:p>
    <w:p w:rsidR="009C1EAC" w:rsidRDefault="009C1EAC" w:rsidP="00AC4D1C">
      <w:r>
        <w:rPr>
          <w:rFonts w:hint="eastAsia"/>
        </w:rPr>
        <w:t>还还，有。</w:t>
      </w:r>
    </w:p>
    <w:p w:rsidR="009C1EAC" w:rsidRDefault="009C1EAC" w:rsidP="00AC4D1C">
      <w:r>
        <w:rPr>
          <w:rFonts w:hint="eastAsia"/>
        </w:rPr>
        <w:t>还有十秒钟自己就要受到最后的反击燃烧殆尽吗？</w:t>
      </w:r>
    </w:p>
    <w:p w:rsidR="009C1EAC" w:rsidRDefault="009C1EAC" w:rsidP="00AC4D1C">
      <w:r>
        <w:t>——</w:t>
      </w:r>
      <w:r>
        <w:rPr>
          <w:rFonts w:hint="eastAsia"/>
        </w:rPr>
        <w:t>另一边，时间稍微往前。</w:t>
      </w:r>
    </w:p>
    <w:p w:rsidR="009C1EAC" w:rsidRDefault="009C1EAC" w:rsidP="00AC4D1C">
      <w:r>
        <w:rPr>
          <w:rFonts w:hint="eastAsia"/>
        </w:rPr>
        <w:t>在狂风肆虐的铁轨桥上，草十郎一副难办的表情凝视着地面。</w:t>
      </w:r>
    </w:p>
    <w:p w:rsidR="009C1EAC" w:rsidRDefault="009C1EAC" w:rsidP="00AC4D1C">
      <w:r>
        <w:rPr>
          <w:rFonts w:hint="eastAsia"/>
        </w:rPr>
        <w:t>【</w:t>
      </w:r>
      <w:r>
        <w:t>——</w:t>
      </w:r>
      <w:r>
        <w:rPr>
          <w:rFonts w:hint="eastAsia"/>
        </w:rPr>
        <w:t>嗯嗯？】</w:t>
      </w:r>
    </w:p>
    <w:p w:rsidR="009C1EAC" w:rsidRDefault="009C1EAC" w:rsidP="00AC4D1C">
      <w:r>
        <w:rPr>
          <w:rFonts w:hint="eastAsia"/>
        </w:rPr>
        <w:t>流露出的嘀咕声听起来可一点都不可靠。</w:t>
      </w:r>
    </w:p>
    <w:p w:rsidR="009C1EAC" w:rsidRDefault="009C1EAC" w:rsidP="00AC4D1C">
      <w:r>
        <w:rPr>
          <w:rFonts w:hint="eastAsia"/>
        </w:rPr>
        <w:t>他的视线追随着，地上躲避着幻想生物的视线在地面上刻下图形的青子和</w:t>
      </w:r>
      <w:r>
        <w:t>——</w:t>
      </w:r>
    </w:p>
    <w:p w:rsidR="009C1EAC" w:rsidRDefault="009C1EAC" w:rsidP="00AC4D1C">
      <w:r>
        <w:rPr>
          <w:rFonts w:hint="eastAsia"/>
        </w:rPr>
        <w:t>【……什么呀那是，这也太结实了吧？】</w:t>
      </w:r>
    </w:p>
    <w:p w:rsidR="009C1EAC" w:rsidRDefault="009C1EAC" w:rsidP="00AC4D1C">
      <w:r>
        <w:rPr>
          <w:rFonts w:hint="eastAsia"/>
        </w:rPr>
        <w:t>一直向着那边。</w:t>
      </w:r>
    </w:p>
    <w:p w:rsidR="009C1EAC" w:rsidRDefault="009C1EAC" w:rsidP="00AC4D1C">
      <w:r>
        <w:rPr>
          <w:rFonts w:hint="eastAsia"/>
        </w:rPr>
        <w:t>倒塌的镜子屋方向那里，好像有什么，之前见过的东西。</w:t>
      </w:r>
    </w:p>
    <w:p w:rsidR="009C1EAC" w:rsidRDefault="009C1EAC" w:rsidP="00AC4D1C">
      <w:r>
        <w:rPr>
          <w:rFonts w:hint="eastAsia"/>
        </w:rPr>
        <w:t>草十郎的任务……就是在离地六十米的高处把青子的头发扔出去，这样工作就结束了。</w:t>
      </w:r>
    </w:p>
    <w:p w:rsidR="009C1EAC" w:rsidRDefault="009C1EAC" w:rsidP="00AC4D1C">
      <w:r>
        <w:rPr>
          <w:rFonts w:hint="eastAsia"/>
        </w:rPr>
        <w:t>不是什么华丽的工作，而且毫不夸张的说，难的要命。</w:t>
      </w:r>
    </w:p>
    <w:p w:rsidR="009C1EAC" w:rsidRDefault="009C1EAC" w:rsidP="00AC4D1C">
      <w:r>
        <w:rPr>
          <w:rFonts w:hint="eastAsia"/>
        </w:rPr>
        <w:t>不但如此，在这之后要怎么从这下去。光是想想就让人头疼。</w:t>
      </w:r>
    </w:p>
    <w:p w:rsidR="009C1EAC" w:rsidRDefault="009C1EAC" w:rsidP="00AC4D1C">
      <w:r>
        <w:rPr>
          <w:rFonts w:hint="eastAsia"/>
        </w:rPr>
        <w:t>再有比这更难办的事情，说什么也不能答应了。</w:t>
      </w:r>
    </w:p>
    <w:p w:rsidR="009C1EAC" w:rsidRDefault="009C1EAC" w:rsidP="00AC4D1C">
      <w:r>
        <w:rPr>
          <w:rFonts w:hint="eastAsia"/>
        </w:rPr>
        <w:t>【</w:t>
      </w:r>
      <w:r>
        <w:t>——</w:t>
      </w:r>
      <w:r>
        <w:rPr>
          <w:rFonts w:hint="eastAsia"/>
        </w:rPr>
        <w:t>不，但是，那个</w:t>
      </w:r>
      <w:r>
        <w:t>——</w:t>
      </w:r>
      <w:r>
        <w:rPr>
          <w:rFonts w:hint="eastAsia"/>
        </w:rPr>
        <w:t>】</w:t>
      </w:r>
    </w:p>
    <w:p w:rsidR="009C1EAC" w:rsidRDefault="009C1EAC" w:rsidP="00AC4D1C">
      <w:r>
        <w:rPr>
          <w:rFonts w:hint="eastAsia"/>
        </w:rPr>
        <w:t>草十郎手足无措的待在嘎啦嘎啦摇晃的桥上。</w:t>
      </w:r>
    </w:p>
    <w:p w:rsidR="009C1EAC" w:rsidRDefault="009C1EAC" w:rsidP="00AC4D1C">
      <w:r>
        <w:rPr>
          <w:rFonts w:hint="eastAsia"/>
        </w:rPr>
        <w:t>空中出现了之前不曾见过的骷髅头。</w:t>
      </w:r>
    </w:p>
    <w:p w:rsidR="009C1EAC" w:rsidRDefault="009C1EAC" w:rsidP="00AC4D1C">
      <w:r>
        <w:rPr>
          <w:rFonts w:hint="eastAsia"/>
        </w:rPr>
        <w:t>青色的光在地面上咕噜咕噜旋转，苍崎青子就在那个中心。</w:t>
      </w:r>
    </w:p>
    <w:p w:rsidR="009C1EAC" w:rsidRDefault="009C1EAC" w:rsidP="00AC4D1C">
      <w:r>
        <w:rPr>
          <w:rFonts w:hint="eastAsia"/>
        </w:rPr>
        <w:t>……然后还有另一个。</w:t>
      </w:r>
    </w:p>
    <w:p w:rsidR="009C1EAC" w:rsidRDefault="009C1EAC" w:rsidP="00AC4D1C">
      <w:r>
        <w:rPr>
          <w:rFonts w:hint="eastAsia"/>
        </w:rPr>
        <w:t>草十郎在这个位置无法看清的人影，朝着挑战月亮的青子不断迫近。</w:t>
      </w:r>
    </w:p>
    <w:p w:rsidR="009C1EAC" w:rsidRDefault="009C1EAC" w:rsidP="00AC4D1C">
      <w:r>
        <w:rPr>
          <w:rFonts w:hint="eastAsia"/>
        </w:rPr>
        <w:t>那个影子没有下半身。</w:t>
      </w:r>
    </w:p>
    <w:p w:rsidR="009C1EAC" w:rsidRDefault="009C1EAC" w:rsidP="00AC4D1C">
      <w:r>
        <w:rPr>
          <w:rFonts w:hint="eastAsia"/>
        </w:rPr>
        <w:t>仅凭着上半身，向青子一点一点靠近。</w:t>
      </w:r>
    </w:p>
    <w:p w:rsidR="009C1EAC" w:rsidRDefault="009C1EAC" w:rsidP="00AC4D1C">
      <w:r>
        <w:rPr>
          <w:rFonts w:hint="eastAsia"/>
        </w:rPr>
        <w:t>距离大概还有二百米左右。</w:t>
      </w:r>
    </w:p>
    <w:p w:rsidR="009C1EAC" w:rsidRDefault="009C1EAC" w:rsidP="00AC4D1C">
      <w:r>
        <w:rPr>
          <w:rFonts w:hint="eastAsia"/>
        </w:rPr>
        <w:t>不幸的是，因为是在青子背后爬行着前进，青子还没有注意到这个影子。</w:t>
      </w:r>
    </w:p>
    <w:p w:rsidR="009C1EAC" w:rsidRDefault="009C1EAC" w:rsidP="00AC4D1C">
      <w:r>
        <w:rPr>
          <w:rFonts w:hint="eastAsia"/>
        </w:rPr>
        <w:t>【</w:t>
      </w:r>
      <w:r>
        <w:t>——</w:t>
      </w:r>
      <w:r>
        <w:rPr>
          <w:rFonts w:hint="eastAsia"/>
        </w:rPr>
        <w:t>就算离得有点远，那个</w:t>
      </w:r>
      <w:r>
        <w:t>——</w:t>
      </w:r>
      <w:r>
        <w:rPr>
          <w:rFonts w:hint="eastAsia"/>
        </w:rPr>
        <w:t>】</w:t>
      </w:r>
    </w:p>
    <w:p w:rsidR="009C1EAC" w:rsidRDefault="009C1EAC" w:rsidP="00AC4D1C">
      <w:r>
        <w:rPr>
          <w:rFonts w:hint="eastAsia"/>
        </w:rPr>
        <w:t>不会错，</w:t>
      </w:r>
    </w:p>
    <w:p w:rsidR="009C1EAC" w:rsidRDefault="009C1EAC" w:rsidP="00AC4D1C">
      <w:r>
        <w:rPr>
          <w:rFonts w:hint="eastAsia"/>
        </w:rPr>
        <w:t>那个绝对是并跟踪青子而非草十郎，直到这个游乐园的那个人偶。</w:t>
      </w:r>
    </w:p>
    <w:p w:rsidR="009C1EAC" w:rsidRDefault="009C1EAC" w:rsidP="00AC4D1C">
      <w:r>
        <w:rPr>
          <w:rFonts w:hint="eastAsia"/>
        </w:rPr>
        <w:t>【不，那个，但是，或者说，说不定</w:t>
      </w:r>
      <w:r>
        <w:t>——</w:t>
      </w:r>
    </w:p>
    <w:p w:rsidR="009C1EAC" w:rsidRDefault="009C1EAC" w:rsidP="00AC4D1C">
      <w:r>
        <w:rPr>
          <w:rFonts w:hint="eastAsia"/>
        </w:rPr>
        <w:t>这只是偶然，什么的，是不可能的吧。】</w:t>
      </w:r>
    </w:p>
    <w:p w:rsidR="009C1EAC" w:rsidRPr="002842B3" w:rsidRDefault="009C1EAC" w:rsidP="00AC4D1C">
      <w:r>
        <w:rPr>
          <w:rFonts w:hint="eastAsia"/>
        </w:rPr>
        <w:t>几种观点在脑内相互交锋，草十郎也很混乱。</w:t>
      </w:r>
    </w:p>
    <w:p w:rsidR="009C1EAC" w:rsidRDefault="009C1EAC" w:rsidP="00AC4D1C">
      <w:r>
        <w:rPr>
          <w:rFonts w:hint="eastAsia"/>
        </w:rPr>
        <w:t>那并不是不可能的事情。</w:t>
      </w:r>
    </w:p>
    <w:p w:rsidR="009C1EAC" w:rsidRDefault="009C1EAC" w:rsidP="00AC4D1C">
      <w:r>
        <w:rPr>
          <w:rFonts w:hint="eastAsia"/>
        </w:rPr>
        <w:t>膨胀的月亮和可以击出光弹的少女，最近碰到的全是类似的事情，全是让草十郎怀疑自己眼睛的事情。</w:t>
      </w:r>
    </w:p>
    <w:p w:rsidR="009C1EAC" w:rsidRDefault="009C1EAC" w:rsidP="00AC4D1C">
      <w:r>
        <w:rPr>
          <w:rFonts w:hint="eastAsia"/>
        </w:rPr>
        <w:t>【呜哇……！】</w:t>
      </w:r>
    </w:p>
    <w:p w:rsidR="009C1EAC" w:rsidRDefault="009C1EAC" w:rsidP="00AC4D1C">
      <w:r>
        <w:rPr>
          <w:rFonts w:hint="eastAsia"/>
        </w:rPr>
        <w:t>青子毫不留情的超远距离魔弹如暴风一般晃动着过山车轨道。</w:t>
      </w:r>
    </w:p>
    <w:p w:rsidR="009C1EAC" w:rsidRDefault="009C1EAC" w:rsidP="00AC4D1C">
      <w:r>
        <w:rPr>
          <w:rFonts w:hint="eastAsia"/>
        </w:rPr>
        <w:t>光是站着就可能被甩下去，要是掉下去可就活不了了。</w:t>
      </w:r>
    </w:p>
    <w:p w:rsidR="009C1EAC" w:rsidRDefault="009C1EAC" w:rsidP="00AC4D1C">
      <w:r>
        <w:rPr>
          <w:rFonts w:hint="eastAsia"/>
        </w:rPr>
        <w:t>总之，这个状况对草十郎来说太苛刻了。</w:t>
      </w:r>
    </w:p>
    <w:p w:rsidR="009C1EAC" w:rsidRDefault="009C1EAC" w:rsidP="00AC4D1C">
      <w:r>
        <w:rPr>
          <w:rFonts w:hint="eastAsia"/>
        </w:rPr>
        <w:t>从这里折回到过山车的入口处去提醒青子的注意么？不，没有赶上的可能，就算跑下去入口那里还有一堆烤面包在等着。</w:t>
      </w:r>
    </w:p>
    <w:p w:rsidR="009C1EAC" w:rsidRDefault="009C1EAC" w:rsidP="00AC4D1C">
      <w:r>
        <w:rPr>
          <w:rFonts w:hint="eastAsia"/>
        </w:rPr>
        <w:t>况且青子有可能已经注意到人偶，想拉近距离一击撂倒呢。草十郎也知道这种场合下不要去拖后腿。</w:t>
      </w:r>
    </w:p>
    <w:p w:rsidR="009C1EAC" w:rsidRPr="00C1063F" w:rsidRDefault="009C1EAC" w:rsidP="00AC4D1C">
      <w:r>
        <w:rPr>
          <w:rFonts w:hint="eastAsia"/>
        </w:rPr>
        <w:t>【…………………………】</w:t>
      </w:r>
    </w:p>
    <w:p w:rsidR="009C1EAC" w:rsidRDefault="009C1EAC" w:rsidP="00AC4D1C">
      <w:r>
        <w:rPr>
          <w:rFonts w:hint="eastAsia"/>
        </w:rPr>
        <w:t>不论选哪个都不能光在这站着了。</w:t>
      </w:r>
    </w:p>
    <w:p w:rsidR="009C1EAC" w:rsidRDefault="009C1EAC" w:rsidP="00C1063F">
      <w:pPr>
        <w:pStyle w:val="ListParagraph"/>
        <w:numPr>
          <w:ilvl w:val="0"/>
          <w:numId w:val="2"/>
        </w:numPr>
        <w:ind w:firstLineChars="0"/>
      </w:pPr>
      <w:r>
        <w:rPr>
          <w:rFonts w:hint="eastAsia"/>
        </w:rPr>
        <w:t>危险的可不是只有青子一个人，草十郎也已经被逼入绝境了。</w:t>
      </w:r>
    </w:p>
    <w:p w:rsidR="009C1EAC" w:rsidRDefault="009C1EAC" w:rsidP="00C1063F">
      <w:r>
        <w:rPr>
          <w:rFonts w:hint="eastAsia"/>
        </w:rPr>
        <w:t>“上山容易下山难。”</w:t>
      </w:r>
    </w:p>
    <w:p w:rsidR="009C1EAC" w:rsidRDefault="009C1EAC" w:rsidP="00C1063F">
      <w:r>
        <w:rPr>
          <w:rFonts w:hint="eastAsia"/>
        </w:rPr>
        <w:t>不管在都市还是在山里，向下的道路都很危险。</w:t>
      </w:r>
    </w:p>
    <w:p w:rsidR="009C1EAC" w:rsidRDefault="009C1EAC" w:rsidP="00C1063F">
      <w:r>
        <w:rPr>
          <w:rFonts w:hint="eastAsia"/>
        </w:rPr>
        <w:t>这条轨道则把这条俗语体现得淋漓尽致，向上爬就不说了，往下更是危险过分了。在这种情况下根本没功夫担心别人。</w:t>
      </w:r>
    </w:p>
    <w:p w:rsidR="009C1EAC" w:rsidRDefault="009C1EAC" w:rsidP="00C1063F">
      <w:r>
        <w:rPr>
          <w:rFonts w:hint="eastAsia"/>
        </w:rPr>
        <w:t>离地六十米的死亡之渊，这种事情可忘不掉，草十郎腿打着哆嗦说给自己听。</w:t>
      </w:r>
    </w:p>
    <w:p w:rsidR="009C1EAC" w:rsidRDefault="009C1EAC" w:rsidP="00C1063F">
      <w:r>
        <w:rPr>
          <w:rFonts w:hint="eastAsia"/>
        </w:rPr>
        <w:t>“……没关系，这些我也知道。但是</w:t>
      </w:r>
      <w:r>
        <w:t>——</w:t>
      </w:r>
      <w:r>
        <w:rPr>
          <w:rFonts w:hint="eastAsia"/>
        </w:rPr>
        <w:t>”</w:t>
      </w:r>
    </w:p>
    <w:p w:rsidR="009C1EAC" w:rsidRDefault="009C1EAC" w:rsidP="00C1063F">
      <w:r>
        <w:rPr>
          <w:rFonts w:hint="eastAsia"/>
        </w:rPr>
        <w:t>头一阵一阵发疼。</w:t>
      </w:r>
    </w:p>
    <w:p w:rsidR="009C1EAC" w:rsidRDefault="009C1EAC" w:rsidP="00C1063F">
      <w:r>
        <w:rPr>
          <w:rFonts w:hint="eastAsia"/>
        </w:rPr>
        <w:t>自己就跟傻瓜一样太乱来了，这些事情草十郎也知道。山坳里长大的草十郎，对危险比城市里的任何人都敏感。光是想想接下来要怎么做，紧张到哽住了喉咙。但是，草十郎很清楚的知道：</w:t>
      </w:r>
    </w:p>
    <w:p w:rsidR="009C1EAC" w:rsidRDefault="009C1EAC" w:rsidP="00C1063F">
      <w:r>
        <w:rPr>
          <w:rFonts w:hint="eastAsia"/>
        </w:rPr>
        <w:t>【苍崎肯定，没有发现那家伙……！】</w:t>
      </w:r>
    </w:p>
    <w:p w:rsidR="009C1EAC" w:rsidRDefault="009C1EAC" w:rsidP="00C1063F">
      <w:r>
        <w:rPr>
          <w:rFonts w:hint="eastAsia"/>
        </w:rPr>
        <w:t>草十郎一边发出像是哭一样的叫声，一边从高度六十米的铁骨上向地面冲刺。</w:t>
      </w:r>
    </w:p>
    <w:p w:rsidR="009C1EAC" w:rsidRDefault="009C1EAC" w:rsidP="00C1063F">
      <w:r>
        <w:rPr>
          <w:rFonts w:hint="eastAsia"/>
        </w:rPr>
        <w:t>【哈、哈、哈、哈、哈、哈</w:t>
      </w:r>
      <w:r>
        <w:t>——</w:t>
      </w:r>
      <w:r>
        <w:rPr>
          <w:rFonts w:hint="eastAsia"/>
        </w:rPr>
        <w:t>！】</w:t>
      </w:r>
    </w:p>
    <w:p w:rsidR="009C1EAC" w:rsidRDefault="009C1EAC" w:rsidP="00C1063F">
      <w:r>
        <w:rPr>
          <w:rFonts w:hint="eastAsia"/>
        </w:rPr>
        <w:t>在死亡道路上不断加速。</w:t>
      </w:r>
    </w:p>
    <w:p w:rsidR="009C1EAC" w:rsidRDefault="009C1EAC" w:rsidP="00C1063F">
      <w:r>
        <w:rPr>
          <w:rFonts w:hint="eastAsia"/>
        </w:rPr>
        <w:t>本来并没想要加速，只是在下坡的道路上速度不受控制的猛增。</w:t>
      </w:r>
    </w:p>
    <w:p w:rsidR="009C1EAC" w:rsidRDefault="009C1EAC" w:rsidP="00C1063F">
      <w:r>
        <w:rPr>
          <w:rFonts w:hint="eastAsia"/>
        </w:rPr>
        <w:t>【哈，这，有，快</w:t>
      </w:r>
      <w:r>
        <w:t>——</w:t>
      </w:r>
      <w:r>
        <w:rPr>
          <w:rFonts w:hint="eastAsia"/>
        </w:rPr>
        <w:t>！】</w:t>
      </w:r>
    </w:p>
    <w:p w:rsidR="009C1EAC" w:rsidRDefault="009C1EAC" w:rsidP="00C1063F">
      <w:r>
        <w:rPr>
          <w:rFonts w:hint="eastAsia"/>
        </w:rPr>
        <w:t>但，后悔也迟了，既然跑起来了就再快一点。毕竟真的没时间了，现在就算全力冲刺也赶不上。不光是这样，过山车的出口那里还有一堆姜饼娃娃正等着他，这样的话早一点晚一点对结果也没影响，反正会在出口那里被堵住。跑这么快也是赶着去死，根本没必要每一步去注意会不会掉下去。</w:t>
      </w:r>
    </w:p>
    <w:p w:rsidR="009C1EAC" w:rsidRDefault="009C1EAC" w:rsidP="00C1063F">
      <w:r>
        <w:rPr>
          <w:rFonts w:hint="eastAsia"/>
        </w:rPr>
        <w:t>【哈，所以呢？！】</w:t>
      </w:r>
    </w:p>
    <w:p w:rsidR="009C1EAC" w:rsidRDefault="009C1EAC" w:rsidP="00C1063F">
      <w:r>
        <w:rPr>
          <w:rFonts w:hint="eastAsia"/>
        </w:rPr>
        <w:t>那又怎么样？</w:t>
      </w:r>
    </w:p>
    <w:p w:rsidR="009C1EAC" w:rsidRDefault="009C1EAC" w:rsidP="00C1063F">
      <w:r>
        <w:rPr>
          <w:rFonts w:hint="eastAsia"/>
        </w:rPr>
        <w:t>草十郎把这些乱七八糟的烦恼一股脑抛开。</w:t>
      </w:r>
    </w:p>
    <w:p w:rsidR="009C1EAC" w:rsidRDefault="009C1EAC" w:rsidP="00C1063F">
      <w:r>
        <w:rPr>
          <w:rFonts w:hint="eastAsia"/>
        </w:rPr>
        <w:t>自己能做的事情就是把以上集中到脚上，早一秒也好，赶快从这里下去。</w:t>
      </w:r>
    </w:p>
    <w:p w:rsidR="009C1EAC" w:rsidRDefault="009C1EAC" w:rsidP="00C1063F">
      <w:r>
        <w:rPr>
          <w:rFonts w:hint="eastAsia"/>
        </w:rPr>
        <w:t>“别出错了，现在最重要的，可不是能赶上帮上忙这种结果论的时候</w:t>
      </w:r>
      <w:r>
        <w:t>——</w:t>
      </w:r>
      <w:r>
        <w:rPr>
          <w:rFonts w:hint="eastAsia"/>
        </w:rPr>
        <w:t>”</w:t>
      </w:r>
    </w:p>
    <w:p w:rsidR="009C1EAC" w:rsidRDefault="009C1EAC" w:rsidP="00C1063F">
      <w:r>
        <w:rPr>
          <w:rFonts w:hint="eastAsia"/>
        </w:rPr>
        <w:t>这种冲动，催动着僵硬的手足前行。</w:t>
      </w:r>
    </w:p>
    <w:p w:rsidR="009C1EAC" w:rsidRDefault="009C1EAC" w:rsidP="00C1063F">
      <w:r>
        <w:rPr>
          <w:rFonts w:hint="eastAsia"/>
        </w:rPr>
        <w:t>干涸的喉咙，混乱的理性，草十郎把“仔细想想”这个念头一脚踹开。</w:t>
      </w:r>
    </w:p>
    <w:p w:rsidR="009C1EAC" w:rsidRDefault="009C1EAC" w:rsidP="00C1063F">
      <w:r>
        <w:rPr>
          <w:rFonts w:hint="eastAsia"/>
        </w:rPr>
        <w:t>本性单纯的人类特点显露无疑，总之先不去想太困难的事情</w:t>
      </w:r>
      <w:r>
        <w:t>——</w:t>
      </w:r>
      <w:r>
        <w:rPr>
          <w:rFonts w:hint="eastAsia"/>
        </w:rPr>
        <w:t>！</w:t>
      </w:r>
    </w:p>
    <w:p w:rsidR="009C1EAC" w:rsidRPr="00822570" w:rsidRDefault="009C1EAC" w:rsidP="00C1063F">
      <w:r>
        <w:rPr>
          <w:rFonts w:hint="eastAsia"/>
        </w:rPr>
        <w:t>但是，障碍可不单单只有自己的恐怖。</w:t>
      </w:r>
    </w:p>
    <w:p w:rsidR="009C1EAC" w:rsidRDefault="009C1EAC" w:rsidP="00C1063F">
      <w:r>
        <w:rPr>
          <w:rFonts w:hint="eastAsia"/>
        </w:rPr>
        <w:t>【这种时候</w:t>
      </w:r>
      <w:r>
        <w:t>——</w:t>
      </w:r>
      <w:r>
        <w:rPr>
          <w:rFonts w:hint="eastAsia"/>
        </w:rPr>
        <w:t>！】</w:t>
      </w:r>
    </w:p>
    <w:p w:rsidR="009C1EAC" w:rsidRDefault="009C1EAC" w:rsidP="00C1063F">
      <w:r>
        <w:rPr>
          <w:rFonts w:hint="eastAsia"/>
        </w:rPr>
        <w:t>正把意识集中到铁轨上防止自己掉下去的时候，最差劲的捣蛋鬼出现了。</w:t>
      </w:r>
    </w:p>
    <w:p w:rsidR="009C1EAC" w:rsidRPr="00B347AF" w:rsidRDefault="009C1EAC" w:rsidP="00C1063F">
      <w:r>
        <w:rPr>
          <w:rFonts w:hint="eastAsia"/>
        </w:rPr>
        <w:t>【！】</w:t>
      </w:r>
    </w:p>
    <w:p w:rsidR="009C1EAC" w:rsidRDefault="009C1EAC" w:rsidP="00C1063F">
      <w:r>
        <w:rPr>
          <w:rFonts w:hint="eastAsia"/>
        </w:rPr>
        <w:t>草十郎一下就感觉到那个蛋和之前有所不同。</w:t>
      </w:r>
    </w:p>
    <w:p w:rsidR="009C1EAC" w:rsidRDefault="009C1EAC" w:rsidP="00C1063F">
      <w:r>
        <w:rPr>
          <w:rFonts w:hint="eastAsia"/>
        </w:rPr>
        <w:t>有什么地方变了。</w:t>
      </w:r>
    </w:p>
    <w:p w:rsidR="009C1EAC" w:rsidRDefault="009C1EAC" w:rsidP="00C1063F">
      <w:r>
        <w:rPr>
          <w:rFonts w:hint="eastAsia"/>
        </w:rPr>
        <w:t>在注意到那个变化的瞬间。</w:t>
      </w:r>
    </w:p>
    <w:p w:rsidR="009C1EAC" w:rsidRDefault="009C1EAC" w:rsidP="00C1063F">
      <w:r>
        <w:rPr>
          <w:rFonts w:hint="eastAsia"/>
        </w:rPr>
        <w:t>【唉，根本不是左顾右盼的时候……！】</w:t>
      </w:r>
    </w:p>
    <w:p w:rsidR="009C1EAC" w:rsidRDefault="009C1EAC" w:rsidP="00C1063F">
      <w:r>
        <w:rPr>
          <w:rFonts w:hint="eastAsia"/>
        </w:rPr>
        <w:t>靠本能把踩空的脚步收了回来。</w:t>
      </w:r>
    </w:p>
    <w:p w:rsidR="009C1EAC" w:rsidRDefault="009C1EAC" w:rsidP="00C1063F">
      <w:r>
        <w:rPr>
          <w:rFonts w:hint="eastAsia"/>
        </w:rPr>
        <w:t>没掉下去已经是奇迹了。</w:t>
      </w:r>
    </w:p>
    <w:p w:rsidR="009C1EAC" w:rsidRDefault="009C1EAC" w:rsidP="00C1063F">
      <w:r>
        <w:rPr>
          <w:rFonts w:hint="eastAsia"/>
        </w:rPr>
        <w:t>从过山车轨道上冲下去就是这样的自杀行为。</w:t>
      </w:r>
    </w:p>
    <w:p w:rsidR="009C1EAC" w:rsidRDefault="009C1EAC" w:rsidP="00C1063F">
      <w:r>
        <w:rPr>
          <w:rFonts w:hint="eastAsia"/>
        </w:rPr>
        <w:t>蛋紧紧的跟在身边，虽然还有些空隙但是想要抓住就要冒着和吞剑一样风险。另外虽然没有时间仔细看，那个门一样嵌在内部的装饰，似乎稍稍打开了一点。</w:t>
      </w:r>
    </w:p>
    <w:p w:rsidR="009C1EAC" w:rsidRDefault="009C1EAC" w:rsidP="00C1063F">
      <w:r>
        <w:rPr>
          <w:rFonts w:hint="eastAsia"/>
        </w:rPr>
        <w:t>【啊啊够了，畜生！想干什么啊。这么</w:t>
      </w:r>
      <w:r>
        <w:t>——</w:t>
      </w:r>
      <w:r>
        <w:rPr>
          <w:rFonts w:hint="eastAsia"/>
        </w:rPr>
        <w:t>！】</w:t>
      </w:r>
    </w:p>
    <w:p w:rsidR="009C1EAC" w:rsidRDefault="009C1EAC" w:rsidP="00C1063F">
      <w:r>
        <w:rPr>
          <w:rFonts w:hint="eastAsia"/>
        </w:rPr>
        <w:t>这糟糕的状况让草十郎</w:t>
      </w:r>
      <w:r w:rsidRPr="00440C2A">
        <w:rPr>
          <w:rFonts w:hint="eastAsia"/>
        </w:rPr>
        <w:t>终于忍不住骂起来</w:t>
      </w:r>
      <w:r>
        <w:rPr>
          <w:rFonts w:hint="eastAsia"/>
        </w:rPr>
        <w:t>。</w:t>
      </w:r>
    </w:p>
    <w:p w:rsidR="009C1EAC" w:rsidRDefault="009C1EAC" w:rsidP="00C1063F">
      <w:r>
        <w:rPr>
          <w:rFonts w:hint="eastAsia"/>
        </w:rPr>
        <w:t>尽管这样脚下仍没减速。甚至还加快了速度，他斜眼看着和他并驾齐驱的蛋。</w:t>
      </w:r>
    </w:p>
    <w:p w:rsidR="009C1EAC" w:rsidRDefault="009C1EAC" w:rsidP="00C1063F">
      <w:r>
        <w:rPr>
          <w:rFonts w:hint="eastAsia"/>
        </w:rPr>
        <w:t>【哈</w:t>
      </w:r>
      <w:r>
        <w:t>——</w:t>
      </w:r>
      <w:r>
        <w:rPr>
          <w:rFonts w:hint="eastAsia"/>
        </w:rPr>
        <w:t>真是，奇怪。</w:t>
      </w:r>
    </w:p>
    <w:p w:rsidR="009C1EAC" w:rsidRDefault="009C1EAC" w:rsidP="00C1063F">
      <w:r>
        <w:rPr>
          <w:rFonts w:hint="eastAsia"/>
        </w:rPr>
        <w:t>都这样了，为什么</w:t>
      </w:r>
      <w:r>
        <w:t>——</w:t>
      </w:r>
      <w:r>
        <w:rPr>
          <w:rFonts w:hint="eastAsia"/>
        </w:rPr>
        <w:t>】</w:t>
      </w:r>
    </w:p>
    <w:p w:rsidR="009C1EAC" w:rsidRDefault="009C1EAC" w:rsidP="00C1063F">
      <w:r>
        <w:rPr>
          <w:rFonts w:hint="eastAsia"/>
        </w:rPr>
        <w:t>草十郎自己都觉得不可思议，自己嘲笑着自己。</w:t>
      </w:r>
    </w:p>
    <w:p w:rsidR="009C1EAC" w:rsidRDefault="009C1EAC" w:rsidP="00C1063F">
      <w:r>
        <w:rPr>
          <w:rFonts w:hint="eastAsia"/>
        </w:rPr>
        <w:t>青子咒语的效果……是不是因为这个？草十郎也判别不出来。</w:t>
      </w:r>
    </w:p>
    <w:p w:rsidR="009C1EAC" w:rsidRDefault="009C1EAC" w:rsidP="00C1063F">
      <w:r>
        <w:rPr>
          <w:rFonts w:hint="eastAsia"/>
        </w:rPr>
        <w:t>青子手指的感触，还残留在肌肤上。</w:t>
      </w:r>
    </w:p>
    <w:p w:rsidR="009C1EAC" w:rsidRDefault="009C1EAC" w:rsidP="00C1063F">
      <w:r>
        <w:rPr>
          <w:rFonts w:hint="eastAsia"/>
        </w:rPr>
        <w:t>那边的信赖啊期待啊，这边已经好好的感受到了。</w:t>
      </w:r>
    </w:p>
    <w:p w:rsidR="009C1EAC" w:rsidRDefault="009C1EAC" w:rsidP="00C1063F">
      <w:r>
        <w:rPr>
          <w:rFonts w:hint="eastAsia"/>
        </w:rPr>
        <w:t>……但是，这份冲动并不是那些东西。</w:t>
      </w:r>
    </w:p>
    <w:p w:rsidR="009C1EAC" w:rsidRDefault="009C1EAC" w:rsidP="00C1063F">
      <w:r>
        <w:rPr>
          <w:rFonts w:hint="eastAsia"/>
        </w:rPr>
        <w:t>这份高涨的情感，是更加深层的问题。</w:t>
      </w:r>
    </w:p>
    <w:p w:rsidR="009C1EAC" w:rsidRPr="00FE4CB0" w:rsidRDefault="009C1EAC" w:rsidP="00C1063F">
      <w:r>
        <w:rPr>
          <w:rFonts w:hint="eastAsia"/>
        </w:rPr>
        <w:t>现在他自己也不明白，就算是眼前的事情，也无法填补其中的空白。</w:t>
      </w:r>
    </w:p>
    <w:p w:rsidR="009C1EAC" w:rsidRDefault="009C1EAC" w:rsidP="00C1063F">
      <w:r>
        <w:rPr>
          <w:rFonts w:hint="eastAsia"/>
        </w:rPr>
        <w:t>【很好</w:t>
      </w:r>
      <w:r>
        <w:t>——</w:t>
      </w:r>
      <w:r>
        <w:rPr>
          <w:rFonts w:hint="eastAsia"/>
        </w:rPr>
        <w:t>距离，现在还有二十米，不到</w:t>
      </w:r>
      <w:r>
        <w:t>——</w:t>
      </w:r>
      <w:r>
        <w:rPr>
          <w:rFonts w:hint="eastAsia"/>
        </w:rPr>
        <w:t>！】</w:t>
      </w:r>
    </w:p>
    <w:p w:rsidR="009C1EAC" w:rsidRPr="00EF5B24" w:rsidRDefault="009C1EAC" w:rsidP="00C1063F">
      <w:r>
        <w:rPr>
          <w:rFonts w:hint="eastAsia"/>
        </w:rPr>
        <w:t>草十郎跑在死亡轨道上，测算着正确的距离。</w:t>
      </w:r>
    </w:p>
    <w:p w:rsidR="009C1EAC" w:rsidRDefault="009C1EAC" w:rsidP="00C1063F">
      <w:r>
        <w:rPr>
          <w:rFonts w:hint="eastAsia"/>
        </w:rPr>
        <w:t>怎么样？</w:t>
      </w:r>
    </w:p>
    <w:p w:rsidR="009C1EAC" w:rsidRDefault="009C1EAC" w:rsidP="00C1063F">
      <w:r>
        <w:rPr>
          <w:rFonts w:hint="eastAsia"/>
        </w:rPr>
        <w:t>不用说，这个状况，就是唯一一场能够跨越死亡战役。</w:t>
      </w:r>
    </w:p>
    <w:p w:rsidR="009C1EAC" w:rsidRPr="009F57EA" w:rsidRDefault="009C1EAC" w:rsidP="00D53E7A">
      <w:pPr>
        <w:rPr>
          <w:rFonts w:ascii="宋体" w:cs="宋体"/>
        </w:rPr>
      </w:pPr>
      <w:r w:rsidRPr="009F57EA">
        <w:rPr>
          <w:rFonts w:ascii="宋体" w:hAnsi="宋体" w:cs="宋体" w:hint="eastAsia"/>
        </w:rPr>
        <w:t>【哈</w:t>
      </w:r>
      <w:r w:rsidRPr="009F57EA">
        <w:rPr>
          <w:rFonts w:ascii="宋体" w:hAnsi="宋体" w:cs="宋体"/>
        </w:rPr>
        <w:t>——</w:t>
      </w:r>
      <w:r w:rsidRPr="009F57EA">
        <w:rPr>
          <w:rFonts w:ascii="宋体" w:hAnsi="宋体" w:cs="宋体" w:hint="eastAsia"/>
        </w:rPr>
        <w:t>哈，哈，哈，哈！】</w:t>
      </w:r>
    </w:p>
    <w:p w:rsidR="009C1EAC" w:rsidRPr="009F57EA" w:rsidRDefault="009C1EAC" w:rsidP="00D53E7A">
      <w:pPr>
        <w:rPr>
          <w:rFonts w:ascii="宋体" w:cs="宋体"/>
        </w:rPr>
      </w:pPr>
      <w:r w:rsidRPr="009F57EA">
        <w:rPr>
          <w:rFonts w:ascii="宋体" w:hAnsi="宋体" w:cs="宋体" w:hint="eastAsia"/>
        </w:rPr>
        <w:t>草十郎一边大口呼吸，一边</w:t>
      </w:r>
      <w:r w:rsidRPr="009F57EA">
        <w:rPr>
          <w:rFonts w:ascii="宋体" w:cs="宋体" w:hint="eastAsia"/>
        </w:rPr>
        <w:t>“</w:t>
      </w:r>
      <w:r w:rsidRPr="009F57EA">
        <w:rPr>
          <w:rFonts w:ascii="宋体" w:hAnsi="宋体" w:cs="宋体" w:hint="eastAsia"/>
        </w:rPr>
        <w:t>快跑，快跑</w:t>
      </w:r>
      <w:r w:rsidRPr="009F57EA">
        <w:rPr>
          <w:rFonts w:ascii="宋体" w:cs="宋体" w:hint="eastAsia"/>
        </w:rPr>
        <w:t>”</w:t>
      </w:r>
      <w:r w:rsidRPr="009F57EA">
        <w:rPr>
          <w:rFonts w:ascii="宋体" w:hAnsi="宋体" w:cs="宋体" w:hint="eastAsia"/>
        </w:rPr>
        <w:t>的给自己打气。</w:t>
      </w:r>
    </w:p>
    <w:p w:rsidR="009C1EAC" w:rsidRPr="009F57EA" w:rsidRDefault="009C1EAC" w:rsidP="00D53E7A">
      <w:pPr>
        <w:rPr>
          <w:rFonts w:ascii="宋体" w:cs="宋体"/>
        </w:rPr>
      </w:pPr>
      <w:r w:rsidRPr="009F57EA">
        <w:rPr>
          <w:rFonts w:ascii="宋体" w:hAnsi="宋体" w:cs="宋体" w:hint="eastAsia"/>
        </w:rPr>
        <w:t>真的是做不到，</w:t>
      </w:r>
    </w:p>
    <w:p w:rsidR="009C1EAC" w:rsidRPr="009F57EA" w:rsidRDefault="009C1EAC" w:rsidP="00D53E7A">
      <w:pPr>
        <w:rPr>
          <w:rFonts w:ascii="宋体" w:cs="宋体"/>
        </w:rPr>
      </w:pPr>
      <w:r w:rsidRPr="009F57EA">
        <w:rPr>
          <w:rFonts w:ascii="宋体" w:hAnsi="宋体" w:cs="宋体" w:hint="eastAsia"/>
        </w:rPr>
        <w:t>自己所能想到的就只有乱来的事情。</w:t>
      </w:r>
    </w:p>
    <w:p w:rsidR="009C1EAC" w:rsidRPr="009F57EA" w:rsidRDefault="009C1EAC" w:rsidP="00D53E7A">
      <w:pPr>
        <w:rPr>
          <w:rFonts w:ascii="宋体" w:cs="宋体"/>
        </w:rPr>
      </w:pPr>
      <w:r w:rsidRPr="009F57EA">
        <w:rPr>
          <w:rFonts w:ascii="宋体" w:hAnsi="宋体" w:cs="宋体" w:hint="eastAsia"/>
        </w:rPr>
        <w:t>但这样也赶不上，而就算知道这一点也无可奈何。</w:t>
      </w:r>
    </w:p>
    <w:p w:rsidR="009C1EAC" w:rsidRPr="009F57EA" w:rsidRDefault="009C1EAC" w:rsidP="00D53E7A">
      <w:pPr>
        <w:rPr>
          <w:rFonts w:ascii="宋体" w:cs="宋体"/>
        </w:rPr>
      </w:pPr>
      <w:r w:rsidRPr="009F57EA">
        <w:rPr>
          <w:rFonts w:ascii="宋体" w:hAnsi="宋体" w:cs="宋体" w:hint="eastAsia"/>
        </w:rPr>
        <w:t>【真是</w:t>
      </w:r>
      <w:r w:rsidRPr="009F57EA">
        <w:rPr>
          <w:rFonts w:ascii="宋体" w:hAnsi="宋体" w:cs="宋体"/>
        </w:rPr>
        <w:t>——</w:t>
      </w:r>
      <w:r w:rsidRPr="009F57EA">
        <w:rPr>
          <w:rFonts w:ascii="宋体" w:hAnsi="宋体" w:cs="宋体" w:hint="eastAsia"/>
        </w:rPr>
        <w:t>为啥，要做到这种地步？！】</w:t>
      </w:r>
    </w:p>
    <w:p w:rsidR="009C1EAC" w:rsidRPr="009F57EA" w:rsidRDefault="009C1EAC" w:rsidP="00D53E7A">
      <w:pPr>
        <w:rPr>
          <w:rFonts w:ascii="宋体" w:cs="宋体"/>
        </w:rPr>
      </w:pPr>
      <w:r w:rsidRPr="009F57EA">
        <w:rPr>
          <w:rFonts w:ascii="宋体" w:hAnsi="宋体" w:cs="宋体" w:hint="eastAsia"/>
        </w:rPr>
        <w:t>草十郎嗤笑着自问自答。</w:t>
      </w:r>
    </w:p>
    <w:p w:rsidR="009C1EAC" w:rsidRPr="009F57EA" w:rsidRDefault="009C1EAC" w:rsidP="00D53E7A">
      <w:pPr>
        <w:rPr>
          <w:rFonts w:ascii="宋体" w:cs="宋体"/>
        </w:rPr>
      </w:pPr>
      <w:r w:rsidRPr="009F57EA">
        <w:rPr>
          <w:rFonts w:ascii="宋体" w:hAnsi="宋体" w:cs="宋体" w:hint="eastAsia"/>
        </w:rPr>
        <w:t>短时间的混乱，处于极限状态的高亢精神，让他袒露了自己的真心。</w:t>
      </w:r>
    </w:p>
    <w:p w:rsidR="009C1EAC" w:rsidRPr="009F57EA" w:rsidRDefault="009C1EAC" w:rsidP="00D53E7A">
      <w:pPr>
        <w:rPr>
          <w:rFonts w:ascii="宋体" w:cs="宋体"/>
        </w:rPr>
      </w:pPr>
      <w:r w:rsidRPr="009F57EA">
        <w:rPr>
          <w:rFonts w:ascii="宋体" w:hAnsi="宋体" w:cs="宋体" w:hint="eastAsia"/>
        </w:rPr>
        <w:t>最重要的东西是什么？</w:t>
      </w:r>
    </w:p>
    <w:p w:rsidR="009C1EAC" w:rsidRPr="009F57EA" w:rsidRDefault="009C1EAC" w:rsidP="00D53E7A">
      <w:pPr>
        <w:rPr>
          <w:rFonts w:ascii="宋体" w:cs="宋体"/>
        </w:rPr>
      </w:pPr>
      <w:r w:rsidRPr="009F57EA">
        <w:rPr>
          <w:rFonts w:ascii="宋体" w:hAnsi="宋体" w:cs="宋体" w:hint="eastAsia"/>
        </w:rPr>
        <w:t>这太简单了，他连想都不用想。</w:t>
      </w:r>
    </w:p>
    <w:p w:rsidR="009C1EAC" w:rsidRPr="009F57EA" w:rsidRDefault="009C1EAC" w:rsidP="00D53E7A">
      <w:pPr>
        <w:rPr>
          <w:rFonts w:ascii="宋体" w:cs="宋体"/>
        </w:rPr>
      </w:pPr>
      <w:r w:rsidRPr="009F57EA">
        <w:rPr>
          <w:rFonts w:ascii="宋体" w:hAnsi="宋体" w:cs="宋体" w:hint="eastAsia"/>
        </w:rPr>
        <w:t>成功啊，报酬啊之类的太过美味了，和原始的心愿不相称。</w:t>
      </w:r>
    </w:p>
    <w:p w:rsidR="009C1EAC" w:rsidRPr="009F57EA" w:rsidRDefault="009C1EAC" w:rsidP="00D53E7A">
      <w:pPr>
        <w:rPr>
          <w:rFonts w:ascii="宋体" w:cs="宋体"/>
        </w:rPr>
      </w:pPr>
      <w:r w:rsidRPr="009F57EA">
        <w:rPr>
          <w:rFonts w:ascii="宋体" w:hAnsi="宋体" w:cs="宋体" w:hint="eastAsia"/>
        </w:rPr>
        <w:t>他啊，只是。</w:t>
      </w:r>
    </w:p>
    <w:p w:rsidR="009C1EAC" w:rsidRPr="009F57EA" w:rsidRDefault="009C1EAC" w:rsidP="00D53E7A">
      <w:pPr>
        <w:rPr>
          <w:rFonts w:ascii="宋体" w:cs="宋体"/>
        </w:rPr>
      </w:pPr>
      <w:r w:rsidRPr="009F57EA">
        <w:rPr>
          <w:rFonts w:ascii="宋体" w:cs="宋体" w:hint="eastAsia"/>
        </w:rPr>
        <w:t>“</w:t>
      </w:r>
      <w:r w:rsidRPr="009F57EA">
        <w:rPr>
          <w:rFonts w:ascii="宋体" w:hAnsi="宋体" w:cs="宋体" w:hint="eastAsia"/>
        </w:rPr>
        <w:t>很好</w:t>
      </w:r>
      <w:r w:rsidRPr="009F57EA">
        <w:rPr>
          <w:rFonts w:ascii="宋体" w:hAnsi="宋体" w:cs="宋体"/>
        </w:rPr>
        <w:t>——</w:t>
      </w:r>
      <w:r w:rsidRPr="009F57EA">
        <w:rPr>
          <w:rFonts w:ascii="宋体" w:hAnsi="宋体" w:cs="宋体" w:hint="eastAsia"/>
        </w:rPr>
        <w:t>”</w:t>
      </w:r>
    </w:p>
    <w:p w:rsidR="009C1EAC" w:rsidRPr="009F57EA" w:rsidRDefault="009C1EAC" w:rsidP="00D53E7A">
      <w:pPr>
        <w:rPr>
          <w:rFonts w:ascii="宋体" w:cs="宋体"/>
        </w:rPr>
      </w:pPr>
      <w:r w:rsidRPr="009F57EA">
        <w:rPr>
          <w:rFonts w:ascii="宋体" w:hAnsi="宋体" w:cs="宋体" w:hint="eastAsia"/>
        </w:rPr>
        <w:t>这只是，他自己的奢望。</w:t>
      </w:r>
    </w:p>
    <w:p w:rsidR="009C1EAC" w:rsidRPr="009F57EA" w:rsidRDefault="009C1EAC" w:rsidP="00D53E7A">
      <w:pPr>
        <w:rPr>
          <w:rFonts w:ascii="宋体" w:cs="宋体"/>
        </w:rPr>
      </w:pPr>
      <w:r w:rsidRPr="009F57EA">
        <w:rPr>
          <w:rFonts w:ascii="宋体" w:hAnsi="宋体" w:cs="宋体" w:hint="eastAsia"/>
        </w:rPr>
        <w:t>并不是周围环境强加给他的义务。</w:t>
      </w:r>
    </w:p>
    <w:p w:rsidR="009C1EAC" w:rsidRPr="009F57EA" w:rsidRDefault="009C1EAC" w:rsidP="00D53E7A">
      <w:pPr>
        <w:rPr>
          <w:rFonts w:ascii="宋体" w:hAnsi="宋体" w:cs="宋体"/>
        </w:rPr>
      </w:pPr>
      <w:r w:rsidRPr="009F57EA">
        <w:rPr>
          <w:rFonts w:ascii="宋体" w:hAnsi="宋体" w:cs="宋体" w:hint="eastAsia"/>
        </w:rPr>
        <w:t>只是纯粹相信自己的第一感觉，耿直的遵从自己的欲望</w:t>
      </w:r>
      <w:r w:rsidRPr="009F57EA">
        <w:rPr>
          <w:rFonts w:ascii="宋体" w:hAnsi="宋体" w:cs="宋体"/>
        </w:rPr>
        <w:t>——</w:t>
      </w:r>
    </w:p>
    <w:p w:rsidR="009C1EAC" w:rsidRPr="009F57EA" w:rsidRDefault="009C1EAC" w:rsidP="00D53E7A">
      <w:pPr>
        <w:rPr>
          <w:rFonts w:ascii="宋体" w:cs="宋体"/>
        </w:rPr>
      </w:pPr>
      <w:r w:rsidRPr="009F57EA">
        <w:rPr>
          <w:rFonts w:ascii="宋体" w:hAnsi="宋体" w:cs="宋体" w:hint="eastAsia"/>
        </w:rPr>
        <w:t>“上吧！</w:t>
      </w:r>
      <w:r w:rsidRPr="009F57EA">
        <w:rPr>
          <w:rFonts w:ascii="宋体" w:cs="宋体" w:hint="eastAsia"/>
        </w:rPr>
        <w:t>”</w:t>
      </w:r>
    </w:p>
    <w:p w:rsidR="009C1EAC" w:rsidRPr="009F57EA" w:rsidRDefault="009C1EAC" w:rsidP="00D53E7A">
      <w:pPr>
        <w:rPr>
          <w:rFonts w:ascii="宋体" w:cs="宋体"/>
        </w:rPr>
      </w:pPr>
      <w:r w:rsidRPr="009F57EA">
        <w:rPr>
          <w:rFonts w:ascii="宋体" w:hAnsi="宋体" w:cs="宋体" w:hint="eastAsia"/>
        </w:rPr>
        <w:t>【！？】</w:t>
      </w:r>
    </w:p>
    <w:p w:rsidR="009C1EAC" w:rsidRPr="009F57EA" w:rsidRDefault="009C1EAC" w:rsidP="00D53E7A">
      <w:pPr>
        <w:rPr>
          <w:rFonts w:ascii="宋体" w:cs="宋体"/>
        </w:rPr>
      </w:pPr>
      <w:r w:rsidRPr="009F57EA">
        <w:rPr>
          <w:rFonts w:ascii="宋体" w:hAnsi="宋体" w:cs="宋体" w:hint="eastAsia"/>
        </w:rPr>
        <w:t>蛋要是有能够发声的话，肯定要大吃一惊了。</w:t>
      </w:r>
    </w:p>
    <w:p w:rsidR="009C1EAC" w:rsidRPr="009F57EA" w:rsidRDefault="009C1EAC" w:rsidP="00D53E7A">
      <w:pPr>
        <w:rPr>
          <w:rFonts w:ascii="宋体" w:cs="宋体"/>
        </w:rPr>
      </w:pPr>
      <w:r w:rsidRPr="009F57EA">
        <w:rPr>
          <w:rFonts w:ascii="宋体" w:hAnsi="宋体" w:cs="宋体" w:hint="eastAsia"/>
        </w:rPr>
        <w:t>本来光顾着逃跑的少年，自己往外大大的跨了一步。</w:t>
      </w:r>
    </w:p>
    <w:p w:rsidR="009C1EAC" w:rsidRPr="009F57EA" w:rsidRDefault="009C1EAC" w:rsidP="00D53E7A">
      <w:pPr>
        <w:rPr>
          <w:rFonts w:ascii="宋体" w:cs="宋体"/>
        </w:rPr>
      </w:pPr>
      <w:r w:rsidRPr="009F57EA">
        <w:rPr>
          <w:rFonts w:ascii="宋体" w:hAnsi="宋体" w:cs="宋体" w:hint="eastAsia"/>
        </w:rPr>
        <w:t>脚并没有向着轨道内，而是向着轨道外。</w:t>
      </w:r>
    </w:p>
    <w:p w:rsidR="009C1EAC" w:rsidRPr="009F57EA" w:rsidRDefault="009C1EAC" w:rsidP="00D53E7A">
      <w:pPr>
        <w:rPr>
          <w:rFonts w:ascii="宋体" w:hAnsi="宋体" w:cs="宋体"/>
        </w:rPr>
      </w:pPr>
      <w:r w:rsidRPr="009F57EA">
        <w:rPr>
          <w:rFonts w:ascii="宋体" w:hAnsi="宋体" w:cs="宋体" w:hint="eastAsia"/>
        </w:rPr>
        <w:t>在轨道的边缘，带着杀气微微弯曲膝盖，凝视着漂浮在空中的蛋</w:t>
      </w:r>
      <w:r w:rsidRPr="009F57EA">
        <w:rPr>
          <w:rFonts w:ascii="宋体" w:hAnsi="宋体" w:cs="宋体"/>
        </w:rPr>
        <w:t>——</w:t>
      </w:r>
    </w:p>
    <w:p w:rsidR="009C1EAC" w:rsidRPr="009F57EA" w:rsidRDefault="009C1EAC" w:rsidP="00D53E7A">
      <w:pPr>
        <w:rPr>
          <w:rFonts w:ascii="宋体" w:cs="宋体"/>
        </w:rPr>
      </w:pPr>
      <w:r w:rsidRPr="009F57EA">
        <w:rPr>
          <w:rFonts w:ascii="宋体" w:hAnsi="宋体" w:cs="宋体" w:hint="eastAsia"/>
        </w:rPr>
        <w:t>“能行</w:t>
      </w:r>
      <w:r w:rsidRPr="009F57EA">
        <w:rPr>
          <w:rFonts w:ascii="宋体" w:hAnsi="宋体" w:cs="宋体"/>
        </w:rPr>
        <w:t>——</w:t>
      </w:r>
      <w:r w:rsidRPr="009F57EA">
        <w:rPr>
          <w:rFonts w:ascii="宋体" w:hAnsi="宋体" w:cs="宋体" w:hint="eastAsia"/>
        </w:rPr>
        <w:t>距离方面没有问题。</w:t>
      </w:r>
      <w:r w:rsidRPr="009F57EA">
        <w:rPr>
          <w:rFonts w:ascii="宋体" w:cs="宋体" w:hint="eastAsia"/>
        </w:rPr>
        <w:t>”</w:t>
      </w:r>
    </w:p>
    <w:p w:rsidR="009C1EAC" w:rsidRPr="009F57EA" w:rsidRDefault="009C1EAC" w:rsidP="00D53E7A">
      <w:pPr>
        <w:rPr>
          <w:rFonts w:ascii="宋体" w:cs="宋体"/>
        </w:rPr>
      </w:pPr>
      <w:r w:rsidRPr="009F57EA">
        <w:rPr>
          <w:rFonts w:ascii="宋体" w:hAnsi="宋体" w:cs="宋体" w:hint="eastAsia"/>
        </w:rPr>
        <w:t>奔驰的夜晚。</w:t>
      </w:r>
    </w:p>
    <w:p w:rsidR="009C1EAC" w:rsidRPr="009F57EA" w:rsidRDefault="009C1EAC" w:rsidP="00D53E7A">
      <w:pPr>
        <w:rPr>
          <w:rFonts w:ascii="宋体" w:cs="宋体"/>
        </w:rPr>
      </w:pPr>
      <w:r w:rsidRPr="009F57EA">
        <w:rPr>
          <w:rFonts w:ascii="宋体" w:hAnsi="宋体" w:cs="宋体" w:hint="eastAsia"/>
        </w:rPr>
        <w:t>短短</w:t>
      </w:r>
      <w:r w:rsidRPr="009F57EA">
        <w:rPr>
          <w:rFonts w:ascii="宋体" w:hAnsi="宋体" w:cs="宋体"/>
        </w:rPr>
        <w:t>1.5</w:t>
      </w:r>
      <w:r w:rsidRPr="009F57EA">
        <w:rPr>
          <w:rFonts w:ascii="宋体" w:hAnsi="宋体" w:cs="宋体" w:hint="eastAsia"/>
        </w:rPr>
        <w:t>秒的夜间飞行。</w:t>
      </w:r>
    </w:p>
    <w:p w:rsidR="009C1EAC" w:rsidRPr="009F57EA" w:rsidRDefault="009C1EAC" w:rsidP="00D53E7A">
      <w:pPr>
        <w:rPr>
          <w:rFonts w:ascii="宋体" w:cs="宋体"/>
        </w:rPr>
      </w:pPr>
      <w:r w:rsidRPr="009F57EA">
        <w:rPr>
          <w:rFonts w:ascii="宋体" w:hAnsi="宋体" w:cs="宋体" w:hint="eastAsia"/>
        </w:rPr>
        <w:t>离地三十米没有安全绳的蹦极。</w:t>
      </w:r>
    </w:p>
    <w:p w:rsidR="009C1EAC" w:rsidRPr="009F57EA" w:rsidRDefault="009C1EAC" w:rsidP="00D53E7A">
      <w:pPr>
        <w:rPr>
          <w:rFonts w:ascii="宋体" w:hAnsi="宋体" w:cs="宋体"/>
        </w:rPr>
      </w:pPr>
      <w:r w:rsidRPr="009F57EA">
        <w:rPr>
          <w:rFonts w:ascii="宋体" w:hAnsi="宋体" w:cs="宋体" w:hint="eastAsia"/>
        </w:rPr>
        <w:t>在掉落地面之前</w:t>
      </w:r>
      <w:r w:rsidRPr="009F57EA">
        <w:rPr>
          <w:rFonts w:ascii="宋体" w:hAnsi="宋体" w:cs="宋体"/>
        </w:rPr>
        <w:t>——</w:t>
      </w:r>
    </w:p>
    <w:p w:rsidR="009C1EAC" w:rsidRPr="009F57EA" w:rsidRDefault="009C1EAC" w:rsidP="00D53E7A">
      <w:pPr>
        <w:rPr>
          <w:rFonts w:ascii="宋体" w:cs="宋体"/>
        </w:rPr>
      </w:pPr>
      <w:r w:rsidRPr="009F57EA">
        <w:rPr>
          <w:rFonts w:ascii="宋体" w:hAnsi="宋体" w:cs="宋体" w:hint="eastAsia"/>
        </w:rPr>
        <w:t>飞在空中的巨大蛋，变成了唯一的落脚点。</w:t>
      </w:r>
    </w:p>
    <w:p w:rsidR="009C1EAC" w:rsidRPr="009F57EA" w:rsidRDefault="009C1EAC" w:rsidP="00D53E7A">
      <w:pPr>
        <w:rPr>
          <w:rFonts w:ascii="宋体" w:cs="宋体"/>
        </w:rPr>
      </w:pPr>
      <w:r w:rsidRPr="009F57EA">
        <w:rPr>
          <w:rFonts w:ascii="宋体" w:hAnsi="宋体" w:cs="宋体" w:hint="eastAsia"/>
        </w:rPr>
        <w:t>【呜，哇啊啊啊</w:t>
      </w:r>
      <w:r w:rsidRPr="009F57EA">
        <w:rPr>
          <w:rFonts w:ascii="宋体" w:hAnsi="宋体" w:cs="宋体"/>
        </w:rPr>
        <w:t>——</w:t>
      </w:r>
      <w:r w:rsidRPr="009F57EA">
        <w:rPr>
          <w:rFonts w:ascii="宋体" w:hAnsi="宋体" w:cs="宋体" w:hint="eastAsia"/>
        </w:rPr>
        <w:t>】</w:t>
      </w:r>
    </w:p>
    <w:p w:rsidR="009C1EAC" w:rsidRPr="009F57EA" w:rsidRDefault="009C1EAC" w:rsidP="00D53E7A">
      <w:pPr>
        <w:rPr>
          <w:rFonts w:ascii="宋体" w:cs="宋体"/>
        </w:rPr>
      </w:pPr>
      <w:r w:rsidRPr="009F57EA">
        <w:rPr>
          <w:rFonts w:ascii="宋体" w:hAnsi="宋体" w:cs="宋体" w:hint="eastAsia"/>
        </w:rPr>
        <w:t>草十郎死死的抱住蛋壳表面，喊出的声音既像是悲鸣，又像是欢呼。</w:t>
      </w:r>
    </w:p>
    <w:p w:rsidR="009C1EAC" w:rsidRPr="009F57EA" w:rsidRDefault="009C1EAC" w:rsidP="00D53E7A">
      <w:pPr>
        <w:rPr>
          <w:rFonts w:ascii="宋体" w:cs="宋体"/>
        </w:rPr>
      </w:pPr>
      <w:r w:rsidRPr="009F57EA">
        <w:rPr>
          <w:rFonts w:ascii="宋体" w:cs="宋体" w:hint="eastAsia"/>
        </w:rPr>
        <w:t>……</w:t>
      </w:r>
      <w:r w:rsidRPr="009F57EA">
        <w:rPr>
          <w:rFonts w:ascii="宋体" w:hAnsi="宋体" w:cs="宋体" w:hint="eastAsia"/>
        </w:rPr>
        <w:t>直到不久前。</w:t>
      </w:r>
    </w:p>
    <w:p w:rsidR="009C1EAC" w:rsidRPr="009F57EA" w:rsidRDefault="009C1EAC" w:rsidP="00D53E7A">
      <w:pPr>
        <w:rPr>
          <w:rFonts w:ascii="宋体" w:cs="宋体"/>
        </w:rPr>
      </w:pPr>
      <w:r w:rsidRPr="009F57EA">
        <w:rPr>
          <w:rFonts w:ascii="宋体" w:hAnsi="宋体" w:cs="宋体" w:hint="eastAsia"/>
        </w:rPr>
        <w:t>没心没肺的魔女还说过，没有恐怖感的话其实在轨道上和在平地上没啥区别。</w:t>
      </w:r>
    </w:p>
    <w:p w:rsidR="009C1EAC" w:rsidRPr="009F57EA" w:rsidRDefault="009C1EAC" w:rsidP="00D53E7A">
      <w:pPr>
        <w:rPr>
          <w:rFonts w:ascii="宋体" w:cs="宋体"/>
        </w:rPr>
      </w:pPr>
      <w:r w:rsidRPr="009F57EA">
        <w:rPr>
          <w:rFonts w:ascii="宋体" w:hAnsi="宋体" w:cs="宋体" w:hint="eastAsia"/>
        </w:rPr>
        <w:t>如果让那个魔女看到现在这幅光景也会哑口无言吧。</w:t>
      </w:r>
    </w:p>
    <w:p w:rsidR="009C1EAC" w:rsidRPr="009F57EA" w:rsidRDefault="009C1EAC" w:rsidP="00D53E7A">
      <w:pPr>
        <w:rPr>
          <w:rFonts w:ascii="宋体" w:cs="宋体"/>
        </w:rPr>
      </w:pPr>
      <w:r w:rsidRPr="009F57EA">
        <w:rPr>
          <w:rFonts w:ascii="宋体" w:hAnsi="宋体" w:cs="宋体" w:hint="eastAsia"/>
        </w:rPr>
        <w:t>不管再怎么没有恐怖心，乱来和鲁莽可是不同的。</w:t>
      </w:r>
    </w:p>
    <w:p w:rsidR="009C1EAC" w:rsidRPr="009F57EA" w:rsidRDefault="009C1EAC" w:rsidP="00D53E7A">
      <w:pPr>
        <w:rPr>
          <w:rFonts w:ascii="宋体" w:cs="宋体"/>
        </w:rPr>
      </w:pPr>
      <w:r w:rsidRPr="009F57EA">
        <w:rPr>
          <w:rFonts w:ascii="宋体" w:hAnsi="宋体" w:cs="宋体" w:hint="eastAsia"/>
        </w:rPr>
        <w:t>而且，这之后的行为更是，真的是让热血冲晕了头。</w:t>
      </w:r>
    </w:p>
    <w:p w:rsidR="009C1EAC" w:rsidRPr="009F57EA" w:rsidRDefault="009C1EAC" w:rsidP="00D53E7A">
      <w:pPr>
        <w:rPr>
          <w:rFonts w:ascii="宋体" w:cs="宋体"/>
        </w:rPr>
      </w:pPr>
      <w:r w:rsidRPr="009F57EA">
        <w:rPr>
          <w:rFonts w:ascii="宋体" w:hAnsi="宋体" w:cs="宋体" w:hint="eastAsia"/>
        </w:rPr>
        <w:t>【拜托了，蛋。】</w:t>
      </w:r>
    </w:p>
    <w:p w:rsidR="009C1EAC" w:rsidRPr="009F57EA" w:rsidRDefault="009C1EAC" w:rsidP="00D53E7A">
      <w:pPr>
        <w:rPr>
          <w:rFonts w:ascii="宋体" w:cs="宋体"/>
        </w:rPr>
      </w:pPr>
      <w:r w:rsidRPr="009F57EA">
        <w:rPr>
          <w:rFonts w:ascii="宋体" w:hAnsi="宋体" w:cs="宋体" w:hint="eastAsia"/>
        </w:rPr>
        <w:t>草十郎一边紧紧抱住蛋，一边把视线从它身上移开。</w:t>
      </w:r>
    </w:p>
    <w:p w:rsidR="009C1EAC" w:rsidRPr="009F57EA" w:rsidRDefault="009C1EAC" w:rsidP="00D53E7A">
      <w:pPr>
        <w:rPr>
          <w:rFonts w:ascii="宋体" w:cs="宋体"/>
        </w:rPr>
      </w:pPr>
      <w:r w:rsidRPr="009F57EA">
        <w:rPr>
          <w:rFonts w:ascii="宋体" w:hAnsi="宋体" w:cs="宋体" w:hint="eastAsia"/>
        </w:rPr>
        <w:t>感觉正在急速坠落。</w:t>
      </w:r>
    </w:p>
    <w:p w:rsidR="009C1EAC" w:rsidRPr="009F57EA" w:rsidRDefault="009C1EAC" w:rsidP="00D53E7A">
      <w:pPr>
        <w:rPr>
          <w:rFonts w:ascii="宋体" w:cs="宋体"/>
        </w:rPr>
      </w:pPr>
      <w:r w:rsidRPr="009F57EA">
        <w:rPr>
          <w:rFonts w:ascii="宋体" w:hAnsi="宋体" w:cs="宋体" w:hint="eastAsia"/>
        </w:rPr>
        <w:t>草十郎半睁着眼睛确认周围情况，在剩下一米左右的时候重新把视线转到蛋身上，最后从蛋上飞跃了出去。</w:t>
      </w:r>
    </w:p>
    <w:p w:rsidR="009C1EAC" w:rsidRPr="009F57EA" w:rsidRDefault="009C1EAC" w:rsidP="00D53E7A">
      <w:pPr>
        <w:rPr>
          <w:rFonts w:ascii="宋体" w:cs="宋体"/>
        </w:rPr>
      </w:pPr>
      <w:r w:rsidRPr="009F57EA">
        <w:rPr>
          <w:rFonts w:ascii="宋体" w:hAnsi="宋体" w:cs="宋体"/>
        </w:rPr>
        <w:t>——</w:t>
      </w:r>
      <w:r w:rsidRPr="009F57EA">
        <w:rPr>
          <w:rFonts w:ascii="宋体" w:hAnsi="宋体" w:cs="宋体" w:hint="eastAsia"/>
        </w:rPr>
        <w:t>不，虽然这确实让人难以置信，</w:t>
      </w:r>
    </w:p>
    <w:p w:rsidR="009C1EAC" w:rsidRPr="009F57EA" w:rsidRDefault="009C1EAC" w:rsidP="00D53E7A">
      <w:pPr>
        <w:rPr>
          <w:rFonts w:ascii="宋体" w:cs="宋体"/>
        </w:rPr>
      </w:pPr>
      <w:r w:rsidRPr="009F57EA">
        <w:rPr>
          <w:rFonts w:ascii="宋体" w:hAnsi="宋体" w:cs="宋体" w:hint="eastAsia"/>
        </w:rPr>
        <w:t>但在他看来，商场里电梯啊，靠不可思议的动力漂浮起来的蛋啊，都是没有多大差别的</w:t>
      </w:r>
      <w:r w:rsidRPr="009F57EA">
        <w:rPr>
          <w:rFonts w:ascii="宋体" w:cs="宋体" w:hint="eastAsia"/>
        </w:rPr>
        <w:t>“</w:t>
      </w:r>
      <w:r w:rsidRPr="009F57EA">
        <w:rPr>
          <w:rFonts w:ascii="宋体" w:hAnsi="宋体" w:cs="宋体" w:hint="eastAsia"/>
        </w:rPr>
        <w:t>移动道具</w:t>
      </w:r>
      <w:r w:rsidRPr="009F57EA">
        <w:rPr>
          <w:rFonts w:ascii="宋体" w:cs="宋体" w:hint="eastAsia"/>
        </w:rPr>
        <w:t>”……</w:t>
      </w:r>
      <w:r w:rsidRPr="009F57EA">
        <w:rPr>
          <w:rFonts w:ascii="宋体" w:hAnsi="宋体" w:cs="宋体" w:hint="eastAsia"/>
        </w:rPr>
        <w:t>！</w:t>
      </w:r>
    </w:p>
    <w:p w:rsidR="009C1EAC" w:rsidRPr="009F57EA" w:rsidRDefault="009C1EAC" w:rsidP="00D53E7A">
      <w:pPr>
        <w:rPr>
          <w:rFonts w:ascii="宋体" w:cs="宋体"/>
        </w:rPr>
      </w:pPr>
      <w:r w:rsidRPr="009F57EA">
        <w:rPr>
          <w:rFonts w:ascii="宋体" w:hAnsi="宋体" w:cs="宋体" w:hint="eastAsia"/>
        </w:rPr>
        <w:t>【好嘞，没碎！</w:t>
      </w:r>
    </w:p>
    <w:p w:rsidR="009C1EAC" w:rsidRPr="009F57EA" w:rsidRDefault="009C1EAC" w:rsidP="00D53E7A">
      <w:pPr>
        <w:rPr>
          <w:rFonts w:ascii="宋体" w:cs="宋体"/>
        </w:rPr>
      </w:pPr>
      <w:r w:rsidRPr="009F57EA">
        <w:rPr>
          <w:rFonts w:ascii="宋体" w:hAnsi="宋体" w:cs="宋体" w:hint="eastAsia"/>
        </w:rPr>
        <w:t>毕竟吃的东西可不能这么浪费喽！】</w:t>
      </w:r>
    </w:p>
    <w:p w:rsidR="009C1EAC" w:rsidRPr="009F57EA" w:rsidRDefault="009C1EAC" w:rsidP="00D53E7A">
      <w:pPr>
        <w:rPr>
          <w:rFonts w:ascii="宋体" w:cs="宋体"/>
        </w:rPr>
      </w:pPr>
      <w:r w:rsidRPr="009F57EA">
        <w:rPr>
          <w:rFonts w:ascii="宋体" w:hAnsi="宋体" w:cs="宋体" w:hint="eastAsia"/>
        </w:rPr>
        <w:t>草十郎降落在了小广场附近。</w:t>
      </w:r>
    </w:p>
    <w:p w:rsidR="009C1EAC" w:rsidRPr="009F57EA" w:rsidRDefault="009C1EAC" w:rsidP="00D53E7A">
      <w:pPr>
        <w:rPr>
          <w:rFonts w:ascii="宋体" w:cs="宋体"/>
        </w:rPr>
      </w:pPr>
      <w:r w:rsidRPr="009F57EA">
        <w:rPr>
          <w:rFonts w:ascii="宋体" w:hAnsi="宋体" w:cs="宋体" w:hint="eastAsia"/>
        </w:rPr>
        <w:t>玩命抄近道获得的成果不可能有比这更实在的了。</w:t>
      </w:r>
    </w:p>
    <w:p w:rsidR="009C1EAC" w:rsidRPr="009F57EA" w:rsidRDefault="009C1EAC" w:rsidP="00D53E7A">
      <w:pPr>
        <w:rPr>
          <w:rFonts w:ascii="宋体" w:cs="宋体"/>
        </w:rPr>
      </w:pPr>
      <w:r w:rsidRPr="009F57EA">
        <w:rPr>
          <w:rFonts w:ascii="宋体" w:hAnsi="宋体" w:cs="宋体" w:hint="eastAsia"/>
        </w:rPr>
        <w:t>草十郎在着地的同时就跑了起来，没有丝毫停顿。</w:t>
      </w:r>
    </w:p>
    <w:p w:rsidR="009C1EAC" w:rsidRPr="009F57EA" w:rsidRDefault="009C1EAC" w:rsidP="00D53E7A">
      <w:pPr>
        <w:rPr>
          <w:rFonts w:ascii="宋体" w:cs="宋体"/>
        </w:rPr>
      </w:pPr>
      <w:r w:rsidRPr="009F57EA">
        <w:rPr>
          <w:rFonts w:ascii="宋体" w:hAnsi="宋体" w:cs="宋体" w:hint="eastAsia"/>
        </w:rPr>
        <w:t>他脑子所想的就只有不断逼近青子的人偶。</w:t>
      </w:r>
    </w:p>
    <w:p w:rsidR="009C1EAC" w:rsidRPr="009F57EA" w:rsidRDefault="009C1EAC" w:rsidP="00D53E7A">
      <w:pPr>
        <w:rPr>
          <w:rFonts w:ascii="宋体" w:cs="宋体"/>
        </w:rPr>
      </w:pPr>
      <w:r w:rsidRPr="009F57EA">
        <w:rPr>
          <w:rFonts w:ascii="宋体" w:hAnsi="宋体" w:cs="宋体" w:hint="eastAsia"/>
        </w:rPr>
        <w:t>因此，由空中降下的月光和因为被利用而怒火中烧自我破裂，碎片扩散的到处都是的蛋，都没有映入视野。</w:t>
      </w:r>
    </w:p>
    <w:p w:rsidR="009C1EAC" w:rsidRPr="009F57EA" w:rsidRDefault="009C1EAC" w:rsidP="00D53E7A">
      <w:pPr>
        <w:rPr>
          <w:rFonts w:ascii="宋体" w:cs="宋体"/>
        </w:rPr>
      </w:pPr>
      <w:r w:rsidRPr="009F57EA">
        <w:rPr>
          <w:rFonts w:ascii="宋体" w:hAnsi="宋体" w:cs="宋体" w:hint="eastAsia"/>
        </w:rPr>
        <w:t>【苍崎</w:t>
      </w:r>
      <w:r w:rsidRPr="009F57EA">
        <w:rPr>
          <w:rFonts w:ascii="宋体" w:hAnsi="宋体" w:cs="宋体"/>
        </w:rPr>
        <w:t>——</w:t>
      </w:r>
      <w:r w:rsidRPr="009F57EA">
        <w:rPr>
          <w:rFonts w:ascii="宋体" w:hAnsi="宋体" w:cs="宋体" w:hint="eastAsia"/>
        </w:rPr>
        <w:t>！】</w:t>
      </w:r>
    </w:p>
    <w:p w:rsidR="009C1EAC" w:rsidRPr="009F57EA" w:rsidRDefault="009C1EAC" w:rsidP="00D53E7A">
      <w:pPr>
        <w:rPr>
          <w:rFonts w:ascii="宋体" w:cs="宋体"/>
        </w:rPr>
      </w:pPr>
      <w:r w:rsidRPr="009F57EA">
        <w:rPr>
          <w:rFonts w:ascii="宋体" w:hAnsi="宋体" w:cs="宋体" w:hint="eastAsia"/>
        </w:rPr>
        <w:t>【怎么</w:t>
      </w:r>
      <w:r w:rsidRPr="009F57EA">
        <w:rPr>
          <w:rFonts w:ascii="宋体" w:hAnsi="宋体" w:cs="宋体"/>
        </w:rPr>
        <w:t>——</w:t>
      </w:r>
      <w:r w:rsidRPr="009F57EA">
        <w:rPr>
          <w:rFonts w:ascii="宋体" w:hAnsi="宋体" w:cs="宋体" w:hint="eastAsia"/>
        </w:rPr>
        <w:t>！】</w:t>
      </w:r>
    </w:p>
    <w:p w:rsidR="009C1EAC" w:rsidRPr="009F57EA" w:rsidRDefault="009C1EAC" w:rsidP="00D53E7A">
      <w:pPr>
        <w:rPr>
          <w:rFonts w:ascii="宋体" w:cs="宋体"/>
        </w:rPr>
      </w:pPr>
      <w:r w:rsidRPr="009F57EA">
        <w:rPr>
          <w:rFonts w:ascii="宋体" w:hAnsi="宋体" w:cs="宋体" w:hint="eastAsia"/>
        </w:rPr>
        <w:t>青子的表情像是在怀疑自己的眼睛，这也为草十郎的最后一步注入了力量。</w:t>
      </w:r>
    </w:p>
    <w:p w:rsidR="009C1EAC" w:rsidRPr="009F57EA" w:rsidRDefault="009C1EAC" w:rsidP="00D53E7A">
      <w:pPr>
        <w:rPr>
          <w:rFonts w:ascii="宋体" w:cs="宋体"/>
        </w:rPr>
      </w:pPr>
      <w:r w:rsidRPr="009F57EA">
        <w:rPr>
          <w:rFonts w:ascii="宋体" w:hAnsi="宋体" w:cs="宋体" w:hint="eastAsia"/>
        </w:rPr>
        <w:t>诗篇已经展开。</w:t>
      </w:r>
    </w:p>
    <w:p w:rsidR="009C1EAC" w:rsidRPr="009F57EA" w:rsidRDefault="009C1EAC" w:rsidP="00D53E7A">
      <w:pPr>
        <w:rPr>
          <w:rFonts w:ascii="宋体" w:hAnsi="宋体" w:cs="宋体"/>
        </w:rPr>
      </w:pPr>
      <w:r w:rsidRPr="009F57EA">
        <w:rPr>
          <w:rFonts w:ascii="宋体" w:hAnsi="宋体" w:cs="宋体" w:hint="eastAsia"/>
        </w:rPr>
        <w:t>事到如今早已无法逃脱空心蛋的讴歌</w:t>
      </w:r>
      <w:r w:rsidRPr="009F57EA">
        <w:rPr>
          <w:rFonts w:ascii="宋体" w:hAnsi="宋体" w:cs="宋体"/>
        </w:rPr>
        <w:t>——</w:t>
      </w:r>
    </w:p>
    <w:p w:rsidR="009C1EAC" w:rsidRPr="009F57EA" w:rsidRDefault="009C1EAC" w:rsidP="00D53E7A">
      <w:pPr>
        <w:rPr>
          <w:rFonts w:ascii="宋体" w:cs="宋体"/>
        </w:rPr>
      </w:pPr>
      <w:r w:rsidRPr="009F57EA">
        <w:rPr>
          <w:rFonts w:ascii="宋体" w:hAnsi="宋体" w:cs="宋体" w:hint="eastAsia"/>
        </w:rPr>
        <w:t>蛋壳的碎片乱飞一气。</w:t>
      </w:r>
    </w:p>
    <w:p w:rsidR="009C1EAC" w:rsidRPr="009F57EA" w:rsidRDefault="009C1EAC" w:rsidP="00D53E7A">
      <w:pPr>
        <w:rPr>
          <w:rFonts w:ascii="宋体" w:cs="宋体"/>
        </w:rPr>
      </w:pPr>
      <w:r w:rsidRPr="009F57EA">
        <w:rPr>
          <w:rFonts w:ascii="宋体" w:hAnsi="宋体" w:cs="宋体" w:hint="eastAsia"/>
        </w:rPr>
        <w:t>刻在</w:t>
      </w:r>
      <w:r w:rsidRPr="009F57EA">
        <w:rPr>
          <w:rFonts w:ascii="宋体" w:hAnsi="宋体" w:cs="宋体"/>
        </w:rPr>
        <w:t>Dumpty</w:t>
      </w:r>
      <w:r w:rsidRPr="009F57EA">
        <w:rPr>
          <w:rFonts w:ascii="宋体" w:hAnsi="宋体" w:cs="宋体" w:hint="eastAsia"/>
        </w:rPr>
        <w:t>上的</w:t>
      </w:r>
      <w:r w:rsidRPr="009F57EA">
        <w:rPr>
          <w:rFonts w:ascii="宋体" w:cs="宋体" w:hint="eastAsia"/>
        </w:rPr>
        <w:t>“</w:t>
      </w:r>
      <w:r w:rsidRPr="009F57EA">
        <w:rPr>
          <w:rFonts w:ascii="宋体" w:hAnsi="宋体" w:cs="宋体" w:hint="eastAsia"/>
        </w:rPr>
        <w:t>女王爱丽丝赞歌</w:t>
      </w:r>
      <w:r w:rsidRPr="009F57EA">
        <w:rPr>
          <w:rFonts w:ascii="宋体" w:cs="宋体" w:hint="eastAsia"/>
        </w:rPr>
        <w:t>”</w:t>
      </w:r>
      <w:r w:rsidRPr="009F57EA">
        <w:rPr>
          <w:rFonts w:ascii="宋体" w:hAnsi="宋体" w:cs="宋体" w:hint="eastAsia"/>
        </w:rPr>
        <w:t>很快夺取了五感。</w:t>
      </w:r>
    </w:p>
    <w:p w:rsidR="009C1EAC" w:rsidRPr="009F57EA" w:rsidRDefault="009C1EAC" w:rsidP="00D53E7A">
      <w:pPr>
        <w:rPr>
          <w:rFonts w:ascii="宋体" w:cs="宋体"/>
        </w:rPr>
      </w:pPr>
      <w:r w:rsidRPr="009F57EA">
        <w:rPr>
          <w:rFonts w:ascii="宋体" w:hAnsi="宋体" w:cs="宋体" w:hint="eastAsia"/>
        </w:rPr>
        <w:t>【</w:t>
      </w:r>
      <w:r w:rsidRPr="009F57EA">
        <w:rPr>
          <w:rFonts w:ascii="宋体" w:hAnsi="宋体" w:cs="宋体"/>
        </w:rPr>
        <w:t>——</w:t>
      </w:r>
      <w:r w:rsidRPr="009F57EA">
        <w:rPr>
          <w:rFonts w:ascii="宋体" w:hAnsi="宋体" w:cs="宋体" w:hint="eastAsia"/>
        </w:rPr>
        <w:t>那个是，那为什么</w:t>
      </w:r>
      <w:r w:rsidRPr="009F57EA">
        <w:rPr>
          <w:rFonts w:ascii="宋体" w:hAnsi="宋体" w:cs="宋体"/>
        </w:rPr>
        <w:t>——</w:t>
      </w:r>
      <w:r w:rsidRPr="009F57EA">
        <w:rPr>
          <w:rFonts w:ascii="宋体" w:hAnsi="宋体" w:cs="宋体" w:hint="eastAsia"/>
        </w:rPr>
        <w:t>】</w:t>
      </w:r>
    </w:p>
    <w:p w:rsidR="009C1EAC" w:rsidRPr="009F57EA" w:rsidRDefault="009C1EAC" w:rsidP="00D53E7A">
      <w:pPr>
        <w:rPr>
          <w:rFonts w:ascii="宋体" w:cs="宋体"/>
        </w:rPr>
      </w:pPr>
      <w:r w:rsidRPr="009F57EA">
        <w:rPr>
          <w:rFonts w:ascii="宋体" w:hAnsi="宋体" w:cs="宋体" w:hint="eastAsia"/>
        </w:rPr>
        <w:t>暂时消逝的感觉让草十郎大喝一声，冲向了横躺在地的青子。</w:t>
      </w:r>
    </w:p>
    <w:p w:rsidR="009C1EAC" w:rsidRPr="009F57EA" w:rsidRDefault="009C1EAC" w:rsidP="00D53E7A">
      <w:pPr>
        <w:rPr>
          <w:rFonts w:ascii="宋体" w:cs="宋体"/>
        </w:rPr>
      </w:pPr>
      <w:r w:rsidRPr="009F57EA">
        <w:rPr>
          <w:rFonts w:ascii="宋体" w:hAnsi="宋体" w:cs="宋体" w:hint="eastAsia"/>
        </w:rPr>
        <w:t>脚步停不下来，说到底，没有感觉的话根本就无法靠自己的意志停下脚步。</w:t>
      </w:r>
    </w:p>
    <w:p w:rsidR="009C1EAC" w:rsidRPr="009F57EA" w:rsidRDefault="009C1EAC" w:rsidP="00D53E7A">
      <w:pPr>
        <w:rPr>
          <w:rFonts w:ascii="宋体" w:cs="宋体"/>
        </w:rPr>
      </w:pPr>
      <w:r w:rsidRPr="009F57EA">
        <w:rPr>
          <w:rFonts w:ascii="宋体" w:hAnsi="宋体" w:cs="宋体" w:hint="eastAsia"/>
        </w:rPr>
        <w:t>【这人偶还真是死缠烂打</w:t>
      </w:r>
      <w:r w:rsidRPr="009F57EA">
        <w:rPr>
          <w:rFonts w:ascii="宋体" w:cs="宋体" w:hint="eastAsia"/>
        </w:rPr>
        <w:t>……</w:t>
      </w:r>
      <w:r w:rsidRPr="009F57EA">
        <w:rPr>
          <w:rFonts w:ascii="宋体" w:hAnsi="宋体" w:cs="宋体" w:hint="eastAsia"/>
        </w:rPr>
        <w:t>！】</w:t>
      </w:r>
    </w:p>
    <w:p w:rsidR="009C1EAC" w:rsidRPr="009F57EA" w:rsidRDefault="009C1EAC" w:rsidP="00D53E7A">
      <w:pPr>
        <w:rPr>
          <w:rFonts w:ascii="宋体" w:cs="宋体"/>
        </w:rPr>
      </w:pPr>
      <w:r w:rsidRPr="009F57EA">
        <w:rPr>
          <w:rFonts w:ascii="宋体" w:hAnsi="宋体" w:cs="宋体" w:hint="eastAsia"/>
        </w:rPr>
        <w:t>交汇点发生了爆炸。</w:t>
      </w:r>
    </w:p>
    <w:p w:rsidR="009C1EAC" w:rsidRPr="009F57EA" w:rsidRDefault="009C1EAC" w:rsidP="00D53E7A">
      <w:pPr>
        <w:rPr>
          <w:rFonts w:ascii="宋体" w:cs="宋体"/>
        </w:rPr>
      </w:pPr>
      <w:r w:rsidRPr="009F57EA">
        <w:rPr>
          <w:rFonts w:ascii="宋体" w:hAnsi="宋体" w:cs="宋体" w:hint="eastAsia"/>
        </w:rPr>
        <w:t>三种不同的残骸化为了闪光弹绽放在大地上。</w:t>
      </w:r>
    </w:p>
    <w:p w:rsidR="009C1EAC" w:rsidRPr="009F57EA" w:rsidRDefault="009C1EAC" w:rsidP="00D53E7A">
      <w:pPr>
        <w:rPr>
          <w:rFonts w:ascii="宋体" w:cs="宋体"/>
        </w:rPr>
      </w:pPr>
      <w:r w:rsidRPr="009F57EA">
        <w:rPr>
          <w:rFonts w:ascii="宋体" w:cs="宋体" w:hint="eastAsia"/>
        </w:rPr>
        <w:t>……</w:t>
      </w:r>
      <w:r w:rsidRPr="009F57EA">
        <w:rPr>
          <w:rFonts w:ascii="宋体" w:hAnsi="宋体" w:cs="宋体" w:hint="eastAsia"/>
        </w:rPr>
        <w:t>帷幕落下，败者们全部溃不成军。</w:t>
      </w:r>
    </w:p>
    <w:p w:rsidR="009C1EAC" w:rsidRPr="009F57EA" w:rsidRDefault="009C1EAC" w:rsidP="00D53E7A">
      <w:pPr>
        <w:rPr>
          <w:rFonts w:ascii="宋体" w:cs="宋体"/>
        </w:rPr>
      </w:pPr>
      <w:r w:rsidRPr="009F57EA">
        <w:rPr>
          <w:rFonts w:ascii="宋体" w:hAnsi="宋体" w:cs="宋体" w:hint="eastAsia"/>
        </w:rPr>
        <w:t>如果久远寺有珠看到这结局可能会悔恨不已吧。两个人则间不容发的从这片混乱中逃了出来。</w:t>
      </w:r>
    </w:p>
    <w:p w:rsidR="009C1EAC" w:rsidRPr="009F57EA" w:rsidRDefault="009C1EAC" w:rsidP="00D53E7A">
      <w:pPr>
        <w:rPr>
          <w:rFonts w:ascii="宋体" w:cs="宋体"/>
        </w:rPr>
      </w:pPr>
      <w:r w:rsidRPr="009F57EA">
        <w:rPr>
          <w:rFonts w:ascii="宋体" w:hAnsi="宋体" w:cs="宋体" w:hint="eastAsia"/>
        </w:rPr>
        <w:t>少年</w:t>
      </w:r>
      <w:r>
        <w:rPr>
          <w:rFonts w:ascii="宋体" w:hAnsi="宋体" w:cs="宋体" w:hint="eastAsia"/>
        </w:rPr>
        <w:t>冷静的把握好这世间少有的多方</w:t>
      </w:r>
      <w:r w:rsidRPr="009F57EA">
        <w:rPr>
          <w:rFonts w:ascii="宋体" w:hAnsi="宋体" w:cs="宋体" w:hint="eastAsia"/>
        </w:rPr>
        <w:t>冲突，只救出了少女一个人。</w:t>
      </w:r>
    </w:p>
    <w:p w:rsidR="009C1EAC" w:rsidRPr="009F57EA" w:rsidRDefault="009C1EAC" w:rsidP="00D53E7A">
      <w:pPr>
        <w:rPr>
          <w:rFonts w:ascii="宋体" w:cs="宋体"/>
        </w:rPr>
      </w:pPr>
      <w:r w:rsidRPr="009F57EA">
        <w:rPr>
          <w:rFonts w:ascii="宋体" w:hAnsi="宋体" w:cs="宋体" w:hint="eastAsia"/>
        </w:rPr>
        <w:t>不断奔跑的少年并不太关心背后的结局。</w:t>
      </w:r>
    </w:p>
    <w:p w:rsidR="009C1EAC" w:rsidRPr="009F57EA" w:rsidRDefault="009C1EAC" w:rsidP="00D53E7A">
      <w:pPr>
        <w:rPr>
          <w:rFonts w:ascii="宋体" w:cs="宋体"/>
        </w:rPr>
      </w:pPr>
      <w:r w:rsidRPr="009F57EA">
        <w:rPr>
          <w:rFonts w:ascii="宋体" w:hAnsi="宋体" w:cs="宋体" w:hint="eastAsia"/>
        </w:rPr>
        <w:t>【哈</w:t>
      </w:r>
      <w:r w:rsidRPr="009F57EA">
        <w:rPr>
          <w:rFonts w:ascii="宋体" w:hAnsi="宋体" w:cs="宋体"/>
        </w:rPr>
        <w:t>——</w:t>
      </w:r>
      <w:r w:rsidRPr="009F57EA">
        <w:rPr>
          <w:rFonts w:ascii="宋体" w:hAnsi="宋体" w:cs="宋体" w:hint="eastAsia"/>
        </w:rPr>
        <w:t>还以为，会死呢。】</w:t>
      </w:r>
    </w:p>
    <w:p w:rsidR="009C1EAC" w:rsidRPr="009F57EA" w:rsidRDefault="009C1EAC" w:rsidP="00D53E7A">
      <w:pPr>
        <w:rPr>
          <w:rFonts w:ascii="宋体" w:cs="宋体"/>
        </w:rPr>
      </w:pPr>
      <w:r w:rsidRPr="009F57EA">
        <w:rPr>
          <w:rFonts w:ascii="宋体" w:hAnsi="宋体" w:cs="宋体" w:hint="eastAsia"/>
        </w:rPr>
        <w:t>比起自己所创造的奇迹，草十郎更加关心自己抱着的少女。在确认青子平安无事后，放心的舒了一口气。</w:t>
      </w:r>
    </w:p>
    <w:p w:rsidR="009C1EAC" w:rsidRPr="009F57EA" w:rsidRDefault="009C1EAC" w:rsidP="00D53E7A">
      <w:pPr>
        <w:rPr>
          <w:rFonts w:ascii="宋体" w:cs="宋体"/>
        </w:rPr>
      </w:pPr>
      <w:r w:rsidRPr="009F57EA">
        <w:rPr>
          <w:rFonts w:ascii="宋体" w:cs="宋体" w:hint="eastAsia"/>
        </w:rPr>
        <w:t>……</w:t>
      </w:r>
      <w:r w:rsidRPr="009F57EA">
        <w:rPr>
          <w:rFonts w:ascii="宋体" w:hAnsi="宋体" w:cs="宋体" w:hint="eastAsia"/>
        </w:rPr>
        <w:t>这样一来，等待拂晓的明月已经落下。</w:t>
      </w:r>
    </w:p>
    <w:p w:rsidR="009C1EAC" w:rsidRPr="009F57EA" w:rsidRDefault="009C1EAC" w:rsidP="00D53E7A">
      <w:pPr>
        <w:rPr>
          <w:rFonts w:ascii="宋体" w:cs="宋体"/>
        </w:rPr>
      </w:pPr>
      <w:r w:rsidRPr="009F57EA">
        <w:rPr>
          <w:rFonts w:ascii="宋体" w:hAnsi="宋体" w:cs="宋体" w:hint="eastAsia"/>
        </w:rPr>
        <w:t>童话之国的装饰开始溶解消逝。</w:t>
      </w:r>
    </w:p>
    <w:p w:rsidR="009C1EAC" w:rsidRPr="009F57EA" w:rsidRDefault="009C1EAC" w:rsidP="00D53E7A">
      <w:pPr>
        <w:rPr>
          <w:rFonts w:ascii="宋体" w:cs="宋体"/>
        </w:rPr>
      </w:pPr>
      <w:r w:rsidRPr="009F57EA">
        <w:rPr>
          <w:rFonts w:ascii="宋体" w:hAnsi="宋体" w:cs="宋体" w:hint="eastAsia"/>
        </w:rPr>
        <w:t>回响于各个道路上的奢华旋律也是，</w:t>
      </w:r>
    </w:p>
    <w:p w:rsidR="009C1EAC" w:rsidRPr="009F57EA" w:rsidRDefault="009C1EAC" w:rsidP="00D53E7A">
      <w:pPr>
        <w:rPr>
          <w:rFonts w:ascii="宋体" w:cs="宋体"/>
        </w:rPr>
      </w:pPr>
      <w:r w:rsidRPr="009F57EA">
        <w:rPr>
          <w:rFonts w:ascii="宋体" w:hAnsi="宋体" w:cs="宋体" w:hint="eastAsia"/>
        </w:rPr>
        <w:t>众多迎接来客的人偶身影也是，</w:t>
      </w:r>
    </w:p>
    <w:p w:rsidR="009C1EAC" w:rsidRPr="009F57EA" w:rsidRDefault="009C1EAC" w:rsidP="00D53E7A">
      <w:pPr>
        <w:rPr>
          <w:rFonts w:ascii="宋体" w:cs="宋体"/>
        </w:rPr>
      </w:pPr>
      <w:r w:rsidRPr="009F57EA">
        <w:rPr>
          <w:rFonts w:ascii="宋体" w:hAnsi="宋体" w:cs="宋体" w:hint="eastAsia"/>
        </w:rPr>
        <w:t>所有的幻影都已消逝，变回了原本的姿态。</w:t>
      </w:r>
    </w:p>
    <w:p w:rsidR="009C1EAC" w:rsidRPr="009F57EA" w:rsidRDefault="009C1EAC" w:rsidP="00D53E7A">
      <w:pPr>
        <w:rPr>
          <w:rFonts w:ascii="宋体" w:cs="宋体"/>
        </w:rPr>
      </w:pPr>
      <w:r w:rsidRPr="009F57EA">
        <w:rPr>
          <w:rFonts w:ascii="宋体" w:hAnsi="宋体" w:cs="宋体" w:hint="eastAsia"/>
        </w:rPr>
        <w:t>密密的，静静的，</w:t>
      </w:r>
    </w:p>
    <w:p w:rsidR="009C1EAC" w:rsidRPr="009F57EA" w:rsidRDefault="009C1EAC" w:rsidP="00D53E7A">
      <w:pPr>
        <w:rPr>
          <w:rFonts w:ascii="宋体" w:cs="宋体"/>
        </w:rPr>
      </w:pPr>
      <w:r w:rsidRPr="009F57EA">
        <w:rPr>
          <w:rFonts w:ascii="宋体" w:hAnsi="宋体" w:cs="宋体" w:hint="eastAsia"/>
        </w:rPr>
        <w:t>沉寂于忘却之国，无法再次从睡梦中醒来。</w:t>
      </w:r>
    </w:p>
    <w:p w:rsidR="009C1EAC" w:rsidRPr="009F57EA" w:rsidRDefault="009C1EAC" w:rsidP="00D53E7A">
      <w:pPr>
        <w:rPr>
          <w:rFonts w:ascii="宋体" w:cs="宋体"/>
        </w:rPr>
      </w:pPr>
      <w:r w:rsidRPr="009F57EA">
        <w:rPr>
          <w:rFonts w:ascii="宋体" w:hAnsi="宋体" w:cs="宋体" w:hint="eastAsia"/>
        </w:rPr>
        <w:t>【</w:t>
      </w:r>
      <w:r w:rsidRPr="009F57EA">
        <w:rPr>
          <w:rFonts w:ascii="宋体" w:hAnsi="宋体" w:cs="宋体"/>
        </w:rPr>
        <w:t>————————</w:t>
      </w:r>
      <w:r w:rsidRPr="009F57EA">
        <w:rPr>
          <w:rFonts w:ascii="宋体" w:hAnsi="宋体" w:cs="宋体" w:hint="eastAsia"/>
        </w:rPr>
        <w:t>】</w:t>
      </w:r>
    </w:p>
    <w:p w:rsidR="009C1EAC" w:rsidRPr="009F57EA" w:rsidRDefault="009C1EAC" w:rsidP="00D53E7A">
      <w:pPr>
        <w:rPr>
          <w:rFonts w:ascii="宋体" w:cs="宋体"/>
        </w:rPr>
      </w:pPr>
      <w:r w:rsidRPr="009F57EA">
        <w:rPr>
          <w:rFonts w:ascii="宋体" w:hAnsi="宋体" w:cs="宋体" w:hint="eastAsia"/>
        </w:rPr>
        <w:t>名为一夜之梦的余烬。</w:t>
      </w:r>
    </w:p>
    <w:p w:rsidR="009C1EAC" w:rsidRPr="009F57EA" w:rsidRDefault="009C1EAC" w:rsidP="00D53E7A">
      <w:pPr>
        <w:rPr>
          <w:rFonts w:ascii="宋体" w:cs="宋体"/>
        </w:rPr>
      </w:pPr>
    </w:p>
    <w:p w:rsidR="009C1EAC" w:rsidRPr="009F57EA" w:rsidRDefault="009C1EAC" w:rsidP="00D53E7A">
      <w:pPr>
        <w:rPr>
          <w:rFonts w:ascii="宋体" w:cs="宋体"/>
        </w:rPr>
      </w:pPr>
      <w:r w:rsidRPr="009F57EA">
        <w:rPr>
          <w:rFonts w:ascii="宋体" w:hAnsi="宋体" w:cs="宋体" w:hint="eastAsia"/>
        </w:rPr>
        <w:t>两人远远的眺望着照耀游乐园的电灯一个接一个消失。</w:t>
      </w:r>
    </w:p>
    <w:p w:rsidR="009C1EAC" w:rsidRPr="009F57EA" w:rsidRDefault="009C1EAC" w:rsidP="00D53E7A">
      <w:pPr>
        <w:rPr>
          <w:rFonts w:ascii="宋体" w:cs="宋体"/>
        </w:rPr>
      </w:pPr>
      <w:r w:rsidRPr="009F57EA">
        <w:rPr>
          <w:rFonts w:ascii="宋体" w:hAnsi="宋体" w:cs="宋体" w:hint="eastAsia"/>
        </w:rPr>
        <w:t>草十郎躺倒在地面上，努力把体内达到致死量的乳酸一点点排除出去。</w:t>
      </w:r>
    </w:p>
    <w:p w:rsidR="009C1EAC" w:rsidRPr="009F57EA" w:rsidRDefault="009C1EAC" w:rsidP="00D53E7A">
      <w:pPr>
        <w:rPr>
          <w:rFonts w:ascii="宋体" w:cs="宋体"/>
        </w:rPr>
      </w:pPr>
      <w:r w:rsidRPr="009F57EA">
        <w:rPr>
          <w:rFonts w:ascii="宋体" w:hAnsi="宋体" w:cs="宋体" w:hint="eastAsia"/>
        </w:rPr>
        <w:t>即便炸</w:t>
      </w:r>
      <w:r w:rsidRPr="009F57EA">
        <w:rPr>
          <w:rFonts w:ascii="宋体" w:cs="宋体" w:hint="eastAsia"/>
        </w:rPr>
        <w:t>“</w:t>
      </w:r>
      <w:r w:rsidRPr="009F57EA">
        <w:rPr>
          <w:rFonts w:ascii="宋体" w:hAnsi="宋体" w:cs="宋体" w:hint="eastAsia"/>
        </w:rPr>
        <w:t>蛋</w:t>
      </w:r>
      <w:r w:rsidRPr="009F57EA">
        <w:rPr>
          <w:rFonts w:ascii="宋体" w:cs="宋体" w:hint="eastAsia"/>
        </w:rPr>
        <w:t>”</w:t>
      </w:r>
      <w:r w:rsidRPr="009F57EA">
        <w:rPr>
          <w:rFonts w:ascii="宋体" w:hAnsi="宋体" w:cs="宋体" w:hint="eastAsia"/>
        </w:rPr>
        <w:t>的诗篇痹了痛觉，草十郎积累的疲劳也已经相当多了。只能躺在那里也是因为这个。</w:t>
      </w:r>
    </w:p>
    <w:p w:rsidR="009C1EAC" w:rsidRPr="009F57EA" w:rsidRDefault="009C1EAC" w:rsidP="00D53E7A">
      <w:pPr>
        <w:rPr>
          <w:rFonts w:ascii="宋体" w:cs="宋体"/>
        </w:rPr>
      </w:pPr>
      <w:r w:rsidRPr="009F57EA">
        <w:rPr>
          <w:rFonts w:ascii="宋体" w:hAnsi="宋体" w:cs="宋体" w:hint="eastAsia"/>
        </w:rPr>
        <w:t>另一边青子虽然也很累了，但气息还是比草十郎平稳许多。现在正重复着深呼吸，为恢复体力做着努力。</w:t>
      </w:r>
    </w:p>
    <w:p w:rsidR="009C1EAC" w:rsidRPr="009F57EA" w:rsidRDefault="009C1EAC" w:rsidP="00D53E7A">
      <w:pPr>
        <w:rPr>
          <w:rFonts w:ascii="宋体" w:cs="宋体"/>
        </w:rPr>
      </w:pPr>
      <w:r w:rsidRPr="009F57EA">
        <w:rPr>
          <w:rFonts w:ascii="宋体" w:hAnsi="宋体" w:cs="宋体" w:hint="eastAsia"/>
        </w:rPr>
        <w:t>【</w:t>
      </w:r>
      <w:r w:rsidRPr="009F57EA">
        <w:rPr>
          <w:rFonts w:ascii="宋体" w:cs="宋体" w:hint="eastAsia"/>
        </w:rPr>
        <w:t>……</w:t>
      </w:r>
      <w:r w:rsidRPr="009F57EA">
        <w:rPr>
          <w:rFonts w:ascii="宋体" w:hAnsi="宋体" w:cs="宋体" w:hint="eastAsia"/>
        </w:rPr>
        <w:t>那个。】</w:t>
      </w:r>
    </w:p>
    <w:p w:rsidR="009C1EAC" w:rsidRPr="009F57EA" w:rsidRDefault="009C1EAC" w:rsidP="00D53E7A">
      <w:pPr>
        <w:rPr>
          <w:rFonts w:ascii="宋体" w:cs="宋体"/>
        </w:rPr>
      </w:pPr>
      <w:r w:rsidRPr="009F57EA">
        <w:rPr>
          <w:rFonts w:ascii="宋体" w:hAnsi="宋体" w:cs="宋体" w:hint="eastAsia"/>
        </w:rPr>
        <w:t>青子继续看着游乐园，一副毫不关心的样子，出声打破了平静。</w:t>
      </w:r>
    </w:p>
    <w:p w:rsidR="009C1EAC" w:rsidRPr="009F57EA" w:rsidRDefault="009C1EAC" w:rsidP="00D53E7A">
      <w:pPr>
        <w:rPr>
          <w:rFonts w:ascii="宋体" w:cs="宋体"/>
        </w:rPr>
      </w:pPr>
      <w:r w:rsidRPr="009F57EA">
        <w:rPr>
          <w:rFonts w:ascii="宋体" w:hAnsi="宋体" w:cs="宋体" w:hint="eastAsia"/>
        </w:rPr>
        <w:t>这一变化出现的很突然，青子也显得有些做作。本来是应该面对面说这些话的，她却赌气似的在维护自己的面子。</w:t>
      </w:r>
    </w:p>
    <w:p w:rsidR="009C1EAC" w:rsidRPr="009F57EA" w:rsidRDefault="009C1EAC" w:rsidP="00D53E7A">
      <w:pPr>
        <w:rPr>
          <w:rFonts w:ascii="宋体" w:cs="宋体"/>
        </w:rPr>
      </w:pPr>
      <w:r w:rsidRPr="009F57EA">
        <w:rPr>
          <w:rFonts w:ascii="宋体" w:hAnsi="宋体" w:cs="宋体" w:hint="eastAsia"/>
        </w:rPr>
        <w:t>【</w:t>
      </w:r>
      <w:r w:rsidRPr="009F57EA">
        <w:rPr>
          <w:rFonts w:ascii="宋体" w:cs="宋体" w:hint="eastAsia"/>
        </w:rPr>
        <w:t>……</w:t>
      </w:r>
      <w:r w:rsidRPr="009F57EA">
        <w:rPr>
          <w:rFonts w:ascii="宋体" w:hAnsi="宋体" w:cs="宋体" w:hint="eastAsia"/>
        </w:rPr>
        <w:t>你啊，是不是做了什么很厉害的事？】</w:t>
      </w:r>
    </w:p>
    <w:p w:rsidR="009C1EAC" w:rsidRPr="009F57EA" w:rsidRDefault="009C1EAC" w:rsidP="00D53E7A">
      <w:pPr>
        <w:rPr>
          <w:rFonts w:ascii="宋体" w:cs="宋体"/>
        </w:rPr>
      </w:pPr>
      <w:r w:rsidRPr="009F57EA">
        <w:rPr>
          <w:rFonts w:ascii="宋体" w:cs="宋体" w:hint="eastAsia"/>
        </w:rPr>
        <w:t>……</w:t>
      </w:r>
      <w:r w:rsidRPr="009F57EA">
        <w:rPr>
          <w:rFonts w:ascii="宋体" w:hAnsi="宋体" w:cs="宋体" w:hint="eastAsia"/>
        </w:rPr>
        <w:t>在她接受死亡，准备化为永恒的那一瞬间。</w:t>
      </w:r>
    </w:p>
    <w:p w:rsidR="009C1EAC" w:rsidRPr="009F57EA" w:rsidRDefault="009C1EAC" w:rsidP="00D53E7A">
      <w:pPr>
        <w:rPr>
          <w:rFonts w:ascii="宋体" w:cs="宋体"/>
        </w:rPr>
      </w:pPr>
      <w:r w:rsidRPr="009F57EA">
        <w:rPr>
          <w:rFonts w:ascii="宋体" w:hAnsi="宋体" w:cs="宋体" w:hint="eastAsia"/>
        </w:rPr>
        <w:t>在她冷静，客观的认为自己即将被月亮碎片贯通并以此作为结束的时候。</w:t>
      </w:r>
    </w:p>
    <w:p w:rsidR="009C1EAC" w:rsidRPr="009F57EA" w:rsidRDefault="009C1EAC" w:rsidP="00D53E7A">
      <w:pPr>
        <w:rPr>
          <w:rFonts w:ascii="宋体" w:cs="宋体"/>
        </w:rPr>
      </w:pPr>
      <w:r w:rsidRPr="009F57EA">
        <w:rPr>
          <w:rFonts w:ascii="宋体" w:hAnsi="宋体" w:cs="宋体" w:hint="eastAsia"/>
        </w:rPr>
        <w:t>充满力量的呼喊声，把她拉回了现实。</w:t>
      </w:r>
    </w:p>
    <w:p w:rsidR="009C1EAC" w:rsidRPr="009F57EA" w:rsidRDefault="009C1EAC" w:rsidP="00D53E7A">
      <w:pPr>
        <w:rPr>
          <w:rFonts w:ascii="宋体" w:cs="宋体"/>
        </w:rPr>
      </w:pPr>
      <w:r w:rsidRPr="009F57EA">
        <w:rPr>
          <w:rFonts w:ascii="宋体" w:cs="宋体" w:hint="eastAsia"/>
        </w:rPr>
        <w:t>……</w:t>
      </w:r>
      <w:r w:rsidRPr="009F57EA">
        <w:rPr>
          <w:rFonts w:ascii="宋体" w:hAnsi="宋体" w:cs="宋体" w:hint="eastAsia"/>
        </w:rPr>
        <w:t>不知是因为什么，不知是怎么想的，也不管有多么乱来，他，救了自己。</w:t>
      </w:r>
    </w:p>
    <w:p w:rsidR="009C1EAC" w:rsidRPr="009F57EA" w:rsidRDefault="009C1EAC" w:rsidP="00D53E7A">
      <w:pPr>
        <w:rPr>
          <w:rFonts w:ascii="宋体" w:cs="宋体"/>
        </w:rPr>
      </w:pPr>
      <w:r w:rsidRPr="009F57EA">
        <w:rPr>
          <w:rFonts w:ascii="宋体" w:hAnsi="宋体" w:cs="宋体" w:hint="eastAsia"/>
        </w:rPr>
        <w:t>而躺倒的青子却无论如何也想不明白这是怎么成功的。能够的确定就只有，在最后的最后，草十郎完成了最棒的跟进这件事。</w:t>
      </w:r>
    </w:p>
    <w:p w:rsidR="009C1EAC" w:rsidRPr="009F57EA" w:rsidRDefault="009C1EAC" w:rsidP="00D53E7A">
      <w:pPr>
        <w:rPr>
          <w:rFonts w:ascii="宋体" w:cs="宋体"/>
        </w:rPr>
      </w:pPr>
      <w:r w:rsidRPr="009F57EA">
        <w:rPr>
          <w:rFonts w:ascii="宋体" w:hAnsi="宋体" w:cs="宋体" w:hint="eastAsia"/>
        </w:rPr>
        <w:t>因为知道了这件事所以才想对草十郎说点什么，但又什么都说不出来。</w:t>
      </w:r>
    </w:p>
    <w:p w:rsidR="009C1EAC" w:rsidRPr="009F57EA" w:rsidRDefault="009C1EAC" w:rsidP="00D53E7A">
      <w:pPr>
        <w:rPr>
          <w:rFonts w:ascii="宋体" w:cs="宋体"/>
        </w:rPr>
      </w:pPr>
      <w:r w:rsidRPr="009F57EA">
        <w:rPr>
          <w:rFonts w:ascii="宋体" w:hAnsi="宋体" w:cs="宋体" w:hint="eastAsia"/>
        </w:rPr>
        <w:t>总感觉说了就输了，因为这一原因，才有了刚才那不像样的态度和招呼。</w:t>
      </w:r>
    </w:p>
    <w:p w:rsidR="009C1EAC" w:rsidRPr="009F57EA" w:rsidRDefault="009C1EAC" w:rsidP="00D53E7A">
      <w:pPr>
        <w:rPr>
          <w:rFonts w:ascii="宋体" w:cs="宋体"/>
        </w:rPr>
      </w:pPr>
      <w:r w:rsidRPr="009F57EA">
        <w:rPr>
          <w:rFonts w:ascii="宋体" w:hAnsi="宋体" w:cs="宋体" w:hint="eastAsia"/>
        </w:rPr>
        <w:t>当然幸运被搭话的草十郎完全没有多余的精力和情绪去注意到她的小心思。</w:t>
      </w:r>
    </w:p>
    <w:p w:rsidR="009C1EAC" w:rsidRPr="009F57EA" w:rsidRDefault="009C1EAC" w:rsidP="00D53E7A">
      <w:pPr>
        <w:rPr>
          <w:rFonts w:ascii="宋体" w:cs="宋体"/>
        </w:rPr>
      </w:pPr>
      <w:r w:rsidRPr="009F57EA">
        <w:rPr>
          <w:rFonts w:ascii="宋体" w:hAnsi="宋体" w:cs="宋体" w:hint="eastAsia"/>
        </w:rPr>
        <w:t>【厉害的，应该是，苍崎，才对吧。】</w:t>
      </w:r>
    </w:p>
    <w:p w:rsidR="009C1EAC" w:rsidRPr="009F57EA" w:rsidRDefault="009C1EAC" w:rsidP="00D53E7A">
      <w:pPr>
        <w:rPr>
          <w:rFonts w:ascii="宋体" w:cs="宋体"/>
        </w:rPr>
      </w:pPr>
      <w:r w:rsidRPr="009F57EA">
        <w:rPr>
          <w:rFonts w:ascii="宋体" w:hAnsi="宋体" w:cs="宋体" w:hint="eastAsia"/>
        </w:rPr>
        <w:t>草十郎的回答随着胸口一起一伏。</w:t>
      </w:r>
    </w:p>
    <w:p w:rsidR="009C1EAC" w:rsidRPr="009F57EA" w:rsidRDefault="009C1EAC" w:rsidP="00D53E7A">
      <w:pPr>
        <w:rPr>
          <w:rFonts w:ascii="宋体" w:cs="宋体"/>
        </w:rPr>
      </w:pPr>
      <w:r w:rsidRPr="009F57EA">
        <w:rPr>
          <w:rFonts w:ascii="宋体" w:hAnsi="宋体" w:cs="宋体" w:hint="eastAsia"/>
        </w:rPr>
        <w:t>现在光是把肺部的酸素排出去就要费尽全力，更别说把脸转向苍崎了。</w:t>
      </w:r>
    </w:p>
    <w:p w:rsidR="009C1EAC" w:rsidRPr="009F57EA" w:rsidRDefault="009C1EAC" w:rsidP="00D53E7A">
      <w:pPr>
        <w:rPr>
          <w:rFonts w:ascii="宋体" w:cs="宋体"/>
        </w:rPr>
      </w:pPr>
      <w:r w:rsidRPr="009F57EA">
        <w:rPr>
          <w:rFonts w:ascii="宋体" w:hAnsi="宋体" w:cs="宋体" w:hint="eastAsia"/>
        </w:rPr>
        <w:t>【</w:t>
      </w:r>
      <w:r w:rsidRPr="009F57EA">
        <w:rPr>
          <w:rFonts w:ascii="宋体" w:cs="宋体" w:hint="eastAsia"/>
        </w:rPr>
        <w:t>……………………</w:t>
      </w:r>
      <w:r w:rsidRPr="009F57EA">
        <w:rPr>
          <w:rFonts w:ascii="宋体" w:hAnsi="宋体" w:cs="宋体" w:hint="eastAsia"/>
        </w:rPr>
        <w:t>】</w:t>
      </w:r>
    </w:p>
    <w:p w:rsidR="009C1EAC" w:rsidRPr="009F57EA" w:rsidRDefault="009C1EAC" w:rsidP="00D53E7A">
      <w:pPr>
        <w:rPr>
          <w:rFonts w:ascii="宋体" w:cs="宋体"/>
        </w:rPr>
      </w:pPr>
      <w:r w:rsidRPr="009F57EA">
        <w:rPr>
          <w:rFonts w:ascii="宋体" w:hAnsi="宋体" w:cs="宋体" w:hint="eastAsia"/>
        </w:rPr>
        <w:t>少女用余光观察着少年的样子。</w:t>
      </w:r>
    </w:p>
    <w:p w:rsidR="009C1EAC" w:rsidRPr="009F57EA" w:rsidRDefault="009C1EAC" w:rsidP="00D53E7A">
      <w:pPr>
        <w:rPr>
          <w:rFonts w:ascii="宋体" w:cs="宋体"/>
        </w:rPr>
      </w:pPr>
      <w:r w:rsidRPr="009F57EA">
        <w:rPr>
          <w:rFonts w:ascii="宋体" w:hAnsi="宋体" w:cs="宋体" w:hint="eastAsia"/>
        </w:rPr>
        <w:t>回想一下，少年的角色一直都没有改变。</w:t>
      </w:r>
    </w:p>
    <w:p w:rsidR="009C1EAC" w:rsidRPr="009F57EA" w:rsidRDefault="009C1EAC" w:rsidP="00D53E7A">
      <w:pPr>
        <w:rPr>
          <w:rFonts w:ascii="宋体" w:cs="宋体"/>
        </w:rPr>
      </w:pPr>
      <w:r w:rsidRPr="009F57EA">
        <w:rPr>
          <w:rFonts w:ascii="宋体" w:hAnsi="宋体" w:cs="宋体" w:hint="eastAsia"/>
        </w:rPr>
        <w:t>不论是在镜之城还是在童话的游乐园，他都在斥责自己的无力，向着自己能够做到的事情不断努力。</w:t>
      </w:r>
    </w:p>
    <w:p w:rsidR="009C1EAC" w:rsidRPr="00483054" w:rsidRDefault="009C1EAC" w:rsidP="00D53E7A">
      <w:pPr>
        <w:rPr>
          <w:rFonts w:ascii="宋体" w:cs="宋体"/>
        </w:rPr>
      </w:pPr>
      <w:r w:rsidRPr="00483054">
        <w:rPr>
          <w:rFonts w:ascii="宋体" w:hAnsi="宋体" w:cs="宋体" w:hint="eastAsia"/>
        </w:rPr>
        <w:t>他是那种对手认输就点到即止的人，和那种不撞南墙不回头的大笨蛋不同，</w:t>
      </w:r>
    </w:p>
    <w:p w:rsidR="009C1EAC" w:rsidRPr="009F57EA" w:rsidRDefault="009C1EAC" w:rsidP="00D53E7A">
      <w:pPr>
        <w:rPr>
          <w:rFonts w:ascii="宋体" w:cs="宋体"/>
        </w:rPr>
      </w:pPr>
      <w:r w:rsidRPr="009F57EA">
        <w:rPr>
          <w:rFonts w:ascii="宋体" w:cs="宋体" w:hint="eastAsia"/>
        </w:rPr>
        <w:t>……</w:t>
      </w:r>
      <w:r w:rsidRPr="009F57EA">
        <w:rPr>
          <w:rFonts w:ascii="宋体" w:hAnsi="宋体" w:cs="宋体" w:hint="eastAsia"/>
        </w:rPr>
        <w:t>所以现在的鲁莽对他来说并不是多特别的事情。</w:t>
      </w:r>
    </w:p>
    <w:p w:rsidR="009C1EAC" w:rsidRPr="009F57EA" w:rsidRDefault="009C1EAC" w:rsidP="00D53E7A">
      <w:pPr>
        <w:rPr>
          <w:rFonts w:ascii="宋体" w:cs="宋体"/>
        </w:rPr>
      </w:pPr>
      <w:r w:rsidRPr="009F57EA">
        <w:rPr>
          <w:rFonts w:ascii="宋体" w:hAnsi="宋体" w:cs="宋体" w:hint="eastAsia"/>
        </w:rPr>
        <w:t>【</w:t>
      </w:r>
      <w:r w:rsidRPr="009F57EA">
        <w:rPr>
          <w:rFonts w:ascii="宋体" w:hAnsi="宋体" w:cs="宋体"/>
        </w:rPr>
        <w:t>——</w:t>
      </w:r>
      <w:r>
        <w:rPr>
          <w:rFonts w:ascii="宋体" w:hAnsi="宋体" w:cs="宋体" w:hint="eastAsia"/>
        </w:rPr>
        <w:t>提议，如果我帮你把那家伙打倒的话，能不能放过我？</w:t>
      </w:r>
      <w:r w:rsidRPr="009F57EA">
        <w:rPr>
          <w:rFonts w:ascii="宋体" w:hAnsi="宋体" w:cs="宋体" w:hint="eastAsia"/>
        </w:rPr>
        <w:t>】</w:t>
      </w:r>
    </w:p>
    <w:p w:rsidR="009C1EAC" w:rsidRPr="009F57EA" w:rsidRDefault="009C1EAC" w:rsidP="00D53E7A">
      <w:pPr>
        <w:rPr>
          <w:rFonts w:ascii="宋体" w:cs="宋体"/>
        </w:rPr>
      </w:pPr>
      <w:r>
        <w:rPr>
          <w:rFonts w:ascii="宋体" w:hAnsi="宋体" w:cs="宋体" w:hint="eastAsia"/>
        </w:rPr>
        <w:t>毕竟把他叫出来的是自己</w:t>
      </w:r>
      <w:r w:rsidRPr="009F57EA">
        <w:rPr>
          <w:rFonts w:ascii="宋体" w:hAnsi="宋体" w:cs="宋体" w:hint="eastAsia"/>
        </w:rPr>
        <w:t>，</w:t>
      </w:r>
      <w:r>
        <w:rPr>
          <w:rFonts w:ascii="宋体" w:hAnsi="宋体" w:cs="宋体" w:hint="eastAsia"/>
        </w:rPr>
        <w:t>草十郎却要装作忘记了这件事来这样提议。这</w:t>
      </w:r>
      <w:r w:rsidRPr="009F57EA">
        <w:rPr>
          <w:rFonts w:ascii="宋体" w:hAnsi="宋体" w:cs="宋体" w:hint="eastAsia"/>
        </w:rPr>
        <w:t>需要莫大的勇气。</w:t>
      </w:r>
    </w:p>
    <w:p w:rsidR="009C1EAC" w:rsidRPr="009F57EA" w:rsidRDefault="009C1EAC" w:rsidP="00D53E7A">
      <w:pPr>
        <w:rPr>
          <w:rFonts w:ascii="宋体" w:cs="宋体"/>
        </w:rPr>
      </w:pPr>
      <w:r w:rsidRPr="009F57EA">
        <w:rPr>
          <w:rFonts w:ascii="宋体" w:hAnsi="宋体" w:cs="宋体" w:hint="eastAsia"/>
        </w:rPr>
        <w:t>【</w:t>
      </w:r>
      <w:r w:rsidRPr="009F57EA">
        <w:rPr>
          <w:rFonts w:ascii="宋体" w:hAnsi="宋体" w:cs="宋体"/>
        </w:rPr>
        <w:t>——————</w:t>
      </w:r>
      <w:r w:rsidRPr="009F57EA">
        <w:rPr>
          <w:rFonts w:ascii="宋体" w:hAnsi="宋体" w:cs="宋体" w:hint="eastAsia"/>
        </w:rPr>
        <w:t>】</w:t>
      </w:r>
    </w:p>
    <w:p w:rsidR="009C1EAC" w:rsidRPr="009F57EA" w:rsidRDefault="009C1EAC" w:rsidP="00D53E7A">
      <w:pPr>
        <w:rPr>
          <w:rFonts w:ascii="宋体" w:cs="宋体"/>
        </w:rPr>
      </w:pPr>
      <w:r w:rsidRPr="009F57EA">
        <w:rPr>
          <w:rFonts w:ascii="宋体" w:hAnsi="宋体" w:cs="宋体" w:hint="eastAsia"/>
        </w:rPr>
        <w:t>在旁观者看来，他只是个配角。</w:t>
      </w:r>
    </w:p>
    <w:p w:rsidR="009C1EAC" w:rsidRPr="009F57EA" w:rsidRDefault="009C1EAC" w:rsidP="00D53E7A">
      <w:pPr>
        <w:rPr>
          <w:rFonts w:ascii="宋体" w:cs="宋体"/>
        </w:rPr>
      </w:pPr>
      <w:r w:rsidRPr="009F57EA">
        <w:rPr>
          <w:rFonts w:ascii="宋体" w:hAnsi="宋体" w:cs="宋体" w:hint="eastAsia"/>
        </w:rPr>
        <w:t>他</w:t>
      </w:r>
      <w:r>
        <w:rPr>
          <w:rFonts w:ascii="宋体" w:hAnsi="宋体" w:cs="宋体" w:hint="eastAsia"/>
        </w:rPr>
        <w:t>并不活跃，也说不上没什么让人眼前一亮的地方</w:t>
      </w:r>
      <w:r w:rsidRPr="009F57EA">
        <w:rPr>
          <w:rFonts w:ascii="宋体" w:hAnsi="宋体" w:cs="宋体" w:hint="eastAsia"/>
        </w:rPr>
        <w:t>。</w:t>
      </w:r>
    </w:p>
    <w:p w:rsidR="009C1EAC" w:rsidRPr="009F57EA" w:rsidRDefault="009C1EAC" w:rsidP="00D53E7A">
      <w:pPr>
        <w:rPr>
          <w:rFonts w:ascii="宋体" w:cs="宋体"/>
        </w:rPr>
      </w:pPr>
      <w:r>
        <w:rPr>
          <w:rFonts w:ascii="宋体" w:hAnsi="宋体" w:cs="宋体" w:hint="eastAsia"/>
        </w:rPr>
        <w:t>但是，他那为了防止青子摔倒而伸出的手臂，对青子来说有着特殊的意义</w:t>
      </w:r>
      <w:r w:rsidRPr="009F57EA">
        <w:rPr>
          <w:rFonts w:ascii="宋体" w:hAnsi="宋体" w:cs="宋体" w:hint="eastAsia"/>
        </w:rPr>
        <w:t>。</w:t>
      </w:r>
    </w:p>
    <w:p w:rsidR="009C1EAC" w:rsidRPr="009F57EA" w:rsidRDefault="009C1EAC" w:rsidP="00D53E7A">
      <w:pPr>
        <w:rPr>
          <w:rFonts w:ascii="宋体" w:cs="宋体"/>
        </w:rPr>
      </w:pPr>
      <w:r w:rsidRPr="009F57EA">
        <w:rPr>
          <w:rFonts w:ascii="宋体" w:cs="宋体" w:hint="eastAsia"/>
        </w:rPr>
        <w:t>“……</w:t>
      </w:r>
      <w:r w:rsidRPr="009F57EA">
        <w:rPr>
          <w:rFonts w:ascii="宋体" w:hAnsi="宋体" w:cs="宋体" w:hint="eastAsia"/>
        </w:rPr>
        <w:t>算了</w:t>
      </w:r>
    </w:p>
    <w:p w:rsidR="009C1EAC" w:rsidRPr="009F57EA" w:rsidRDefault="009C1EAC" w:rsidP="00D53E7A">
      <w:pPr>
        <w:rPr>
          <w:rFonts w:ascii="宋体" w:cs="宋体"/>
        </w:rPr>
      </w:pPr>
      <w:r w:rsidRPr="009F57EA">
        <w:rPr>
          <w:rFonts w:ascii="宋体" w:hAnsi="宋体" w:cs="宋体" w:hint="eastAsia"/>
        </w:rPr>
        <w:t>虽然我不想承认，更不想说出来。</w:t>
      </w:r>
      <w:r w:rsidRPr="009F57EA">
        <w:rPr>
          <w:rFonts w:ascii="宋体" w:cs="宋体" w:hint="eastAsia"/>
        </w:rPr>
        <w:t>”</w:t>
      </w:r>
    </w:p>
    <w:p w:rsidR="009C1EAC" w:rsidRPr="009F57EA" w:rsidRDefault="009C1EAC" w:rsidP="00D53E7A">
      <w:pPr>
        <w:rPr>
          <w:rFonts w:ascii="宋体" w:cs="宋体"/>
        </w:rPr>
      </w:pPr>
      <w:r w:rsidRPr="009F57EA">
        <w:rPr>
          <w:rFonts w:ascii="宋体" w:hAnsi="宋体" w:cs="宋体" w:hint="eastAsia"/>
        </w:rPr>
        <w:t>少年所做的努力已经不是一个配角所能涵盖的了。</w:t>
      </w:r>
    </w:p>
    <w:p w:rsidR="009C1EAC" w:rsidRPr="009F57EA" w:rsidRDefault="009C1EAC" w:rsidP="00D53E7A">
      <w:pPr>
        <w:rPr>
          <w:rFonts w:ascii="宋体" w:cs="宋体"/>
        </w:rPr>
      </w:pPr>
      <w:r>
        <w:rPr>
          <w:rFonts w:ascii="宋体" w:hAnsi="宋体" w:cs="宋体" w:hint="eastAsia"/>
        </w:rPr>
        <w:t>真正做了不得了事情的是这个家伙，他</w:t>
      </w:r>
      <w:r w:rsidRPr="009F57EA">
        <w:rPr>
          <w:rFonts w:ascii="宋体" w:hAnsi="宋体" w:cs="宋体" w:hint="eastAsia"/>
        </w:rPr>
        <w:t>所做的</w:t>
      </w:r>
      <w:r>
        <w:rPr>
          <w:rFonts w:ascii="宋体" w:hAnsi="宋体" w:cs="宋体" w:hint="eastAsia"/>
        </w:rPr>
        <w:t>奋斗理应</w:t>
      </w:r>
      <w:r w:rsidRPr="009F57EA">
        <w:rPr>
          <w:rFonts w:ascii="宋体" w:hAnsi="宋体" w:cs="宋体" w:hint="eastAsia"/>
        </w:rPr>
        <w:t>让周围的人都知道。</w:t>
      </w:r>
    </w:p>
    <w:p w:rsidR="009C1EAC" w:rsidRPr="009F57EA" w:rsidRDefault="009C1EAC" w:rsidP="00D53E7A">
      <w:pPr>
        <w:rPr>
          <w:rFonts w:ascii="宋体" w:cs="宋体"/>
        </w:rPr>
      </w:pPr>
      <w:r w:rsidRPr="009F57EA">
        <w:rPr>
          <w:rFonts w:ascii="宋体" w:hAnsi="宋体" w:cs="宋体" w:hint="eastAsia"/>
        </w:rPr>
        <w:t>【</w:t>
      </w:r>
      <w:r w:rsidRPr="009F57EA">
        <w:rPr>
          <w:rFonts w:ascii="宋体" w:hAnsi="宋体" w:cs="宋体"/>
        </w:rPr>
        <w:t>——————</w:t>
      </w:r>
      <w:r w:rsidRPr="009F57EA">
        <w:rPr>
          <w:rFonts w:ascii="宋体" w:hAnsi="宋体" w:cs="宋体" w:hint="eastAsia"/>
        </w:rPr>
        <w:t>哈】</w:t>
      </w:r>
    </w:p>
    <w:p w:rsidR="009C1EAC" w:rsidRPr="009F57EA" w:rsidRDefault="009C1EAC" w:rsidP="00D53E7A">
      <w:pPr>
        <w:rPr>
          <w:rFonts w:ascii="宋体" w:cs="宋体"/>
        </w:rPr>
      </w:pPr>
      <w:r w:rsidRPr="009F57EA">
        <w:rPr>
          <w:rFonts w:ascii="宋体" w:hAnsi="宋体" w:cs="宋体" w:hint="eastAsia"/>
        </w:rPr>
        <w:t>【苍崎？】</w:t>
      </w:r>
    </w:p>
    <w:p w:rsidR="009C1EAC" w:rsidRDefault="009C1EAC" w:rsidP="00B07CB5">
      <w:pPr>
        <w:rPr>
          <w:rFonts w:ascii="Verdana" w:hAnsi="Verdana"/>
          <w:color w:val="000000"/>
          <w:szCs w:val="21"/>
        </w:rPr>
      </w:pPr>
      <w:r>
        <w:rPr>
          <w:rFonts w:ascii="Verdana" w:hAnsi="Verdana"/>
          <w:color w:val="000000"/>
          <w:szCs w:val="21"/>
        </w:rPr>
        <w:t>“……</w:t>
      </w:r>
      <w:r>
        <w:rPr>
          <w:rFonts w:ascii="Verdana" w:hAnsi="Verdana" w:hint="eastAsia"/>
          <w:color w:val="000000"/>
          <w:szCs w:val="21"/>
        </w:rPr>
        <w:t>真是，人畜无害也有个限度啊，都不敢小看他了。</w:t>
      </w:r>
      <w:r>
        <w:rPr>
          <w:rFonts w:ascii="Verdana" w:hAnsi="Verdana"/>
          <w:color w:val="000000"/>
          <w:szCs w:val="21"/>
        </w:rPr>
        <w:t>”</w:t>
      </w:r>
    </w:p>
    <w:p w:rsidR="009C1EAC" w:rsidRDefault="009C1EAC" w:rsidP="00B07CB5">
      <w:pPr>
        <w:rPr>
          <w:rFonts w:ascii="Verdana" w:hAnsi="Verdana"/>
          <w:color w:val="000000"/>
          <w:szCs w:val="21"/>
        </w:rPr>
      </w:pPr>
      <w:r>
        <w:rPr>
          <w:rFonts w:ascii="Verdana" w:hAnsi="Verdana" w:hint="eastAsia"/>
          <w:color w:val="000000"/>
          <w:szCs w:val="21"/>
        </w:rPr>
        <w:t>哈，青子为自己叹了口气。</w:t>
      </w:r>
    </w:p>
    <w:p w:rsidR="009C1EAC" w:rsidRDefault="009C1EAC" w:rsidP="00B07CB5">
      <w:pPr>
        <w:rPr>
          <w:rFonts w:ascii="Verdana" w:hAnsi="Verdana"/>
          <w:color w:val="000000"/>
          <w:szCs w:val="21"/>
        </w:rPr>
      </w:pPr>
      <w:r>
        <w:rPr>
          <w:rFonts w:ascii="Verdana" w:hAnsi="Verdana" w:hint="eastAsia"/>
          <w:color w:val="000000"/>
          <w:szCs w:val="21"/>
        </w:rPr>
        <w:t>但是没办法，刚才把青子从绝境中就出来的身姿，真的有点帅呆了。</w:t>
      </w:r>
    </w:p>
    <w:p w:rsidR="009C1EAC" w:rsidRDefault="009C1EAC" w:rsidP="00B07CB5">
      <w:pPr>
        <w:rPr>
          <w:rFonts w:ascii="Verdana" w:hAnsi="Verdana"/>
          <w:color w:val="000000"/>
          <w:szCs w:val="21"/>
        </w:rPr>
      </w:pPr>
      <w:r>
        <w:rPr>
          <w:rFonts w:ascii="Verdana" w:hAnsi="Verdana" w:hint="eastAsia"/>
          <w:color w:val="000000"/>
          <w:szCs w:val="21"/>
        </w:rPr>
        <w:t>【</w:t>
      </w:r>
      <w:r>
        <w:rPr>
          <w:rFonts w:ascii="Verdana" w:hAnsi="Verdana"/>
          <w:color w:val="000000"/>
          <w:szCs w:val="21"/>
        </w:rPr>
        <w:t>……</w:t>
      </w:r>
      <w:r>
        <w:rPr>
          <w:rFonts w:ascii="Verdana" w:hAnsi="Verdana" w:hint="eastAsia"/>
          <w:color w:val="000000"/>
          <w:szCs w:val="21"/>
        </w:rPr>
        <w:t>嘛，虽然这么说，有点向着他。】</w:t>
      </w:r>
    </w:p>
    <w:p w:rsidR="009C1EAC" w:rsidRDefault="009C1EAC" w:rsidP="00B07CB5">
      <w:pPr>
        <w:rPr>
          <w:rFonts w:ascii="Verdana" w:hAnsi="Verdana"/>
          <w:color w:val="000000"/>
          <w:szCs w:val="21"/>
        </w:rPr>
      </w:pPr>
      <w:r>
        <w:rPr>
          <w:rFonts w:ascii="Verdana" w:hAnsi="Verdana" w:hint="eastAsia"/>
          <w:color w:val="000000"/>
          <w:szCs w:val="21"/>
        </w:rPr>
        <w:t>老实说，特地这么大老远的跑过来帮忙，多少还是有点傻傻的。</w:t>
      </w:r>
    </w:p>
    <w:p w:rsidR="009C1EAC" w:rsidRDefault="009C1EAC" w:rsidP="00B07CB5">
      <w:pPr>
        <w:rPr>
          <w:rFonts w:ascii="Verdana" w:hAnsi="Verdana"/>
          <w:color w:val="000000"/>
          <w:szCs w:val="21"/>
        </w:rPr>
      </w:pPr>
      <w:r>
        <w:rPr>
          <w:rFonts w:ascii="Verdana" w:hAnsi="Verdana" w:hint="eastAsia"/>
          <w:color w:val="000000"/>
          <w:szCs w:val="21"/>
        </w:rPr>
        <w:t>调整好了呼吸，少女</w:t>
      </w:r>
      <w:r>
        <w:rPr>
          <w:rFonts w:ascii="Verdana" w:hAnsi="Verdana"/>
          <w:color w:val="000000"/>
          <w:szCs w:val="21"/>
        </w:rPr>
        <w:t>“</w:t>
      </w:r>
      <w:r>
        <w:rPr>
          <w:rFonts w:ascii="Verdana" w:hAnsi="Verdana" w:hint="eastAsia"/>
          <w:color w:val="000000"/>
          <w:szCs w:val="21"/>
        </w:rPr>
        <w:t>嗖</w:t>
      </w:r>
      <w:r>
        <w:rPr>
          <w:rFonts w:ascii="Verdana" w:hAnsi="Verdana"/>
          <w:color w:val="000000"/>
          <w:szCs w:val="21"/>
        </w:rPr>
        <w:t>”</w:t>
      </w:r>
      <w:r>
        <w:rPr>
          <w:rFonts w:ascii="Verdana" w:hAnsi="Verdana" w:hint="eastAsia"/>
          <w:color w:val="000000"/>
          <w:szCs w:val="21"/>
        </w:rPr>
        <w:t>的一下站了起来。</w:t>
      </w:r>
    </w:p>
    <w:p w:rsidR="009C1EAC" w:rsidRDefault="009C1EAC" w:rsidP="00B07CB5">
      <w:pPr>
        <w:rPr>
          <w:rFonts w:ascii="Verdana" w:hAnsi="Verdana"/>
          <w:color w:val="000000"/>
          <w:szCs w:val="21"/>
        </w:rPr>
      </w:pPr>
      <w:r>
        <w:rPr>
          <w:rFonts w:ascii="Verdana" w:hAnsi="Verdana"/>
          <w:color w:val="000000"/>
          <w:szCs w:val="21"/>
        </w:rPr>
        <w:t>……</w:t>
      </w:r>
      <w:r>
        <w:rPr>
          <w:rFonts w:ascii="Verdana" w:hAnsi="Verdana" w:hint="eastAsia"/>
          <w:color w:val="000000"/>
          <w:szCs w:val="21"/>
        </w:rPr>
        <w:t>实际上身体还没有完全准备好，但青子也有身为魔术师的骄傲。</w:t>
      </w:r>
    </w:p>
    <w:p w:rsidR="009C1EAC" w:rsidRDefault="009C1EAC" w:rsidP="00B07CB5">
      <w:pPr>
        <w:rPr>
          <w:rFonts w:ascii="Verdana" w:hAnsi="Verdana"/>
          <w:color w:val="000000"/>
          <w:szCs w:val="21"/>
        </w:rPr>
      </w:pPr>
      <w:r>
        <w:rPr>
          <w:rFonts w:ascii="Verdana" w:hAnsi="Verdana" w:hint="eastAsia"/>
          <w:color w:val="000000"/>
          <w:szCs w:val="21"/>
        </w:rPr>
        <w:t>因此，做宣言的时候没点威严可不行。</w:t>
      </w:r>
    </w:p>
    <w:p w:rsidR="009C1EAC" w:rsidRDefault="009C1EAC" w:rsidP="00B07CB5">
      <w:pPr>
        <w:rPr>
          <w:rFonts w:ascii="Verdana" w:hAnsi="Verdana"/>
          <w:color w:val="000000"/>
          <w:szCs w:val="21"/>
        </w:rPr>
      </w:pPr>
      <w:r>
        <w:rPr>
          <w:rFonts w:ascii="Verdana" w:hAnsi="Verdana" w:hint="eastAsia"/>
          <w:color w:val="000000"/>
          <w:szCs w:val="21"/>
        </w:rPr>
        <w:t>【静希，虽然之前说过</w:t>
      </w:r>
      <w:r>
        <w:rPr>
          <w:rFonts w:ascii="Verdana" w:hAnsi="Verdana"/>
          <w:color w:val="000000"/>
          <w:szCs w:val="21"/>
        </w:rPr>
        <w:t>“</w:t>
      </w:r>
      <w:r>
        <w:rPr>
          <w:rFonts w:ascii="Verdana" w:hAnsi="Verdana" w:hint="eastAsia"/>
          <w:color w:val="000000"/>
          <w:szCs w:val="21"/>
        </w:rPr>
        <w:t>只限今天放过你</w:t>
      </w:r>
      <w:r>
        <w:rPr>
          <w:rFonts w:ascii="Verdana" w:hAnsi="Verdana"/>
          <w:color w:val="000000"/>
          <w:szCs w:val="21"/>
        </w:rPr>
        <w:t>”</w:t>
      </w:r>
      <w:r>
        <w:rPr>
          <w:rFonts w:ascii="Verdana" w:hAnsi="Verdana" w:hint="eastAsia"/>
          <w:color w:val="000000"/>
          <w:szCs w:val="21"/>
        </w:rPr>
        <w:t>的话，那个，就当我没说过吧。总之，谢谢你救了我。】</w:t>
      </w:r>
    </w:p>
    <w:p w:rsidR="009C1EAC" w:rsidRDefault="009C1EAC" w:rsidP="00B07CB5">
      <w:pPr>
        <w:rPr>
          <w:rFonts w:ascii="Verdana" w:hAnsi="Verdana"/>
          <w:color w:val="000000"/>
          <w:szCs w:val="21"/>
        </w:rPr>
      </w:pPr>
      <w:r>
        <w:rPr>
          <w:rFonts w:ascii="Verdana" w:hAnsi="Verdana" w:hint="eastAsia"/>
          <w:color w:val="000000"/>
          <w:szCs w:val="21"/>
        </w:rPr>
        <w:t>青子一副无可奈何的样子伸出了右手。</w:t>
      </w:r>
    </w:p>
    <w:p w:rsidR="009C1EAC" w:rsidRDefault="009C1EAC" w:rsidP="00B07CB5">
      <w:pPr>
        <w:rPr>
          <w:rFonts w:ascii="Verdana" w:hAnsi="Verdana"/>
          <w:color w:val="000000"/>
          <w:szCs w:val="21"/>
        </w:rPr>
      </w:pPr>
      <w:r>
        <w:rPr>
          <w:rFonts w:ascii="Verdana" w:hAnsi="Verdana" w:hint="eastAsia"/>
          <w:color w:val="000000"/>
          <w:szCs w:val="21"/>
        </w:rPr>
        <w:t>既像是握手，又像是为了将坐在地上的草十郎拉起来。</w:t>
      </w:r>
    </w:p>
    <w:p w:rsidR="009C1EAC" w:rsidRDefault="009C1EAC" w:rsidP="00B07CB5">
      <w:pPr>
        <w:rPr>
          <w:rFonts w:ascii="Verdana" w:hAnsi="Verdana"/>
          <w:color w:val="000000"/>
          <w:szCs w:val="21"/>
        </w:rPr>
      </w:pPr>
      <w:r>
        <w:rPr>
          <w:rFonts w:ascii="Verdana" w:hAnsi="Verdana" w:hint="eastAsia"/>
          <w:color w:val="000000"/>
          <w:szCs w:val="21"/>
        </w:rPr>
        <w:t>另一边，</w:t>
      </w:r>
    </w:p>
    <w:p w:rsidR="009C1EAC" w:rsidRDefault="009C1EAC" w:rsidP="00B07CB5">
      <w:pPr>
        <w:rPr>
          <w:rFonts w:ascii="Verdana" w:hAnsi="Verdana"/>
          <w:color w:val="000000"/>
          <w:szCs w:val="21"/>
        </w:rPr>
      </w:pPr>
      <w:r>
        <w:rPr>
          <w:rFonts w:ascii="Verdana" w:hAnsi="Verdana" w:hint="eastAsia"/>
          <w:color w:val="000000"/>
          <w:szCs w:val="21"/>
        </w:rPr>
        <w:t>草十郎没有握住伸过来的手，而是依靠自己的力量站了起来。</w:t>
      </w:r>
    </w:p>
    <w:p w:rsidR="009C1EAC" w:rsidRDefault="009C1EAC" w:rsidP="00B07CB5">
      <w:pPr>
        <w:rPr>
          <w:rFonts w:ascii="Verdana" w:hAnsi="Verdana"/>
          <w:color w:val="000000"/>
          <w:szCs w:val="21"/>
        </w:rPr>
      </w:pPr>
      <w:r>
        <w:rPr>
          <w:rFonts w:ascii="Verdana" w:hAnsi="Verdana" w:hint="eastAsia"/>
          <w:color w:val="000000"/>
          <w:szCs w:val="21"/>
        </w:rPr>
        <w:t>这一夜，虽然有各种机会可以有眼神交流，可到最后也没看过一眼。草十郎的表情让她有点意外。</w:t>
      </w:r>
    </w:p>
    <w:p w:rsidR="009C1EAC" w:rsidRDefault="009C1EAC" w:rsidP="00B07CB5">
      <w:pPr>
        <w:rPr>
          <w:rFonts w:ascii="Verdana" w:hAnsi="Verdana"/>
          <w:color w:val="000000"/>
          <w:szCs w:val="21"/>
        </w:rPr>
      </w:pPr>
      <w:r>
        <w:rPr>
          <w:rFonts w:ascii="Verdana" w:hAnsi="Verdana" w:hint="eastAsia"/>
          <w:color w:val="000000"/>
          <w:szCs w:val="21"/>
        </w:rPr>
        <w:t>【什，什么意思啊，你这反应。】</w:t>
      </w:r>
    </w:p>
    <w:p w:rsidR="009C1EAC" w:rsidRDefault="009C1EAC" w:rsidP="00B07CB5">
      <w:pPr>
        <w:rPr>
          <w:rFonts w:ascii="Verdana" w:hAnsi="Verdana"/>
          <w:color w:val="000000"/>
          <w:szCs w:val="21"/>
        </w:rPr>
      </w:pPr>
      <w:r>
        <w:rPr>
          <w:rFonts w:ascii="Verdana" w:hAnsi="Verdana" w:hint="eastAsia"/>
          <w:color w:val="000000"/>
          <w:szCs w:val="21"/>
        </w:rPr>
        <w:t>这让青子感觉很不好意思，说话都不流畅了。</w:t>
      </w:r>
    </w:p>
    <w:p w:rsidR="009C1EAC" w:rsidRDefault="009C1EAC" w:rsidP="00B07CB5">
      <w:pPr>
        <w:rPr>
          <w:rFonts w:ascii="Verdana" w:hAnsi="Verdana"/>
          <w:color w:val="000000"/>
          <w:szCs w:val="21"/>
        </w:rPr>
      </w:pPr>
      <w:r>
        <w:rPr>
          <w:rFonts w:ascii="Verdana" w:hAnsi="Verdana" w:hint="eastAsia"/>
          <w:color w:val="000000"/>
          <w:szCs w:val="21"/>
        </w:rPr>
        <w:t>草十郎则一眨不眨的盯着这样的青子看。</w:t>
      </w:r>
    </w:p>
    <w:p w:rsidR="009C1EAC" w:rsidRDefault="009C1EAC" w:rsidP="00B07CB5">
      <w:pPr>
        <w:rPr>
          <w:rFonts w:ascii="Verdana" w:hAnsi="Verdana"/>
          <w:color w:val="000000"/>
          <w:szCs w:val="21"/>
        </w:rPr>
      </w:pPr>
      <w:r>
        <w:rPr>
          <w:rFonts w:ascii="Verdana" w:hAnsi="Verdana" w:hint="eastAsia"/>
          <w:color w:val="000000"/>
          <w:szCs w:val="21"/>
        </w:rPr>
        <w:t>【</w:t>
      </w:r>
      <w:r>
        <w:rPr>
          <w:rFonts w:ascii="Verdana" w:hAnsi="Verdana"/>
          <w:color w:val="000000"/>
          <w:szCs w:val="21"/>
        </w:rPr>
        <w:t>——————</w:t>
      </w:r>
      <w:r>
        <w:rPr>
          <w:rFonts w:ascii="Verdana" w:hAnsi="Verdana" w:hint="eastAsia"/>
          <w:color w:val="000000"/>
          <w:szCs w:val="21"/>
        </w:rPr>
        <w:t>】</w:t>
      </w:r>
    </w:p>
    <w:p w:rsidR="009C1EAC" w:rsidRDefault="009C1EAC" w:rsidP="00B07CB5">
      <w:pPr>
        <w:rPr>
          <w:rFonts w:ascii="Verdana" w:hAnsi="Verdana"/>
          <w:color w:val="000000"/>
          <w:szCs w:val="21"/>
        </w:rPr>
      </w:pPr>
      <w:r>
        <w:rPr>
          <w:rFonts w:ascii="Verdana" w:hAnsi="Verdana"/>
          <w:color w:val="000000"/>
          <w:szCs w:val="21"/>
        </w:rPr>
        <w:t>……</w:t>
      </w:r>
      <w:r>
        <w:rPr>
          <w:rFonts w:ascii="Verdana" w:hAnsi="Verdana" w:hint="eastAsia"/>
          <w:color w:val="000000"/>
          <w:szCs w:val="21"/>
        </w:rPr>
        <w:t>问题是，这样被死盯着看，本应该会感觉不快的。但是青子却一点厌恶感都没有。</w:t>
      </w:r>
    </w:p>
    <w:p w:rsidR="009C1EAC" w:rsidRDefault="009C1EAC" w:rsidP="00B07CB5">
      <w:pPr>
        <w:rPr>
          <w:rFonts w:ascii="Verdana" w:hAnsi="Verdana"/>
          <w:color w:val="000000"/>
          <w:szCs w:val="21"/>
        </w:rPr>
      </w:pPr>
      <w:r>
        <w:rPr>
          <w:rFonts w:ascii="Verdana" w:hAnsi="Verdana" w:hint="eastAsia"/>
          <w:color w:val="000000"/>
          <w:szCs w:val="21"/>
        </w:rPr>
        <w:t>更甚者自己说不定已经认可他了，等等。这只想着青子的温柔视线</w:t>
      </w:r>
      <w:r>
        <w:rPr>
          <w:rFonts w:ascii="Verdana" w:hAnsi="Verdana"/>
          <w:color w:val="000000"/>
          <w:szCs w:val="21"/>
        </w:rPr>
        <w:t>——</w:t>
      </w:r>
    </w:p>
    <w:p w:rsidR="009C1EAC" w:rsidRDefault="009C1EAC" w:rsidP="00B07CB5">
      <w:pPr>
        <w:rPr>
          <w:rFonts w:ascii="Verdana" w:hAnsi="Verdana"/>
          <w:color w:val="000000"/>
          <w:szCs w:val="21"/>
        </w:rPr>
      </w:pPr>
      <w:r>
        <w:rPr>
          <w:rFonts w:ascii="Verdana" w:hAnsi="Verdana" w:hint="eastAsia"/>
          <w:color w:val="000000"/>
          <w:szCs w:val="21"/>
        </w:rPr>
        <w:t>【不是，不是在说那种好像朋友一样的感情。</w:t>
      </w:r>
    </w:p>
    <w:p w:rsidR="009C1EAC" w:rsidRDefault="009C1EAC" w:rsidP="00B07CB5">
      <w:pPr>
        <w:rPr>
          <w:rFonts w:ascii="Verdana" w:hAnsi="Verdana"/>
          <w:color w:val="000000"/>
          <w:szCs w:val="21"/>
        </w:rPr>
      </w:pPr>
      <w:r>
        <w:rPr>
          <w:rFonts w:ascii="Verdana" w:hAnsi="Verdana" w:hint="eastAsia"/>
          <w:color w:val="000000"/>
          <w:szCs w:val="21"/>
        </w:rPr>
        <w:t>不是那种喜欢和讨厌。是在说草兄弟他是真的被你</w:t>
      </w:r>
      <w:r>
        <w:rPr>
          <w:rFonts w:ascii="Verdana" w:hAnsi="Verdana"/>
          <w:color w:val="000000"/>
          <w:szCs w:val="21"/>
        </w:rPr>
        <w:t>——</w:t>
      </w:r>
      <w:r>
        <w:rPr>
          <w:rFonts w:ascii="Verdana" w:hAnsi="Verdana" w:hint="eastAsia"/>
          <w:color w:val="000000"/>
          <w:szCs w:val="21"/>
        </w:rPr>
        <w:t>。】</w:t>
      </w:r>
    </w:p>
    <w:p w:rsidR="009C1EAC" w:rsidRDefault="009C1EAC" w:rsidP="00B07CB5">
      <w:pPr>
        <w:rPr>
          <w:rFonts w:ascii="Verdana" w:hAnsi="Verdana"/>
          <w:color w:val="000000"/>
          <w:szCs w:val="21"/>
        </w:rPr>
      </w:pPr>
      <w:r>
        <w:rPr>
          <w:rFonts w:ascii="Verdana" w:hAnsi="Verdana"/>
          <w:color w:val="000000"/>
          <w:szCs w:val="21"/>
        </w:rPr>
        <w:t>“……</w:t>
      </w:r>
      <w:r>
        <w:rPr>
          <w:rFonts w:ascii="Verdana" w:hAnsi="Verdana" w:hint="eastAsia"/>
          <w:color w:val="000000"/>
          <w:szCs w:val="21"/>
        </w:rPr>
        <w:t>啊</w:t>
      </w:r>
      <w:r>
        <w:rPr>
          <w:rFonts w:ascii="Verdana" w:hAnsi="Verdana"/>
          <w:color w:val="000000"/>
          <w:szCs w:val="21"/>
        </w:rPr>
        <w:t>……”</w:t>
      </w:r>
    </w:p>
    <w:p w:rsidR="009C1EAC" w:rsidRDefault="009C1EAC" w:rsidP="00B07CB5">
      <w:pPr>
        <w:rPr>
          <w:rFonts w:ascii="Verdana" w:hAnsi="Verdana"/>
          <w:color w:val="000000"/>
          <w:szCs w:val="21"/>
        </w:rPr>
      </w:pPr>
      <w:r>
        <w:rPr>
          <w:rFonts w:ascii="Verdana" w:hAnsi="Verdana" w:hint="eastAsia"/>
          <w:color w:val="000000"/>
          <w:szCs w:val="21"/>
        </w:rPr>
        <w:t>那个。</w:t>
      </w:r>
    </w:p>
    <w:p w:rsidR="009C1EAC" w:rsidRDefault="009C1EAC" w:rsidP="00B07CB5">
      <w:pPr>
        <w:rPr>
          <w:rFonts w:ascii="Verdana" w:hAnsi="Verdana"/>
          <w:color w:val="000000"/>
          <w:szCs w:val="21"/>
        </w:rPr>
      </w:pPr>
      <w:r>
        <w:rPr>
          <w:rFonts w:ascii="Verdana" w:hAnsi="Verdana" w:hint="eastAsia"/>
          <w:color w:val="000000"/>
          <w:szCs w:val="21"/>
        </w:rPr>
        <w:t>想起了那个本来丢在一边没管，已经忘记了的台词。</w:t>
      </w:r>
    </w:p>
    <w:p w:rsidR="009C1EAC" w:rsidRDefault="009C1EAC" w:rsidP="00B07CB5">
      <w:pPr>
        <w:rPr>
          <w:rFonts w:ascii="Verdana" w:hAnsi="Verdana"/>
          <w:color w:val="000000"/>
          <w:szCs w:val="21"/>
        </w:rPr>
      </w:pPr>
      <w:r>
        <w:rPr>
          <w:rFonts w:ascii="Verdana" w:hAnsi="Verdana"/>
          <w:color w:val="000000"/>
          <w:szCs w:val="21"/>
        </w:rPr>
        <w:t>“</w:t>
      </w:r>
      <w:r>
        <w:rPr>
          <w:rFonts w:ascii="Verdana" w:hAnsi="Verdana" w:hint="eastAsia"/>
          <w:color w:val="000000"/>
          <w:szCs w:val="21"/>
        </w:rPr>
        <w:t>不行，不是那样的！</w:t>
      </w:r>
      <w:r>
        <w:rPr>
          <w:rFonts w:ascii="Verdana" w:hAnsi="Verdana"/>
          <w:color w:val="000000"/>
          <w:szCs w:val="21"/>
        </w:rPr>
        <w:t>”</w:t>
      </w:r>
    </w:p>
    <w:p w:rsidR="009C1EAC" w:rsidRDefault="009C1EAC" w:rsidP="00B07CB5">
      <w:pPr>
        <w:rPr>
          <w:rFonts w:ascii="Verdana" w:hAnsi="Verdana"/>
          <w:color w:val="000000"/>
          <w:szCs w:val="21"/>
        </w:rPr>
      </w:pPr>
      <w:r>
        <w:rPr>
          <w:rFonts w:ascii="Verdana" w:hAnsi="Verdana" w:hint="eastAsia"/>
          <w:color w:val="000000"/>
          <w:szCs w:val="21"/>
        </w:rPr>
        <w:t>把鸢丸的台词在心中完全否定掉，青子对着草十郎直直的回瞪回去。</w:t>
      </w:r>
    </w:p>
    <w:p w:rsidR="009C1EAC" w:rsidRDefault="009C1EAC" w:rsidP="00B07CB5">
      <w:pPr>
        <w:rPr>
          <w:rFonts w:ascii="Verdana" w:hAnsi="Verdana"/>
          <w:color w:val="000000"/>
          <w:szCs w:val="21"/>
        </w:rPr>
      </w:pPr>
      <w:r>
        <w:rPr>
          <w:rFonts w:ascii="Verdana" w:hAnsi="Verdana" w:hint="eastAsia"/>
          <w:color w:val="000000"/>
          <w:szCs w:val="21"/>
        </w:rPr>
        <w:t>【那，那个和这个不一样！</w:t>
      </w:r>
    </w:p>
    <w:p w:rsidR="009C1EAC" w:rsidRDefault="009C1EAC" w:rsidP="00B07CB5">
      <w:pPr>
        <w:rPr>
          <w:rFonts w:ascii="Verdana" w:hAnsi="Verdana"/>
          <w:color w:val="000000"/>
          <w:szCs w:val="21"/>
        </w:rPr>
      </w:pPr>
      <w:r>
        <w:rPr>
          <w:rFonts w:ascii="Verdana" w:hAnsi="Verdana" w:hint="eastAsia"/>
          <w:color w:val="000000"/>
          <w:szCs w:val="21"/>
        </w:rPr>
        <w:t>你的事情，我根本就没关心过啦！】</w:t>
      </w:r>
    </w:p>
    <w:p w:rsidR="009C1EAC" w:rsidRDefault="009C1EAC" w:rsidP="00B07CB5">
      <w:pPr>
        <w:rPr>
          <w:rFonts w:ascii="Verdana" w:hAnsi="Verdana"/>
          <w:color w:val="000000"/>
          <w:szCs w:val="21"/>
        </w:rPr>
      </w:pPr>
      <w:r>
        <w:rPr>
          <w:rFonts w:ascii="Verdana" w:hAnsi="Verdana" w:hint="eastAsia"/>
          <w:color w:val="000000"/>
          <w:szCs w:val="21"/>
        </w:rPr>
        <w:t>嗯？草十郎歪了歪头。</w:t>
      </w:r>
    </w:p>
    <w:p w:rsidR="009C1EAC" w:rsidRDefault="009C1EAC" w:rsidP="00B07CB5">
      <w:pPr>
        <w:rPr>
          <w:rFonts w:ascii="Verdana" w:hAnsi="Verdana"/>
          <w:color w:val="000000"/>
          <w:szCs w:val="21"/>
        </w:rPr>
      </w:pPr>
      <w:r>
        <w:rPr>
          <w:rFonts w:ascii="Verdana" w:hAnsi="Verdana" w:hint="eastAsia"/>
          <w:color w:val="000000"/>
          <w:szCs w:val="21"/>
        </w:rPr>
        <w:t>【之前不是说过讨厌我了吗？】</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青子唐突的发言让草十郎有点疑惑，但也没有什么怨言，淡淡的对应道。</w:t>
      </w:r>
    </w:p>
    <w:p w:rsidR="009C1EAC" w:rsidRPr="00B07CB5"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【唔</w:t>
      </w:r>
      <w:r w:rsidRPr="00B07CB5">
        <w:rPr>
          <w:rFonts w:ascii="Verdana" w:hAnsi="Verdana" w:cs="宋体"/>
          <w:color w:val="000000"/>
          <w:kern w:val="0"/>
          <w:szCs w:val="21"/>
        </w:rPr>
        <w:t>——</w:t>
      </w:r>
      <w:r w:rsidRPr="00B07CB5">
        <w:rPr>
          <w:rFonts w:ascii="Verdana" w:hAnsi="Verdana" w:cs="宋体" w:hint="eastAsia"/>
          <w:color w:val="000000"/>
          <w:kern w:val="0"/>
          <w:szCs w:val="21"/>
        </w:rPr>
        <w:t>】</w:t>
      </w:r>
    </w:p>
    <w:p w:rsidR="009C1EAC" w:rsidRDefault="009C1EAC" w:rsidP="00B07CB5">
      <w:pPr>
        <w:widowControl/>
        <w:jc w:val="left"/>
        <w:rPr>
          <w:rFonts w:ascii="Verdana" w:hAnsi="Verdana" w:cs="宋体"/>
          <w:color w:val="000000"/>
          <w:kern w:val="0"/>
          <w:szCs w:val="21"/>
        </w:rPr>
      </w:pPr>
      <w:r w:rsidRPr="00B07CB5">
        <w:rPr>
          <w:rFonts w:ascii="Verdana" w:hAnsi="Verdana" w:cs="宋体"/>
          <w:color w:val="000000"/>
          <w:kern w:val="0"/>
          <w:szCs w:val="21"/>
        </w:rPr>
        <w:t>……</w:t>
      </w:r>
      <w:r w:rsidRPr="00B07CB5">
        <w:rPr>
          <w:rFonts w:ascii="Verdana" w:hAnsi="Verdana" w:cs="宋体" w:hint="eastAsia"/>
          <w:color w:val="000000"/>
          <w:kern w:val="0"/>
          <w:szCs w:val="21"/>
        </w:rPr>
        <w:t>确实当面这么说过。</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但那只是个托词，要是当真了会很困扰，而且比起这些，现在也不是讨论这些事的场合。</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【不，不是那个意思啦！是说就算你喜欢我也不要有什么期待啦！】</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也就是说她似乎不想讨论这件事。</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青子脸微微有些发红，莫名其妙的吼了起来。</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为啥还要为这种事情解释啊，麻烦死了。这样生着闷气。</w:t>
      </w:r>
    </w:p>
    <w:p w:rsidR="009C1EAC" w:rsidRDefault="009C1EAC" w:rsidP="00B07CB5">
      <w:pPr>
        <w:widowControl/>
        <w:jc w:val="left"/>
        <w:rPr>
          <w:rFonts w:ascii="Verdana" w:hAnsi="Verdana" w:cs="宋体"/>
          <w:color w:val="000000"/>
          <w:kern w:val="0"/>
          <w:szCs w:val="21"/>
        </w:rPr>
      </w:pPr>
      <w:r w:rsidRPr="00B07CB5">
        <w:rPr>
          <w:rFonts w:ascii="Verdana" w:hAnsi="Verdana" w:cs="宋体"/>
          <w:color w:val="000000"/>
          <w:kern w:val="0"/>
          <w:szCs w:val="21"/>
        </w:rPr>
        <w:t>……</w:t>
      </w:r>
      <w:r w:rsidRPr="00B07CB5">
        <w:rPr>
          <w:rFonts w:ascii="Verdana" w:hAnsi="Verdana" w:cs="宋体" w:hint="eastAsia"/>
          <w:color w:val="000000"/>
          <w:kern w:val="0"/>
          <w:szCs w:val="21"/>
        </w:rPr>
        <w:t>尽管如此，总之也把应该说的，想说的都说出来了。</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接下来就遵照礼仪，等着对方的回答就好了。</w:t>
      </w:r>
    </w:p>
    <w:p w:rsidR="009C1EAC" w:rsidRDefault="009C1EAC" w:rsidP="00B07CB5">
      <w:pPr>
        <w:widowControl/>
        <w:jc w:val="left"/>
        <w:rPr>
          <w:rFonts w:ascii="Verdana" w:hAnsi="Verdana" w:cs="宋体"/>
          <w:color w:val="000000"/>
          <w:kern w:val="0"/>
          <w:szCs w:val="21"/>
        </w:rPr>
      </w:pPr>
      <w:r w:rsidRPr="00B07CB5">
        <w:rPr>
          <w:rFonts w:ascii="Verdana" w:hAnsi="Verdana" w:cs="宋体"/>
          <w:color w:val="000000"/>
          <w:kern w:val="0"/>
          <w:szCs w:val="21"/>
        </w:rPr>
        <w:t>“</w:t>
      </w:r>
      <w:r w:rsidRPr="00B07CB5">
        <w:rPr>
          <w:rFonts w:ascii="Verdana" w:hAnsi="Verdana" w:cs="宋体" w:hint="eastAsia"/>
          <w:color w:val="000000"/>
          <w:kern w:val="0"/>
          <w:szCs w:val="21"/>
        </w:rPr>
        <w:t>不会和你交往的。</w:t>
      </w:r>
      <w:r w:rsidRPr="00B07CB5">
        <w:rPr>
          <w:rFonts w:ascii="Verdana" w:hAnsi="Verdana" w:cs="宋体"/>
          <w:color w:val="000000"/>
          <w:kern w:val="0"/>
          <w:szCs w:val="21"/>
        </w:rPr>
        <w:t>”</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淳朴的少年听到这令人心碎的台词，仿佛看到世界末日一样垂下了肩膀</w:t>
      </w:r>
      <w:r w:rsidRPr="00B07CB5">
        <w:rPr>
          <w:rFonts w:ascii="Verdana" w:hAnsi="Verdana" w:cs="宋体"/>
          <w:color w:val="000000"/>
          <w:kern w:val="0"/>
          <w:szCs w:val="21"/>
        </w:rPr>
        <w:t>……</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这样的场景没有出现。</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草十郎像是在认真的思考什么事情。</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【我，喜欢，苍崎你吗</w:t>
      </w:r>
      <w:r w:rsidRPr="00B07CB5">
        <w:rPr>
          <w:rFonts w:ascii="Verdana" w:hAnsi="Verdana" w:cs="宋体"/>
          <w:color w:val="000000"/>
          <w:kern w:val="0"/>
          <w:szCs w:val="21"/>
        </w:rPr>
        <w:t>……</w:t>
      </w:r>
      <w:r w:rsidRPr="00B07CB5">
        <w:rPr>
          <w:rFonts w:ascii="Verdana" w:hAnsi="Verdana" w:cs="宋体" w:hint="eastAsia"/>
          <w:color w:val="000000"/>
          <w:kern w:val="0"/>
          <w:szCs w:val="21"/>
        </w:rPr>
        <w:t>？】</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草十郎像是在念咒一样嘀咕着。</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对啊，青子回应道。</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等待回答的青子也感觉心里有只小鹿乱撞。在做过深思熟虑之后，少年深深的望向少女，清楚的说道。</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w:t>
      </w:r>
      <w:r w:rsidRPr="00B07CB5">
        <w:rPr>
          <w:rFonts w:ascii="Verdana" w:hAnsi="Verdana" w:cs="宋体"/>
          <w:color w:val="000000"/>
          <w:kern w:val="0"/>
          <w:szCs w:val="21"/>
        </w:rPr>
        <w:t>——</w:t>
      </w:r>
      <w:r w:rsidRPr="00B07CB5">
        <w:rPr>
          <w:rFonts w:ascii="Verdana" w:hAnsi="Verdana" w:cs="宋体" w:hint="eastAsia"/>
          <w:color w:val="000000"/>
          <w:kern w:val="0"/>
          <w:szCs w:val="21"/>
        </w:rPr>
        <w:t>为啥？】</w:t>
      </w:r>
    </w:p>
    <w:p w:rsidR="009C1EAC" w:rsidRDefault="009C1EAC" w:rsidP="00B07CB5">
      <w:pPr>
        <w:widowControl/>
        <w:jc w:val="left"/>
        <w:rPr>
          <w:rFonts w:ascii="Verdana" w:hAnsi="Verdana" w:cs="宋体"/>
          <w:color w:val="000000"/>
          <w:kern w:val="0"/>
          <w:szCs w:val="21"/>
        </w:rPr>
      </w:pPr>
      <w:r w:rsidRPr="00B07CB5">
        <w:rPr>
          <w:rFonts w:ascii="Verdana" w:hAnsi="Verdana" w:cs="宋体"/>
          <w:color w:val="000000"/>
          <w:kern w:val="0"/>
          <w:szCs w:val="21"/>
        </w:rPr>
        <w:t>……</w:t>
      </w:r>
      <w:r w:rsidRPr="00B07CB5">
        <w:rPr>
          <w:rFonts w:ascii="Verdana" w:hAnsi="Verdana" w:cs="宋体" w:hint="eastAsia"/>
          <w:color w:val="000000"/>
          <w:kern w:val="0"/>
          <w:szCs w:val="21"/>
        </w:rPr>
        <w:t>开玩笑，的吧？</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他真的这么说了。</w:t>
      </w:r>
    </w:p>
    <w:p w:rsidR="009C1EAC" w:rsidRDefault="009C1EAC" w:rsidP="00B07CB5">
      <w:pPr>
        <w:widowControl/>
        <w:jc w:val="left"/>
        <w:rPr>
          <w:rFonts w:ascii="Verdana" w:hAnsi="Verdana" w:cs="宋体"/>
          <w:color w:val="000000"/>
          <w:kern w:val="0"/>
          <w:szCs w:val="21"/>
        </w:rPr>
      </w:pPr>
      <w:r w:rsidRPr="00B07CB5">
        <w:rPr>
          <w:rFonts w:ascii="Verdana" w:hAnsi="Verdana" w:cs="宋体"/>
          <w:color w:val="000000"/>
          <w:kern w:val="0"/>
          <w:szCs w:val="21"/>
        </w:rPr>
        <w:t>“</w:t>
      </w:r>
      <w:r w:rsidRPr="00B07CB5">
        <w:rPr>
          <w:rFonts w:ascii="Verdana" w:hAnsi="Verdana" w:cs="宋体" w:hint="eastAsia"/>
          <w:color w:val="000000"/>
          <w:kern w:val="0"/>
          <w:szCs w:val="21"/>
        </w:rPr>
        <w:t>什</w:t>
      </w:r>
      <w:r w:rsidRPr="00B07CB5">
        <w:rPr>
          <w:rFonts w:ascii="Verdana" w:hAnsi="Verdana" w:cs="宋体"/>
          <w:color w:val="000000"/>
          <w:kern w:val="0"/>
          <w:szCs w:val="21"/>
        </w:rPr>
        <w:t>——”</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也就是说，是喜欢，但也仅限于喜欢。</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什么花前月下，什么男女间的浪漫，全部是副会长自以为是的误解，从一开始就没存在过。</w:t>
      </w:r>
    </w:p>
    <w:p w:rsidR="009C1EAC" w:rsidRDefault="009C1EAC" w:rsidP="00B07CB5">
      <w:pPr>
        <w:widowControl/>
        <w:jc w:val="left"/>
        <w:rPr>
          <w:rFonts w:ascii="Verdana" w:hAnsi="Verdana" w:cs="宋体"/>
          <w:color w:val="000000"/>
          <w:kern w:val="0"/>
          <w:szCs w:val="21"/>
        </w:rPr>
      </w:pPr>
      <w:r w:rsidRPr="00B07CB5">
        <w:rPr>
          <w:rFonts w:ascii="Verdana" w:hAnsi="Verdana" w:cs="宋体"/>
          <w:color w:val="000000"/>
          <w:kern w:val="0"/>
          <w:szCs w:val="21"/>
        </w:rPr>
        <w:t>“</w:t>
      </w:r>
      <w:r w:rsidRPr="00B07CB5">
        <w:rPr>
          <w:rFonts w:ascii="Verdana" w:hAnsi="Verdana" w:cs="宋体" w:hint="eastAsia"/>
          <w:color w:val="000000"/>
          <w:kern w:val="0"/>
          <w:szCs w:val="21"/>
        </w:rPr>
        <w:t>什、什、什</w:t>
      </w:r>
      <w:r w:rsidRPr="00B07CB5">
        <w:rPr>
          <w:rFonts w:ascii="Verdana" w:hAnsi="Verdana" w:cs="宋体"/>
          <w:color w:val="000000"/>
          <w:kern w:val="0"/>
          <w:szCs w:val="21"/>
        </w:rPr>
        <w:t>——”</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草十郎一副还在烦恼的样子，更让人感觉不好意思。</w:t>
      </w:r>
    </w:p>
    <w:p w:rsidR="009C1EAC"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一股让青子从头热到脚的冲动袭来。</w:t>
      </w:r>
    </w:p>
    <w:p w:rsidR="009C1EAC" w:rsidRPr="00B07CB5" w:rsidRDefault="009C1EAC" w:rsidP="00B07CB5">
      <w:pPr>
        <w:widowControl/>
        <w:jc w:val="left"/>
        <w:rPr>
          <w:rFonts w:ascii="Verdana" w:hAnsi="Verdana" w:cs="宋体"/>
          <w:color w:val="000000"/>
          <w:kern w:val="0"/>
          <w:szCs w:val="21"/>
        </w:rPr>
      </w:pPr>
      <w:r w:rsidRPr="00B07CB5">
        <w:rPr>
          <w:rFonts w:ascii="Verdana" w:hAnsi="Verdana" w:cs="宋体" w:hint="eastAsia"/>
          <w:color w:val="000000"/>
          <w:kern w:val="0"/>
          <w:szCs w:val="21"/>
        </w:rPr>
        <w:t>【嗯？能再</w:t>
      </w:r>
      <w:r>
        <w:rPr>
          <w:rFonts w:ascii="Verdana" w:hAnsi="Verdana" w:cs="宋体" w:hint="eastAsia"/>
          <w:color w:val="000000"/>
          <w:kern w:val="0"/>
          <w:szCs w:val="21"/>
        </w:rPr>
        <w:t>听</w:t>
      </w:r>
      <w:r w:rsidRPr="00B07CB5">
        <w:rPr>
          <w:rFonts w:ascii="Verdana" w:hAnsi="Verdana" w:cs="宋体" w:hint="eastAsia"/>
          <w:color w:val="000000"/>
          <w:kern w:val="0"/>
          <w:szCs w:val="21"/>
        </w:rPr>
        <w:t>一遍吗？</w:t>
      </w:r>
      <w:r>
        <w:rPr>
          <w:rFonts w:ascii="Verdana" w:hAnsi="Verdana" w:cs="宋体" w:hint="eastAsia"/>
          <w:color w:val="000000"/>
          <w:kern w:val="0"/>
          <w:szCs w:val="21"/>
        </w:rPr>
        <w:t>怎么了</w:t>
      </w:r>
      <w:r w:rsidRPr="00B07CB5">
        <w:rPr>
          <w:rFonts w:ascii="Verdana" w:hAnsi="Verdana" w:cs="宋体" w:hint="eastAsia"/>
          <w:color w:val="000000"/>
          <w:kern w:val="0"/>
          <w:szCs w:val="21"/>
        </w:rPr>
        <w:t>？】</w:t>
      </w:r>
    </w:p>
    <w:p w:rsidR="009C1EAC" w:rsidRDefault="009C1EAC" w:rsidP="00B07CB5">
      <w:r>
        <w:rPr>
          <w:rFonts w:hint="eastAsia"/>
        </w:rPr>
        <w:t>【我，我这边才想听听呐</w:t>
      </w:r>
      <w:r>
        <w:t>——</w:t>
      </w:r>
      <w:r>
        <w:rPr>
          <w:rFonts w:hint="eastAsia"/>
        </w:rPr>
        <w:t>！！！！！】</w:t>
      </w:r>
    </w:p>
    <w:p w:rsidR="009C1EAC" w:rsidRDefault="009C1EAC" w:rsidP="00B07CB5"/>
    <w:p w:rsidR="009C1EAC" w:rsidRDefault="009C1EAC" w:rsidP="00B07CB5">
      <w:r>
        <w:rPr>
          <w:rFonts w:hint="eastAsia"/>
        </w:rPr>
        <w:t>“鸢丸你个，大傻瓜</w:t>
      </w:r>
      <w:r>
        <w:t>————————</w:t>
      </w:r>
      <w:r>
        <w:rPr>
          <w:rFonts w:hint="eastAsia"/>
        </w:rPr>
        <w:t>”</w:t>
      </w:r>
    </w:p>
    <w:p w:rsidR="009C1EAC" w:rsidRDefault="009C1EAC" w:rsidP="00B07CB5">
      <w:r>
        <w:rPr>
          <w:rFonts w:hint="eastAsia"/>
        </w:rPr>
        <w:t>……就这样，别说解释清楚了，青子直接一记老拳揍了过去。</w:t>
      </w:r>
    </w:p>
    <w:p w:rsidR="009C1EAC" w:rsidRDefault="009C1EAC" w:rsidP="00B07CB5">
      <w:r>
        <w:rPr>
          <w:rFonts w:hint="eastAsia"/>
        </w:rPr>
        <w:t>为了封锁现场，毁灭证据。</w:t>
      </w:r>
    </w:p>
    <w:p w:rsidR="009C1EAC" w:rsidRDefault="009C1EAC" w:rsidP="00B07CB5">
      <w:r>
        <w:rPr>
          <w:rFonts w:hint="eastAsia"/>
        </w:rPr>
        <w:t>青子的脸红得快要烧起来了，借着这么一股冲动和对鸢丸的恨意，导致她这突然的犯罪行为。</w:t>
      </w:r>
    </w:p>
    <w:p w:rsidR="009C1EAC" w:rsidRDefault="009C1EAC" w:rsidP="00B07CB5">
      <w:r>
        <w:rPr>
          <w:rFonts w:hint="eastAsia"/>
        </w:rPr>
        <w:t>击出的不是那种略带弧度的直拳，而是一记能够击落燕子的勾拳。</w:t>
      </w:r>
    </w:p>
    <w:p w:rsidR="009C1EAC" w:rsidRDefault="009C1EAC" w:rsidP="00B07CB5">
      <w:r>
        <w:rPr>
          <w:rFonts w:hint="eastAsia"/>
        </w:rPr>
        <w:t>【啊……】</w:t>
      </w:r>
    </w:p>
    <w:p w:rsidR="009C1EAC" w:rsidRDefault="009C1EAC" w:rsidP="00B07CB5">
      <w:r>
        <w:rPr>
          <w:rFonts w:hint="eastAsia"/>
        </w:rPr>
        <w:t>顺畅的手感让青子清醒了。</w:t>
      </w:r>
    </w:p>
    <w:p w:rsidR="009C1EAC" w:rsidRDefault="009C1EAC" w:rsidP="00B07CB5">
      <w:r>
        <w:rPr>
          <w:rFonts w:hint="eastAsia"/>
        </w:rPr>
        <w:t>毫无防备的草十郎，和热血上涌的自己。</w:t>
      </w:r>
    </w:p>
    <w:p w:rsidR="009C1EAC" w:rsidRDefault="009C1EAC" w:rsidP="00B07CB5">
      <w:r>
        <w:rPr>
          <w:rFonts w:hint="eastAsia"/>
        </w:rPr>
        <w:t>带着腰劲的一拳，把草十郎的意识完美的剥夺了。</w:t>
      </w:r>
    </w:p>
    <w:p w:rsidR="009C1EAC" w:rsidRDefault="009C1EAC" w:rsidP="00B07CB5">
      <w:r>
        <w:rPr>
          <w:rFonts w:hint="eastAsia"/>
        </w:rPr>
        <w:t>【</w:t>
      </w:r>
      <w:r>
        <w:t>————</w:t>
      </w:r>
      <w:r>
        <w:rPr>
          <w:rFonts w:hint="eastAsia"/>
        </w:rPr>
        <w:t>】</w:t>
      </w:r>
    </w:p>
    <w:p w:rsidR="009C1EAC" w:rsidRDefault="009C1EAC" w:rsidP="00B07CB5">
      <w:r>
        <w:rPr>
          <w:rFonts w:hint="eastAsia"/>
        </w:rPr>
        <w:t>草十郎倒在地上，嘴里呼呼的喘着气。</w:t>
      </w:r>
    </w:p>
    <w:p w:rsidR="009C1EAC" w:rsidRDefault="009C1EAC" w:rsidP="00B07CB5">
      <w:r>
        <w:rPr>
          <w:rFonts w:hint="eastAsia"/>
        </w:rPr>
        <w:t>毕竟之前受到了诗篇的诅咒，刚才的一拳则是决定性的一击。</w:t>
      </w:r>
    </w:p>
    <w:p w:rsidR="009C1EAC" w:rsidRPr="00C94821" w:rsidRDefault="009C1EAC" w:rsidP="00B07CB5">
      <w:r w:rsidRPr="00C94821">
        <w:rPr>
          <w:rFonts w:hint="eastAsia"/>
        </w:rPr>
        <w:t>像是睡着了……虽然那睡脸看起来总是带点痛苦，苦闷的扭曲感，但青子固执的认为这不是晕过去了而只是睡着了。</w:t>
      </w:r>
    </w:p>
    <w:p w:rsidR="009C1EAC" w:rsidRPr="00C94821" w:rsidRDefault="009C1EAC" w:rsidP="00B07CB5">
      <w:r w:rsidRPr="00C94821">
        <w:rPr>
          <w:rFonts w:hint="eastAsia"/>
        </w:rPr>
        <w:t>【……嘛，算了。这样就和之前计划的一样了。】</w:t>
      </w:r>
    </w:p>
    <w:p w:rsidR="009C1EAC" w:rsidRPr="00C94821" w:rsidRDefault="009C1EAC" w:rsidP="00B07CB5">
      <w:r w:rsidRPr="00C94821">
        <w:rPr>
          <w:rFonts w:hint="eastAsia"/>
        </w:rPr>
        <w:t>唔，青子看着被击倒在地的草十郎，耸了耸肩。虽然中间出现了许多变故，总之这件事就算告一段落了。</w:t>
      </w:r>
    </w:p>
    <w:p w:rsidR="009C1EAC" w:rsidRPr="00C94821" w:rsidRDefault="009C1EAC" w:rsidP="00B07CB5">
      <w:r w:rsidRPr="00C94821">
        <w:rPr>
          <w:rFonts w:hint="eastAsia"/>
        </w:rPr>
        <w:t>逞强的对象已经睡着了，藏起来的疲劳又再度涌了上来。</w:t>
      </w:r>
    </w:p>
    <w:p w:rsidR="009C1EAC" w:rsidRPr="00C94821" w:rsidRDefault="009C1EAC" w:rsidP="00B07CB5">
      <w:r w:rsidRPr="00C94821">
        <w:rPr>
          <w:rFonts w:hint="eastAsia"/>
        </w:rPr>
        <w:t>【呜啊……我还要走回去啊。】</w:t>
      </w:r>
    </w:p>
    <w:p w:rsidR="009C1EAC" w:rsidRPr="00C94821" w:rsidRDefault="009C1EAC" w:rsidP="00B07CB5">
      <w:r w:rsidRPr="00C94821">
        <w:rPr>
          <w:rFonts w:hint="eastAsia"/>
        </w:rPr>
        <w:t>筋疲力尽的青子终于</w:t>
      </w:r>
      <w:r>
        <w:rPr>
          <w:rFonts w:hint="eastAsia"/>
        </w:rPr>
        <w:t>也泄了气</w:t>
      </w:r>
      <w:r w:rsidRPr="00C94821">
        <w:rPr>
          <w:rFonts w:hint="eastAsia"/>
        </w:rPr>
        <w:t>。</w:t>
      </w:r>
    </w:p>
    <w:p w:rsidR="009C1EAC" w:rsidRPr="00C94821" w:rsidRDefault="009C1EAC" w:rsidP="00B07CB5">
      <w:r w:rsidRPr="00C94821">
        <w:rPr>
          <w:rFonts w:hint="eastAsia"/>
        </w:rPr>
        <w:t>仔细想想，这样把魔力用光还是第一次呢。之前什么都没准备战斗到这种地步也是头一次。</w:t>
      </w:r>
    </w:p>
    <w:p w:rsidR="009C1EAC" w:rsidRPr="00C94821" w:rsidRDefault="009C1EAC" w:rsidP="00B07CB5">
      <w:r w:rsidRPr="00C94821">
        <w:rPr>
          <w:rFonts w:hint="eastAsia"/>
        </w:rPr>
        <w:t>不，说到底</w:t>
      </w:r>
      <w:r w:rsidRPr="00C94821">
        <w:t>——</w:t>
      </w:r>
    </w:p>
    <w:p w:rsidR="009C1EAC" w:rsidRPr="00C94821" w:rsidRDefault="009C1EAC" w:rsidP="00B07CB5">
      <w:r w:rsidRPr="00C94821">
        <w:rPr>
          <w:rFonts w:hint="eastAsia"/>
        </w:rPr>
        <w:t>【我一个人的话，哪个不怵呢。】</w:t>
      </w:r>
    </w:p>
    <w:p w:rsidR="009C1EAC" w:rsidRPr="00C94821" w:rsidRDefault="009C1EAC" w:rsidP="00B07CB5">
      <w:r w:rsidRPr="00C94821">
        <w:rPr>
          <w:rFonts w:hint="eastAsia"/>
        </w:rPr>
        <w:t>不知在向谁这样小声的夸耀着。</w:t>
      </w:r>
    </w:p>
    <w:p w:rsidR="009C1EAC" w:rsidRPr="00C94821" w:rsidRDefault="009C1EAC" w:rsidP="00C34874">
      <w:pPr>
        <w:pStyle w:val="a"/>
      </w:pPr>
      <w:r w:rsidRPr="00C94821">
        <w:rPr>
          <w:rFonts w:hint="eastAsia"/>
        </w:rPr>
        <w:t>本不应该这样自吹自擂的，面对自己的不自律。青子苦笑着耸了耸肩。</w:t>
      </w:r>
    </w:p>
    <w:p w:rsidR="009C1EAC" w:rsidRPr="00C94821" w:rsidRDefault="009C1EAC" w:rsidP="00C34874">
      <w:pPr>
        <w:pStyle w:val="a"/>
      </w:pPr>
      <w:r w:rsidRPr="00C94821">
        <w:rPr>
          <w:rFonts w:hint="eastAsia"/>
        </w:rPr>
        <w:t>这也是那也是，都是托现在躺在旁边那位的服啊。</w:t>
      </w:r>
    </w:p>
    <w:p w:rsidR="009C1EAC" w:rsidRPr="00C94821" w:rsidRDefault="009C1EAC" w:rsidP="00C34874">
      <w:pPr>
        <w:pStyle w:val="a"/>
      </w:pPr>
      <w:r w:rsidRPr="00C94821">
        <w:rPr>
          <w:rFonts w:hint="eastAsia"/>
        </w:rPr>
        <w:t>【……呐，没有听见吧？】</w:t>
      </w:r>
    </w:p>
    <w:p w:rsidR="009C1EAC" w:rsidRPr="00C94821" w:rsidRDefault="009C1EAC" w:rsidP="00C34874">
      <w:pPr>
        <w:pStyle w:val="a"/>
      </w:pPr>
      <w:r w:rsidRPr="00C94821">
        <w:rPr>
          <w:rFonts w:hint="eastAsia"/>
        </w:rPr>
        <w:t>草十郎的呼吸声比晚风还要轻微，更没有回应。</w:t>
      </w:r>
    </w:p>
    <w:p w:rsidR="009C1EAC" w:rsidRPr="00C94821" w:rsidRDefault="009C1EAC" w:rsidP="00C34874">
      <w:pPr>
        <w:pStyle w:val="a"/>
      </w:pPr>
      <w:r w:rsidRPr="00C94821">
        <w:rPr>
          <w:rFonts w:hint="eastAsia"/>
        </w:rPr>
        <w:t>这样就放心了，她用更小的声音继续说道。</w:t>
      </w:r>
    </w:p>
    <w:p w:rsidR="009C1EAC" w:rsidRPr="00C94821" w:rsidRDefault="009C1EAC" w:rsidP="00C34874">
      <w:pPr>
        <w:pStyle w:val="a"/>
      </w:pPr>
      <w:r w:rsidRPr="00C94821">
        <w:rPr>
          <w:rFonts w:hint="eastAsia"/>
        </w:rPr>
        <w:t>【……那个，非常感谢。真的帮了我很多。】</w:t>
      </w:r>
    </w:p>
    <w:p w:rsidR="009C1EAC" w:rsidRPr="00C94821" w:rsidRDefault="009C1EAC" w:rsidP="00C34874">
      <w:pPr>
        <w:pStyle w:val="a"/>
      </w:pPr>
      <w:r w:rsidRPr="00C94821">
        <w:rPr>
          <w:rFonts w:hint="eastAsia"/>
        </w:rPr>
        <w:t>当然没有回答，青子也没期待有回答。只是想把这些话说出来而已。</w:t>
      </w:r>
    </w:p>
    <w:p w:rsidR="009C1EAC" w:rsidRPr="00C94821" w:rsidRDefault="009C1EAC" w:rsidP="00C34874">
      <w:pPr>
        <w:pStyle w:val="a"/>
      </w:pPr>
      <w:r w:rsidRPr="00C94821">
        <w:rPr>
          <w:rFonts w:hint="eastAsia"/>
        </w:rPr>
        <w:t>少女悄悄盯着少年的睡相。“好了”，转换气氛一样把手伸进了口袋里。</w:t>
      </w:r>
    </w:p>
    <w:p w:rsidR="009C1EAC" w:rsidRPr="00C94821" w:rsidRDefault="009C1EAC" w:rsidP="00C34874">
      <w:pPr>
        <w:pStyle w:val="a"/>
      </w:pPr>
      <w:r w:rsidRPr="00C94821">
        <w:rPr>
          <w:rFonts w:hint="eastAsia"/>
        </w:rPr>
        <w:t>取出了从同居人那里得来的玻璃瓶子，大小用一只手就可以握住。“啵”的一声打开。</w:t>
      </w:r>
    </w:p>
    <w:p w:rsidR="009C1EAC" w:rsidRPr="00C94821" w:rsidRDefault="009C1EAC" w:rsidP="00C34874">
      <w:pPr>
        <w:pStyle w:val="a"/>
      </w:pPr>
      <w:r w:rsidRPr="00C94821">
        <w:rPr>
          <w:rFonts w:hint="eastAsia"/>
        </w:rPr>
        <w:t>【但是，这和帮了我没关系。】</w:t>
      </w:r>
    </w:p>
    <w:p w:rsidR="009C1EAC" w:rsidRPr="00C94821" w:rsidRDefault="009C1EAC" w:rsidP="00C34874">
      <w:pPr>
        <w:pStyle w:val="a"/>
      </w:pPr>
      <w:r w:rsidRPr="00C94821">
        <w:rPr>
          <w:rFonts w:hint="eastAsia"/>
        </w:rPr>
        <w:t>留下了比冬夜的寒风还要冷酷的话语后，她呼唤了他的名字。</w:t>
      </w:r>
    </w:p>
    <w:p w:rsidR="009C1EAC" w:rsidRPr="00C94821" w:rsidRDefault="009C1EAC" w:rsidP="00C34874">
      <w:pPr>
        <w:pStyle w:val="a"/>
      </w:pPr>
      <w:r w:rsidRPr="00C94821">
        <w:rPr>
          <w:rFonts w:hint="eastAsia"/>
        </w:rPr>
        <w:t>虽然没有回应，但瓶子有了反应。</w:t>
      </w:r>
    </w:p>
    <w:p w:rsidR="009C1EAC" w:rsidRPr="00C94821" w:rsidRDefault="009C1EAC" w:rsidP="00C34874">
      <w:pPr>
        <w:pStyle w:val="a"/>
      </w:pPr>
      <w:r w:rsidRPr="00C94821">
        <w:rPr>
          <w:rFonts w:hint="eastAsia"/>
        </w:rPr>
        <w:t>横躺着的少年软绵绵的歪曲了，同时感到瓶子的重量稍微增加了一些。</w:t>
      </w:r>
    </w:p>
    <w:p w:rsidR="009C1EAC" w:rsidRPr="00C94821" w:rsidRDefault="009C1EAC" w:rsidP="00C34874">
      <w:pPr>
        <w:pStyle w:val="a"/>
      </w:pPr>
      <w:r w:rsidRPr="00C94821">
        <w:rPr>
          <w:rFonts w:hint="eastAsia"/>
        </w:rPr>
        <w:t>【哦，这</w:t>
      </w:r>
      <w:r>
        <w:rPr>
          <w:rFonts w:hint="eastAsia"/>
        </w:rPr>
        <w:t>个，</w:t>
      </w:r>
      <w:r w:rsidRPr="00C94821">
        <w:rPr>
          <w:rFonts w:hint="eastAsia"/>
        </w:rPr>
        <w:t>怎么弄的？】</w:t>
      </w:r>
    </w:p>
    <w:p w:rsidR="009C1EAC" w:rsidRPr="00C94821" w:rsidRDefault="009C1EAC" w:rsidP="00C34874">
      <w:pPr>
        <w:pStyle w:val="a"/>
      </w:pPr>
      <w:r w:rsidRPr="00C94821">
        <w:rPr>
          <w:rFonts w:hint="eastAsia"/>
        </w:rPr>
        <w:t>透过云雾状的玻璃，确实能看见有一个人影一样的形状。</w:t>
      </w:r>
    </w:p>
    <w:p w:rsidR="009C1EAC" w:rsidRPr="00C94821" w:rsidRDefault="009C1EAC" w:rsidP="00C34874">
      <w:pPr>
        <w:pStyle w:val="a"/>
      </w:pPr>
      <w:r w:rsidRPr="00C94821">
        <w:rPr>
          <w:rFonts w:hint="eastAsia"/>
        </w:rPr>
        <w:t>久远寺有珠的道具可以让魔术师们头痛不已的神秘化做现实。</w:t>
      </w:r>
    </w:p>
    <w:p w:rsidR="009C1EAC" w:rsidRDefault="009C1EAC" w:rsidP="00C34874">
      <w:pPr>
        <w:pStyle w:val="a"/>
      </w:pPr>
      <w:r>
        <w:rPr>
          <w:rFonts w:hint="eastAsia"/>
        </w:rPr>
        <w:t>青子这样的魔术师无法做到的，让不现实变为合理的技术。</w:t>
      </w:r>
    </w:p>
    <w:p w:rsidR="009C1EAC" w:rsidRDefault="009C1EAC" w:rsidP="00C34874">
      <w:pPr>
        <w:pStyle w:val="a"/>
      </w:pPr>
      <w:r>
        <w:rPr>
          <w:rFonts w:hint="eastAsia"/>
        </w:rPr>
        <w:t>给装满的瓶子拧上瓶盖之后，少年就像变戏法一样消失了。</w:t>
      </w:r>
    </w:p>
    <w:p w:rsidR="009C1EAC" w:rsidRDefault="009C1EAC" w:rsidP="00C34874">
      <w:pPr>
        <w:pStyle w:val="a"/>
      </w:pPr>
      <w:r>
        <w:rPr>
          <w:rFonts w:hint="eastAsia"/>
        </w:rPr>
        <w:t>【……真是的，这可不是戏法而是魔法啊。】</w:t>
      </w:r>
    </w:p>
    <w:p w:rsidR="009C1EAC" w:rsidRDefault="009C1EAC" w:rsidP="00C34874">
      <w:pPr>
        <w:pStyle w:val="a"/>
      </w:pPr>
      <w:r>
        <w:rPr>
          <w:rFonts w:hint="eastAsia"/>
        </w:rPr>
        <w:t>青子一个人小声嘀咕着，眯着眼睛看向魔法小瓶。</w:t>
      </w:r>
    </w:p>
    <w:p w:rsidR="009C1EAC" w:rsidRDefault="009C1EAC" w:rsidP="00C34874">
      <w:pPr>
        <w:pStyle w:val="a"/>
      </w:pPr>
      <w:r>
        <w:rPr>
          <w:rFonts w:hint="eastAsia"/>
        </w:rPr>
        <w:t>瓶子的重量没有明显变化，青子也不明白里面是什么构造。但确实关了一个人进去。</w:t>
      </w:r>
    </w:p>
    <w:p w:rsidR="009C1EAC" w:rsidRDefault="009C1EAC" w:rsidP="00C34874">
      <w:pPr>
        <w:pStyle w:val="a"/>
      </w:pPr>
      <w:r>
        <w:rPr>
          <w:rFonts w:hint="eastAsia"/>
        </w:rPr>
        <w:t>这份轻巧就像是幻觉一样，没有一丝现实感。</w:t>
      </w:r>
    </w:p>
    <w:p w:rsidR="009C1EAC" w:rsidRDefault="009C1EAC" w:rsidP="00C34874">
      <w:pPr>
        <w:pStyle w:val="a"/>
      </w:pPr>
      <w:r>
        <w:rPr>
          <w:rFonts w:hint="eastAsia"/>
        </w:rPr>
        <w:t>与其说是人的重量不如说是风的重量。</w:t>
      </w:r>
    </w:p>
    <w:p w:rsidR="009C1EAC" w:rsidRDefault="009C1EAC" w:rsidP="00C34874">
      <w:pPr>
        <w:pStyle w:val="a"/>
      </w:pPr>
      <w:r>
        <w:rPr>
          <w:rFonts w:hint="eastAsia"/>
        </w:rPr>
        <w:t>如果把夏天的暖风用手收集起来，装到这个瓶子里的话，差不多会有这么重吧。</w:t>
      </w:r>
    </w:p>
    <w:p w:rsidR="009C1EAC" w:rsidRDefault="009C1EAC" w:rsidP="00C34874">
      <w:pPr>
        <w:pStyle w:val="a"/>
      </w:pPr>
      <w:r>
        <w:rPr>
          <w:rFonts w:hint="eastAsia"/>
        </w:rPr>
        <w:t>所以对她来说，草十郎就是这么一个形象。</w:t>
      </w:r>
    </w:p>
    <w:p w:rsidR="009C1EAC" w:rsidRDefault="009C1EAC" w:rsidP="00C34874">
      <w:pPr>
        <w:pStyle w:val="a"/>
      </w:pPr>
      <w:r>
        <w:rPr>
          <w:rFonts w:hint="eastAsia"/>
        </w:rPr>
        <w:t>【……就像有珠说的。】</w:t>
      </w:r>
    </w:p>
    <w:p w:rsidR="009C1EAC" w:rsidRDefault="009C1EAC" w:rsidP="00C34874">
      <w:pPr>
        <w:pStyle w:val="a"/>
      </w:pPr>
      <w:r>
        <w:rPr>
          <w:rFonts w:hint="eastAsia"/>
        </w:rPr>
        <w:t>回顾自己想的这些事情，青子喃喃自语道。</w:t>
      </w:r>
    </w:p>
    <w:p w:rsidR="009C1EAC" w:rsidRDefault="009C1EAC" w:rsidP="00C34874">
      <w:pPr>
        <w:pStyle w:val="a"/>
      </w:pPr>
      <w:r>
        <w:rPr>
          <w:rFonts w:hint="eastAsia"/>
        </w:rPr>
        <w:t>【真是，不像我啊。】</w:t>
      </w:r>
    </w:p>
    <w:p w:rsidR="009C1EAC" w:rsidRDefault="009C1EAC" w:rsidP="00C34874">
      <w:pPr>
        <w:pStyle w:val="a"/>
      </w:pPr>
      <w:r>
        <w:rPr>
          <w:rFonts w:hint="eastAsia"/>
        </w:rPr>
        <w:t>没有平时那样讨厌的感觉，青子露出了微笑一样的苦笑。</w:t>
      </w:r>
    </w:p>
    <w:p w:rsidR="009C1EAC" w:rsidRDefault="009C1EAC" w:rsidP="00C34874">
      <w:pPr>
        <w:pStyle w:val="a"/>
      </w:pPr>
      <w:r>
        <w:rPr>
          <w:rFonts w:hint="eastAsia"/>
        </w:rPr>
        <w:t>世界是这么宽广，每一个人都会有一个打乱自己步调的对手，来相互竞争吧。</w:t>
      </w:r>
    </w:p>
    <w:p w:rsidR="009C1EAC" w:rsidRDefault="009C1EAC" w:rsidP="00C34874">
      <w:pPr>
        <w:pStyle w:val="a"/>
      </w:pPr>
      <w:r>
        <w:rPr>
          <w:rFonts w:hint="eastAsia"/>
        </w:rPr>
        <w:t>收起了自己的苦笑，把小小的魔法小瓶砰地一声弹起。她静静的走开了。</w:t>
      </w:r>
    </w:p>
    <w:p w:rsidR="009C1EAC" w:rsidRDefault="009C1EAC" w:rsidP="00C34874">
      <w:pPr>
        <w:pStyle w:val="a"/>
      </w:pPr>
      <w:r>
        <w:rPr>
          <w:rFonts w:hint="eastAsia"/>
        </w:rPr>
        <w:t>远远的响起了闭幕的钟声。</w:t>
      </w:r>
      <w:r>
        <w:t>g</w:t>
      </w:r>
    </w:p>
    <w:p w:rsidR="009C1EAC" w:rsidRDefault="009C1EAC" w:rsidP="00C34874">
      <w:pPr>
        <w:pStyle w:val="a"/>
      </w:pPr>
      <w:r>
        <w:rPr>
          <w:rFonts w:hint="eastAsia"/>
        </w:rPr>
        <w:t>世界平安无事的从歌颂之梦中睁开双眼。</w:t>
      </w:r>
    </w:p>
    <w:p w:rsidR="009C1EAC" w:rsidRDefault="009C1EAC" w:rsidP="00C34874">
      <w:pPr>
        <w:pStyle w:val="a"/>
      </w:pPr>
      <w:r>
        <w:rPr>
          <w:rFonts w:hint="eastAsia"/>
        </w:rPr>
        <w:t>失去主人的游乐园静静剥掉身上的装饰。</w:t>
      </w:r>
    </w:p>
    <w:p w:rsidR="009C1EAC" w:rsidRDefault="009C1EAC" w:rsidP="00C34874">
      <w:pPr>
        <w:pStyle w:val="a"/>
      </w:pPr>
      <w:r>
        <w:rPr>
          <w:rFonts w:hint="eastAsia"/>
        </w:rPr>
        <w:t>……就这样，迎来自己寿命终结的游乐园成为了少年和少女的回忆之地。它的任务也到此结束。</w:t>
      </w:r>
    </w:p>
    <w:p w:rsidR="009C1EAC" w:rsidRDefault="009C1EAC" w:rsidP="00475CE7">
      <w:pPr>
        <w:pStyle w:val="NoSpacing"/>
      </w:pPr>
      <w:r w:rsidRPr="001848FC">
        <w:rPr>
          <w:rStyle w:val="Heading1Char"/>
        </w:rPr>
        <w:t>like a dog</w:t>
      </w:r>
    </w:p>
    <w:p w:rsidR="009C1EAC" w:rsidRDefault="009C1EAC" w:rsidP="00475CE7">
      <w:pPr>
        <w:pStyle w:val="NoSpacing"/>
      </w:pPr>
      <w:r w:rsidRPr="001848FC">
        <w:rPr>
          <w:rStyle w:val="Heading6Char"/>
          <w:rFonts w:hint="eastAsia"/>
        </w:rPr>
        <w:t>昼梦怀乡</w:t>
      </w:r>
    </w:p>
    <w:p w:rsidR="009C1EAC" w:rsidRPr="002B5DFD" w:rsidRDefault="009C1EAC" w:rsidP="00475CE7">
      <w:pPr>
        <w:pStyle w:val="NoSpacing"/>
        <w:rPr>
          <w:rFonts w:ascii="Verdana" w:hAnsi="Verdana" w:cs="宋体"/>
          <w:color w:val="000000"/>
          <w:kern w:val="0"/>
          <w:sz w:val="17"/>
          <w:szCs w:val="17"/>
        </w:rPr>
      </w:pPr>
      <w:r w:rsidRPr="00811638">
        <w:rPr>
          <w:rFonts w:hint="eastAsia"/>
        </w:rPr>
        <w:t>他仍然深埋在沉沉的睡梦之中</w:t>
      </w:r>
      <w:r w:rsidRPr="00811638">
        <w:t>——</w:t>
      </w:r>
    </w:p>
    <w:p w:rsidR="009C1EAC" w:rsidRDefault="009C1EAC" w:rsidP="00475CE7">
      <w:pPr>
        <w:pStyle w:val="NoSpacing"/>
      </w:pPr>
      <w:r w:rsidRPr="00811638">
        <w:rPr>
          <w:rFonts w:hint="eastAsia"/>
        </w:rPr>
        <w:t>那是一片熊熊燃烧的黄昏。</w:t>
      </w:r>
    </w:p>
    <w:p w:rsidR="009C1EAC" w:rsidRDefault="009C1EAC" w:rsidP="00475CE7">
      <w:pPr>
        <w:pStyle w:val="NoSpacing"/>
      </w:pPr>
      <w:r w:rsidRPr="00811638">
        <w:rPr>
          <w:rFonts w:hint="eastAsia"/>
        </w:rPr>
        <w:t>摒弃一切杂念。</w:t>
      </w:r>
    </w:p>
    <w:p w:rsidR="009C1EAC" w:rsidRDefault="009C1EAC" w:rsidP="00475CE7">
      <w:pPr>
        <w:pStyle w:val="NoSpacing"/>
      </w:pPr>
      <w:r w:rsidRPr="00811638">
        <w:rPr>
          <w:rFonts w:hint="eastAsia"/>
        </w:rPr>
        <w:t>无休无止的自我。</w:t>
      </w:r>
    </w:p>
    <w:p w:rsidR="009C1EAC" w:rsidRDefault="009C1EAC" w:rsidP="00475CE7">
      <w:pPr>
        <w:pStyle w:val="NoSpacing"/>
      </w:pPr>
      <w:r w:rsidRPr="00811638">
        <w:rPr>
          <w:rFonts w:hint="eastAsia"/>
        </w:rPr>
        <w:t>见之悲怆，言之忧伤。</w:t>
      </w:r>
    </w:p>
    <w:p w:rsidR="009C1EAC" w:rsidRDefault="009C1EAC" w:rsidP="00475CE7">
      <w:pPr>
        <w:pStyle w:val="NoSpacing"/>
      </w:pPr>
      <w:r w:rsidRPr="00811638">
        <w:rPr>
          <w:rFonts w:hint="eastAsia"/>
        </w:rPr>
        <w:t>悲伤与欢喜交织在一起。</w:t>
      </w:r>
    </w:p>
    <w:p w:rsidR="009C1EAC" w:rsidRDefault="009C1EAC" w:rsidP="00475CE7">
      <w:pPr>
        <w:pStyle w:val="NoSpacing"/>
      </w:pPr>
      <w:r w:rsidRPr="00811638">
        <w:rPr>
          <w:rFonts w:hint="eastAsia"/>
        </w:rPr>
        <w:t>人与人交互而生的尘世孽障。</w:t>
      </w:r>
    </w:p>
    <w:p w:rsidR="009C1EAC" w:rsidRDefault="009C1EAC" w:rsidP="00475CE7">
      <w:pPr>
        <w:pStyle w:val="NoSpacing"/>
      </w:pPr>
      <w:r w:rsidRPr="00811638">
        <w:rPr>
          <w:rFonts w:hint="eastAsia"/>
        </w:rPr>
        <w:t>也即是，无可救药的共存之声。</w:t>
      </w:r>
    </w:p>
    <w:p w:rsidR="009C1EAC" w:rsidRDefault="009C1EAC" w:rsidP="00475CE7">
      <w:pPr>
        <w:pStyle w:val="NoSpacing"/>
      </w:pPr>
      <w:r w:rsidRPr="00811638">
        <w:rPr>
          <w:rFonts w:hint="eastAsia"/>
        </w:rPr>
        <w:t>而远离这一切的，正是眼前这一遥远世界的风景。</w:t>
      </w:r>
    </w:p>
    <w:p w:rsidR="009C1EAC" w:rsidRDefault="009C1EAC" w:rsidP="00475CE7">
      <w:pPr>
        <w:pStyle w:val="NoSpacing"/>
      </w:pPr>
      <w:r w:rsidRPr="00811638">
        <w:rPr>
          <w:rFonts w:hint="eastAsia"/>
        </w:rPr>
        <w:t>既有对西天乐土合十参拜的人在，</w:t>
      </w:r>
    </w:p>
    <w:p w:rsidR="009C1EAC" w:rsidRDefault="009C1EAC" w:rsidP="00475CE7">
      <w:pPr>
        <w:pStyle w:val="NoSpacing"/>
      </w:pPr>
      <w:r w:rsidRPr="00811638">
        <w:rPr>
          <w:rFonts w:hint="eastAsia"/>
        </w:rPr>
        <w:t>也有对死后冥界低眉顺目的人在。</w:t>
      </w:r>
    </w:p>
    <w:p w:rsidR="009C1EAC" w:rsidRDefault="009C1EAC" w:rsidP="00475CE7">
      <w:pPr>
        <w:pStyle w:val="NoSpacing"/>
      </w:pPr>
      <w:r w:rsidRPr="00811638">
        <w:rPr>
          <w:rFonts w:hint="eastAsia"/>
        </w:rPr>
        <w:t>这红叶之海如桃园仙境般远离人世。</w:t>
      </w:r>
    </w:p>
    <w:p w:rsidR="009C1EAC" w:rsidRDefault="009C1EAC" w:rsidP="00475CE7">
      <w:pPr>
        <w:pStyle w:val="NoSpacing"/>
      </w:pPr>
      <w:r w:rsidRPr="00811638">
        <w:rPr>
          <w:rFonts w:hint="eastAsia"/>
        </w:rPr>
        <w:t>再过十年，</w:t>
      </w:r>
    </w:p>
    <w:p w:rsidR="009C1EAC" w:rsidRDefault="009C1EAC" w:rsidP="00475CE7">
      <w:pPr>
        <w:pStyle w:val="NoSpacing"/>
      </w:pPr>
      <w:r w:rsidRPr="00811638">
        <w:rPr>
          <w:rFonts w:hint="eastAsia"/>
        </w:rPr>
        <w:t>甚至数十年之后，它的存在方式也不会有丝毫改变。</w:t>
      </w:r>
    </w:p>
    <w:p w:rsidR="009C1EAC" w:rsidRDefault="009C1EAC" w:rsidP="00475CE7">
      <w:pPr>
        <w:pStyle w:val="NoSpacing"/>
      </w:pPr>
      <w:r w:rsidRPr="00811638">
        <w:rPr>
          <w:rFonts w:hint="eastAsia"/>
        </w:rPr>
        <w:t>而这对他来说是理所当然的风景。</w:t>
      </w:r>
    </w:p>
    <w:p w:rsidR="009C1EAC" w:rsidRDefault="009C1EAC" w:rsidP="00475CE7">
      <w:pPr>
        <w:pStyle w:val="NoSpacing"/>
      </w:pPr>
      <w:r w:rsidRPr="00811638">
        <w:rPr>
          <w:rFonts w:hint="eastAsia"/>
        </w:rPr>
        <w:t>山里人家的生活必须谨小慎微。</w:t>
      </w:r>
    </w:p>
    <w:p w:rsidR="009C1EAC" w:rsidRDefault="009C1EAC" w:rsidP="00475CE7">
      <w:pPr>
        <w:pStyle w:val="NoSpacing"/>
      </w:pPr>
      <w:r w:rsidRPr="00811638">
        <w:rPr>
          <w:rFonts w:hint="eastAsia"/>
        </w:rPr>
        <w:t>他居住的山岭没有一座显眼的建筑物，对面的山也一样。</w:t>
      </w:r>
    </w:p>
    <w:p w:rsidR="009C1EAC" w:rsidRPr="002C1ADC" w:rsidRDefault="009C1EAC" w:rsidP="00475CE7">
      <w:pPr>
        <w:pStyle w:val="NoSpacing"/>
        <w:rPr>
          <w:rFonts w:ascii="Verdana" w:hAnsi="Verdana" w:cs="宋体"/>
          <w:color w:val="000000"/>
          <w:kern w:val="0"/>
          <w:sz w:val="17"/>
          <w:szCs w:val="17"/>
        </w:rPr>
      </w:pPr>
      <w:r w:rsidRPr="00811638">
        <w:rPr>
          <w:rFonts w:hint="eastAsia"/>
        </w:rPr>
        <w:t>只索取衣食住行所必要的那一部分，不去夺取更多的资源</w:t>
      </w:r>
      <w:r>
        <w:rPr>
          <w:rFonts w:hint="eastAsia"/>
        </w:rPr>
        <w:t>囤积</w:t>
      </w:r>
      <w:r w:rsidRPr="00811638">
        <w:rPr>
          <w:rFonts w:hint="eastAsia"/>
        </w:rPr>
        <w:t>起来。</w:t>
      </w:r>
    </w:p>
    <w:p w:rsidR="009C1EAC" w:rsidRDefault="009C1EAC" w:rsidP="00C34874">
      <w:pPr>
        <w:pStyle w:val="a"/>
      </w:pPr>
      <w:r>
        <w:rPr>
          <w:rFonts w:hint="eastAsia"/>
        </w:rPr>
        <w:t>即便有像蛇一样蜿蜒盘旋的山道，或者是不知怎样才能建成的，一直延续到山顶的石阶。都是以不踏入山中就无法发现的形式存在着</w:t>
      </w:r>
    </w:p>
    <w:p w:rsidR="009C1EAC" w:rsidRDefault="009C1EAC" w:rsidP="00C34874">
      <w:pPr>
        <w:pStyle w:val="a"/>
      </w:pPr>
      <w:r>
        <w:rPr>
          <w:rFonts w:hint="eastAsia"/>
        </w:rPr>
        <w:t>生活在这片群山之中的人们有这样一个方针。</w:t>
      </w:r>
    </w:p>
    <w:p w:rsidR="009C1EAC" w:rsidRDefault="009C1EAC" w:rsidP="00C34874">
      <w:pPr>
        <w:pStyle w:val="a"/>
      </w:pPr>
      <w:r>
        <w:rPr>
          <w:rFonts w:hint="eastAsia"/>
        </w:rPr>
        <w:t>人的生活活动绝对不能破坏这山中景色的一分一毫。</w:t>
      </w:r>
    </w:p>
    <w:p w:rsidR="009C1EAC" w:rsidRDefault="009C1EAC" w:rsidP="00C34874">
      <w:pPr>
        <w:pStyle w:val="a"/>
      </w:pPr>
      <w:r>
        <w:rPr>
          <w:rFonts w:hint="eastAsia"/>
        </w:rPr>
        <w:t>偶尔会回忆起我最喜欢这个季节这件事。</w:t>
      </w:r>
    </w:p>
    <w:p w:rsidR="009C1EAC" w:rsidRDefault="009C1EAC" w:rsidP="00C34874">
      <w:pPr>
        <w:pStyle w:val="a"/>
      </w:pPr>
      <w:r>
        <w:rPr>
          <w:rFonts w:hint="eastAsia"/>
        </w:rPr>
        <w:t>说是喜欢不如说是和自己的性子最契合吧。</w:t>
      </w:r>
    </w:p>
    <w:p w:rsidR="009C1EAC" w:rsidRDefault="009C1EAC" w:rsidP="00C34874">
      <w:pPr>
        <w:pStyle w:val="a"/>
      </w:pPr>
      <w:r>
        <w:rPr>
          <w:rFonts w:hint="eastAsia"/>
        </w:rPr>
        <w:t>明明冬天的储备等等要做的事情还堆的和小山一样。还要忙里偷闲走到山顶附近。</w:t>
      </w:r>
    </w:p>
    <w:p w:rsidR="009C1EAC" w:rsidRDefault="009C1EAC" w:rsidP="00C34874">
      <w:pPr>
        <w:pStyle w:val="a"/>
      </w:pPr>
      <w:r>
        <w:rPr>
          <w:rFonts w:hint="eastAsia"/>
        </w:rPr>
        <w:t>做一个深呼吸，呆呆眺望着斜阳的时候。可能是每天仅限两次幸福时光吧。</w:t>
      </w:r>
    </w:p>
    <w:p w:rsidR="009C1EAC" w:rsidRDefault="009C1EAC" w:rsidP="00C34874">
      <w:pPr>
        <w:pStyle w:val="a"/>
      </w:pPr>
      <w:r>
        <w:rPr>
          <w:rFonts w:hint="eastAsia"/>
        </w:rPr>
        <w:t>黄昏的山峦被夕阳尽染成红色。</w:t>
      </w:r>
    </w:p>
    <w:p w:rsidR="009C1EAC" w:rsidRDefault="009C1EAC" w:rsidP="00C34874">
      <w:pPr>
        <w:pStyle w:val="a"/>
      </w:pPr>
      <w:r>
        <w:rPr>
          <w:rFonts w:hint="eastAsia"/>
        </w:rPr>
        <w:t>日暮时分的风带着丝丝寒意，又是那么的平静。</w:t>
      </w:r>
    </w:p>
    <w:p w:rsidR="009C1EAC" w:rsidRDefault="009C1EAC" w:rsidP="00C34874">
      <w:pPr>
        <w:pStyle w:val="a"/>
      </w:pPr>
      <w:r>
        <w:rPr>
          <w:rFonts w:hint="eastAsia"/>
        </w:rPr>
        <w:t>离开大山只有不到两个月吧，那时的记忆却已经淡薄了，多少感觉有些寂寞。</w:t>
      </w:r>
    </w:p>
    <w:p w:rsidR="009C1EAC" w:rsidRDefault="009C1EAC" w:rsidP="00C34874">
      <w:pPr>
        <w:pStyle w:val="a"/>
      </w:pPr>
      <w:r>
        <w:rPr>
          <w:rFonts w:hint="eastAsia"/>
        </w:rPr>
        <w:t>随着记忆日渐模糊，自己像是不想输给这个现象一样不断不断的回忆，却没有任何效果。对别人更是无从说起这些。</w:t>
      </w:r>
    </w:p>
    <w:p w:rsidR="009C1EAC" w:rsidRDefault="009C1EAC" w:rsidP="00C34874">
      <w:pPr>
        <w:pStyle w:val="a"/>
      </w:pPr>
      <w:r>
        <w:rPr>
          <w:rFonts w:hint="eastAsia"/>
        </w:rPr>
        <w:t>能想起的只有这样的晚霞。</w:t>
      </w:r>
    </w:p>
    <w:p w:rsidR="009C1EAC" w:rsidRDefault="009C1EAC" w:rsidP="00C34874">
      <w:pPr>
        <w:pStyle w:val="a"/>
      </w:pPr>
      <w:r>
        <w:rPr>
          <w:rFonts w:hint="eastAsia"/>
        </w:rPr>
        <w:t>随着居住场所的改变，新的生活也开始了。</w:t>
      </w:r>
    </w:p>
    <w:p w:rsidR="009C1EAC" w:rsidRDefault="009C1EAC" w:rsidP="00C34874">
      <w:pPr>
        <w:pStyle w:val="a"/>
      </w:pPr>
      <w:r>
        <w:rPr>
          <w:rFonts w:hint="eastAsia"/>
        </w:rPr>
        <w:t>在那之中，景色勾起的思乡之情到底是自己的奢望呢，还是自己的留恋呢？</w:t>
      </w:r>
    </w:p>
    <w:p w:rsidR="009C1EAC" w:rsidRDefault="009C1EAC" w:rsidP="00C34874">
      <w:pPr>
        <w:pStyle w:val="a"/>
      </w:pPr>
      <w:r>
        <w:rPr>
          <w:rFonts w:hint="eastAsia"/>
        </w:rPr>
        <w:t>尽管现在的居住地是被高楼大厦包围的大都市，却只有这个记忆日渐鲜明。不免让人有些羞愧。</w:t>
      </w:r>
    </w:p>
    <w:p w:rsidR="009C1EAC" w:rsidRDefault="009C1EAC" w:rsidP="00C34874">
      <w:pPr>
        <w:pStyle w:val="a"/>
      </w:pPr>
      <w:r>
        <w:rPr>
          <w:rFonts w:hint="eastAsia"/>
        </w:rPr>
        <w:t>毕竟这是难得的新生活。</w:t>
      </w:r>
    </w:p>
    <w:p w:rsidR="009C1EAC" w:rsidRDefault="009C1EAC" w:rsidP="00C34874">
      <w:pPr>
        <w:pStyle w:val="a"/>
      </w:pPr>
      <w:r>
        <w:rPr>
          <w:rFonts w:hint="eastAsia"/>
        </w:rPr>
        <w:t>比起新大陆却更怀念家乡，就一个男人来说，是值得他好好反省一下的事情。</w:t>
      </w:r>
    </w:p>
    <w:p w:rsidR="009C1EAC" w:rsidRDefault="009C1EAC" w:rsidP="00C34874">
      <w:pPr>
        <w:pStyle w:val="a"/>
      </w:pPr>
    </w:p>
    <w:p w:rsidR="009C1EAC" w:rsidRDefault="009C1EAC" w:rsidP="00C34874">
      <w:pPr>
        <w:pStyle w:val="a"/>
      </w:pPr>
      <w:r>
        <w:rPr>
          <w:rFonts w:hint="eastAsia"/>
        </w:rPr>
        <w:t>【这样啊，这是，梦吗？】</w:t>
      </w:r>
    </w:p>
    <w:p w:rsidR="009C1EAC" w:rsidRDefault="009C1EAC" w:rsidP="00C34874">
      <w:pPr>
        <w:pStyle w:val="a"/>
      </w:pPr>
      <w:r>
        <w:rPr>
          <w:rFonts w:hint="eastAsia"/>
        </w:rPr>
        <w:t>没错，不合时宜的沉溺在伤感中的情感似乎也停止了。</w:t>
      </w:r>
    </w:p>
    <w:p w:rsidR="009C1EAC" w:rsidRDefault="009C1EAC" w:rsidP="00C34874">
      <w:pPr>
        <w:pStyle w:val="a"/>
      </w:pPr>
      <w:r>
        <w:rPr>
          <w:rFonts w:hint="eastAsia"/>
        </w:rPr>
        <w:t>自己还没碰到过这样的事，本以为不会这样没有任何疑惑的把梦判断为肯定不是梦的。</w:t>
      </w:r>
    </w:p>
    <w:p w:rsidR="009C1EAC" w:rsidRDefault="009C1EAC" w:rsidP="00C34874">
      <w:pPr>
        <w:pStyle w:val="a"/>
      </w:pPr>
      <w:r>
        <w:rPr>
          <w:rFonts w:hint="eastAsia"/>
        </w:rPr>
        <w:t>梦境消失的瞬间，红叶叶尖一样的影子魏然耸立起来。</w:t>
      </w:r>
    </w:p>
    <w:p w:rsidR="009C1EAC" w:rsidRDefault="009C1EAC" w:rsidP="00C34874">
      <w:pPr>
        <w:pStyle w:val="a"/>
      </w:pPr>
      <w:r>
        <w:rPr>
          <w:rFonts w:hint="eastAsia"/>
        </w:rPr>
        <w:t>那是过去不曾见过的，如今已经熟知的混凝土建筑物群。</w:t>
      </w:r>
    </w:p>
    <w:p w:rsidR="009C1EAC" w:rsidRDefault="009C1EAC" w:rsidP="00C34874">
      <w:pPr>
        <w:pStyle w:val="a"/>
      </w:pPr>
      <w:r>
        <w:rPr>
          <w:rFonts w:hint="eastAsia"/>
        </w:rPr>
        <w:t>回忆也像这样，被如今的生活同化了。</w:t>
      </w:r>
    </w:p>
    <w:p w:rsidR="009C1EAC" w:rsidRDefault="009C1EAC" w:rsidP="00C34874">
      <w:pPr>
        <w:pStyle w:val="a"/>
      </w:pPr>
      <w:r>
        <w:rPr>
          <w:rFonts w:hint="eastAsia"/>
        </w:rPr>
        <w:t>本来，人类的记忆，人类的印象就会像这样渐渐劣化。</w:t>
      </w:r>
    </w:p>
    <w:p w:rsidR="009C1EAC" w:rsidRDefault="009C1EAC" w:rsidP="00C34874">
      <w:pPr>
        <w:pStyle w:val="a"/>
      </w:pPr>
      <w:r>
        <w:rPr>
          <w:rFonts w:hint="eastAsia"/>
        </w:rPr>
        <w:t>这也是没办法的事情。</w:t>
      </w:r>
    </w:p>
    <w:p w:rsidR="009C1EAC" w:rsidRDefault="009C1EAC" w:rsidP="00C34874">
      <w:pPr>
        <w:pStyle w:val="a"/>
      </w:pPr>
      <w:r>
        <w:rPr>
          <w:rFonts w:hint="eastAsia"/>
        </w:rPr>
        <w:t>毕竟，比起过去的种种，人类更加期待如今的现实。人类就是这种东西。</w:t>
      </w:r>
    </w:p>
    <w:p w:rsidR="009C1EAC" w:rsidRDefault="009C1EAC" w:rsidP="00C34874">
      <w:pPr>
        <w:pStyle w:val="a"/>
      </w:pPr>
      <w:r>
        <w:rPr>
          <w:rFonts w:hint="eastAsia"/>
        </w:rPr>
        <w:t>早晚这些过去的回忆也会被钢筋水泥吞没吧。</w:t>
      </w:r>
    </w:p>
    <w:p w:rsidR="009C1EAC" w:rsidRDefault="009C1EAC" w:rsidP="00C34874">
      <w:pPr>
        <w:pStyle w:val="a"/>
      </w:pPr>
      <w:r>
        <w:rPr>
          <w:rFonts w:hint="eastAsia"/>
        </w:rPr>
        <w:t>既不是无情也不是寡义。</w:t>
      </w:r>
    </w:p>
    <w:p w:rsidR="009C1EAC" w:rsidRDefault="009C1EAC" w:rsidP="00C34874">
      <w:pPr>
        <w:pStyle w:val="a"/>
      </w:pPr>
      <w:r>
        <w:rPr>
          <w:rFonts w:hint="eastAsia"/>
        </w:rPr>
        <w:t>既然有了总有一天会消失的预感，如今就只要鲜明的梦见这些记忆感觉就很好。</w:t>
      </w:r>
    </w:p>
    <w:p w:rsidR="009C1EAC" w:rsidRDefault="009C1EAC" w:rsidP="00C34874">
      <w:pPr>
        <w:pStyle w:val="a"/>
      </w:pPr>
      <w:r>
        <w:rPr>
          <w:rFonts w:hint="eastAsia"/>
        </w:rPr>
        <w:t>不论是在山里还是在町里，时光固然都是转瞬即逝。</w:t>
      </w:r>
    </w:p>
    <w:p w:rsidR="009C1EAC" w:rsidRDefault="009C1EAC" w:rsidP="00C34874">
      <w:pPr>
        <w:pStyle w:val="a"/>
      </w:pPr>
      <w:r>
        <w:rPr>
          <w:rFonts w:hint="eastAsia"/>
        </w:rPr>
        <w:t>就算是</w:t>
      </w:r>
      <w:r>
        <w:t>24</w:t>
      </w:r>
      <w:r>
        <w:rPr>
          <w:rFonts w:hint="eastAsia"/>
        </w:rPr>
        <w:t>小时之后的今天，同昨天相同的风景却都已消失不见。</w:t>
      </w:r>
    </w:p>
    <w:p w:rsidR="009C1EAC" w:rsidRDefault="009C1EAC" w:rsidP="00C34874">
      <w:pPr>
        <w:pStyle w:val="a"/>
      </w:pPr>
      <w:r>
        <w:rPr>
          <w:rFonts w:hint="eastAsia"/>
        </w:rPr>
        <w:t>……类似的还有很多。</w:t>
      </w:r>
    </w:p>
    <w:p w:rsidR="009C1EAC" w:rsidRDefault="009C1EAC" w:rsidP="00C34874">
      <w:pPr>
        <w:pStyle w:val="a"/>
      </w:pPr>
      <w:r>
        <w:rPr>
          <w:rFonts w:hint="eastAsia"/>
        </w:rPr>
        <w:t>平复心情的时间什么的，想必她绝对不会提供的吧。</w:t>
      </w:r>
    </w:p>
    <w:p w:rsidR="009C1EAC" w:rsidRDefault="009C1EAC" w:rsidP="00C34874">
      <w:pPr>
        <w:pStyle w:val="a"/>
      </w:pPr>
      <w:r>
        <w:rPr>
          <w:rFonts w:hint="eastAsia"/>
        </w:rPr>
        <w:t>令人怀念的久远回忆就像美丽的海市蜃楼一般。</w:t>
      </w:r>
    </w:p>
    <w:p w:rsidR="009C1EAC" w:rsidRDefault="009C1EAC" w:rsidP="00C34874">
      <w:pPr>
        <w:pStyle w:val="a"/>
      </w:pPr>
    </w:p>
    <w:p w:rsidR="009C1EAC" w:rsidRDefault="009C1EAC" w:rsidP="00C34874">
      <w:pPr>
        <w:pStyle w:val="a"/>
      </w:pPr>
      <w:r>
        <w:rPr>
          <w:rFonts w:hint="eastAsia"/>
        </w:rPr>
        <w:t>【……你是受人敬仰的观音菩萨吗？苍崎。】</w:t>
      </w:r>
    </w:p>
    <w:p w:rsidR="009C1EAC" w:rsidRDefault="009C1EAC" w:rsidP="00C34874">
      <w:pPr>
        <w:pStyle w:val="a"/>
      </w:pPr>
      <w:r>
        <w:rPr>
          <w:rFonts w:hint="eastAsia"/>
        </w:rPr>
        <w:t>因为轻微的眩晕闭紧了眼睛。</w:t>
      </w:r>
    </w:p>
    <w:p w:rsidR="009C1EAC" w:rsidRDefault="009C1EAC" w:rsidP="00C34874">
      <w:pPr>
        <w:pStyle w:val="a"/>
      </w:pPr>
      <w:r>
        <w:rPr>
          <w:rFonts w:hint="eastAsia"/>
        </w:rPr>
        <w:t>山的风景随着视野被隔断也消失不见了，与之相对，振聋发聩的声音响彻四方。</w:t>
      </w:r>
    </w:p>
    <w:p w:rsidR="009C1EAC" w:rsidRDefault="009C1EAC" w:rsidP="00C34874">
      <w:pPr>
        <w:pStyle w:val="a"/>
      </w:pPr>
      <w:r>
        <w:rPr>
          <w:rFonts w:hint="eastAsia"/>
        </w:rPr>
        <w:t>不光是他所在的山谷，那声音大到能让整个山岭晃三晃。</w:t>
      </w:r>
    </w:p>
    <w:p w:rsidR="009C1EAC" w:rsidRDefault="009C1EAC" w:rsidP="00C34874">
      <w:pPr>
        <w:pStyle w:val="a"/>
      </w:pPr>
      <w:r>
        <w:rPr>
          <w:rFonts w:hint="eastAsia"/>
        </w:rPr>
        <w:t>这也是肯定的，方才幻影一样的苍崎现在在山的那边高高的耸立着。</w:t>
      </w:r>
    </w:p>
    <w:p w:rsidR="009C1EAC" w:rsidRDefault="009C1EAC" w:rsidP="00C34874">
      <w:pPr>
        <w:pStyle w:val="a"/>
      </w:pPr>
      <w:r>
        <w:rPr>
          <w:rFonts w:hint="eastAsia"/>
        </w:rPr>
        <w:t>他确认了一下自己的状态，自己其实已经很累了，却仍然在全神贯注的倾听她的声音。</w:t>
      </w:r>
    </w:p>
    <w:p w:rsidR="009C1EAC" w:rsidRDefault="009C1EAC" w:rsidP="00C34874">
      <w:pPr>
        <w:pStyle w:val="a"/>
      </w:pPr>
      <w:r>
        <w:rPr>
          <w:rFonts w:hint="eastAsia"/>
        </w:rPr>
        <w:t>想要睁开眼睛却又是一阵晕眩袭来，只好继续闭着眼睛。</w:t>
      </w:r>
    </w:p>
    <w:p w:rsidR="009C1EAC" w:rsidRDefault="009C1EAC" w:rsidP="00C34874">
      <w:pPr>
        <w:pStyle w:val="a"/>
      </w:pPr>
      <w:r>
        <w:rPr>
          <w:rFonts w:hint="eastAsia"/>
        </w:rPr>
        <w:t>有点理解不了这时的气氛，她似乎正在和谁争论着什么。</w:t>
      </w:r>
    </w:p>
    <w:p w:rsidR="009C1EAC" w:rsidRDefault="009C1EAC" w:rsidP="00C34874">
      <w:pPr>
        <w:pStyle w:val="a"/>
      </w:pPr>
      <w:r>
        <w:rPr>
          <w:rFonts w:hint="eastAsia"/>
        </w:rPr>
        <w:t>是攻击的语调但并不激烈。</w:t>
      </w:r>
    </w:p>
    <w:p w:rsidR="009C1EAC" w:rsidRDefault="009C1EAC" w:rsidP="00C34874">
      <w:pPr>
        <w:pStyle w:val="a"/>
      </w:pPr>
      <w:r>
        <w:rPr>
          <w:rFonts w:hint="eastAsia"/>
        </w:rPr>
        <w:t>可能是在和对面的山争吵着什么吧，虽然那是座山。</w:t>
      </w:r>
    </w:p>
    <w:p w:rsidR="009C1EAC" w:rsidRDefault="009C1EAC" w:rsidP="00C34874">
      <w:pPr>
        <w:pStyle w:val="a"/>
      </w:pPr>
      <w:r>
        <w:rPr>
          <w:rFonts w:hint="eastAsia"/>
        </w:rPr>
        <w:t>如果是她的话，这种事完全有可能。他对这个想法连连点头。</w:t>
      </w:r>
    </w:p>
    <w:p w:rsidR="009C1EAC" w:rsidRDefault="009C1EAC" w:rsidP="00C34874">
      <w:pPr>
        <w:pStyle w:val="a"/>
      </w:pPr>
      <w:r>
        <w:rPr>
          <w:rFonts w:hint="eastAsia"/>
        </w:rPr>
        <w:t>毕竟是把月亮都轰成渣的暴徒嘛。</w:t>
      </w:r>
    </w:p>
    <w:p w:rsidR="009C1EAC" w:rsidRDefault="009C1EAC" w:rsidP="00C34874">
      <w:pPr>
        <w:pStyle w:val="a"/>
      </w:pPr>
      <w:r>
        <w:rPr>
          <w:rFonts w:hint="eastAsia"/>
        </w:rPr>
        <w:t>对话的内容这边有些理解不了。</w:t>
      </w:r>
    </w:p>
    <w:p w:rsidR="009C1EAC" w:rsidRDefault="009C1EAC" w:rsidP="00C34874">
      <w:pPr>
        <w:pStyle w:val="a"/>
      </w:pPr>
      <w:r>
        <w:rPr>
          <w:rFonts w:hint="eastAsia"/>
        </w:rPr>
        <w:t>他只是多多少少，漠然的，感觉到自己的人权理所当然的遭到了重大忽视。……就算是梦里发生的事情，这也有点太不像话了。绝对不能接受。</w:t>
      </w:r>
    </w:p>
    <w:p w:rsidR="009C1EAC" w:rsidRDefault="009C1EAC" w:rsidP="00C34874">
      <w:pPr>
        <w:pStyle w:val="a"/>
      </w:pPr>
      <w:r>
        <w:rPr>
          <w:rFonts w:hint="eastAsia"/>
        </w:rPr>
        <w:t>数分钟之后，</w:t>
      </w:r>
    </w:p>
    <w:p w:rsidR="009C1EAC" w:rsidRDefault="009C1EAC" w:rsidP="00C34874">
      <w:pPr>
        <w:pStyle w:val="a"/>
      </w:pPr>
      <w:r>
        <w:rPr>
          <w:rFonts w:hint="eastAsia"/>
        </w:rPr>
        <w:t>依靠极具魄力的争论，似乎是以青子那边的胜利宣告结束。</w:t>
      </w:r>
    </w:p>
    <w:p w:rsidR="009C1EAC" w:rsidRDefault="009C1EAC" w:rsidP="00C34874">
      <w:pPr>
        <w:pStyle w:val="a"/>
      </w:pPr>
      <w:r>
        <w:rPr>
          <w:rFonts w:hint="eastAsia"/>
        </w:rPr>
        <w:t>接着，暴风一样的话语又变的细不可闻了。</w:t>
      </w:r>
    </w:p>
    <w:p w:rsidR="009C1EAC" w:rsidRDefault="009C1EAC" w:rsidP="00C34874">
      <w:pPr>
        <w:pStyle w:val="a"/>
      </w:pPr>
      <w:r>
        <w:rPr>
          <w:rFonts w:hint="eastAsia"/>
        </w:rPr>
        <w:t>像是有另一个需要面对的场景似的，他的眼睛靠外力稍稍睁开了一些。</w:t>
      </w:r>
    </w:p>
    <w:p w:rsidR="009C1EAC" w:rsidRDefault="009C1EAC" w:rsidP="00C34874">
      <w:pPr>
        <w:pStyle w:val="a"/>
      </w:pPr>
      <w:r>
        <w:rPr>
          <w:rFonts w:hint="eastAsia"/>
        </w:rPr>
        <w:t>【</w:t>
      </w:r>
      <w:r>
        <w:t>——————</w:t>
      </w:r>
      <w:r>
        <w:rPr>
          <w:rFonts w:hint="eastAsia"/>
        </w:rPr>
        <w:t>】</w:t>
      </w:r>
    </w:p>
    <w:p w:rsidR="009C1EAC" w:rsidRDefault="009C1EAC" w:rsidP="00C34874">
      <w:pPr>
        <w:pStyle w:val="a"/>
      </w:pPr>
      <w:r>
        <w:rPr>
          <w:rFonts w:hint="eastAsia"/>
        </w:rPr>
        <w:t>略微吸了一口气。</w:t>
      </w:r>
    </w:p>
    <w:p w:rsidR="009C1EAC" w:rsidRDefault="009C1EAC" w:rsidP="00C34874">
      <w:pPr>
        <w:pStyle w:val="a"/>
      </w:pPr>
      <w:r>
        <w:rPr>
          <w:rFonts w:hint="eastAsia"/>
        </w:rPr>
        <w:t>和之前让人怀念的记忆完全不同，但是，却也不是多么惹人厌的风景。</w:t>
      </w:r>
    </w:p>
    <w:p w:rsidR="009C1EAC" w:rsidRDefault="009C1EAC" w:rsidP="00C34874">
      <w:pPr>
        <w:pStyle w:val="a"/>
      </w:pPr>
      <w:r>
        <w:rPr>
          <w:rFonts w:hint="eastAsia"/>
        </w:rPr>
        <w:t>不会有错，这里是那个游乐园。</w:t>
      </w:r>
    </w:p>
    <w:p w:rsidR="009C1EAC" w:rsidRDefault="009C1EAC" w:rsidP="00C34874">
      <w:pPr>
        <w:pStyle w:val="a"/>
      </w:pPr>
      <w:r>
        <w:rPr>
          <w:rFonts w:hint="eastAsia"/>
        </w:rPr>
        <w:t>对他来说最最鲜明的，过去的记忆。</w:t>
      </w:r>
    </w:p>
    <w:p w:rsidR="009C1EAC" w:rsidRDefault="009C1EAC" w:rsidP="00C34874">
      <w:pPr>
        <w:pStyle w:val="a"/>
      </w:pPr>
      <w:r>
        <w:rPr>
          <w:rFonts w:hint="eastAsia"/>
        </w:rPr>
        <w:t>很怀念那个被青子爆破掉的镜子屋。</w:t>
      </w:r>
    </w:p>
    <w:p w:rsidR="009C1EAC" w:rsidRDefault="009C1EAC" w:rsidP="00C34874">
      <w:pPr>
        <w:pStyle w:val="a"/>
      </w:pPr>
      <w:r>
        <w:rPr>
          <w:rFonts w:hint="eastAsia"/>
        </w:rPr>
        <w:t>同现实没有丝毫歪曲的游乐园，现在在这里的就他一个人。</w:t>
      </w:r>
    </w:p>
    <w:p w:rsidR="009C1EAC" w:rsidRDefault="009C1EAC" w:rsidP="00C34874">
      <w:pPr>
        <w:pStyle w:val="a"/>
      </w:pPr>
      <w:r>
        <w:rPr>
          <w:rFonts w:hint="eastAsia"/>
        </w:rPr>
        <w:t>不用担心会有谁追过来，坐在小</w:t>
      </w:r>
      <w:r>
        <w:t>KISTY</w:t>
      </w:r>
      <w:r>
        <w:rPr>
          <w:rFonts w:hint="eastAsia"/>
        </w:rPr>
        <w:t>的残骸上，抬头仰望着本该被击毁的月亮。</w:t>
      </w:r>
    </w:p>
    <w:p w:rsidR="009C1EAC" w:rsidRDefault="009C1EAC" w:rsidP="00C34874">
      <w:pPr>
        <w:pStyle w:val="a"/>
      </w:pPr>
      <w:r>
        <w:rPr>
          <w:rFonts w:hint="eastAsia"/>
        </w:rPr>
        <w:t>雪白，让人联想起玻璃的冬之月。</w:t>
      </w:r>
    </w:p>
    <w:p w:rsidR="009C1EAC" w:rsidRDefault="009C1EAC" w:rsidP="00C34874">
      <w:pPr>
        <w:pStyle w:val="a"/>
      </w:pPr>
      <w:r>
        <w:rPr>
          <w:rFonts w:hint="eastAsia"/>
        </w:rPr>
        <w:t>那轮明月，和想杀掉他的少女身姿重合到一起。</w:t>
      </w:r>
    </w:p>
    <w:p w:rsidR="009C1EAC" w:rsidRDefault="009C1EAC" w:rsidP="00C34874">
      <w:pPr>
        <w:pStyle w:val="a"/>
      </w:pPr>
      <w:r>
        <w:rPr>
          <w:rFonts w:hint="eastAsia"/>
        </w:rPr>
        <w:t>……既然是魔术师那就应该称之为魔女吧。那个瞬间她也确实像个魔女。</w:t>
      </w:r>
    </w:p>
    <w:p w:rsidR="009C1EAC" w:rsidRDefault="009C1EAC" w:rsidP="00C34874">
      <w:pPr>
        <w:pStyle w:val="a"/>
      </w:pPr>
      <w:r>
        <w:rPr>
          <w:rFonts w:hint="eastAsia"/>
        </w:rPr>
        <w:t>“杀了也没关系。”</w:t>
      </w:r>
    </w:p>
    <w:p w:rsidR="009C1EAC" w:rsidRDefault="009C1EAC" w:rsidP="00C34874">
      <w:pPr>
        <w:pStyle w:val="a"/>
      </w:pPr>
      <w:r>
        <w:rPr>
          <w:rFonts w:hint="eastAsia"/>
        </w:rPr>
        <w:t>怎么这样，十分自然的就把这蠢到家的话语说了出来。</w:t>
      </w:r>
    </w:p>
    <w:p w:rsidR="009C1EAC" w:rsidRDefault="009C1EAC" w:rsidP="00C34874">
      <w:pPr>
        <w:pStyle w:val="a"/>
      </w:pPr>
      <w:r>
        <w:rPr>
          <w:rFonts w:hint="eastAsia"/>
        </w:rPr>
        <w:t>【……不是，但是</w:t>
      </w:r>
      <w:r>
        <w:t>——</w:t>
      </w:r>
      <w:r>
        <w:rPr>
          <w:rFonts w:hint="eastAsia"/>
        </w:rPr>
        <w:t>】</w:t>
      </w:r>
    </w:p>
    <w:p w:rsidR="009C1EAC" w:rsidRDefault="009C1EAC" w:rsidP="00C34874">
      <w:pPr>
        <w:pStyle w:val="a"/>
      </w:pPr>
      <w:r>
        <w:rPr>
          <w:rFonts w:hint="eastAsia"/>
        </w:rPr>
        <w:t>这和魔女啊、魔术什么的没有关系。</w:t>
      </w:r>
    </w:p>
    <w:p w:rsidR="009C1EAC" w:rsidRDefault="009C1EAC" w:rsidP="00C34874">
      <w:pPr>
        <w:pStyle w:val="a"/>
      </w:pPr>
      <w:r>
        <w:rPr>
          <w:rFonts w:hint="eastAsia"/>
        </w:rPr>
        <w:t>胸中的空洞跟着响了起来。</w:t>
      </w:r>
    </w:p>
    <w:p w:rsidR="009C1EAC" w:rsidRDefault="009C1EAC" w:rsidP="00C34874">
      <w:pPr>
        <w:pStyle w:val="a"/>
      </w:pPr>
      <w:r>
        <w:rPr>
          <w:rFonts w:hint="eastAsia"/>
        </w:rPr>
        <w:t>她既然说了那样的话，他自然也就要这么回过去。</w:t>
      </w:r>
    </w:p>
    <w:p w:rsidR="009C1EAC" w:rsidRDefault="009C1EAC" w:rsidP="00C34874">
      <w:pPr>
        <w:pStyle w:val="a"/>
      </w:pPr>
      <w:r>
        <w:rPr>
          <w:rFonts w:hint="eastAsia"/>
        </w:rPr>
        <w:t>……那个时候，苍崎青子到底说了些什么呢？</w:t>
      </w:r>
    </w:p>
    <w:p w:rsidR="009C1EAC" w:rsidRDefault="009C1EAC" w:rsidP="00C34874">
      <w:pPr>
        <w:pStyle w:val="a"/>
      </w:pPr>
      <w:r>
        <w:rPr>
          <w:rFonts w:hint="eastAsia"/>
        </w:rPr>
        <w:t>正在回想这些事情的时候，他深深的睡眠宣告了终结。</w:t>
      </w:r>
    </w:p>
    <w:p w:rsidR="009C1EAC" w:rsidRDefault="009C1EAC" w:rsidP="00C34874">
      <w:pPr>
        <w:pStyle w:val="a"/>
      </w:pPr>
      <w:r>
        <w:rPr>
          <w:rFonts w:hint="eastAsia"/>
        </w:rPr>
        <w:t>说不定，这比梦境还长的回想了吧。</w:t>
      </w:r>
    </w:p>
    <w:p w:rsidR="009C1EAC" w:rsidRDefault="009C1EAC" w:rsidP="00C34874">
      <w:pPr>
        <w:pStyle w:val="a"/>
      </w:pPr>
    </w:p>
    <w:p w:rsidR="009C1EAC" w:rsidRDefault="009C1EAC" w:rsidP="00475CE7">
      <w:pPr>
        <w:pStyle w:val="Heading6"/>
      </w:pPr>
      <w:r>
        <w:rPr>
          <w:rFonts w:hint="eastAsia"/>
        </w:rPr>
        <w:t>相会之前</w:t>
      </w:r>
    </w:p>
    <w:p w:rsidR="009C1EAC" w:rsidRDefault="009C1EAC" w:rsidP="00C34874">
      <w:pPr>
        <w:pStyle w:val="a"/>
      </w:pPr>
      <w:r>
        <w:rPr>
          <w:rFonts w:hint="eastAsia"/>
        </w:rPr>
        <w:t>……而后。</w:t>
      </w:r>
    </w:p>
    <w:p w:rsidR="009C1EAC" w:rsidRDefault="009C1EAC" w:rsidP="00C34874">
      <w:pPr>
        <w:pStyle w:val="a"/>
      </w:pPr>
      <w:r>
        <w:rPr>
          <w:rFonts w:hint="eastAsia"/>
        </w:rPr>
        <w:t>在没有见过的屋子内的床上睁开眼睛的时候，草十郎大大的吸了一口气。</w:t>
      </w:r>
    </w:p>
    <w:p w:rsidR="009C1EAC" w:rsidRDefault="009C1EAC" w:rsidP="00C34874">
      <w:pPr>
        <w:pStyle w:val="a"/>
      </w:pPr>
      <w:r>
        <w:rPr>
          <w:rFonts w:hint="eastAsia"/>
        </w:rPr>
        <w:t>床铺的感触和公寓里地铺相比完全是两个规格，</w:t>
      </w:r>
    </w:p>
    <w:p w:rsidR="009C1EAC" w:rsidRDefault="009C1EAC" w:rsidP="00C34874">
      <w:pPr>
        <w:pStyle w:val="a"/>
      </w:pPr>
      <w:r>
        <w:rPr>
          <w:rFonts w:hint="eastAsia"/>
        </w:rPr>
        <w:t>更不用说那高价绒毯，拿高价壁纸装潢的整个房间的气氛更是……不对。</w:t>
      </w:r>
    </w:p>
    <w:p w:rsidR="009C1EAC" w:rsidRDefault="009C1EAC" w:rsidP="00C34874">
      <w:pPr>
        <w:pStyle w:val="a"/>
      </w:pPr>
      <w:r>
        <w:rPr>
          <w:rFonts w:hint="eastAsia"/>
        </w:rPr>
        <w:t>【</w:t>
      </w:r>
      <w:r>
        <w:t>——</w:t>
      </w:r>
      <w:r>
        <w:rPr>
          <w:rFonts w:hint="eastAsia"/>
        </w:rPr>
        <w:t>、</w:t>
      </w:r>
      <w:r>
        <w:t>——</w:t>
      </w:r>
      <w:r>
        <w:rPr>
          <w:rFonts w:hint="eastAsia"/>
        </w:rPr>
        <w:t>】</w:t>
      </w:r>
    </w:p>
    <w:p w:rsidR="009C1EAC" w:rsidRDefault="009C1EAC" w:rsidP="00C34874">
      <w:pPr>
        <w:pStyle w:val="a"/>
      </w:pPr>
      <w:r>
        <w:rPr>
          <w:rFonts w:hint="eastAsia"/>
        </w:rPr>
        <w:t>就这样瞪大着眼睛，硬把吃惊的悲鸣咽了回去。</w:t>
      </w:r>
    </w:p>
    <w:p w:rsidR="009C1EAC" w:rsidRDefault="009C1EAC" w:rsidP="00C34874">
      <w:pPr>
        <w:pStyle w:val="a"/>
      </w:pPr>
      <w:r>
        <w:rPr>
          <w:rFonts w:hint="eastAsia"/>
        </w:rPr>
        <w:t>吃惊的原因就是这个，</w:t>
      </w:r>
    </w:p>
    <w:p w:rsidR="009C1EAC" w:rsidRDefault="009C1EAC" w:rsidP="00C34874">
      <w:pPr>
        <w:pStyle w:val="a"/>
      </w:pPr>
      <w:r>
        <w:rPr>
          <w:rFonts w:hint="eastAsia"/>
        </w:rPr>
        <w:t>在被吓的一激灵的草十郎旁边，那个，黑衣的少女正坐在那里。</w:t>
      </w:r>
    </w:p>
    <w:p w:rsidR="009C1EAC" w:rsidRDefault="009C1EAC" w:rsidP="00C34874">
      <w:pPr>
        <w:pStyle w:val="a"/>
      </w:pPr>
      <w:r>
        <w:rPr>
          <w:rFonts w:hint="eastAsia"/>
        </w:rPr>
        <w:t>没有丝毫杂音的静寂。</w:t>
      </w:r>
    </w:p>
    <w:p w:rsidR="009C1EAC" w:rsidRDefault="009C1EAC" w:rsidP="00C34874">
      <w:pPr>
        <w:pStyle w:val="a"/>
      </w:pPr>
      <w:r>
        <w:rPr>
          <w:rFonts w:hint="eastAsia"/>
        </w:rPr>
        <w:t>草十郎继续躺在床上注视着少女。</w:t>
      </w:r>
    </w:p>
    <w:p w:rsidR="009C1EAC" w:rsidRDefault="009C1EAC" w:rsidP="00C34874">
      <w:pPr>
        <w:pStyle w:val="a"/>
      </w:pPr>
      <w:r>
        <w:rPr>
          <w:rFonts w:hint="eastAsia"/>
        </w:rPr>
        <w:t>不知为什么有了一种直起上半身的冲动，面对面的这么盯着她也不太礼貌吧，草十郎这么想着。</w:t>
      </w:r>
    </w:p>
    <w:p w:rsidR="009C1EAC" w:rsidRDefault="009C1EAC" w:rsidP="00C34874">
      <w:pPr>
        <w:pStyle w:val="a"/>
      </w:pPr>
      <w:r>
        <w:rPr>
          <w:rFonts w:hint="eastAsia"/>
        </w:rPr>
        <w:t>少女仍然坐在椅子上。</w:t>
      </w:r>
    </w:p>
    <w:p w:rsidR="009C1EAC" w:rsidRDefault="009C1EAC" w:rsidP="00C34874">
      <w:pPr>
        <w:pStyle w:val="a"/>
      </w:pPr>
      <w:r>
        <w:rPr>
          <w:rFonts w:hint="eastAsia"/>
        </w:rPr>
        <w:t>没有装饰的漆黑服装。</w:t>
      </w:r>
    </w:p>
    <w:p w:rsidR="009C1EAC" w:rsidRDefault="009C1EAC" w:rsidP="00C34874">
      <w:pPr>
        <w:pStyle w:val="a"/>
      </w:pPr>
      <w:r>
        <w:rPr>
          <w:rFonts w:hint="eastAsia"/>
        </w:rPr>
        <w:t>尽管如此却没有朴素的印象，虽然是单色，但能感到有一种说不出的气度。</w:t>
      </w:r>
    </w:p>
    <w:p w:rsidR="009C1EAC" w:rsidRDefault="009C1EAC" w:rsidP="00C34874">
      <w:pPr>
        <w:pStyle w:val="a"/>
      </w:pPr>
      <w:r>
        <w:rPr>
          <w:rFonts w:hint="eastAsia"/>
        </w:rPr>
        <w:t>这采用高级纤维制作的装饰，一定是专为这位少女而</w:t>
      </w:r>
      <w:r>
        <w:t>——</w:t>
      </w:r>
    </w:p>
    <w:p w:rsidR="009C1EAC" w:rsidRDefault="009C1EAC" w:rsidP="00C34874">
      <w:pPr>
        <w:pStyle w:val="a"/>
      </w:pPr>
      <w:r>
        <w:rPr>
          <w:rFonts w:hint="eastAsia"/>
        </w:rPr>
        <w:t>在草十郎的脑海里不断涌现出类似这样诗歌一样的感想。</w:t>
      </w:r>
    </w:p>
    <w:p w:rsidR="009C1EAC" w:rsidRDefault="009C1EAC" w:rsidP="00C34874">
      <w:pPr>
        <w:pStyle w:val="a"/>
      </w:pPr>
      <w:r>
        <w:rPr>
          <w:rFonts w:hint="eastAsia"/>
        </w:rPr>
        <w:t>少女坐着颤抖了一下，仍然没有动。</w:t>
      </w:r>
    </w:p>
    <w:p w:rsidR="009C1EAC" w:rsidRDefault="009C1EAC" w:rsidP="00C34874">
      <w:pPr>
        <w:pStyle w:val="a"/>
      </w:pPr>
      <w:r>
        <w:rPr>
          <w:rFonts w:hint="eastAsia"/>
        </w:rPr>
        <w:t>【</w:t>
      </w:r>
      <w:r>
        <w:t>————</w:t>
      </w:r>
      <w:r>
        <w:rPr>
          <w:rFonts w:hint="eastAsia"/>
        </w:rPr>
        <w:t>】</w:t>
      </w:r>
    </w:p>
    <w:p w:rsidR="009C1EAC" w:rsidRDefault="009C1EAC" w:rsidP="00C34874">
      <w:pPr>
        <w:pStyle w:val="a"/>
      </w:pPr>
      <w:r>
        <w:rPr>
          <w:rFonts w:hint="eastAsia"/>
        </w:rPr>
        <w:t>草十郎停住了，连呼吸都忘了。</w:t>
      </w:r>
    </w:p>
    <w:p w:rsidR="009C1EAC" w:rsidRDefault="009C1EAC" w:rsidP="00C34874">
      <w:pPr>
        <w:pStyle w:val="a"/>
      </w:pPr>
      <w:r>
        <w:rPr>
          <w:rFonts w:hint="eastAsia"/>
        </w:rPr>
        <w:t>看见少女的人会忘记呼吸，而原因，纯粹是因为吃惊。</w:t>
      </w:r>
    </w:p>
    <w:p w:rsidR="009C1EAC" w:rsidRDefault="009C1EAC" w:rsidP="00C34874">
      <w:pPr>
        <w:pStyle w:val="a"/>
      </w:pPr>
      <w:r>
        <w:rPr>
          <w:rFonts w:hint="eastAsia"/>
        </w:rPr>
        <w:t>纯粹是因为美丽。</w:t>
      </w:r>
    </w:p>
    <w:p w:rsidR="009C1EAC" w:rsidRDefault="009C1EAC" w:rsidP="00C34874">
      <w:pPr>
        <w:pStyle w:val="a"/>
      </w:pPr>
      <w:r>
        <w:rPr>
          <w:rFonts w:hint="eastAsia"/>
        </w:rPr>
        <w:t>这种，过于单纯到连理由都不需要的现象出现在和自己同样的人类身上，还是第一次。</w:t>
      </w:r>
    </w:p>
    <w:p w:rsidR="009C1EAC" w:rsidRDefault="009C1EAC" w:rsidP="00C34874">
      <w:pPr>
        <w:pStyle w:val="a"/>
      </w:pPr>
      <w:r>
        <w:rPr>
          <w:rFonts w:hint="eastAsia"/>
        </w:rPr>
        <w:t>远离尘世成长起来的水仙花，</w:t>
      </w:r>
    </w:p>
    <w:p w:rsidR="009C1EAC" w:rsidRDefault="009C1EAC" w:rsidP="00C34874">
      <w:pPr>
        <w:pStyle w:val="a"/>
      </w:pPr>
      <w:r>
        <w:rPr>
          <w:rFonts w:hint="eastAsia"/>
        </w:rPr>
        <w:t>或者是，梦境中描绘出的理想少女画像。</w:t>
      </w:r>
    </w:p>
    <w:p w:rsidR="009C1EAC" w:rsidRDefault="009C1EAC" w:rsidP="00C34874">
      <w:pPr>
        <w:pStyle w:val="a"/>
      </w:pPr>
      <w:r>
        <w:rPr>
          <w:rFonts w:hint="eastAsia"/>
        </w:rPr>
        <w:t>为了被鉴赏，为了被爱而存在的，少女的那种美丽。</w:t>
      </w:r>
    </w:p>
    <w:p w:rsidR="009C1EAC" w:rsidRDefault="009C1EAC" w:rsidP="00C34874">
      <w:pPr>
        <w:pStyle w:val="a"/>
      </w:pPr>
      <w:r>
        <w:rPr>
          <w:rFonts w:hint="eastAsia"/>
        </w:rPr>
        <w:t>和青子那种华丽的，生机勃勃的光辉不同。</w:t>
      </w:r>
    </w:p>
    <w:p w:rsidR="009C1EAC" w:rsidRDefault="009C1EAC" w:rsidP="00C34874">
      <w:pPr>
        <w:pStyle w:val="a"/>
      </w:pPr>
      <w:r>
        <w:rPr>
          <w:rFonts w:hint="eastAsia"/>
        </w:rPr>
        <w:t>要问为什么，生命终有尽头，人类必将老去。</w:t>
      </w:r>
    </w:p>
    <w:p w:rsidR="009C1EAC" w:rsidRDefault="009C1EAC" w:rsidP="00C34874">
      <w:pPr>
        <w:pStyle w:val="a"/>
      </w:pPr>
      <w:r>
        <w:rPr>
          <w:rFonts w:hint="eastAsia"/>
        </w:rPr>
        <w:t>而这个少女绝对不会允许像这样的结果</w:t>
      </w:r>
      <w:r>
        <w:t>——</w:t>
      </w:r>
      <w:r>
        <w:rPr>
          <w:rFonts w:hint="eastAsia"/>
        </w:rPr>
        <w:t>这样幸福的结局。</w:t>
      </w:r>
    </w:p>
    <w:p w:rsidR="009C1EAC" w:rsidRDefault="009C1EAC" w:rsidP="00C34874">
      <w:pPr>
        <w:pStyle w:val="a"/>
      </w:pPr>
      <w:r>
        <w:rPr>
          <w:rFonts w:hint="eastAsia"/>
        </w:rPr>
        <w:t>那是作为一个不断发生的奇迹而诞生，维持这一不变的形体直至消散的童话。</w:t>
      </w:r>
    </w:p>
    <w:p w:rsidR="009C1EAC" w:rsidRDefault="009C1EAC" w:rsidP="00C34874">
      <w:pPr>
        <w:pStyle w:val="a"/>
      </w:pPr>
      <w:r>
        <w:rPr>
          <w:rFonts w:hint="eastAsia"/>
        </w:rPr>
        <w:t>从诞生之日起，少女就被夺走了作为人类的生活方式，她的生存方式本不会存在于世。</w:t>
      </w:r>
    </w:p>
    <w:p w:rsidR="009C1EAC" w:rsidRDefault="009C1EAC" w:rsidP="00C34874">
      <w:pPr>
        <w:pStyle w:val="a"/>
      </w:pPr>
      <w:r>
        <w:rPr>
          <w:rFonts w:hint="eastAsia"/>
        </w:rPr>
        <w:t>……过度美丽的东西结果却往往是残酷的。</w:t>
      </w:r>
    </w:p>
    <w:p w:rsidR="009C1EAC" w:rsidRDefault="009C1EAC" w:rsidP="00C34874">
      <w:pPr>
        <w:pStyle w:val="a"/>
      </w:pPr>
      <w:r>
        <w:rPr>
          <w:rFonts w:hint="eastAsia"/>
        </w:rPr>
        <w:t>对在山里长大的草十郎来说，经历过多次这样的事，这一点不需要别人教他。</w:t>
      </w:r>
    </w:p>
    <w:p w:rsidR="009C1EAC" w:rsidRDefault="009C1EAC" w:rsidP="00C34874">
      <w:pPr>
        <w:pStyle w:val="a"/>
      </w:pPr>
      <w:r>
        <w:rPr>
          <w:rFonts w:hint="eastAsia"/>
        </w:rPr>
        <w:t>【……看起来是睡着了。】</w:t>
      </w:r>
    </w:p>
    <w:p w:rsidR="009C1EAC" w:rsidRDefault="009C1EAC" w:rsidP="00C34874">
      <w:pPr>
        <w:pStyle w:val="a"/>
      </w:pPr>
      <w:r>
        <w:rPr>
          <w:rFonts w:hint="eastAsia"/>
        </w:rPr>
        <w:t>像是邀请草十郎那样，侧脸对着这边。</w:t>
      </w:r>
    </w:p>
    <w:p w:rsidR="009C1EAC" w:rsidRDefault="009C1EAC" w:rsidP="00C34874">
      <w:pPr>
        <w:pStyle w:val="a"/>
      </w:pPr>
      <w:r>
        <w:rPr>
          <w:rFonts w:hint="eastAsia"/>
        </w:rPr>
        <w:t>草十郎也知道这样偷看别人的侧脸不礼貌，但是管不住自己。</w:t>
      </w:r>
    </w:p>
    <w:p w:rsidR="009C1EAC" w:rsidRDefault="009C1EAC" w:rsidP="00C34874">
      <w:pPr>
        <w:pStyle w:val="a"/>
      </w:pPr>
      <w:r>
        <w:rPr>
          <w:rFonts w:hint="eastAsia"/>
        </w:rPr>
        <w:t>接着</w:t>
      </w:r>
      <w:r>
        <w:t>——</w:t>
      </w:r>
    </w:p>
    <w:p w:rsidR="009C1EAC" w:rsidRDefault="009C1EAC" w:rsidP="00C34874">
      <w:pPr>
        <w:pStyle w:val="a"/>
      </w:pPr>
    </w:p>
    <w:p w:rsidR="009C1EAC" w:rsidRDefault="009C1EAC" w:rsidP="00C34874">
      <w:pPr>
        <w:pStyle w:val="a"/>
      </w:pPr>
      <w:r>
        <w:rPr>
          <w:rFonts w:hint="eastAsia"/>
        </w:rPr>
        <w:t>【……唉？】</w:t>
      </w:r>
    </w:p>
    <w:p w:rsidR="009C1EAC" w:rsidRDefault="009C1EAC" w:rsidP="00C34874">
      <w:pPr>
        <w:pStyle w:val="a"/>
      </w:pPr>
      <w:r>
        <w:rPr>
          <w:rFonts w:hint="eastAsia"/>
        </w:rPr>
        <w:t>这次心脏是真的在那一瞬间停止了。</w:t>
      </w:r>
    </w:p>
    <w:p w:rsidR="009C1EAC" w:rsidRDefault="009C1EAC" w:rsidP="00C34874">
      <w:pPr>
        <w:pStyle w:val="a"/>
      </w:pPr>
      <w:r>
        <w:rPr>
          <w:rFonts w:hint="eastAsia"/>
        </w:rPr>
        <w:t>少女并没有睡着。</w:t>
      </w:r>
    </w:p>
    <w:p w:rsidR="009C1EAC" w:rsidRDefault="009C1EAC" w:rsidP="00C34874">
      <w:pPr>
        <w:pStyle w:val="a"/>
      </w:pPr>
      <w:r>
        <w:rPr>
          <w:rFonts w:hint="eastAsia"/>
        </w:rPr>
        <w:t>面无表情的看了一眼横躺着的伤员。</w:t>
      </w:r>
    </w:p>
    <w:p w:rsidR="009C1EAC" w:rsidRDefault="009C1EAC" w:rsidP="00C34874">
      <w:pPr>
        <w:pStyle w:val="a"/>
      </w:pPr>
      <w:r>
        <w:rPr>
          <w:rFonts w:hint="eastAsia"/>
        </w:rPr>
        <w:t>【……】</w:t>
      </w:r>
    </w:p>
    <w:p w:rsidR="009C1EAC" w:rsidRDefault="009C1EAC" w:rsidP="00C34874">
      <w:pPr>
        <w:pStyle w:val="a"/>
      </w:pPr>
      <w:r>
        <w:rPr>
          <w:rFonts w:hint="eastAsia"/>
        </w:rPr>
        <w:t>草十郎继续躺在床上，本来也能转转头什么的，他却脑袋空空的一句话都说不出来，和少女一样无言的看着对方。</w:t>
      </w:r>
    </w:p>
    <w:p w:rsidR="009C1EAC" w:rsidRDefault="009C1EAC" w:rsidP="00C34874">
      <w:pPr>
        <w:pStyle w:val="a"/>
      </w:pPr>
      <w:r>
        <w:rPr>
          <w:rFonts w:hint="eastAsia"/>
        </w:rPr>
        <w:t>……看那透着一股奢华味道的轮廓，应该比自己年纪小一些。</w:t>
      </w:r>
    </w:p>
    <w:p w:rsidR="009C1EAC" w:rsidRDefault="009C1EAC" w:rsidP="00C34874">
      <w:pPr>
        <w:pStyle w:val="a"/>
      </w:pPr>
      <w:r>
        <w:rPr>
          <w:rFonts w:hint="eastAsia"/>
        </w:rPr>
        <w:t>相反，冷静的表情则给人一种成熟的感觉。</w:t>
      </w:r>
    </w:p>
    <w:p w:rsidR="009C1EAC" w:rsidRDefault="009C1EAC" w:rsidP="00C34874">
      <w:pPr>
        <w:pStyle w:val="a"/>
      </w:pPr>
      <w:r>
        <w:rPr>
          <w:rFonts w:hint="eastAsia"/>
        </w:rPr>
        <w:t>垂到肩膀的短发是不夹杂一丝杂质的漆黑。</w:t>
      </w:r>
    </w:p>
    <w:p w:rsidR="009C1EAC" w:rsidRDefault="009C1EAC" w:rsidP="00C34874">
      <w:pPr>
        <w:pStyle w:val="a"/>
      </w:pPr>
      <w:r>
        <w:rPr>
          <w:rFonts w:hint="eastAsia"/>
        </w:rPr>
        <w:t>像是要契合那黑发一样，大大的眼瞳也是炭一样的纯黑。</w:t>
      </w:r>
    </w:p>
    <w:p w:rsidR="009C1EAC" w:rsidRDefault="009C1EAC" w:rsidP="00C34874">
      <w:pPr>
        <w:pStyle w:val="a"/>
      </w:pPr>
      <w:r>
        <w:rPr>
          <w:rFonts w:hint="eastAsia"/>
        </w:rPr>
        <w:t>【……………………】</w:t>
      </w:r>
    </w:p>
    <w:p w:rsidR="009C1EAC" w:rsidRDefault="009C1EAC" w:rsidP="00C34874">
      <w:pPr>
        <w:pStyle w:val="a"/>
      </w:pPr>
      <w:r>
        <w:rPr>
          <w:rFonts w:hint="eastAsia"/>
        </w:rPr>
        <w:t>少女的眼睛不带丝毫感情的看着草十郎。</w:t>
      </w:r>
    </w:p>
    <w:p w:rsidR="009C1EAC" w:rsidRDefault="009C1EAC" w:rsidP="00C34874">
      <w:pPr>
        <w:pStyle w:val="a"/>
      </w:pPr>
      <w:r>
        <w:rPr>
          <w:rFonts w:hint="eastAsia"/>
        </w:rPr>
        <w:t>草十郎则被盯得无所遁形。</w:t>
      </w:r>
    </w:p>
    <w:p w:rsidR="009C1EAC" w:rsidRDefault="009C1EAC" w:rsidP="00C34874">
      <w:pPr>
        <w:pStyle w:val="a"/>
      </w:pPr>
      <w:r>
        <w:rPr>
          <w:rFonts w:hint="eastAsia"/>
        </w:rPr>
        <w:t>【……………………】</w:t>
      </w:r>
    </w:p>
    <w:p w:rsidR="009C1EAC" w:rsidRDefault="009C1EAC" w:rsidP="00C34874">
      <w:pPr>
        <w:pStyle w:val="a"/>
      </w:pPr>
      <w:r>
        <w:rPr>
          <w:rFonts w:hint="eastAsia"/>
        </w:rPr>
        <w:t>想要说点什么又什么都说不出来。</w:t>
      </w:r>
    </w:p>
    <w:p w:rsidR="009C1EAC" w:rsidRDefault="009C1EAC" w:rsidP="00C34874">
      <w:pPr>
        <w:pStyle w:val="a"/>
      </w:pPr>
      <w:r>
        <w:rPr>
          <w:rFonts w:hint="eastAsia"/>
        </w:rPr>
        <w:t>也不是被蛇盯着的青蛙那种情况，只是在踌躇现在要不要和少女打声招呼。</w:t>
      </w:r>
    </w:p>
    <w:p w:rsidR="009C1EAC" w:rsidRDefault="009C1EAC" w:rsidP="00C34874">
      <w:pPr>
        <w:pStyle w:val="a"/>
      </w:pPr>
      <w:r>
        <w:rPr>
          <w:rFonts w:hint="eastAsia"/>
        </w:rPr>
        <w:t>而且，</w:t>
      </w:r>
    </w:p>
    <w:p w:rsidR="009C1EAC" w:rsidRDefault="009C1EAC" w:rsidP="00C34874">
      <w:pPr>
        <w:pStyle w:val="a"/>
      </w:pPr>
      <w:r>
        <w:rPr>
          <w:rFonts w:hint="eastAsia"/>
        </w:rPr>
        <w:t>就算是悠哉悠哉的草十郎，也知道这个少女和青子一样都是暴脾气，毕竟他亲身体验过这一点。</w:t>
      </w:r>
    </w:p>
    <w:p w:rsidR="009C1EAC" w:rsidRDefault="009C1EAC" w:rsidP="00C34874">
      <w:pPr>
        <w:pStyle w:val="a"/>
      </w:pPr>
      <w:r>
        <w:rPr>
          <w:rFonts w:hint="eastAsia"/>
        </w:rPr>
        <w:t>另一边，少女以少女的矜持保持着沉默。</w:t>
      </w:r>
    </w:p>
    <w:p w:rsidR="009C1EAC" w:rsidRDefault="009C1EAC" w:rsidP="00C34874">
      <w:pPr>
        <w:pStyle w:val="a"/>
      </w:pPr>
      <w:r>
        <w:rPr>
          <w:rFonts w:hint="eastAsia"/>
        </w:rPr>
        <w:t>专心的，心无杂念的，看护着躺在那里的异乡人……那样的感觉吧。</w:t>
      </w:r>
    </w:p>
    <w:p w:rsidR="009C1EAC" w:rsidRDefault="009C1EAC" w:rsidP="00C34874">
      <w:pPr>
        <w:pStyle w:val="a"/>
      </w:pPr>
      <w:r>
        <w:rPr>
          <w:rFonts w:hint="eastAsia"/>
        </w:rPr>
        <w:t>不知道少女在想些什么，草十郎也只好把这痛苦的沉默坚持下去。</w:t>
      </w:r>
    </w:p>
    <w:p w:rsidR="009C1EAC" w:rsidRDefault="009C1EAC" w:rsidP="00C34874">
      <w:pPr>
        <w:pStyle w:val="a"/>
      </w:pPr>
      <w:r>
        <w:rPr>
          <w:rFonts w:hint="eastAsia"/>
        </w:rPr>
        <w:t>草十郎所能知道的，就只有少女完全不在意这个沉默这件事。</w:t>
      </w:r>
    </w:p>
    <w:p w:rsidR="009C1EAC" w:rsidRDefault="009C1EAC" w:rsidP="00C34874">
      <w:pPr>
        <w:pStyle w:val="a"/>
      </w:pPr>
      <w:r>
        <w:rPr>
          <w:rFonts w:hint="eastAsia"/>
        </w:rPr>
        <w:t>也不能说这是什么惩罚游戏。</w:t>
      </w:r>
    </w:p>
    <w:p w:rsidR="009C1EAC" w:rsidRDefault="009C1EAC" w:rsidP="00C34874">
      <w:pPr>
        <w:pStyle w:val="a"/>
      </w:pPr>
      <w:r>
        <w:rPr>
          <w:rFonts w:hint="eastAsia"/>
        </w:rPr>
        <w:t>“……这要是苍崎安排的训练的话那还真够狠的……”</w:t>
      </w:r>
    </w:p>
    <w:p w:rsidR="009C1EAC" w:rsidRDefault="009C1EAC" w:rsidP="00C34874">
      <w:pPr>
        <w:pStyle w:val="a"/>
      </w:pPr>
      <w:r>
        <w:rPr>
          <w:rFonts w:hint="eastAsia"/>
        </w:rPr>
        <w:t>草十郎一边这么胡思乱想着，一边继续保持着视线没有移开。</w:t>
      </w:r>
    </w:p>
    <w:p w:rsidR="009C1EAC" w:rsidRDefault="009C1EAC" w:rsidP="00C34874">
      <w:pPr>
        <w:pStyle w:val="a"/>
      </w:pPr>
      <w:r>
        <w:rPr>
          <w:rFonts w:hint="eastAsia"/>
        </w:rPr>
        <w:t>说不定自己转过头闭上眼的瞬间，少女就会掏出不知道藏在哪里的刀子朝自己的胸口扎下来吧……</w:t>
      </w:r>
    </w:p>
    <w:p w:rsidR="009C1EAC" w:rsidRDefault="009C1EAC" w:rsidP="00C34874">
      <w:pPr>
        <w:pStyle w:val="a"/>
      </w:pPr>
      <w:r>
        <w:rPr>
          <w:rFonts w:hint="eastAsia"/>
        </w:rPr>
        <w:t>像这样的想象多的都没法一一列举了。</w:t>
      </w:r>
    </w:p>
    <w:p w:rsidR="009C1EAC" w:rsidRDefault="009C1EAC" w:rsidP="00C34874">
      <w:pPr>
        <w:pStyle w:val="a"/>
      </w:pPr>
      <w:r>
        <w:rPr>
          <w:rFonts w:hint="eastAsia"/>
        </w:rPr>
        <w:t>确实是让人痛苦的沉默，回想起游乐园里的种种更是让人感到不安</w:t>
      </w:r>
      <w:r>
        <w:t>——</w:t>
      </w:r>
    </w:p>
    <w:p w:rsidR="009C1EAC" w:rsidRDefault="009C1EAC" w:rsidP="00C34874">
      <w:pPr>
        <w:pStyle w:val="a"/>
      </w:pPr>
      <w:r>
        <w:rPr>
          <w:rFonts w:hint="eastAsia"/>
        </w:rPr>
        <w:t>但少女的魅力更让人心动，草十郎这么认为着。</w:t>
      </w:r>
    </w:p>
    <w:p w:rsidR="009C1EAC" w:rsidRDefault="009C1EAC" w:rsidP="00C34874">
      <w:pPr>
        <w:pStyle w:val="a"/>
      </w:pPr>
      <w:r>
        <w:rPr>
          <w:rFonts w:hint="eastAsia"/>
        </w:rPr>
        <w:t>纤细的身体和雪白的肌肤。</w:t>
      </w:r>
    </w:p>
    <w:p w:rsidR="009C1EAC" w:rsidRDefault="009C1EAC" w:rsidP="00C34874">
      <w:pPr>
        <w:pStyle w:val="a"/>
      </w:pPr>
      <w:r>
        <w:rPr>
          <w:rFonts w:hint="eastAsia"/>
        </w:rPr>
        <w:t>拒人千里之外的冰冷眼瞳，仍显稚嫩的温暖脸庞。</w:t>
      </w:r>
    </w:p>
    <w:p w:rsidR="009C1EAC" w:rsidRDefault="009C1EAC" w:rsidP="00C34874">
      <w:pPr>
        <w:pStyle w:val="a"/>
      </w:pPr>
      <w:r>
        <w:rPr>
          <w:rFonts w:hint="eastAsia"/>
        </w:rPr>
        <w:t>少女身姿混杂有矛盾的两者，可以说是带有某种魔性。</w:t>
      </w:r>
    </w:p>
    <w:p w:rsidR="009C1EAC" w:rsidRDefault="009C1EAC" w:rsidP="00C34874">
      <w:pPr>
        <w:pStyle w:val="a"/>
      </w:pPr>
      <w:r>
        <w:rPr>
          <w:rFonts w:hint="eastAsia"/>
        </w:rPr>
        <w:t>【……？】</w:t>
      </w:r>
    </w:p>
    <w:p w:rsidR="009C1EAC" w:rsidRDefault="009C1EAC" w:rsidP="00C34874">
      <w:pPr>
        <w:pStyle w:val="a"/>
      </w:pPr>
      <w:r>
        <w:rPr>
          <w:rFonts w:hint="eastAsia"/>
        </w:rPr>
        <w:t>就这么和少女对望着，草十郎突然感觉自己之前见过这位少女。</w:t>
      </w:r>
    </w:p>
    <w:p w:rsidR="009C1EAC" w:rsidRDefault="009C1EAC" w:rsidP="00C34874">
      <w:pPr>
        <w:pStyle w:val="a"/>
      </w:pPr>
      <w:r>
        <w:rPr>
          <w:rFonts w:hint="eastAsia"/>
        </w:rPr>
        <w:t>比游乐园那件事还要再往前一点。</w:t>
      </w:r>
    </w:p>
    <w:p w:rsidR="009C1EAC" w:rsidRDefault="009C1EAC" w:rsidP="00C34874">
      <w:pPr>
        <w:pStyle w:val="a"/>
      </w:pPr>
      <w:r>
        <w:rPr>
          <w:rFonts w:hint="eastAsia"/>
        </w:rPr>
        <w:t>虽然想不起来在哪见过，但感觉之前确实见过。</w:t>
      </w:r>
    </w:p>
    <w:p w:rsidR="009C1EAC" w:rsidRDefault="009C1EAC" w:rsidP="00C34874">
      <w:pPr>
        <w:pStyle w:val="a"/>
      </w:pPr>
      <w:r>
        <w:rPr>
          <w:rFonts w:hint="eastAsia"/>
        </w:rPr>
        <w:t>【那个，虽然现在才说。】</w:t>
      </w:r>
    </w:p>
    <w:p w:rsidR="009C1EAC" w:rsidRDefault="009C1EAC" w:rsidP="00C34874">
      <w:pPr>
        <w:pStyle w:val="a"/>
      </w:pPr>
      <w:r>
        <w:rPr>
          <w:rFonts w:hint="eastAsia"/>
        </w:rPr>
        <w:t>自己的声音在冰冷的房屋里空洞洞的回响。</w:t>
      </w:r>
    </w:p>
    <w:p w:rsidR="009C1EAC" w:rsidRDefault="009C1EAC" w:rsidP="00C34874">
      <w:pPr>
        <w:pStyle w:val="a"/>
      </w:pPr>
      <w:r>
        <w:rPr>
          <w:rFonts w:hint="eastAsia"/>
        </w:rPr>
        <w:t>虽然打破了当前的气氛让人感觉有些抱歉，草十郎还是对少女说话了。</w:t>
      </w:r>
    </w:p>
    <w:p w:rsidR="009C1EAC" w:rsidRDefault="009C1EAC" w:rsidP="00C34874">
      <w:pPr>
        <w:pStyle w:val="a"/>
      </w:pPr>
      <w:r>
        <w:rPr>
          <w:rFonts w:hint="eastAsia"/>
        </w:rPr>
        <w:t>要光这么互相瞪着指不定要到什么时候呢。</w:t>
      </w:r>
    </w:p>
    <w:p w:rsidR="009C1EAC" w:rsidRDefault="009C1EAC" w:rsidP="00C34874">
      <w:pPr>
        <w:pStyle w:val="a"/>
      </w:pPr>
      <w:r>
        <w:rPr>
          <w:rFonts w:hint="eastAsia"/>
        </w:rPr>
        <w:t>……说不定想这样互相看着的人只有自己呢，说不定少女只是冷眼看看自己呢。</w:t>
      </w:r>
    </w:p>
    <w:p w:rsidR="009C1EAC" w:rsidRDefault="009C1EAC" w:rsidP="00C34874">
      <w:pPr>
        <w:pStyle w:val="a"/>
      </w:pPr>
      <w:r>
        <w:rPr>
          <w:rFonts w:hint="eastAsia"/>
        </w:rPr>
        <w:t>【这里是哪里，你又是谁呢？】</w:t>
      </w:r>
    </w:p>
    <w:p w:rsidR="009C1EAC" w:rsidRDefault="009C1EAC" w:rsidP="00C34874">
      <w:pPr>
        <w:pStyle w:val="a"/>
      </w:pPr>
      <w:r>
        <w:rPr>
          <w:rFonts w:hint="eastAsia"/>
        </w:rPr>
        <w:t>少女微微眯了眯黑色的眼瞳。</w:t>
      </w:r>
    </w:p>
    <w:p w:rsidR="009C1EAC" w:rsidRDefault="009C1EAC" w:rsidP="00C34874">
      <w:pPr>
        <w:pStyle w:val="a"/>
      </w:pPr>
      <w:r>
        <w:rPr>
          <w:rFonts w:hint="eastAsia"/>
        </w:rPr>
        <w:t>感情受到了伤害……似乎又不是这样呢。</w:t>
      </w:r>
    </w:p>
    <w:p w:rsidR="009C1EAC" w:rsidRDefault="009C1EAC" w:rsidP="00C34874">
      <w:pPr>
        <w:pStyle w:val="a"/>
      </w:pPr>
      <w:r>
        <w:rPr>
          <w:rFonts w:hint="eastAsia"/>
        </w:rPr>
        <w:t>【……】</w:t>
      </w:r>
    </w:p>
    <w:p w:rsidR="009C1EAC" w:rsidRDefault="009C1EAC" w:rsidP="00C34874">
      <w:pPr>
        <w:pStyle w:val="a"/>
      </w:pPr>
      <w:r>
        <w:rPr>
          <w:rFonts w:hint="eastAsia"/>
        </w:rPr>
        <w:t>没有回答。</w:t>
      </w:r>
    </w:p>
    <w:p w:rsidR="009C1EAC" w:rsidRDefault="009C1EAC" w:rsidP="00C34874">
      <w:pPr>
        <w:pStyle w:val="a"/>
      </w:pPr>
      <w:r>
        <w:rPr>
          <w:rFonts w:hint="eastAsia"/>
        </w:rPr>
        <w:t>果然不说呢，就在草十郎快要这么想之前，少女静静的抬起一只手。</w:t>
      </w:r>
    </w:p>
    <w:p w:rsidR="009C1EAC" w:rsidRDefault="009C1EAC" w:rsidP="00C34874">
      <w:pPr>
        <w:pStyle w:val="a"/>
      </w:pPr>
      <w:r>
        <w:rPr>
          <w:rFonts w:hint="eastAsia"/>
        </w:rPr>
        <w:t>【这个，是你的吧。】</w:t>
      </w:r>
    </w:p>
    <w:p w:rsidR="009C1EAC" w:rsidRDefault="009C1EAC" w:rsidP="00C34874">
      <w:pPr>
        <w:pStyle w:val="a"/>
      </w:pPr>
      <w:r>
        <w:rPr>
          <w:rFonts w:hint="eastAsia"/>
        </w:rPr>
        <w:t>冷冷的，歌谣一样的声音。</w:t>
      </w:r>
    </w:p>
    <w:p w:rsidR="009C1EAC" w:rsidRDefault="009C1EAC" w:rsidP="00C34874">
      <w:pPr>
        <w:pStyle w:val="a"/>
      </w:pPr>
      <w:r>
        <w:rPr>
          <w:rFonts w:hint="eastAsia"/>
        </w:rPr>
        <w:t>一卷白色的布缠绕在少女的手指上。</w:t>
      </w:r>
    </w:p>
    <w:p w:rsidR="009C1EAC" w:rsidRDefault="009C1EAC" w:rsidP="00C34874">
      <w:pPr>
        <w:pStyle w:val="a"/>
      </w:pPr>
      <w:r>
        <w:rPr>
          <w:rFonts w:hint="eastAsia"/>
        </w:rPr>
        <w:t>不用说草十郎也知道那是什么东西。</w:t>
      </w:r>
    </w:p>
    <w:p w:rsidR="009C1EAC" w:rsidRDefault="009C1EAC" w:rsidP="00C34874">
      <w:pPr>
        <w:pStyle w:val="a"/>
      </w:pPr>
      <w:r>
        <w:rPr>
          <w:rFonts w:hint="eastAsia"/>
        </w:rPr>
        <w:t>似乎也没有睡糊涂到连自己的东西都不认识了。</w:t>
      </w:r>
    </w:p>
    <w:p w:rsidR="009C1EAC" w:rsidRDefault="009C1EAC" w:rsidP="00C34874">
      <w:pPr>
        <w:pStyle w:val="a"/>
      </w:pPr>
      <w:r>
        <w:rPr>
          <w:rFonts w:hint="eastAsia"/>
        </w:rPr>
        <w:t>少女轻轻把布交给无言的草十郎。</w:t>
      </w:r>
    </w:p>
    <w:p w:rsidR="009C1EAC" w:rsidRDefault="009C1EAC" w:rsidP="00C34874">
      <w:pPr>
        <w:pStyle w:val="a"/>
      </w:pPr>
      <w:r>
        <w:rPr>
          <w:rFonts w:hint="eastAsia"/>
        </w:rPr>
        <w:t>草十郎拿起布，咕噜咕噜的把自己的脖子缠起来。</w:t>
      </w:r>
    </w:p>
    <w:p w:rsidR="009C1EAC" w:rsidRDefault="009C1EAC" w:rsidP="00C34874">
      <w:pPr>
        <w:pStyle w:val="a"/>
      </w:pPr>
      <w:r>
        <w:rPr>
          <w:rFonts w:hint="eastAsia"/>
        </w:rPr>
        <w:t>【……青子、知道这个吗？】</w:t>
      </w:r>
    </w:p>
    <w:p w:rsidR="009C1EAC" w:rsidRDefault="009C1EAC" w:rsidP="00C34874">
      <w:pPr>
        <w:pStyle w:val="a"/>
      </w:pPr>
      <w:r>
        <w:rPr>
          <w:rFonts w:hint="eastAsia"/>
        </w:rPr>
        <w:t>冷不丁的被问了这么一句，草十郎移开了自己的视线。</w:t>
      </w:r>
    </w:p>
    <w:p w:rsidR="009C1EAC" w:rsidRDefault="009C1EAC" w:rsidP="00C34874">
      <w:pPr>
        <w:pStyle w:val="a"/>
      </w:pPr>
      <w:r>
        <w:rPr>
          <w:rFonts w:hint="eastAsia"/>
        </w:rPr>
        <w:t>他脑袋里想的完全是另一件事情。</w:t>
      </w:r>
    </w:p>
    <w:p w:rsidR="009C1EAC" w:rsidRDefault="009C1EAC" w:rsidP="00C34874">
      <w:pPr>
        <w:pStyle w:val="a"/>
      </w:pPr>
      <w:r>
        <w:rPr>
          <w:rFonts w:hint="eastAsia"/>
        </w:rPr>
        <w:t>少女称呼苍崎青子为“青子”。</w:t>
      </w:r>
    </w:p>
    <w:p w:rsidR="009C1EAC" w:rsidRDefault="009C1EAC" w:rsidP="00C34874">
      <w:pPr>
        <w:pStyle w:val="a"/>
      </w:pPr>
      <w:r>
        <w:rPr>
          <w:rFonts w:hint="eastAsia"/>
        </w:rPr>
        <w:t>那么，青子吵架的对象应该就不是山而是她吧。</w:t>
      </w:r>
    </w:p>
    <w:p w:rsidR="009C1EAC" w:rsidRDefault="009C1EAC" w:rsidP="00C34874">
      <w:pPr>
        <w:pStyle w:val="a"/>
      </w:pPr>
      <w:r>
        <w:rPr>
          <w:rFonts w:hint="eastAsia"/>
        </w:rPr>
        <w:t>【嘛，谁知道呢？】</w:t>
      </w:r>
    </w:p>
    <w:p w:rsidR="009C1EAC" w:rsidRDefault="009C1EAC" w:rsidP="00C34874">
      <w:pPr>
        <w:pStyle w:val="a"/>
      </w:pPr>
      <w:r>
        <w:rPr>
          <w:rFonts w:hint="eastAsia"/>
        </w:rPr>
        <w:t>草十郎仔细想了想，尽可能真挚的这么回答道。</w:t>
      </w:r>
    </w:p>
    <w:p w:rsidR="009C1EAC" w:rsidRDefault="009C1EAC" w:rsidP="00C34874">
      <w:pPr>
        <w:pStyle w:val="a"/>
      </w:pPr>
      <w:r>
        <w:rPr>
          <w:rFonts w:hint="eastAsia"/>
        </w:rPr>
        <w:t>有应该知道的事，也有不知道也无所谓的事。</w:t>
      </w:r>
    </w:p>
    <w:p w:rsidR="009C1EAC" w:rsidRDefault="009C1EAC" w:rsidP="00C34874">
      <w:pPr>
        <w:pStyle w:val="a"/>
      </w:pPr>
      <w:r>
        <w:rPr>
          <w:rFonts w:hint="eastAsia"/>
        </w:rPr>
        <w:t>有应该告诉的事，也有不能告诉她的事。</w:t>
      </w:r>
    </w:p>
    <w:p w:rsidR="009C1EAC" w:rsidRDefault="009C1EAC" w:rsidP="00C34874">
      <w:pPr>
        <w:pStyle w:val="a"/>
      </w:pPr>
      <w:r>
        <w:rPr>
          <w:rFonts w:hint="eastAsia"/>
        </w:rPr>
        <w:t>草十郎不知道少女所说的“这个”是指的哪个，但是</w:t>
      </w:r>
    </w:p>
    <w:p w:rsidR="009C1EAC" w:rsidRDefault="009C1EAC" w:rsidP="00C34874">
      <w:pPr>
        <w:pStyle w:val="a"/>
      </w:pPr>
      <w:r>
        <w:rPr>
          <w:rFonts w:hint="eastAsia"/>
        </w:rPr>
        <w:t>【但是，我觉得这样就很好。】</w:t>
      </w:r>
    </w:p>
    <w:p w:rsidR="009C1EAC" w:rsidRDefault="009C1EAC" w:rsidP="00C34874">
      <w:pPr>
        <w:pStyle w:val="a"/>
      </w:pPr>
      <w:r>
        <w:rPr>
          <w:rFonts w:hint="eastAsia"/>
        </w:rPr>
        <w:t>面对少女的提问极其自然的微笑起来。</w:t>
      </w:r>
    </w:p>
    <w:p w:rsidR="009C1EAC" w:rsidRDefault="009C1EAC" w:rsidP="00C34874">
      <w:pPr>
        <w:pStyle w:val="a"/>
      </w:pPr>
      <w:r>
        <w:rPr>
          <w:rFonts w:hint="eastAsia"/>
        </w:rPr>
        <w:t>草十郎的回应似乎很对什么东西的胃口，支配整个房间的重压眼看着减轻了不少。</w:t>
      </w:r>
    </w:p>
    <w:p w:rsidR="009C1EAC" w:rsidRDefault="009C1EAC" w:rsidP="00C34874">
      <w:pPr>
        <w:pStyle w:val="a"/>
      </w:pPr>
      <w:r>
        <w:rPr>
          <w:rFonts w:hint="eastAsia"/>
        </w:rPr>
        <w:t>说不定比起草十郎，少女那边还要更紧张一点呢。</w:t>
      </w:r>
    </w:p>
    <w:p w:rsidR="009C1EAC" w:rsidRDefault="009C1EAC" w:rsidP="00C34874">
      <w:pPr>
        <w:pStyle w:val="a"/>
      </w:pPr>
      <w:r>
        <w:rPr>
          <w:rFonts w:hint="eastAsia"/>
        </w:rPr>
        <w:t>……可能支配整个房间的，就是少女内心的投影吧。</w:t>
      </w:r>
    </w:p>
    <w:p w:rsidR="009C1EAC" w:rsidRDefault="009C1EAC" w:rsidP="00C34874">
      <w:pPr>
        <w:pStyle w:val="a"/>
      </w:pPr>
      <w:r>
        <w:rPr>
          <w:rFonts w:hint="eastAsia"/>
        </w:rPr>
        <w:t>紧张感消失了。</w:t>
      </w:r>
    </w:p>
    <w:p w:rsidR="009C1EAC" w:rsidRDefault="009C1EAC" w:rsidP="00C34874">
      <w:pPr>
        <w:pStyle w:val="a"/>
      </w:pPr>
      <w:r>
        <w:rPr>
          <w:rFonts w:hint="eastAsia"/>
        </w:rPr>
        <w:t>草十郎想用手臂从床上支起身子。</w:t>
      </w:r>
    </w:p>
    <w:p w:rsidR="009C1EAC" w:rsidRDefault="009C1EAC" w:rsidP="00C34874">
      <w:pPr>
        <w:pStyle w:val="a"/>
      </w:pPr>
      <w:r>
        <w:rPr>
          <w:rFonts w:hint="eastAsia"/>
        </w:rPr>
        <w:t>毕竟要想继续谈话的话，那么躺着还是觉得有些不方便。</w:t>
      </w:r>
    </w:p>
    <w:p w:rsidR="009C1EAC" w:rsidRDefault="009C1EAC" w:rsidP="00C34874">
      <w:pPr>
        <w:pStyle w:val="a"/>
      </w:pPr>
      <w:r>
        <w:rPr>
          <w:rFonts w:hint="eastAsia"/>
        </w:rPr>
        <w:t>在起身的瞬间，体内的某种异样让草十郎吃了一惊。这也让他无法简单的坐起来。</w:t>
      </w:r>
    </w:p>
    <w:p w:rsidR="009C1EAC" w:rsidRDefault="009C1EAC" w:rsidP="00C34874">
      <w:pPr>
        <w:pStyle w:val="a"/>
      </w:pPr>
      <w:r>
        <w:rPr>
          <w:rFonts w:hint="eastAsia"/>
        </w:rPr>
        <w:t>一点一点的挪动身子，费了好大劲终于支好了上半身。</w:t>
      </w:r>
    </w:p>
    <w:p w:rsidR="009C1EAC" w:rsidRDefault="009C1EAC" w:rsidP="00C34874">
      <w:pPr>
        <w:pStyle w:val="a"/>
      </w:pPr>
      <w:r>
        <w:rPr>
          <w:rFonts w:hint="eastAsia"/>
        </w:rPr>
        <w:t>【……哎？还穿着外套。】</w:t>
      </w:r>
    </w:p>
    <w:p w:rsidR="009C1EAC" w:rsidRDefault="009C1EAC" w:rsidP="00C34874">
      <w:pPr>
        <w:pStyle w:val="a"/>
      </w:pPr>
      <w:r>
        <w:rPr>
          <w:rFonts w:hint="eastAsia"/>
        </w:rPr>
        <w:t>草十郎拿开盖在身上的毯子，一副不可思议的样子歪了歪头。</w:t>
      </w:r>
    </w:p>
    <w:p w:rsidR="009C1EAC" w:rsidRDefault="009C1EAC" w:rsidP="00C34874">
      <w:pPr>
        <w:pStyle w:val="a"/>
      </w:pPr>
      <w:r>
        <w:rPr>
          <w:rFonts w:hint="eastAsia"/>
        </w:rPr>
        <w:t>【非常抱歉，这么好的床铺，这太不合适了……怎么说，太浪费了。】</w:t>
      </w:r>
    </w:p>
    <w:p w:rsidR="009C1EAC" w:rsidRDefault="009C1EAC" w:rsidP="00C34874">
      <w:pPr>
        <w:pStyle w:val="a"/>
      </w:pPr>
      <w:r>
        <w:rPr>
          <w:rFonts w:hint="eastAsia"/>
        </w:rPr>
        <w:t>草十郎一副“既然这样还不如找一间差点的床铺再睡呢”的样子在那懊悔。少女则很意外的看着他。</w:t>
      </w:r>
    </w:p>
    <w:p w:rsidR="009C1EAC" w:rsidRDefault="009C1EAC" w:rsidP="00C34874">
      <w:pPr>
        <w:pStyle w:val="a"/>
      </w:pPr>
      <w:r>
        <w:rPr>
          <w:rFonts w:hint="eastAsia"/>
        </w:rPr>
        <w:t>看来，这对少女来说是非常意外的展开。</w:t>
      </w:r>
    </w:p>
    <w:p w:rsidR="009C1EAC" w:rsidRDefault="009C1EAC" w:rsidP="00C34874">
      <w:pPr>
        <w:pStyle w:val="a"/>
      </w:pPr>
      <w:r>
        <w:rPr>
          <w:rFonts w:hint="eastAsia"/>
        </w:rPr>
        <w:t>“怎么了？我什么都没做啊。”</w:t>
      </w:r>
    </w:p>
    <w:p w:rsidR="009C1EAC" w:rsidRDefault="009C1EAC" w:rsidP="00C34874">
      <w:pPr>
        <w:pStyle w:val="a"/>
      </w:pPr>
      <w:r>
        <w:rPr>
          <w:rFonts w:hint="eastAsia"/>
        </w:rPr>
        <w:t>被不知所谓的好奇心所驱使，草十郎稍稍向少女那边转了转身。</w:t>
      </w:r>
    </w:p>
    <w:p w:rsidR="009C1EAC" w:rsidRDefault="009C1EAC" w:rsidP="00C34874">
      <w:pPr>
        <w:pStyle w:val="a"/>
      </w:pPr>
      <w:r>
        <w:rPr>
          <w:rFonts w:hint="eastAsia"/>
        </w:rPr>
        <w:t>仍然是半躺在床上的姿势，只是稍微调整了一些。</w:t>
      </w:r>
    </w:p>
    <w:p w:rsidR="009C1EAC" w:rsidRDefault="009C1EAC" w:rsidP="00C34874">
      <w:pPr>
        <w:pStyle w:val="a"/>
      </w:pPr>
      <w:r>
        <w:rPr>
          <w:rFonts w:hint="eastAsia"/>
        </w:rPr>
        <w:t>【那么，继续刚才的话题。】</w:t>
      </w:r>
    </w:p>
    <w:p w:rsidR="009C1EAC" w:rsidRDefault="009C1EAC" w:rsidP="00C34874">
      <w:pPr>
        <w:pStyle w:val="a"/>
      </w:pPr>
      <w:r>
        <w:rPr>
          <w:rFonts w:hint="eastAsia"/>
        </w:rPr>
        <w:t>对，这里是哪里，少女又是谁，不先搞清楚这个就没法开始。</w:t>
      </w:r>
    </w:p>
    <w:p w:rsidR="009C1EAC" w:rsidRDefault="009C1EAC" w:rsidP="00C34874">
      <w:pPr>
        <w:pStyle w:val="a"/>
      </w:pPr>
      <w:r>
        <w:rPr>
          <w:rFonts w:hint="eastAsia"/>
        </w:rPr>
        <w:t>实际上，也不是完全想不起来游乐园的事情，但总觉的太恐怖了不太敢回想。</w:t>
      </w:r>
    </w:p>
    <w:p w:rsidR="009C1EAC" w:rsidRDefault="009C1EAC" w:rsidP="00C34874">
      <w:pPr>
        <w:pStyle w:val="a"/>
      </w:pPr>
    </w:p>
    <w:p w:rsidR="009C1EAC" w:rsidRDefault="009C1EAC" w:rsidP="00C34874">
      <w:pPr>
        <w:pStyle w:val="a"/>
      </w:pPr>
      <w:r>
        <w:rPr>
          <w:rFonts w:hint="eastAsia"/>
        </w:rPr>
        <w:t>【</w:t>
      </w:r>
      <w:r>
        <w:t>————</w:t>
      </w:r>
      <w:r>
        <w:rPr>
          <w:rFonts w:hint="eastAsia"/>
        </w:rPr>
        <w:t>】</w:t>
      </w:r>
    </w:p>
    <w:p w:rsidR="009C1EAC" w:rsidRDefault="009C1EAC" w:rsidP="00C34874">
      <w:pPr>
        <w:pStyle w:val="a"/>
      </w:pPr>
      <w:r>
        <w:rPr>
          <w:rFonts w:hint="eastAsia"/>
        </w:rPr>
        <w:t>草十郎的意志似乎是好好的传达到了，少女冷冷的把手背到身后。</w:t>
      </w:r>
    </w:p>
    <w:p w:rsidR="009C1EAC" w:rsidRDefault="009C1EAC" w:rsidP="00C34874">
      <w:pPr>
        <w:pStyle w:val="a"/>
      </w:pPr>
      <w:r>
        <w:rPr>
          <w:rFonts w:hint="eastAsia"/>
        </w:rPr>
        <w:t>【……】</w:t>
      </w:r>
    </w:p>
    <w:p w:rsidR="009C1EAC" w:rsidRDefault="009C1EAC" w:rsidP="00C34874">
      <w:pPr>
        <w:pStyle w:val="a"/>
      </w:pPr>
      <w:r>
        <w:rPr>
          <w:rFonts w:hint="eastAsia"/>
        </w:rPr>
        <w:t>【……】</w:t>
      </w:r>
    </w:p>
    <w:p w:rsidR="009C1EAC" w:rsidRDefault="009C1EAC" w:rsidP="00C34874">
      <w:pPr>
        <w:pStyle w:val="a"/>
      </w:pPr>
      <w:r>
        <w:rPr>
          <w:rFonts w:hint="eastAsia"/>
        </w:rPr>
        <w:t>两个人又开始沉默的互瞪了。</w:t>
      </w:r>
    </w:p>
    <w:p w:rsidR="009C1EAC" w:rsidRDefault="009C1EAC" w:rsidP="00C34874">
      <w:pPr>
        <w:pStyle w:val="a"/>
      </w:pPr>
      <w:r>
        <w:rPr>
          <w:rFonts w:hint="eastAsia"/>
        </w:rPr>
        <w:t>啪嗒啪嗒啪嗒。</w:t>
      </w:r>
    </w:p>
    <w:p w:rsidR="009C1EAC" w:rsidRDefault="009C1EAC" w:rsidP="00C34874">
      <w:pPr>
        <w:pStyle w:val="a"/>
      </w:pPr>
      <w:r>
        <w:rPr>
          <w:rFonts w:hint="eastAsia"/>
        </w:rPr>
        <w:t>外面响起脚步声，看来是有谁跑过来了。</w:t>
      </w:r>
    </w:p>
    <w:p w:rsidR="009C1EAC" w:rsidRDefault="009C1EAC" w:rsidP="00C34874">
      <w:pPr>
        <w:pStyle w:val="a"/>
      </w:pPr>
      <w:r>
        <w:rPr>
          <w:rFonts w:hint="eastAsia"/>
        </w:rPr>
        <w:t>跑过来的这个是谁，先不说少女，草十郎倒是连想都不用想就能知道</w:t>
      </w:r>
      <w:r>
        <w:t>——</w:t>
      </w:r>
    </w:p>
    <w:p w:rsidR="009C1EAC" w:rsidRDefault="009C1EAC" w:rsidP="00C34874">
      <w:pPr>
        <w:pStyle w:val="a"/>
      </w:pPr>
      <w:r>
        <w:rPr>
          <w:rFonts w:hint="eastAsia"/>
        </w:rPr>
        <w:t>【有珠！约定】</w:t>
      </w:r>
    </w:p>
    <w:p w:rsidR="009C1EAC" w:rsidRDefault="009C1EAC" w:rsidP="00C34874">
      <w:pPr>
        <w:pStyle w:val="a"/>
      </w:pPr>
      <w:r>
        <w:rPr>
          <w:rFonts w:hint="eastAsia"/>
        </w:rPr>
        <w:t>正如他所想的。</w:t>
      </w:r>
    </w:p>
    <w:p w:rsidR="009C1EAC" w:rsidRDefault="009C1EAC" w:rsidP="00C34874">
      <w:pPr>
        <w:pStyle w:val="a"/>
      </w:pPr>
      <w:r>
        <w:rPr>
          <w:rFonts w:hint="eastAsia"/>
        </w:rPr>
        <w:t>和这粗暴的一声怒吼一起冲进来的，也正如草十郎所猜测的，正是苍崎青子其人。</w:t>
      </w:r>
    </w:p>
    <w:p w:rsidR="009C1EAC" w:rsidRDefault="009C1EAC" w:rsidP="00C34874">
      <w:pPr>
        <w:pStyle w:val="a"/>
      </w:pPr>
      <w:r>
        <w:rPr>
          <w:rFonts w:hint="eastAsia"/>
        </w:rPr>
        <w:t>苍崎青子以一副校服姿态，长发飘飘的登场了。</w:t>
      </w:r>
    </w:p>
    <w:p w:rsidR="009C1EAC" w:rsidRDefault="009C1EAC" w:rsidP="00C34874">
      <w:pPr>
        <w:pStyle w:val="a"/>
      </w:pPr>
      <w:r>
        <w:rPr>
          <w:rFonts w:hint="eastAsia"/>
        </w:rPr>
        <w:t>凌乱的呼吸和因为心情不好而上挑的眼角，总觉得是哪里的修罗呢。</w:t>
      </w:r>
    </w:p>
    <w:p w:rsidR="009C1EAC" w:rsidRDefault="009C1EAC" w:rsidP="00C34874">
      <w:pPr>
        <w:pStyle w:val="a"/>
      </w:pPr>
      <w:r>
        <w:rPr>
          <w:rFonts w:hint="eastAsia"/>
        </w:rPr>
        <w:t>【有珠！】</w:t>
      </w:r>
    </w:p>
    <w:p w:rsidR="009C1EAC" w:rsidRDefault="009C1EAC" w:rsidP="00C34874">
      <w:pPr>
        <w:pStyle w:val="a"/>
      </w:pPr>
      <w:r>
        <w:rPr>
          <w:rFonts w:hint="eastAsia"/>
        </w:rPr>
        <w:t>被青子这么称呼的少女</w:t>
      </w:r>
      <w:r>
        <w:t>——</w:t>
      </w:r>
      <w:r>
        <w:rPr>
          <w:rFonts w:hint="eastAsia"/>
        </w:rPr>
        <w:t>有珠微微皱了皱眉。</w:t>
      </w:r>
    </w:p>
    <w:p w:rsidR="009C1EAC" w:rsidRDefault="009C1EAC" w:rsidP="00C34874">
      <w:pPr>
        <w:pStyle w:val="a"/>
      </w:pPr>
      <w:r>
        <w:rPr>
          <w:rFonts w:hint="eastAsia"/>
        </w:rPr>
        <w:t>……哈，说不定是在叹气呢吧。</w:t>
      </w:r>
    </w:p>
    <w:p w:rsidR="009C1EAC" w:rsidRDefault="009C1EAC" w:rsidP="00C34874">
      <w:pPr>
        <w:pStyle w:val="a"/>
      </w:pPr>
      <w:r>
        <w:rPr>
          <w:rFonts w:hint="eastAsia"/>
        </w:rPr>
        <w:t>【真早呢，青子。】</w:t>
      </w:r>
    </w:p>
    <w:p w:rsidR="009C1EAC" w:rsidRDefault="009C1EAC" w:rsidP="00C34874">
      <w:pPr>
        <w:pStyle w:val="a"/>
      </w:pPr>
      <w:r>
        <w:rPr>
          <w:rFonts w:hint="eastAsia"/>
        </w:rPr>
        <w:t>声音很冷静，与激动的青子正相反。</w:t>
      </w:r>
    </w:p>
    <w:p w:rsidR="009C1EAC" w:rsidRDefault="009C1EAC" w:rsidP="00C34874">
      <w:pPr>
        <w:pStyle w:val="a"/>
      </w:pPr>
      <w:r>
        <w:rPr>
          <w:rFonts w:hint="eastAsia"/>
        </w:rPr>
        <w:t>不用说她是在装傻。</w:t>
      </w:r>
    </w:p>
    <w:p w:rsidR="009C1EAC" w:rsidRDefault="009C1EAC" w:rsidP="00C34874">
      <w:pPr>
        <w:pStyle w:val="a"/>
      </w:pPr>
      <w:r>
        <w:rPr>
          <w:rFonts w:hint="eastAsia"/>
        </w:rPr>
        <w:t>【那是。太了解你的性格了，</w:t>
      </w:r>
    </w:p>
    <w:p w:rsidR="009C1EAC" w:rsidRDefault="009C1EAC" w:rsidP="00C34874">
      <w:pPr>
        <w:pStyle w:val="a"/>
      </w:pPr>
      <w:r>
        <w:rPr>
          <w:rFonts w:hint="eastAsia"/>
        </w:rPr>
        <w:t>根据这两年的经验简单想想，这时候不去管什么行为礼仪，先把麻烦的东西给废了的才是你吧。】</w:t>
      </w:r>
    </w:p>
    <w:p w:rsidR="009C1EAC" w:rsidRDefault="009C1EAC" w:rsidP="00C34874">
      <w:pPr>
        <w:pStyle w:val="a"/>
      </w:pPr>
      <w:r>
        <w:rPr>
          <w:rFonts w:hint="eastAsia"/>
        </w:rPr>
        <w:t>【讨厌呐，说的这么难听。】</w:t>
      </w:r>
    </w:p>
    <w:p w:rsidR="009C1EAC" w:rsidRDefault="009C1EAC" w:rsidP="00C34874">
      <w:pPr>
        <w:pStyle w:val="a"/>
      </w:pPr>
      <w:r>
        <w:rPr>
          <w:rFonts w:hint="eastAsia"/>
        </w:rPr>
        <w:t>有珠很平淡的接受了青子的指责。</w:t>
      </w:r>
    </w:p>
    <w:p w:rsidR="009C1EAC" w:rsidRDefault="009C1EAC" w:rsidP="00C34874">
      <w:pPr>
        <w:pStyle w:val="a"/>
      </w:pPr>
      <w:r>
        <w:rPr>
          <w:rFonts w:hint="eastAsia"/>
        </w:rPr>
        <w:t>一副不把草十郎放在眼里的态度。自顾自的说道</w:t>
      </w:r>
      <w:r>
        <w:t>.</w:t>
      </w:r>
    </w:p>
    <w:p w:rsidR="009C1EAC" w:rsidRDefault="009C1EAC" w:rsidP="00C34874">
      <w:pPr>
        <w:pStyle w:val="a"/>
      </w:pPr>
      <w:r>
        <w:rPr>
          <w:rFonts w:hint="eastAsia"/>
        </w:rPr>
        <w:t>【哈，到现在为止都吃过几次苦头了？</w:t>
      </w:r>
    </w:p>
    <w:p w:rsidR="009C1EAC" w:rsidRDefault="009C1EAC" w:rsidP="00C34874">
      <w:pPr>
        <w:pStyle w:val="a"/>
      </w:pPr>
      <w:r>
        <w:rPr>
          <w:rFonts w:hint="eastAsia"/>
        </w:rPr>
        <w:t>虽说是交给青子了，但惹出这么多麻烦还不如直接我来处理呢</w:t>
      </w:r>
      <w:r>
        <w:t>——</w:t>
      </w:r>
      <w:r>
        <w:rPr>
          <w:rFonts w:hint="eastAsia"/>
        </w:rPr>
        <w:t>那些理由我也听腻了。</w:t>
      </w:r>
    </w:p>
    <w:p w:rsidR="009C1EAC" w:rsidRDefault="009C1EAC" w:rsidP="00C34874">
      <w:pPr>
        <w:pStyle w:val="a"/>
      </w:pPr>
      <w:r>
        <w:rPr>
          <w:rFonts w:hint="eastAsia"/>
        </w:rPr>
        <w:t>你脾气急是你的自由，难道连把善后处理交给我的那点脑筋都不肯动动吗？】</w:t>
      </w:r>
    </w:p>
    <w:p w:rsidR="009C1EAC" w:rsidRDefault="009C1EAC" w:rsidP="00C34874">
      <w:pPr>
        <w:pStyle w:val="a"/>
      </w:pPr>
      <w:r>
        <w:rPr>
          <w:rFonts w:hint="eastAsia"/>
        </w:rPr>
        <w:t>【是啊，这样的话协力关系就连一点意义都没有了……但我觉得这不是擅自决定今后方针的人所能说的台词呢。</w:t>
      </w:r>
    </w:p>
    <w:p w:rsidR="009C1EAC" w:rsidRDefault="009C1EAC" w:rsidP="00C34874">
      <w:pPr>
        <w:pStyle w:val="a"/>
      </w:pPr>
      <w:r>
        <w:rPr>
          <w:rFonts w:hint="eastAsia"/>
        </w:rPr>
        <w:t>再说最后不是好好的解决掉了吗？</w:t>
      </w:r>
    </w:p>
    <w:p w:rsidR="009C1EAC" w:rsidRDefault="009C1EAC" w:rsidP="00C34874">
      <w:pPr>
        <w:pStyle w:val="a"/>
      </w:pPr>
      <w:r>
        <w:rPr>
          <w:rFonts w:hint="eastAsia"/>
        </w:rPr>
        <w:t>听好，最后赢了的可是我们，没逃掉来讨饶又是谁啊？自己说的话可要负责任，有珠。</w:t>
      </w:r>
    </w:p>
    <w:p w:rsidR="009C1EAC" w:rsidRDefault="009C1EAC" w:rsidP="00C34874">
      <w:pPr>
        <w:pStyle w:val="a"/>
      </w:pPr>
      <w:r>
        <w:rPr>
          <w:rFonts w:hint="eastAsia"/>
        </w:rPr>
        <w:t>还是说怎么着，</w:t>
      </w:r>
      <w:r>
        <w:t xml:space="preserve"> </w:t>
      </w:r>
      <w:r>
        <w:rPr>
          <w:rFonts w:hint="eastAsia"/>
        </w:rPr>
        <w:t>难道说最看不惯的就是这个吗？不可能的吧。】</w:t>
      </w:r>
    </w:p>
    <w:p w:rsidR="009C1EAC" w:rsidRDefault="009C1EAC" w:rsidP="00C34874">
      <w:pPr>
        <w:pStyle w:val="a"/>
      </w:pPr>
      <w:r>
        <w:rPr>
          <w:rFonts w:hint="eastAsia"/>
        </w:rPr>
        <w:t>唔，有珠沉思了一下。</w:t>
      </w:r>
    </w:p>
    <w:p w:rsidR="009C1EAC" w:rsidRDefault="009C1EAC" w:rsidP="00C34874">
      <w:pPr>
        <w:pStyle w:val="a"/>
      </w:pPr>
      <w:r>
        <w:rPr>
          <w:rFonts w:hint="eastAsia"/>
        </w:rPr>
        <w:t>看来青子的质问戳中了有珠自己都没注意到的地方。</w:t>
      </w:r>
    </w:p>
    <w:p w:rsidR="009C1EAC" w:rsidRDefault="009C1EAC" w:rsidP="00C34874">
      <w:pPr>
        <w:pStyle w:val="a"/>
      </w:pPr>
      <w:r>
        <w:rPr>
          <w:rFonts w:hint="eastAsia"/>
        </w:rPr>
        <w:t>【总之，</w:t>
      </w:r>
    </w:p>
    <w:p w:rsidR="009C1EAC" w:rsidRDefault="009C1EAC" w:rsidP="00C34874">
      <w:pPr>
        <w:pStyle w:val="a"/>
      </w:pPr>
      <w:r>
        <w:rPr>
          <w:rFonts w:hint="eastAsia"/>
        </w:rPr>
        <w:t>这家伙的处理方式要等到他醒过来，根据他自己的意志再做决定。再此之前这件事暂且保留意见。是这么达成一致的吧。</w:t>
      </w:r>
    </w:p>
    <w:p w:rsidR="009C1EAC" w:rsidRDefault="009C1EAC" w:rsidP="00C34874">
      <w:pPr>
        <w:pStyle w:val="a"/>
      </w:pPr>
      <w:r>
        <w:rPr>
          <w:rFonts w:hint="eastAsia"/>
        </w:rPr>
        <w:t>别趁着留守搞什么突然袭击好吗？】</w:t>
      </w:r>
    </w:p>
    <w:p w:rsidR="009C1EAC" w:rsidRDefault="009C1EAC" w:rsidP="00C34874">
      <w:pPr>
        <w:pStyle w:val="a"/>
      </w:pPr>
      <w:r>
        <w:rPr>
          <w:rFonts w:hint="eastAsia"/>
        </w:rPr>
        <w:t>【……那么，青子，学校那边怎么样了？</w:t>
      </w:r>
    </w:p>
    <w:p w:rsidR="009C1EAC" w:rsidRDefault="009C1EAC" w:rsidP="00C34874">
      <w:pPr>
        <w:pStyle w:val="a"/>
      </w:pPr>
      <w:r>
        <w:rPr>
          <w:rFonts w:hint="eastAsia"/>
        </w:rPr>
        <w:t>这才刚到中午吧。】</w:t>
      </w:r>
    </w:p>
    <w:p w:rsidR="009C1EAC" w:rsidRDefault="009C1EAC" w:rsidP="00C34874">
      <w:pPr>
        <w:pStyle w:val="a"/>
      </w:pPr>
      <w:r>
        <w:rPr>
          <w:rFonts w:hint="eastAsia"/>
        </w:rPr>
        <w:t>【想起来有珠的学校今天是期末最后一天，说家里有事就早退了。明明马上就期末考试了，真是，我在干啥啊？】</w:t>
      </w:r>
    </w:p>
    <w:p w:rsidR="009C1EAC" w:rsidRDefault="009C1EAC" w:rsidP="00C34874">
      <w:pPr>
        <w:pStyle w:val="a"/>
      </w:pPr>
      <w:r>
        <w:rPr>
          <w:rFonts w:hint="eastAsia"/>
        </w:rPr>
        <w:t>并不是在谋求谁的同意，青子自顾自的发着牢骚。</w:t>
      </w:r>
    </w:p>
    <w:p w:rsidR="009C1EAC" w:rsidRDefault="009C1EAC" w:rsidP="00C34874">
      <w:pPr>
        <w:pStyle w:val="a"/>
      </w:pPr>
      <w:r>
        <w:rPr>
          <w:rFonts w:hint="eastAsia"/>
        </w:rPr>
        <w:t>接着青子和有珠开始了对视。</w:t>
      </w:r>
    </w:p>
    <w:p w:rsidR="009C1EAC" w:rsidRDefault="009C1EAC" w:rsidP="00C34874">
      <w:pPr>
        <w:pStyle w:val="a"/>
      </w:pPr>
      <w:r>
        <w:rPr>
          <w:rFonts w:hint="eastAsia"/>
        </w:rPr>
        <w:t>不，准确点说是开始互瞪。</w:t>
      </w:r>
    </w:p>
    <w:p w:rsidR="009C1EAC" w:rsidRDefault="009C1EAC" w:rsidP="00C34874">
      <w:pPr>
        <w:pStyle w:val="a"/>
      </w:pPr>
      <w:r>
        <w:rPr>
          <w:rFonts w:hint="eastAsia"/>
        </w:rPr>
        <w:t>现在明显可以感到两人即将干架的紧迫感。作为第三者只能手无足措的干看着。</w:t>
      </w:r>
    </w:p>
    <w:p w:rsidR="009C1EAC" w:rsidRDefault="009C1EAC" w:rsidP="00C34874">
      <w:pPr>
        <w:pStyle w:val="a"/>
      </w:pPr>
      <w:r>
        <w:rPr>
          <w:rFonts w:hint="eastAsia"/>
        </w:rPr>
        <w:t>……但是</w:t>
      </w:r>
    </w:p>
    <w:p w:rsidR="009C1EAC" w:rsidRDefault="009C1EAC" w:rsidP="00C34874">
      <w:pPr>
        <w:pStyle w:val="a"/>
      </w:pPr>
      <w:r>
        <w:rPr>
          <w:rFonts w:hint="eastAsia"/>
        </w:rPr>
        <w:t>本以为会持续一段时间的沉默，经过一分钟左右很干脆的结束掉了。</w:t>
      </w:r>
    </w:p>
    <w:p w:rsidR="009C1EAC" w:rsidRDefault="009C1EAC" w:rsidP="00C34874">
      <w:pPr>
        <w:pStyle w:val="a"/>
      </w:pPr>
      <w:r>
        <w:rPr>
          <w:rFonts w:hint="eastAsia"/>
        </w:rPr>
        <w:t>看来这种程度的别扭对两人来说是家常便饭。</w:t>
      </w:r>
    </w:p>
    <w:p w:rsidR="009C1EAC" w:rsidRDefault="009C1EAC" w:rsidP="00C34874">
      <w:pPr>
        <w:pStyle w:val="a"/>
      </w:pPr>
      <w:r>
        <w:rPr>
          <w:rFonts w:hint="eastAsia"/>
        </w:rPr>
        <w:t>【……我先到客厅去了。</w:t>
      </w:r>
    </w:p>
    <w:p w:rsidR="009C1EAC" w:rsidRDefault="009C1EAC" w:rsidP="00C34874">
      <w:pPr>
        <w:pStyle w:val="a"/>
      </w:pPr>
      <w:r>
        <w:rPr>
          <w:rFonts w:hint="eastAsia"/>
        </w:rPr>
        <w:t>你来向他说明吧。】</w:t>
      </w:r>
    </w:p>
    <w:p w:rsidR="009C1EAC" w:rsidRDefault="009C1EAC" w:rsidP="00C34874">
      <w:pPr>
        <w:pStyle w:val="a"/>
      </w:pPr>
      <w:r>
        <w:rPr>
          <w:rFonts w:hint="eastAsia"/>
        </w:rPr>
        <w:t>有珠从椅子上站了起来，向门口走了过去。</w:t>
      </w:r>
    </w:p>
    <w:p w:rsidR="009C1EAC" w:rsidRDefault="009C1EAC" w:rsidP="00C34874">
      <w:pPr>
        <w:pStyle w:val="a"/>
      </w:pPr>
      <w:r>
        <w:rPr>
          <w:rFonts w:hint="eastAsia"/>
        </w:rPr>
        <w:t>草十郎看着她的后背歪了歪头。</w:t>
      </w:r>
    </w:p>
    <w:p w:rsidR="009C1EAC" w:rsidRDefault="009C1EAC" w:rsidP="00C34874">
      <w:pPr>
        <w:pStyle w:val="a"/>
      </w:pPr>
      <w:r>
        <w:rPr>
          <w:rFonts w:hint="eastAsia"/>
        </w:rPr>
        <w:t>这是看到有珠手里拿着的东西后情不自禁的动作。</w:t>
      </w:r>
    </w:p>
    <w:p w:rsidR="009C1EAC" w:rsidRDefault="009C1EAC" w:rsidP="00C34874">
      <w:pPr>
        <w:pStyle w:val="a"/>
      </w:pPr>
      <w:r>
        <w:rPr>
          <w:rFonts w:hint="eastAsia"/>
        </w:rPr>
        <w:t>【……水果、刀……？】</w:t>
      </w:r>
    </w:p>
    <w:p w:rsidR="009C1EAC" w:rsidRDefault="009C1EAC" w:rsidP="00C34874">
      <w:pPr>
        <w:pStyle w:val="a"/>
      </w:pPr>
      <w:r>
        <w:rPr>
          <w:rFonts w:hint="eastAsia"/>
        </w:rPr>
        <w:t>一个很难用言语表达的凶器被握在有珠手中。</w:t>
      </w:r>
    </w:p>
    <w:p w:rsidR="009C1EAC" w:rsidRDefault="009C1EAC" w:rsidP="00C34874">
      <w:pPr>
        <w:pStyle w:val="a"/>
      </w:pPr>
      <w:r>
        <w:rPr>
          <w:rFonts w:hint="eastAsia"/>
        </w:rPr>
        <w:t>【有珠，虽然这话问的有点多余，你手里拿着的那个，是什么？】</w:t>
      </w:r>
    </w:p>
    <w:p w:rsidR="009C1EAC" w:rsidRDefault="009C1EAC" w:rsidP="00C34874">
      <w:pPr>
        <w:pStyle w:val="a"/>
      </w:pPr>
      <w:r>
        <w:rPr>
          <w:rFonts w:hint="eastAsia"/>
        </w:rPr>
        <w:t>青子问从她身旁走过的有珠。</w:t>
      </w:r>
    </w:p>
    <w:p w:rsidR="009C1EAC" w:rsidRDefault="009C1EAC" w:rsidP="00C34874">
      <w:pPr>
        <w:pStyle w:val="a"/>
      </w:pPr>
      <w:r>
        <w:rPr>
          <w:rFonts w:hint="eastAsia"/>
        </w:rPr>
        <w:t>【短剑啊，看了就知道吧。】</w:t>
      </w:r>
    </w:p>
    <w:p w:rsidR="009C1EAC" w:rsidRDefault="009C1EAC" w:rsidP="00C34874">
      <w:pPr>
        <w:pStyle w:val="a"/>
      </w:pPr>
      <w:r>
        <w:rPr>
          <w:rFonts w:hint="eastAsia"/>
        </w:rPr>
        <w:t>有珠面无表情的这么回答道，哒哒的离开了房间。</w:t>
      </w:r>
    </w:p>
    <w:p w:rsidR="009C1EAC" w:rsidRDefault="009C1EAC" w:rsidP="00C34874">
      <w:pPr>
        <w:pStyle w:val="a"/>
      </w:pPr>
      <w:r>
        <w:rPr>
          <w:rFonts w:hint="eastAsia"/>
        </w:rPr>
        <w:t>【………………】</w:t>
      </w:r>
    </w:p>
    <w:p w:rsidR="009C1EAC" w:rsidRDefault="009C1EAC" w:rsidP="00C34874">
      <w:pPr>
        <w:pStyle w:val="a"/>
      </w:pPr>
      <w:r>
        <w:rPr>
          <w:rFonts w:hint="eastAsia"/>
        </w:rPr>
        <w:t>算了，别去深究刚才那些对话是什么意思了。草十郎这么自我安慰。</w:t>
      </w:r>
    </w:p>
    <w:p w:rsidR="009C1EAC" w:rsidRDefault="009C1EAC" w:rsidP="00C34874">
      <w:pPr>
        <w:pStyle w:val="a"/>
      </w:pPr>
    </w:p>
    <w:p w:rsidR="009C1EAC" w:rsidRPr="00565CF7" w:rsidRDefault="009C1EAC" w:rsidP="00475CE7">
      <w:pPr>
        <w:rPr>
          <w:rStyle w:val="Strong"/>
        </w:rPr>
      </w:pPr>
      <w:r w:rsidRPr="00565CF7">
        <w:rPr>
          <w:rStyle w:val="Strong"/>
          <w:rFonts w:hint="eastAsia"/>
        </w:rPr>
        <w:t>青子，太突然了。</w:t>
      </w:r>
    </w:p>
    <w:p w:rsidR="009C1EAC" w:rsidRDefault="009C1EAC" w:rsidP="00C34874">
      <w:pPr>
        <w:pStyle w:val="a"/>
      </w:pPr>
      <w:r>
        <w:rPr>
          <w:rFonts w:hint="eastAsia"/>
        </w:rPr>
        <w:t>不管怎么说，大部分紧张感随着黑衣少女的离去也消失了。</w:t>
      </w:r>
    </w:p>
    <w:p w:rsidR="009C1EAC" w:rsidRDefault="009C1EAC" w:rsidP="00C34874">
      <w:pPr>
        <w:pStyle w:val="a"/>
      </w:pPr>
      <w:r>
        <w:rPr>
          <w:rFonts w:hint="eastAsia"/>
        </w:rPr>
        <w:t>现在屋子里就只有躺在床上的草十郎和穿着校服的青子。</w:t>
      </w:r>
    </w:p>
    <w:p w:rsidR="009C1EAC" w:rsidRDefault="009C1EAC" w:rsidP="00C34874">
      <w:pPr>
        <w:pStyle w:val="a"/>
      </w:pPr>
      <w:r>
        <w:rPr>
          <w:rFonts w:hint="eastAsia"/>
        </w:rPr>
        <w:t>对草十郎来说，这是把积存的诸多疑问一起解决的绝好机会。</w:t>
      </w:r>
    </w:p>
    <w:p w:rsidR="009C1EAC" w:rsidRDefault="009C1EAC" w:rsidP="00C34874">
      <w:pPr>
        <w:pStyle w:val="a"/>
      </w:pPr>
      <w:r>
        <w:rPr>
          <w:rFonts w:hint="eastAsia"/>
        </w:rPr>
        <w:t>【到底是怎么回事啊，苍崎。】</w:t>
      </w:r>
    </w:p>
    <w:p w:rsidR="009C1EAC" w:rsidRDefault="009C1EAC" w:rsidP="00C34874">
      <w:pPr>
        <w:pStyle w:val="a"/>
      </w:pPr>
      <w:r>
        <w:rPr>
          <w:rFonts w:hint="eastAsia"/>
        </w:rPr>
        <w:t>【也是呐，会按顺序慢慢解释给你听的，你先等等。】</w:t>
      </w:r>
    </w:p>
    <w:p w:rsidR="009C1EAC" w:rsidRDefault="009C1EAC" w:rsidP="00C34874">
      <w:pPr>
        <w:pStyle w:val="a"/>
      </w:pPr>
      <w:r>
        <w:rPr>
          <w:rFonts w:hint="eastAsia"/>
        </w:rPr>
        <w:t>【脸上的麻痹已经消失了，呼吸也再次开始了，还有……这样我就放心了。】</w:t>
      </w:r>
    </w:p>
    <w:p w:rsidR="009C1EAC" w:rsidRDefault="009C1EAC" w:rsidP="00C34874">
      <w:pPr>
        <w:pStyle w:val="a"/>
      </w:pPr>
      <w:r>
        <w:rPr>
          <w:rFonts w:hint="eastAsia"/>
        </w:rPr>
        <w:t>青子满意的点着头坐到椅子上。</w:t>
      </w:r>
    </w:p>
    <w:p w:rsidR="009C1EAC" w:rsidRDefault="009C1EAC" w:rsidP="00C34874">
      <w:pPr>
        <w:pStyle w:val="a"/>
      </w:pPr>
      <w:r>
        <w:rPr>
          <w:rFonts w:hint="eastAsia"/>
        </w:rPr>
        <w:t>【怎么样，感觉？】</w:t>
      </w:r>
    </w:p>
    <w:p w:rsidR="009C1EAC" w:rsidRDefault="009C1EAC" w:rsidP="00C34874">
      <w:pPr>
        <w:pStyle w:val="a"/>
      </w:pPr>
      <w:r>
        <w:rPr>
          <w:rFonts w:hint="eastAsia"/>
        </w:rPr>
        <w:t>【……有点，发懒吧。】</w:t>
      </w:r>
    </w:p>
    <w:p w:rsidR="009C1EAC" w:rsidRDefault="009C1EAC" w:rsidP="00C34874">
      <w:pPr>
        <w:pStyle w:val="a"/>
      </w:pPr>
      <w:r>
        <w:rPr>
          <w:rFonts w:hint="eastAsia"/>
        </w:rPr>
        <w:t>草十郎无力的垂下肩膀，小声的回答道。</w:t>
      </w:r>
    </w:p>
    <w:p w:rsidR="009C1EAC" w:rsidRDefault="009C1EAC" w:rsidP="00C34874">
      <w:pPr>
        <w:pStyle w:val="a"/>
      </w:pPr>
      <w:r>
        <w:rPr>
          <w:rFonts w:hint="eastAsia"/>
        </w:rPr>
        <w:t>他没有说自己的左手无论如何也握不起来，手指的活动有些缓慢，生硬。他也知道身体还没有恢复。</w:t>
      </w:r>
    </w:p>
    <w:p w:rsidR="009C1EAC" w:rsidRDefault="009C1EAC" w:rsidP="00C34874">
      <w:pPr>
        <w:pStyle w:val="a"/>
      </w:pPr>
      <w:r>
        <w:rPr>
          <w:rFonts w:hint="eastAsia"/>
        </w:rPr>
        <w:t>另一边，青子吧嗒吧嗒的眨着眼睛。</w:t>
      </w:r>
    </w:p>
    <w:p w:rsidR="009C1EAC" w:rsidRDefault="009C1EAC" w:rsidP="00C34874">
      <w:pPr>
        <w:pStyle w:val="a"/>
      </w:pPr>
      <w:r>
        <w:rPr>
          <w:rFonts w:hint="eastAsia"/>
        </w:rPr>
        <w:t>吃惊……或者说，是在钦佩吧。</w:t>
      </w:r>
    </w:p>
    <w:p w:rsidR="009C1EAC" w:rsidRDefault="009C1EAC" w:rsidP="00C34874">
      <w:pPr>
        <w:pStyle w:val="a"/>
      </w:pPr>
      <w:r>
        <w:rPr>
          <w:rFonts w:hint="eastAsia"/>
        </w:rPr>
        <w:t>不管是有珠还是青子，草十郎都读不懂她们的表情。</w:t>
      </w:r>
    </w:p>
    <w:p w:rsidR="009C1EAC" w:rsidRDefault="009C1EAC" w:rsidP="00C34874">
      <w:pPr>
        <w:pStyle w:val="a"/>
      </w:pPr>
      <w:r>
        <w:rPr>
          <w:rFonts w:hint="eastAsia"/>
        </w:rPr>
        <w:t>【嘛，身体难受很正常。就算过了两天，只是睡睡觉肯定休息不过来的。</w:t>
      </w:r>
    </w:p>
    <w:p w:rsidR="009C1EAC" w:rsidRDefault="009C1EAC" w:rsidP="00C34874">
      <w:pPr>
        <w:pStyle w:val="a"/>
      </w:pPr>
      <w:r>
        <w:rPr>
          <w:rFonts w:hint="eastAsia"/>
        </w:rPr>
        <w:t>但是，还真没想到已经能说话了。</w:t>
      </w:r>
    </w:p>
    <w:p w:rsidR="009C1EAC" w:rsidRDefault="009C1EAC" w:rsidP="00C34874">
      <w:pPr>
        <w:pStyle w:val="a"/>
      </w:pPr>
      <w:r>
        <w:rPr>
          <w:rFonts w:hint="eastAsia"/>
        </w:rPr>
        <w:t>你身体比看起来的还要结实呢。】</w:t>
      </w:r>
    </w:p>
    <w:p w:rsidR="009C1EAC" w:rsidRDefault="009C1EAC" w:rsidP="00C34874">
      <w:pPr>
        <w:pStyle w:val="a"/>
      </w:pPr>
      <w:r>
        <w:rPr>
          <w:rFonts w:hint="eastAsia"/>
        </w:rPr>
        <w:t>【？……两天？】</w:t>
      </w:r>
    </w:p>
    <w:p w:rsidR="009C1EAC" w:rsidRDefault="009C1EAC" w:rsidP="00C34874">
      <w:pPr>
        <w:pStyle w:val="a"/>
      </w:pPr>
      <w:r>
        <w:rPr>
          <w:rFonts w:hint="eastAsia"/>
        </w:rPr>
        <w:t>【从那时候开始就只经过了这么点时间。学校那边已经替你请过假了，这点不用担心。咒弹的诅咒和</w:t>
      </w:r>
      <w:r w:rsidRPr="008C7567">
        <w:t>Humpty Dumpty</w:t>
      </w:r>
      <w:r>
        <w:rPr>
          <w:rFonts w:hint="eastAsia"/>
        </w:rPr>
        <w:t>的诗篇都被我和有珠解开了。】</w:t>
      </w:r>
    </w:p>
    <w:p w:rsidR="009C1EAC" w:rsidRDefault="009C1EAC" w:rsidP="00C34874">
      <w:pPr>
        <w:pStyle w:val="a"/>
      </w:pPr>
      <w:r>
        <w:rPr>
          <w:rFonts w:hint="eastAsia"/>
        </w:rPr>
        <w:t>听到诅咒，草十郎啊啊的点着头。</w:t>
      </w:r>
    </w:p>
    <w:p w:rsidR="009C1EAC" w:rsidRDefault="009C1EAC" w:rsidP="00C34874">
      <w:pPr>
        <w:pStyle w:val="a"/>
      </w:pPr>
      <w:r>
        <w:rPr>
          <w:rFonts w:hint="eastAsia"/>
        </w:rPr>
        <w:t>说起来，还发生过这些事呢。还有，</w:t>
      </w:r>
    </w:p>
    <w:p w:rsidR="009C1EAC" w:rsidRDefault="009C1EAC" w:rsidP="00C34874">
      <w:pPr>
        <w:pStyle w:val="a"/>
      </w:pPr>
      <w:r>
        <w:rPr>
          <w:rFonts w:hint="eastAsia"/>
        </w:rPr>
        <w:t>【怎么了？一副若有所思的样子的。】</w:t>
      </w:r>
    </w:p>
    <w:p w:rsidR="009C1EAC" w:rsidRDefault="009C1EAC" w:rsidP="00C34874">
      <w:pPr>
        <w:pStyle w:val="a"/>
      </w:pPr>
      <w:r>
        <w:rPr>
          <w:rFonts w:hint="eastAsia"/>
        </w:rPr>
        <w:t>【啊啊，已经忘了，都已经睡了两天了。还真是挺可怕的呢，诅咒什么的。】</w:t>
      </w:r>
    </w:p>
    <w:p w:rsidR="009C1EAC" w:rsidRDefault="009C1EAC" w:rsidP="00C34874">
      <w:pPr>
        <w:pStyle w:val="a"/>
      </w:pPr>
      <w:r>
        <w:rPr>
          <w:rFonts w:hint="eastAsia"/>
        </w:rPr>
        <w:t>【……还真是没又紧张感呢你，之前睡得跟个蜡像似的好像是别人呢，明明一不小心就要这样跟石膏一样睡完这一生了。】</w:t>
      </w:r>
    </w:p>
    <w:p w:rsidR="009C1EAC" w:rsidRDefault="009C1EAC" w:rsidP="00C34874">
      <w:pPr>
        <w:pStyle w:val="a"/>
      </w:pPr>
      <w:r>
        <w:rPr>
          <w:rFonts w:hint="eastAsia"/>
        </w:rPr>
        <w:t>【……稍微等一下，刚才，是不是说了什么非常不得了的事了。】</w:t>
      </w:r>
    </w:p>
    <w:p w:rsidR="009C1EAC" w:rsidRDefault="009C1EAC" w:rsidP="00C34874">
      <w:pPr>
        <w:pStyle w:val="a"/>
      </w:pPr>
      <w:r>
        <w:rPr>
          <w:rFonts w:hint="eastAsia"/>
        </w:rPr>
        <w:t>【真是对牛弹琴，</w:t>
      </w:r>
    </w:p>
    <w:p w:rsidR="009C1EAC" w:rsidRDefault="009C1EAC" w:rsidP="00C34874">
      <w:pPr>
        <w:pStyle w:val="a"/>
      </w:pPr>
      <w:r>
        <w:rPr>
          <w:rFonts w:hint="eastAsia"/>
        </w:rPr>
        <w:t>嘛，详细的就不说了。之后要好好向有珠道谢哦。我的话可没办法解咒的。】</w:t>
      </w:r>
    </w:p>
    <w:p w:rsidR="009C1EAC" w:rsidRDefault="009C1EAC" w:rsidP="00C34874">
      <w:pPr>
        <w:pStyle w:val="a"/>
      </w:pPr>
      <w:r>
        <w:rPr>
          <w:rFonts w:hint="eastAsia"/>
        </w:rPr>
        <w:t>【……那牛还真是不懂事，</w:t>
      </w:r>
    </w:p>
    <w:p w:rsidR="009C1EAC" w:rsidRDefault="009C1EAC" w:rsidP="00C34874">
      <w:pPr>
        <w:pStyle w:val="a"/>
      </w:pPr>
      <w:r>
        <w:rPr>
          <w:rFonts w:hint="eastAsia"/>
        </w:rPr>
        <w:t>啊，但是，有珠是说刚才那个女孩子吗？</w:t>
      </w:r>
    </w:p>
    <w:p w:rsidR="009C1EAC" w:rsidRDefault="009C1EAC" w:rsidP="00C34874">
      <w:pPr>
        <w:pStyle w:val="a"/>
      </w:pPr>
      <w:r>
        <w:rPr>
          <w:rFonts w:hint="eastAsia"/>
        </w:rPr>
        <w:t>在游乐园，怎么说……想要杀了我们的那个女孩子？】</w:t>
      </w:r>
    </w:p>
    <w:p w:rsidR="009C1EAC" w:rsidRDefault="009C1EAC" w:rsidP="00C34874">
      <w:pPr>
        <w:pStyle w:val="a"/>
      </w:pPr>
      <w:r>
        <w:rPr>
          <w:rFonts w:hint="eastAsia"/>
        </w:rPr>
        <w:t>啊，是有这事。青子这么回答道。</w:t>
      </w:r>
    </w:p>
    <w:p w:rsidR="009C1EAC" w:rsidRDefault="009C1EAC" w:rsidP="00C34874">
      <w:pPr>
        <w:pStyle w:val="a"/>
      </w:pPr>
      <w:r>
        <w:rPr>
          <w:rFonts w:hint="eastAsia"/>
        </w:rPr>
        <w:t>【她，一直坐在这里的样子……这里是她的房间吗？】</w:t>
      </w:r>
    </w:p>
    <w:p w:rsidR="009C1EAC" w:rsidRDefault="009C1EAC" w:rsidP="00C34874">
      <w:pPr>
        <w:pStyle w:val="a"/>
      </w:pPr>
      <w:r>
        <w:rPr>
          <w:rFonts w:hint="eastAsia"/>
        </w:rPr>
        <w:t>草十郎再次巡视起整个房间。</w:t>
      </w:r>
    </w:p>
    <w:p w:rsidR="009C1EAC" w:rsidRDefault="009C1EAC" w:rsidP="00C34874">
      <w:pPr>
        <w:pStyle w:val="a"/>
      </w:pPr>
      <w:r>
        <w:rPr>
          <w:rFonts w:hint="eastAsia"/>
        </w:rPr>
        <w:t>连同自己睡过的这张床，整个房间都是他没有见过的西洋风格。</w:t>
      </w:r>
    </w:p>
    <w:p w:rsidR="009C1EAC" w:rsidRDefault="009C1EAC" w:rsidP="00C34874">
      <w:pPr>
        <w:pStyle w:val="a"/>
      </w:pPr>
      <w:r>
        <w:rPr>
          <w:rFonts w:hint="eastAsia"/>
        </w:rPr>
        <w:t>【不是哦，这里只是客人用的，好久都没用了都有些脏了。</w:t>
      </w:r>
    </w:p>
    <w:p w:rsidR="009C1EAC" w:rsidRDefault="009C1EAC" w:rsidP="00C34874">
      <w:pPr>
        <w:pStyle w:val="a"/>
      </w:pPr>
      <w:r>
        <w:rPr>
          <w:rFonts w:hint="eastAsia"/>
        </w:rPr>
        <w:t>话说回来，你刚才和有珠都聊了些什么啊？】</w:t>
      </w:r>
    </w:p>
    <w:p w:rsidR="009C1EAC" w:rsidRDefault="009C1EAC" w:rsidP="00C34874">
      <w:pPr>
        <w:pStyle w:val="a"/>
      </w:pPr>
      <w:r>
        <w:rPr>
          <w:rFonts w:hint="eastAsia"/>
        </w:rPr>
        <w:t>【</w:t>
      </w:r>
      <w:r>
        <w:t>——</w:t>
      </w:r>
      <w:r>
        <w:rPr>
          <w:rFonts w:hint="eastAsia"/>
        </w:rPr>
        <w:t>。</w:t>
      </w:r>
    </w:p>
    <w:p w:rsidR="009C1EAC" w:rsidRDefault="009C1EAC" w:rsidP="00C34874">
      <w:pPr>
        <w:pStyle w:val="a"/>
      </w:pPr>
      <w:r>
        <w:rPr>
          <w:rFonts w:hint="eastAsia"/>
        </w:rPr>
        <w:t>不，要说那是聊天，有点。】</w:t>
      </w:r>
    </w:p>
    <w:p w:rsidR="009C1EAC" w:rsidRDefault="009C1EAC" w:rsidP="00C34874">
      <w:pPr>
        <w:pStyle w:val="a"/>
      </w:pPr>
      <w:r>
        <w:rPr>
          <w:rFonts w:hint="eastAsia"/>
        </w:rPr>
        <w:t>草十郎把手放到嘴边，回想着刚才的情景。</w:t>
      </w:r>
    </w:p>
    <w:p w:rsidR="009C1EAC" w:rsidRDefault="009C1EAC" w:rsidP="00C34874">
      <w:pPr>
        <w:pStyle w:val="a"/>
      </w:pPr>
      <w:r>
        <w:rPr>
          <w:rFonts w:hint="eastAsia"/>
        </w:rPr>
        <w:t>……就像他说的，要说那是对话实在有点牵强。</w:t>
      </w:r>
    </w:p>
    <w:p w:rsidR="009C1EAC" w:rsidRDefault="009C1EAC" w:rsidP="00C34874">
      <w:pPr>
        <w:pStyle w:val="a"/>
      </w:pPr>
      <w:r>
        <w:rPr>
          <w:rFonts w:hint="eastAsia"/>
        </w:rPr>
        <w:t>尽管如此，回想一下的话总感觉已经说了有好几个小时了。草十郎忍不住微微苦笑了一下。</w:t>
      </w:r>
    </w:p>
    <w:p w:rsidR="009C1EAC" w:rsidRDefault="009C1EAC" w:rsidP="00C34874">
      <w:pPr>
        <w:pStyle w:val="a"/>
      </w:pPr>
      <w:r>
        <w:rPr>
          <w:rFonts w:hint="eastAsia"/>
        </w:rPr>
        <w:t>【但是，我觉得已经消除紧张了。</w:t>
      </w:r>
    </w:p>
    <w:p w:rsidR="009C1EAC" w:rsidRDefault="009C1EAC" w:rsidP="00C34874">
      <w:pPr>
        <w:pStyle w:val="a"/>
      </w:pPr>
      <w:r>
        <w:rPr>
          <w:rFonts w:hint="eastAsia"/>
        </w:rPr>
        <w:t>说不定苍崎你回来的晚一点反倒比较好呢。】</w:t>
      </w:r>
    </w:p>
    <w:p w:rsidR="009C1EAC" w:rsidRDefault="009C1EAC" w:rsidP="00C34874">
      <w:pPr>
        <w:pStyle w:val="a"/>
      </w:pPr>
      <w:r>
        <w:rPr>
          <w:rFonts w:hint="eastAsia"/>
        </w:rPr>
        <w:t>发自真心的一句话，让青子再次眯了眯眼瞳。</w:t>
      </w:r>
    </w:p>
    <w:p w:rsidR="009C1EAC" w:rsidRDefault="009C1EAC" w:rsidP="00C34874">
      <w:pPr>
        <w:pStyle w:val="a"/>
      </w:pPr>
      <w:r>
        <w:rPr>
          <w:rFonts w:hint="eastAsia"/>
        </w:rPr>
        <w:t>倒也知道草十郎并不是觉得青子来碍了事。但当面被这么说青子还是会觉得不爽。</w:t>
      </w:r>
    </w:p>
    <w:p w:rsidR="009C1EAC" w:rsidRDefault="009C1EAC" w:rsidP="00C34874">
      <w:pPr>
        <w:pStyle w:val="a"/>
      </w:pPr>
      <w:r>
        <w:rPr>
          <w:rFonts w:hint="eastAsia"/>
        </w:rPr>
        <w:t>更加不爽的是，自己竟然已经开始习惯起他的这种言行了。</w:t>
      </w:r>
    </w:p>
    <w:p w:rsidR="009C1EAC" w:rsidRDefault="009C1EAC" w:rsidP="00C34874">
      <w:pPr>
        <w:pStyle w:val="a"/>
      </w:pPr>
      <w:r>
        <w:rPr>
          <w:rFonts w:hint="eastAsia"/>
        </w:rPr>
        <w:t>【但是，所以说，也可能吧，你的人生还是一如既往的千钧一发呢。】</w:t>
      </w:r>
    </w:p>
    <w:p w:rsidR="009C1EAC" w:rsidRDefault="009C1EAC" w:rsidP="00C34874">
      <w:pPr>
        <w:pStyle w:val="a"/>
      </w:pPr>
      <w:r>
        <w:rPr>
          <w:rFonts w:hint="eastAsia"/>
        </w:rPr>
        <w:t>什么意思？草十郎歪了歪头。</w:t>
      </w:r>
    </w:p>
    <w:p w:rsidR="009C1EAC" w:rsidRDefault="009C1EAC" w:rsidP="00C34874">
      <w:pPr>
        <w:pStyle w:val="a"/>
      </w:pPr>
      <w:r>
        <w:rPr>
          <w:rFonts w:hint="eastAsia"/>
        </w:rPr>
        <w:t>【就是说，你恰好采用了有珠喜欢的对应方式，还活到了现在。我是在说这件事啦。】</w:t>
      </w:r>
    </w:p>
    <w:p w:rsidR="009C1EAC" w:rsidRDefault="009C1EAC" w:rsidP="00C34874">
      <w:pPr>
        <w:pStyle w:val="a"/>
      </w:pPr>
      <w:r>
        <w:rPr>
          <w:rFonts w:hint="eastAsia"/>
        </w:rPr>
        <w:t>【？？？】</w:t>
      </w:r>
    </w:p>
    <w:p w:rsidR="009C1EAC" w:rsidRDefault="009C1EAC" w:rsidP="00C34874">
      <w:pPr>
        <w:pStyle w:val="a"/>
      </w:pPr>
      <w:r>
        <w:rPr>
          <w:rFonts w:hint="eastAsia"/>
        </w:rPr>
        <w:t>草十郎理解不了青子到底想说些什么。</w:t>
      </w:r>
    </w:p>
    <w:p w:rsidR="009C1EAC" w:rsidRDefault="009C1EAC" w:rsidP="00C34874">
      <w:pPr>
        <w:pStyle w:val="a"/>
      </w:pPr>
      <w:r>
        <w:rPr>
          <w:rFonts w:hint="eastAsia"/>
        </w:rPr>
        <w:t>尽管理解不了，这些事也并不是不能问。</w:t>
      </w:r>
    </w:p>
    <w:p w:rsidR="009C1EAC" w:rsidRDefault="009C1EAC" w:rsidP="00C34874">
      <w:pPr>
        <w:pStyle w:val="a"/>
      </w:pPr>
      <w:r>
        <w:rPr>
          <w:rFonts w:hint="eastAsia"/>
        </w:rPr>
        <w:t>【……话说回来，这里是哪里啊？</w:t>
      </w:r>
    </w:p>
    <w:p w:rsidR="009C1EAC" w:rsidRDefault="009C1EAC" w:rsidP="00C34874">
      <w:pPr>
        <w:pStyle w:val="a"/>
      </w:pPr>
      <w:r>
        <w:rPr>
          <w:rFonts w:hint="eastAsia"/>
        </w:rPr>
        <w:t>虽然问了刚才那个女孩子，但是她什么都不跟我说，苍崎的话应该会告诉我的吧。】</w:t>
      </w:r>
    </w:p>
    <w:p w:rsidR="009C1EAC" w:rsidRDefault="009C1EAC" w:rsidP="00C34874">
      <w:pPr>
        <w:pStyle w:val="a"/>
      </w:pPr>
      <w:r>
        <w:rPr>
          <w:rFonts w:hint="eastAsia"/>
        </w:rPr>
        <w:t>【这里是三咲町的幽灵大屋，或者称为久远寺宅邸更好一点。</w:t>
      </w:r>
    </w:p>
    <w:p w:rsidR="009C1EAC" w:rsidRDefault="009C1EAC" w:rsidP="00C34874">
      <w:pPr>
        <w:pStyle w:val="a"/>
      </w:pPr>
      <w:r>
        <w:rPr>
          <w:rFonts w:hint="eastAsia"/>
        </w:rPr>
        <w:t>是刚才那个女孩子……久远寺有珠所拥有的宅邸。我也住在这里。在这之后，你也就属于这里了，可别忘了哦。】</w:t>
      </w:r>
    </w:p>
    <w:p w:rsidR="009C1EAC" w:rsidRDefault="009C1EAC" w:rsidP="00C34874">
      <w:pPr>
        <w:pStyle w:val="a"/>
      </w:pPr>
      <w:r>
        <w:rPr>
          <w:rFonts w:hint="eastAsia"/>
        </w:rPr>
        <w:t>属于这里，草十郎稍稍感觉到这个词语有点不对劲。</w:t>
      </w:r>
    </w:p>
    <w:p w:rsidR="009C1EAC" w:rsidRDefault="009C1EAC" w:rsidP="00C34874">
      <w:pPr>
        <w:pStyle w:val="a"/>
      </w:pPr>
      <w:r>
        <w:rPr>
          <w:rFonts w:hint="eastAsia"/>
        </w:rPr>
        <w:t>【要说久远寺的话，好像之前听过这个名字呢……对了，商业街的大叔们经常说，好像是很有钱的大亨，什么的。】</w:t>
      </w:r>
    </w:p>
    <w:p w:rsidR="009C1EAC" w:rsidRDefault="009C1EAC" w:rsidP="00C34874">
      <w:pPr>
        <w:pStyle w:val="a"/>
      </w:pPr>
      <w:r>
        <w:rPr>
          <w:rFonts w:hint="eastAsia"/>
        </w:rPr>
        <w:t>【你这些话，如果你还想在这里活的安稳点到话，在有珠面可要省着点说。】</w:t>
      </w:r>
    </w:p>
    <w:p w:rsidR="009C1EAC" w:rsidRDefault="009C1EAC" w:rsidP="00C34874">
      <w:pPr>
        <w:pStyle w:val="a"/>
      </w:pPr>
      <w:r>
        <w:rPr>
          <w:rFonts w:hint="eastAsia"/>
        </w:rPr>
        <w:t>【……？】</w:t>
      </w:r>
    </w:p>
    <w:p w:rsidR="009C1EAC" w:rsidRDefault="009C1EAC" w:rsidP="00C34874">
      <w:pPr>
        <w:pStyle w:val="a"/>
      </w:pPr>
      <w:r>
        <w:rPr>
          <w:rFonts w:hint="eastAsia"/>
        </w:rPr>
        <w:t>今天都歪了几次头了。</w:t>
      </w:r>
    </w:p>
    <w:p w:rsidR="009C1EAC" w:rsidRDefault="009C1EAC" w:rsidP="00C34874">
      <w:pPr>
        <w:pStyle w:val="a"/>
      </w:pPr>
      <w:r>
        <w:rPr>
          <w:rFonts w:hint="eastAsia"/>
        </w:rPr>
        <w:t>刚才，好像又顺带有什么奇怪的词语蹦了出来。</w:t>
      </w:r>
    </w:p>
    <w:p w:rsidR="009C1EAC" w:rsidRDefault="009C1EAC" w:rsidP="00C34874">
      <w:pPr>
        <w:pStyle w:val="a"/>
      </w:pPr>
      <w:r>
        <w:rPr>
          <w:rFonts w:hint="eastAsia"/>
        </w:rPr>
        <w:t>【苍崎，你刚才说啥？】</w:t>
      </w:r>
    </w:p>
    <w:p w:rsidR="009C1EAC" w:rsidRDefault="009C1EAC" w:rsidP="00C34874">
      <w:pPr>
        <w:pStyle w:val="a"/>
      </w:pPr>
      <w:r>
        <w:rPr>
          <w:rFonts w:hint="eastAsia"/>
        </w:rPr>
        <w:t>【静希，我啊，可是绝对容忍不了那种睁着眼睛说瞎话的人和总是递不进话的人，还有没点眼力见的人也是。</w:t>
      </w:r>
    </w:p>
    <w:p w:rsidR="009C1EAC" w:rsidRDefault="009C1EAC" w:rsidP="00C34874">
      <w:pPr>
        <w:pStyle w:val="a"/>
      </w:pPr>
      <w:r>
        <w:rPr>
          <w:rFonts w:hint="eastAsia"/>
        </w:rPr>
        <w:t>好好记住这几点才行呐，如果你想在这里活的安稳点的话。】</w:t>
      </w:r>
    </w:p>
    <w:p w:rsidR="009C1EAC" w:rsidRDefault="009C1EAC" w:rsidP="00C34874">
      <w:pPr>
        <w:pStyle w:val="a"/>
      </w:pPr>
      <w:r>
        <w:rPr>
          <w:rFonts w:hint="eastAsia"/>
        </w:rPr>
        <w:t>青子露出一脸完美笑容，不紧不慢的说出了这么危险的台词。</w:t>
      </w:r>
    </w:p>
    <w:p w:rsidR="009C1EAC" w:rsidRDefault="009C1EAC" w:rsidP="00C34874">
      <w:pPr>
        <w:pStyle w:val="a"/>
      </w:pPr>
      <w:r>
        <w:rPr>
          <w:rFonts w:hint="eastAsia"/>
        </w:rPr>
        <w:t>当然，这对草十郎来说则是晴天霹雳。</w:t>
      </w:r>
    </w:p>
    <w:p w:rsidR="009C1EAC" w:rsidRDefault="009C1EAC" w:rsidP="00C34874">
      <w:pPr>
        <w:pStyle w:val="a"/>
      </w:pPr>
      <w:r>
        <w:rPr>
          <w:rFonts w:hint="eastAsia"/>
        </w:rPr>
        <w:t>【……是我的错觉吗？怎么听你说的，好像我要住在这里似的。】</w:t>
      </w:r>
    </w:p>
    <w:p w:rsidR="009C1EAC" w:rsidRDefault="009C1EAC" w:rsidP="00C34874">
      <w:pPr>
        <w:pStyle w:val="a"/>
      </w:pPr>
      <w:r>
        <w:rPr>
          <w:rFonts w:hint="eastAsia"/>
        </w:rPr>
        <w:t>草十郎看着青子，心中的不满诚实的表现在他脸上。</w:t>
      </w:r>
    </w:p>
    <w:p w:rsidR="009C1EAC" w:rsidRDefault="009C1EAC" w:rsidP="00C34874">
      <w:pPr>
        <w:pStyle w:val="a"/>
      </w:pPr>
      <w:r>
        <w:rPr>
          <w:rFonts w:hint="eastAsia"/>
        </w:rPr>
        <w:t>用他的方式来尽力推行的反政府运动。</w:t>
      </w:r>
    </w:p>
    <w:p w:rsidR="009C1EAC" w:rsidRDefault="009C1EAC" w:rsidP="00C34874">
      <w:pPr>
        <w:pStyle w:val="a"/>
      </w:pPr>
      <w:r>
        <w:rPr>
          <w:rFonts w:hint="eastAsia"/>
        </w:rPr>
        <w:t>但是，那脆弱的运动没有一点作用。直接被青子冷酷的视线瞪了回来。</w:t>
      </w:r>
    </w:p>
    <w:p w:rsidR="009C1EAC" w:rsidRDefault="009C1EAC" w:rsidP="00C34874">
      <w:pPr>
        <w:pStyle w:val="a"/>
      </w:pPr>
      <w:r>
        <w:rPr>
          <w:rFonts w:hint="eastAsia"/>
        </w:rPr>
        <w:t>【你啊，知道你的立场吗？】</w:t>
      </w:r>
    </w:p>
    <w:p w:rsidR="009C1EAC" w:rsidRDefault="009C1EAC" w:rsidP="00C34874">
      <w:pPr>
        <w:pStyle w:val="a"/>
      </w:pPr>
      <w:r>
        <w:rPr>
          <w:rFonts w:hint="eastAsia"/>
        </w:rPr>
        <w:t>【那个。】</w:t>
      </w:r>
    </w:p>
    <w:p w:rsidR="009C1EAC" w:rsidRDefault="009C1EAC" w:rsidP="00C34874">
      <w:pPr>
        <w:pStyle w:val="a"/>
      </w:pPr>
      <w:r>
        <w:rPr>
          <w:rFonts w:hint="eastAsia"/>
        </w:rPr>
        <w:t>要知道还用麻烦苍崎你吗？本想这么说来着呢</w:t>
      </w:r>
      <w:r>
        <w:t>——</w:t>
      </w:r>
    </w:p>
    <w:p w:rsidR="009C1EAC" w:rsidRDefault="009C1EAC" w:rsidP="00C34874">
      <w:pPr>
        <w:pStyle w:val="a"/>
      </w:pPr>
      <w:r>
        <w:rPr>
          <w:rFonts w:hint="eastAsia"/>
        </w:rPr>
        <w:t>这些话到了嘴边还是没说出来，草十郎摇了摇头。</w:t>
      </w:r>
    </w:p>
    <w:p w:rsidR="009C1EAC" w:rsidRDefault="009C1EAC" w:rsidP="00C34874">
      <w:pPr>
        <w:pStyle w:val="a"/>
      </w:pPr>
      <w:r>
        <w:rPr>
          <w:rFonts w:hint="eastAsia"/>
        </w:rPr>
        <w:t>本来不会看气氛的他，也知道现在应该自重一点比较好。</w:t>
      </w:r>
    </w:p>
    <w:p w:rsidR="009C1EAC" w:rsidRDefault="009C1EAC" w:rsidP="00C34874">
      <w:pPr>
        <w:pStyle w:val="a"/>
      </w:pPr>
      <w:r>
        <w:rPr>
          <w:rFonts w:hint="eastAsia"/>
        </w:rPr>
        <w:t>他也差不多注意到了青子很讨厌这种</w:t>
      </w:r>
      <w:r w:rsidRPr="0064291C">
        <w:rPr>
          <w:rFonts w:hint="eastAsia"/>
        </w:rPr>
        <w:t>悠然自得</w:t>
      </w:r>
      <w:r>
        <w:rPr>
          <w:rFonts w:hint="eastAsia"/>
        </w:rPr>
        <w:t>的态度。</w:t>
      </w:r>
    </w:p>
    <w:p w:rsidR="009C1EAC" w:rsidRDefault="009C1EAC" w:rsidP="00C34874">
      <w:pPr>
        <w:pStyle w:val="a"/>
      </w:pPr>
      <w:r>
        <w:rPr>
          <w:rFonts w:hint="eastAsia"/>
        </w:rPr>
        <w:t>【……哈，也是呐，绕弯子跟你说你也听不懂。算了，虽说给你点时间再好好想想也行，但也没时间了，直接跟你说了吧。】</w:t>
      </w:r>
    </w:p>
    <w:p w:rsidR="009C1EAC" w:rsidRDefault="009C1EAC" w:rsidP="00C34874">
      <w:pPr>
        <w:pStyle w:val="a"/>
      </w:pPr>
      <w:r>
        <w:rPr>
          <w:rFonts w:hint="eastAsia"/>
        </w:rPr>
        <w:t>【听好，静希。</w:t>
      </w:r>
    </w:p>
    <w:p w:rsidR="009C1EAC" w:rsidRDefault="009C1EAC" w:rsidP="00C34874">
      <w:pPr>
        <w:pStyle w:val="a"/>
      </w:pPr>
      <w:r>
        <w:rPr>
          <w:rFonts w:hint="eastAsia"/>
        </w:rPr>
        <w:t>接下来要保证你始终在我们的监视之下，希望你暂且在这里和我们一起生活。</w:t>
      </w:r>
    </w:p>
    <w:p w:rsidR="009C1EAC" w:rsidRDefault="009C1EAC" w:rsidP="00C34874">
      <w:pPr>
        <w:pStyle w:val="a"/>
      </w:pPr>
      <w:r>
        <w:rPr>
          <w:rFonts w:hint="eastAsia"/>
        </w:rPr>
        <w:t>当然，也要把生杀予夺的权利交给我们作为条件。】</w:t>
      </w:r>
    </w:p>
    <w:p w:rsidR="009C1EAC" w:rsidRDefault="009C1EAC" w:rsidP="00C34874">
      <w:pPr>
        <w:pStyle w:val="a"/>
      </w:pPr>
      <w:r>
        <w:rPr>
          <w:rFonts w:hint="eastAsia"/>
        </w:rPr>
        <w:t>【什……！】</w:t>
      </w:r>
    </w:p>
    <w:p w:rsidR="009C1EAC" w:rsidRDefault="009C1EAC" w:rsidP="00C34874">
      <w:pPr>
        <w:pStyle w:val="a"/>
      </w:pPr>
      <w:r>
        <w:rPr>
          <w:rFonts w:hint="eastAsia"/>
        </w:rPr>
        <w:t>这也太蛮横了。草十郎忍不住要喊出来。</w:t>
      </w:r>
    </w:p>
    <w:p w:rsidR="009C1EAC" w:rsidRDefault="009C1EAC" w:rsidP="00C34874">
      <w:pPr>
        <w:pStyle w:val="a"/>
      </w:pPr>
      <w:r>
        <w:rPr>
          <w:rFonts w:hint="eastAsia"/>
        </w:rPr>
        <w:t>但是看青子一脸笑容，旁若无人的样子，似乎是在说你还是省省吧。</w:t>
      </w:r>
    </w:p>
    <w:p w:rsidR="009C1EAC" w:rsidRDefault="009C1EAC" w:rsidP="00C34874">
      <w:pPr>
        <w:pStyle w:val="a"/>
      </w:pPr>
      <w:r>
        <w:rPr>
          <w:rFonts w:hint="eastAsia"/>
        </w:rPr>
        <w:t>【是，是要和苍崎一起生活吗？】</w:t>
      </w:r>
    </w:p>
    <w:p w:rsidR="009C1EAC" w:rsidRDefault="009C1EAC" w:rsidP="00C34874">
      <w:pPr>
        <w:pStyle w:val="a"/>
      </w:pPr>
      <w:r>
        <w:rPr>
          <w:rFonts w:hint="eastAsia"/>
        </w:rPr>
        <w:t>因为要和苍崎生活在同一屋檐下而有些紧张，又有点期待</w:t>
      </w:r>
      <w:r>
        <w:t>——</w:t>
      </w:r>
    </w:p>
    <w:p w:rsidR="009C1EAC" w:rsidRDefault="009C1EAC" w:rsidP="00C34874">
      <w:pPr>
        <w:pStyle w:val="a"/>
      </w:pPr>
      <w:r>
        <w:rPr>
          <w:rFonts w:hint="eastAsia"/>
        </w:rPr>
        <w:t>不可能有这事的，只是单纯的替自己担心。</w:t>
      </w:r>
    </w:p>
    <w:p w:rsidR="009C1EAC" w:rsidRDefault="009C1EAC" w:rsidP="00C34874">
      <w:pPr>
        <w:pStyle w:val="a"/>
      </w:pPr>
      <w:r>
        <w:rPr>
          <w:rFonts w:hint="eastAsia"/>
        </w:rPr>
        <w:t>就算他再怎么老好人，光是自己差一点被杀这件事似乎还有点没法接受呢。</w:t>
      </w:r>
    </w:p>
    <w:p w:rsidR="009C1EAC" w:rsidRDefault="009C1EAC" w:rsidP="00C34874">
      <w:pPr>
        <w:pStyle w:val="a"/>
      </w:pPr>
      <w:r>
        <w:rPr>
          <w:rFonts w:hint="eastAsia"/>
        </w:rPr>
        <w:t>【这不是要人命吗？</w:t>
      </w:r>
    </w:p>
    <w:p w:rsidR="009C1EAC" w:rsidRDefault="009C1EAC" w:rsidP="00C34874">
      <w:pPr>
        <w:pStyle w:val="a"/>
      </w:pPr>
      <w:r>
        <w:rPr>
          <w:rFonts w:hint="eastAsia"/>
        </w:rPr>
        <w:t>这和跟冬眠的熊一起取暖有什么区别啊？】</w:t>
      </w:r>
    </w:p>
    <w:p w:rsidR="009C1EAC" w:rsidRDefault="009C1EAC" w:rsidP="00C34874">
      <w:pPr>
        <w:pStyle w:val="a"/>
      </w:pPr>
      <w:r>
        <w:rPr>
          <w:rFonts w:hint="eastAsia"/>
        </w:rPr>
        <w:t>这感想太失礼了。青子倒是一副平淡的样子回答说“没错啊”。</w:t>
      </w:r>
    </w:p>
    <w:p w:rsidR="009C1EAC" w:rsidRDefault="009C1EAC" w:rsidP="00C34874">
      <w:pPr>
        <w:pStyle w:val="a"/>
      </w:pPr>
      <w:r>
        <w:rPr>
          <w:rFonts w:hint="eastAsia"/>
        </w:rPr>
        <w:t>【偶尔做些比喻还挺贴切的呢，就像你说的那样，别想着去做什么傻事，肯定干不成不说，闹不好这次你的小命就真保不住了。</w:t>
      </w:r>
    </w:p>
    <w:p w:rsidR="009C1EAC" w:rsidRDefault="009C1EAC" w:rsidP="00C34874">
      <w:pPr>
        <w:pStyle w:val="a"/>
      </w:pPr>
      <w:r>
        <w:rPr>
          <w:rFonts w:hint="eastAsia"/>
        </w:rPr>
        <w:t>还有，住在这里的就只有我和有珠两个人。</w:t>
      </w:r>
    </w:p>
    <w:p w:rsidR="009C1EAC" w:rsidRDefault="009C1EAC" w:rsidP="00C34874">
      <w:pPr>
        <w:pStyle w:val="a"/>
      </w:pPr>
      <w:r>
        <w:rPr>
          <w:rFonts w:hint="eastAsia"/>
        </w:rPr>
        <w:t>那孩子，没有常识的程度比我还高上好几倍，不注意点的话可是会没命的哦。】</w:t>
      </w:r>
    </w:p>
    <w:p w:rsidR="009C1EAC" w:rsidRDefault="009C1EAC" w:rsidP="00C34874">
      <w:pPr>
        <w:pStyle w:val="a"/>
      </w:pPr>
      <w:r>
        <w:rPr>
          <w:rFonts w:hint="eastAsia"/>
        </w:rPr>
        <w:t>青子百分百是认真的。</w:t>
      </w:r>
    </w:p>
    <w:p w:rsidR="009C1EAC" w:rsidRDefault="009C1EAC" w:rsidP="00C34874">
      <w:pPr>
        <w:pStyle w:val="a"/>
      </w:pPr>
      <w:r>
        <w:rPr>
          <w:rFonts w:hint="eastAsia"/>
        </w:rPr>
        <w:t>虽然听起来像是骗人的，但所说的全是真的。</w:t>
      </w:r>
    </w:p>
    <w:p w:rsidR="009C1EAC" w:rsidRDefault="009C1EAC" w:rsidP="00C34874">
      <w:pPr>
        <w:pStyle w:val="a"/>
      </w:pPr>
      <w:r>
        <w:rPr>
          <w:rFonts w:hint="eastAsia"/>
        </w:rPr>
        <w:t>【不干，不干不干不干不干。】</w:t>
      </w:r>
    </w:p>
    <w:p w:rsidR="009C1EAC" w:rsidRDefault="009C1EAC" w:rsidP="00C34874">
      <w:pPr>
        <w:pStyle w:val="a"/>
      </w:pPr>
      <w:r>
        <w:rPr>
          <w:rFonts w:hint="eastAsia"/>
        </w:rPr>
        <w:t>当然，作为被害者的草十郎没有接受这一提议的理由。</w:t>
      </w:r>
    </w:p>
    <w:p w:rsidR="009C1EAC" w:rsidRDefault="009C1EAC" w:rsidP="00C34874">
      <w:pPr>
        <w:pStyle w:val="a"/>
      </w:pPr>
      <w:r>
        <w:rPr>
          <w:rFonts w:hint="eastAsia"/>
        </w:rPr>
        <w:t>【等一下，苍崎你一点都不知道我吧。</w:t>
      </w:r>
    </w:p>
    <w:p w:rsidR="009C1EAC" w:rsidRDefault="009C1EAC" w:rsidP="00C34874">
      <w:pPr>
        <w:pStyle w:val="a"/>
      </w:pPr>
      <w:r>
        <w:rPr>
          <w:rFonts w:hint="eastAsia"/>
        </w:rPr>
        <w:t>还说要监视什么的，怎么就变成这样了？</w:t>
      </w:r>
    </w:p>
    <w:p w:rsidR="009C1EAC" w:rsidRDefault="009C1EAC" w:rsidP="00C34874">
      <w:pPr>
        <w:pStyle w:val="a"/>
      </w:pPr>
      <w:r>
        <w:rPr>
          <w:rFonts w:hint="eastAsia"/>
        </w:rPr>
        <w:t>怎么就这样了完全不明白啊，我又没做什么坏事，再说了为啥非得盯着我不放啊？苍崎你肯定都搞错了。</w:t>
      </w:r>
    </w:p>
    <w:p w:rsidR="009C1EAC" w:rsidRDefault="009C1EAC" w:rsidP="00C34874">
      <w:pPr>
        <w:pStyle w:val="a"/>
      </w:pPr>
      <w:r>
        <w:t>——</w:t>
      </w:r>
      <w:r>
        <w:rPr>
          <w:rFonts w:hint="eastAsia"/>
        </w:rPr>
        <w:t>不，等一下，还是说魔术师都是像苍崎你这样的？】</w:t>
      </w:r>
    </w:p>
    <w:p w:rsidR="009C1EAC" w:rsidRDefault="009C1EAC" w:rsidP="00C34874">
      <w:pPr>
        <w:pStyle w:val="a"/>
      </w:pPr>
      <w:r>
        <w:rPr>
          <w:rFonts w:hint="eastAsia"/>
        </w:rPr>
        <w:t>你们都这么旁若无人吗？人畜无害少年的眼神很是为难。</w:t>
      </w:r>
    </w:p>
    <w:p w:rsidR="009C1EAC" w:rsidRDefault="009C1EAC" w:rsidP="00C34874">
      <w:pPr>
        <w:pStyle w:val="a"/>
      </w:pPr>
      <w:r>
        <w:rPr>
          <w:rFonts w:hint="eastAsia"/>
        </w:rPr>
        <w:t>……看来青子要头痛的地方还有不少。</w:t>
      </w:r>
    </w:p>
    <w:p w:rsidR="009C1EAC" w:rsidRDefault="009C1EAC" w:rsidP="00C34874">
      <w:pPr>
        <w:pStyle w:val="a"/>
      </w:pPr>
      <w:r>
        <w:rPr>
          <w:rFonts w:hint="eastAsia"/>
        </w:rPr>
        <w:t>从他老实的样子和所思考的东西来看，草十郎真没觉得青子是一个魔术师有什么好大惊小怪的。</w:t>
      </w:r>
    </w:p>
    <w:p w:rsidR="009C1EAC" w:rsidRDefault="009C1EAC" w:rsidP="00C34874">
      <w:pPr>
        <w:pStyle w:val="a"/>
      </w:pPr>
      <w:r>
        <w:rPr>
          <w:rFonts w:hint="eastAsia"/>
        </w:rPr>
        <w:t>【所，以，说，就是怕你，像刚才那样，傻不啦叽的把我们的事到处乱说才要盯着你的。你这老外！】</w:t>
      </w:r>
    </w:p>
    <w:p w:rsidR="009C1EAC" w:rsidRDefault="009C1EAC" w:rsidP="00C34874">
      <w:pPr>
        <w:pStyle w:val="a"/>
      </w:pPr>
      <w:r>
        <w:rPr>
          <w:rFonts w:hint="eastAsia"/>
        </w:rPr>
        <w:t>青子猛的一下从椅子上站了起来。</w:t>
      </w:r>
    </w:p>
    <w:p w:rsidR="009C1EAC" w:rsidRDefault="009C1EAC" w:rsidP="00C34874">
      <w:pPr>
        <w:pStyle w:val="a"/>
      </w:pPr>
      <w:r>
        <w:rPr>
          <w:rFonts w:hint="eastAsia"/>
        </w:rPr>
        <w:t>之前忍着没有发火，这下一直绷着的那根弦也啪的一声断了，让青子一下子爆发了。</w:t>
      </w:r>
    </w:p>
    <w:p w:rsidR="009C1EAC" w:rsidRDefault="009C1EAC" w:rsidP="00C34874">
      <w:pPr>
        <w:pStyle w:val="a"/>
      </w:pPr>
      <w:r>
        <w:rPr>
          <w:rFonts w:hint="eastAsia"/>
        </w:rPr>
        <w:t>草十郎看着这样的青子，啪的拍了一下手。</w:t>
      </w:r>
    </w:p>
    <w:p w:rsidR="009C1EAC" w:rsidRDefault="009C1EAC" w:rsidP="00C34874">
      <w:pPr>
        <w:pStyle w:val="a"/>
      </w:pPr>
      <w:r>
        <w:rPr>
          <w:rFonts w:hint="eastAsia"/>
        </w:rPr>
        <w:t>【这样啊，青子你不得不掩盖自己是魔术师这件事，所以才要杀我的。</w:t>
      </w:r>
    </w:p>
    <w:p w:rsidR="009C1EAC" w:rsidRDefault="009C1EAC" w:rsidP="00C34874">
      <w:pPr>
        <w:pStyle w:val="a"/>
      </w:pPr>
      <w:r>
        <w:rPr>
          <w:rFonts w:hint="eastAsia"/>
        </w:rPr>
        <w:t>嗯，这样的话就明白了。要监视其实也只有苍崎你们的秘密对吧，我的死活什么的其实只是次要的。】</w:t>
      </w:r>
    </w:p>
    <w:p w:rsidR="009C1EAC" w:rsidRDefault="009C1EAC" w:rsidP="00C34874">
      <w:pPr>
        <w:pStyle w:val="a"/>
      </w:pPr>
      <w:r>
        <w:rPr>
          <w:rFonts w:hint="eastAsia"/>
        </w:rPr>
        <w:t>【……。这还真是说到点上了，是这样没错，但说的还真是露骨呢。】</w:t>
      </w:r>
    </w:p>
    <w:p w:rsidR="009C1EAC" w:rsidRDefault="009C1EAC" w:rsidP="00C34874">
      <w:pPr>
        <w:pStyle w:val="a"/>
      </w:pPr>
      <w:r>
        <w:rPr>
          <w:rFonts w:hint="eastAsia"/>
        </w:rPr>
        <w:t>【但是，就算这么做也没什么意义的吧？</w:t>
      </w:r>
    </w:p>
    <w:p w:rsidR="009C1EAC" w:rsidRDefault="009C1EAC" w:rsidP="00C34874">
      <w:pPr>
        <w:pStyle w:val="a"/>
      </w:pPr>
      <w:r>
        <w:rPr>
          <w:rFonts w:hint="eastAsia"/>
        </w:rPr>
        <w:t>我还是得去学校，还有打工之类的。没理由一天到晚都窝在这间屋子里吧？】</w:t>
      </w:r>
    </w:p>
    <w:p w:rsidR="009C1EAC" w:rsidRDefault="009C1EAC" w:rsidP="00C34874">
      <w:pPr>
        <w:pStyle w:val="a"/>
      </w:pPr>
      <w:r>
        <w:rPr>
          <w:rFonts w:hint="eastAsia"/>
        </w:rPr>
        <w:t>【……………………】</w:t>
      </w:r>
    </w:p>
    <w:p w:rsidR="009C1EAC" w:rsidRDefault="009C1EAC" w:rsidP="00C34874">
      <w:pPr>
        <w:pStyle w:val="a"/>
      </w:pPr>
      <w:r>
        <w:rPr>
          <w:rFonts w:hint="eastAsia"/>
        </w:rPr>
        <w:t>看到草十郎一副挺现实的样子探讨这一问题，青子是彻底的服了，一时也想不出要怎么回答他。</w:t>
      </w:r>
    </w:p>
    <w:p w:rsidR="009C1EAC" w:rsidRDefault="009C1EAC" w:rsidP="00C34874">
      <w:pPr>
        <w:pStyle w:val="a"/>
      </w:pPr>
      <w:r>
        <w:rPr>
          <w:rFonts w:hint="eastAsia"/>
        </w:rPr>
        <w:t>真是的，这个男人还真是不知道自己的立场。</w:t>
      </w:r>
    </w:p>
    <w:p w:rsidR="009C1EAC" w:rsidRDefault="009C1EAC" w:rsidP="00C34874">
      <w:pPr>
        <w:pStyle w:val="a"/>
      </w:pPr>
      <w:r>
        <w:rPr>
          <w:rFonts w:hint="eastAsia"/>
        </w:rPr>
        <w:t>话都说到这份上了，还觉得自己能有那些自由呢。</w:t>
      </w:r>
    </w:p>
    <w:p w:rsidR="009C1EAC" w:rsidRDefault="009C1EAC" w:rsidP="00C34874">
      <w:pPr>
        <w:pStyle w:val="a"/>
      </w:pPr>
      <w:r>
        <w:rPr>
          <w:rFonts w:hint="eastAsia"/>
        </w:rPr>
        <w:t>【……不，我要冷静，要说这些虽然有点早，但这样也好。】</w:t>
      </w:r>
    </w:p>
    <w:p w:rsidR="009C1EAC" w:rsidRDefault="009C1EAC" w:rsidP="00C34874">
      <w:pPr>
        <w:pStyle w:val="a"/>
      </w:pPr>
      <w:r>
        <w:rPr>
          <w:rFonts w:hint="eastAsia"/>
        </w:rPr>
        <w:t>青子挺了挺身板。</w:t>
      </w:r>
    </w:p>
    <w:p w:rsidR="009C1EAC" w:rsidRDefault="009C1EAC" w:rsidP="00C34874">
      <w:pPr>
        <w:pStyle w:val="a"/>
      </w:pPr>
      <w:r>
        <w:rPr>
          <w:rFonts w:hint="eastAsia"/>
        </w:rPr>
        <w:t>实际上，青子也不希望像监狱那样把人关起来。</w:t>
      </w:r>
    </w:p>
    <w:p w:rsidR="009C1EAC" w:rsidRDefault="009C1EAC" w:rsidP="00C34874">
      <w:pPr>
        <w:pStyle w:val="a"/>
      </w:pPr>
      <w:r>
        <w:rPr>
          <w:rFonts w:hint="eastAsia"/>
        </w:rPr>
        <w:t>剥夺所有的自由把人禁闭在屋子里，这种方法和草十郎的约定不符。</w:t>
      </w:r>
    </w:p>
    <w:p w:rsidR="009C1EAC" w:rsidRDefault="009C1EAC" w:rsidP="00C34874">
      <w:pPr>
        <w:pStyle w:val="a"/>
      </w:pPr>
      <w:r>
        <w:rPr>
          <w:rFonts w:hint="eastAsia"/>
        </w:rPr>
        <w:t>第一、真这么做的话，那还不如早点杀了他呢。</w:t>
      </w:r>
    </w:p>
    <w:p w:rsidR="009C1EAC" w:rsidRDefault="009C1EAC" w:rsidP="00C34874">
      <w:pPr>
        <w:pStyle w:val="a"/>
      </w:pPr>
      <w:r>
        <w:rPr>
          <w:rFonts w:hint="eastAsia"/>
        </w:rPr>
        <w:t>对青子来说，所谓的“活下去”也包含了静希草十郎作为一个人类生活的最低限度的尊重。</w:t>
      </w:r>
    </w:p>
    <w:p w:rsidR="009C1EAC" w:rsidRDefault="009C1EAC" w:rsidP="00C34874">
      <w:pPr>
        <w:pStyle w:val="a"/>
      </w:pPr>
      <w:r>
        <w:rPr>
          <w:rFonts w:hint="eastAsia"/>
        </w:rPr>
        <w:t>【啊，……难，难道说，我不能从这个屋里出去了吗？】</w:t>
      </w:r>
    </w:p>
    <w:p w:rsidR="009C1EAC" w:rsidRDefault="009C1EAC" w:rsidP="00C34874">
      <w:pPr>
        <w:pStyle w:val="a"/>
      </w:pPr>
      <w:r>
        <w:t>bingo</w:t>
      </w:r>
      <w:r>
        <w:rPr>
          <w:rFonts w:hint="eastAsia"/>
        </w:rPr>
        <w:t>，那表情简直就要听见正确声效了。草十郎想到就说了出来。</w:t>
      </w:r>
    </w:p>
    <w:p w:rsidR="009C1EAC" w:rsidRDefault="009C1EAC" w:rsidP="00C34874">
      <w:pPr>
        <w:pStyle w:val="a"/>
      </w:pPr>
      <w:r>
        <w:rPr>
          <w:rFonts w:hint="eastAsia"/>
        </w:rPr>
        <w:t>向坏的方向想，看来终于开始挨点边了。</w:t>
      </w:r>
    </w:p>
    <w:p w:rsidR="009C1EAC" w:rsidRDefault="009C1EAC" w:rsidP="00C34874">
      <w:pPr>
        <w:pStyle w:val="a"/>
      </w:pPr>
      <w:r>
        <w:rPr>
          <w:rFonts w:hint="eastAsia"/>
        </w:rPr>
        <w:t>看着他那狼狈的样子，青子的心情稍稍舒畅了一点。</w:t>
      </w:r>
    </w:p>
    <w:p w:rsidR="009C1EAC" w:rsidRDefault="009C1EAC" w:rsidP="00C34874">
      <w:pPr>
        <w:pStyle w:val="a"/>
      </w:pPr>
      <w:r>
        <w:rPr>
          <w:rFonts w:hint="eastAsia"/>
        </w:rPr>
        <w:t>【没事的，监禁生活什么的太麻烦了所以不会弄的。</w:t>
      </w:r>
    </w:p>
    <w:p w:rsidR="009C1EAC" w:rsidRDefault="009C1EAC" w:rsidP="00C34874">
      <w:pPr>
        <w:pStyle w:val="a"/>
      </w:pPr>
      <w:r>
        <w:rPr>
          <w:rFonts w:hint="eastAsia"/>
        </w:rPr>
        <w:t>也稍微考虑了一下你的自由，那些细节方面的问题就交给有珠来想办法了，你不用担心的。】</w:t>
      </w:r>
    </w:p>
    <w:p w:rsidR="009C1EAC" w:rsidRDefault="009C1EAC" w:rsidP="00C34874">
      <w:pPr>
        <w:pStyle w:val="a"/>
      </w:pPr>
      <w:r>
        <w:rPr>
          <w:rFonts w:hint="eastAsia"/>
        </w:rPr>
        <w:t>【………………】</w:t>
      </w:r>
    </w:p>
    <w:p w:rsidR="009C1EAC" w:rsidRDefault="009C1EAC" w:rsidP="00C34874">
      <w:pPr>
        <w:pStyle w:val="a"/>
      </w:pPr>
      <w:r>
        <w:rPr>
          <w:rFonts w:hint="eastAsia"/>
        </w:rPr>
        <w:t>草十郎沉默着，“尽管如此仍然很担心”写在脸上。</w:t>
      </w:r>
    </w:p>
    <w:p w:rsidR="009C1EAC" w:rsidRDefault="009C1EAC" w:rsidP="00C34874">
      <w:pPr>
        <w:pStyle w:val="a"/>
      </w:pPr>
      <w:r>
        <w:rPr>
          <w:rFonts w:hint="eastAsia"/>
        </w:rPr>
        <w:t>【明白了吗？你的处境就是以住在这个家里作为前提来接受监视，这也仅限在找出解决办法之前这段时间。</w:t>
      </w:r>
    </w:p>
    <w:p w:rsidR="009C1EAC" w:rsidRDefault="009C1EAC" w:rsidP="00C34874">
      <w:pPr>
        <w:pStyle w:val="a"/>
      </w:pPr>
      <w:r>
        <w:rPr>
          <w:rFonts w:hint="eastAsia"/>
        </w:rPr>
        <w:t>比起二话不说就把目击者杀掉，这样更稳便一点。</w:t>
      </w:r>
    </w:p>
    <w:p w:rsidR="009C1EAC" w:rsidRDefault="009C1EAC" w:rsidP="00C34874">
      <w:pPr>
        <w:pStyle w:val="a"/>
      </w:pPr>
      <w:r>
        <w:rPr>
          <w:rFonts w:hint="eastAsia"/>
        </w:rPr>
        <w:t>……说到底，这是我和你的约定，别太斤斤计较了。本来和有珠一直搞冷战就够让我头痛的了。】</w:t>
      </w:r>
    </w:p>
    <w:p w:rsidR="009C1EAC" w:rsidRDefault="009C1EAC" w:rsidP="00C34874">
      <w:pPr>
        <w:pStyle w:val="a"/>
      </w:pPr>
      <w:r>
        <w:rPr>
          <w:rFonts w:hint="eastAsia"/>
        </w:rPr>
        <w:t>青子一边叹着气这么说着。一边很严厉的盯着床上的草十郎。</w:t>
      </w:r>
    </w:p>
    <w:p w:rsidR="009C1EAC" w:rsidRDefault="009C1EAC" w:rsidP="00C34874">
      <w:pPr>
        <w:pStyle w:val="a"/>
      </w:pPr>
      <w:r>
        <w:rPr>
          <w:rFonts w:hint="eastAsia"/>
        </w:rPr>
        <w:t>【但是可别搞错了，</w:t>
      </w:r>
    </w:p>
    <w:p w:rsidR="009C1EAC" w:rsidRDefault="009C1EAC" w:rsidP="00C34874">
      <w:pPr>
        <w:pStyle w:val="a"/>
      </w:pPr>
      <w:r>
        <w:rPr>
          <w:rFonts w:hint="eastAsia"/>
        </w:rPr>
        <w:t>在这里你的地位可是比最下层还要最下层，连看门狗都不如。你生杀与夺的权利从那天晚上开始就归我管了。现在就算是我的所有物之类的东西吧。</w:t>
      </w:r>
    </w:p>
    <w:p w:rsidR="009C1EAC" w:rsidRDefault="009C1EAC" w:rsidP="00C34874">
      <w:pPr>
        <w:pStyle w:val="a"/>
      </w:pPr>
      <w:r>
        <w:rPr>
          <w:rFonts w:hint="eastAsia"/>
        </w:rPr>
        <w:t>好了，现在明白你的立场了吧？】</w:t>
      </w:r>
    </w:p>
    <w:p w:rsidR="009C1EAC" w:rsidRDefault="009C1EAC" w:rsidP="00C34874">
      <w:pPr>
        <w:pStyle w:val="a"/>
      </w:pPr>
      <w:r>
        <w:rPr>
          <w:rFonts w:hint="eastAsia"/>
        </w:rPr>
        <w:t>被摆着着架子说了这么一通，草十郎趁青子没注意，翻了翻白眼。</w:t>
      </w:r>
    </w:p>
    <w:p w:rsidR="009C1EAC" w:rsidRDefault="009C1EAC" w:rsidP="00C34874">
      <w:pPr>
        <w:pStyle w:val="a"/>
      </w:pPr>
      <w:r>
        <w:rPr>
          <w:rFonts w:hint="eastAsia"/>
        </w:rPr>
        <w:t>虽然对不起青子，但一点都没明白。</w:t>
      </w:r>
    </w:p>
    <w:p w:rsidR="009C1EAC" w:rsidRDefault="009C1EAC" w:rsidP="00C34874">
      <w:pPr>
        <w:pStyle w:val="a"/>
      </w:pPr>
      <w:r>
        <w:rPr>
          <w:rFonts w:hint="eastAsia"/>
        </w:rPr>
        <w:t>在草十郎看来。尽管作为人类却被说的连狗都不如却也没啥可生气的，甚至还感觉对不起狗大人。自己和她的战力差距就算被说成兔子和猪的差距也没啥好反驳的。</w:t>
      </w:r>
    </w:p>
    <w:p w:rsidR="009C1EAC" w:rsidRDefault="009C1EAC" w:rsidP="00C34874">
      <w:pPr>
        <w:pStyle w:val="a"/>
      </w:pPr>
      <w:r>
        <w:rPr>
          <w:rFonts w:hint="eastAsia"/>
        </w:rPr>
        <w:t>【…………………………哈】</w:t>
      </w:r>
    </w:p>
    <w:p w:rsidR="009C1EAC" w:rsidRDefault="009C1EAC" w:rsidP="00C34874">
      <w:pPr>
        <w:pStyle w:val="a"/>
      </w:pPr>
      <w:r>
        <w:rPr>
          <w:rFonts w:hint="eastAsia"/>
        </w:rPr>
        <w:t>仰望着天花板，和自己住的那个便宜的公寓不同，用奢华的纹样作为装饰。</w:t>
      </w:r>
    </w:p>
    <w:p w:rsidR="009C1EAC" w:rsidRDefault="009C1EAC" w:rsidP="00C34874">
      <w:pPr>
        <w:pStyle w:val="a"/>
      </w:pPr>
      <w:r>
        <w:rPr>
          <w:rFonts w:hint="eastAsia"/>
        </w:rPr>
        <w:t>……先不管自己的待遇，单说住所的话毫无疑问是五星级以上的。</w:t>
      </w:r>
    </w:p>
    <w:p w:rsidR="009C1EAC" w:rsidRDefault="009C1EAC" w:rsidP="00C34874">
      <w:pPr>
        <w:pStyle w:val="a"/>
      </w:pPr>
      <w:r>
        <w:rPr>
          <w:rFonts w:hint="eastAsia"/>
        </w:rPr>
        <w:t>也就说，并不是什么坏事喽。</w:t>
      </w:r>
    </w:p>
    <w:p w:rsidR="009C1EAC" w:rsidRDefault="009C1EAC" w:rsidP="00C34874">
      <w:pPr>
        <w:pStyle w:val="a"/>
      </w:pPr>
      <w:r>
        <w:rPr>
          <w:rFonts w:hint="eastAsia"/>
        </w:rPr>
        <w:t>像是说给自己听一样，草十郎嗯嗯的点着头。</w:t>
      </w:r>
    </w:p>
    <w:p w:rsidR="009C1EAC" w:rsidRDefault="009C1EAC" w:rsidP="00C34874">
      <w:pPr>
        <w:pStyle w:val="a"/>
      </w:pPr>
      <w:r>
        <w:rPr>
          <w:rFonts w:hint="eastAsia"/>
        </w:rPr>
        <w:t>而且</w:t>
      </w:r>
      <w:r>
        <w:t>——</w:t>
      </w:r>
    </w:p>
    <w:p w:rsidR="009C1EAC" w:rsidRDefault="009C1EAC" w:rsidP="00C34874">
      <w:pPr>
        <w:pStyle w:val="a"/>
      </w:pPr>
      <w:r>
        <w:rPr>
          <w:rFonts w:hint="eastAsia"/>
        </w:rPr>
        <w:t>“总之，我不会杀你了。”</w:t>
      </w:r>
    </w:p>
    <w:p w:rsidR="009C1EAC" w:rsidRDefault="009C1EAC" w:rsidP="00C34874">
      <w:pPr>
        <w:pStyle w:val="a"/>
      </w:pPr>
      <w:r>
        <w:rPr>
          <w:rFonts w:hint="eastAsia"/>
        </w:rPr>
        <w:t>那时，她确实是这么说的。</w:t>
      </w:r>
    </w:p>
    <w:p w:rsidR="009C1EAC" w:rsidRDefault="009C1EAC" w:rsidP="00C34874">
      <w:pPr>
        <w:pStyle w:val="a"/>
      </w:pPr>
      <w:r>
        <w:rPr>
          <w:rFonts w:hint="eastAsia"/>
        </w:rPr>
        <w:t>【虽然还有点接受不了，但我知道自己的立场了。</w:t>
      </w:r>
    </w:p>
    <w:p w:rsidR="009C1EAC" w:rsidRDefault="009C1EAC" w:rsidP="00C34874">
      <w:pPr>
        <w:pStyle w:val="a"/>
      </w:pPr>
      <w:r>
        <w:rPr>
          <w:rFonts w:hint="eastAsia"/>
        </w:rPr>
        <w:t>唔嗯，确实有过那样的约定呢。尽管还有好多想说的，也只好认了。</w:t>
      </w:r>
    </w:p>
    <w:p w:rsidR="009C1EAC" w:rsidRDefault="009C1EAC" w:rsidP="00C34874">
      <w:pPr>
        <w:pStyle w:val="a"/>
      </w:pPr>
      <w:r>
        <w:rPr>
          <w:rFonts w:hint="eastAsia"/>
        </w:rPr>
        <w:t>但是，真的想让我和你们住在一起吗？</w:t>
      </w:r>
    </w:p>
    <w:p w:rsidR="009C1EAC" w:rsidRDefault="009C1EAC" w:rsidP="00C34874">
      <w:pPr>
        <w:pStyle w:val="a"/>
      </w:pPr>
      <w:r>
        <w:rPr>
          <w:rFonts w:hint="eastAsia"/>
        </w:rPr>
        <w:t>苍崎你不拘小节倒还算了，刚才那个女孩好像很不愿意呢，我也有点……】</w:t>
      </w:r>
    </w:p>
    <w:p w:rsidR="009C1EAC" w:rsidRDefault="009C1EAC" w:rsidP="00C34874">
      <w:pPr>
        <w:pStyle w:val="a"/>
      </w:pPr>
      <w:r>
        <w:rPr>
          <w:rFonts w:hint="eastAsia"/>
        </w:rPr>
        <w:t>说到这，草十郎紧紧的闭上了嘴。</w:t>
      </w:r>
    </w:p>
    <w:p w:rsidR="009C1EAC" w:rsidRDefault="009C1EAC" w:rsidP="00C34874">
      <w:pPr>
        <w:pStyle w:val="a"/>
      </w:pPr>
      <w:r>
        <w:rPr>
          <w:rFonts w:hint="eastAsia"/>
        </w:rPr>
        <w:t>青子的眼神里充满了杀气向这边瞪了过来。</w:t>
      </w:r>
    </w:p>
    <w:p w:rsidR="009C1EAC" w:rsidRDefault="009C1EAC" w:rsidP="00C34874">
      <w:pPr>
        <w:pStyle w:val="a"/>
      </w:pPr>
      <w:r>
        <w:rPr>
          <w:rFonts w:hint="eastAsia"/>
        </w:rPr>
        <w:t>【啊拉，静希还不满意吗？】</w:t>
      </w:r>
    </w:p>
    <w:p w:rsidR="009C1EAC" w:rsidRDefault="009C1EAC" w:rsidP="00C34874">
      <w:pPr>
        <w:pStyle w:val="a"/>
      </w:pPr>
      <w:r>
        <w:rPr>
          <w:rFonts w:hint="eastAsia"/>
        </w:rPr>
        <w:t>看着青子硬挤出来笑容的嘴角，草十郎感觉自己看到了绝望。</w:t>
      </w:r>
    </w:p>
    <w:p w:rsidR="009C1EAC" w:rsidRDefault="009C1EAC" w:rsidP="00C34874">
      <w:pPr>
        <w:pStyle w:val="a"/>
      </w:pPr>
      <w:r>
        <w:rPr>
          <w:rFonts w:hint="eastAsia"/>
        </w:rPr>
        <w:t>说起来，从刚才开始同样的事已经忠告过自己好几次了。草十郎这才注意到。</w:t>
      </w:r>
    </w:p>
    <w:p w:rsidR="009C1EAC" w:rsidRDefault="009C1EAC" w:rsidP="00C34874">
      <w:pPr>
        <w:pStyle w:val="a"/>
      </w:pPr>
      <w:r>
        <w:rPr>
          <w:rFonts w:hint="eastAsia"/>
        </w:rPr>
        <w:t>不光如此。</w:t>
      </w:r>
    </w:p>
    <w:p w:rsidR="009C1EAC" w:rsidRDefault="009C1EAC" w:rsidP="00C34874">
      <w:pPr>
        <w:pStyle w:val="a"/>
      </w:pPr>
      <w:r>
        <w:rPr>
          <w:rFonts w:hint="eastAsia"/>
        </w:rPr>
        <w:t>不管感觉多不现实，实际上，草十郎的小命现在就握在青子手上。</w:t>
      </w:r>
    </w:p>
    <w:p w:rsidR="009C1EAC" w:rsidRDefault="009C1EAC" w:rsidP="00C34874">
      <w:pPr>
        <w:pStyle w:val="a"/>
      </w:pPr>
      <w:r>
        <w:rPr>
          <w:rFonts w:hint="eastAsia"/>
        </w:rPr>
        <w:t>要是把她惹急了可不是闹着玩的，草十郎像是在想别人的事一样，点了点头。</w:t>
      </w:r>
    </w:p>
    <w:p w:rsidR="009C1EAC" w:rsidRDefault="009C1EAC" w:rsidP="00C34874">
      <w:pPr>
        <w:pStyle w:val="a"/>
      </w:pPr>
      <w:r>
        <w:rPr>
          <w:rFonts w:hint="eastAsia"/>
        </w:rPr>
        <w:t>【……不，没什么。因为除了这样也别无他法了吧。】</w:t>
      </w:r>
    </w:p>
    <w:p w:rsidR="009C1EAC" w:rsidRDefault="009C1EAC" w:rsidP="00C34874">
      <w:pPr>
        <w:pStyle w:val="a"/>
      </w:pPr>
      <w:r>
        <w:rPr>
          <w:rFonts w:hint="eastAsia"/>
        </w:rPr>
        <w:t>当然，青子点了点头。</w:t>
      </w:r>
    </w:p>
    <w:p w:rsidR="009C1EAC" w:rsidRDefault="009C1EAC" w:rsidP="00C34874">
      <w:pPr>
        <w:pStyle w:val="a"/>
      </w:pPr>
      <w:r>
        <w:rPr>
          <w:rFonts w:hint="eastAsia"/>
        </w:rPr>
        <w:t>草十郎像投降了那样垂耷下肩膀。</w:t>
      </w:r>
    </w:p>
    <w:p w:rsidR="009C1EAC" w:rsidRDefault="009C1EAC" w:rsidP="00C34874">
      <w:pPr>
        <w:pStyle w:val="a"/>
      </w:pPr>
      <w:r>
        <w:rPr>
          <w:rFonts w:hint="eastAsia"/>
        </w:rPr>
        <w:t>【……唔，苍崎说的我都明白了。</w:t>
      </w:r>
    </w:p>
    <w:p w:rsidR="009C1EAC" w:rsidRDefault="009C1EAC" w:rsidP="00C34874">
      <w:pPr>
        <w:pStyle w:val="a"/>
      </w:pPr>
      <w:r>
        <w:rPr>
          <w:rFonts w:hint="eastAsia"/>
        </w:rPr>
        <w:t>但，我姑且再多问一句。我已经一点人权都没有了对吧？】</w:t>
      </w:r>
    </w:p>
    <w:p w:rsidR="009C1EAC" w:rsidRDefault="009C1EAC" w:rsidP="00C34874">
      <w:pPr>
        <w:pStyle w:val="a"/>
      </w:pPr>
      <w:r>
        <w:rPr>
          <w:rFonts w:hint="eastAsia"/>
        </w:rPr>
        <w:t>【真傻，那种没有实体的东西一开始就不存在吧。别问这种无聊的问题。】</w:t>
      </w:r>
    </w:p>
    <w:p w:rsidR="009C1EAC" w:rsidRDefault="009C1EAC" w:rsidP="00C34874">
      <w:pPr>
        <w:pStyle w:val="a"/>
      </w:pPr>
      <w:r>
        <w:rPr>
          <w:rFonts w:hint="eastAsia"/>
        </w:rPr>
        <w:t>……嗯，确实这个问题问的挺无聊的。草十郎自己小声嘀咕着。</w:t>
      </w:r>
    </w:p>
    <w:p w:rsidR="009C1EAC" w:rsidRDefault="009C1EAC" w:rsidP="00C34874">
      <w:pPr>
        <w:pStyle w:val="a"/>
      </w:pPr>
      <w:r>
        <w:rPr>
          <w:rFonts w:hint="eastAsia"/>
        </w:rPr>
        <w:t>其实在他看来，青子刚才回答的也是明摆着的事。</w:t>
      </w:r>
    </w:p>
    <w:p w:rsidR="009C1EAC" w:rsidRDefault="009C1EAC" w:rsidP="00C34874">
      <w:pPr>
        <w:pStyle w:val="a"/>
      </w:pPr>
      <w:r>
        <w:rPr>
          <w:rFonts w:hint="eastAsia"/>
        </w:rPr>
        <w:t>【……啊啊。是这样没错。</w:t>
      </w:r>
    </w:p>
    <w:p w:rsidR="009C1EAC" w:rsidRDefault="009C1EAC" w:rsidP="00C34874">
      <w:pPr>
        <w:pStyle w:val="a"/>
      </w:pPr>
      <w:r>
        <w:rPr>
          <w:rFonts w:hint="eastAsia"/>
        </w:rPr>
        <w:t>其实早知道是这样了，睁开眼之前就知道了。】</w:t>
      </w:r>
    </w:p>
    <w:p w:rsidR="009C1EAC" w:rsidRDefault="009C1EAC" w:rsidP="00C34874">
      <w:pPr>
        <w:pStyle w:val="a"/>
      </w:pPr>
      <w:r>
        <w:rPr>
          <w:rFonts w:hint="eastAsia"/>
        </w:rPr>
        <w:t>【？】</w:t>
      </w:r>
    </w:p>
    <w:p w:rsidR="009C1EAC" w:rsidRDefault="009C1EAC" w:rsidP="00C34874">
      <w:pPr>
        <w:pStyle w:val="a"/>
      </w:pPr>
      <w:r>
        <w:rPr>
          <w:rFonts w:hint="eastAsia"/>
        </w:rPr>
        <w:t>看着草十郎喃喃自语，青子投过去怀疑的目光。很快又放弃了。</w:t>
      </w:r>
    </w:p>
    <w:p w:rsidR="009C1EAC" w:rsidRDefault="009C1EAC" w:rsidP="00C34874">
      <w:pPr>
        <w:pStyle w:val="a"/>
      </w:pPr>
      <w:r>
        <w:rPr>
          <w:rFonts w:hint="eastAsia"/>
        </w:rPr>
        <w:t>要是对这个男的说的每句话都斤斤计较，那太阳都要下山了。青子深刻体会到这一点。</w:t>
      </w:r>
    </w:p>
    <w:p w:rsidR="009C1EAC" w:rsidRDefault="009C1EAC" w:rsidP="00C34874">
      <w:pPr>
        <w:pStyle w:val="a"/>
      </w:pPr>
      <w:r>
        <w:rPr>
          <w:rFonts w:hint="eastAsia"/>
        </w:rPr>
        <w:t>【看来已经明白了呢。</w:t>
      </w:r>
    </w:p>
    <w:p w:rsidR="009C1EAC" w:rsidRDefault="009C1EAC" w:rsidP="00C34874">
      <w:pPr>
        <w:pStyle w:val="a"/>
      </w:pPr>
      <w:r>
        <w:rPr>
          <w:rFonts w:hint="eastAsia"/>
        </w:rPr>
        <w:t>那接着，终于要进入正题了。到客厅去吧。</w:t>
      </w:r>
    </w:p>
    <w:p w:rsidR="009C1EAC" w:rsidRDefault="009C1EAC" w:rsidP="00C34874">
      <w:pPr>
        <w:pStyle w:val="a"/>
      </w:pPr>
      <w:r>
        <w:rPr>
          <w:rFonts w:hint="eastAsia"/>
        </w:rPr>
        <w:t>不说明不行的事还有山那么多。</w:t>
      </w:r>
    </w:p>
    <w:p w:rsidR="009C1EAC" w:rsidRDefault="009C1EAC" w:rsidP="00C34874">
      <w:pPr>
        <w:pStyle w:val="a"/>
      </w:pPr>
      <w:r>
        <w:t>——</w:t>
      </w:r>
      <w:r>
        <w:rPr>
          <w:rFonts w:hint="eastAsia"/>
        </w:rPr>
        <w:t>那，一个人站的起来吗？】</w:t>
      </w:r>
    </w:p>
    <w:p w:rsidR="009C1EAC" w:rsidRDefault="009C1EAC" w:rsidP="00C34874">
      <w:pPr>
        <w:pStyle w:val="a"/>
      </w:pPr>
      <w:r>
        <w:rPr>
          <w:rFonts w:hint="eastAsia"/>
        </w:rPr>
        <w:t>【啊啊，刚才手就能动了。血液也开始循环了。走路之类的应该没问题。】</w:t>
      </w:r>
    </w:p>
    <w:p w:rsidR="009C1EAC" w:rsidRDefault="009C1EAC" w:rsidP="00C34874">
      <w:pPr>
        <w:pStyle w:val="a"/>
      </w:pPr>
      <w:r>
        <w:rPr>
          <w:rFonts w:hint="eastAsia"/>
        </w:rPr>
        <w:t>【是吗？那就没问题了。】</w:t>
      </w:r>
    </w:p>
    <w:p w:rsidR="009C1EAC" w:rsidRDefault="009C1EAC" w:rsidP="00C34874">
      <w:pPr>
        <w:pStyle w:val="a"/>
      </w:pPr>
      <w:r>
        <w:rPr>
          <w:rFonts w:hint="eastAsia"/>
        </w:rPr>
        <w:t>说完，青子一个转身背对着草十郎走了起来。</w:t>
      </w:r>
    </w:p>
    <w:p w:rsidR="009C1EAC" w:rsidRDefault="009C1EAC" w:rsidP="00C34874">
      <w:pPr>
        <w:pStyle w:val="a"/>
      </w:pPr>
      <w:r>
        <w:rPr>
          <w:rFonts w:hint="eastAsia"/>
        </w:rPr>
        <w:t>那个背影，无论看几次都让人赞叹她身姿的飒爽。</w:t>
      </w:r>
    </w:p>
    <w:p w:rsidR="009C1EAC" w:rsidRDefault="009C1EAC" w:rsidP="00C34874">
      <w:pPr>
        <w:pStyle w:val="a"/>
      </w:pPr>
      <w:r>
        <w:rPr>
          <w:rFonts w:hint="eastAsia"/>
        </w:rPr>
        <w:t>瞬间，记忆像落雷一样迅速回转。</w:t>
      </w:r>
    </w:p>
    <w:p w:rsidR="009C1EAC" w:rsidRDefault="009C1EAC" w:rsidP="00C34874">
      <w:pPr>
        <w:pStyle w:val="a"/>
      </w:pPr>
      <w:r>
        <w:rPr>
          <w:rFonts w:hint="eastAsia"/>
        </w:rPr>
        <w:t>【……也是呐。苍崎就是这样的人呢。】</w:t>
      </w:r>
    </w:p>
    <w:p w:rsidR="009C1EAC" w:rsidRDefault="009C1EAC" w:rsidP="00C34874">
      <w:pPr>
        <w:pStyle w:val="a"/>
      </w:pPr>
      <w:r>
        <w:rPr>
          <w:rFonts w:hint="eastAsia"/>
        </w:rPr>
        <w:t>不自觉的笑了起来。</w:t>
      </w:r>
    </w:p>
    <w:p w:rsidR="009C1EAC" w:rsidRDefault="009C1EAC" w:rsidP="00C34874">
      <w:pPr>
        <w:pStyle w:val="a"/>
      </w:pPr>
      <w:r>
        <w:rPr>
          <w:rFonts w:hint="eastAsia"/>
        </w:rPr>
        <w:t>尽管草十郎现在的状况并不好，连左右都分不清。但他已经很冷静了。</w:t>
      </w:r>
    </w:p>
    <w:p w:rsidR="009C1EAC" w:rsidRDefault="009C1EAC" w:rsidP="00C34874">
      <w:pPr>
        <w:pStyle w:val="a"/>
      </w:pPr>
      <w:r>
        <w:rPr>
          <w:rFonts w:hint="eastAsia"/>
        </w:rPr>
        <w:t>……现在的青子，和镜子屋那时的她不同。</w:t>
      </w:r>
    </w:p>
    <w:p w:rsidR="009C1EAC" w:rsidRDefault="009C1EAC" w:rsidP="00C34874">
      <w:pPr>
        <w:pStyle w:val="a"/>
      </w:pPr>
      <w:r>
        <w:rPr>
          <w:rFonts w:hint="eastAsia"/>
        </w:rPr>
        <w:t>不是那种、硬要死钻牛角尖的她。</w:t>
      </w:r>
    </w:p>
    <w:p w:rsidR="009C1EAC" w:rsidRDefault="009C1EAC" w:rsidP="00C34874">
      <w:pPr>
        <w:pStyle w:val="a"/>
      </w:pPr>
      <w:r>
        <w:rPr>
          <w:rFonts w:hint="eastAsia"/>
        </w:rPr>
        <w:t>麻利的动作和毫不踌躇的视线，总感觉很怀念呢。</w:t>
      </w:r>
    </w:p>
    <w:p w:rsidR="009C1EAC" w:rsidRDefault="009C1EAC" w:rsidP="00C34874">
      <w:pPr>
        <w:pStyle w:val="a"/>
      </w:pPr>
      <w:r>
        <w:rPr>
          <w:rFonts w:hint="eastAsia"/>
        </w:rPr>
        <w:t>和第一次见面那时一样，她本来的样子，好像有点不高兴，但又自信满满。</w:t>
      </w:r>
    </w:p>
    <w:p w:rsidR="009C1EAC" w:rsidRDefault="009C1EAC" w:rsidP="00C34874">
      <w:pPr>
        <w:pStyle w:val="a"/>
      </w:pPr>
      <w:r>
        <w:rPr>
          <w:rFonts w:hint="eastAsia"/>
        </w:rPr>
        <w:t>【好啦，快点快点。</w:t>
      </w:r>
    </w:p>
    <w:p w:rsidR="009C1EAC" w:rsidRDefault="009C1EAC" w:rsidP="00C34874">
      <w:pPr>
        <w:pStyle w:val="a"/>
      </w:pPr>
      <w:r>
        <w:rPr>
          <w:rFonts w:hint="eastAsia"/>
        </w:rPr>
        <w:t>有珠从刚才开始就在客厅里等了。】</w:t>
      </w:r>
    </w:p>
    <w:p w:rsidR="009C1EAC" w:rsidRDefault="009C1EAC" w:rsidP="00C34874">
      <w:pPr>
        <w:pStyle w:val="a"/>
      </w:pPr>
      <w:r>
        <w:rPr>
          <w:rFonts w:hint="eastAsia"/>
        </w:rPr>
        <w:t>她抢先走出房间，站立在微寒的走廊里。</w:t>
      </w:r>
    </w:p>
    <w:p w:rsidR="009C1EAC" w:rsidRDefault="009C1EAC" w:rsidP="00C34874">
      <w:pPr>
        <w:pStyle w:val="a"/>
      </w:pPr>
      <w:r>
        <w:rPr>
          <w:rFonts w:hint="eastAsia"/>
        </w:rPr>
        <w:t>【哈，苍崎你不知道睡久了有多难受呢。】</w:t>
      </w:r>
    </w:p>
    <w:p w:rsidR="009C1EAC" w:rsidRDefault="009C1EAC" w:rsidP="00C34874">
      <w:pPr>
        <w:pStyle w:val="a"/>
      </w:pPr>
      <w:r>
        <w:rPr>
          <w:rFonts w:hint="eastAsia"/>
        </w:rPr>
        <w:t>草十郎一边发着牢骚，一边费力从床上站了起来。</w:t>
      </w:r>
    </w:p>
    <w:p w:rsidR="009C1EAC" w:rsidRDefault="009C1EAC" w:rsidP="00C34874">
      <w:pPr>
        <w:pStyle w:val="a"/>
      </w:pPr>
      <w:r>
        <w:rPr>
          <w:rFonts w:hint="eastAsia"/>
        </w:rPr>
        <w:t>一直横躺着的身体，要站起来并走路反而充满了僵硬和痛苦。</w:t>
      </w:r>
    </w:p>
    <w:p w:rsidR="009C1EAC" w:rsidRDefault="009C1EAC" w:rsidP="00C34874">
      <w:pPr>
        <w:pStyle w:val="a"/>
      </w:pPr>
      <w:r>
        <w:rPr>
          <w:rFonts w:hint="eastAsia"/>
        </w:rPr>
        <w:t>光是往前走一步，骨头就嘎嘎作响，又麻又痛。</w:t>
      </w:r>
    </w:p>
    <w:p w:rsidR="009C1EAC" w:rsidRDefault="009C1EAC" w:rsidP="00C34874">
      <w:pPr>
        <w:pStyle w:val="a"/>
      </w:pPr>
      <w:r>
        <w:rPr>
          <w:rFonts w:hint="eastAsia"/>
        </w:rPr>
        <w:t>尽管如此仍是一副不以为然的样子向青子走了过去。</w:t>
      </w:r>
    </w:p>
    <w:p w:rsidR="009C1EAC" w:rsidRDefault="009C1EAC" w:rsidP="00C34874">
      <w:pPr>
        <w:pStyle w:val="a"/>
      </w:pPr>
      <w:r>
        <w:rPr>
          <w:rFonts w:hint="eastAsia"/>
        </w:rPr>
        <w:t>对把痛苦的事情，严酷的事情全都无意识接受的草十郎来说，这次是有意识的接受。</w:t>
      </w:r>
    </w:p>
    <w:p w:rsidR="009C1EAC" w:rsidRDefault="009C1EAC" w:rsidP="00C34874">
      <w:pPr>
        <w:pStyle w:val="a"/>
      </w:pPr>
      <w:r>
        <w:rPr>
          <w:rFonts w:hint="eastAsia"/>
        </w:rPr>
        <w:t>总之就是打肿脸充胖子，对他这样的人来说，把自己的感觉不自然的抑制住还是很少见的。</w:t>
      </w:r>
    </w:p>
    <w:p w:rsidR="009C1EAC" w:rsidRDefault="009C1EAC" w:rsidP="00C34874">
      <w:pPr>
        <w:pStyle w:val="a"/>
      </w:pPr>
      <w:r>
        <w:rPr>
          <w:rFonts w:hint="eastAsia"/>
        </w:rPr>
        <w:t>【真没想到，你还挺结实的嘛。】</w:t>
      </w:r>
    </w:p>
    <w:p w:rsidR="009C1EAC" w:rsidRDefault="009C1EAC" w:rsidP="00C34874">
      <w:pPr>
        <w:pStyle w:val="a"/>
      </w:pPr>
      <w:r>
        <w:rPr>
          <w:rFonts w:hint="eastAsia"/>
        </w:rPr>
        <w:t>【谢谢，但是，心还是很柔弱的。】</w:t>
      </w:r>
    </w:p>
    <w:p w:rsidR="009C1EAC" w:rsidRDefault="009C1EAC" w:rsidP="00C34874">
      <w:pPr>
        <w:pStyle w:val="a"/>
      </w:pPr>
      <w:r>
        <w:rPr>
          <w:rFonts w:hint="eastAsia"/>
        </w:rPr>
        <w:t>【是吗？作为参考我会把它记在心里的，会尽可能对你温柔一点的。】</w:t>
      </w:r>
    </w:p>
    <w:p w:rsidR="009C1EAC" w:rsidRDefault="009C1EAC" w:rsidP="00C34874">
      <w:pPr>
        <w:pStyle w:val="a"/>
      </w:pPr>
      <w:r>
        <w:rPr>
          <w:rFonts w:hint="eastAsia"/>
        </w:rPr>
        <w:t>当然，青子的话语里没有一丝一毫的温柔。</w:t>
      </w:r>
    </w:p>
    <w:p w:rsidR="009C1EAC" w:rsidRDefault="009C1EAC" w:rsidP="00C34874">
      <w:pPr>
        <w:pStyle w:val="a"/>
      </w:pPr>
      <w:r>
        <w:rPr>
          <w:rFonts w:hint="eastAsia"/>
        </w:rPr>
        <w:t>没有在意颓丧的草十郎，青子开始在走廊里吧嗒吧嗒的走起来。</w:t>
      </w:r>
    </w:p>
    <w:p w:rsidR="009C1EAC" w:rsidRDefault="009C1EAC" w:rsidP="00C34874">
      <w:pPr>
        <w:pStyle w:val="a"/>
      </w:pPr>
      <w:r>
        <w:rPr>
          <w:rFonts w:hint="eastAsia"/>
        </w:rPr>
        <w:t>【</w:t>
      </w:r>
      <w:r>
        <w:t>————</w:t>
      </w:r>
      <w:r>
        <w:rPr>
          <w:rFonts w:hint="eastAsia"/>
        </w:rPr>
        <w:t>】</w:t>
      </w:r>
    </w:p>
    <w:p w:rsidR="009C1EAC" w:rsidRDefault="009C1EAC" w:rsidP="00C34874">
      <w:pPr>
        <w:pStyle w:val="a"/>
      </w:pPr>
      <w:r>
        <w:rPr>
          <w:rFonts w:hint="eastAsia"/>
        </w:rPr>
        <w:t>这时候，她好像想到了什么，停住脚步，紧接着转过身。</w:t>
      </w:r>
    </w:p>
    <w:p w:rsidR="009C1EAC" w:rsidRDefault="009C1EAC" w:rsidP="00C34874">
      <w:pPr>
        <w:pStyle w:val="a"/>
      </w:pPr>
      <w:r>
        <w:rPr>
          <w:rFonts w:hint="eastAsia"/>
        </w:rPr>
        <w:t>本以为有事忘说了，结果只是说了一句无关紧要的话。</w:t>
      </w:r>
    </w:p>
    <w:p w:rsidR="009C1EAC" w:rsidRDefault="009C1EAC" w:rsidP="00C34874">
      <w:pPr>
        <w:pStyle w:val="a"/>
      </w:pPr>
      <w:r>
        <w:rPr>
          <w:rFonts w:hint="eastAsia"/>
        </w:rPr>
        <w:t>【那要走了，跟好我哦，草十郎。】</w:t>
      </w:r>
    </w:p>
    <w:p w:rsidR="009C1EAC" w:rsidRDefault="009C1EAC" w:rsidP="00C34874">
      <w:pPr>
        <w:pStyle w:val="a"/>
      </w:pPr>
      <w:r>
        <w:rPr>
          <w:rFonts w:hint="eastAsia"/>
        </w:rPr>
        <w:t>她飒爽的一转身，很自然的说了这么一句话。</w:t>
      </w:r>
    </w:p>
    <w:p w:rsidR="009C1EAC" w:rsidRDefault="009C1EAC" w:rsidP="00C34874">
      <w:pPr>
        <w:pStyle w:val="a"/>
      </w:pPr>
      <w:r>
        <w:rPr>
          <w:rFonts w:hint="eastAsia"/>
        </w:rPr>
        <w:t>【</w:t>
      </w:r>
      <w:r>
        <w:t>————</w:t>
      </w:r>
      <w:r>
        <w:rPr>
          <w:rFonts w:hint="eastAsia"/>
        </w:rPr>
        <w:t>】</w:t>
      </w:r>
    </w:p>
    <w:p w:rsidR="009C1EAC" w:rsidRDefault="009C1EAC" w:rsidP="00C34874">
      <w:pPr>
        <w:pStyle w:val="a"/>
      </w:pPr>
      <w:r>
        <w:rPr>
          <w:rFonts w:hint="eastAsia"/>
        </w:rPr>
        <w:t>她还不知道这时候的视野豁然开朗。</w:t>
      </w:r>
    </w:p>
    <w:p w:rsidR="009C1EAC" w:rsidRDefault="009C1EAC" w:rsidP="00C34874">
      <w:pPr>
        <w:pStyle w:val="a"/>
      </w:pPr>
      <w:r>
        <w:rPr>
          <w:rFonts w:hint="eastAsia"/>
        </w:rPr>
        <w:t>虽说她是魔法使，但这一句魔法的话语，作为说出它的当事人却一毫不知情。</w:t>
      </w:r>
    </w:p>
    <w:p w:rsidR="009C1EAC" w:rsidRDefault="009C1EAC" w:rsidP="00C34874">
      <w:pPr>
        <w:pStyle w:val="a"/>
      </w:pPr>
      <w:r>
        <w:rPr>
          <w:rFonts w:hint="eastAsia"/>
        </w:rPr>
        <w:t>他仿佛看到什么炫目的东西一样眨了眨眼睛，之后点了点头，追上了那个背影。</w:t>
      </w:r>
    </w:p>
    <w:p w:rsidR="009C1EAC" w:rsidRDefault="009C1EAC" w:rsidP="00C34874">
      <w:pPr>
        <w:pStyle w:val="a"/>
      </w:pPr>
    </w:p>
    <w:p w:rsidR="009C1EAC" w:rsidRDefault="009C1EAC" w:rsidP="00475CE7">
      <w:pPr>
        <w:pStyle w:val="Heading6"/>
      </w:pPr>
      <w:r>
        <w:rPr>
          <w:rFonts w:hint="eastAsia"/>
        </w:rPr>
        <w:t>玻璃小瓶。</w:t>
      </w:r>
    </w:p>
    <w:p w:rsidR="009C1EAC" w:rsidRDefault="009C1EAC" w:rsidP="00C34874">
      <w:pPr>
        <w:pStyle w:val="a"/>
      </w:pPr>
      <w:r>
        <w:rPr>
          <w:rFonts w:hint="eastAsia"/>
        </w:rPr>
        <w:t>这是一个相当宽敞的建筑。</w:t>
      </w:r>
    </w:p>
    <w:p w:rsidR="009C1EAC" w:rsidRDefault="009C1EAC" w:rsidP="00C34874">
      <w:pPr>
        <w:pStyle w:val="a"/>
      </w:pPr>
      <w:r>
        <w:rPr>
          <w:rFonts w:hint="eastAsia"/>
        </w:rPr>
        <w:t>洋馆分为三层，房间的数量比草十郎居住的公寓还要多。</w:t>
      </w:r>
    </w:p>
    <w:p w:rsidR="009C1EAC" w:rsidRDefault="009C1EAC" w:rsidP="00C34874">
      <w:pPr>
        <w:pStyle w:val="a"/>
      </w:pPr>
      <w:r>
        <w:rPr>
          <w:rFonts w:hint="eastAsia"/>
        </w:rPr>
        <w:t>但是，这份宽敞也有点难于处理。</w:t>
      </w:r>
    </w:p>
    <w:p w:rsidR="009C1EAC" w:rsidRDefault="009C1EAC" w:rsidP="00C34874">
      <w:pPr>
        <w:pStyle w:val="a"/>
      </w:pPr>
      <w:r>
        <w:rPr>
          <w:rFonts w:hint="eastAsia"/>
        </w:rPr>
        <w:t>房间数量和居住人不成比例。与铺有绒毯的走廊里的那份豪华相反，让人感觉很寒冷。</w:t>
      </w:r>
    </w:p>
    <w:p w:rsidR="009C1EAC" w:rsidRDefault="009C1EAC" w:rsidP="00C34874">
      <w:pPr>
        <w:pStyle w:val="a"/>
      </w:pPr>
      <w:r>
        <w:rPr>
          <w:rFonts w:hint="eastAsia"/>
        </w:rPr>
        <w:t>草十郎睡觉的那个客房在二楼的东侧。</w:t>
      </w:r>
    </w:p>
    <w:p w:rsidR="009C1EAC" w:rsidRDefault="009C1EAC" w:rsidP="00C34874">
      <w:pPr>
        <w:pStyle w:val="a"/>
      </w:pPr>
      <w:r>
        <w:rPr>
          <w:rFonts w:hint="eastAsia"/>
        </w:rPr>
        <w:t>下到一楼的楼梯似乎是在走廊的尽头，这个洋馆中央的位置。</w:t>
      </w:r>
    </w:p>
    <w:p w:rsidR="009C1EAC" w:rsidRDefault="009C1EAC" w:rsidP="00C34874">
      <w:pPr>
        <w:pStyle w:val="a"/>
      </w:pPr>
      <w:r>
        <w:rPr>
          <w:rFonts w:hint="eastAsia"/>
        </w:rPr>
        <w:t>冬日的阳光透过窗户注入了进来，看起来像废墟一样的走廊愈发的寂寞。</w:t>
      </w:r>
    </w:p>
    <w:p w:rsidR="009C1EAC" w:rsidRDefault="009C1EAC" w:rsidP="00C34874">
      <w:pPr>
        <w:pStyle w:val="a"/>
      </w:pPr>
      <w:r>
        <w:rPr>
          <w:rFonts w:hint="eastAsia"/>
        </w:rPr>
        <w:t>穿过洋馆的中部，向下可以看到一楼的样子。</w:t>
      </w:r>
    </w:p>
    <w:p w:rsidR="009C1EAC" w:rsidRDefault="009C1EAC" w:rsidP="00C34874">
      <w:pPr>
        <w:pStyle w:val="a"/>
      </w:pPr>
      <w:r>
        <w:rPr>
          <w:rFonts w:hint="eastAsia"/>
        </w:rPr>
        <w:t>楼梯是沿着墙壁建造的。</w:t>
      </w:r>
    </w:p>
    <w:p w:rsidR="009C1EAC" w:rsidRDefault="009C1EAC" w:rsidP="00C34874">
      <w:pPr>
        <w:pStyle w:val="a"/>
      </w:pPr>
      <w:r>
        <w:rPr>
          <w:rFonts w:hint="eastAsia"/>
        </w:rPr>
        <w:t>除了这个连接一楼和二楼的楼梯，二楼的大厅里还有通向三楼的楼梯，恐怕屋顶还有仓库吧。</w:t>
      </w:r>
    </w:p>
    <w:p w:rsidR="009C1EAC" w:rsidRDefault="009C1EAC" w:rsidP="00C34874">
      <w:pPr>
        <w:pStyle w:val="a"/>
      </w:pPr>
      <w:r>
        <w:rPr>
          <w:rFonts w:hint="eastAsia"/>
        </w:rPr>
        <w:t>青子没有理睬东张西望的草十郎，很熟练的走下了台阶。</w:t>
      </w:r>
    </w:p>
    <w:p w:rsidR="009C1EAC" w:rsidRDefault="009C1EAC" w:rsidP="00C34874">
      <w:pPr>
        <w:pStyle w:val="a"/>
      </w:pPr>
      <w:r>
        <w:rPr>
          <w:rFonts w:hint="eastAsia"/>
        </w:rPr>
        <w:t>前厅的建筑风格突然一变，是由白色和木材组成的空间。</w:t>
      </w:r>
    </w:p>
    <w:p w:rsidR="009C1EAC" w:rsidRDefault="009C1EAC" w:rsidP="00C34874">
      <w:pPr>
        <w:pStyle w:val="a"/>
      </w:pPr>
      <w:r>
        <w:rPr>
          <w:rFonts w:hint="eastAsia"/>
        </w:rPr>
        <w:t>阳光从天花板直射下来，把木地板照的明晃晃的。</w:t>
      </w:r>
    </w:p>
    <w:p w:rsidR="009C1EAC" w:rsidRDefault="009C1EAC" w:rsidP="00C34874">
      <w:pPr>
        <w:pStyle w:val="a"/>
      </w:pPr>
      <w:r>
        <w:rPr>
          <w:rFonts w:hint="eastAsia"/>
        </w:rPr>
        <w:t>墙壁是清一色的纯白，没有一点污渍。高高的墙壁更给人以坚固的感觉。</w:t>
      </w:r>
    </w:p>
    <w:p w:rsidR="009C1EAC" w:rsidRDefault="009C1EAC" w:rsidP="00C34874">
      <w:pPr>
        <w:pStyle w:val="a"/>
      </w:pPr>
      <w:r>
        <w:rPr>
          <w:rFonts w:hint="eastAsia"/>
        </w:rPr>
        <w:t>延续到二楼的楼梯，</w:t>
      </w:r>
    </w:p>
    <w:p w:rsidR="009C1EAC" w:rsidRDefault="009C1EAC" w:rsidP="00C34874">
      <w:pPr>
        <w:pStyle w:val="a"/>
      </w:pPr>
      <w:r>
        <w:rPr>
          <w:rFonts w:hint="eastAsia"/>
        </w:rPr>
        <w:t>好久没有使用过的壁炉，</w:t>
      </w:r>
    </w:p>
    <w:p w:rsidR="009C1EAC" w:rsidRDefault="009C1EAC" w:rsidP="00C34874">
      <w:pPr>
        <w:pStyle w:val="a"/>
      </w:pPr>
      <w:r>
        <w:rPr>
          <w:rFonts w:hint="eastAsia"/>
        </w:rPr>
        <w:t>电话机被随意的放在一边。</w:t>
      </w:r>
    </w:p>
    <w:p w:rsidR="009C1EAC" w:rsidRDefault="009C1EAC" w:rsidP="00C34874">
      <w:pPr>
        <w:pStyle w:val="a"/>
      </w:pPr>
      <w:r>
        <w:rPr>
          <w:rFonts w:hint="eastAsia"/>
        </w:rPr>
        <w:t>巨大钟表孤孤零零的铭刻着时间。</w:t>
      </w:r>
    </w:p>
    <w:p w:rsidR="009C1EAC" w:rsidRDefault="009C1EAC" w:rsidP="00C34874">
      <w:pPr>
        <w:pStyle w:val="a"/>
      </w:pPr>
      <w:r>
        <w:rPr>
          <w:rFonts w:hint="eastAsia"/>
        </w:rPr>
        <w:t>这里比起洋馆，更像是一座古城。</w:t>
      </w:r>
    </w:p>
    <w:p w:rsidR="009C1EAC" w:rsidRDefault="009C1EAC" w:rsidP="00C34874">
      <w:pPr>
        <w:pStyle w:val="a"/>
      </w:pPr>
      <w:r>
        <w:rPr>
          <w:rFonts w:hint="eastAsia"/>
        </w:rPr>
        <w:t>草十郎呆呆的看着这好像异世界一样的建筑，青子则冷冷的看着他。</w:t>
      </w:r>
    </w:p>
    <w:p w:rsidR="009C1EAC" w:rsidRDefault="009C1EAC" w:rsidP="00C34874">
      <w:pPr>
        <w:pStyle w:val="a"/>
      </w:pPr>
      <w:r>
        <w:rPr>
          <w:rFonts w:hint="eastAsia"/>
        </w:rPr>
        <w:t>【客厅在这边，别在那傻站着。】</w:t>
      </w:r>
    </w:p>
    <w:p w:rsidR="009C1EAC" w:rsidRDefault="009C1EAC" w:rsidP="00C34874">
      <w:pPr>
        <w:pStyle w:val="a"/>
      </w:pPr>
      <w:r>
        <w:rPr>
          <w:rFonts w:hint="eastAsia"/>
        </w:rPr>
        <w:t>她把手放到了楼梯旁边的门上。</w:t>
      </w:r>
    </w:p>
    <w:p w:rsidR="009C1EAC" w:rsidRDefault="009C1EAC" w:rsidP="00C34874">
      <w:pPr>
        <w:pStyle w:val="a"/>
      </w:pPr>
      <w:r>
        <w:rPr>
          <w:rFonts w:hint="eastAsia"/>
        </w:rPr>
        <w:t>大厅一共有四个门，从玄关看过去，东侧的门似乎是通往客厅的。</w:t>
      </w:r>
    </w:p>
    <w:p w:rsidR="009C1EAC" w:rsidRDefault="009C1EAC" w:rsidP="00C34874">
      <w:pPr>
        <w:pStyle w:val="a"/>
      </w:pPr>
      <w:r>
        <w:rPr>
          <w:rFonts w:hint="eastAsia"/>
        </w:rPr>
        <w:t>对面的西侧门则是通往洋馆的左翼。</w:t>
      </w:r>
    </w:p>
    <w:p w:rsidR="009C1EAC" w:rsidRDefault="009C1EAC" w:rsidP="00C34874">
      <w:pPr>
        <w:pStyle w:val="a"/>
      </w:pPr>
      <w:r>
        <w:rPr>
          <w:rFonts w:hint="eastAsia"/>
        </w:rPr>
        <w:t>南侧的门通往玄关。</w:t>
      </w:r>
    </w:p>
    <w:p w:rsidR="009C1EAC" w:rsidRDefault="009C1EAC" w:rsidP="00C34874">
      <w:pPr>
        <w:pStyle w:val="a"/>
      </w:pPr>
      <w:r>
        <w:rPr>
          <w:rFonts w:hint="eastAsia"/>
        </w:rPr>
        <w:t>北侧，壁炉的旁边还有一个门。</w:t>
      </w:r>
    </w:p>
    <w:p w:rsidR="009C1EAC" w:rsidRDefault="009C1EAC" w:rsidP="00C34874">
      <w:pPr>
        <w:pStyle w:val="a"/>
      </w:pPr>
      <w:r>
        <w:rPr>
          <w:rFonts w:hint="eastAsia"/>
        </w:rPr>
        <w:t>这个隐藏在楼梯下的门是通往浴室的，当然，现在草十郎还不知道。</w:t>
      </w:r>
    </w:p>
    <w:p w:rsidR="009C1EAC" w:rsidRDefault="009C1EAC" w:rsidP="00C34874">
      <w:pPr>
        <w:pStyle w:val="a"/>
      </w:pPr>
      <w:r>
        <w:rPr>
          <w:rFonts w:hint="eastAsia"/>
        </w:rPr>
        <w:t>一楼的走廊没有窗户，所以总体显得有些昏暗。</w:t>
      </w:r>
    </w:p>
    <w:p w:rsidR="009C1EAC" w:rsidRDefault="009C1EAC" w:rsidP="00C34874">
      <w:pPr>
        <w:pStyle w:val="a"/>
      </w:pPr>
      <w:r>
        <w:rPr>
          <w:rFonts w:hint="eastAsia"/>
        </w:rPr>
        <w:t>就如同，二楼是放置的诊疗所，大厅是远离日本的西洋城堡，</w:t>
      </w:r>
    </w:p>
    <w:p w:rsidR="009C1EAC" w:rsidRDefault="009C1EAC" w:rsidP="00C34874">
      <w:pPr>
        <w:pStyle w:val="a"/>
      </w:pPr>
      <w:r>
        <w:rPr>
          <w:rFonts w:hint="eastAsia"/>
        </w:rPr>
        <w:t>而一楼的走廊则是让人联想到旅店的无窗迷宫。</w:t>
      </w:r>
    </w:p>
    <w:p w:rsidR="009C1EAC" w:rsidRDefault="009C1EAC" w:rsidP="00C34874">
      <w:pPr>
        <w:pStyle w:val="a"/>
      </w:pPr>
      <w:r>
        <w:rPr>
          <w:rFonts w:hint="eastAsia"/>
        </w:rPr>
        <w:t>【……】</w:t>
      </w:r>
    </w:p>
    <w:p w:rsidR="009C1EAC" w:rsidRDefault="009C1EAC" w:rsidP="00C34874">
      <w:pPr>
        <w:pStyle w:val="a"/>
      </w:pPr>
      <w:r>
        <w:rPr>
          <w:rFonts w:hint="eastAsia"/>
        </w:rPr>
        <w:t>就算是来到都市时日尚浅的草十郎，也察觉到这个洋馆不寻常。</w:t>
      </w:r>
    </w:p>
    <w:p w:rsidR="009C1EAC" w:rsidRDefault="009C1EAC" w:rsidP="00C34874">
      <w:pPr>
        <w:pStyle w:val="a"/>
      </w:pPr>
      <w:r>
        <w:rPr>
          <w:rFonts w:hint="eastAsia"/>
        </w:rPr>
        <w:t>看来自己接下来就要和这个鬼屋一样的建筑打交道了，这还真是让人高兴不起来。</w:t>
      </w:r>
    </w:p>
    <w:p w:rsidR="009C1EAC" w:rsidRDefault="009C1EAC" w:rsidP="00C34874">
      <w:pPr>
        <w:pStyle w:val="a"/>
      </w:pPr>
      <w:r>
        <w:rPr>
          <w:rFonts w:hint="eastAsia"/>
        </w:rPr>
        <w:t>【那里就是客厅，里面是厨房。也能做些简单的料理。</w:t>
      </w:r>
    </w:p>
    <w:p w:rsidR="009C1EAC" w:rsidRDefault="009C1EAC" w:rsidP="00C34874">
      <w:pPr>
        <w:pStyle w:val="a"/>
      </w:pPr>
      <w:r>
        <w:rPr>
          <w:rFonts w:hint="eastAsia"/>
        </w:rPr>
        <w:t>客厅的旁边有日光房，这里代替餐桌……额，这些以后再说吧。】</w:t>
      </w:r>
    </w:p>
    <w:p w:rsidR="009C1EAC" w:rsidRDefault="009C1EAC" w:rsidP="00C34874">
      <w:pPr>
        <w:pStyle w:val="a"/>
      </w:pPr>
      <w:r>
        <w:rPr>
          <w:rFonts w:hint="eastAsia"/>
        </w:rPr>
        <w:t>说完，青子将手放到了昏暗走廊的一个门上。</w:t>
      </w:r>
    </w:p>
    <w:p w:rsidR="009C1EAC" w:rsidRDefault="009C1EAC" w:rsidP="00C34874">
      <w:pPr>
        <w:pStyle w:val="a"/>
      </w:pPr>
      <w:r>
        <w:rPr>
          <w:rFonts w:hint="eastAsia"/>
        </w:rPr>
        <w:t>扭转门把手的那一瞬间。</w:t>
      </w:r>
    </w:p>
    <w:p w:rsidR="009C1EAC" w:rsidRDefault="009C1EAC" w:rsidP="00C34874">
      <w:pPr>
        <w:pStyle w:val="a"/>
      </w:pPr>
      <w:r>
        <w:rPr>
          <w:rFonts w:hint="eastAsia"/>
        </w:rPr>
        <w:t>青子用意味深长的眼神看了草十郎一眼，那眼神又很快消失了。</w:t>
      </w:r>
    </w:p>
    <w:p w:rsidR="009C1EAC" w:rsidRDefault="009C1EAC" w:rsidP="00C34874">
      <w:pPr>
        <w:pStyle w:val="a"/>
      </w:pPr>
      <w:r>
        <w:rPr>
          <w:rFonts w:hint="eastAsia"/>
        </w:rPr>
        <w:t>没有任何耽搁，门把手被扭动了。</w:t>
      </w:r>
    </w:p>
    <w:p w:rsidR="009C1EAC" w:rsidRDefault="009C1EAC" w:rsidP="00C34874">
      <w:pPr>
        <w:pStyle w:val="a"/>
      </w:pPr>
      <w:r>
        <w:rPr>
          <w:rFonts w:hint="eastAsia"/>
        </w:rPr>
        <w:t>【久等了，那家伙已经答应了。】</w:t>
      </w:r>
    </w:p>
    <w:p w:rsidR="009C1EAC" w:rsidRDefault="009C1EAC" w:rsidP="00C34874">
      <w:pPr>
        <w:pStyle w:val="a"/>
      </w:pPr>
      <w:r>
        <w:rPr>
          <w:rFonts w:hint="eastAsia"/>
        </w:rPr>
        <w:t>青子进入了客厅，向已经在这里的有珠搭着话。</w:t>
      </w:r>
    </w:p>
    <w:p w:rsidR="009C1EAC" w:rsidRDefault="009C1EAC" w:rsidP="00C34874">
      <w:pPr>
        <w:pStyle w:val="a"/>
      </w:pPr>
      <w:r>
        <w:rPr>
          <w:rFonts w:hint="eastAsia"/>
        </w:rPr>
        <w:t>草十郎稍微迟疑了一下，踏步进入了客厅。</w:t>
      </w:r>
    </w:p>
    <w:p w:rsidR="009C1EAC" w:rsidRDefault="009C1EAC" w:rsidP="00C34874">
      <w:pPr>
        <w:pStyle w:val="a"/>
      </w:pPr>
      <w:r>
        <w:rPr>
          <w:rFonts w:hint="eastAsia"/>
        </w:rPr>
        <w:t>和走廊不同</w:t>
      </w:r>
      <w:r>
        <w:t>,</w:t>
      </w:r>
      <w:r>
        <w:rPr>
          <w:rFonts w:hint="eastAsia"/>
        </w:rPr>
        <w:t>客厅比想象中更有现代气息。</w:t>
      </w:r>
    </w:p>
    <w:p w:rsidR="009C1EAC" w:rsidRDefault="009C1EAC" w:rsidP="00C34874">
      <w:pPr>
        <w:pStyle w:val="a"/>
      </w:pPr>
      <w:r>
        <w:rPr>
          <w:rFonts w:hint="eastAsia"/>
        </w:rPr>
        <w:t>铺上地毯作为装饰的地板，革制的沙发，三十英寸的大彩电。草十郎也清楚这是符合一般家庭特色的风格。</w:t>
      </w:r>
    </w:p>
    <w:p w:rsidR="009C1EAC" w:rsidRDefault="009C1EAC" w:rsidP="00C34874">
      <w:pPr>
        <w:pStyle w:val="a"/>
      </w:pPr>
      <w:r>
        <w:rPr>
          <w:rFonts w:hint="eastAsia"/>
        </w:rPr>
        <w:t>在这家庭特色的客厅沙发上，坐着一个远离居家气氛的少女。</w:t>
      </w:r>
    </w:p>
    <w:p w:rsidR="009C1EAC" w:rsidRDefault="009C1EAC" w:rsidP="00C34874">
      <w:pPr>
        <w:pStyle w:val="a"/>
      </w:pPr>
      <w:r>
        <w:rPr>
          <w:rFonts w:hint="eastAsia"/>
        </w:rPr>
        <w:t>青子坐在了黑衣少女对面的沙发上。</w:t>
      </w:r>
    </w:p>
    <w:p w:rsidR="009C1EAC" w:rsidRDefault="009C1EAC" w:rsidP="00C34874">
      <w:pPr>
        <w:pStyle w:val="a"/>
      </w:pPr>
      <w:r>
        <w:rPr>
          <w:rFonts w:hint="eastAsia"/>
        </w:rPr>
        <w:t>留给草十郎的位置有两个。</w:t>
      </w:r>
    </w:p>
    <w:p w:rsidR="009C1EAC" w:rsidRDefault="009C1EAC" w:rsidP="00C34874">
      <w:pPr>
        <w:pStyle w:val="a"/>
      </w:pPr>
      <w:r>
        <w:rPr>
          <w:rFonts w:hint="eastAsia"/>
        </w:rPr>
        <w:t>是坐在苍崎青子的身边，</w:t>
      </w:r>
    </w:p>
    <w:p w:rsidR="009C1EAC" w:rsidRDefault="009C1EAC" w:rsidP="00C34874">
      <w:pPr>
        <w:pStyle w:val="a"/>
      </w:pPr>
      <w:r>
        <w:rPr>
          <w:rFonts w:hint="eastAsia"/>
        </w:rPr>
        <w:t>还是坐在久远寺有珠的身边，</w:t>
      </w:r>
    </w:p>
    <w:p w:rsidR="009C1EAC" w:rsidRDefault="009C1EAC" w:rsidP="00C34874">
      <w:pPr>
        <w:pStyle w:val="a"/>
      </w:pPr>
      <w:r>
        <w:rPr>
          <w:rFonts w:hint="eastAsia"/>
        </w:rPr>
        <w:t>【……】</w:t>
      </w:r>
    </w:p>
    <w:p w:rsidR="009C1EAC" w:rsidRDefault="009C1EAC" w:rsidP="00C34874">
      <w:pPr>
        <w:pStyle w:val="a"/>
      </w:pPr>
      <w:r>
        <w:rPr>
          <w:rFonts w:hint="eastAsia"/>
        </w:rPr>
        <w:t>草十郎迟疑了两秒，感觉两边都太危险。最终选择了站在墙壁旁边。</w:t>
      </w:r>
    </w:p>
    <w:p w:rsidR="009C1EAC" w:rsidRDefault="009C1EAC" w:rsidP="00C34874">
      <w:pPr>
        <w:pStyle w:val="a"/>
      </w:pPr>
      <w:r>
        <w:rPr>
          <w:rFonts w:hint="eastAsia"/>
        </w:rPr>
        <w:t>一张桌子放置在青子和有珠的中间。</w:t>
      </w:r>
    </w:p>
    <w:p w:rsidR="009C1EAC" w:rsidRDefault="009C1EAC" w:rsidP="00C34874">
      <w:pPr>
        <w:pStyle w:val="a"/>
      </w:pPr>
      <w:r>
        <w:rPr>
          <w:rFonts w:hint="eastAsia"/>
        </w:rPr>
        <w:t>桌子平平的没有放置任何东西，总感觉很冰冷。</w:t>
      </w:r>
    </w:p>
    <w:p w:rsidR="009C1EAC" w:rsidRDefault="009C1EAC" w:rsidP="00C34874">
      <w:pPr>
        <w:pStyle w:val="a"/>
      </w:pPr>
      <w:r>
        <w:rPr>
          <w:rFonts w:hint="eastAsia"/>
        </w:rPr>
        <w:t>【当事人也同意了，这样就没有任何问题了吧，有珠。】</w:t>
      </w:r>
    </w:p>
    <w:p w:rsidR="009C1EAC" w:rsidRDefault="009C1EAC" w:rsidP="00C34874">
      <w:pPr>
        <w:pStyle w:val="a"/>
      </w:pPr>
      <w:r>
        <w:rPr>
          <w:rFonts w:hint="eastAsia"/>
        </w:rPr>
        <w:t>面对青子的确认，有珠不置可否。</w:t>
      </w:r>
    </w:p>
    <w:p w:rsidR="009C1EAC" w:rsidRDefault="009C1EAC" w:rsidP="00C34874">
      <w:pPr>
        <w:pStyle w:val="a"/>
      </w:pPr>
      <w:r>
        <w:rPr>
          <w:rFonts w:hint="eastAsia"/>
        </w:rPr>
        <w:t>就算在墙壁这边，都能感觉到看不见的牢骚和不满在激烈碰撞出火花。</w:t>
      </w:r>
    </w:p>
    <w:p w:rsidR="009C1EAC" w:rsidRDefault="009C1EAC" w:rsidP="00C34874">
      <w:pPr>
        <w:pStyle w:val="a"/>
      </w:pPr>
      <w:r>
        <w:rPr>
          <w:rFonts w:hint="eastAsia"/>
        </w:rPr>
        <w:t>如今草十郎更加体会到，她们关系的好坏，将会对自己的待遇产生重大影响。</w:t>
      </w:r>
    </w:p>
    <w:p w:rsidR="009C1EAC" w:rsidRDefault="009C1EAC" w:rsidP="00C34874">
      <w:pPr>
        <w:pStyle w:val="a"/>
      </w:pPr>
      <w:r>
        <w:rPr>
          <w:rFonts w:hint="eastAsia"/>
        </w:rPr>
        <w:t>【……也是呢，毕竟不把原因找出来也不行。】</w:t>
      </w:r>
    </w:p>
    <w:p w:rsidR="009C1EAC" w:rsidRDefault="009C1EAC" w:rsidP="00C34874">
      <w:pPr>
        <w:pStyle w:val="a"/>
      </w:pPr>
      <w:r>
        <w:rPr>
          <w:rFonts w:hint="eastAsia"/>
        </w:rPr>
        <w:t>暗色的眼瞳扫了草十郎一眼。</w:t>
      </w:r>
    </w:p>
    <w:p w:rsidR="009C1EAC" w:rsidRDefault="009C1EAC" w:rsidP="00C34874">
      <w:pPr>
        <w:pStyle w:val="a"/>
      </w:pPr>
      <w:r>
        <w:rPr>
          <w:rFonts w:hint="eastAsia"/>
        </w:rPr>
        <w:t>和视线一样没有抑扬的声调。</w:t>
      </w:r>
    </w:p>
    <w:p w:rsidR="009C1EAC" w:rsidRDefault="009C1EAC" w:rsidP="00C34874">
      <w:pPr>
        <w:pStyle w:val="a"/>
      </w:pPr>
      <w:r>
        <w:rPr>
          <w:rFonts w:hint="eastAsia"/>
        </w:rPr>
        <w:t>尽管这么说，反对草十郎住在这里的想法还是清清楚楚的表现在脸上。</w:t>
      </w:r>
    </w:p>
    <w:p w:rsidR="009C1EAC" w:rsidRDefault="009C1EAC" w:rsidP="00C34874">
      <w:pPr>
        <w:pStyle w:val="a"/>
      </w:pPr>
      <w:r>
        <w:rPr>
          <w:rFonts w:hint="eastAsia"/>
        </w:rPr>
        <w:t>【但是，你真的这样就行了吗？</w:t>
      </w:r>
    </w:p>
    <w:p w:rsidR="009C1EAC" w:rsidRDefault="009C1EAC" w:rsidP="00C34874">
      <w:pPr>
        <w:pStyle w:val="a"/>
      </w:pPr>
      <w:r>
        <w:rPr>
          <w:rFonts w:hint="eastAsia"/>
        </w:rPr>
        <w:t>游乐园里发生的事，肯定忘不掉的吧。】</w:t>
      </w:r>
    </w:p>
    <w:p w:rsidR="009C1EAC" w:rsidRDefault="009C1EAC" w:rsidP="00C34874">
      <w:pPr>
        <w:pStyle w:val="a"/>
      </w:pPr>
      <w:r>
        <w:rPr>
          <w:rFonts w:hint="eastAsia"/>
        </w:rPr>
        <w:t>有珠的声音里包含了责难和考验。</w:t>
      </w:r>
    </w:p>
    <w:p w:rsidR="009C1EAC" w:rsidRDefault="009C1EAC" w:rsidP="00C34874">
      <w:pPr>
        <w:pStyle w:val="a"/>
      </w:pPr>
      <w:r>
        <w:rPr>
          <w:rFonts w:hint="eastAsia"/>
        </w:rPr>
        <w:t>自己和青子在一般人看来都是危险人物，要陪在她们这样来路不明的人身边什么的。</w:t>
      </w:r>
    </w:p>
    <w:p w:rsidR="009C1EAC" w:rsidRDefault="009C1EAC" w:rsidP="00C34874">
      <w:pPr>
        <w:pStyle w:val="a"/>
      </w:pPr>
      <w:r>
        <w:rPr>
          <w:rFonts w:hint="eastAsia"/>
        </w:rPr>
        <w:t>【虽然我也觉得那些跟做梦似的，但现在也清醒了。如果这样能平安无事的对付过去，那这样就是最妥当的。】</w:t>
      </w:r>
    </w:p>
    <w:p w:rsidR="009C1EAC" w:rsidRDefault="009C1EAC" w:rsidP="00C34874">
      <w:pPr>
        <w:pStyle w:val="a"/>
      </w:pPr>
      <w:r>
        <w:rPr>
          <w:rFonts w:hint="eastAsia"/>
        </w:rPr>
        <w:t>毕竟这样能保住自己的性命啊。</w:t>
      </w:r>
    </w:p>
    <w:p w:rsidR="009C1EAC" w:rsidRDefault="009C1EAC" w:rsidP="00C34874">
      <w:pPr>
        <w:pStyle w:val="a"/>
      </w:pPr>
      <w:r>
        <w:rPr>
          <w:rFonts w:hint="eastAsia"/>
        </w:rPr>
        <w:t>面对草十郎这样的回答，有珠毫不关心的说了一句“是吗？”</w:t>
      </w:r>
    </w:p>
    <w:p w:rsidR="009C1EAC" w:rsidRDefault="009C1EAC" w:rsidP="00C34874">
      <w:pPr>
        <w:pStyle w:val="a"/>
      </w:pPr>
      <w:r>
        <w:rPr>
          <w:rFonts w:hint="eastAsia"/>
        </w:rPr>
        <w:t>接着一句话不说的把一样小物品“咯呤”一声放到桌子上。</w:t>
      </w:r>
    </w:p>
    <w:p w:rsidR="009C1EAC" w:rsidRDefault="009C1EAC" w:rsidP="00C34874">
      <w:pPr>
        <w:pStyle w:val="a"/>
      </w:pPr>
      <w:r>
        <w:rPr>
          <w:rFonts w:hint="eastAsia"/>
        </w:rPr>
        <w:t>雪白手指放置在那的物品是一个玻璃小瓶。</w:t>
      </w:r>
    </w:p>
    <w:p w:rsidR="009C1EAC" w:rsidRDefault="009C1EAC" w:rsidP="00C34874">
      <w:pPr>
        <w:pStyle w:val="a"/>
      </w:pPr>
      <w:r>
        <w:rPr>
          <w:rFonts w:hint="eastAsia"/>
        </w:rPr>
        <w:t>玻璃是透明中带有淡淡的青色。一看那颜色就知道是一个高级品。</w:t>
      </w:r>
    </w:p>
    <w:p w:rsidR="009C1EAC" w:rsidRDefault="009C1EAC" w:rsidP="00C34874">
      <w:pPr>
        <w:pStyle w:val="a"/>
      </w:pPr>
      <w:r>
        <w:rPr>
          <w:rFonts w:hint="eastAsia"/>
        </w:rPr>
        <w:t>有珠用让人联想到鹤一样的动作，拔掉了小瓶的盖子。</w:t>
      </w:r>
    </w:p>
    <w:p w:rsidR="009C1EAC" w:rsidRDefault="009C1EAC" w:rsidP="00C34874">
      <w:pPr>
        <w:pStyle w:val="a"/>
      </w:pPr>
      <w:r>
        <w:rPr>
          <w:rFonts w:hint="eastAsia"/>
        </w:rPr>
        <w:t>【………………？】</w:t>
      </w:r>
    </w:p>
    <w:p w:rsidR="009C1EAC" w:rsidRDefault="009C1EAC" w:rsidP="00C34874">
      <w:pPr>
        <w:pStyle w:val="a"/>
      </w:pPr>
      <w:r>
        <w:rPr>
          <w:rFonts w:hint="eastAsia"/>
        </w:rPr>
        <w:t>对草十郎来说，这个小瓶虽然是他第一次见到，但总感觉有些放心不下的地方。</w:t>
      </w:r>
    </w:p>
    <w:p w:rsidR="009C1EAC" w:rsidRDefault="009C1EAC" w:rsidP="00C34874">
      <w:pPr>
        <w:pStyle w:val="a"/>
      </w:pPr>
      <w:r>
        <w:rPr>
          <w:rFonts w:hint="eastAsia"/>
        </w:rPr>
        <w:t>然而可悲的是，很快就开始想瓶颈是怎么做出来的去了。</w:t>
      </w:r>
    </w:p>
    <w:p w:rsidR="009C1EAC" w:rsidRDefault="009C1EAC" w:rsidP="00C34874">
      <w:pPr>
        <w:pStyle w:val="a"/>
      </w:pPr>
      <w:r>
        <w:rPr>
          <w:rFonts w:hint="eastAsia"/>
        </w:rPr>
        <w:t>本来已经决定好彻底旁观的青子也提起了兴趣。</w:t>
      </w:r>
    </w:p>
    <w:p w:rsidR="009C1EAC" w:rsidRDefault="009C1EAC" w:rsidP="00C34874">
      <w:pPr>
        <w:pStyle w:val="a"/>
      </w:pPr>
      <w:r>
        <w:rPr>
          <w:rFonts w:hint="eastAsia"/>
        </w:rPr>
        <w:t>有珠又看了一眼有了不详预感的草十郎。</w:t>
      </w:r>
    </w:p>
    <w:p w:rsidR="009C1EAC" w:rsidRDefault="009C1EAC" w:rsidP="00C34874">
      <w:pPr>
        <w:pStyle w:val="a"/>
      </w:pPr>
      <w:r>
        <w:rPr>
          <w:rFonts w:hint="eastAsia"/>
        </w:rPr>
        <w:t>……少女的眼瞳，果然给人感觉含有某种魔力。</w:t>
      </w:r>
    </w:p>
    <w:p w:rsidR="009C1EAC" w:rsidRDefault="009C1EAC" w:rsidP="00C34874">
      <w:pPr>
        <w:pStyle w:val="a"/>
      </w:pPr>
      <w:r>
        <w:rPr>
          <w:rFonts w:hint="eastAsia"/>
        </w:rPr>
        <w:t>草十郎正在想这些事情的时候，有珠面无表情的叫了一声：</w:t>
      </w:r>
    </w:p>
    <w:p w:rsidR="009C1EAC" w:rsidRDefault="009C1EAC" w:rsidP="00C34874">
      <w:pPr>
        <w:pStyle w:val="a"/>
      </w:pPr>
      <w:r>
        <w:rPr>
          <w:rFonts w:hint="eastAsia"/>
        </w:rPr>
        <w:t>【静希】</w:t>
      </w:r>
    </w:p>
    <w:p w:rsidR="009C1EAC" w:rsidRDefault="009C1EAC" w:rsidP="00C34874">
      <w:pPr>
        <w:pStyle w:val="a"/>
      </w:pPr>
    </w:p>
    <w:p w:rsidR="009C1EAC" w:rsidRDefault="009C1EAC" w:rsidP="00C34874">
      <w:pPr>
        <w:pStyle w:val="a"/>
      </w:pPr>
      <w:r>
        <w:t>{{{</w:t>
      </w:r>
      <w:r>
        <w:rPr>
          <w:rFonts w:hint="eastAsia"/>
        </w:rPr>
        <w:t>哈</w:t>
      </w:r>
      <w:r>
        <w:t>——</w:t>
      </w:r>
      <w:r>
        <w:rPr>
          <w:rFonts w:hint="eastAsia"/>
        </w:rPr>
        <w:t>啊？</w:t>
      </w:r>
      <w:r>
        <w:t>}}}</w:t>
      </w:r>
    </w:p>
    <w:p w:rsidR="009C1EAC" w:rsidRDefault="009C1EAC" w:rsidP="00C34874">
      <w:pPr>
        <w:pStyle w:val="a"/>
      </w:pPr>
      <w:r>
        <w:rPr>
          <w:rFonts w:hint="eastAsia"/>
        </w:rPr>
        <w:t>回应有珠那好像耳语一样招呼的同时。</w:t>
      </w:r>
    </w:p>
    <w:p w:rsidR="009C1EAC" w:rsidRDefault="009C1EAC" w:rsidP="00C34874">
      <w:pPr>
        <w:pStyle w:val="a"/>
      </w:pPr>
      <w:r>
        <w:rPr>
          <w:rFonts w:hint="eastAsia"/>
        </w:rPr>
        <w:t>他周围的景色好像被搅动一样变化了。</w:t>
      </w:r>
    </w:p>
    <w:p w:rsidR="009C1EAC" w:rsidRDefault="009C1EAC" w:rsidP="00C34874">
      <w:pPr>
        <w:pStyle w:val="a"/>
      </w:pPr>
      <w:r>
        <w:rPr>
          <w:rFonts w:hint="eastAsia"/>
        </w:rPr>
        <w:t>空气好像具有了色彩和形状一样浑浊了。</w:t>
      </w:r>
    </w:p>
    <w:p w:rsidR="009C1EAC" w:rsidRDefault="009C1EAC" w:rsidP="00C34874">
      <w:pPr>
        <w:pStyle w:val="a"/>
      </w:pPr>
      <w:r>
        <w:rPr>
          <w:rFonts w:hint="eastAsia"/>
        </w:rPr>
        <w:t>密度厚重的能缠绕在皮肤上，不能自由活动。就好像是空气变成了文字一样。</w:t>
      </w:r>
    </w:p>
    <w:p w:rsidR="009C1EAC" w:rsidRDefault="009C1EAC" w:rsidP="00C34874">
      <w:pPr>
        <w:pStyle w:val="a"/>
      </w:pPr>
      <w:r>
        <w:t>{{{——</w:t>
      </w:r>
      <w:r>
        <w:rPr>
          <w:rFonts w:hint="eastAsia"/>
        </w:rPr>
        <w:t>、</w:t>
      </w:r>
      <w:r>
        <w:t>——</w:t>
      </w:r>
      <w:r>
        <w:rPr>
          <w:rFonts w:hint="eastAsia"/>
        </w:rPr>
        <w:t>！</w:t>
      </w:r>
      <w:r>
        <w:t>}}}</w:t>
      </w:r>
    </w:p>
    <w:p w:rsidR="009C1EAC" w:rsidRDefault="009C1EAC" w:rsidP="00C34874">
      <w:pPr>
        <w:pStyle w:val="a"/>
      </w:pPr>
      <w:r>
        <w:rPr>
          <w:rFonts w:hint="eastAsia"/>
        </w:rPr>
        <w:t>吸进口中的空气，却有一种文字到了肺部的错觉袭来。</w:t>
      </w:r>
    </w:p>
    <w:p w:rsidR="009C1EAC" w:rsidRDefault="009C1EAC" w:rsidP="00C34874">
      <w:pPr>
        <w:pStyle w:val="a"/>
      </w:pPr>
      <w:r>
        <w:rPr>
          <w:rFonts w:hint="eastAsia"/>
        </w:rPr>
        <w:t>急忙捂住嘴的右手和压住胸口的左手，草十郎好像看得见它们又好像看不见。</w:t>
      </w:r>
    </w:p>
    <w:p w:rsidR="009C1EAC" w:rsidRDefault="009C1EAC" w:rsidP="00C34874">
      <w:pPr>
        <w:pStyle w:val="a"/>
      </w:pPr>
      <w:r>
        <w:rPr>
          <w:rFonts w:hint="eastAsia"/>
        </w:rPr>
        <w:t>之前在山里也碰到过浓雾，但这样连意识都拐走的事情还是第一次。</w:t>
      </w:r>
    </w:p>
    <w:p w:rsidR="009C1EAC" w:rsidRDefault="009C1EAC" w:rsidP="00C34874">
      <w:pPr>
        <w:pStyle w:val="a"/>
      </w:pPr>
      <w:r>
        <w:t>——</w:t>
      </w:r>
      <w:r>
        <w:rPr>
          <w:rFonts w:hint="eastAsia"/>
        </w:rPr>
        <w:t>要比喻的话，对。</w:t>
      </w:r>
    </w:p>
    <w:p w:rsidR="009C1EAC" w:rsidRDefault="009C1EAC" w:rsidP="00C34874">
      <w:pPr>
        <w:pStyle w:val="a"/>
      </w:pPr>
      <w:r>
        <w:rPr>
          <w:rFonts w:hint="eastAsia"/>
        </w:rPr>
        <w:t>虽然这么比喻有点不恰当，但就好像活生生站在报纸之中一样。</w:t>
      </w:r>
    </w:p>
    <w:p w:rsidR="009C1EAC" w:rsidRDefault="009C1EAC" w:rsidP="00C34874">
      <w:pPr>
        <w:pStyle w:val="a"/>
      </w:pPr>
      <w:r>
        <w:rPr>
          <w:rFonts w:hint="eastAsia"/>
        </w:rPr>
        <w:t>不曾体验过这样的方位感，首先听觉开始习惯了。</w:t>
      </w:r>
    </w:p>
    <w:p w:rsidR="009C1EAC" w:rsidRDefault="009C1EAC" w:rsidP="00C34874">
      <w:pPr>
        <w:pStyle w:val="a"/>
      </w:pPr>
      <w:r>
        <w:rPr>
          <w:rFonts w:hint="eastAsia"/>
        </w:rPr>
        <w:t>呼吸也恢复了，就是有点粗糙的压迫感。</w:t>
      </w:r>
    </w:p>
    <w:p w:rsidR="009C1EAC" w:rsidRDefault="009C1EAC" w:rsidP="00C34874">
      <w:pPr>
        <w:pStyle w:val="a"/>
      </w:pPr>
      <w:r>
        <w:rPr>
          <w:rFonts w:hint="eastAsia"/>
        </w:rPr>
        <w:t>自己应该没有被关起来，周围却异常的狭窄。</w:t>
      </w:r>
    </w:p>
    <w:p w:rsidR="009C1EAC" w:rsidRDefault="009C1EAC" w:rsidP="00C34874">
      <w:pPr>
        <w:pStyle w:val="a"/>
      </w:pPr>
      <w:r>
        <w:rPr>
          <w:rFonts w:hint="eastAsia"/>
        </w:rPr>
        <w:t>在对这突然的异变感到吃惊之前，草十郎首先本能的伸出手想要从这狭窄中逃出去。</w:t>
      </w:r>
    </w:p>
    <w:p w:rsidR="009C1EAC" w:rsidRDefault="009C1EAC" w:rsidP="00C34874">
      <w:pPr>
        <w:pStyle w:val="a"/>
      </w:pPr>
      <w:r>
        <w:rPr>
          <w:rFonts w:hint="eastAsia"/>
        </w:rPr>
        <w:t>但伸出的手只分开了空气。</w:t>
      </w:r>
    </w:p>
    <w:p w:rsidR="009C1EAC" w:rsidRDefault="009C1EAC" w:rsidP="00C34874">
      <w:pPr>
        <w:pStyle w:val="a"/>
      </w:pPr>
      <w:r>
        <w:rPr>
          <w:rFonts w:hint="eastAsia"/>
        </w:rPr>
        <w:t>周围并没有墙壁，这样本来可以放眼远眺的场所中，自己却感受到了“狭窄”。只能说已经超出常识了。</w:t>
      </w:r>
    </w:p>
    <w:p w:rsidR="009C1EAC" w:rsidRDefault="009C1EAC" w:rsidP="00C34874">
      <w:pPr>
        <w:pStyle w:val="a"/>
      </w:pPr>
      <w:r>
        <w:rPr>
          <w:rFonts w:hint="eastAsia"/>
        </w:rPr>
        <w:t>浓雾的日子会遭遇神隐</w:t>
      </w:r>
      <w:r>
        <w:t>——</w:t>
      </w:r>
    </w:p>
    <w:p w:rsidR="009C1EAC" w:rsidRDefault="009C1EAC" w:rsidP="00C34874">
      <w:pPr>
        <w:pStyle w:val="a"/>
      </w:pPr>
      <w:r>
        <w:rPr>
          <w:rFonts w:hint="eastAsia"/>
        </w:rPr>
        <w:t>他并不相信山里面口口相传的这个传说，但现在只能认为这里是货真价实的神隐领域。</w:t>
      </w:r>
    </w:p>
    <w:p w:rsidR="009C1EAC" w:rsidRDefault="009C1EAC" w:rsidP="00C34874">
      <w:pPr>
        <w:pStyle w:val="a"/>
      </w:pPr>
      <w:r>
        <w:rPr>
          <w:rFonts w:hint="eastAsia"/>
        </w:rPr>
        <w:t>接着终于，</w:t>
      </w:r>
    </w:p>
    <w:p w:rsidR="009C1EAC" w:rsidRDefault="009C1EAC" w:rsidP="00C34874">
      <w:pPr>
        <w:pStyle w:val="a"/>
      </w:pPr>
      <w:r>
        <w:rPr>
          <w:rFonts w:hint="eastAsia"/>
        </w:rPr>
        <w:t>他注意到了别的什么东西，</w:t>
      </w:r>
    </w:p>
    <w:p w:rsidR="009C1EAC" w:rsidRDefault="009C1EAC" w:rsidP="00C34874">
      <w:pPr>
        <w:pStyle w:val="a"/>
      </w:pPr>
      <w:r>
        <w:rPr>
          <w:rFonts w:hint="eastAsia"/>
        </w:rPr>
        <w:t>而这不得不让他大吃一惊。</w:t>
      </w:r>
    </w:p>
    <w:p w:rsidR="009C1EAC" w:rsidRDefault="009C1EAC" w:rsidP="00C34874">
      <w:pPr>
        <w:pStyle w:val="a"/>
      </w:pPr>
      <w:r>
        <w:rPr>
          <w:rFonts w:hint="eastAsia"/>
        </w:rPr>
        <w:t>本来，就不可能从客厅突然穿越到异世界去。</w:t>
      </w:r>
    </w:p>
    <w:p w:rsidR="009C1EAC" w:rsidRDefault="009C1EAC" w:rsidP="00C34874">
      <w:pPr>
        <w:pStyle w:val="a"/>
      </w:pPr>
      <w:r>
        <w:rPr>
          <w:rFonts w:hint="eastAsia"/>
        </w:rPr>
        <w:t>因为从透过雾气所看到的，就是他之前在客厅所看到的景色不会有错。</w:t>
      </w:r>
    </w:p>
    <w:p w:rsidR="009C1EAC" w:rsidRDefault="009C1EAC" w:rsidP="00C34874">
      <w:pPr>
        <w:pStyle w:val="a"/>
      </w:pPr>
      <w:r>
        <w:rPr>
          <w:rFonts w:hint="eastAsia"/>
        </w:rPr>
        <w:t>当时在场的两位少女</w:t>
      </w:r>
      <w:r>
        <w:t>——</w:t>
      </w:r>
      <w:r>
        <w:rPr>
          <w:rFonts w:hint="eastAsia"/>
        </w:rPr>
        <w:t>苍崎青子和久远寺有珠，还能好好的看见她们的身影。</w:t>
      </w:r>
    </w:p>
    <w:p w:rsidR="009C1EAC" w:rsidRDefault="009C1EAC" w:rsidP="00C34874">
      <w:pPr>
        <w:pStyle w:val="a"/>
      </w:pPr>
      <w:r>
        <w:rPr>
          <w:rFonts w:hint="eastAsia"/>
        </w:rPr>
        <w:t>但是，自己看见她们的方位很有问题。</w:t>
      </w:r>
    </w:p>
    <w:p w:rsidR="009C1EAC" w:rsidRDefault="009C1EAC" w:rsidP="00C34874">
      <w:pPr>
        <w:pStyle w:val="a"/>
      </w:pPr>
      <w:r>
        <w:rPr>
          <w:rFonts w:hint="eastAsia"/>
        </w:rPr>
        <w:t>地面是黑黑的，平平的水平面。</w:t>
      </w:r>
    </w:p>
    <w:p w:rsidR="009C1EAC" w:rsidRDefault="009C1EAC" w:rsidP="00C34874">
      <w:pPr>
        <w:pStyle w:val="a"/>
      </w:pPr>
      <w:r>
        <w:rPr>
          <w:rFonts w:hint="eastAsia"/>
        </w:rPr>
        <w:t>从这里抬头仰望就可以看见两人的身影。</w:t>
      </w:r>
    </w:p>
    <w:p w:rsidR="009C1EAC" w:rsidRDefault="009C1EAC" w:rsidP="00C34874">
      <w:pPr>
        <w:pStyle w:val="a"/>
      </w:pPr>
      <w:r>
        <w:rPr>
          <w:rFonts w:hint="eastAsia"/>
        </w:rPr>
        <w:t>完全没有现实的感觉，像积雨云一样大的少女，冷冷的看着这边。</w:t>
      </w:r>
    </w:p>
    <w:p w:rsidR="009C1EAC" w:rsidRDefault="009C1EAC" w:rsidP="00C34874">
      <w:pPr>
        <w:pStyle w:val="a"/>
      </w:pPr>
      <w:r>
        <w:rPr>
          <w:rFonts w:hint="eastAsia"/>
        </w:rPr>
        <w:t>根据屋子的构造，还有那里家具位置的相对关系来想，他难以置信的，坦率的把握好了自己的状态。</w:t>
      </w:r>
    </w:p>
    <w:p w:rsidR="009C1EAC" w:rsidRDefault="009C1EAC" w:rsidP="00C34874">
      <w:pPr>
        <w:pStyle w:val="a"/>
      </w:pPr>
      <w:r>
        <w:rPr>
          <w:rFonts w:hint="eastAsia"/>
        </w:rPr>
        <w:t>尽管已经有了游乐园那时姜饼娃娃的经验，还是有些不敢相信这一事实。草十郎这时头痛不已。</w:t>
      </w:r>
    </w:p>
    <w:p w:rsidR="009C1EAC" w:rsidRDefault="009C1EAC" w:rsidP="00C34874">
      <w:pPr>
        <w:pStyle w:val="a"/>
      </w:pPr>
      <w:r>
        <w:rPr>
          <w:rFonts w:hint="eastAsia"/>
        </w:rPr>
        <w:t>不会有错，这里就是久远寺有珠取出的那个小瓶子的内部。</w:t>
      </w:r>
    </w:p>
    <w:p w:rsidR="009C1EAC" w:rsidRDefault="009C1EAC" w:rsidP="00C34874">
      <w:pPr>
        <w:pStyle w:val="a"/>
      </w:pPr>
    </w:p>
    <w:p w:rsidR="009C1EAC" w:rsidRDefault="009C1EAC" w:rsidP="00C34874">
      <w:pPr>
        <w:pStyle w:val="a"/>
      </w:pPr>
      <w:r>
        <w:rPr>
          <w:rFonts w:hint="eastAsia"/>
        </w:rPr>
        <w:t>【真没想到。】</w:t>
      </w:r>
    </w:p>
    <w:p w:rsidR="009C1EAC" w:rsidRDefault="009C1EAC" w:rsidP="00C34874">
      <w:pPr>
        <w:pStyle w:val="a"/>
      </w:pPr>
      <w:r>
        <w:rPr>
          <w:rFonts w:hint="eastAsia"/>
        </w:rPr>
        <w:t>青子对有珠恶劣的性格有些无语，接着开始盯着放置在桌上的小瓶了。</w:t>
      </w:r>
    </w:p>
    <w:p w:rsidR="009C1EAC" w:rsidRDefault="009C1EAC" w:rsidP="00C34874">
      <w:pPr>
        <w:pStyle w:val="a"/>
      </w:pPr>
      <w:r>
        <w:rPr>
          <w:rFonts w:hint="eastAsia"/>
        </w:rPr>
        <w:t>【又变成两天之前的状况了，</w:t>
      </w:r>
    </w:p>
    <w:p w:rsidR="009C1EAC" w:rsidRDefault="009C1EAC" w:rsidP="00C34874">
      <w:pPr>
        <w:pStyle w:val="a"/>
      </w:pPr>
      <w:r>
        <w:rPr>
          <w:rFonts w:hint="eastAsia"/>
        </w:rPr>
        <w:t>只不过这次草十郎是醒着的。】</w:t>
      </w:r>
    </w:p>
    <w:p w:rsidR="009C1EAC" w:rsidRDefault="009C1EAC" w:rsidP="00C34874">
      <w:pPr>
        <w:pStyle w:val="a"/>
      </w:pPr>
      <w:r>
        <w:rPr>
          <w:rFonts w:hint="eastAsia"/>
        </w:rPr>
        <w:t>青子淡淡的说着。</w:t>
      </w:r>
    </w:p>
    <w:p w:rsidR="009C1EAC" w:rsidRDefault="009C1EAC" w:rsidP="00C34874">
      <w:pPr>
        <w:pStyle w:val="a"/>
      </w:pPr>
      <w:r>
        <w:rPr>
          <w:rFonts w:hint="eastAsia"/>
        </w:rPr>
        <w:t>“是这样吗？”有珠看了看小瓶，又看了看面前的青子。</w:t>
      </w:r>
    </w:p>
    <w:p w:rsidR="009C1EAC" w:rsidRDefault="009C1EAC" w:rsidP="00C34874">
      <w:pPr>
        <w:pStyle w:val="a"/>
      </w:pPr>
      <w:r>
        <w:rPr>
          <w:rFonts w:hint="eastAsia"/>
        </w:rPr>
        <w:t>【……有些意外呢，还以为青子会生气呢。】</w:t>
      </w:r>
    </w:p>
    <w:p w:rsidR="009C1EAC" w:rsidRDefault="009C1EAC" w:rsidP="00C34874">
      <w:pPr>
        <w:pStyle w:val="a"/>
      </w:pPr>
      <w:r>
        <w:rPr>
          <w:rFonts w:hint="eastAsia"/>
        </w:rPr>
        <w:t>【不，我也考虑了类似的事情呢。</w:t>
      </w:r>
    </w:p>
    <w:p w:rsidR="009C1EAC" w:rsidRDefault="009C1EAC" w:rsidP="00C34874">
      <w:pPr>
        <w:pStyle w:val="a"/>
      </w:pPr>
      <w:r>
        <w:rPr>
          <w:rFonts w:hint="eastAsia"/>
        </w:rPr>
        <w:t>毕竟一点魔术方面的知识都没有会很麻烦的。有珠想让他见识下的话，那我不会阻止也不会生气的。</w:t>
      </w:r>
    </w:p>
    <w:p w:rsidR="009C1EAC" w:rsidRDefault="009C1EAC" w:rsidP="00C34874">
      <w:pPr>
        <w:pStyle w:val="a"/>
      </w:pPr>
      <w:r>
        <w:rPr>
          <w:rFonts w:hint="eastAsia"/>
        </w:rPr>
        <w:t>……嘛，虽然这比我准备的要乱来好几倍就是了。】</w:t>
      </w:r>
    </w:p>
    <w:p w:rsidR="009C1EAC" w:rsidRDefault="009C1EAC" w:rsidP="00C34874">
      <w:pPr>
        <w:pStyle w:val="a"/>
      </w:pPr>
      <w:r>
        <w:rPr>
          <w:rFonts w:hint="eastAsia"/>
        </w:rPr>
        <w:t>这么说着，青子把视线从小瓶上移开了。</w:t>
      </w:r>
    </w:p>
    <w:p w:rsidR="009C1EAC" w:rsidRDefault="009C1EAC" w:rsidP="00C34874">
      <w:pPr>
        <w:pStyle w:val="a"/>
      </w:pPr>
      <w:r>
        <w:rPr>
          <w:rFonts w:hint="eastAsia"/>
        </w:rPr>
        <w:t>虽然装作一副对有珠的魔术不感兴趣的样子，实际上还是掩盖不住自己的兴趣。</w:t>
      </w:r>
    </w:p>
    <w:p w:rsidR="009C1EAC" w:rsidRDefault="009C1EAC" w:rsidP="00C34874">
      <w:pPr>
        <w:pStyle w:val="a"/>
      </w:pPr>
      <w:r>
        <w:rPr>
          <w:rFonts w:hint="eastAsia"/>
        </w:rPr>
        <w:t>小瓶里的人影似乎终于理解发生了什么了。啪嗒啪嗒的伸着手，全力奔跑一样挪着腿，等等。看起来就像是运行错误了。</w:t>
      </w:r>
    </w:p>
    <w:p w:rsidR="009C1EAC" w:rsidRDefault="009C1EAC" w:rsidP="00C34874">
      <w:pPr>
        <w:pStyle w:val="a"/>
      </w:pPr>
      <w:r>
        <w:rPr>
          <w:rFonts w:hint="eastAsia"/>
        </w:rPr>
        <w:t>小瓶的表面很浑浊，从外面看模模糊糊的，不清楚瓶子里面的情况。</w:t>
      </w:r>
    </w:p>
    <w:p w:rsidR="009C1EAC" w:rsidRDefault="009C1EAC" w:rsidP="00C34874">
      <w:pPr>
        <w:pStyle w:val="a"/>
      </w:pPr>
      <w:r>
        <w:rPr>
          <w:rFonts w:hint="eastAsia"/>
        </w:rPr>
        <w:t>【……话说回来，这个和给我的那个相比，完全是两种东西呢。】</w:t>
      </w:r>
    </w:p>
    <w:p w:rsidR="009C1EAC" w:rsidRDefault="009C1EAC" w:rsidP="00C34874">
      <w:pPr>
        <w:pStyle w:val="a"/>
      </w:pPr>
      <w:r>
        <w:rPr>
          <w:rFonts w:hint="eastAsia"/>
        </w:rPr>
        <w:t>【比那个要更细致一些。给青子的是一次性的、只能做到隔离。这个能互相听到声音。】</w:t>
      </w:r>
    </w:p>
    <w:p w:rsidR="009C1EAC" w:rsidRDefault="009C1EAC" w:rsidP="00C34874">
      <w:pPr>
        <w:pStyle w:val="a"/>
      </w:pPr>
      <w:r>
        <w:rPr>
          <w:rFonts w:hint="eastAsia"/>
        </w:rPr>
        <w:t>【哎。但是，真没想到他一点反应都没有呢。】</w:t>
      </w:r>
    </w:p>
    <w:p w:rsidR="009C1EAC" w:rsidRDefault="009C1EAC" w:rsidP="00C34874">
      <w:pPr>
        <w:pStyle w:val="a"/>
      </w:pPr>
      <w:r>
        <w:rPr>
          <w:rFonts w:hint="eastAsia"/>
        </w:rPr>
        <w:t>【只是青子你听不见而已。】</w:t>
      </w:r>
    </w:p>
    <w:p w:rsidR="009C1EAC" w:rsidRDefault="009C1EAC" w:rsidP="00C34874">
      <w:pPr>
        <w:pStyle w:val="a"/>
      </w:pPr>
      <w:r>
        <w:rPr>
          <w:rFonts w:hint="eastAsia"/>
        </w:rPr>
        <w:t>淡淡的说完，有珠把视线落到了小瓶上。</w:t>
      </w:r>
    </w:p>
    <w:p w:rsidR="009C1EAC" w:rsidRDefault="009C1EAC" w:rsidP="00C34874">
      <w:pPr>
        <w:pStyle w:val="a"/>
      </w:pPr>
      <w:r>
        <w:rPr>
          <w:rFonts w:hint="eastAsia"/>
        </w:rPr>
        <w:t>同时，人影的活动停止了。</w:t>
      </w:r>
    </w:p>
    <w:p w:rsidR="009C1EAC" w:rsidRDefault="009C1EAC" w:rsidP="00C34874">
      <w:pPr>
        <w:pStyle w:val="a"/>
      </w:pPr>
      <w:r>
        <w:rPr>
          <w:rFonts w:hint="eastAsia"/>
        </w:rPr>
        <w:t>这么看来，只有有珠和瓶子内的异世界具有某种联系呢。</w:t>
      </w:r>
    </w:p>
    <w:p w:rsidR="009C1EAC" w:rsidRDefault="009C1EAC" w:rsidP="00C34874">
      <w:pPr>
        <w:pStyle w:val="a"/>
      </w:pPr>
      <w:r>
        <w:rPr>
          <w:rFonts w:hint="eastAsia"/>
        </w:rPr>
        <w:t>【……什么嘛，是只针对术者的特典吗。】</w:t>
      </w:r>
    </w:p>
    <w:p w:rsidR="009C1EAC" w:rsidRDefault="009C1EAC" w:rsidP="00C34874">
      <w:pPr>
        <w:pStyle w:val="a"/>
      </w:pPr>
      <w:r>
        <w:rPr>
          <w:rFonts w:hint="eastAsia"/>
        </w:rPr>
        <w:t>青子好像很无聊似的叹了口气。</w:t>
      </w:r>
    </w:p>
    <w:p w:rsidR="009C1EAC" w:rsidRDefault="009C1EAC" w:rsidP="00C34874">
      <w:pPr>
        <w:pStyle w:val="a"/>
      </w:pPr>
      <w:r>
        <w:rPr>
          <w:rFonts w:hint="eastAsia"/>
        </w:rPr>
        <w:t>有珠没有搭理青子。而是像要向谁问话一样开口了。</w:t>
      </w:r>
    </w:p>
    <w:p w:rsidR="009C1EAC" w:rsidRDefault="009C1EAC" w:rsidP="00C34874">
      <w:pPr>
        <w:pStyle w:val="a"/>
      </w:pPr>
      <w:r>
        <w:rPr>
          <w:rFonts w:hint="eastAsia"/>
        </w:rPr>
        <w:t>【怎么样？就算这样也觉得“是最妥当的”……吗？】</w:t>
      </w:r>
    </w:p>
    <w:p w:rsidR="009C1EAC" w:rsidRDefault="009C1EAC" w:rsidP="00C34874">
      <w:pPr>
        <w:pStyle w:val="a"/>
      </w:pPr>
      <w:r>
        <w:rPr>
          <w:rFonts w:hint="eastAsia"/>
        </w:rPr>
        <w:t>不用说，说话的对象就是瓶子里的人影。</w:t>
      </w:r>
    </w:p>
    <w:p w:rsidR="009C1EAC" w:rsidRDefault="009C1EAC" w:rsidP="00C34874">
      <w:pPr>
        <w:pStyle w:val="a"/>
      </w:pPr>
      <w:r>
        <w:rPr>
          <w:rFonts w:hint="eastAsia"/>
        </w:rPr>
        <w:t>之前的对话。</w:t>
      </w:r>
    </w:p>
    <w:p w:rsidR="009C1EAC" w:rsidRDefault="009C1EAC" w:rsidP="00C34874">
      <w:pPr>
        <w:pStyle w:val="a"/>
      </w:pPr>
      <w:r>
        <w:rPr>
          <w:rFonts w:hint="eastAsia"/>
        </w:rPr>
        <w:t>他说过在这个洋馆里居住也没什么意见。少女是在用这样的方式进行确认。</w:t>
      </w:r>
    </w:p>
    <w:p w:rsidR="009C1EAC" w:rsidRDefault="009C1EAC" w:rsidP="00C34874">
      <w:pPr>
        <w:pStyle w:val="a"/>
      </w:pPr>
      <w:r>
        <w:rPr>
          <w:rFonts w:hint="eastAsia"/>
        </w:rPr>
        <w:t>“……上来就把人关在瓶子里追着问，这待遇也太不客气了……这孩子对洋馆的执着也是个问题呢……”</w:t>
      </w:r>
    </w:p>
    <w:p w:rsidR="009C1EAC" w:rsidRDefault="009C1EAC" w:rsidP="00C34874">
      <w:pPr>
        <w:pStyle w:val="a"/>
      </w:pPr>
      <w:r>
        <w:rPr>
          <w:rFonts w:hint="eastAsia"/>
        </w:rPr>
        <w:t>但是，青子也提议过把目击者诱导到镜子屋里，再堂堂正正的杀了对方。所以自己也没资格批评有珠的做法。</w:t>
      </w:r>
    </w:p>
    <w:p w:rsidR="009C1EAC" w:rsidRDefault="009C1EAC" w:rsidP="00C34874">
      <w:pPr>
        <w:pStyle w:val="a"/>
      </w:pPr>
      <w:r>
        <w:rPr>
          <w:rFonts w:hint="eastAsia"/>
        </w:rPr>
        <w:t>青子一直注意着不插手有珠感情方面的事情，完全以一个旁观者的身份观察着事态的发展。</w:t>
      </w:r>
    </w:p>
    <w:p w:rsidR="009C1EAC" w:rsidRDefault="009C1EAC" w:rsidP="00C34874">
      <w:pPr>
        <w:pStyle w:val="a"/>
      </w:pPr>
      <w:r>
        <w:rPr>
          <w:rFonts w:hint="eastAsia"/>
        </w:rPr>
        <w:t>【</w:t>
      </w:r>
      <w:r>
        <w:t>————</w:t>
      </w:r>
      <w:r>
        <w:rPr>
          <w:rFonts w:hint="eastAsia"/>
        </w:rPr>
        <w:t>】</w:t>
      </w:r>
    </w:p>
    <w:p w:rsidR="009C1EAC" w:rsidRDefault="009C1EAC" w:rsidP="00C34874">
      <w:pPr>
        <w:pStyle w:val="a"/>
      </w:pPr>
      <w:r>
        <w:rPr>
          <w:rFonts w:hint="eastAsia"/>
        </w:rPr>
        <w:t>紧跟着没过多久，有珠的表情发生了变化。</w:t>
      </w:r>
    </w:p>
    <w:p w:rsidR="009C1EAC" w:rsidRDefault="009C1EAC" w:rsidP="00C34874">
      <w:pPr>
        <w:pStyle w:val="a"/>
      </w:pPr>
      <w:r>
        <w:rPr>
          <w:rFonts w:hint="eastAsia"/>
        </w:rPr>
        <w:t>看来针对少女的提问，人影那边做出了回答。</w:t>
      </w:r>
    </w:p>
    <w:p w:rsidR="009C1EAC" w:rsidRDefault="009C1EAC" w:rsidP="00C34874">
      <w:pPr>
        <w:pStyle w:val="a"/>
      </w:pPr>
      <w:r>
        <w:rPr>
          <w:rFonts w:hint="eastAsia"/>
        </w:rPr>
        <w:t>无法确认瓶中情况的青子无从得知他做出了怎样的回答。</w:t>
      </w:r>
    </w:p>
    <w:p w:rsidR="009C1EAC" w:rsidRDefault="009C1EAC" w:rsidP="00C34874">
      <w:pPr>
        <w:pStyle w:val="a"/>
      </w:pPr>
      <w:r>
        <w:rPr>
          <w:rFonts w:hint="eastAsia"/>
        </w:rPr>
        <w:t>但是。</w:t>
      </w:r>
    </w:p>
    <w:p w:rsidR="009C1EAC" w:rsidRDefault="009C1EAC" w:rsidP="00C34874">
      <w:pPr>
        <w:pStyle w:val="a"/>
      </w:pPr>
      <w:r>
        <w:rPr>
          <w:rFonts w:hint="eastAsia"/>
        </w:rPr>
        <w:t>作为对手的有珠露出这种表情的时候，就意味着是被对方正确的话语驳斥的体无完肤的时候。</w:t>
      </w:r>
    </w:p>
    <w:p w:rsidR="009C1EAC" w:rsidRDefault="009C1EAC" w:rsidP="00C34874">
      <w:pPr>
        <w:pStyle w:val="a"/>
      </w:pPr>
      <w:r>
        <w:rPr>
          <w:rFonts w:hint="eastAsia"/>
        </w:rPr>
        <w:t>【……我没什么想说的了。】</w:t>
      </w:r>
    </w:p>
    <w:p w:rsidR="009C1EAC" w:rsidRDefault="009C1EAC" w:rsidP="00C34874">
      <w:pPr>
        <w:pStyle w:val="a"/>
      </w:pPr>
      <w:r>
        <w:rPr>
          <w:rFonts w:hint="eastAsia"/>
        </w:rPr>
        <w:t>少女瞬间瞥了青子一眼。</w:t>
      </w:r>
    </w:p>
    <w:p w:rsidR="009C1EAC" w:rsidRDefault="009C1EAC" w:rsidP="00C34874">
      <w:pPr>
        <w:pStyle w:val="a"/>
      </w:pPr>
      <w:r>
        <w:rPr>
          <w:rFonts w:hint="eastAsia"/>
        </w:rPr>
        <w:t>有珠微微点了点头，伸手拿起了小瓶。</w:t>
      </w:r>
    </w:p>
    <w:p w:rsidR="009C1EAC" w:rsidRDefault="009C1EAC" w:rsidP="00C34874">
      <w:pPr>
        <w:pStyle w:val="a"/>
      </w:pPr>
      <w:r>
        <w:rPr>
          <w:rFonts w:hint="eastAsia"/>
        </w:rPr>
        <w:t>【……真是。静希你啊，真是太好事了。】</w:t>
      </w:r>
    </w:p>
    <w:p w:rsidR="009C1EAC" w:rsidRDefault="009C1EAC" w:rsidP="00C34874">
      <w:pPr>
        <w:pStyle w:val="a"/>
      </w:pPr>
      <w:r>
        <w:rPr>
          <w:rFonts w:hint="eastAsia"/>
        </w:rPr>
        <w:t>像是忧郁的叹息一样，叫了他的名字。</w:t>
      </w:r>
    </w:p>
    <w:p w:rsidR="009C1EAC" w:rsidRDefault="009C1EAC" w:rsidP="00C34874">
      <w:pPr>
        <w:pStyle w:val="a"/>
      </w:pPr>
      <w:r>
        <w:rPr>
          <w:rFonts w:hint="eastAsia"/>
        </w:rPr>
        <w:t>拔开盖的瞬间，客厅的空气微微摇晃了一下。</w:t>
      </w:r>
    </w:p>
    <w:p w:rsidR="009C1EAC" w:rsidRDefault="009C1EAC" w:rsidP="00C34874">
      <w:pPr>
        <w:pStyle w:val="a"/>
      </w:pPr>
      <w:r>
        <w:rPr>
          <w:rFonts w:hint="eastAsia"/>
        </w:rPr>
        <w:t>正这么想的时候，之前只在墙壁上留有影子的少年，带着恍惚的表情出现在了墙壁旁边。</w:t>
      </w:r>
    </w:p>
    <w:p w:rsidR="009C1EAC" w:rsidRDefault="009C1EAC" w:rsidP="00C34874">
      <w:pPr>
        <w:pStyle w:val="a"/>
      </w:pPr>
      <w:r>
        <w:rPr>
          <w:rFonts w:hint="eastAsia"/>
        </w:rPr>
        <w:t>青子举起一只手，向着站在自己身后不远处的草十郎招了招手。</w:t>
      </w:r>
    </w:p>
    <w:p w:rsidR="009C1EAC" w:rsidRDefault="009C1EAC" w:rsidP="00C34874">
      <w:pPr>
        <w:pStyle w:val="a"/>
      </w:pPr>
      <w:r>
        <w:rPr>
          <w:rFonts w:hint="eastAsia"/>
        </w:rPr>
        <w:t>【怎样？感觉如何？】</w:t>
      </w:r>
    </w:p>
    <w:p w:rsidR="009C1EAC" w:rsidRDefault="009C1EAC" w:rsidP="00C34874">
      <w:pPr>
        <w:pStyle w:val="a"/>
      </w:pPr>
      <w:r>
        <w:rPr>
          <w:rFonts w:hint="eastAsia"/>
        </w:rPr>
        <w:t>【跟你看到的一样，糟透了。】</w:t>
      </w:r>
    </w:p>
    <w:p w:rsidR="009C1EAC" w:rsidRDefault="009C1EAC" w:rsidP="00C34874">
      <w:pPr>
        <w:pStyle w:val="a"/>
      </w:pPr>
      <w:r>
        <w:rPr>
          <w:rFonts w:hint="eastAsia"/>
        </w:rPr>
        <w:t>不知为何，草十郎表现出了明显的敌意。</w:t>
      </w:r>
    </w:p>
    <w:p w:rsidR="009C1EAC" w:rsidRDefault="009C1EAC" w:rsidP="00C34874">
      <w:pPr>
        <w:pStyle w:val="a"/>
      </w:pPr>
      <w:r>
        <w:rPr>
          <w:rFonts w:hint="eastAsia"/>
        </w:rPr>
        <w:t>既不害怕也不吃惊，反倒是愤怒的态度。跟以前一样是个奇怪的家伙呢。青子暗暗这么想。</w:t>
      </w:r>
    </w:p>
    <w:p w:rsidR="009C1EAC" w:rsidRDefault="009C1EAC" w:rsidP="00C34874">
      <w:pPr>
        <w:pStyle w:val="a"/>
      </w:pPr>
      <w:r>
        <w:rPr>
          <w:rFonts w:hint="eastAsia"/>
        </w:rPr>
        <w:t>【……要不是之前见过那种做梦一样的东西，我觉我这次心脏肯定停掉了。</w:t>
      </w:r>
    </w:p>
    <w:p w:rsidR="009C1EAC" w:rsidRDefault="009C1EAC" w:rsidP="00C34874">
      <w:pPr>
        <w:pStyle w:val="a"/>
      </w:pPr>
      <w:r>
        <w:rPr>
          <w:rFonts w:hint="eastAsia"/>
        </w:rPr>
        <w:t>就算是难以置信的东西，干吗非要一个一个实践一下啊？魔术啊、可怕的东西啊什么的靠说的不就完事了吗？还有，苍崎你那危险的话语，我听到了哦。】</w:t>
      </w:r>
    </w:p>
    <w:p w:rsidR="009C1EAC" w:rsidRDefault="009C1EAC" w:rsidP="00C34874">
      <w:pPr>
        <w:pStyle w:val="a"/>
      </w:pPr>
      <w:r>
        <w:rPr>
          <w:rFonts w:hint="eastAsia"/>
        </w:rPr>
        <w:t>【危险那还真是对不起呢。但是，不能光听别人说，自己亲身有了对魔术的体验才是实实在在的。</w:t>
      </w:r>
    </w:p>
    <w:p w:rsidR="009C1EAC" w:rsidRDefault="009C1EAC" w:rsidP="00C34874">
      <w:pPr>
        <w:pStyle w:val="a"/>
      </w:pPr>
      <w:r>
        <w:rPr>
          <w:rFonts w:hint="eastAsia"/>
        </w:rPr>
        <w:t>怎么样？是不是太小看魔术了，草十郎？】</w:t>
      </w:r>
    </w:p>
    <w:p w:rsidR="009C1EAC" w:rsidRDefault="009C1EAC" w:rsidP="00C34874">
      <w:pPr>
        <w:pStyle w:val="a"/>
      </w:pPr>
      <w:r>
        <w:rPr>
          <w:rFonts w:hint="eastAsia"/>
        </w:rPr>
        <w:t>虽然有点不愿意。草十郎还是“嗯”了一声表示同意。</w:t>
      </w:r>
    </w:p>
    <w:p w:rsidR="009C1EAC" w:rsidRDefault="009C1EAC" w:rsidP="00C34874">
      <w:pPr>
        <w:pStyle w:val="a"/>
      </w:pPr>
      <w:r>
        <w:rPr>
          <w:rFonts w:hint="eastAsia"/>
        </w:rPr>
        <w:t>对他来说，与其说是“小看”，不如说是“不知道”更正确一点。</w:t>
      </w:r>
    </w:p>
    <w:p w:rsidR="009C1EAC" w:rsidRDefault="009C1EAC" w:rsidP="00C34874">
      <w:pPr>
        <w:pStyle w:val="a"/>
      </w:pPr>
      <w:r>
        <w:rPr>
          <w:rFonts w:hint="eastAsia"/>
        </w:rPr>
        <w:t>【但是，说是亲身体验什么的，也太胡来了吧。</w:t>
      </w:r>
    </w:p>
    <w:p w:rsidR="009C1EAC" w:rsidRDefault="009C1EAC" w:rsidP="00C34874">
      <w:pPr>
        <w:pStyle w:val="a"/>
      </w:pPr>
      <w:r>
        <w:rPr>
          <w:rFonts w:hint="eastAsia"/>
        </w:rPr>
        <w:t>刚才那下的麻烦程度，连青子你至今为止的乱来加在一起都比不过。】</w:t>
      </w:r>
    </w:p>
    <w:p w:rsidR="009C1EAC" w:rsidRDefault="009C1EAC" w:rsidP="00C34874">
      <w:pPr>
        <w:pStyle w:val="a"/>
      </w:pPr>
      <w:r>
        <w:rPr>
          <w:rFonts w:hint="eastAsia"/>
        </w:rPr>
        <w:t>【什、那是当然啦。肯定是比不过有珠的。</w:t>
      </w:r>
    </w:p>
    <w:p w:rsidR="009C1EAC" w:rsidRDefault="009C1EAC" w:rsidP="00C34874">
      <w:pPr>
        <w:pStyle w:val="a"/>
      </w:pPr>
      <w:r>
        <w:rPr>
          <w:rFonts w:hint="eastAsia"/>
        </w:rPr>
        <w:t>有珠的魔术就算在我们之中也是最胡来的，只能说是言语都形容不了的糟糕。】</w:t>
      </w:r>
    </w:p>
    <w:p w:rsidR="009C1EAC" w:rsidRDefault="009C1EAC" w:rsidP="00C34874">
      <w:pPr>
        <w:pStyle w:val="a"/>
      </w:pPr>
      <w:r>
        <w:rPr>
          <w:rFonts w:hint="eastAsia"/>
        </w:rPr>
        <w:t>【……真没礼貌，要说要人命的话，明明是青子那边比较厉害。</w:t>
      </w:r>
    </w:p>
    <w:p w:rsidR="009C1EAC" w:rsidRDefault="009C1EAC" w:rsidP="00C34874">
      <w:pPr>
        <w:pStyle w:val="a"/>
      </w:pPr>
      <w:r>
        <w:rPr>
          <w:rFonts w:hint="eastAsia"/>
        </w:rPr>
        <w:t>话说回来，你真的有想杀了他吗？</w:t>
      </w:r>
    </w:p>
    <w:p w:rsidR="009C1EAC" w:rsidRDefault="009C1EAC" w:rsidP="00C34874">
      <w:pPr>
        <w:pStyle w:val="a"/>
      </w:pPr>
      <w:r>
        <w:rPr>
          <w:rFonts w:hint="eastAsia"/>
        </w:rPr>
        <w:t>到底要怎样才能让被追杀的人说出“青子那边可能还安全一点”这样的话来啊？】</w:t>
      </w:r>
    </w:p>
    <w:p w:rsidR="009C1EAC" w:rsidRDefault="009C1EAC" w:rsidP="00C34874">
      <w:pPr>
        <w:pStyle w:val="a"/>
      </w:pPr>
      <w:r>
        <w:rPr>
          <w:rFonts w:hint="eastAsia"/>
        </w:rPr>
        <w:t>【那</w:t>
      </w:r>
      <w:r>
        <w:t>——</w:t>
      </w:r>
      <w:r>
        <w:rPr>
          <w:rFonts w:hint="eastAsia"/>
        </w:rPr>
        <w:t>那肯定是有想杀了他的，虽然不知道这家伙到底想说什么，但肯定不是这个意思。</w:t>
      </w:r>
    </w:p>
    <w:p w:rsidR="009C1EAC" w:rsidRDefault="009C1EAC" w:rsidP="00B74852">
      <w:pPr>
        <w:pStyle w:val="a"/>
        <w:tabs>
          <w:tab w:val="left" w:pos="3600"/>
        </w:tabs>
      </w:pPr>
      <w:r>
        <w:rPr>
          <w:rFonts w:hint="eastAsia"/>
        </w:rPr>
        <w:t>说到底，这家伙连什么是危险的都不知道，非得被弄伤了才会注意到……不对，就算被弄伤了，也只会老实巴交的想“还好，没死就行。”他就是这种天然的傻瓜啦！</w:t>
      </w:r>
    </w:p>
    <w:p w:rsidR="009C1EAC" w:rsidRDefault="009C1EAC" w:rsidP="00C34874">
      <w:pPr>
        <w:pStyle w:val="a"/>
      </w:pPr>
      <w:r>
        <w:rPr>
          <w:rFonts w:hint="eastAsia"/>
        </w:rPr>
        <w:t>呐，没错吧草十郎？！】</w:t>
      </w:r>
    </w:p>
    <w:p w:rsidR="009C1EAC" w:rsidRDefault="009C1EAC" w:rsidP="00C34874">
      <w:pPr>
        <w:pStyle w:val="a"/>
      </w:pPr>
      <w:r>
        <w:rPr>
          <w:rFonts w:hint="eastAsia"/>
        </w:rPr>
        <w:t>【哎？】</w:t>
      </w:r>
    </w:p>
    <w:p w:rsidR="009C1EAC" w:rsidRDefault="009C1EAC" w:rsidP="00C34874">
      <w:pPr>
        <w:pStyle w:val="a"/>
      </w:pPr>
      <w:r>
        <w:rPr>
          <w:rFonts w:hint="eastAsia"/>
        </w:rPr>
        <w:t>突然被骂了一通，还不明白是怎么回事呢就回答说“嗯，是吧。”草十郎也确实是够天然的。</w:t>
      </w:r>
    </w:p>
    <w:p w:rsidR="009C1EAC" w:rsidRDefault="009C1EAC" w:rsidP="00C34874">
      <w:pPr>
        <w:pStyle w:val="a"/>
      </w:pPr>
      <w:r>
        <w:rPr>
          <w:rFonts w:hint="eastAsia"/>
        </w:rPr>
        <w:t>客厅里已经骚乱到不行。</w:t>
      </w:r>
    </w:p>
    <w:p w:rsidR="009C1EAC" w:rsidRDefault="009C1EAC" w:rsidP="00C34874">
      <w:pPr>
        <w:pStyle w:val="a"/>
      </w:pPr>
      <w:r>
        <w:rPr>
          <w:rFonts w:hint="eastAsia"/>
        </w:rPr>
        <w:t>【………………】</w:t>
      </w:r>
    </w:p>
    <w:p w:rsidR="009C1EAC" w:rsidRDefault="009C1EAC" w:rsidP="00C34874">
      <w:pPr>
        <w:pStyle w:val="a"/>
      </w:pPr>
      <w:r>
        <w:rPr>
          <w:rFonts w:hint="eastAsia"/>
        </w:rPr>
        <w:t>有珠呆呆的看着吵闹的两个人。</w:t>
      </w:r>
    </w:p>
    <w:p w:rsidR="009C1EAC" w:rsidRDefault="009C1EAC" w:rsidP="00C34874">
      <w:pPr>
        <w:pStyle w:val="a"/>
      </w:pPr>
      <w:r>
        <w:rPr>
          <w:rFonts w:hint="eastAsia"/>
        </w:rPr>
        <w:t>毕竟，草十郎已经同意了在洋馆里的监视生活。</w:t>
      </w:r>
    </w:p>
    <w:p w:rsidR="009C1EAC" w:rsidRDefault="009C1EAC" w:rsidP="00C34874">
      <w:pPr>
        <w:pStyle w:val="a"/>
      </w:pPr>
      <w:r>
        <w:rPr>
          <w:rFonts w:hint="eastAsia"/>
        </w:rPr>
        <w:t>要和以魔术为职业的人生活在同一屋檐下。</w:t>
      </w:r>
    </w:p>
    <w:p w:rsidR="009C1EAC" w:rsidRDefault="009C1EAC" w:rsidP="00C34874">
      <w:pPr>
        <w:pStyle w:val="a"/>
      </w:pPr>
      <w:r>
        <w:rPr>
          <w:rFonts w:hint="eastAsia"/>
        </w:rPr>
        <w:t>他也已经亲身体验过这种事情到底有多危险了。</w:t>
      </w:r>
    </w:p>
    <w:p w:rsidR="009C1EAC" w:rsidRDefault="009C1EAC" w:rsidP="00C34874">
      <w:pPr>
        <w:pStyle w:val="a"/>
      </w:pPr>
      <w:r>
        <w:rPr>
          <w:rFonts w:hint="eastAsia"/>
        </w:rPr>
        <w:t>【唔嗯，嘛，既然这样的话。】</w:t>
      </w:r>
    </w:p>
    <w:p w:rsidR="009C1EAC" w:rsidRDefault="009C1EAC" w:rsidP="00C34874">
      <w:pPr>
        <w:pStyle w:val="a"/>
      </w:pPr>
      <w:r>
        <w:rPr>
          <w:rFonts w:hint="eastAsia"/>
        </w:rPr>
        <w:t>虽然有点看不出来，他也用他的方式好好思考过后，才明确的做出了回答。</w:t>
      </w:r>
    </w:p>
    <w:p w:rsidR="009C1EAC" w:rsidRDefault="009C1EAC" w:rsidP="00C34874">
      <w:pPr>
        <w:pStyle w:val="a"/>
      </w:pPr>
      <w:r>
        <w:rPr>
          <w:rFonts w:hint="eastAsia"/>
        </w:rPr>
        <w:t>【那好，终于该进入正题了。</w:t>
      </w:r>
    </w:p>
    <w:p w:rsidR="009C1EAC" w:rsidRDefault="009C1EAC" w:rsidP="00C34874">
      <w:pPr>
        <w:pStyle w:val="a"/>
      </w:pPr>
      <w:r>
        <w:rPr>
          <w:rFonts w:hint="eastAsia"/>
        </w:rPr>
        <w:t>虽然说了要监视，但要怎么监视草十郎呢？或者在那之前，你为什么要被监视，“魔术”作为其原因又是什么？这些问题，让我们赶快开始说明吧。】</w:t>
      </w:r>
    </w:p>
    <w:p w:rsidR="009C1EAC" w:rsidRDefault="009C1EAC" w:rsidP="00C34874">
      <w:pPr>
        <w:pStyle w:val="a"/>
      </w:pPr>
      <w:r>
        <w:rPr>
          <w:rFonts w:hint="eastAsia"/>
        </w:rPr>
        <w:t>这也算是自己受教育的一个环节。草十郎说着“好啊”，做好准备来好好听一下关于新规则的讲座。</w:t>
      </w:r>
    </w:p>
    <w:p w:rsidR="009C1EAC" w:rsidRDefault="009C1EAC" w:rsidP="00C34874">
      <w:pPr>
        <w:pStyle w:val="a"/>
      </w:pPr>
      <w:r>
        <w:rPr>
          <w:rFonts w:hint="eastAsia"/>
        </w:rPr>
        <w:t>另一边，有珠似乎还是有诸多不满，执拗的保持着沉默。</w:t>
      </w:r>
    </w:p>
    <w:p w:rsidR="009C1EAC" w:rsidRDefault="009C1EAC" w:rsidP="00C34874">
      <w:pPr>
        <w:pStyle w:val="a"/>
      </w:pPr>
      <w:r>
        <w:rPr>
          <w:rFonts w:hint="eastAsia"/>
        </w:rPr>
        <w:t>【一开始就说过吧，你住在这里是肯定有时间期限的。</w:t>
      </w:r>
    </w:p>
    <w:p w:rsidR="009C1EAC" w:rsidRDefault="009C1EAC" w:rsidP="00C34874">
      <w:pPr>
        <w:pStyle w:val="a"/>
      </w:pPr>
      <w:r>
        <w:rPr>
          <w:rFonts w:hint="eastAsia"/>
        </w:rPr>
        <w:t>关键就是在期限来临之前，绝对不能对任何人提起我们的事情。再来就是没有自己擅自死掉的话，你就能正式恢复自由之身了。</w:t>
      </w:r>
    </w:p>
    <w:p w:rsidR="009C1EAC" w:rsidRDefault="009C1EAC" w:rsidP="00C34874">
      <w:pPr>
        <w:pStyle w:val="a"/>
      </w:pPr>
      <w:r>
        <w:rPr>
          <w:rFonts w:hint="eastAsia"/>
        </w:rPr>
        <w:t>呐，没错吧有珠？】</w:t>
      </w:r>
    </w:p>
    <w:p w:rsidR="009C1EAC" w:rsidRDefault="009C1EAC" w:rsidP="00C34874">
      <w:pPr>
        <w:pStyle w:val="a"/>
      </w:pPr>
      <w:r>
        <w:rPr>
          <w:rFonts w:hint="eastAsia"/>
        </w:rPr>
        <w:t>【……算是吧，如果不触怒我们的话，也确实是会有“自由”这种可能性的。】</w:t>
      </w:r>
    </w:p>
    <w:p w:rsidR="009C1EAC" w:rsidRDefault="009C1EAC" w:rsidP="00C34874">
      <w:pPr>
        <w:pStyle w:val="a"/>
      </w:pPr>
      <w:r>
        <w:rPr>
          <w:rFonts w:hint="eastAsia"/>
        </w:rPr>
        <w:t>【很好，上来就谈不拢。】</w:t>
      </w:r>
    </w:p>
    <w:p w:rsidR="009C1EAC" w:rsidRDefault="009C1EAC" w:rsidP="00C34874">
      <w:pPr>
        <w:pStyle w:val="a"/>
      </w:pPr>
      <w:r>
        <w:rPr>
          <w:rFonts w:hint="eastAsia"/>
        </w:rPr>
        <w:t>果然如此，草十郎点点头。</w:t>
      </w:r>
    </w:p>
    <w:p w:rsidR="009C1EAC" w:rsidRDefault="009C1EAC" w:rsidP="00C34874">
      <w:pPr>
        <w:pStyle w:val="a"/>
      </w:pPr>
      <w:r>
        <w:rPr>
          <w:rFonts w:hint="eastAsia"/>
        </w:rPr>
        <w:t>【有珠别说多余的，还有你也闭嘴。】</w:t>
      </w:r>
    </w:p>
    <w:p w:rsidR="009C1EAC" w:rsidRDefault="009C1EAC" w:rsidP="00C34874">
      <w:pPr>
        <w:pStyle w:val="a"/>
      </w:pPr>
      <w:r>
        <w:rPr>
          <w:rFonts w:hint="eastAsia"/>
        </w:rPr>
        <w:t>青子斜着眼睛看着这两个人，看来她要操心的问题还有不少。</w:t>
      </w:r>
    </w:p>
    <w:p w:rsidR="009C1EAC" w:rsidRDefault="009C1EAC" w:rsidP="00C34874">
      <w:pPr>
        <w:pStyle w:val="a"/>
      </w:pPr>
      <w:r>
        <w:rPr>
          <w:rFonts w:hint="eastAsia"/>
        </w:rPr>
        <w:t>【……我继续说了，</w:t>
      </w:r>
    </w:p>
    <w:p w:rsidR="009C1EAC" w:rsidRDefault="009C1EAC" w:rsidP="00C34874">
      <w:pPr>
        <w:pStyle w:val="a"/>
      </w:pPr>
      <w:r>
        <w:rPr>
          <w:rFonts w:hint="eastAsia"/>
        </w:rPr>
        <w:t>为了保守秘密而让你住在这里，而在这种情况下，二次灾害肯定无法避免。</w:t>
      </w:r>
    </w:p>
    <w:p w:rsidR="009C1EAC" w:rsidRDefault="009C1EAC" w:rsidP="00C34874">
      <w:pPr>
        <w:pStyle w:val="a"/>
      </w:pPr>
      <w:r>
        <w:rPr>
          <w:rFonts w:hint="eastAsia"/>
        </w:rPr>
        <w:t>既然住在同一个屋檐下，那难免会撞见不应该见到的秘密。有珠所讨厌的也正是这一点。】</w:t>
      </w:r>
    </w:p>
    <w:p w:rsidR="009C1EAC" w:rsidRDefault="009C1EAC" w:rsidP="00C34874">
      <w:pPr>
        <w:pStyle w:val="a"/>
      </w:pPr>
      <w:r>
        <w:rPr>
          <w:rFonts w:hint="eastAsia"/>
        </w:rPr>
        <w:t>说起来确实是这样。</w:t>
      </w:r>
    </w:p>
    <w:p w:rsidR="009C1EAC" w:rsidRDefault="009C1EAC" w:rsidP="00C34874">
      <w:pPr>
        <w:pStyle w:val="a"/>
      </w:pPr>
      <w:r>
        <w:rPr>
          <w:rFonts w:hint="eastAsia"/>
        </w:rPr>
        <w:t>在软禁监视对象的情况下，内部的秘密将无法避免的更进一步呈现在监视对象的面前。</w:t>
      </w:r>
    </w:p>
    <w:p w:rsidR="009C1EAC" w:rsidRDefault="009C1EAC" w:rsidP="00C34874">
      <w:pPr>
        <w:pStyle w:val="a"/>
      </w:pPr>
      <w:r>
        <w:rPr>
          <w:rFonts w:hint="eastAsia"/>
        </w:rPr>
        <w:t>【能稍微等一下吗？这样下去不是没完没了了吗？】</w:t>
      </w:r>
    </w:p>
    <w:p w:rsidR="009C1EAC" w:rsidRDefault="009C1EAC" w:rsidP="00C34874">
      <w:pPr>
        <w:pStyle w:val="a"/>
      </w:pPr>
      <w:r>
        <w:rPr>
          <w:rFonts w:hint="eastAsia"/>
        </w:rPr>
        <w:t>【放心吧，没问题。因为到最后，你会把我们的事情，连同在这里生活的记忆一起忘掉。】</w:t>
      </w:r>
    </w:p>
    <w:p w:rsidR="009C1EAC" w:rsidRDefault="009C1EAC" w:rsidP="00C34874">
      <w:pPr>
        <w:pStyle w:val="a"/>
      </w:pPr>
      <w:r>
        <w:rPr>
          <w:rFonts w:hint="eastAsia"/>
        </w:rPr>
        <w:t>【</w:t>
      </w:r>
      <w:r>
        <w:t>——</w:t>
      </w:r>
      <w:r>
        <w:rPr>
          <w:rFonts w:hint="eastAsia"/>
        </w:rPr>
        <w:t>能忘掉吗？】</w:t>
      </w:r>
    </w:p>
    <w:p w:rsidR="009C1EAC" w:rsidRDefault="009C1EAC" w:rsidP="00C34874">
      <w:pPr>
        <w:pStyle w:val="a"/>
      </w:pPr>
      <w:r>
        <w:rPr>
          <w:rFonts w:hint="eastAsia"/>
        </w:rPr>
        <w:t>【没错，从公园开始的所有事情，全都会忘掉的。</w:t>
      </w:r>
    </w:p>
    <w:p w:rsidR="009C1EAC" w:rsidRDefault="009C1EAC" w:rsidP="00C34874">
      <w:pPr>
        <w:pStyle w:val="a"/>
      </w:pPr>
      <w:r>
        <w:rPr>
          <w:rFonts w:hint="eastAsia"/>
        </w:rPr>
        <w:t>有一种被称为卢恩符文的魔术系统。里面有让记忆唰的一下消失的东西。</w:t>
      </w:r>
    </w:p>
    <w:p w:rsidR="009C1EAC" w:rsidRDefault="009C1EAC" w:rsidP="00C34874">
      <w:pPr>
        <w:pStyle w:val="a"/>
      </w:pPr>
      <w:r>
        <w:rPr>
          <w:rFonts w:hint="eastAsia"/>
        </w:rPr>
        <w:t>虽然在不人道这一点上没有什么不同，但比起丢掉性命，还是消除记忆比较好对吧。】</w:t>
      </w:r>
    </w:p>
    <w:p w:rsidR="009C1EAC" w:rsidRDefault="009C1EAC" w:rsidP="00C34874">
      <w:pPr>
        <w:pStyle w:val="a"/>
      </w:pPr>
      <w:r>
        <w:rPr>
          <w:rFonts w:hint="eastAsia"/>
        </w:rPr>
        <w:t>【</w:t>
      </w:r>
      <w:r>
        <w:t>——</w:t>
      </w:r>
      <w:r>
        <w:rPr>
          <w:rFonts w:hint="eastAsia"/>
        </w:rPr>
        <w:t>苍崎，关于这个……】</w:t>
      </w:r>
    </w:p>
    <w:p w:rsidR="009C1EAC" w:rsidRDefault="009C1EAC" w:rsidP="00C34874">
      <w:pPr>
        <w:pStyle w:val="a"/>
      </w:pPr>
      <w:r>
        <w:rPr>
          <w:rFonts w:hint="eastAsia"/>
        </w:rPr>
        <w:t>【抱歉，反对意见通通驳回。</w:t>
      </w:r>
    </w:p>
    <w:p w:rsidR="009C1EAC" w:rsidRDefault="009C1EAC" w:rsidP="00C34874">
      <w:pPr>
        <w:pStyle w:val="a"/>
      </w:pPr>
      <w:r>
        <w:rPr>
          <w:rFonts w:hint="eastAsia"/>
        </w:rPr>
        <w:t>那，说到这最重要的忘却卢恩符文，很不巧的是，这不在我和有珠的专业范围内，从找文献再到学到手都需要时间。</w:t>
      </w:r>
    </w:p>
    <w:p w:rsidR="009C1EAC" w:rsidRDefault="009C1EAC" w:rsidP="00C34874">
      <w:pPr>
        <w:pStyle w:val="a"/>
      </w:pPr>
      <w:r>
        <w:rPr>
          <w:rFonts w:hint="eastAsia"/>
        </w:rPr>
        <w:t>也就是说，这就将作为监视的期限。</w:t>
      </w:r>
    </w:p>
    <w:p w:rsidR="009C1EAC" w:rsidRDefault="009C1EAC" w:rsidP="00C34874">
      <w:pPr>
        <w:pStyle w:val="a"/>
      </w:pPr>
      <w:r>
        <w:rPr>
          <w:rFonts w:hint="eastAsia"/>
        </w:rPr>
        <w:t>直到我们找到忘却卢恩符文之前，为了保命要好好的把嘴闭住哦。</w:t>
      </w:r>
    </w:p>
    <w:p w:rsidR="009C1EAC" w:rsidRDefault="009C1EAC" w:rsidP="00C34874">
      <w:pPr>
        <w:pStyle w:val="a"/>
      </w:pPr>
      <w:r>
        <w:rPr>
          <w:rFonts w:hint="eastAsia"/>
        </w:rPr>
        <w:t>有珠她不想这么麻烦，说是要把你的五感全破坏了什么的。</w:t>
      </w:r>
    </w:p>
    <w:p w:rsidR="009C1EAC" w:rsidRDefault="009C1EAC" w:rsidP="00C34874">
      <w:pPr>
        <w:pStyle w:val="a"/>
      </w:pPr>
      <w:r>
        <w:t>——</w:t>
      </w:r>
      <w:r>
        <w:rPr>
          <w:rFonts w:hint="eastAsia"/>
        </w:rPr>
        <w:t>静希，你不喜欢雕像一样的生活吧？】</w:t>
      </w:r>
    </w:p>
    <w:p w:rsidR="009C1EAC" w:rsidRDefault="009C1EAC" w:rsidP="00C34874">
      <w:pPr>
        <w:pStyle w:val="a"/>
      </w:pPr>
      <w:r>
        <w:rPr>
          <w:rFonts w:hint="eastAsia"/>
        </w:rPr>
        <w:t>【唔。】</w:t>
      </w:r>
    </w:p>
    <w:p w:rsidR="009C1EAC" w:rsidRDefault="009C1EAC" w:rsidP="00C34874">
      <w:pPr>
        <w:pStyle w:val="a"/>
      </w:pPr>
      <w:r>
        <w:rPr>
          <w:rFonts w:hint="eastAsia"/>
        </w:rPr>
        <w:t>青子说的这些事情，草十郎大概明白了百分之八十。最后的那个雕像生活的单词有点听不懂。但不管怎么发挥想象力，也想象不出来要怎样像小</w:t>
      </w:r>
      <w:r>
        <w:t>KISTY</w:t>
      </w:r>
      <w:r>
        <w:rPr>
          <w:rFonts w:hint="eastAsia"/>
        </w:rPr>
        <w:t>那样的来生活。</w:t>
      </w:r>
    </w:p>
    <w:p w:rsidR="009C1EAC" w:rsidRDefault="009C1EAC" w:rsidP="00C34874">
      <w:pPr>
        <w:pStyle w:val="a"/>
      </w:pPr>
      <w:r>
        <w:rPr>
          <w:rFonts w:hint="eastAsia"/>
        </w:rPr>
        <w:t>【唔，这确实是，不喜欢呢。】</w:t>
      </w:r>
    </w:p>
    <w:p w:rsidR="009C1EAC" w:rsidRDefault="009C1EAC" w:rsidP="00C34874">
      <w:pPr>
        <w:pStyle w:val="a"/>
      </w:pPr>
      <w:r>
        <w:rPr>
          <w:rFonts w:hint="eastAsia"/>
        </w:rPr>
        <w:t>草十郎一副复杂的表情点着头，“青子也一样吧”这么同意着。看来两个人之间的</w:t>
      </w:r>
      <w:r w:rsidRPr="008C5DB7">
        <w:rPr>
          <w:rFonts w:hint="eastAsia"/>
        </w:rPr>
        <w:t>龃龉</w:t>
      </w:r>
      <w:r>
        <w:rPr>
          <w:rFonts w:hint="eastAsia"/>
        </w:rPr>
        <w:t>还很深。</w:t>
      </w:r>
    </w:p>
    <w:p w:rsidR="009C1EAC" w:rsidRDefault="009C1EAC" w:rsidP="00C34874">
      <w:pPr>
        <w:pStyle w:val="a"/>
      </w:pPr>
      <w:r>
        <w:rPr>
          <w:rFonts w:hint="eastAsia"/>
        </w:rPr>
        <w:t>【总之，最迟一个月，就能找到“忘却卢恩符文”了。如果只是使用一次的话，应该需要两个月差不多吧。</w:t>
      </w:r>
    </w:p>
    <w:p w:rsidR="009C1EAC" w:rsidRDefault="009C1EAC" w:rsidP="00C34874">
      <w:pPr>
        <w:pStyle w:val="a"/>
      </w:pPr>
      <w:r>
        <w:rPr>
          <w:rFonts w:hint="eastAsia"/>
        </w:rPr>
        <w:t>到那时为止，草十郎你就要在这里生活……本来是这样的，但要是你一无所知的跟着我们到处乱转的话，那我们也无法保证你的性命。</w:t>
      </w:r>
    </w:p>
    <w:p w:rsidR="009C1EAC" w:rsidRDefault="009C1EAC" w:rsidP="00C34874">
      <w:pPr>
        <w:pStyle w:val="a"/>
      </w:pPr>
      <w:r>
        <w:rPr>
          <w:rFonts w:hint="eastAsia"/>
        </w:rPr>
        <w:t>这也不知道、那也不知道肯定也不好受。</w:t>
      </w:r>
    </w:p>
    <w:p w:rsidR="009C1EAC" w:rsidRDefault="009C1EAC" w:rsidP="00C34874">
      <w:pPr>
        <w:pStyle w:val="a"/>
      </w:pPr>
      <w:r>
        <w:rPr>
          <w:rFonts w:hint="eastAsia"/>
        </w:rPr>
        <w:t>那么，现在就简单的告诉给你什么是现代的魔法使。</w:t>
      </w:r>
    </w:p>
    <w:p w:rsidR="009C1EAC" w:rsidRDefault="009C1EAC" w:rsidP="00C34874">
      <w:pPr>
        <w:pStyle w:val="a"/>
      </w:pPr>
      <w:r>
        <w:rPr>
          <w:rFonts w:hint="eastAsia"/>
        </w:rPr>
        <w:t>当然里面也可能有一部分是我们的误解也说不定。】</w:t>
      </w:r>
    </w:p>
    <w:p w:rsidR="009C1EAC" w:rsidRDefault="009C1EAC" w:rsidP="00C34874">
      <w:pPr>
        <w:pStyle w:val="a"/>
      </w:pPr>
      <w:r>
        <w:rPr>
          <w:rFonts w:hint="eastAsia"/>
        </w:rPr>
        <w:t>嘛，对这个山里孩子来说也不会有现代和过去的概念吧。青子对自己的台词苦笑起来。</w:t>
      </w:r>
    </w:p>
    <w:p w:rsidR="009C1EAC" w:rsidRDefault="009C1EAC" w:rsidP="00C34874">
      <w:pPr>
        <w:pStyle w:val="a"/>
      </w:pPr>
      <w:r>
        <w:rPr>
          <w:rFonts w:hint="eastAsia"/>
        </w:rPr>
        <w:t>【洋馆的事情先放到后面，首先先说一下魔术师的立场吧。</w:t>
      </w:r>
    </w:p>
    <w:p w:rsidR="009C1EAC" w:rsidRDefault="009C1EAC" w:rsidP="00C34874">
      <w:pPr>
        <w:pStyle w:val="a"/>
      </w:pPr>
      <w:r>
        <w:rPr>
          <w:rFonts w:hint="eastAsia"/>
        </w:rPr>
        <w:t>嘛，也没必要从一无所知讲到什么都懂。</w:t>
      </w:r>
    </w:p>
    <w:p w:rsidR="009C1EAC" w:rsidRDefault="009C1EAC" w:rsidP="00C34874">
      <w:pPr>
        <w:pStyle w:val="a"/>
      </w:pPr>
      <w:r>
        <w:rPr>
          <w:rFonts w:hint="eastAsia"/>
        </w:rPr>
        <w:t>反正你也是门外汉，把能够理解的事情好好的理解好就行。】</w:t>
      </w:r>
    </w:p>
    <w:p w:rsidR="009C1EAC" w:rsidRDefault="009C1EAC" w:rsidP="00C34874">
      <w:pPr>
        <w:pStyle w:val="a"/>
      </w:pPr>
      <w:r>
        <w:rPr>
          <w:rFonts w:hint="eastAsia"/>
        </w:rPr>
        <w:t>教师一样的话语，草十郎老实的点了点头。</w:t>
      </w:r>
    </w:p>
    <w:p w:rsidR="009C1EAC" w:rsidRDefault="009C1EAC" w:rsidP="00C34874">
      <w:pPr>
        <w:pStyle w:val="a"/>
      </w:pPr>
      <w:r>
        <w:rPr>
          <w:rFonts w:hint="eastAsia"/>
        </w:rPr>
        <w:t>也就是说，理解不了的事也就不用再问了。青子就是这个意思。</w:t>
      </w:r>
    </w:p>
    <w:p w:rsidR="009C1EAC" w:rsidRDefault="009C1EAC" w:rsidP="00C34874">
      <w:pPr>
        <w:pStyle w:val="a"/>
      </w:pPr>
      <w:r>
        <w:rPr>
          <w:rFonts w:hint="eastAsia"/>
        </w:rPr>
        <w:t>草十郎连这句话本身都不太明白是什么意思，更不要说再问一遍了。也就老老实实的听从了青子的建议。</w:t>
      </w:r>
    </w:p>
    <w:p w:rsidR="009C1EAC" w:rsidRDefault="009C1EAC" w:rsidP="00C34874">
      <w:pPr>
        <w:pStyle w:val="a"/>
      </w:pPr>
      <w:r>
        <w:rPr>
          <w:rFonts w:hint="eastAsia"/>
        </w:rPr>
        <w:t>“这样就好。”青子点了点头。开始讲解。</w:t>
      </w:r>
    </w:p>
    <w:p w:rsidR="009C1EAC" w:rsidRDefault="009C1EAC" w:rsidP="00C34874">
      <w:pPr>
        <w:pStyle w:val="a"/>
      </w:pPr>
      <w:r>
        <w:rPr>
          <w:rFonts w:hint="eastAsia"/>
        </w:rPr>
        <w:t>这些东西真是说来话长。</w:t>
      </w:r>
    </w:p>
    <w:p w:rsidR="009C1EAC" w:rsidRDefault="009C1EAC" w:rsidP="00C34874">
      <w:pPr>
        <w:pStyle w:val="a"/>
      </w:pPr>
      <w:r>
        <w:rPr>
          <w:rFonts w:hint="eastAsia"/>
        </w:rPr>
        <w:t>【先从魔术师、魔法使开始说起吧。</w:t>
      </w:r>
    </w:p>
    <w:p w:rsidR="009C1EAC" w:rsidRDefault="009C1EAC" w:rsidP="00C34874">
      <w:pPr>
        <w:pStyle w:val="a"/>
      </w:pPr>
      <w:r>
        <w:rPr>
          <w:rFonts w:hint="eastAsia"/>
        </w:rPr>
        <w:t>魔术和魔法之间的区别什么的跟草十郎你没什么关系，你就把这些当做是别的物种就行了。</w:t>
      </w:r>
    </w:p>
    <w:p w:rsidR="009C1EAC" w:rsidRDefault="009C1EAC" w:rsidP="00C34874">
      <w:pPr>
        <w:pStyle w:val="a"/>
      </w:pPr>
      <w:r>
        <w:rPr>
          <w:rFonts w:hint="eastAsia"/>
        </w:rPr>
        <w:t>那，说到魔术师的话，他们存在的必要条件就是绝对要把自己隐藏起来。</w:t>
      </w:r>
    </w:p>
    <w:p w:rsidR="009C1EAC" w:rsidRDefault="009C1EAC" w:rsidP="00C34874">
      <w:pPr>
        <w:pStyle w:val="a"/>
      </w:pPr>
      <w:r>
        <w:rPr>
          <w:rFonts w:hint="eastAsia"/>
        </w:rPr>
        <w:t>被同样是魔术师的人知道是不可避免的。但被像你这样毫无关联的人知道了的话可就有罪了。几乎是死罪级别的。】</w:t>
      </w:r>
    </w:p>
    <w:p w:rsidR="009C1EAC" w:rsidRDefault="009C1EAC" w:rsidP="00C34874">
      <w:pPr>
        <w:pStyle w:val="a"/>
      </w:pPr>
      <w:r>
        <w:rPr>
          <w:rFonts w:hint="eastAsia"/>
        </w:rPr>
        <w:t>【要说为什么，因为魔术是如果不隐藏起来、力量就会变薄弱的东西。</w:t>
      </w:r>
    </w:p>
    <w:p w:rsidR="009C1EAC" w:rsidRDefault="009C1EAC" w:rsidP="00C34874">
      <w:pPr>
        <w:pStyle w:val="a"/>
      </w:pPr>
      <w:r>
        <w:rPr>
          <w:rFonts w:hint="eastAsia"/>
        </w:rPr>
        <w:t>在希腊语中，“神秘”这个词就来源于“闭上”，所以魔术如果不再是有所限制的秘密仪式的话，那魔术也不能称之为魔术了。】（渣卡注：神秘（</w:t>
      </w:r>
      <w:r>
        <w:t>mystery</w:t>
      </w:r>
      <w:r>
        <w:rPr>
          <w:rFonts w:hint="eastAsia"/>
        </w:rPr>
        <w:t>）这个单词来源于希腊语的</w:t>
      </w:r>
      <w:r>
        <w:rPr>
          <w:rFonts w:ascii="Arial" w:hAnsi="Arial" w:cs="Arial"/>
          <w:sz w:val="17"/>
          <w:szCs w:val="17"/>
        </w:rPr>
        <w:t>muein</w:t>
      </w:r>
      <w:r>
        <w:rPr>
          <w:rFonts w:ascii="Arial" w:hAnsi="Arial" w:cs="Arial" w:hint="eastAsia"/>
          <w:sz w:val="17"/>
          <w:szCs w:val="17"/>
        </w:rPr>
        <w:t>动词形式</w:t>
      </w:r>
      <w:r>
        <w:t>myein</w:t>
      </w:r>
      <w:r>
        <w:rPr>
          <w:rFonts w:ascii="Arial" w:hAnsi="Arial" w:cs="Arial" w:hint="eastAsia"/>
          <w:sz w:val="17"/>
          <w:szCs w:val="17"/>
        </w:rPr>
        <w:t>，意思就是闭上，具体为闭嘴和闭眼。</w:t>
      </w:r>
      <w:r>
        <w:rPr>
          <w:rFonts w:hint="eastAsia"/>
        </w:rPr>
        <w:t>）</w:t>
      </w:r>
    </w:p>
    <w:p w:rsidR="009C1EAC" w:rsidRDefault="009C1EAC" w:rsidP="00C34874">
      <w:pPr>
        <w:pStyle w:val="a"/>
      </w:pPr>
      <w:r>
        <w:rPr>
          <w:rFonts w:hint="eastAsia"/>
        </w:rPr>
        <w:t>【以文明来举例，如果不去探索未知的东西、不去开拓新的处女地。那将成为非常恐怖的一件事。魔术的隐藏跟这个是一样的。】</w:t>
      </w:r>
    </w:p>
    <w:p w:rsidR="009C1EAC" w:rsidRDefault="009C1EAC" w:rsidP="00C34874">
      <w:pPr>
        <w:pStyle w:val="a"/>
      </w:pPr>
      <w:r>
        <w:rPr>
          <w:rFonts w:hint="eastAsia"/>
        </w:rPr>
        <w:t>【“被知道了就要受到迫害，所以隐藏起来。”不是这样的。</w:t>
      </w:r>
    </w:p>
    <w:p w:rsidR="009C1EAC" w:rsidRDefault="009C1EAC" w:rsidP="00C34874">
      <w:pPr>
        <w:pStyle w:val="a"/>
      </w:pPr>
      <w:r>
        <w:rPr>
          <w:rFonts w:hint="eastAsia"/>
        </w:rPr>
        <w:t>是不得不做到未知才行，魔术师……更准确点要说魔术才对。</w:t>
      </w:r>
    </w:p>
    <w:p w:rsidR="009C1EAC" w:rsidRDefault="009C1EAC" w:rsidP="00C34874">
      <w:pPr>
        <w:pStyle w:val="a"/>
      </w:pPr>
      <w:r>
        <w:rPr>
          <w:rFonts w:hint="eastAsia"/>
        </w:rPr>
        <w:t>被公布出来的魔术将变得无力。所以才要隐藏起来。毕竟，这是为了魔术师的未来。】</w:t>
      </w:r>
    </w:p>
    <w:p w:rsidR="009C1EAC" w:rsidRDefault="009C1EAC" w:rsidP="00C34874">
      <w:pPr>
        <w:pStyle w:val="a"/>
      </w:pPr>
      <w:r>
        <w:rPr>
          <w:rFonts w:hint="eastAsia"/>
        </w:rPr>
        <w:t>【……魔术是怎么个结构我是不太明白啦，总之，如果自己严守的秘密不再是秘密了就会变弱对吧？</w:t>
      </w:r>
    </w:p>
    <w:p w:rsidR="009C1EAC" w:rsidRDefault="009C1EAC" w:rsidP="00C34874">
      <w:pPr>
        <w:pStyle w:val="a"/>
      </w:pPr>
      <w:r>
        <w:rPr>
          <w:rFonts w:hint="eastAsia"/>
        </w:rPr>
        <w:t>那苍崎你也变弱了吗？因为被我看见了。】</w:t>
      </w:r>
    </w:p>
    <w:p w:rsidR="009C1EAC" w:rsidRDefault="009C1EAC" w:rsidP="00C34874">
      <w:pPr>
        <w:pStyle w:val="a"/>
      </w:pPr>
      <w:r>
        <w:rPr>
          <w:rFonts w:hint="eastAsia"/>
        </w:rPr>
        <w:t>【不会，没什么影响的。</w:t>
      </w:r>
    </w:p>
    <w:p w:rsidR="009C1EAC" w:rsidRDefault="009C1EAC" w:rsidP="00C34874">
      <w:pPr>
        <w:pStyle w:val="a"/>
      </w:pPr>
      <w:r>
        <w:rPr>
          <w:rFonts w:hint="eastAsia"/>
        </w:rPr>
        <w:t>……这个稍微有点复杂。</w:t>
      </w:r>
    </w:p>
    <w:p w:rsidR="009C1EAC" w:rsidRDefault="009C1EAC" w:rsidP="00C34874">
      <w:pPr>
        <w:pStyle w:val="a"/>
      </w:pPr>
      <w:r>
        <w:rPr>
          <w:rFonts w:hint="eastAsia"/>
        </w:rPr>
        <w:t>会变弱，所指的终归是全体，而且也是很久以后的事情了。跟个人没有关系。</w:t>
      </w:r>
    </w:p>
    <w:p w:rsidR="009C1EAC" w:rsidRDefault="009C1EAC" w:rsidP="00C34874">
      <w:pPr>
        <w:pStyle w:val="a"/>
      </w:pPr>
      <w:r>
        <w:rPr>
          <w:rFonts w:hint="eastAsia"/>
        </w:rPr>
        <w:t>吾当隐匿</w:t>
      </w:r>
      <w:r>
        <w:t>——</w:t>
      </w:r>
      <w:r>
        <w:rPr>
          <w:rFonts w:hint="eastAsia"/>
        </w:rPr>
        <w:t>这条不成文规矩被当做基本原则，作为规定变得具体起来，不知何时成为了绝对的规矩。】</w:t>
      </w:r>
    </w:p>
    <w:p w:rsidR="009C1EAC" w:rsidRDefault="009C1EAC" w:rsidP="00C34874">
      <w:pPr>
        <w:pStyle w:val="a"/>
      </w:pPr>
      <w:r>
        <w:rPr>
          <w:rFonts w:hint="eastAsia"/>
        </w:rPr>
        <w:t>【和文明社会的法律一样，惩罚犯罪和不道德的意识对人类来说不论如何都是很重要的。这就完全像是一种，为了守护全体的组织结构而构造出来的结论。</w:t>
      </w:r>
    </w:p>
    <w:p w:rsidR="009C1EAC" w:rsidRDefault="009C1EAC" w:rsidP="00C34874">
      <w:pPr>
        <w:pStyle w:val="a"/>
      </w:pPr>
      <w:r>
        <w:rPr>
          <w:rFonts w:hint="eastAsia"/>
        </w:rPr>
        <w:t>如果不对犯罪加以惩罚，这么放任下去的话，好不容易构筑起的社会不就没法很好的行使机能了吗？</w:t>
      </w:r>
    </w:p>
    <w:p w:rsidR="009C1EAC" w:rsidRDefault="009C1EAC" w:rsidP="00C34874">
      <w:pPr>
        <w:pStyle w:val="a"/>
      </w:pPr>
      <w:r>
        <w:rPr>
          <w:rFonts w:hint="eastAsia"/>
        </w:rPr>
        <w:t>而对魔术师来说，将神秘一般化、低俗化毫无疑问就是犯罪。就像是不道德，或者杀人</w:t>
      </w:r>
      <w:r>
        <w:t>——</w:t>
      </w:r>
      <w:r>
        <w:rPr>
          <w:rFonts w:hint="eastAsia"/>
        </w:rPr>
        <w:t>嘛，总之是良心遭受谴责的事，而且一定是重罪。</w:t>
      </w:r>
    </w:p>
    <w:p w:rsidR="009C1EAC" w:rsidRDefault="009C1EAC" w:rsidP="00C34874">
      <w:pPr>
        <w:pStyle w:val="a"/>
      </w:pPr>
      <w:r>
        <w:rPr>
          <w:rFonts w:hint="eastAsia"/>
        </w:rPr>
        <w:t>然后，魔术协会就是把这样一帮连个正常人都没有家伙们集中起来，并用规矩加以约束的东西，就像是个组合一样。</w:t>
      </w:r>
    </w:p>
    <w:p w:rsidR="009C1EAC" w:rsidRDefault="009C1EAC" w:rsidP="00C34874">
      <w:pPr>
        <w:pStyle w:val="a"/>
      </w:pPr>
      <w:r>
        <w:rPr>
          <w:rFonts w:hint="eastAsia"/>
        </w:rPr>
        <w:t>“让魔术成为不朽的奇迹”……怎么说呢，这不过是那帮家伙为了让魔术作为魔术永远的持续下去而制定的规则而已。】</w:t>
      </w:r>
    </w:p>
    <w:p w:rsidR="009C1EAC" w:rsidRDefault="009C1EAC" w:rsidP="00C34874">
      <w:pPr>
        <w:pStyle w:val="a"/>
      </w:pPr>
      <w:r>
        <w:rPr>
          <w:rFonts w:hint="eastAsia"/>
        </w:rPr>
        <w:t>【但是，这个规则是绝对的。</w:t>
      </w:r>
    </w:p>
    <w:p w:rsidR="009C1EAC" w:rsidRDefault="009C1EAC" w:rsidP="00C34874">
      <w:pPr>
        <w:pStyle w:val="a"/>
      </w:pPr>
      <w:r>
        <w:rPr>
          <w:rFonts w:hint="eastAsia"/>
        </w:rPr>
        <w:t>打破这一规矩的人，将无法再在魔术世界生活。</w:t>
      </w:r>
    </w:p>
    <w:p w:rsidR="009C1EAC" w:rsidRDefault="009C1EAC" w:rsidP="00C34874">
      <w:pPr>
        <w:pStyle w:val="a"/>
      </w:pPr>
      <w:r>
        <w:rPr>
          <w:rFonts w:hint="eastAsia"/>
        </w:rPr>
        <w:t>不，更实际的问题是，连活下去都很困难。</w:t>
      </w:r>
    </w:p>
    <w:p w:rsidR="009C1EAC" w:rsidRDefault="009C1EAC" w:rsidP="00C34874">
      <w:pPr>
        <w:pStyle w:val="a"/>
      </w:pPr>
      <w:r>
        <w:rPr>
          <w:rFonts w:hint="eastAsia"/>
        </w:rPr>
        <w:t>我们为了我们的……嘛，作为魔术师的生命？</w:t>
      </w:r>
    </w:p>
    <w:p w:rsidR="009C1EAC" w:rsidRDefault="009C1EAC" w:rsidP="00C34874">
      <w:pPr>
        <w:pStyle w:val="a"/>
      </w:pPr>
      <w:r>
        <w:rPr>
          <w:rFonts w:hint="eastAsia"/>
        </w:rPr>
        <w:t>为了守护这一点，不得不消除掉作为目击者的你。】</w:t>
      </w:r>
    </w:p>
    <w:p w:rsidR="009C1EAC" w:rsidRDefault="009C1EAC" w:rsidP="00C34874">
      <w:pPr>
        <w:pStyle w:val="a"/>
      </w:pPr>
      <w:r>
        <w:rPr>
          <w:rFonts w:hint="eastAsia"/>
        </w:rPr>
        <w:t>【</w:t>
      </w:r>
      <w:r>
        <w:t>——————</w:t>
      </w:r>
      <w:r>
        <w:rPr>
          <w:rFonts w:hint="eastAsia"/>
        </w:rPr>
        <w:t>】</w:t>
      </w:r>
    </w:p>
    <w:p w:rsidR="009C1EAC" w:rsidRDefault="009C1EAC" w:rsidP="00C34874">
      <w:pPr>
        <w:pStyle w:val="a"/>
      </w:pPr>
      <w:r>
        <w:rPr>
          <w:rFonts w:hint="eastAsia"/>
        </w:rPr>
        <w:t>【对此，虽然也很同情你。但既然知道了我们的事情，靠游乐园的事情可没法抵消掉。</w:t>
      </w:r>
    </w:p>
    <w:p w:rsidR="009C1EAC" w:rsidRDefault="009C1EAC" w:rsidP="00C34874">
      <w:pPr>
        <w:pStyle w:val="a"/>
      </w:pPr>
      <w:r>
        <w:rPr>
          <w:rFonts w:hint="eastAsia"/>
        </w:rPr>
        <w:t>我们是根据我们的判断决定杀掉你的，不是其他人的错。</w:t>
      </w:r>
    </w:p>
    <w:p w:rsidR="009C1EAC" w:rsidRDefault="009C1EAC" w:rsidP="00C34874">
      <w:pPr>
        <w:pStyle w:val="a"/>
      </w:pPr>
      <w:r>
        <w:rPr>
          <w:rFonts w:hint="eastAsia"/>
        </w:rPr>
        <w:t>要恨的话，当然就要恨我。】</w:t>
      </w:r>
    </w:p>
    <w:p w:rsidR="009C1EAC" w:rsidRDefault="009C1EAC" w:rsidP="00C34874">
      <w:pPr>
        <w:pStyle w:val="a"/>
      </w:pPr>
      <w:r>
        <w:rPr>
          <w:rFonts w:hint="eastAsia"/>
        </w:rPr>
        <w:t>【嘛，先不管那些。</w:t>
      </w:r>
    </w:p>
    <w:p w:rsidR="009C1EAC" w:rsidRDefault="009C1EAC" w:rsidP="00C34874">
      <w:pPr>
        <w:pStyle w:val="a"/>
      </w:pPr>
      <w:r>
        <w:rPr>
          <w:rFonts w:hint="eastAsia"/>
        </w:rPr>
        <w:t>过去，魔术师作为一个职业为社会所认知，而那些魔术则成为了带进棺材里的秘密。</w:t>
      </w:r>
    </w:p>
    <w:p w:rsidR="009C1EAC" w:rsidRDefault="009C1EAC" w:rsidP="00C34874">
      <w:pPr>
        <w:pStyle w:val="a"/>
      </w:pPr>
      <w:r>
        <w:rPr>
          <w:rFonts w:hint="eastAsia"/>
        </w:rPr>
        <w:t>虽然不知道这一情况是怎么发生改变的，总之，现在从事这一职业不得不当做秘密。</w:t>
      </w:r>
    </w:p>
    <w:p w:rsidR="009C1EAC" w:rsidRDefault="009C1EAC" w:rsidP="00C34874">
      <w:pPr>
        <w:pStyle w:val="a"/>
      </w:pPr>
      <w:r>
        <w:rPr>
          <w:rFonts w:hint="eastAsia"/>
        </w:rPr>
        <w:t>不光如此，协会还担心在久远的未来，魔术成为只能消费的东西并最终走向解体。】</w:t>
      </w:r>
    </w:p>
    <w:p w:rsidR="009C1EAC" w:rsidRDefault="009C1EAC" w:rsidP="00C34874">
      <w:pPr>
        <w:pStyle w:val="a"/>
      </w:pPr>
      <w:r>
        <w:rPr>
          <w:rFonts w:hint="eastAsia"/>
        </w:rPr>
        <w:t>【我们依靠人的智慧解析了自然法则，过去上天的领域也被称为宇宙加以研究了。</w:t>
      </w:r>
    </w:p>
    <w:p w:rsidR="009C1EAC" w:rsidRDefault="009C1EAC" w:rsidP="00C34874">
      <w:pPr>
        <w:pStyle w:val="a"/>
      </w:pPr>
      <w:r>
        <w:rPr>
          <w:rFonts w:hint="eastAsia"/>
        </w:rPr>
        <w:t>人净染指些多余的事情。协会的设立者可能相信着对神秘这类未知领域来说，魔术算是最后的壁垒了吧。</w:t>
      </w:r>
    </w:p>
    <w:p w:rsidR="009C1EAC" w:rsidRDefault="009C1EAC" w:rsidP="00C34874">
      <w:pPr>
        <w:pStyle w:val="a"/>
      </w:pPr>
      <w:r>
        <w:rPr>
          <w:rFonts w:hint="eastAsia"/>
        </w:rPr>
        <w:t>但就算豁达一点来看，魔术什么的也已经没有意义了。】</w:t>
      </w:r>
    </w:p>
    <w:p w:rsidR="009C1EAC" w:rsidRDefault="009C1EAC" w:rsidP="00C34874">
      <w:pPr>
        <w:pStyle w:val="a"/>
      </w:pPr>
      <w:r>
        <w:rPr>
          <w:rFonts w:hint="eastAsia"/>
        </w:rPr>
        <w:t>【因为以上原因吧，魔术师隐藏起自己的身份将各自的秘仪不断传承下去。因为没办法将秘仪教导给旁人了，他们的子孙也必然成为了魔术的传承者。</w:t>
      </w:r>
    </w:p>
    <w:p w:rsidR="009C1EAC" w:rsidRDefault="009C1EAC" w:rsidP="00C34874">
      <w:pPr>
        <w:pStyle w:val="a"/>
      </w:pPr>
      <w:r>
        <w:rPr>
          <w:rFonts w:hint="eastAsia"/>
        </w:rPr>
        <w:t>我和有珠都是这帮不知延续了几代魔术师们的</w:t>
      </w:r>
      <w:r w:rsidRPr="00333B0E">
        <w:rPr>
          <w:rFonts w:hint="eastAsia"/>
        </w:rPr>
        <w:t>末裔</w:t>
      </w:r>
      <w:r>
        <w:rPr>
          <w:rFonts w:hint="eastAsia"/>
        </w:rPr>
        <w:t>。</w:t>
      </w:r>
    </w:p>
    <w:p w:rsidR="009C1EAC" w:rsidRDefault="009C1EAC" w:rsidP="00C34874">
      <w:pPr>
        <w:pStyle w:val="a"/>
      </w:pPr>
      <w:r>
        <w:rPr>
          <w:rFonts w:hint="eastAsia"/>
        </w:rPr>
        <w:t>刚才提到的魔术协会，就是将这些各自传承的家伙们聚集到一起形成的一个大组织。对魔术师来说，相当于司法之神吧。】</w:t>
      </w:r>
    </w:p>
    <w:p w:rsidR="009C1EAC" w:rsidRDefault="009C1EAC" w:rsidP="00C34874">
      <w:pPr>
        <w:pStyle w:val="a"/>
      </w:pPr>
      <w:r>
        <w:rPr>
          <w:rFonts w:hint="eastAsia"/>
        </w:rPr>
        <w:t>【虽然协会中也分为各种各样的派系，但大部分魔术师都从属于伦敦魔术协会。</w:t>
      </w:r>
    </w:p>
    <w:p w:rsidR="009C1EAC" w:rsidRDefault="009C1EAC" w:rsidP="00C34874">
      <w:pPr>
        <w:pStyle w:val="a"/>
      </w:pPr>
      <w:r>
        <w:rPr>
          <w:rFonts w:hint="eastAsia"/>
        </w:rPr>
        <w:t>“吾当隐匿”作为了协会的三大原则之一。</w:t>
      </w:r>
    </w:p>
    <w:p w:rsidR="009C1EAC" w:rsidRDefault="009C1EAC" w:rsidP="00C34874">
      <w:pPr>
        <w:pStyle w:val="a"/>
      </w:pPr>
      <w:r>
        <w:rPr>
          <w:rFonts w:hint="eastAsia"/>
        </w:rPr>
        <w:t>由此形成了魔术师把秘密泄露给一般人的话就会受到来自协会的惩罚这么一种规定。</w:t>
      </w:r>
    </w:p>
    <w:p w:rsidR="009C1EAC" w:rsidRDefault="009C1EAC" w:rsidP="00C34874">
      <w:pPr>
        <w:pStyle w:val="a"/>
      </w:pPr>
      <w:r>
        <w:rPr>
          <w:rFonts w:hint="eastAsia"/>
        </w:rPr>
        <w:t>嘛，就算没有这种惩罚，为了自己和血亲所传承的魔术，魔术师也不得不消除掉目击者。】</w:t>
      </w:r>
    </w:p>
    <w:p w:rsidR="009C1EAC" w:rsidRDefault="009C1EAC" w:rsidP="00C34874">
      <w:pPr>
        <w:pStyle w:val="a"/>
      </w:pPr>
      <w:r>
        <w:rPr>
          <w:rFonts w:hint="eastAsia"/>
        </w:rPr>
        <w:t>那先说到这里，青子的话到此告一段落。</w:t>
      </w:r>
    </w:p>
    <w:p w:rsidR="009C1EAC" w:rsidRDefault="009C1EAC" w:rsidP="00C34874">
      <w:pPr>
        <w:pStyle w:val="a"/>
      </w:pPr>
      <w:r>
        <w:rPr>
          <w:rFonts w:hint="eastAsia"/>
        </w:rPr>
        <w:t>草十郎正在用他自己的方式整合着青子所说的。</w:t>
      </w:r>
    </w:p>
    <w:p w:rsidR="009C1EAC" w:rsidRDefault="009C1EAC" w:rsidP="00C34874">
      <w:pPr>
        <w:pStyle w:val="a"/>
      </w:pPr>
      <w:r>
        <w:rPr>
          <w:rFonts w:hint="eastAsia"/>
        </w:rPr>
        <w:t>【要继续下一话题了，可以吗？】</w:t>
      </w:r>
    </w:p>
    <w:p w:rsidR="009C1EAC" w:rsidRDefault="009C1EAC" w:rsidP="00C34874">
      <w:pPr>
        <w:pStyle w:val="a"/>
      </w:pPr>
      <w:r>
        <w:rPr>
          <w:rFonts w:hint="eastAsia"/>
        </w:rPr>
        <w:t>【可以是可以，但是在那之前先问一下。</w:t>
      </w:r>
    </w:p>
    <w:p w:rsidR="009C1EAC" w:rsidRDefault="009C1EAC" w:rsidP="00C34874">
      <w:pPr>
        <w:pStyle w:val="a"/>
      </w:pPr>
      <w:r>
        <w:rPr>
          <w:rFonts w:hint="eastAsia"/>
        </w:rPr>
        <w:t>也就是说，魔术师隐藏自己的本来面目并不是为了自己，而是为了魔术。但是最近隐藏自己的本来面目也变的重要了。而且，如果打破这一规定就会受到来自协会的惩罚。</w:t>
      </w:r>
    </w:p>
    <w:p w:rsidR="009C1EAC" w:rsidRDefault="009C1EAC" w:rsidP="00C34874">
      <w:pPr>
        <w:pStyle w:val="a"/>
      </w:pPr>
      <w:r>
        <w:rPr>
          <w:rFonts w:hint="eastAsia"/>
        </w:rPr>
        <w:t>……那也就是说，苍崎你们也加入协会了对吗？】</w:t>
      </w:r>
    </w:p>
    <w:p w:rsidR="009C1EAC" w:rsidRDefault="009C1EAC" w:rsidP="00C34874">
      <w:pPr>
        <w:pStyle w:val="a"/>
      </w:pPr>
      <w:r>
        <w:rPr>
          <w:rFonts w:hint="eastAsia"/>
        </w:rPr>
        <w:t>【没有，我们是自由人，姑且是和协会有联系吧。那也不过是因为协会是最有势力的。那帮家伙虽然没被拜托，仍自说自话的要守护魔术世界全体的秩序。</w:t>
      </w:r>
    </w:p>
    <w:p w:rsidR="009C1EAC" w:rsidRDefault="009C1EAC" w:rsidP="00C34874">
      <w:pPr>
        <w:pStyle w:val="a"/>
      </w:pPr>
      <w:r>
        <w:rPr>
          <w:rFonts w:hint="eastAsia"/>
        </w:rPr>
        <w:t>所以不管我们怎么和他们撇清关系，只要作为魔术师破坏了规矩就会受到惩罚。】</w:t>
      </w:r>
    </w:p>
    <w:p w:rsidR="009C1EAC" w:rsidRDefault="009C1EAC" w:rsidP="00C34874">
      <w:pPr>
        <w:pStyle w:val="a"/>
      </w:pPr>
      <w:r>
        <w:rPr>
          <w:rFonts w:hint="eastAsia"/>
        </w:rPr>
        <w:t>【……明白了，大体上是死记硬背住了。】</w:t>
      </w:r>
    </w:p>
    <w:p w:rsidR="009C1EAC" w:rsidRDefault="009C1EAC" w:rsidP="00C34874">
      <w:pPr>
        <w:pStyle w:val="a"/>
      </w:pPr>
      <w:r>
        <w:rPr>
          <w:rFonts w:hint="eastAsia"/>
        </w:rPr>
        <w:t>【很好很好，就这样把对自己必要的那部分记好就行。</w:t>
      </w:r>
    </w:p>
    <w:p w:rsidR="009C1EAC" w:rsidRDefault="009C1EAC" w:rsidP="00C34874">
      <w:pPr>
        <w:pStyle w:val="a"/>
      </w:pPr>
      <w:r>
        <w:rPr>
          <w:rFonts w:hint="eastAsia"/>
        </w:rPr>
        <w:t>那，接下来就说说魔术吧……虽然这么说，我自己也只是现学现卖而已。】</w:t>
      </w:r>
    </w:p>
    <w:p w:rsidR="009C1EAC" w:rsidRDefault="009C1EAC" w:rsidP="00C34874">
      <w:pPr>
        <w:pStyle w:val="a"/>
      </w:pPr>
      <w:r>
        <w:rPr>
          <w:rFonts w:hint="eastAsia"/>
        </w:rPr>
        <w:t>【？】</w:t>
      </w:r>
    </w:p>
    <w:p w:rsidR="009C1EAC" w:rsidRDefault="009C1EAC" w:rsidP="00C34874">
      <w:pPr>
        <w:pStyle w:val="a"/>
      </w:pPr>
      <w:r>
        <w:rPr>
          <w:rFonts w:hint="eastAsia"/>
        </w:rPr>
        <w:t>【抱歉，忘了刚才的话吧。</w:t>
      </w:r>
    </w:p>
    <w:p w:rsidR="009C1EAC" w:rsidRDefault="009C1EAC" w:rsidP="00C34874">
      <w:pPr>
        <w:pStyle w:val="a"/>
      </w:pPr>
      <w:r>
        <w:t>——</w:t>
      </w:r>
      <w:r>
        <w:rPr>
          <w:rFonts w:hint="eastAsia"/>
        </w:rPr>
        <w:t>刚才也说过吧，在现代，魔术已经变得越来越是没意义了。</w:t>
      </w:r>
    </w:p>
    <w:p w:rsidR="009C1EAC" w:rsidRDefault="009C1EAC" w:rsidP="00C34874">
      <w:pPr>
        <w:pStyle w:val="a"/>
      </w:pPr>
      <w:r>
        <w:rPr>
          <w:rFonts w:hint="eastAsia"/>
        </w:rPr>
        <w:t>再早以前没有打火机的时候，只要点起一团火就可以算作是神秘了。但是这在现在已经变得非常方便了对吧？你的话应该对这一点深有体会吧。】</w:t>
      </w:r>
    </w:p>
    <w:p w:rsidR="009C1EAC" w:rsidRDefault="009C1EAC" w:rsidP="00C34874">
      <w:pPr>
        <w:pStyle w:val="a"/>
      </w:pPr>
      <w:r>
        <w:rPr>
          <w:rFonts w:hint="eastAsia"/>
        </w:rPr>
        <w:t>青子这么问道，草十郎则是回答了一句“嘛”一脸不太高兴的表情表示同意。</w:t>
      </w:r>
    </w:p>
    <w:p w:rsidR="009C1EAC" w:rsidRDefault="009C1EAC" w:rsidP="00C34874">
      <w:pPr>
        <w:pStyle w:val="a"/>
      </w:pPr>
      <w:r>
        <w:rPr>
          <w:rFonts w:hint="eastAsia"/>
        </w:rPr>
        <w:t>草十郎也对那便利有着沉痛的实感。</w:t>
      </w:r>
    </w:p>
    <w:p w:rsidR="009C1EAC" w:rsidRDefault="009C1EAC" w:rsidP="00C34874">
      <w:pPr>
        <w:pStyle w:val="a"/>
      </w:pPr>
      <w:r>
        <w:rPr>
          <w:rFonts w:hint="eastAsia"/>
        </w:rPr>
        <w:t>在山里需要耗费一天时间的大事，在这里则很简单就能完成。对在没有电力没有自来水的世界里成长起来的他来说，都市的生活本身就是魔法。</w:t>
      </w:r>
    </w:p>
    <w:p w:rsidR="009C1EAC" w:rsidRDefault="009C1EAC" w:rsidP="00C34874">
      <w:pPr>
        <w:pStyle w:val="a"/>
      </w:pPr>
      <w:r>
        <w:rPr>
          <w:rFonts w:hint="eastAsia"/>
        </w:rPr>
        <w:t>而要把这份便利当做常识来适应，就需要付出巨大的努力。</w:t>
      </w:r>
    </w:p>
    <w:p w:rsidR="009C1EAC" w:rsidRDefault="009C1EAC" w:rsidP="00C34874">
      <w:pPr>
        <w:pStyle w:val="a"/>
      </w:pPr>
      <w:r>
        <w:rPr>
          <w:rFonts w:hint="eastAsia"/>
        </w:rPr>
        <w:t>【啊，但是，我觉得不使用道具就能生起火来是神仙才能做到的。】</w:t>
      </w:r>
    </w:p>
    <w:p w:rsidR="009C1EAC" w:rsidRDefault="009C1EAC" w:rsidP="00C34874">
      <w:pPr>
        <w:pStyle w:val="a"/>
      </w:pPr>
      <w:r>
        <w:rPr>
          <w:rFonts w:hint="eastAsia"/>
        </w:rPr>
        <w:t>【你知道为了实现这一点需要费多少事吗？如果买个火焰喷射器比那更方便呢？】</w:t>
      </w:r>
    </w:p>
    <w:p w:rsidR="009C1EAC" w:rsidRDefault="009C1EAC" w:rsidP="00C34874">
      <w:pPr>
        <w:pStyle w:val="a"/>
      </w:pPr>
      <w:r>
        <w:rPr>
          <w:rFonts w:hint="eastAsia"/>
        </w:rPr>
        <w:t>草十郎无法回答青子的问话。</w:t>
      </w:r>
    </w:p>
    <w:p w:rsidR="009C1EAC" w:rsidRDefault="009C1EAC" w:rsidP="00C34874">
      <w:pPr>
        <w:pStyle w:val="a"/>
      </w:pPr>
      <w:r>
        <w:rPr>
          <w:rFonts w:hint="eastAsia"/>
        </w:rPr>
        <w:t>人类为了能够做到像神一样的事情需要付出怎样的努力，如果轻率的回答这件事，可能是对她的侮辱。</w:t>
      </w:r>
    </w:p>
    <w:p w:rsidR="009C1EAC" w:rsidRDefault="009C1EAC" w:rsidP="00C34874">
      <w:pPr>
        <w:pStyle w:val="a"/>
      </w:pPr>
      <w:r>
        <w:rPr>
          <w:rFonts w:hint="eastAsia"/>
        </w:rPr>
        <w:t>【……只要看到刚才的事，都会觉得魔术什么都能做到呢。这么说来那是误解呢。】</w:t>
      </w:r>
    </w:p>
    <w:p w:rsidR="009C1EAC" w:rsidRDefault="009C1EAC" w:rsidP="00C34874">
      <w:pPr>
        <w:pStyle w:val="a"/>
      </w:pPr>
      <w:r>
        <w:rPr>
          <w:rFonts w:hint="eastAsia"/>
        </w:rPr>
        <w:t>草十郎悄悄的看了一眼放在桌子上的小瓶。</w:t>
      </w:r>
    </w:p>
    <w:p w:rsidR="009C1EAC" w:rsidRDefault="009C1EAC" w:rsidP="00C34874">
      <w:pPr>
        <w:pStyle w:val="a"/>
      </w:pPr>
      <w:r>
        <w:rPr>
          <w:rFonts w:hint="eastAsia"/>
        </w:rPr>
        <w:t>内心里松了一口气。</w:t>
      </w:r>
    </w:p>
    <w:p w:rsidR="009C1EAC" w:rsidRDefault="009C1EAC" w:rsidP="00C34874">
      <w:pPr>
        <w:pStyle w:val="a"/>
      </w:pPr>
      <w:r>
        <w:rPr>
          <w:rFonts w:hint="eastAsia"/>
        </w:rPr>
        <w:t>竟然被关在了那么小的小瓶里面。直到现在仍没法相信那是真实的。</w:t>
      </w:r>
    </w:p>
    <w:p w:rsidR="009C1EAC" w:rsidRDefault="009C1EAC" w:rsidP="00C34874">
      <w:pPr>
        <w:pStyle w:val="a"/>
      </w:pPr>
      <w:r>
        <w:t>——</w:t>
      </w:r>
      <w:r>
        <w:rPr>
          <w:rFonts w:hint="eastAsia"/>
        </w:rPr>
        <w:t>但是，</w:t>
      </w:r>
    </w:p>
    <w:p w:rsidR="009C1EAC" w:rsidRDefault="009C1EAC" w:rsidP="00C34874">
      <w:pPr>
        <w:pStyle w:val="a"/>
      </w:pPr>
      <w:r>
        <w:rPr>
          <w:rFonts w:hint="eastAsia"/>
        </w:rPr>
        <w:t>【啊拉，这么说才是误解呢。</w:t>
      </w:r>
    </w:p>
    <w:p w:rsidR="009C1EAC" w:rsidRDefault="009C1EAC" w:rsidP="00C34874">
      <w:pPr>
        <w:pStyle w:val="a"/>
      </w:pPr>
      <w:r>
        <w:rPr>
          <w:rFonts w:hint="eastAsia"/>
        </w:rPr>
        <w:t>如果不是万能的，你觉得谁会去学魔术啊？】</w:t>
      </w:r>
    </w:p>
    <w:p w:rsidR="009C1EAC" w:rsidRDefault="009C1EAC" w:rsidP="00C34874">
      <w:pPr>
        <w:pStyle w:val="a"/>
      </w:pPr>
      <w:r>
        <w:rPr>
          <w:rFonts w:hint="eastAsia"/>
        </w:rPr>
        <w:t>青子充满自信的回答道。</w:t>
      </w:r>
    </w:p>
    <w:p w:rsidR="009C1EAC" w:rsidRDefault="009C1EAC" w:rsidP="00C34874">
      <w:pPr>
        <w:pStyle w:val="a"/>
      </w:pPr>
      <w:r>
        <w:rPr>
          <w:rFonts w:hint="eastAsia"/>
        </w:rPr>
        <w:t>【只要耗费时间和劳力，就没有魔术做不到的事情。</w:t>
      </w:r>
    </w:p>
    <w:p w:rsidR="009C1EAC" w:rsidRDefault="009C1EAC" w:rsidP="00C34874">
      <w:pPr>
        <w:pStyle w:val="a"/>
      </w:pPr>
      <w:r>
        <w:rPr>
          <w:rFonts w:hint="eastAsia"/>
        </w:rPr>
        <w:t>虽然其中也有“无法做到但是可以做到看起来像做到了一样”这样作弊一样的时候。</w:t>
      </w:r>
    </w:p>
    <w:p w:rsidR="009C1EAC" w:rsidRDefault="009C1EAC" w:rsidP="00C34874">
      <w:pPr>
        <w:pStyle w:val="a"/>
      </w:pPr>
      <w:r>
        <w:rPr>
          <w:rFonts w:hint="eastAsia"/>
        </w:rPr>
        <w:t>从这个世界诞生之日起，在它的允许范围内就没有无法完成的事。这时就该魔法登场了，将这一切重新改写。】</w:t>
      </w:r>
    </w:p>
    <w:p w:rsidR="009C1EAC" w:rsidRDefault="009C1EAC" w:rsidP="00C34874">
      <w:pPr>
        <w:pStyle w:val="a"/>
      </w:pPr>
      <w:r>
        <w:rPr>
          <w:rFonts w:hint="eastAsia"/>
        </w:rPr>
        <w:t>【我之前说过吧，魔术并不是让奇迹发生，那过程才是奇迹。</w:t>
      </w:r>
    </w:p>
    <w:p w:rsidR="009C1EAC" w:rsidRDefault="009C1EAC" w:rsidP="00C34874">
      <w:pPr>
        <w:pStyle w:val="a"/>
      </w:pPr>
      <w:r>
        <w:rPr>
          <w:rFonts w:hint="eastAsia"/>
        </w:rPr>
        <w:t>最后成就奇迹的就是魔法。】</w:t>
      </w:r>
    </w:p>
    <w:p w:rsidR="009C1EAC" w:rsidRDefault="009C1EAC" w:rsidP="00C34874">
      <w:pPr>
        <w:pStyle w:val="a"/>
      </w:pPr>
      <w:r>
        <w:rPr>
          <w:rFonts w:hint="eastAsia"/>
        </w:rPr>
        <w:t>【如果是伟大的魔术师的话，应该可以仅依靠个人的魔术让客机飞起来。</w:t>
      </w:r>
    </w:p>
    <w:p w:rsidR="009C1EAC" w:rsidRDefault="009C1EAC" w:rsidP="00C34874">
      <w:pPr>
        <w:pStyle w:val="a"/>
      </w:pPr>
      <w:r>
        <w:rPr>
          <w:rFonts w:hint="eastAsia"/>
        </w:rPr>
        <w:t>与之相对的，伟大的魔法使应该是能够使现在不可能的事情变为可能的人。</w:t>
      </w:r>
    </w:p>
    <w:p w:rsidR="009C1EAC" w:rsidRDefault="009C1EAC" w:rsidP="00C34874">
      <w:pPr>
        <w:pStyle w:val="a"/>
      </w:pPr>
      <w:r>
        <w:rPr>
          <w:rFonts w:hint="eastAsia"/>
        </w:rPr>
        <w:t>……这么想的话，说不定我们最后都能成为魔法使呢。】</w:t>
      </w:r>
    </w:p>
    <w:p w:rsidR="009C1EAC" w:rsidRDefault="009C1EAC" w:rsidP="00C34874">
      <w:pPr>
        <w:pStyle w:val="a"/>
      </w:pPr>
      <w:r>
        <w:rPr>
          <w:rFonts w:hint="eastAsia"/>
        </w:rPr>
        <w:t>【……跑题了哟，青子。】</w:t>
      </w:r>
    </w:p>
    <w:p w:rsidR="009C1EAC" w:rsidRDefault="009C1EAC" w:rsidP="00C34874">
      <w:pPr>
        <w:pStyle w:val="a"/>
      </w:pPr>
      <w:r>
        <w:rPr>
          <w:rFonts w:hint="eastAsia"/>
        </w:rPr>
        <w:t>差一点就涉及到不能触碰的领域了。</w:t>
      </w:r>
    </w:p>
    <w:p w:rsidR="009C1EAC" w:rsidRDefault="009C1EAC" w:rsidP="00C34874">
      <w:pPr>
        <w:pStyle w:val="a"/>
      </w:pPr>
      <w:r>
        <w:rPr>
          <w:rFonts w:hint="eastAsia"/>
        </w:rPr>
        <w:t>一直在一边沉默听着的有珠，小声的责备起来。</w:t>
      </w:r>
    </w:p>
    <w:p w:rsidR="009C1EAC" w:rsidRDefault="009C1EAC" w:rsidP="00C34874">
      <w:pPr>
        <w:pStyle w:val="a"/>
      </w:pPr>
      <w:r>
        <w:rPr>
          <w:rFonts w:hint="eastAsia"/>
        </w:rPr>
        <w:t>【……有必要教的这么详细吗？</w:t>
      </w:r>
    </w:p>
    <w:p w:rsidR="009C1EAC" w:rsidRDefault="009C1EAC" w:rsidP="00C34874">
      <w:pPr>
        <w:pStyle w:val="a"/>
      </w:pPr>
      <w:r>
        <w:rPr>
          <w:rFonts w:hint="eastAsia"/>
        </w:rPr>
        <w:t>要教给静希的不是只有，跟我们生活在一起之后会变得危险吗？】</w:t>
      </w:r>
    </w:p>
    <w:p w:rsidR="009C1EAC" w:rsidRDefault="009C1EAC" w:rsidP="00C34874">
      <w:pPr>
        <w:pStyle w:val="a"/>
      </w:pPr>
      <w:r>
        <w:rPr>
          <w:rFonts w:hint="eastAsia"/>
        </w:rPr>
        <w:t>【抱歉呐，稍微说溜嘴了。</w:t>
      </w:r>
    </w:p>
    <w:p w:rsidR="009C1EAC" w:rsidRDefault="009C1EAC" w:rsidP="00C34874">
      <w:pPr>
        <w:pStyle w:val="a"/>
      </w:pPr>
      <w:r>
        <w:rPr>
          <w:rFonts w:hint="eastAsia"/>
        </w:rPr>
        <w:t>总之，所谓魔术师就是只要闲下来就会进行魔术实验的非人类。为了保护魔术</w:t>
      </w:r>
      <w:r>
        <w:t>——</w:t>
      </w:r>
      <w:r>
        <w:rPr>
          <w:rFonts w:hint="eastAsia"/>
        </w:rPr>
        <w:t>保护从自己家里继承下来的秘仪就算变成恶鬼变成妖魔也在所不惜。】</w:t>
      </w:r>
    </w:p>
    <w:p w:rsidR="009C1EAC" w:rsidRDefault="009C1EAC" w:rsidP="00C34874">
      <w:pPr>
        <w:pStyle w:val="a"/>
      </w:pPr>
      <w:r>
        <w:rPr>
          <w:rFonts w:hint="eastAsia"/>
        </w:rPr>
        <w:t>【必然，地下指挥所</w:t>
      </w:r>
      <w:r>
        <w:t>——</w:t>
      </w:r>
      <w:r>
        <w:rPr>
          <w:rFonts w:hint="eastAsia"/>
        </w:rPr>
        <w:t>是叫工房来着吧，工房也是魔术的机构不断积累，形成的要塞那样的东西。</w:t>
      </w:r>
    </w:p>
    <w:p w:rsidR="009C1EAC" w:rsidRDefault="009C1EAC" w:rsidP="00C34874">
      <w:pPr>
        <w:pStyle w:val="a"/>
      </w:pPr>
      <w:r>
        <w:rPr>
          <w:rFonts w:hint="eastAsia"/>
        </w:rPr>
        <w:t>为了保护秘仪，工房同时也会不分青红皂白的把所有进入的人都干掉。</w:t>
      </w:r>
    </w:p>
    <w:p w:rsidR="009C1EAC" w:rsidRDefault="009C1EAC" w:rsidP="00C34874">
      <w:pPr>
        <w:pStyle w:val="a"/>
      </w:pPr>
      <w:r>
        <w:rPr>
          <w:rFonts w:hint="eastAsia"/>
        </w:rPr>
        <w:t>这个洋馆也是，和那种工房是同一种东西。</w:t>
      </w:r>
    </w:p>
    <w:p w:rsidR="009C1EAC" w:rsidRDefault="009C1EAC" w:rsidP="00C34874">
      <w:pPr>
        <w:pStyle w:val="a"/>
      </w:pPr>
      <w:r>
        <w:rPr>
          <w:rFonts w:hint="eastAsia"/>
        </w:rPr>
        <w:t>假如漫不经心的在这里乱晃，如果发生了刚才那样的事情，连我也帮不上忙。当心点黑暗，还有镜子里面也要小心，这可不是开玩笑的。】</w:t>
      </w:r>
    </w:p>
    <w:p w:rsidR="009C1EAC" w:rsidRDefault="009C1EAC" w:rsidP="00C34874">
      <w:pPr>
        <w:pStyle w:val="a"/>
      </w:pPr>
      <w:r>
        <w:rPr>
          <w:rFonts w:hint="eastAsia"/>
        </w:rPr>
        <w:t>【</w:t>
      </w:r>
      <w:r>
        <w:t>——————</w:t>
      </w:r>
      <w:r>
        <w:rPr>
          <w:rFonts w:hint="eastAsia"/>
        </w:rPr>
        <w:t>】</w:t>
      </w:r>
    </w:p>
    <w:p w:rsidR="009C1EAC" w:rsidRDefault="009C1EAC" w:rsidP="00C34874">
      <w:pPr>
        <w:pStyle w:val="a"/>
      </w:pPr>
      <w:r>
        <w:rPr>
          <w:rFonts w:hint="eastAsia"/>
        </w:rPr>
        <w:t>不教一下要怎么小心吗？草十郎只能在心底这么问问，就算说出来也不会得到什么有用的回答的。</w:t>
      </w:r>
    </w:p>
    <w:p w:rsidR="009C1EAC" w:rsidRDefault="009C1EAC" w:rsidP="00C34874">
      <w:pPr>
        <w:pStyle w:val="a"/>
      </w:pPr>
      <w:r>
        <w:rPr>
          <w:rFonts w:hint="eastAsia"/>
        </w:rPr>
        <w:t>【虽说多说了一些没用的，总之，最重要的就是不要和我们的个人秘密扯上关系。</w:t>
      </w:r>
    </w:p>
    <w:p w:rsidR="009C1EAC" w:rsidRDefault="009C1EAC" w:rsidP="00C34874">
      <w:pPr>
        <w:pStyle w:val="a"/>
      </w:pPr>
      <w:r>
        <w:rPr>
          <w:rFonts w:hint="eastAsia"/>
        </w:rPr>
        <w:t>就算最后要消除记忆，也会有见到后消除不了的部分存在。】</w:t>
      </w:r>
    </w:p>
    <w:p w:rsidR="009C1EAC" w:rsidRDefault="009C1EAC" w:rsidP="00C34874">
      <w:pPr>
        <w:pStyle w:val="a"/>
      </w:pPr>
      <w:r>
        <w:rPr>
          <w:rFonts w:hint="eastAsia"/>
        </w:rPr>
        <w:t>【……原来如此，我知道这个馆里也有要遵守的规矩了。还有其他要注意的</w:t>
      </w:r>
      <w:r>
        <w:t>——</w:t>
      </w:r>
      <w:r>
        <w:rPr>
          <w:rFonts w:hint="eastAsia"/>
        </w:rPr>
        <w:t>】</w:t>
      </w:r>
    </w:p>
    <w:p w:rsidR="009C1EAC" w:rsidRDefault="009C1EAC" w:rsidP="00C34874">
      <w:pPr>
        <w:pStyle w:val="a"/>
      </w:pPr>
      <w:r>
        <w:rPr>
          <w:rFonts w:hint="eastAsia"/>
        </w:rPr>
        <w:t>正这么说着，草十郎“咦”了一声，转动眼球想着什么。</w:t>
      </w:r>
    </w:p>
    <w:p w:rsidR="009C1EAC" w:rsidRDefault="009C1EAC" w:rsidP="00C34874">
      <w:pPr>
        <w:pStyle w:val="a"/>
      </w:pPr>
      <w:r>
        <w:rPr>
          <w:rFonts w:hint="eastAsia"/>
        </w:rPr>
        <w:t>像洋馆里很危险，还有魔术是应该隐匿的东西什么的。</w:t>
      </w:r>
    </w:p>
    <w:p w:rsidR="009C1EAC" w:rsidRDefault="009C1EAC" w:rsidP="00C34874">
      <w:pPr>
        <w:pStyle w:val="a"/>
      </w:pPr>
      <w:r>
        <w:rPr>
          <w:rFonts w:hint="eastAsia"/>
        </w:rPr>
        <w:t>这些说明和让他变成这样的原因存在矛盾。说到底，既然是要如此隐藏起来的东西，为什么会出现在草十郎面前呢？</w:t>
      </w:r>
    </w:p>
    <w:p w:rsidR="009C1EAC" w:rsidRDefault="009C1EAC" w:rsidP="00C34874">
      <w:pPr>
        <w:pStyle w:val="a"/>
      </w:pPr>
      <w:r>
        <w:rPr>
          <w:rFonts w:hint="eastAsia"/>
        </w:rPr>
        <w:t>【抱歉呐，稍微打断一下，没问题吧？</w:t>
      </w:r>
    </w:p>
    <w:p w:rsidR="009C1EAC" w:rsidRDefault="009C1EAC" w:rsidP="00C34874">
      <w:pPr>
        <w:pStyle w:val="a"/>
      </w:pPr>
      <w:r>
        <w:rPr>
          <w:rFonts w:hint="eastAsia"/>
        </w:rPr>
        <w:t>魔术师不是结成了协会那样的组织了吗？那，为什么苍崎会遭到人偶的袭击呢？</w:t>
      </w:r>
    </w:p>
    <w:p w:rsidR="009C1EAC" w:rsidRDefault="009C1EAC" w:rsidP="00C34874">
      <w:pPr>
        <w:pStyle w:val="a"/>
      </w:pPr>
      <w:r>
        <w:rPr>
          <w:rFonts w:hint="eastAsia"/>
        </w:rPr>
        <w:t>如果那东西的主人也是魔术师的话，你们作为同伴怎么就打起来了呢？是不是有些地方没有说明到？】</w:t>
      </w:r>
    </w:p>
    <w:p w:rsidR="009C1EAC" w:rsidRDefault="009C1EAC" w:rsidP="00C34874">
      <w:pPr>
        <w:pStyle w:val="a"/>
      </w:pPr>
      <w:r>
        <w:rPr>
          <w:rFonts w:hint="eastAsia"/>
        </w:rPr>
        <w:t>【……本来想最后再说这个的。</w:t>
      </w:r>
    </w:p>
    <w:p w:rsidR="009C1EAC" w:rsidRDefault="009C1EAC" w:rsidP="00C34874">
      <w:pPr>
        <w:pStyle w:val="a"/>
      </w:pPr>
      <w:r>
        <w:rPr>
          <w:rFonts w:hint="eastAsia"/>
        </w:rPr>
        <w:t>一般来说，都不会相信之前说的那些话吧。一般人只会一笑而过吧。</w:t>
      </w:r>
    </w:p>
    <w:p w:rsidR="009C1EAC" w:rsidRDefault="009C1EAC" w:rsidP="00C34874">
      <w:pPr>
        <w:pStyle w:val="a"/>
      </w:pPr>
      <w:r>
        <w:rPr>
          <w:rFonts w:hint="eastAsia"/>
        </w:rPr>
        <w:t>就算亲身经历过，这么简单的就接受了魔术的存在，应该是不可能的</w:t>
      </w:r>
      <w:r>
        <w:t>——</w:t>
      </w:r>
      <w:r>
        <w:rPr>
          <w:rFonts w:hint="eastAsia"/>
        </w:rPr>
        <w:t>】</w:t>
      </w:r>
    </w:p>
    <w:p w:rsidR="009C1EAC" w:rsidRDefault="009C1EAC" w:rsidP="00C34874">
      <w:pPr>
        <w:pStyle w:val="a"/>
      </w:pPr>
      <w:r>
        <w:rPr>
          <w:rFonts w:hint="eastAsia"/>
        </w:rPr>
        <w:t>面对完全相信了自己所说事情的草十郎，青子很困扰的样子挠了挠脸颊。</w:t>
      </w:r>
    </w:p>
    <w:p w:rsidR="009C1EAC" w:rsidRDefault="009C1EAC" w:rsidP="00C34874">
      <w:pPr>
        <w:pStyle w:val="a"/>
      </w:pPr>
      <w:r>
        <w:rPr>
          <w:rFonts w:hint="eastAsia"/>
        </w:rPr>
        <w:t>坐在对面的有珠虽然没有流露出表情，但似乎也同意青子的看法。</w:t>
      </w:r>
    </w:p>
    <w:p w:rsidR="009C1EAC" w:rsidRDefault="009C1EAC" w:rsidP="00C34874">
      <w:pPr>
        <w:pStyle w:val="a"/>
      </w:pPr>
      <w:r>
        <w:rPr>
          <w:rFonts w:hint="eastAsia"/>
        </w:rPr>
        <w:t>【？很奇怪吗，这个？】</w:t>
      </w:r>
    </w:p>
    <w:p w:rsidR="009C1EAC" w:rsidRDefault="009C1EAC" w:rsidP="00C34874">
      <w:pPr>
        <w:pStyle w:val="a"/>
      </w:pPr>
      <w:r>
        <w:rPr>
          <w:rFonts w:hint="eastAsia"/>
        </w:rPr>
        <w:t>【很奇怪，</w:t>
      </w:r>
    </w:p>
    <w:p w:rsidR="009C1EAC" w:rsidRDefault="009C1EAC" w:rsidP="00C34874">
      <w:pPr>
        <w:pStyle w:val="a"/>
      </w:pPr>
      <w:r>
        <w:rPr>
          <w:rFonts w:hint="eastAsia"/>
        </w:rPr>
        <w:t>说起来，你从一开始就很奇怪了。</w:t>
      </w:r>
    </w:p>
    <w:p w:rsidR="009C1EAC" w:rsidRDefault="009C1EAC" w:rsidP="00C34874">
      <w:pPr>
        <w:pStyle w:val="a"/>
      </w:pPr>
      <w:r>
        <w:rPr>
          <w:rFonts w:hint="eastAsia"/>
        </w:rPr>
        <w:t>没有像一般人那样吃惊，也没有觉得恐惧。最后还能说出我们有哪些地方没有说明。明明我说的都是魔法使什么的，为什么会相信我所说的啊？】</w:t>
      </w:r>
    </w:p>
    <w:p w:rsidR="009C1EAC" w:rsidRDefault="009C1EAC" w:rsidP="00C34874">
      <w:pPr>
        <w:pStyle w:val="a"/>
      </w:pPr>
      <w:r>
        <w:rPr>
          <w:rFonts w:hint="eastAsia"/>
        </w:rPr>
        <w:t>仔细想想，这些本来在镜子屋的时候就该问问他的。</w:t>
      </w:r>
    </w:p>
    <w:p w:rsidR="009C1EAC" w:rsidRDefault="009C1EAC" w:rsidP="00C34874">
      <w:pPr>
        <w:pStyle w:val="a"/>
      </w:pPr>
      <w:r>
        <w:rPr>
          <w:rFonts w:hint="eastAsia"/>
        </w:rPr>
        <w:t>那时候，草十郎只是对没见过的“魔术”这一现象表现出了吃惊，对使用魔术的青子则既不吃惊，也没有表现出不快。</w:t>
      </w:r>
    </w:p>
    <w:p w:rsidR="009C1EAC" w:rsidRDefault="009C1EAC" w:rsidP="00C34874">
      <w:pPr>
        <w:pStyle w:val="a"/>
      </w:pPr>
      <w:r>
        <w:rPr>
          <w:rFonts w:hint="eastAsia"/>
        </w:rPr>
        <w:t>被两位少女</w:t>
      </w:r>
      <w:r>
        <w:t>——</w:t>
      </w:r>
      <w:r>
        <w:rPr>
          <w:rFonts w:hint="eastAsia"/>
        </w:rPr>
        <w:t>不，两位魔术师用疑惑的眼神盯着，草十郎一副为难的表情。</w:t>
      </w:r>
    </w:p>
    <w:p w:rsidR="009C1EAC" w:rsidRDefault="009C1EAC" w:rsidP="00C34874">
      <w:pPr>
        <w:pStyle w:val="a"/>
      </w:pPr>
      <w:r>
        <w:rPr>
          <w:rFonts w:hint="eastAsia"/>
        </w:rPr>
        <w:t>在他看来，这没什么好抱有疑问的。</w:t>
      </w:r>
    </w:p>
    <w:p w:rsidR="009C1EAC" w:rsidRDefault="009C1EAC" w:rsidP="00C34874">
      <w:pPr>
        <w:pStyle w:val="a"/>
      </w:pPr>
      <w:r>
        <w:rPr>
          <w:rFonts w:hint="eastAsia"/>
        </w:rPr>
        <w:t>【这没什么好奇怪的吧？苍崎，在山里，存在的东西就是存在着的，这不是理所当然的吗？</w:t>
      </w:r>
    </w:p>
    <w:p w:rsidR="009C1EAC" w:rsidRDefault="009C1EAC" w:rsidP="00C34874">
      <w:pPr>
        <w:pStyle w:val="a"/>
      </w:pPr>
      <w:r>
        <w:rPr>
          <w:rFonts w:hint="eastAsia"/>
        </w:rPr>
        <w:t>就算找不到理由，就算没有相关的知识，那也没道理不去相信亲眼所见的东西吧？</w:t>
      </w:r>
    </w:p>
    <w:p w:rsidR="009C1EAC" w:rsidRDefault="009C1EAC" w:rsidP="00C34874">
      <w:pPr>
        <w:pStyle w:val="a"/>
      </w:pPr>
      <w:r>
        <w:rPr>
          <w:rFonts w:hint="eastAsia"/>
        </w:rPr>
        <w:t>而且你也说过吧，魔法对你们来说就是像打火机那样的东西。】</w:t>
      </w:r>
    </w:p>
    <w:p w:rsidR="009C1EAC" w:rsidRDefault="009C1EAC" w:rsidP="00C34874">
      <w:pPr>
        <w:pStyle w:val="a"/>
      </w:pPr>
      <w:r>
        <w:rPr>
          <w:rFonts w:hint="eastAsia"/>
        </w:rPr>
        <w:t>嘛，不过如今不一样了。草十郎补充了一句。</w:t>
      </w:r>
    </w:p>
    <w:p w:rsidR="009C1EAC" w:rsidRDefault="009C1EAC" w:rsidP="00C34874">
      <w:pPr>
        <w:pStyle w:val="a"/>
      </w:pPr>
      <w:r>
        <w:rPr>
          <w:rFonts w:hint="eastAsia"/>
        </w:rPr>
        <w:t>说起朴素的山里生活，草十郎发自肺腑的话语。</w:t>
      </w:r>
    </w:p>
    <w:p w:rsidR="009C1EAC" w:rsidRDefault="009C1EAC" w:rsidP="00C34874">
      <w:pPr>
        <w:pStyle w:val="a"/>
      </w:pPr>
      <w:r>
        <w:rPr>
          <w:rFonts w:hint="eastAsia"/>
        </w:rPr>
        <w:t>不光是苍崎青子，连久远寺有珠也感觉完全能够理解草十郎所说的。</w:t>
      </w:r>
    </w:p>
    <w:p w:rsidR="009C1EAC" w:rsidRDefault="009C1EAC" w:rsidP="00C34874">
      <w:pPr>
        <w:pStyle w:val="a"/>
      </w:pPr>
      <w:r>
        <w:rPr>
          <w:rFonts w:hint="eastAsia"/>
        </w:rPr>
        <w:t>不论谁都拥有撑起自己自信的那一份信念。</w:t>
      </w:r>
    </w:p>
    <w:p w:rsidR="009C1EAC" w:rsidRDefault="009C1EAC" w:rsidP="00C34874">
      <w:pPr>
        <w:pStyle w:val="a"/>
      </w:pPr>
      <w:r>
        <w:rPr>
          <w:rFonts w:hint="eastAsia"/>
        </w:rPr>
        <w:t>刚才的那番话语对这个少年来说，肯定是无法动摇的真实。</w:t>
      </w:r>
    </w:p>
    <w:p w:rsidR="009C1EAC" w:rsidRDefault="009C1EAC" w:rsidP="00C34874">
      <w:pPr>
        <w:pStyle w:val="a"/>
      </w:pPr>
      <w:r>
        <w:rPr>
          <w:rFonts w:hint="eastAsia"/>
        </w:rPr>
        <w:t>【存在的东西就是存在着的，吗？】</w:t>
      </w:r>
    </w:p>
    <w:p w:rsidR="009C1EAC" w:rsidRDefault="009C1EAC" w:rsidP="00C34874">
      <w:pPr>
        <w:pStyle w:val="a"/>
      </w:pPr>
      <w:r>
        <w:rPr>
          <w:rFonts w:hint="eastAsia"/>
        </w:rPr>
        <w:t>稍稍有点佩服呢。</w:t>
      </w:r>
    </w:p>
    <w:p w:rsidR="009C1EAC" w:rsidRDefault="009C1EAC" w:rsidP="00C34874">
      <w:pPr>
        <w:pStyle w:val="a"/>
      </w:pPr>
      <w:r>
        <w:rPr>
          <w:rFonts w:hint="eastAsia"/>
        </w:rPr>
        <w:t>不管这个少年本身有多么奇葩，从他把周围的事物就那么全盘接受的这一点来看，他确实是一直这么未经雕琢的成长起来的吧。</w:t>
      </w:r>
    </w:p>
    <w:p w:rsidR="009C1EAC" w:rsidRDefault="009C1EAC" w:rsidP="00C34874">
      <w:pPr>
        <w:pStyle w:val="a"/>
      </w:pPr>
      <w:r>
        <w:rPr>
          <w:rFonts w:hint="eastAsia"/>
        </w:rPr>
        <w:t>【也是呢，草十郎你就是这样的呢。</w:t>
      </w:r>
    </w:p>
    <w:p w:rsidR="009C1EAC" w:rsidRDefault="009C1EAC" w:rsidP="00C34874">
      <w:pPr>
        <w:pStyle w:val="a"/>
      </w:pPr>
      <w:r>
        <w:rPr>
          <w:rFonts w:hint="eastAsia"/>
        </w:rPr>
        <w:t>反倒是我们在干什么呢？轻易地决定不去相信应该相信的事。】</w:t>
      </w:r>
    </w:p>
    <w:p w:rsidR="009C1EAC" w:rsidRDefault="009C1EAC" w:rsidP="00C34874">
      <w:pPr>
        <w:pStyle w:val="a"/>
      </w:pPr>
      <w:r>
        <w:rPr>
          <w:rFonts w:hint="eastAsia"/>
        </w:rPr>
        <w:t>……就像是，初次见面的那次。</w:t>
      </w:r>
    </w:p>
    <w:p w:rsidR="009C1EAC" w:rsidRDefault="009C1EAC" w:rsidP="00C34874">
      <w:pPr>
        <w:pStyle w:val="a"/>
      </w:pPr>
      <w:r>
        <w:rPr>
          <w:rFonts w:hint="eastAsia"/>
        </w:rPr>
        <w:t>在那间教室里，这个少年也是把发生的事情全部认同并接受了。青子有些怀念的苦笑起来。</w:t>
      </w:r>
    </w:p>
    <w:p w:rsidR="009C1EAC" w:rsidRDefault="009C1EAC" w:rsidP="00C34874">
      <w:pPr>
        <w:pStyle w:val="a"/>
      </w:pPr>
      <w:r>
        <w:rPr>
          <w:rFonts w:hint="eastAsia"/>
        </w:rPr>
        <w:t>【那，打起精神接着好好听吧……</w:t>
      </w:r>
    </w:p>
    <w:p w:rsidR="009C1EAC" w:rsidRDefault="009C1EAC" w:rsidP="00C34874">
      <w:pPr>
        <w:pStyle w:val="a"/>
      </w:pPr>
      <w:r>
        <w:rPr>
          <w:rFonts w:hint="eastAsia"/>
        </w:rPr>
        <w:t>关于草十郎你的疑问，魔术师也有各种各样的，也有不属于协会的魔术师存在。这些家伙躲着协会的眼线肆意妄为，为了利益向其他魔术师挑衅、争斗。那个人偶的主人就是这一类的。】</w:t>
      </w:r>
    </w:p>
    <w:p w:rsidR="009C1EAC" w:rsidRDefault="009C1EAC" w:rsidP="00C34874">
      <w:pPr>
        <w:pStyle w:val="a"/>
      </w:pPr>
      <w:r>
        <w:rPr>
          <w:rFonts w:hint="eastAsia"/>
        </w:rPr>
        <w:t>【这帮家伙不会把我们当回事，对他们来说我们就是些待宰冤大头吧。</w:t>
      </w:r>
    </w:p>
    <w:p w:rsidR="009C1EAC" w:rsidRDefault="009C1EAC" w:rsidP="00C34874">
      <w:pPr>
        <w:pStyle w:val="a"/>
      </w:pPr>
      <w:r>
        <w:rPr>
          <w:rFonts w:hint="eastAsia"/>
        </w:rPr>
        <w:t>毕竟我们和协会只是协定关系，并不是协会的下属。就算我们被杀了，协会也不会出手相助吧。】</w:t>
      </w:r>
    </w:p>
    <w:p w:rsidR="009C1EAC" w:rsidRDefault="009C1EAC" w:rsidP="00C34874">
      <w:pPr>
        <w:pStyle w:val="a"/>
      </w:pPr>
      <w:r>
        <w:rPr>
          <w:rFonts w:hint="eastAsia"/>
        </w:rPr>
        <w:t>【？但是，魔术协会不是禁止魔术师使用魔术吗？】</w:t>
      </w:r>
    </w:p>
    <w:p w:rsidR="009C1EAC" w:rsidRDefault="009C1EAC" w:rsidP="00C34874">
      <w:pPr>
        <w:pStyle w:val="a"/>
      </w:pPr>
      <w:r>
        <w:rPr>
          <w:rFonts w:hint="eastAsia"/>
        </w:rPr>
        <w:t>【只要不是公开的，协会也会睁一只眼闭一只眼。</w:t>
      </w:r>
    </w:p>
    <w:p w:rsidR="009C1EAC" w:rsidRDefault="009C1EAC" w:rsidP="00C34874">
      <w:pPr>
        <w:pStyle w:val="a"/>
      </w:pPr>
      <w:r>
        <w:rPr>
          <w:rFonts w:hint="eastAsia"/>
        </w:rPr>
        <w:t>甚至说，协会还会鼓励魔术师同行在不暴露的前提下进行竞争。毕竟技术不经常用用就会生锈的。</w:t>
      </w:r>
    </w:p>
    <w:p w:rsidR="009C1EAC" w:rsidRDefault="009C1EAC" w:rsidP="00C34874">
      <w:pPr>
        <w:pStyle w:val="a"/>
      </w:pPr>
      <w:r>
        <w:rPr>
          <w:rFonts w:hint="eastAsia"/>
        </w:rPr>
        <w:t>……不过，这次我们遭到袭击是因为别的原因。是为了争夺我们所拥有的土地。】</w:t>
      </w:r>
    </w:p>
    <w:p w:rsidR="009C1EAC" w:rsidRDefault="009C1EAC" w:rsidP="00C34874">
      <w:pPr>
        <w:pStyle w:val="a"/>
      </w:pPr>
      <w:r>
        <w:rPr>
          <w:rFonts w:hint="eastAsia"/>
        </w:rPr>
        <w:t>【……土地？是这个家吗？】</w:t>
      </w:r>
    </w:p>
    <w:p w:rsidR="009C1EAC" w:rsidRDefault="009C1EAC" w:rsidP="00C34874">
      <w:pPr>
        <w:pStyle w:val="a"/>
      </w:pPr>
      <w:r>
        <w:rPr>
          <w:rFonts w:hint="eastAsia"/>
        </w:rPr>
        <w:t>【怎么可能，是这个三咲市一带的土地管理权。现在这个管理权属于我和有珠。】</w:t>
      </w:r>
    </w:p>
    <w:p w:rsidR="009C1EAC" w:rsidRDefault="009C1EAC" w:rsidP="00C34874">
      <w:pPr>
        <w:pStyle w:val="a"/>
      </w:pPr>
      <w:r>
        <w:rPr>
          <w:rFonts w:hint="eastAsia"/>
        </w:rPr>
        <w:t>【……土地管理、也就是土地的产权</w:t>
      </w:r>
      <w:r>
        <w:t>——</w:t>
      </w:r>
      <w:r>
        <w:rPr>
          <w:rFonts w:hint="eastAsia"/>
        </w:rPr>
        <w:t>？】</w:t>
      </w:r>
    </w:p>
    <w:p w:rsidR="009C1EAC" w:rsidRDefault="009C1EAC" w:rsidP="00C34874">
      <w:pPr>
        <w:pStyle w:val="a"/>
      </w:pPr>
      <w:r>
        <w:rPr>
          <w:rFonts w:hint="eastAsia"/>
        </w:rPr>
        <w:t>炫目的光芒让草十郎无法直视。</w:t>
      </w:r>
    </w:p>
    <w:p w:rsidR="009C1EAC" w:rsidRDefault="009C1EAC" w:rsidP="00C34874">
      <w:pPr>
        <w:pStyle w:val="a"/>
      </w:pPr>
      <w:r>
        <w:rPr>
          <w:rFonts w:hint="eastAsia"/>
        </w:rPr>
        <w:t>现在，在他看来，青子背后确实放出了菩萨那样的光芒。</w:t>
      </w:r>
    </w:p>
    <w:p w:rsidR="009C1EAC" w:rsidRDefault="009C1EAC" w:rsidP="00C34874">
      <w:pPr>
        <w:pStyle w:val="a"/>
      </w:pPr>
      <w:r>
        <w:rPr>
          <w:rFonts w:hint="eastAsia"/>
        </w:rPr>
        <w:t>就算是在出租公寓里生活了两周的草十郎也知道，在都市里土地的产权式非常伟大的东西。</w:t>
      </w:r>
    </w:p>
    <w:p w:rsidR="009C1EAC" w:rsidRDefault="009C1EAC" w:rsidP="00C34874">
      <w:pPr>
        <w:pStyle w:val="a"/>
      </w:pPr>
      <w:r>
        <w:rPr>
          <w:rFonts w:hint="eastAsia"/>
        </w:rPr>
        <w:t>【哦……哦哦……】</w:t>
      </w:r>
    </w:p>
    <w:p w:rsidR="009C1EAC" w:rsidRDefault="009C1EAC" w:rsidP="00C34874">
      <w:pPr>
        <w:pStyle w:val="a"/>
      </w:pPr>
      <w:r>
        <w:rPr>
          <w:rFonts w:hint="eastAsia"/>
        </w:rPr>
        <w:t>有钱啊</w:t>
      </w:r>
      <w:r>
        <w:t>——</w:t>
      </w:r>
      <w:r>
        <w:rPr>
          <w:rFonts w:hint="eastAsia"/>
        </w:rPr>
        <w:t>！</w:t>
      </w:r>
    </w:p>
    <w:p w:rsidR="009C1EAC" w:rsidRDefault="009C1EAC" w:rsidP="00C34874">
      <w:pPr>
        <w:pStyle w:val="a"/>
      </w:pPr>
      <w:r>
        <w:rPr>
          <w:rFonts w:hint="eastAsia"/>
        </w:rPr>
        <w:t>真了不起，草十郎不太明白怎么回事就在那感动到发抖。</w:t>
      </w:r>
    </w:p>
    <w:p w:rsidR="009C1EAC" w:rsidRDefault="009C1EAC" w:rsidP="00C34874">
      <w:pPr>
        <w:pStyle w:val="a"/>
      </w:pPr>
      <w:r>
        <w:rPr>
          <w:rFonts w:hint="eastAsia"/>
        </w:rPr>
        <w:t>【抱歉呐，不是那种东西。</w:t>
      </w:r>
    </w:p>
    <w:p w:rsidR="009C1EAC" w:rsidRDefault="009C1EAC" w:rsidP="00C34874">
      <w:pPr>
        <w:pStyle w:val="a"/>
      </w:pPr>
      <w:r>
        <w:rPr>
          <w:rFonts w:hint="eastAsia"/>
        </w:rPr>
        <w:t>我们所说的土地，是指魔术师的灵地所有权、支配权。</w:t>
      </w:r>
    </w:p>
    <w:p w:rsidR="009C1EAC" w:rsidRDefault="009C1EAC" w:rsidP="00C34874">
      <w:pPr>
        <w:pStyle w:val="a"/>
      </w:pPr>
      <w:r>
        <w:rPr>
          <w:rFonts w:hint="eastAsia"/>
        </w:rPr>
        <w:t>苍崎家虽然不大，但是是自古就在这附近扎根的魔术师，三咲町自然也在我家的管理之下。】</w:t>
      </w:r>
    </w:p>
    <w:p w:rsidR="009C1EAC" w:rsidRDefault="009C1EAC" w:rsidP="00C34874">
      <w:pPr>
        <w:pStyle w:val="a"/>
      </w:pPr>
      <w:r>
        <w:rPr>
          <w:rFonts w:hint="eastAsia"/>
        </w:rPr>
        <w:t>【我们所谓的管理地，也就是指容易对灵力进行干涉、集中的土地。这种土地一直都很贵重，是实践魔术，进行魔术实验不可或缺的东西。</w:t>
      </w:r>
    </w:p>
    <w:p w:rsidR="009C1EAC" w:rsidRDefault="009C1EAC" w:rsidP="00C34874">
      <w:pPr>
        <w:pStyle w:val="a"/>
      </w:pPr>
      <w:r>
        <w:rPr>
          <w:rFonts w:hint="eastAsia"/>
        </w:rPr>
        <w:t>成功的必要条件就是优秀的灵地，坚固的工房和众多的弟子。</w:t>
      </w:r>
    </w:p>
    <w:p w:rsidR="009C1EAC" w:rsidRDefault="009C1EAC" w:rsidP="00C34874">
      <w:pPr>
        <w:pStyle w:val="a"/>
      </w:pPr>
      <w:r>
        <w:rPr>
          <w:rFonts w:hint="eastAsia"/>
        </w:rPr>
        <w:t>可以说，拥有带有土地和宅邸的居住地是魔术师们的一个奢望。】</w:t>
      </w:r>
    </w:p>
    <w:p w:rsidR="009C1EAC" w:rsidRDefault="009C1EAC" w:rsidP="00C34874">
      <w:pPr>
        <w:pStyle w:val="a"/>
      </w:pPr>
      <w:r>
        <w:rPr>
          <w:rFonts w:hint="eastAsia"/>
        </w:rPr>
        <w:t>【</w:t>
      </w:r>
      <w:r>
        <w:t>————————</w:t>
      </w:r>
      <w:r>
        <w:rPr>
          <w:rFonts w:hint="eastAsia"/>
        </w:rPr>
        <w:t>】</w:t>
      </w:r>
    </w:p>
    <w:p w:rsidR="009C1EAC" w:rsidRDefault="009C1EAC" w:rsidP="00C34874">
      <w:pPr>
        <w:pStyle w:val="a"/>
      </w:pPr>
      <w:r>
        <w:rPr>
          <w:rFonts w:hint="eastAsia"/>
        </w:rPr>
        <w:t>已经实现了两个奢望的青子她们又到底是什么人，这么想着的草十郎催促着青子继续往下说。</w:t>
      </w:r>
    </w:p>
    <w:p w:rsidR="009C1EAC" w:rsidRDefault="009C1EAC" w:rsidP="00C34874">
      <w:pPr>
        <w:pStyle w:val="a"/>
      </w:pPr>
      <w:r>
        <w:rPr>
          <w:rFonts w:hint="eastAsia"/>
        </w:rPr>
        <w:t>【但是，这些管理地大部分都在协会的管理之下，已经没有多余的土地了。</w:t>
      </w:r>
    </w:p>
    <w:p w:rsidR="009C1EAC" w:rsidRDefault="009C1EAC" w:rsidP="00C34874">
      <w:pPr>
        <w:pStyle w:val="a"/>
      </w:pPr>
      <w:r>
        <w:rPr>
          <w:rFonts w:hint="eastAsia"/>
        </w:rPr>
        <w:t>附属魔术师或者没有土地的魔术师需要每个月向协会缴纳租金来租借土地。也就是说，这些苦工先生们需要尽力工作来报答协会。】</w:t>
      </w:r>
    </w:p>
    <w:p w:rsidR="009C1EAC" w:rsidRDefault="009C1EAC" w:rsidP="00C34874">
      <w:pPr>
        <w:pStyle w:val="a"/>
      </w:pPr>
      <w:r>
        <w:rPr>
          <w:rFonts w:hint="eastAsia"/>
        </w:rPr>
        <w:t>【但是，这里的土地在数百年前就属于苍崎家了，所以和协会没有关系。</w:t>
      </w:r>
    </w:p>
    <w:p w:rsidR="009C1EAC" w:rsidRDefault="009C1EAC" w:rsidP="00C34874">
      <w:pPr>
        <w:pStyle w:val="a"/>
      </w:pPr>
      <w:r>
        <w:rPr>
          <w:rFonts w:hint="eastAsia"/>
        </w:rPr>
        <w:t>说到这里就能明白了吧？</w:t>
      </w:r>
    </w:p>
    <w:p w:rsidR="009C1EAC" w:rsidRDefault="009C1EAC" w:rsidP="00C34874">
      <w:pPr>
        <w:pStyle w:val="a"/>
      </w:pPr>
      <w:r>
        <w:rPr>
          <w:rFonts w:hint="eastAsia"/>
        </w:rPr>
        <w:t>在那些自由的魔术师们看来，我们管理的土地可以说是最棒的肥肉了。】</w:t>
      </w:r>
    </w:p>
    <w:p w:rsidR="009C1EAC" w:rsidRDefault="009C1EAC" w:rsidP="00C34874">
      <w:pPr>
        <w:pStyle w:val="a"/>
      </w:pPr>
      <w:r>
        <w:rPr>
          <w:rFonts w:hint="eastAsia"/>
        </w:rPr>
        <w:t>……危险并带有一些家族关系的微妙话题，草十郎在心里点了点头。</w:t>
      </w:r>
    </w:p>
    <w:p w:rsidR="009C1EAC" w:rsidRDefault="009C1EAC" w:rsidP="00C34874">
      <w:pPr>
        <w:pStyle w:val="a"/>
      </w:pPr>
      <w:r>
        <w:rPr>
          <w:rFonts w:hint="eastAsia"/>
        </w:rPr>
        <w:t>【明白了，</w:t>
      </w:r>
    </w:p>
    <w:p w:rsidR="009C1EAC" w:rsidRDefault="009C1EAC" w:rsidP="00C34874">
      <w:pPr>
        <w:pStyle w:val="a"/>
      </w:pPr>
      <w:r>
        <w:rPr>
          <w:rFonts w:hint="eastAsia"/>
        </w:rPr>
        <w:t>也就是说，想要把苍崎你们的土地夺过去对吗？】</w:t>
      </w:r>
    </w:p>
    <w:p w:rsidR="009C1EAC" w:rsidRDefault="009C1EAC" w:rsidP="00C34874">
      <w:pPr>
        <w:pStyle w:val="a"/>
      </w:pPr>
      <w:r>
        <w:rPr>
          <w:rFonts w:hint="eastAsia"/>
        </w:rPr>
        <w:t>【就是这么回事。但是三咲的管理地是小之又小的。来的挑战者也是三流。</w:t>
      </w:r>
    </w:p>
    <w:p w:rsidR="009C1EAC" w:rsidRDefault="009C1EAC" w:rsidP="00C34874">
      <w:pPr>
        <w:pStyle w:val="a"/>
      </w:pPr>
      <w:r>
        <w:rPr>
          <w:rFonts w:hint="eastAsia"/>
        </w:rPr>
        <w:t>说到这次的敌人，不知道从哪来的三流魔术师这么有兴趣想夺取这里。嘛，这也因为你的乱入而休战了。】</w:t>
      </w:r>
    </w:p>
    <w:p w:rsidR="009C1EAC" w:rsidRDefault="009C1EAC" w:rsidP="00C34874">
      <w:pPr>
        <w:pStyle w:val="a"/>
      </w:pPr>
      <w:r>
        <w:rPr>
          <w:rFonts w:hint="eastAsia"/>
        </w:rPr>
        <w:t>【管理地的话题说到这里就足够了，青子。</w:t>
      </w:r>
    </w:p>
    <w:p w:rsidR="009C1EAC" w:rsidRDefault="009C1EAC" w:rsidP="00C34874">
      <w:pPr>
        <w:pStyle w:val="a"/>
      </w:pPr>
      <w:r>
        <w:rPr>
          <w:rFonts w:hint="eastAsia"/>
        </w:rPr>
        <w:t>静希也是，知道除了我和青子以外还有其他的魔术师就够了。</w:t>
      </w:r>
    </w:p>
    <w:p w:rsidR="009C1EAC" w:rsidRDefault="009C1EAC" w:rsidP="00C34874">
      <w:pPr>
        <w:pStyle w:val="a"/>
      </w:pPr>
      <w:r>
        <w:rPr>
          <w:rFonts w:hint="eastAsia"/>
        </w:rPr>
        <w:t>从危险的角度来看，我们的战斗也有可能把他卷进来。】</w:t>
      </w:r>
    </w:p>
    <w:p w:rsidR="009C1EAC" w:rsidRDefault="009C1EAC" w:rsidP="00C34874">
      <w:pPr>
        <w:pStyle w:val="a"/>
      </w:pPr>
      <w:r>
        <w:rPr>
          <w:rFonts w:hint="eastAsia"/>
        </w:rPr>
        <w:t>【这个不用担心吧。</w:t>
      </w:r>
    </w:p>
    <w:p w:rsidR="009C1EAC" w:rsidRDefault="009C1EAC" w:rsidP="00C34874">
      <w:pPr>
        <w:pStyle w:val="a"/>
      </w:pPr>
      <w:r>
        <w:rPr>
          <w:rFonts w:hint="eastAsia"/>
        </w:rPr>
        <w:t>这家伙连一点魔力都没有，魔术感知也筛不出来他，地位看门狗以下的人类连战斗力都谈不上，不可能被瞄上的。</w:t>
      </w:r>
    </w:p>
    <w:p w:rsidR="009C1EAC" w:rsidRDefault="009C1EAC" w:rsidP="00C34874">
      <w:pPr>
        <w:pStyle w:val="a"/>
      </w:pPr>
      <w:r>
        <w:rPr>
          <w:rFonts w:hint="eastAsia"/>
        </w:rPr>
        <w:t>我们只要在找到“忘却卢恩符文”之前别让这家伙给跑了就行。】</w:t>
      </w:r>
    </w:p>
    <w:p w:rsidR="009C1EAC" w:rsidRDefault="009C1EAC" w:rsidP="00C34874">
      <w:pPr>
        <w:pStyle w:val="a"/>
      </w:pPr>
      <w:r>
        <w:rPr>
          <w:rFonts w:hint="eastAsia"/>
        </w:rPr>
        <w:t>【………………】</w:t>
      </w:r>
    </w:p>
    <w:p w:rsidR="009C1EAC" w:rsidRDefault="009C1EAC" w:rsidP="00C34874">
      <w:pPr>
        <w:pStyle w:val="a"/>
      </w:pPr>
      <w:r>
        <w:rPr>
          <w:rFonts w:hint="eastAsia"/>
        </w:rPr>
        <w:t>有珠无言的盯着自己的同伴。</w:t>
      </w:r>
    </w:p>
    <w:p w:rsidR="009C1EAC" w:rsidRDefault="009C1EAC" w:rsidP="00C34874">
      <w:pPr>
        <w:pStyle w:val="a"/>
      </w:pPr>
      <w:r>
        <w:rPr>
          <w:rFonts w:hint="eastAsia"/>
        </w:rPr>
        <w:t>有珠所说的“被卷进来”和青子所说的“被卷进来”有着深深的、残酷的不同。</w:t>
      </w:r>
    </w:p>
    <w:p w:rsidR="009C1EAC" w:rsidRDefault="009C1EAC" w:rsidP="00C34874">
      <w:pPr>
        <w:pStyle w:val="a"/>
      </w:pPr>
      <w:r>
        <w:rPr>
          <w:rFonts w:hint="eastAsia"/>
        </w:rPr>
        <w:t>青子依靠自己短浅的经验，就断言草十郎不会被卷进直接的战斗之中。</w:t>
      </w:r>
    </w:p>
    <w:p w:rsidR="009C1EAC" w:rsidRDefault="009C1EAC" w:rsidP="00C34874">
      <w:pPr>
        <w:pStyle w:val="a"/>
      </w:pPr>
      <w:r>
        <w:rPr>
          <w:rFonts w:hint="eastAsia"/>
        </w:rPr>
        <w:t>清廉洁白而且合理。</w:t>
      </w:r>
    </w:p>
    <w:p w:rsidR="009C1EAC" w:rsidRDefault="009C1EAC" w:rsidP="00C34874">
      <w:pPr>
        <w:pStyle w:val="a"/>
      </w:pPr>
      <w:r>
        <w:rPr>
          <w:rFonts w:hint="eastAsia"/>
        </w:rPr>
        <w:t>讨厌浪费的青子觉得对方也像她一样有追求效率的节操。</w:t>
      </w:r>
    </w:p>
    <w:p w:rsidR="009C1EAC" w:rsidRDefault="009C1EAC" w:rsidP="00C34874">
      <w:pPr>
        <w:pStyle w:val="a"/>
      </w:pPr>
      <w:r>
        <w:rPr>
          <w:rFonts w:hint="eastAsia"/>
        </w:rPr>
        <w:t>但是</w:t>
      </w:r>
      <w:r>
        <w:t>——</w:t>
      </w:r>
      <w:r>
        <w:rPr>
          <w:rFonts w:hint="eastAsia"/>
        </w:rPr>
        <w:t>在这个世界上，也有那种在事情真正完结之前不会衡量自己正确与否的人存在。</w:t>
      </w:r>
    </w:p>
    <w:p w:rsidR="009C1EAC" w:rsidRDefault="009C1EAC" w:rsidP="00C34874">
      <w:pPr>
        <w:pStyle w:val="a"/>
      </w:pPr>
      <w:r>
        <w:rPr>
          <w:rFonts w:hint="eastAsia"/>
        </w:rPr>
        <w:t>【…………事情发生之前谁也不知道会怎样。</w:t>
      </w:r>
    </w:p>
    <w:p w:rsidR="009C1EAC" w:rsidRDefault="009C1EAC" w:rsidP="00C34874">
      <w:pPr>
        <w:pStyle w:val="a"/>
      </w:pPr>
      <w:r>
        <w:rPr>
          <w:rFonts w:hint="eastAsia"/>
        </w:rPr>
        <w:t>不要到时候再后悔才好。】</w:t>
      </w:r>
    </w:p>
    <w:p w:rsidR="009C1EAC" w:rsidRDefault="009C1EAC" w:rsidP="00C34874">
      <w:pPr>
        <w:pStyle w:val="a"/>
      </w:pPr>
      <w:r>
        <w:rPr>
          <w:rFonts w:hint="eastAsia"/>
        </w:rPr>
        <w:t>忧郁的叹了一口气，有珠站了起来。</w:t>
      </w:r>
    </w:p>
    <w:p w:rsidR="009C1EAC" w:rsidRDefault="009C1EAC" w:rsidP="00C34874">
      <w:pPr>
        <w:pStyle w:val="a"/>
      </w:pPr>
      <w:r>
        <w:rPr>
          <w:rFonts w:hint="eastAsia"/>
        </w:rPr>
        <w:t>【等一下，你觉得说了这么多到底是为了什么啊？</w:t>
      </w:r>
    </w:p>
    <w:p w:rsidR="009C1EAC" w:rsidRDefault="009C1EAC" w:rsidP="00C34874">
      <w:pPr>
        <w:pStyle w:val="a"/>
      </w:pPr>
      <w:r>
        <w:rPr>
          <w:rFonts w:hint="eastAsia"/>
        </w:rPr>
        <w:t>最重要的是你同意才行，我还没有听到你的回答。】</w:t>
      </w:r>
    </w:p>
    <w:p w:rsidR="009C1EAC" w:rsidRDefault="009C1EAC" w:rsidP="00C34874">
      <w:pPr>
        <w:pStyle w:val="a"/>
      </w:pPr>
      <w:r>
        <w:rPr>
          <w:rFonts w:hint="eastAsia"/>
        </w:rPr>
        <w:t>【既然你有你要遵守的方针，那你就遵守好了。</w:t>
      </w:r>
    </w:p>
    <w:p w:rsidR="009C1EAC" w:rsidRDefault="009C1EAC" w:rsidP="00C34874">
      <w:pPr>
        <w:pStyle w:val="a"/>
      </w:pPr>
      <w:r>
        <w:rPr>
          <w:rFonts w:hint="eastAsia"/>
        </w:rPr>
        <w:t>只不过我也要按我自己的想法来。】</w:t>
      </w:r>
    </w:p>
    <w:p w:rsidR="009C1EAC" w:rsidRDefault="009C1EAC" w:rsidP="00C34874">
      <w:pPr>
        <w:pStyle w:val="a"/>
      </w:pPr>
      <w:r>
        <w:rPr>
          <w:rFonts w:hint="eastAsia"/>
        </w:rPr>
        <w:t>有珠一言不发的走向门口，</w:t>
      </w:r>
    </w:p>
    <w:p w:rsidR="009C1EAC" w:rsidRDefault="009C1EAC" w:rsidP="00C34874">
      <w:pPr>
        <w:pStyle w:val="a"/>
      </w:pPr>
      <w:r>
        <w:rPr>
          <w:rFonts w:hint="eastAsia"/>
        </w:rPr>
        <w:t>黑衣的少女推开门，在昏暗的走廊前停下脚步，</w:t>
      </w:r>
    </w:p>
    <w:p w:rsidR="009C1EAC" w:rsidRDefault="009C1EAC" w:rsidP="00C34874">
      <w:pPr>
        <w:pStyle w:val="a"/>
      </w:pPr>
      <w:r>
        <w:rPr>
          <w:rFonts w:hint="eastAsia"/>
        </w:rPr>
        <w:t>同时，</w:t>
      </w:r>
    </w:p>
    <w:p w:rsidR="009C1EAC" w:rsidRDefault="009C1EAC" w:rsidP="00C34874">
      <w:pPr>
        <w:pStyle w:val="a"/>
      </w:pPr>
      <w:r>
        <w:rPr>
          <w:rFonts w:hint="eastAsia"/>
        </w:rPr>
        <w:t>嗞呦，</w:t>
      </w:r>
    </w:p>
    <w:p w:rsidR="009C1EAC" w:rsidRDefault="009C1EAC" w:rsidP="00C34874">
      <w:pPr>
        <w:pStyle w:val="a"/>
      </w:pPr>
      <w:r>
        <w:rPr>
          <w:rFonts w:hint="eastAsia"/>
        </w:rPr>
        <w:t>【？！】</w:t>
      </w:r>
    </w:p>
    <w:p w:rsidR="009C1EAC" w:rsidRDefault="009C1EAC" w:rsidP="00C34874">
      <w:pPr>
        <w:pStyle w:val="a"/>
      </w:pPr>
      <w:r>
        <w:rPr>
          <w:rFonts w:hint="eastAsia"/>
        </w:rPr>
        <w:t>配合着少女的步伐，放在桌子上的小瓶浮到了空中</w:t>
      </w:r>
      <w:r>
        <w:t>——</w:t>
      </w:r>
      <w:r>
        <w:rPr>
          <w:rFonts w:hint="eastAsia"/>
        </w:rPr>
        <w:t>无情且毫不踌躇的碎掉了。</w:t>
      </w:r>
    </w:p>
    <w:p w:rsidR="009C1EAC" w:rsidRDefault="009C1EAC" w:rsidP="00C34874">
      <w:pPr>
        <w:pStyle w:val="a"/>
      </w:pPr>
      <w:r>
        <w:rPr>
          <w:rFonts w:hint="eastAsia"/>
        </w:rPr>
        <w:t>【……那时候，要是这么干就好了。】</w:t>
      </w:r>
    </w:p>
    <w:p w:rsidR="009C1EAC" w:rsidRDefault="009C1EAC" w:rsidP="00C34874">
      <w:pPr>
        <w:pStyle w:val="a"/>
      </w:pPr>
      <w:r>
        <w:rPr>
          <w:rFonts w:hint="eastAsia"/>
        </w:rPr>
        <w:t>清爽的声音让草十郎变得脸色苍白。</w:t>
      </w:r>
    </w:p>
    <w:p w:rsidR="009C1EAC" w:rsidRDefault="009C1EAC" w:rsidP="00C34874">
      <w:pPr>
        <w:pStyle w:val="a"/>
      </w:pPr>
      <w:r>
        <w:rPr>
          <w:rFonts w:hint="eastAsia"/>
        </w:rPr>
        <w:t>有珠的声音太过平静了，听不出她是认真地还是在开玩笑。</w:t>
      </w:r>
    </w:p>
    <w:p w:rsidR="009C1EAC" w:rsidRDefault="009C1EAC" w:rsidP="00C34874">
      <w:pPr>
        <w:pStyle w:val="a"/>
      </w:pPr>
      <w:r>
        <w:rPr>
          <w:rFonts w:hint="eastAsia"/>
        </w:rPr>
        <w:t>【我也忘记说了。】</w:t>
      </w:r>
    </w:p>
    <w:p w:rsidR="009C1EAC" w:rsidRDefault="009C1EAC" w:rsidP="00C34874">
      <w:pPr>
        <w:pStyle w:val="a"/>
      </w:pPr>
      <w:r>
        <w:rPr>
          <w:rFonts w:hint="eastAsia"/>
        </w:rPr>
        <w:t>少女侧过脸来，冷冷的看了一眼青子和草十郎。</w:t>
      </w:r>
    </w:p>
    <w:p w:rsidR="009C1EAC" w:rsidRDefault="009C1EAC" w:rsidP="00C34874">
      <w:pPr>
        <w:pStyle w:val="a"/>
      </w:pPr>
      <w:r>
        <w:rPr>
          <w:rFonts w:hint="eastAsia"/>
        </w:rPr>
        <w:t>洋馆的主人用那表情还要冰冷的声音说道：</w:t>
      </w:r>
    </w:p>
    <w:p w:rsidR="009C1EAC" w:rsidRDefault="009C1EAC" w:rsidP="00C34874">
      <w:pPr>
        <w:pStyle w:val="a"/>
      </w:pPr>
      <w:r>
        <w:rPr>
          <w:rFonts w:hint="eastAsia"/>
        </w:rPr>
        <w:t>【我还没有同意。】</w:t>
      </w:r>
    </w:p>
    <w:p w:rsidR="009C1EAC" w:rsidRDefault="009C1EAC" w:rsidP="00C34874">
      <w:pPr>
        <w:pStyle w:val="a"/>
      </w:pPr>
      <w:r>
        <w:rPr>
          <w:rFonts w:hint="eastAsia"/>
        </w:rPr>
        <w:t>留下这么一句话。可以想象草十郎的前途是多么的黑暗。</w:t>
      </w:r>
    </w:p>
    <w:p w:rsidR="009C1EAC" w:rsidRDefault="009C1EAC" w:rsidP="00C34874">
      <w:pPr>
        <w:pStyle w:val="a"/>
      </w:pPr>
    </w:p>
    <w:p w:rsidR="009C1EAC" w:rsidRDefault="009C1EAC" w:rsidP="00475CE7">
      <w:pPr>
        <w:pStyle w:val="Heading6"/>
      </w:pPr>
      <w:r>
        <w:rPr>
          <w:rFonts w:hint="eastAsia"/>
        </w:rPr>
        <w:t>在洋馆的生活方式</w:t>
      </w:r>
    </w:p>
    <w:p w:rsidR="009C1EAC" w:rsidRDefault="009C1EAC" w:rsidP="00475CE7">
      <w:r>
        <w:rPr>
          <w:rFonts w:hint="eastAsia"/>
        </w:rPr>
        <w:t>【……真是，这么拖泥带水的。】</w:t>
      </w:r>
    </w:p>
    <w:p w:rsidR="009C1EAC" w:rsidRDefault="009C1EAC" w:rsidP="00475CE7">
      <w:r>
        <w:rPr>
          <w:rFonts w:hint="eastAsia"/>
        </w:rPr>
        <w:t>对面的沙发上已经没有人了，青子也骂了出来。</w:t>
      </w:r>
    </w:p>
    <w:p w:rsidR="009C1EAC" w:rsidRDefault="009C1EAC" w:rsidP="00475CE7">
      <w:r>
        <w:rPr>
          <w:rFonts w:hint="eastAsia"/>
        </w:rPr>
        <w:t>不高兴的表情，显示现在的不爽度比平时的更高。</w:t>
      </w:r>
    </w:p>
    <w:p w:rsidR="009C1EAC" w:rsidRDefault="009C1EAC" w:rsidP="00475CE7">
      <w:r>
        <w:rPr>
          <w:rFonts w:hint="eastAsia"/>
        </w:rPr>
        <w:t>【说什么饶了你和让你住在这里完全是两个问题，那不让你住在这还能怎么办啊。</w:t>
      </w:r>
    </w:p>
    <w:p w:rsidR="009C1EAC" w:rsidRDefault="009C1EAC" w:rsidP="00475CE7">
      <w:r>
        <w:rPr>
          <w:rFonts w:hint="eastAsia"/>
        </w:rPr>
        <w:t>……看来也没有退让的意思。这时候就靠实力来硬的呢，那孩子。】</w:t>
      </w:r>
    </w:p>
    <w:p w:rsidR="009C1EAC" w:rsidRDefault="009C1EAC" w:rsidP="00475CE7">
      <w:r>
        <w:rPr>
          <w:rFonts w:hint="eastAsia"/>
        </w:rPr>
        <w:t>青子嘀嘀咕咕的说着什么，草十郎则用怀疑的眼光看着她。</w:t>
      </w:r>
    </w:p>
    <w:p w:rsidR="009C1EAC" w:rsidRDefault="009C1EAC" w:rsidP="00475CE7">
      <w:r>
        <w:rPr>
          <w:rFonts w:hint="eastAsia"/>
        </w:rPr>
        <w:t>刚才表明的决心</w:t>
      </w:r>
      <w:r>
        <w:t>——</w:t>
      </w:r>
      <w:r>
        <w:rPr>
          <w:rFonts w:hint="eastAsia"/>
        </w:rPr>
        <w:t>被弄的粉碎的小瓶</w:t>
      </w:r>
      <w:r>
        <w:t>——</w:t>
      </w:r>
      <w:r>
        <w:rPr>
          <w:rFonts w:hint="eastAsia"/>
        </w:rPr>
        <w:t>这到底算什么事啊！</w:t>
      </w:r>
    </w:p>
    <w:p w:rsidR="009C1EAC" w:rsidRDefault="009C1EAC" w:rsidP="00475CE7">
      <w:r>
        <w:rPr>
          <w:rFonts w:hint="eastAsia"/>
        </w:rPr>
        <w:t>【虽然草十郎你口头上说“消除记忆也可以接受”，实际上心里还是不痛快的吧。</w:t>
      </w:r>
    </w:p>
    <w:p w:rsidR="009C1EAC" w:rsidRDefault="009C1EAC" w:rsidP="00475CE7">
      <w:r>
        <w:rPr>
          <w:rFonts w:hint="eastAsia"/>
        </w:rPr>
        <w:t>……虽说能让有珠意识到他人也挺新奇的，果然要住在这里还是太困难了吗？</w:t>
      </w:r>
    </w:p>
    <w:p w:rsidR="009C1EAC" w:rsidRDefault="009C1EAC" w:rsidP="00475CE7">
      <w:r>
        <w:rPr>
          <w:rFonts w:hint="eastAsia"/>
        </w:rPr>
        <w:t>你睡觉的时候还好，看到你起来了，说不定刺激到有珠的施虐心了。】</w:t>
      </w:r>
    </w:p>
    <w:p w:rsidR="009C1EAC" w:rsidRDefault="009C1EAC" w:rsidP="00475CE7">
      <w:r>
        <w:rPr>
          <w:rFonts w:hint="eastAsia"/>
        </w:rPr>
        <w:t>【小心点呐，草十郎。</w:t>
      </w:r>
    </w:p>
    <w:p w:rsidR="009C1EAC" w:rsidRDefault="009C1EAC" w:rsidP="00475CE7">
      <w:r>
        <w:rPr>
          <w:rFonts w:hint="eastAsia"/>
        </w:rPr>
        <w:t>那孩子说不定正想着要怎么杀你呢。】</w:t>
      </w:r>
    </w:p>
    <w:p w:rsidR="009C1EAC" w:rsidRDefault="009C1EAC" w:rsidP="00475CE7">
      <w:r>
        <w:rPr>
          <w:rFonts w:hint="eastAsia"/>
        </w:rPr>
        <w:t>说着不得了的忠告，青子自己，似乎并没有再去说服有珠的意思。</w:t>
      </w:r>
    </w:p>
    <w:p w:rsidR="009C1EAC" w:rsidRDefault="009C1EAC" w:rsidP="00475CE7">
      <w:r>
        <w:rPr>
          <w:rFonts w:hint="eastAsia"/>
        </w:rPr>
        <w:t>【……怎么感觉，状况和那天夜里没什么太大的变化呢，苍崎。】</w:t>
      </w:r>
    </w:p>
    <w:p w:rsidR="009C1EAC" w:rsidRDefault="009C1EAC" w:rsidP="00475CE7">
      <w:r>
        <w:rPr>
          <w:rFonts w:hint="eastAsia"/>
        </w:rPr>
        <w:t>不由的说了这么一句，“是吗？”青子轻轻移回了视线。</w:t>
      </w:r>
    </w:p>
    <w:p w:rsidR="009C1EAC" w:rsidRDefault="009C1EAC" w:rsidP="00475CE7">
      <w:r>
        <w:rPr>
          <w:rFonts w:hint="eastAsia"/>
        </w:rPr>
        <w:t>【不应该单单一句“是吗？”吧。</w:t>
      </w:r>
    </w:p>
    <w:p w:rsidR="009C1EAC" w:rsidRDefault="009C1EAC" w:rsidP="00475CE7">
      <w:r>
        <w:rPr>
          <w:rFonts w:hint="eastAsia"/>
        </w:rPr>
        <w:t>好不容易苍崎你放弃了，结果那孩子这不是充满干劲吗？像刚才那样对上眼神的话，我肯定逃不掉的。</w:t>
      </w:r>
    </w:p>
    <w:p w:rsidR="009C1EAC" w:rsidRDefault="009C1EAC" w:rsidP="00475CE7">
      <w:r>
        <w:rPr>
          <w:rFonts w:hint="eastAsia"/>
        </w:rPr>
        <w:t>你这不是半途而废吗？】</w:t>
      </w:r>
    </w:p>
    <w:p w:rsidR="009C1EAC" w:rsidRDefault="009C1EAC" w:rsidP="00475CE7">
      <w:r>
        <w:rPr>
          <w:rFonts w:hint="eastAsia"/>
        </w:rPr>
        <w:t>【那就为了不被杀好好努力吧。</w:t>
      </w:r>
    </w:p>
    <w:p w:rsidR="009C1EAC" w:rsidRDefault="009C1EAC" w:rsidP="00475CE7">
      <w:r>
        <w:rPr>
          <w:rFonts w:hint="eastAsia"/>
        </w:rPr>
        <w:t>嘛，有珠的理由已经不像游乐园那时那么迫切了，我觉得再过不久就会放弃了吧。】</w:t>
      </w:r>
    </w:p>
    <w:p w:rsidR="009C1EAC" w:rsidRDefault="009C1EAC" w:rsidP="00475CE7">
      <w:r>
        <w:rPr>
          <w:rFonts w:hint="eastAsia"/>
        </w:rPr>
        <w:t>【和苍崎那时候的理由不同，有珠的理由……？】</w:t>
      </w:r>
    </w:p>
    <w:p w:rsidR="009C1EAC" w:rsidRDefault="009C1EAC" w:rsidP="00475CE7">
      <w:r>
        <w:rPr>
          <w:rFonts w:hint="eastAsia"/>
        </w:rPr>
        <w:t>【哎，游乐园那时候是为了严守住秘密，这个已经暂时解决了。就算是有珠也清楚你不是那种没有底线、说话不算话的家伙。</w:t>
      </w:r>
    </w:p>
    <w:p w:rsidR="009C1EAC" w:rsidRDefault="009C1EAC" w:rsidP="00475CE7">
      <w:r>
        <w:rPr>
          <w:rFonts w:hint="eastAsia"/>
        </w:rPr>
        <w:t>不管怎么说，也没理由在严守秘密方面反对到这种程度。那孩子只是单纯的不希望你住在这里而已。有珠是因为这个才想杀了你。】</w:t>
      </w:r>
    </w:p>
    <w:p w:rsidR="009C1EAC" w:rsidRDefault="009C1EAC" w:rsidP="00475CE7">
      <w:r>
        <w:rPr>
          <w:rFonts w:hint="eastAsia"/>
        </w:rPr>
        <w:t>青子斩钉截铁的说着这些话语，她的眼神很认真。</w:t>
      </w:r>
    </w:p>
    <w:p w:rsidR="009C1EAC" w:rsidRDefault="009C1EAC" w:rsidP="00475CE7">
      <w:r>
        <w:rPr>
          <w:rFonts w:hint="eastAsia"/>
        </w:rPr>
        <w:t>而令人困扰的是，这些话里面没有任何骗人和夸张的成分。</w:t>
      </w:r>
    </w:p>
    <w:p w:rsidR="009C1EAC" w:rsidRDefault="009C1EAC" w:rsidP="00475CE7">
      <w:r>
        <w:rPr>
          <w:rFonts w:hint="eastAsia"/>
        </w:rPr>
        <w:t>【确实，那孩子就是这个样子呢。</w:t>
      </w:r>
    </w:p>
    <w:p w:rsidR="009C1EAC" w:rsidRDefault="009C1EAC" w:rsidP="00475CE7">
      <w:r>
        <w:rPr>
          <w:rFonts w:hint="eastAsia"/>
        </w:rPr>
        <w:t>……奇怪呐，这样的话用其他的方法不就好了。】</w:t>
      </w:r>
    </w:p>
    <w:p w:rsidR="009C1EAC" w:rsidRDefault="009C1EAC" w:rsidP="00475CE7">
      <w:r>
        <w:rPr>
          <w:rFonts w:hint="eastAsia"/>
        </w:rPr>
        <w:t>感觉对有珠有点抱歉，草十郎毫无根据的烦恼着。</w:t>
      </w:r>
    </w:p>
    <w:p w:rsidR="009C1EAC" w:rsidRDefault="009C1EAC" w:rsidP="00475CE7">
      <w:r>
        <w:rPr>
          <w:rFonts w:hint="eastAsia"/>
        </w:rPr>
        <w:t>青子很快就明白了这些话语的含义。</w:t>
      </w:r>
    </w:p>
    <w:p w:rsidR="009C1EAC" w:rsidRDefault="009C1EAC" w:rsidP="00475CE7">
      <w:r>
        <w:rPr>
          <w:rFonts w:hint="eastAsia"/>
        </w:rPr>
        <w:t>【比如说，在找到消除记忆的魔术之前，先把你一直关在刚才那样的小瓶里这样吗？】</w:t>
      </w:r>
    </w:p>
    <w:p w:rsidR="009C1EAC" w:rsidRDefault="009C1EAC" w:rsidP="00475CE7">
      <w:r>
        <w:rPr>
          <w:rFonts w:hint="eastAsia"/>
        </w:rPr>
        <w:t>青子的声音没有了之前昏昏欲睡的意味。</w:t>
      </w:r>
    </w:p>
    <w:p w:rsidR="009C1EAC" w:rsidRDefault="009C1EAC" w:rsidP="00475CE7">
      <w:r>
        <w:rPr>
          <w:rFonts w:hint="eastAsia"/>
        </w:rPr>
        <w:t>草十郎只是点点头作为回答。</w:t>
      </w:r>
    </w:p>
    <w:p w:rsidR="009C1EAC" w:rsidRDefault="009C1EAC" w:rsidP="00475CE7">
      <w:r>
        <w:rPr>
          <w:rFonts w:hint="eastAsia"/>
        </w:rPr>
        <w:t>事实上，对她们来说，这绝对是最简单的方法。</w:t>
      </w:r>
    </w:p>
    <w:p w:rsidR="009C1EAC" w:rsidRDefault="009C1EAC" w:rsidP="00475CE7">
      <w:r>
        <w:rPr>
          <w:rFonts w:hint="eastAsia"/>
        </w:rPr>
        <w:t>但是。</w:t>
      </w:r>
    </w:p>
    <w:p w:rsidR="009C1EAC" w:rsidRDefault="009C1EAC" w:rsidP="00475CE7">
      <w:r>
        <w:rPr>
          <w:rFonts w:hint="eastAsia"/>
        </w:rPr>
        <w:t>【草十郎，我是不会违反约定的，还记得吗？】</w:t>
      </w:r>
    </w:p>
    <w:p w:rsidR="009C1EAC" w:rsidRDefault="009C1EAC" w:rsidP="00475CE7">
      <w:r>
        <w:rPr>
          <w:rFonts w:hint="eastAsia"/>
        </w:rPr>
        <w:t>她讨厌这种简单的办法。</w:t>
      </w:r>
    </w:p>
    <w:p w:rsidR="009C1EAC" w:rsidRDefault="009C1EAC" w:rsidP="00475CE7">
      <w:r>
        <w:rPr>
          <w:rFonts w:hint="eastAsia"/>
        </w:rPr>
        <w:t>平静的话语里蕴含着明显的愤怒。</w:t>
      </w:r>
    </w:p>
    <w:p w:rsidR="009C1EAC" w:rsidRDefault="009C1EAC" w:rsidP="00475CE7">
      <w:r>
        <w:rPr>
          <w:rFonts w:hint="eastAsia"/>
        </w:rPr>
        <w:t>草十郎清楚的知道这份愤怒是针对什么的，清楚到沉痛。</w:t>
      </w:r>
    </w:p>
    <w:p w:rsidR="009C1EAC" w:rsidRDefault="009C1EAC" w:rsidP="00475CE7">
      <w:r>
        <w:rPr>
          <w:rFonts w:hint="eastAsia"/>
        </w:rPr>
        <w:t>胸口的这份疼痛，正是后悔对她说出了那些话语而引起的。</w:t>
      </w:r>
    </w:p>
    <w:p w:rsidR="009C1EAC" w:rsidRDefault="009C1EAC" w:rsidP="00475CE7">
      <w:r>
        <w:rPr>
          <w:rFonts w:hint="eastAsia"/>
        </w:rPr>
        <w:t>【对不起，是我考虑不足。】</w:t>
      </w:r>
    </w:p>
    <w:p w:rsidR="009C1EAC" w:rsidRDefault="009C1EAC" w:rsidP="00475CE7">
      <w:r>
        <w:rPr>
          <w:rFonts w:hint="eastAsia"/>
        </w:rPr>
        <w:t>草十郎突然的道歉，让青子又回到了平时那副不高兴的样子。</w:t>
      </w:r>
    </w:p>
    <w:p w:rsidR="009C1EAC" w:rsidRDefault="009C1EAC" w:rsidP="00475CE7">
      <w:r>
        <w:rPr>
          <w:rFonts w:hint="eastAsia"/>
        </w:rPr>
        <w:t>青子自己其实别说生气的理由了，连自己在生气这一点都没有注意到。</w:t>
      </w:r>
    </w:p>
    <w:p w:rsidR="009C1EAC" w:rsidRDefault="009C1EAC" w:rsidP="00475CE7">
      <w:r>
        <w:rPr>
          <w:rFonts w:hint="eastAsia"/>
        </w:rPr>
        <w:t>所以对这样的青子来说，草十郎的谢罪非常突然。</w:t>
      </w:r>
    </w:p>
    <w:p w:rsidR="009C1EAC" w:rsidRDefault="009C1EAC" w:rsidP="00475CE7">
      <w:r>
        <w:rPr>
          <w:rFonts w:hint="eastAsia"/>
        </w:rPr>
        <w:t>【……你啊，其实不明白的吧？</w:t>
      </w:r>
    </w:p>
    <w:p w:rsidR="009C1EAC" w:rsidRDefault="009C1EAC" w:rsidP="00475CE7">
      <w:r>
        <w:rPr>
          <w:rFonts w:hint="eastAsia"/>
        </w:rPr>
        <w:t>为什么突然道起歉来了。】</w:t>
      </w:r>
    </w:p>
    <w:p w:rsidR="009C1EAC" w:rsidRDefault="009C1EAC" w:rsidP="00475CE7">
      <w:r>
        <w:rPr>
          <w:rFonts w:hint="eastAsia"/>
        </w:rPr>
        <w:t>青子直直的盯着草十郎。</w:t>
      </w:r>
    </w:p>
    <w:p w:rsidR="009C1EAC" w:rsidRDefault="009C1EAC" w:rsidP="00475CE7">
      <w:r>
        <w:rPr>
          <w:rFonts w:hint="eastAsia"/>
        </w:rPr>
        <w:t>【？……阿勒，也是呐，我也不太清楚。</w:t>
      </w:r>
    </w:p>
    <w:p w:rsidR="009C1EAC" w:rsidRDefault="009C1EAC" w:rsidP="00475CE7">
      <w:r>
        <w:rPr>
          <w:rFonts w:hint="eastAsia"/>
        </w:rPr>
        <w:t>大概，就是有那种感觉吧。】</w:t>
      </w:r>
    </w:p>
    <w:p w:rsidR="009C1EAC" w:rsidRDefault="009C1EAC" w:rsidP="00475CE7">
      <w:r>
        <w:rPr>
          <w:rFonts w:hint="eastAsia"/>
        </w:rPr>
        <w:t>说着我也不明白什么的，草十郎认真的回答道。青子也就没再说什么。</w:t>
      </w:r>
    </w:p>
    <w:p w:rsidR="009C1EAC" w:rsidRDefault="009C1EAC" w:rsidP="00475CE7">
      <w:r>
        <w:rPr>
          <w:rFonts w:hint="eastAsia"/>
        </w:rPr>
        <w:t>【但是，苍崎想说的我已经知道了。</w:t>
      </w:r>
    </w:p>
    <w:p w:rsidR="009C1EAC" w:rsidRDefault="009C1EAC" w:rsidP="00475CE7">
      <w:r>
        <w:rPr>
          <w:rFonts w:hint="eastAsia"/>
        </w:rPr>
        <w:t>所谓要遵守约定，就不能针对结果，而是要把重点放在过程上。】</w:t>
      </w:r>
    </w:p>
    <w:p w:rsidR="009C1EAC" w:rsidRDefault="009C1EAC" w:rsidP="00475CE7">
      <w:r>
        <w:rPr>
          <w:rFonts w:hint="eastAsia"/>
        </w:rPr>
        <w:t>草十郎一点都没有不好意思，就这么直直的说了出来。对着青子露出了微笑。</w:t>
      </w:r>
    </w:p>
    <w:p w:rsidR="009C1EAC" w:rsidRDefault="009C1EAC" w:rsidP="00475CE7">
      <w:r>
        <w:rPr>
          <w:rFonts w:hint="eastAsia"/>
        </w:rPr>
        <w:t>单纯的充满喜悦的笑脸，让人不禁也想要对他露出笑容。</w:t>
      </w:r>
    </w:p>
    <w:p w:rsidR="009C1EAC" w:rsidRDefault="009C1EAC" w:rsidP="00475CE7">
      <w:r>
        <w:rPr>
          <w:rFonts w:hint="eastAsia"/>
        </w:rPr>
        <w:t>【啊，这不是理所当然的吗？光注重结果就行了什么的，不觉得很不要脸吗？】</w:t>
      </w:r>
    </w:p>
    <w:p w:rsidR="009C1EAC" w:rsidRDefault="009C1EAC" w:rsidP="00475CE7">
      <w:r>
        <w:rPr>
          <w:rFonts w:hint="eastAsia"/>
        </w:rPr>
        <w:t>青子害羞的把脸背过去，小声的这么回答道。</w:t>
      </w:r>
    </w:p>
    <w:p w:rsidR="009C1EAC" w:rsidRDefault="009C1EAC" w:rsidP="00475CE7">
      <w:r>
        <w:rPr>
          <w:rFonts w:hint="eastAsia"/>
        </w:rPr>
        <w:t>没想到草十郎把自己心里想的事情说了出来，青子感觉心里有点痒痒的。</w:t>
      </w:r>
    </w:p>
    <w:p w:rsidR="009C1EAC" w:rsidRDefault="009C1EAC" w:rsidP="00475CE7">
      <w:r>
        <w:rPr>
          <w:rFonts w:hint="eastAsia"/>
        </w:rPr>
        <w:t>如果是平时的话可能早不高兴了吧。</w:t>
      </w:r>
    </w:p>
    <w:p w:rsidR="009C1EAC" w:rsidRDefault="009C1EAC" w:rsidP="00475CE7">
      <w:r>
        <w:rPr>
          <w:rFonts w:hint="eastAsia"/>
        </w:rPr>
        <w:t>但是，不知道为什么现在反而有点高兴，只好背过脸去。</w:t>
      </w:r>
    </w:p>
    <w:p w:rsidR="009C1EAC" w:rsidRDefault="009C1EAC" w:rsidP="00475CE7">
      <w:r>
        <w:rPr>
          <w:rFonts w:hint="eastAsia"/>
        </w:rPr>
        <w:t>意识到自己的害羞有点多余，青子继续了被打断的话题。</w:t>
      </w:r>
    </w:p>
    <w:p w:rsidR="009C1EAC" w:rsidRDefault="009C1EAC" w:rsidP="00475CE7">
      <w:r>
        <w:rPr>
          <w:rFonts w:hint="eastAsia"/>
        </w:rPr>
        <w:t>【既然说了要放过你，那就不是心情的问题了，自然要好好的向完成约定努力才行。</w:t>
      </w:r>
    </w:p>
    <w:p w:rsidR="009C1EAC" w:rsidRDefault="009C1EAC" w:rsidP="00475CE7">
      <w:r>
        <w:rPr>
          <w:rFonts w:hint="eastAsia"/>
        </w:rPr>
        <w:t>如果草十郎住在这里能够让我遵守好约定，那就算和有珠闹翻我也不会松口的。</w:t>
      </w:r>
    </w:p>
    <w:p w:rsidR="009C1EAC" w:rsidRDefault="009C1EAC" w:rsidP="00475CE7">
      <w:r>
        <w:rPr>
          <w:rFonts w:hint="eastAsia"/>
        </w:rPr>
        <w:t>……要是光是威胁的话还好说，一直把你装在瓶子里算什么事啊？】</w:t>
      </w:r>
    </w:p>
    <w:p w:rsidR="009C1EAC" w:rsidRDefault="009C1EAC" w:rsidP="00475CE7">
      <w:r>
        <w:rPr>
          <w:rFonts w:hint="eastAsia"/>
        </w:rPr>
        <w:t>【这样啊，看来青子还没有说服那孩子的样子啊，这么说之前已经尽量说服她了吗？</w:t>
      </w:r>
    </w:p>
    <w:p w:rsidR="009C1EAC" w:rsidRDefault="009C1EAC" w:rsidP="00475CE7">
      <w:r>
        <w:rPr>
          <w:rFonts w:hint="eastAsia"/>
        </w:rPr>
        <w:t>啊，所以才在和她冷战啊。】</w:t>
      </w:r>
    </w:p>
    <w:p w:rsidR="009C1EAC" w:rsidRDefault="009C1EAC" w:rsidP="00475CE7">
      <w:r>
        <w:rPr>
          <w:rFonts w:hint="eastAsia"/>
        </w:rPr>
        <w:t>【……又不是为了你，我是为了能让我自己遵守约定。</w:t>
      </w:r>
    </w:p>
    <w:p w:rsidR="009C1EAC" w:rsidRDefault="009C1EAC" w:rsidP="00475CE7">
      <w:r>
        <w:rPr>
          <w:rFonts w:hint="eastAsia"/>
        </w:rPr>
        <w:t>嘛，就像你察觉到的，我已经把我该做的都做了。</w:t>
      </w:r>
    </w:p>
    <w:p w:rsidR="009C1EAC" w:rsidRDefault="009C1EAC" w:rsidP="00475CE7">
      <w:r>
        <w:rPr>
          <w:rFonts w:hint="eastAsia"/>
        </w:rPr>
        <w:t>接下来就靠你自己努力了，随便你怎么做吧。】</w:t>
      </w:r>
    </w:p>
    <w:p w:rsidR="009C1EAC" w:rsidRDefault="009C1EAC" w:rsidP="00475CE7">
      <w:r>
        <w:rPr>
          <w:rFonts w:hint="eastAsia"/>
        </w:rPr>
        <w:t>被这么说了，“什么？”草十郎歪了歪头。</w:t>
      </w:r>
    </w:p>
    <w:p w:rsidR="009C1EAC" w:rsidRDefault="009C1EAC" w:rsidP="00475CE7">
      <w:r>
        <w:rPr>
          <w:rFonts w:hint="eastAsia"/>
        </w:rPr>
        <w:t>【我说呐，听好，虽然想方设法让她同意你住在这里这个办法的只有我一个人，但一连说了两天还没说服有珠，再继续也肯定不行。</w:t>
      </w:r>
    </w:p>
    <w:p w:rsidR="009C1EAC" w:rsidRDefault="009C1EAC" w:rsidP="00475CE7">
      <w:r>
        <w:rPr>
          <w:rFonts w:hint="eastAsia"/>
        </w:rPr>
        <w:t>我接下来就不参与了。</w:t>
      </w:r>
    </w:p>
    <w:p w:rsidR="009C1EAC" w:rsidRDefault="009C1EAC" w:rsidP="00475CE7">
      <w:r>
        <w:rPr>
          <w:rFonts w:hint="eastAsia"/>
        </w:rPr>
        <w:t>目前先尽力从有珠手下保住自己的小命吧，但也要这段期间做些能让有珠认同你的事情，而且是那种只有你才能做到的事情。好好干吧，草十郎。】</w:t>
      </w:r>
    </w:p>
    <w:p w:rsidR="009C1EAC" w:rsidRDefault="009C1EAC" w:rsidP="00475CE7">
      <w:r>
        <w:rPr>
          <w:rFonts w:hint="eastAsia"/>
        </w:rPr>
        <w:t>【神马！】</w:t>
      </w:r>
    </w:p>
    <w:p w:rsidR="009C1EAC" w:rsidRDefault="009C1EAC" w:rsidP="00475CE7">
      <w:r>
        <w:rPr>
          <w:rFonts w:hint="eastAsia"/>
        </w:rPr>
        <w:t>就这么交给我啦？！草十郎完全不知所措。</w:t>
      </w:r>
    </w:p>
    <w:p w:rsidR="009C1EAC" w:rsidRDefault="009C1EAC" w:rsidP="00475CE7">
      <w:r>
        <w:rPr>
          <w:rFonts w:hint="eastAsia"/>
        </w:rPr>
        <w:t>久远寺有珠。</w:t>
      </w:r>
    </w:p>
    <w:p w:rsidR="009C1EAC" w:rsidRDefault="009C1EAC" w:rsidP="00475CE7">
      <w:r>
        <w:rPr>
          <w:rFonts w:hint="eastAsia"/>
        </w:rPr>
        <w:t>不亲近他人的黑衣少女。</w:t>
      </w:r>
    </w:p>
    <w:p w:rsidR="009C1EAC" w:rsidRDefault="009C1EAC" w:rsidP="00475CE7">
      <w:r>
        <w:rPr>
          <w:rFonts w:hint="eastAsia"/>
        </w:rPr>
        <w:t>如果说青子是在现代隐居的魔法使的话，那她就是在中世纪实际存在的魔女了。</w:t>
      </w:r>
    </w:p>
    <w:p w:rsidR="009C1EAC" w:rsidRDefault="009C1EAC" w:rsidP="00475CE7">
      <w:r>
        <w:rPr>
          <w:rFonts w:hint="eastAsia"/>
        </w:rPr>
        <w:t>【苍崎，你，知道你说了多么困难的事情吗？】</w:t>
      </w:r>
    </w:p>
    <w:p w:rsidR="009C1EAC" w:rsidRDefault="009C1EAC" w:rsidP="00475CE7">
      <w:r>
        <w:rPr>
          <w:rFonts w:hint="eastAsia"/>
        </w:rPr>
        <w:t>【是呢，在这件事上我也很同情你。】</w:t>
      </w:r>
    </w:p>
    <w:p w:rsidR="009C1EAC" w:rsidRDefault="009C1EAC" w:rsidP="00475CE7">
      <w:r>
        <w:rPr>
          <w:rFonts w:hint="eastAsia"/>
        </w:rPr>
        <w:t>青子从沙发上站了起来。</w:t>
      </w:r>
    </w:p>
    <w:p w:rsidR="009C1EAC" w:rsidRDefault="009C1EAC" w:rsidP="00475CE7">
      <w:r>
        <w:rPr>
          <w:rFonts w:hint="eastAsia"/>
        </w:rPr>
        <w:t>暂且就先说到这里。</w:t>
      </w:r>
    </w:p>
    <w:p w:rsidR="009C1EAC" w:rsidRDefault="009C1EAC" w:rsidP="00475CE7">
      <w:r>
        <w:rPr>
          <w:rFonts w:hint="eastAsia"/>
        </w:rPr>
        <w:t>【这下就大体知道我们是什么样的人了吧。</w:t>
      </w:r>
    </w:p>
    <w:p w:rsidR="009C1EAC" w:rsidRDefault="009C1EAC" w:rsidP="00475CE7">
      <w:r>
        <w:rPr>
          <w:rFonts w:hint="eastAsia"/>
        </w:rPr>
        <w:t>就算是为了你自己好，绝对不要再和魔术扯上关系了。说明就到此为止。</w:t>
      </w:r>
    </w:p>
    <w:p w:rsidR="009C1EAC" w:rsidRDefault="009C1EAC" w:rsidP="00475CE7">
      <w:r>
        <w:rPr>
          <w:rFonts w:hint="eastAsia"/>
        </w:rPr>
        <w:t>重要的就只剩今后的方针了，毕竟要在这里生活上三个月。</w:t>
      </w:r>
    </w:p>
    <w:p w:rsidR="009C1EAC" w:rsidRDefault="009C1EAC" w:rsidP="00475CE7">
      <w:r>
        <w:rPr>
          <w:rFonts w:hint="eastAsia"/>
        </w:rPr>
        <w:t>当初的目标……或者说最初的试炼，就是让有珠认同你作为同居人的身份。】</w:t>
      </w:r>
    </w:p>
    <w:p w:rsidR="009C1EAC" w:rsidRDefault="009C1EAC" w:rsidP="00475CE7">
      <w:r>
        <w:rPr>
          <w:rFonts w:hint="eastAsia"/>
        </w:rPr>
        <w:t>【竟然说是试炼，刚才是这么说了吧。】</w:t>
      </w:r>
    </w:p>
    <w:p w:rsidR="009C1EAC" w:rsidRDefault="009C1EAC" w:rsidP="00475CE7">
      <w:r>
        <w:rPr>
          <w:rFonts w:hint="eastAsia"/>
        </w:rPr>
        <w:t>【这种事情，你就这么说骗骗自己不好吗？要是进行的不顺利你可连个全尸都没有。】</w:t>
      </w:r>
    </w:p>
    <w:p w:rsidR="009C1EAC" w:rsidRDefault="009C1EAC" w:rsidP="00475CE7">
      <w:r>
        <w:rPr>
          <w:rFonts w:hint="eastAsia"/>
        </w:rPr>
        <w:t>青子说着没血没泪的话，走到了门前。</w:t>
      </w:r>
    </w:p>
    <w:p w:rsidR="009C1EAC" w:rsidRDefault="009C1EAC" w:rsidP="00475CE7">
      <w:r>
        <w:rPr>
          <w:rFonts w:hint="eastAsia"/>
        </w:rPr>
        <w:t>【啊，对了。</w:t>
      </w:r>
    </w:p>
    <w:p w:rsidR="009C1EAC" w:rsidRDefault="009C1EAC" w:rsidP="00475CE7">
      <w:r>
        <w:rPr>
          <w:rFonts w:hint="eastAsia"/>
        </w:rPr>
        <w:t>关于草十郎你的房间，已经在三楼准备好了。二楼大厅的里侧有个楼梯可以过去，从那走吧。这里也不是宿舍，没什么时间限制的。</w:t>
      </w:r>
    </w:p>
    <w:p w:rsidR="009C1EAC" w:rsidRDefault="009C1EAC" w:rsidP="00475CE7">
      <w:r>
        <w:rPr>
          <w:rFonts w:hint="eastAsia"/>
        </w:rPr>
        <w:t>但是，只有西馆是绝对不能进入的。东馆这边因为我的借用会比较安全一点，也还是不要到处闲晃比较好。嘛，基本上安全的就只有你的房间和客厅了。】</w:t>
      </w:r>
    </w:p>
    <w:p w:rsidR="009C1EAC" w:rsidRDefault="009C1EAC" w:rsidP="00475CE7">
      <w:r>
        <w:rPr>
          <w:rFonts w:hint="eastAsia"/>
        </w:rPr>
        <w:t>【什</w:t>
      </w:r>
      <w:r>
        <w:t>——</w:t>
      </w:r>
      <w:r>
        <w:rPr>
          <w:rFonts w:hint="eastAsia"/>
        </w:rPr>
        <w:t>关于这里的说明，难道就这么点？</w:t>
      </w:r>
    </w:p>
    <w:p w:rsidR="009C1EAC" w:rsidRDefault="009C1EAC" w:rsidP="00475CE7">
      <w:r>
        <w:rPr>
          <w:rFonts w:hint="eastAsia"/>
        </w:rPr>
        <w:t>苍崎你太奇怪了吧，我还以为能比魔术什么的说明的更细一点呢。】</w:t>
      </w:r>
    </w:p>
    <w:p w:rsidR="009C1EAC" w:rsidRDefault="009C1EAC" w:rsidP="00475CE7">
      <w:r>
        <w:rPr>
          <w:rFonts w:hint="eastAsia"/>
        </w:rPr>
        <w:t>掰掰。在青子快要从客厅里出去的时候，草十郎一副赴死的表情把她叫住了。</w:t>
      </w:r>
    </w:p>
    <w:p w:rsidR="009C1EAC" w:rsidRDefault="009C1EAC" w:rsidP="00475CE7">
      <w:r>
        <w:rPr>
          <w:rFonts w:hint="eastAsia"/>
        </w:rPr>
        <w:t>看着这样的草十郎，青子心里有点</w:t>
      </w:r>
      <w:r>
        <w:t>——</w:t>
      </w:r>
      <w:r>
        <w:rPr>
          <w:rFonts w:hint="eastAsia"/>
        </w:rPr>
        <w:t>怜悯吧。</w:t>
      </w:r>
    </w:p>
    <w:p w:rsidR="009C1EAC" w:rsidRDefault="009C1EAC" w:rsidP="00475CE7">
      <w:r>
        <w:rPr>
          <w:rFonts w:hint="eastAsia"/>
        </w:rPr>
        <w:t>【至少，怎么说，带我熟悉一下。】</w:t>
      </w:r>
    </w:p>
    <w:p w:rsidR="009C1EAC" w:rsidRDefault="009C1EAC" w:rsidP="00475CE7">
      <w:r>
        <w:rPr>
          <w:rFonts w:hint="eastAsia"/>
        </w:rPr>
        <w:t>【免了，太麻烦了。给乡下人当导游，就算只有两回也能撑着我了。</w:t>
      </w:r>
    </w:p>
    <w:p w:rsidR="009C1EAC" w:rsidRDefault="009C1EAC" w:rsidP="00475CE7">
      <w:r>
        <w:rPr>
          <w:rFonts w:hint="eastAsia"/>
        </w:rPr>
        <w:t>你又刚起来，总之今天先回屋休息去吧。</w:t>
      </w:r>
    </w:p>
    <w:p w:rsidR="009C1EAC" w:rsidRDefault="009C1EAC" w:rsidP="00475CE7">
      <w:r>
        <w:rPr>
          <w:rFonts w:hint="eastAsia"/>
        </w:rPr>
        <w:t>到明天早上，去学校之前我会带你熟悉的。】</w:t>
      </w:r>
    </w:p>
    <w:p w:rsidR="009C1EAC" w:rsidRDefault="009C1EAC" w:rsidP="00475CE7">
      <w:r>
        <w:rPr>
          <w:rFonts w:hint="eastAsia"/>
        </w:rPr>
        <w:t>【再说了，我又没那么闲。这一边只能等期末考试过后才能过来应付。</w:t>
      </w:r>
    </w:p>
    <w:p w:rsidR="009C1EAC" w:rsidRDefault="009C1EAC" w:rsidP="00475CE7">
      <w:r>
        <w:rPr>
          <w:rFonts w:hint="eastAsia"/>
        </w:rPr>
        <w:t>一周的时间，要么和有珠处好关系，要么抓住点把柄。不然的话，会被那啥呐。】</w:t>
      </w:r>
    </w:p>
    <w:p w:rsidR="009C1EAC" w:rsidRDefault="009C1EAC" w:rsidP="00475CE7">
      <w:r>
        <w:rPr>
          <w:rFonts w:hint="eastAsia"/>
        </w:rPr>
        <w:t>回见呐，终极鬼畜会长就这么走掉了。</w:t>
      </w:r>
    </w:p>
    <w:p w:rsidR="009C1EAC" w:rsidRDefault="009C1EAC" w:rsidP="00475CE7">
      <w:r>
        <w:rPr>
          <w:rFonts w:hint="eastAsia"/>
        </w:rPr>
        <w:t>【</w:t>
      </w:r>
      <w:r>
        <w:t>————————</w:t>
      </w:r>
      <w:r>
        <w:rPr>
          <w:rFonts w:hint="eastAsia"/>
        </w:rPr>
        <w:t>】</w:t>
      </w:r>
    </w:p>
    <w:p w:rsidR="009C1EAC" w:rsidRDefault="009C1EAC" w:rsidP="00475CE7">
      <w:r>
        <w:rPr>
          <w:rFonts w:hint="eastAsia"/>
        </w:rPr>
        <w:t>举起的手不自觉的一握一握的。</w:t>
      </w:r>
    </w:p>
    <w:p w:rsidR="009C1EAC" w:rsidRDefault="009C1EAC" w:rsidP="00475CE7">
      <w:r>
        <w:rPr>
          <w:rFonts w:hint="eastAsia"/>
        </w:rPr>
        <w:t>草十郎被一个人留了下来。这下真的穷途末路了。</w:t>
      </w:r>
    </w:p>
    <w:p w:rsidR="009C1EAC" w:rsidRDefault="009C1EAC" w:rsidP="00475CE7">
      <w:r>
        <w:rPr>
          <w:rFonts w:hint="eastAsia"/>
        </w:rPr>
        <w:t>像是为了鼓励这时的草十郎一样。</w:t>
      </w:r>
    </w:p>
    <w:p w:rsidR="009C1EAC" w:rsidRDefault="009C1EAC" w:rsidP="00475CE7">
      <w:r>
        <w:rPr>
          <w:rFonts w:hint="eastAsia"/>
        </w:rPr>
        <w:t>唧唧唧。</w:t>
      </w:r>
    </w:p>
    <w:p w:rsidR="009C1EAC" w:rsidRDefault="009C1EAC" w:rsidP="00475CE7">
      <w:r>
        <w:rPr>
          <w:rFonts w:hint="eastAsia"/>
        </w:rPr>
        <w:t>伴随着振翅声，一只青色的知更鸟毫无征兆的出现了。</w:t>
      </w:r>
    </w:p>
    <w:p w:rsidR="009C1EAC" w:rsidRDefault="009C1EAC" w:rsidP="00475CE7">
      <w:r>
        <w:rPr>
          <w:rFonts w:hint="eastAsia"/>
        </w:rPr>
        <w:t>胖墩墩的小鸟那清澈的眼瞳看着草十郎这边。</w:t>
      </w:r>
    </w:p>
    <w:p w:rsidR="009C1EAC" w:rsidRDefault="009C1EAC" w:rsidP="00475CE7">
      <w:r>
        <w:rPr>
          <w:rFonts w:hint="eastAsia"/>
        </w:rPr>
        <w:t>俗语中能带来好运的青鸟，就像是为了给草十郎的前途加油一样振动着翅膀。</w:t>
      </w:r>
    </w:p>
    <w:p w:rsidR="009C1EAC" w:rsidRDefault="009C1EAC" w:rsidP="00475CE7">
      <w:r>
        <w:rPr>
          <w:rFonts w:hint="eastAsia"/>
        </w:rPr>
        <w:t>客厅的电灯毫不留情的灭了。</w:t>
      </w:r>
    </w:p>
    <w:p w:rsidR="009C1EAC" w:rsidRDefault="009C1EAC" w:rsidP="00475CE7"/>
    <w:p w:rsidR="009C1EAC" w:rsidRDefault="009C1EAC" w:rsidP="00475CE7">
      <w:r>
        <w:rPr>
          <w:rFonts w:hint="eastAsia"/>
        </w:rPr>
        <w:t>青子把草十郎留在客厅里，回到了自己的房间。</w:t>
      </w:r>
    </w:p>
    <w:p w:rsidR="009C1EAC" w:rsidRDefault="009C1EAC" w:rsidP="00475CE7">
      <w:r>
        <w:rPr>
          <w:rFonts w:hint="eastAsia"/>
        </w:rPr>
        <w:t>关上房门坐到床上后，积累的疲劳一下子爆发了。</w:t>
      </w:r>
    </w:p>
    <w:p w:rsidR="009C1EAC" w:rsidRDefault="009C1EAC" w:rsidP="00475CE7">
      <w:r>
        <w:rPr>
          <w:rFonts w:hint="eastAsia"/>
        </w:rPr>
        <w:t>草十郎是怎么样的不知道，青子其实是以自己的方式如临大敌的。</w:t>
      </w:r>
    </w:p>
    <w:p w:rsidR="009C1EAC" w:rsidRDefault="009C1EAC" w:rsidP="00475CE7">
      <w:r>
        <w:rPr>
          <w:rFonts w:hint="eastAsia"/>
        </w:rPr>
        <w:t>不知道什么时候有珠会被她耿直的性格所驱使拿出</w:t>
      </w:r>
      <w:r>
        <w:t>ploy</w:t>
      </w:r>
      <w:r>
        <w:rPr>
          <w:rFonts w:hint="eastAsia"/>
        </w:rPr>
        <w:t>也说不定，那样的话必须马上做出应对才行。</w:t>
      </w:r>
    </w:p>
    <w:p w:rsidR="009C1EAC" w:rsidRDefault="009C1EAC" w:rsidP="00475CE7">
      <w:r>
        <w:rPr>
          <w:rFonts w:hint="eastAsia"/>
        </w:rPr>
        <w:t>哈啊，叹了一口气。</w:t>
      </w:r>
    </w:p>
    <w:p w:rsidR="009C1EAC" w:rsidRDefault="009C1EAC" w:rsidP="00475CE7">
      <w:r>
        <w:rPr>
          <w:rFonts w:hint="eastAsia"/>
        </w:rPr>
        <w:t>这是因为和有珠的暗斗造成的</w:t>
      </w:r>
      <w:r>
        <w:t>——</w:t>
      </w:r>
      <w:r>
        <w:rPr>
          <w:rFonts w:hint="eastAsia"/>
        </w:rPr>
        <w:t>才怪。</w:t>
      </w:r>
    </w:p>
    <w:p w:rsidR="009C1EAC" w:rsidRDefault="009C1EAC" w:rsidP="00475CE7">
      <w:r>
        <w:rPr>
          <w:rFonts w:hint="eastAsia"/>
        </w:rPr>
        <w:t>【……是不是拒绝的有点过分了？】</w:t>
      </w:r>
    </w:p>
    <w:p w:rsidR="009C1EAC" w:rsidRDefault="009C1EAC" w:rsidP="00475CE7">
      <w:r>
        <w:rPr>
          <w:rFonts w:hint="eastAsia"/>
        </w:rPr>
        <w:t>唔，皱起了眉头。</w:t>
      </w:r>
    </w:p>
    <w:p w:rsidR="009C1EAC" w:rsidRDefault="009C1EAC" w:rsidP="00475CE7">
      <w:r>
        <w:rPr>
          <w:rFonts w:hint="eastAsia"/>
        </w:rPr>
        <w:t>她现在脑袋里思考的，完全是另一个问题。</w:t>
      </w:r>
    </w:p>
    <w:p w:rsidR="009C1EAC" w:rsidRDefault="009C1EAC" w:rsidP="00475CE7">
      <w:r>
        <w:rPr>
          <w:rFonts w:hint="eastAsia"/>
        </w:rPr>
        <w:t>【……但是对那家伙太温和了也不好，</w:t>
      </w:r>
    </w:p>
    <w:p w:rsidR="009C1EAC" w:rsidRDefault="009C1EAC" w:rsidP="00475CE7">
      <w:r>
        <w:rPr>
          <w:rFonts w:hint="eastAsia"/>
        </w:rPr>
        <w:t>基本上，这样成熟点的应对方式应该不会错的……】</w:t>
      </w:r>
    </w:p>
    <w:p w:rsidR="009C1EAC" w:rsidRDefault="009C1EAC" w:rsidP="00475CE7">
      <w:r>
        <w:rPr>
          <w:rFonts w:hint="eastAsia"/>
        </w:rPr>
        <w:t>像在自己家里一样安心的到处乱晃的话会很麻烦的。</w:t>
      </w:r>
    </w:p>
    <w:p w:rsidR="009C1EAC" w:rsidRDefault="009C1EAC" w:rsidP="00475CE7">
      <w:r>
        <w:rPr>
          <w:rFonts w:hint="eastAsia"/>
        </w:rPr>
        <w:t>让他胆战心惊的尽力呆在自己屋子里才是最安全的。</w:t>
      </w:r>
    </w:p>
    <w:p w:rsidR="009C1EAC" w:rsidRDefault="009C1EAC" w:rsidP="00475CE7">
      <w:r>
        <w:rPr>
          <w:rFonts w:hint="eastAsia"/>
        </w:rPr>
        <w:t>【嘛，要是错误的觉得“苍崎是同伴”的话会很头疼。</w:t>
      </w:r>
    </w:p>
    <w:p w:rsidR="009C1EAC" w:rsidRDefault="009C1EAC" w:rsidP="00475CE7">
      <w:r>
        <w:rPr>
          <w:rFonts w:hint="eastAsia"/>
        </w:rPr>
        <w:t>有珠也是一样，别把她当成人类比较好。】</w:t>
      </w:r>
    </w:p>
    <w:p w:rsidR="009C1EAC" w:rsidRDefault="009C1EAC" w:rsidP="00475CE7">
      <w:r>
        <w:rPr>
          <w:rFonts w:hint="eastAsia"/>
        </w:rPr>
        <w:t>很好，青子对自己的选择很满意。</w:t>
      </w:r>
    </w:p>
    <w:p w:rsidR="009C1EAC" w:rsidRDefault="009C1EAC" w:rsidP="00475CE7">
      <w:r>
        <w:rPr>
          <w:rFonts w:hint="eastAsia"/>
        </w:rPr>
        <w:t>她的方针大体上是正确的。</w:t>
      </w:r>
    </w:p>
    <w:p w:rsidR="009C1EAC" w:rsidRDefault="009C1EAC" w:rsidP="00475CE7">
      <w:r>
        <w:rPr>
          <w:rFonts w:hint="eastAsia"/>
        </w:rPr>
        <w:t>如果有问题的话，</w:t>
      </w:r>
    </w:p>
    <w:p w:rsidR="009C1EAC" w:rsidRDefault="009C1EAC" w:rsidP="00475CE7">
      <w:r>
        <w:rPr>
          <w:rFonts w:hint="eastAsia"/>
        </w:rPr>
        <w:t>【抱歉呐苍崎，有件事想要问一下……】</w:t>
      </w:r>
    </w:p>
    <w:p w:rsidR="009C1EAC" w:rsidRDefault="009C1EAC" w:rsidP="00475CE7">
      <w:r>
        <w:rPr>
          <w:rFonts w:hint="eastAsia"/>
        </w:rPr>
        <w:t>离开客厅后连十分钟都不到。</w:t>
      </w:r>
    </w:p>
    <w:p w:rsidR="009C1EAC" w:rsidRDefault="009C1EAC" w:rsidP="00475CE7">
      <w:r>
        <w:rPr>
          <w:rFonts w:hint="eastAsia"/>
        </w:rPr>
        <w:t>没有一点危机感的草十郎可以说以最快的速度改变了态度，跑来敲青子的房门了。</w:t>
      </w:r>
    </w:p>
    <w:p w:rsidR="009C1EAC" w:rsidRDefault="009C1EAC" w:rsidP="00475CE7">
      <w:r>
        <w:rPr>
          <w:rFonts w:hint="eastAsia"/>
        </w:rPr>
        <w:t>【实际上，我想要出去。】</w:t>
      </w:r>
    </w:p>
    <w:p w:rsidR="009C1EAC" w:rsidRDefault="009C1EAC" w:rsidP="00475CE7">
      <w:r>
        <w:rPr>
          <w:rFonts w:hint="eastAsia"/>
        </w:rPr>
        <w:t>这就是这个男的想说的。</w:t>
      </w:r>
    </w:p>
    <w:p w:rsidR="009C1EAC" w:rsidRDefault="009C1EAC" w:rsidP="00475CE7">
      <w:r>
        <w:rPr>
          <w:rFonts w:hint="eastAsia"/>
        </w:rPr>
        <w:t>青子连骂回去的力气都没有了。</w:t>
      </w:r>
    </w:p>
    <w:p w:rsidR="009C1EAC" w:rsidRDefault="009C1EAC" w:rsidP="00475CE7">
      <w:r>
        <w:rPr>
          <w:rFonts w:hint="eastAsia"/>
        </w:rPr>
        <w:t>【不会在洋馆里乱晃的，事情结束了马上就会回来的。但是，如果有门限的话我觉得最好听一下。】</w:t>
      </w:r>
    </w:p>
    <w:p w:rsidR="009C1EAC" w:rsidRDefault="009C1EAC" w:rsidP="00475CE7">
      <w:r>
        <w:rPr>
          <w:rFonts w:hint="eastAsia"/>
        </w:rPr>
        <w:t>【但是，是想去打工对吧。】</w:t>
      </w:r>
    </w:p>
    <w:p w:rsidR="009C1EAC" w:rsidRDefault="009C1EAC" w:rsidP="00475CE7">
      <w:r>
        <w:rPr>
          <w:rFonts w:hint="eastAsia"/>
        </w:rPr>
        <w:t>为什么会知道？草十郎很吃惊。</w:t>
      </w:r>
    </w:p>
    <w:p w:rsidR="009C1EAC" w:rsidRDefault="009C1EAC" w:rsidP="00475CE7">
      <w:r>
        <w:rPr>
          <w:rFonts w:hint="eastAsia"/>
        </w:rPr>
        <w:t>其实真正吃惊的是青子这边。</w:t>
      </w:r>
    </w:p>
    <w:p w:rsidR="009C1EAC" w:rsidRDefault="009C1EAC" w:rsidP="00475CE7">
      <w:r>
        <w:rPr>
          <w:rFonts w:hint="eastAsia"/>
        </w:rPr>
        <w:t>【……唉，算了。</w:t>
      </w:r>
    </w:p>
    <w:p w:rsidR="009C1EAC" w:rsidRDefault="009C1EAC" w:rsidP="00475CE7">
      <w:r>
        <w:rPr>
          <w:rFonts w:hint="eastAsia"/>
        </w:rPr>
        <w:t>基本上，晚上十点，这个时间必须要在这个屋里。</w:t>
      </w:r>
    </w:p>
    <w:p w:rsidR="009C1EAC" w:rsidRDefault="009C1EAC" w:rsidP="00475CE7">
      <w:r>
        <w:rPr>
          <w:rFonts w:hint="eastAsia"/>
        </w:rPr>
        <w:t>在这之后不管你是要上夜班还是要在院子里办烧烤都随你喜欢。</w:t>
      </w:r>
    </w:p>
    <w:p w:rsidR="009C1EAC" w:rsidRDefault="009C1EAC" w:rsidP="00475CE7">
      <w:r>
        <w:rPr>
          <w:rFonts w:hint="eastAsia"/>
        </w:rPr>
        <w:t>还有，玄关并没有上锁。】</w:t>
      </w:r>
    </w:p>
    <w:p w:rsidR="009C1EAC" w:rsidRDefault="009C1EAC" w:rsidP="00475CE7">
      <w:r>
        <w:rPr>
          <w:rFonts w:hint="eastAsia"/>
        </w:rPr>
        <w:t>【……是我的错觉吗？</w:t>
      </w:r>
    </w:p>
    <w:p w:rsidR="009C1EAC" w:rsidRDefault="009C1EAC" w:rsidP="00475CE7">
      <w:r>
        <w:rPr>
          <w:rFonts w:hint="eastAsia"/>
        </w:rPr>
        <w:t>苍崎你很生气吗？】</w:t>
      </w:r>
    </w:p>
    <w:p w:rsidR="009C1EAC" w:rsidRDefault="009C1EAC" w:rsidP="00475CE7">
      <w:r>
        <w:rPr>
          <w:rFonts w:hint="eastAsia"/>
        </w:rPr>
        <w:t>【只是在气自己竟然把你这家伙当成担心的对象，我还真是没救了。</w:t>
      </w:r>
    </w:p>
    <w:p w:rsidR="009C1EAC" w:rsidRDefault="009C1EAC" w:rsidP="00475CE7">
      <w:r>
        <w:rPr>
          <w:rFonts w:hint="eastAsia"/>
        </w:rPr>
        <w:t>想出去就随便你吧，在那之前先把这个药吃了。】</w:t>
      </w:r>
    </w:p>
    <w:p w:rsidR="009C1EAC" w:rsidRDefault="009C1EAC" w:rsidP="00475CE7">
      <w:r>
        <w:rPr>
          <w:rFonts w:hint="eastAsia"/>
        </w:rPr>
        <w:t>【？？】</w:t>
      </w:r>
    </w:p>
    <w:p w:rsidR="009C1EAC" w:rsidRDefault="009C1EAC" w:rsidP="00475CE7">
      <w:r>
        <w:rPr>
          <w:rFonts w:hint="eastAsia"/>
        </w:rPr>
        <w:t>草十郎半信半疑的把青子拿出来的紫色药片放进嘴里。</w:t>
      </w:r>
    </w:p>
    <w:p w:rsidR="009C1EAC" w:rsidRDefault="009C1EAC" w:rsidP="00475CE7">
      <w:r>
        <w:rPr>
          <w:rFonts w:hint="eastAsia"/>
        </w:rPr>
        <w:t>是保健药还是什么？脑袋里这么想着。</w:t>
      </w:r>
    </w:p>
    <w:p w:rsidR="009C1EAC" w:rsidRDefault="009C1EAC" w:rsidP="00475CE7">
      <w:r>
        <w:rPr>
          <w:rFonts w:hint="eastAsia"/>
        </w:rPr>
        <w:t>【那我走了，苍崎，谢谢你帮了我这么多。】</w:t>
      </w:r>
    </w:p>
    <w:p w:rsidR="009C1EAC" w:rsidRDefault="009C1EAC" w:rsidP="00475CE7">
      <w:r>
        <w:rPr>
          <w:rFonts w:hint="eastAsia"/>
        </w:rPr>
        <w:t>【啊，是吗？这次可别从窗户出去了。】</w:t>
      </w:r>
    </w:p>
    <w:p w:rsidR="009C1EAC" w:rsidRDefault="009C1EAC" w:rsidP="00475CE7">
      <w:r>
        <w:rPr>
          <w:rFonts w:hint="eastAsia"/>
        </w:rPr>
        <w:t>不知道在高兴什么，草十郎“啊哈哈”这样非常平和的呆笑着，向着大厅走去。</w:t>
      </w:r>
    </w:p>
    <w:p w:rsidR="009C1EAC" w:rsidRDefault="009C1EAC" w:rsidP="00475CE7">
      <w:r>
        <w:rPr>
          <w:rFonts w:hint="eastAsia"/>
        </w:rPr>
        <w:t>青子的眼中带着几分冷淡、几分不可思议，观察着那个背影。</w:t>
      </w:r>
    </w:p>
    <w:p w:rsidR="009C1EAC" w:rsidRDefault="009C1EAC" w:rsidP="00475CE7">
      <w:r>
        <w:rPr>
          <w:rFonts w:hint="eastAsia"/>
        </w:rPr>
        <w:t>【嘛，虽然比预定早上半天。喝了那个药的话，应该能到明天早上吧。】</w:t>
      </w:r>
    </w:p>
    <w:p w:rsidR="009C1EAC" w:rsidRDefault="009C1EAC" w:rsidP="00475CE7">
      <w:r>
        <w:rPr>
          <w:rFonts w:hint="eastAsia"/>
        </w:rPr>
        <w:t>哎呀哎呀的挠着头发回到了自己的房间。</w:t>
      </w:r>
    </w:p>
    <w:p w:rsidR="009C1EAC" w:rsidRDefault="009C1EAC" w:rsidP="00475CE7">
      <w:r>
        <w:rPr>
          <w:rFonts w:hint="eastAsia"/>
        </w:rPr>
        <w:t>怎么想也想不通他的行动原理。</w:t>
      </w:r>
    </w:p>
    <w:p w:rsidR="009C1EAC" w:rsidRDefault="009C1EAC" w:rsidP="00475CE7">
      <w:r>
        <w:rPr>
          <w:rFonts w:hint="eastAsia"/>
        </w:rPr>
        <w:t>一般来说，比起打工那边的休假，肯定是要更在意自己窝起来睡了两天的身体。</w:t>
      </w:r>
    </w:p>
    <w:p w:rsidR="009C1EAC" w:rsidRDefault="009C1EAC" w:rsidP="00475CE7"/>
    <w:p w:rsidR="009C1EAC" w:rsidRDefault="009C1EAC" w:rsidP="00475CE7">
      <w:pPr>
        <w:pStyle w:val="Heading6"/>
      </w:pPr>
      <w:r>
        <w:rPr>
          <w:rFonts w:hint="eastAsia"/>
        </w:rPr>
        <w:t>或者说，像鸟一样。</w:t>
      </w:r>
    </w:p>
    <w:p w:rsidR="009C1EAC" w:rsidRDefault="009C1EAC" w:rsidP="00475CE7">
      <w:r>
        <w:rPr>
          <w:rFonts w:hint="eastAsia"/>
        </w:rPr>
        <w:t>结束了一天的工作，草十郎回到了洋馆。</w:t>
      </w:r>
    </w:p>
    <w:p w:rsidR="009C1EAC" w:rsidRDefault="009C1EAC" w:rsidP="00475CE7">
      <w:r>
        <w:rPr>
          <w:rFonts w:hint="eastAsia"/>
        </w:rPr>
        <w:t>【好的，不管怎么看，从二楼大厅往上的楼梯就只有这个了。】</w:t>
      </w:r>
    </w:p>
    <w:p w:rsidR="009C1EAC" w:rsidRDefault="009C1EAC" w:rsidP="00475CE7">
      <w:r>
        <w:rPr>
          <w:rFonts w:hint="eastAsia"/>
        </w:rPr>
        <w:t>在日期更替、午夜零时之前。</w:t>
      </w:r>
    </w:p>
    <w:p w:rsidR="009C1EAC" w:rsidRDefault="009C1EAC" w:rsidP="00475CE7">
      <w:r>
        <w:rPr>
          <w:rFonts w:hint="eastAsia"/>
        </w:rPr>
        <w:t>草十郎疲劳的站在楼梯前，眼前展开了如此这般的景色。</w:t>
      </w:r>
    </w:p>
    <w:p w:rsidR="009C1EAC" w:rsidRDefault="009C1EAC" w:rsidP="00475CE7">
      <w:r>
        <w:rPr>
          <w:rFonts w:hint="eastAsia"/>
        </w:rPr>
        <w:t>【</w:t>
      </w:r>
      <w:r>
        <w:t>——————</w:t>
      </w:r>
      <w:r>
        <w:rPr>
          <w:rFonts w:hint="eastAsia"/>
        </w:rPr>
        <w:t>】</w:t>
      </w:r>
    </w:p>
    <w:p w:rsidR="009C1EAC" w:rsidRDefault="009C1EAC" w:rsidP="00475CE7">
      <w:r>
        <w:rPr>
          <w:rFonts w:hint="eastAsia"/>
        </w:rPr>
        <w:t>大部分事情都吓不倒草十郎……他也已经没什么好吃惊的东西了……而对这样的草十郎，眼前的光景，还是让他说不出话来。</w:t>
      </w:r>
    </w:p>
    <w:p w:rsidR="009C1EAC" w:rsidRDefault="009C1EAC" w:rsidP="00475CE7">
      <w:r>
        <w:rPr>
          <w:rFonts w:hint="eastAsia"/>
        </w:rPr>
        <w:t>这个分配给草十郎的屋子，</w:t>
      </w:r>
    </w:p>
    <w:p w:rsidR="009C1EAC" w:rsidRDefault="009C1EAC" w:rsidP="00475CE7">
      <w:r>
        <w:rPr>
          <w:rFonts w:hint="eastAsia"/>
        </w:rPr>
        <w:t>不管怎么看，</w:t>
      </w:r>
    </w:p>
    <w:p w:rsidR="009C1EAC" w:rsidRDefault="009C1EAC" w:rsidP="00475CE7">
      <w:r>
        <w:rPr>
          <w:rFonts w:hint="eastAsia"/>
        </w:rPr>
        <w:t>不管怎么粉饰，</w:t>
      </w:r>
    </w:p>
    <w:p w:rsidR="009C1EAC" w:rsidRDefault="009C1EAC" w:rsidP="00475CE7">
      <w:r>
        <w:rPr>
          <w:rFonts w:hint="eastAsia"/>
        </w:rPr>
        <w:t>都只能说这确实是一间屋顶里的小阁楼。</w:t>
      </w:r>
    </w:p>
    <w:p w:rsidR="009C1EAC" w:rsidRDefault="009C1EAC" w:rsidP="00475CE7">
      <w:r>
        <w:rPr>
          <w:rFonts w:hint="eastAsia"/>
        </w:rPr>
        <w:t>【…………】</w:t>
      </w:r>
    </w:p>
    <w:p w:rsidR="009C1EAC" w:rsidRDefault="009C1EAC" w:rsidP="00475CE7">
      <w:r>
        <w:rPr>
          <w:rFonts w:hint="eastAsia"/>
        </w:rPr>
        <w:t>唔，感觉到了关于自己待遇的一抹不安。</w:t>
      </w:r>
    </w:p>
    <w:p w:rsidR="009C1EAC" w:rsidRDefault="009C1EAC" w:rsidP="00475CE7">
      <w:r>
        <w:rPr>
          <w:rFonts w:hint="eastAsia"/>
        </w:rPr>
        <w:t>本来就净是些让人心情沉重的事了，这样的话还能坚持的下去吗？就在草十郎倒向铺有床单的床铺的时候。</w:t>
      </w:r>
    </w:p>
    <w:p w:rsidR="009C1EAC" w:rsidRDefault="009C1EAC" w:rsidP="00475CE7">
      <w:r>
        <w:rPr>
          <w:rFonts w:hint="eastAsia"/>
        </w:rPr>
        <w:t>感觉到了有一点不对劲，之前因为太小了又没什么特别的而没有注意到。</w:t>
      </w:r>
    </w:p>
    <w:p w:rsidR="009C1EAC" w:rsidRDefault="009C1EAC" w:rsidP="00475CE7">
      <w:r>
        <w:rPr>
          <w:rFonts w:hint="eastAsia"/>
        </w:rPr>
        <w:t>“天凉了多盖一层吧，这是一点福利。”</w:t>
      </w:r>
    </w:p>
    <w:p w:rsidR="009C1EAC" w:rsidRDefault="009C1EAC" w:rsidP="00475CE7">
      <w:r>
        <w:rPr>
          <w:rFonts w:hint="eastAsia"/>
        </w:rPr>
        <w:t>写在便条上的文字把青子一丝不挂的性格体现了出来。（渣卡：错的是输入法，不是我。我想输一丝不苟的。）</w:t>
      </w:r>
    </w:p>
    <w:p w:rsidR="009C1EAC" w:rsidRDefault="009C1EAC" w:rsidP="00475CE7">
      <w:r>
        <w:rPr>
          <w:rFonts w:hint="eastAsia"/>
        </w:rPr>
        <w:t>光是准备被褥就够周到的了。</w:t>
      </w:r>
    </w:p>
    <w:p w:rsidR="009C1EAC" w:rsidRDefault="009C1EAC" w:rsidP="00475CE7">
      <w:r>
        <w:rPr>
          <w:rFonts w:hint="eastAsia"/>
        </w:rPr>
        <w:t>在那上面，为了慎重起见又放了一条毛毯。草十郎很小心的把毛毯挪到一边，躺在床上仰望着星空。</w:t>
      </w:r>
    </w:p>
    <w:p w:rsidR="009C1EAC" w:rsidRDefault="009C1EAC" w:rsidP="00475CE7">
      <w:r>
        <w:rPr>
          <w:rFonts w:hint="eastAsia"/>
        </w:rPr>
        <w:t>天窗内有星星在眨着眼睛，看上去略微有些朦胧。</w:t>
      </w:r>
    </w:p>
    <w:p w:rsidR="009C1EAC" w:rsidRDefault="009C1EAC" w:rsidP="00475CE7">
      <w:r>
        <w:rPr>
          <w:rFonts w:hint="eastAsia"/>
        </w:rPr>
        <w:t>如果说山里长大的他有什么不满的话，就是星星还不够明亮。</w:t>
      </w:r>
    </w:p>
    <w:p w:rsidR="009C1EAC" w:rsidRDefault="009C1EAC" w:rsidP="00475CE7">
      <w:r>
        <w:rPr>
          <w:rFonts w:hint="eastAsia"/>
        </w:rPr>
        <w:t>虽然对这里和客厅的差距有些不知所措，但已经冷静了下来，也没有觉得沮丧。</w:t>
      </w:r>
    </w:p>
    <w:p w:rsidR="009C1EAC" w:rsidRDefault="009C1EAC" w:rsidP="00475CE7">
      <w:r>
        <w:rPr>
          <w:rFonts w:hint="eastAsia"/>
        </w:rPr>
        <w:t>这间屋子也有和他性格相称的地方。</w:t>
      </w:r>
    </w:p>
    <w:p w:rsidR="009C1EAC" w:rsidRDefault="009C1EAC" w:rsidP="00475CE7">
      <w:r>
        <w:rPr>
          <w:rFonts w:hint="eastAsia"/>
        </w:rPr>
        <w:t>尽管是还不熟悉的建筑物，但是比起町里的建筑，这里更让他感到安心。</w:t>
      </w:r>
    </w:p>
    <w:p w:rsidR="009C1EAC" w:rsidRDefault="009C1EAC" w:rsidP="00475CE7">
      <w:r>
        <w:rPr>
          <w:rFonts w:hint="eastAsia"/>
        </w:rPr>
        <w:t>是因为这里是建在山丘之上，丛林之中吧。</w:t>
      </w:r>
    </w:p>
    <w:p w:rsidR="009C1EAC" w:rsidRDefault="009C1EAC" w:rsidP="00475CE7">
      <w:r>
        <w:rPr>
          <w:rFonts w:hint="eastAsia"/>
        </w:rPr>
        <w:t>这里和他之前居住的山里的空气有那么一点相近。</w:t>
      </w:r>
    </w:p>
    <w:p w:rsidR="009C1EAC" w:rsidRDefault="009C1EAC" w:rsidP="00475CE7">
      <w:r>
        <w:rPr>
          <w:rFonts w:hint="eastAsia"/>
        </w:rPr>
        <w:t>【……啊，但是，家里面是怎么会出现雾的？】</w:t>
      </w:r>
    </w:p>
    <w:p w:rsidR="009C1EAC" w:rsidRDefault="009C1EAC" w:rsidP="00475CE7">
      <w:r>
        <w:rPr>
          <w:rFonts w:hint="eastAsia"/>
        </w:rPr>
        <w:t>歪着头想起了之前所见的光景。</w:t>
      </w:r>
    </w:p>
    <w:p w:rsidR="009C1EAC" w:rsidRDefault="009C1EAC" w:rsidP="00475CE7">
      <w:r>
        <w:rPr>
          <w:rFonts w:hint="eastAsia"/>
        </w:rPr>
        <w:t>草十郎在来到这里的途中，在二楼的大厅里看到了雾一样的东西。</w:t>
      </w:r>
    </w:p>
    <w:p w:rsidR="009C1EAC" w:rsidRDefault="009C1EAC" w:rsidP="00475CE7">
      <w:r>
        <w:rPr>
          <w:rFonts w:hint="eastAsia"/>
        </w:rPr>
        <w:t>白色的雾气作为走廊的一部分漂浮在那里，看起来像蚊群一样。</w:t>
      </w:r>
    </w:p>
    <w:p w:rsidR="009C1EAC" w:rsidRDefault="009C1EAC" w:rsidP="00475CE7">
      <w:r>
        <w:rPr>
          <w:rFonts w:hint="eastAsia"/>
        </w:rPr>
        <w:t>仔细盯着看，然后感觉看到了奇怪的风景，又走近了一点。</w:t>
      </w:r>
    </w:p>
    <w:p w:rsidR="009C1EAC" w:rsidRDefault="009C1EAC" w:rsidP="00475CE7">
      <w:r>
        <w:rPr>
          <w:rFonts w:hint="eastAsia"/>
        </w:rPr>
        <w:t>青色的小鸟非常突然，而且很不自然的从眼前横着飞了过去。而且是在馆内。</w:t>
      </w:r>
    </w:p>
    <w:p w:rsidR="009C1EAC" w:rsidRDefault="009C1EAC" w:rsidP="00475CE7">
      <w:r>
        <w:rPr>
          <w:rFonts w:hint="eastAsia"/>
        </w:rPr>
        <w:t>【</w:t>
      </w:r>
      <w:r>
        <w:t>——</w:t>
      </w:r>
      <w:r>
        <w:rPr>
          <w:rFonts w:hint="eastAsia"/>
        </w:rPr>
        <w:t>鸟？】</w:t>
      </w:r>
    </w:p>
    <w:p w:rsidR="009C1EAC" w:rsidRDefault="009C1EAC" w:rsidP="00475CE7">
      <w:r>
        <w:rPr>
          <w:rFonts w:hint="eastAsia"/>
        </w:rPr>
        <w:t>注意力被鸟吸引了过去，停下了脚步。</w:t>
      </w:r>
    </w:p>
    <w:p w:rsidR="009C1EAC" w:rsidRDefault="009C1EAC" w:rsidP="00475CE7">
      <w:r>
        <w:rPr>
          <w:rFonts w:hint="eastAsia"/>
        </w:rPr>
        <w:t>再回头看雾的时候，奇怪的景色已经消失了。</w:t>
      </w:r>
    </w:p>
    <w:p w:rsidR="009C1EAC" w:rsidRDefault="009C1EAC" w:rsidP="00475CE7">
      <w:r>
        <w:rPr>
          <w:rFonts w:hint="eastAsia"/>
        </w:rPr>
        <w:t>【……这个家，是不是有隙间啊？</w:t>
      </w:r>
    </w:p>
    <w:p w:rsidR="009C1EAC" w:rsidRDefault="009C1EAC" w:rsidP="00475CE7">
      <w:r>
        <w:rPr>
          <w:rFonts w:hint="eastAsia"/>
        </w:rPr>
        <w:t>明天问问苍崎好了。】</w:t>
      </w:r>
    </w:p>
    <w:p w:rsidR="009C1EAC" w:rsidRDefault="009C1EAC" w:rsidP="00475CE7">
      <w:r>
        <w:rPr>
          <w:rFonts w:hint="eastAsia"/>
        </w:rPr>
        <w:t>草十郎坐在床上，自言自语道。</w:t>
      </w:r>
    </w:p>
    <w:p w:rsidR="009C1EAC" w:rsidRDefault="009C1EAC" w:rsidP="00475CE7">
      <w:r>
        <w:rPr>
          <w:rFonts w:hint="eastAsia"/>
        </w:rPr>
        <w:t>透过天窗窥见的星光，小小的，又给人感觉很平静。</w:t>
      </w:r>
    </w:p>
    <w:p w:rsidR="009C1EAC" w:rsidRDefault="009C1EAC" w:rsidP="00475CE7">
      <w:r>
        <w:rPr>
          <w:rFonts w:hint="eastAsia"/>
        </w:rPr>
        <w:t>【唔，这样的话</w:t>
      </w:r>
      <w:r>
        <w:t>——</w:t>
      </w:r>
      <w:r>
        <w:rPr>
          <w:rFonts w:hint="eastAsia"/>
        </w:rPr>
        <w:t>】</w:t>
      </w:r>
    </w:p>
    <w:p w:rsidR="009C1EAC" w:rsidRDefault="009C1EAC" w:rsidP="00475CE7">
      <w:r>
        <w:rPr>
          <w:rFonts w:hint="eastAsia"/>
        </w:rPr>
        <w:t>呼，吐了一口气，将身体托付给床铺。</w:t>
      </w:r>
    </w:p>
    <w:p w:rsidR="009C1EAC" w:rsidRDefault="009C1EAC" w:rsidP="00475CE7">
      <w:r>
        <w:rPr>
          <w:rFonts w:hint="eastAsia"/>
        </w:rPr>
        <w:t>总之这样衣食住就都有了，床铺也比看起来的要柔软好几倍。</w:t>
      </w:r>
    </w:p>
    <w:p w:rsidR="009C1EAC" w:rsidRDefault="009C1EAC" w:rsidP="00475CE7">
      <w:r>
        <w:rPr>
          <w:rFonts w:hint="eastAsia"/>
        </w:rPr>
        <w:t>已经没什么好担心的了，然后草十郎很快进入了梦乡。</w:t>
      </w:r>
    </w:p>
    <w:p w:rsidR="009C1EAC" w:rsidRDefault="009C1EAC" w:rsidP="00475CE7">
      <w:r>
        <w:rPr>
          <w:rFonts w:hint="eastAsia"/>
        </w:rPr>
        <w:t>以上这些，是从他醒来再到他睡着期间发生的事。</w:t>
      </w:r>
    </w:p>
    <w:p w:rsidR="009C1EAC" w:rsidRDefault="009C1EAC" w:rsidP="00475CE7">
      <w:r>
        <w:rPr>
          <w:rFonts w:hint="eastAsia"/>
        </w:rPr>
        <w:t>在那漫漫长夜之后，今天这简短的夜晚也结束了。</w:t>
      </w:r>
    </w:p>
    <w:p w:rsidR="009C1EAC" w:rsidRDefault="009C1EAC" w:rsidP="00475CE7"/>
    <w:p w:rsidR="009C1EAC" w:rsidRDefault="009C1EAC" w:rsidP="00475CE7">
      <w:r>
        <w:rPr>
          <w:rFonts w:hint="eastAsia"/>
        </w:rPr>
        <w:t>……不论如何。</w:t>
      </w:r>
    </w:p>
    <w:p w:rsidR="009C1EAC" w:rsidRDefault="009C1EAC" w:rsidP="00475CE7">
      <w:r>
        <w:rPr>
          <w:rFonts w:hint="eastAsia"/>
        </w:rPr>
        <w:t>也许这么说有点太乐观了，但看起来似乎没什么不该做的事嘛。</w:t>
      </w:r>
    </w:p>
    <w:p w:rsidR="009C1EAC" w:rsidRDefault="009C1EAC" w:rsidP="00475CE7">
      <w:r>
        <w:rPr>
          <w:rFonts w:hint="eastAsia"/>
        </w:rPr>
        <w:t>这样像野火烧不尽的野草一样的话语，</w:t>
      </w:r>
    </w:p>
    <w:p w:rsidR="009C1EAC" w:rsidRDefault="009C1EAC" w:rsidP="00475CE7">
      <w:r>
        <w:rPr>
          <w:rFonts w:hint="eastAsia"/>
        </w:rPr>
        <w:t>时间向前回溯五个小时左右。</w:t>
      </w:r>
    </w:p>
    <w:p w:rsidR="009C1EAC" w:rsidRDefault="009C1EAC" w:rsidP="00475CE7">
      <w:r>
        <w:rPr>
          <w:rFonts w:hint="eastAsia"/>
        </w:rPr>
        <w:t>在那两位魔术师当事人外带那位少年毫无结果的谈话结束之后，时间大概是晚上七点。</w:t>
      </w:r>
    </w:p>
    <w:p w:rsidR="009C1EAC" w:rsidRDefault="009C1EAC" w:rsidP="00475CE7">
      <w:r>
        <w:rPr>
          <w:rFonts w:hint="eastAsia"/>
        </w:rPr>
        <w:t>少女把同居人（青子）和闯入者（草十郎）留在客厅里，自己一个人走到了前厅。</w:t>
      </w:r>
    </w:p>
    <w:p w:rsidR="009C1EAC" w:rsidRDefault="009C1EAC" w:rsidP="00475CE7">
      <w:r>
        <w:rPr>
          <w:rFonts w:hint="eastAsia"/>
        </w:rPr>
        <w:t>要去的地方是洋馆的西馆。</w:t>
      </w:r>
    </w:p>
    <w:p w:rsidR="009C1EAC" w:rsidRDefault="009C1EAC" w:rsidP="00475CE7">
      <w:r>
        <w:rPr>
          <w:rFonts w:hint="eastAsia"/>
        </w:rPr>
        <w:t>作为同居人的青子因为怕麻烦而不会踏入那里，西馆是久远寺有珠的居住地。</w:t>
      </w:r>
    </w:p>
    <w:p w:rsidR="009C1EAC" w:rsidRDefault="009C1EAC" w:rsidP="00475CE7">
      <w:r>
        <w:rPr>
          <w:rFonts w:hint="eastAsia"/>
        </w:rPr>
        <w:t>前厅仅靠月光照明。</w:t>
      </w:r>
    </w:p>
    <w:p w:rsidR="009C1EAC" w:rsidRDefault="009C1EAC" w:rsidP="00475CE7">
      <w:r>
        <w:rPr>
          <w:rFonts w:hint="eastAsia"/>
        </w:rPr>
        <w:t>坚硬的脚步声在寒冷的月光下回响。</w:t>
      </w:r>
    </w:p>
    <w:p w:rsidR="009C1EAC" w:rsidRDefault="009C1EAC" w:rsidP="00475CE7">
      <w:r>
        <w:rPr>
          <w:rFonts w:hint="eastAsia"/>
        </w:rPr>
        <w:t>西洋风格的房屋里没有脱鞋的习惯。</w:t>
      </w:r>
    </w:p>
    <w:p w:rsidR="009C1EAC" w:rsidRDefault="009C1EAC" w:rsidP="00475CE7">
      <w:r>
        <w:rPr>
          <w:rFonts w:hint="eastAsia"/>
        </w:rPr>
        <w:t>有珠穿着长靴穿过前厅。</w:t>
      </w:r>
    </w:p>
    <w:p w:rsidR="009C1EAC" w:rsidRDefault="009C1EAC" w:rsidP="00475CE7">
      <w:r>
        <w:rPr>
          <w:rFonts w:hint="eastAsia"/>
        </w:rPr>
        <w:t>她只会在寝室休息的时候脱掉靴子。</w:t>
      </w:r>
    </w:p>
    <w:p w:rsidR="009C1EAC" w:rsidRDefault="009C1EAC" w:rsidP="00475CE7">
      <w:r>
        <w:rPr>
          <w:rFonts w:hint="eastAsia"/>
        </w:rPr>
        <w:t>【</w:t>
      </w:r>
      <w:r>
        <w:t>————————</w:t>
      </w:r>
      <w:r>
        <w:rPr>
          <w:rFonts w:hint="eastAsia"/>
        </w:rPr>
        <w:t>】</w:t>
      </w:r>
    </w:p>
    <w:p w:rsidR="009C1EAC" w:rsidRDefault="009C1EAC" w:rsidP="00475CE7">
      <w:r>
        <w:rPr>
          <w:rFonts w:hint="eastAsia"/>
        </w:rPr>
        <w:t>……猛地，有珠回忆起小时候发生的事情。</w:t>
      </w:r>
    </w:p>
    <w:p w:rsidR="009C1EAC" w:rsidRDefault="009C1EAC" w:rsidP="00475CE7">
      <w:r>
        <w:rPr>
          <w:rFonts w:hint="eastAsia"/>
        </w:rPr>
        <w:t>因为很喜欢冰冷地板的感觉，在阳光强烈的日子会光着脚走在这个前厅里面。</w:t>
      </w:r>
    </w:p>
    <w:p w:rsidR="009C1EAC" w:rsidRDefault="009C1EAC" w:rsidP="00475CE7">
      <w:r>
        <w:rPr>
          <w:rFonts w:hint="eastAsia"/>
        </w:rPr>
        <w:t>直到受到父亲温柔的惩罚之前，她都无法放弃光脚走路这件事</w:t>
      </w:r>
      <w:r>
        <w:t>——</w:t>
      </w:r>
    </w:p>
    <w:p w:rsidR="009C1EAC" w:rsidRDefault="009C1EAC" w:rsidP="00475CE7">
      <w:r>
        <w:rPr>
          <w:rFonts w:hint="eastAsia"/>
        </w:rPr>
        <w:t>【……说起来，青子结果。】</w:t>
      </w:r>
    </w:p>
    <w:p w:rsidR="009C1EAC" w:rsidRDefault="009C1EAC" w:rsidP="00475CE7">
      <w:r>
        <w:rPr>
          <w:rFonts w:hint="eastAsia"/>
        </w:rPr>
        <w:t>微微的叹了一口气。</w:t>
      </w:r>
    </w:p>
    <w:p w:rsidR="009C1EAC" w:rsidRDefault="009C1EAC" w:rsidP="00475CE7">
      <w:r>
        <w:rPr>
          <w:rFonts w:hint="eastAsia"/>
        </w:rPr>
        <w:t>来到日本后认识的新同居人，从来不会对有珠言听计从。</w:t>
      </w:r>
    </w:p>
    <w:p w:rsidR="009C1EAC" w:rsidRDefault="009C1EAC" w:rsidP="00475CE7">
      <w:r>
        <w:rPr>
          <w:rFonts w:hint="eastAsia"/>
        </w:rPr>
        <w:t>“你要静不下心来我也没办法。”</w:t>
      </w:r>
    </w:p>
    <w:p w:rsidR="009C1EAC" w:rsidRDefault="009C1EAC" w:rsidP="00475CE7">
      <w:r>
        <w:rPr>
          <w:rFonts w:hint="eastAsia"/>
        </w:rPr>
        <w:t>还有过青子非要换拖鞋的事情。</w:t>
      </w:r>
    </w:p>
    <w:p w:rsidR="009C1EAC" w:rsidRDefault="009C1EAC" w:rsidP="00475CE7">
      <w:r>
        <w:rPr>
          <w:rFonts w:hint="eastAsia"/>
        </w:rPr>
        <w:t>对到中学为止一直在普通房屋里生活的青子来说，换拖鞋非常自然。当那啪嗒啪嗒的脚步声在前厅里移动的时候，有珠几乎要放弃和她一起生活了。</w:t>
      </w:r>
    </w:p>
    <w:p w:rsidR="009C1EAC" w:rsidRDefault="009C1EAC" w:rsidP="00475CE7">
      <w:r>
        <w:rPr>
          <w:rFonts w:hint="eastAsia"/>
        </w:rPr>
        <w:t>而事到如今也不是那么在意了。</w:t>
      </w:r>
    </w:p>
    <w:p w:rsidR="009C1EAC" w:rsidRDefault="009C1EAC" w:rsidP="00475CE7">
      <w:r>
        <w:rPr>
          <w:rFonts w:hint="eastAsia"/>
        </w:rPr>
        <w:t>人类的适应性有时候真是优秀到不和情理。</w:t>
      </w:r>
    </w:p>
    <w:p w:rsidR="009C1EAC" w:rsidRPr="00813AFA" w:rsidRDefault="009C1EAC" w:rsidP="00475CE7">
      <w:pPr>
        <w:rPr>
          <w:color w:val="000000"/>
        </w:rPr>
      </w:pPr>
      <w:r w:rsidRPr="00813AFA">
        <w:rPr>
          <w:rFonts w:hint="eastAsia"/>
          <w:color w:val="000000"/>
        </w:rPr>
        <w:t>相比现实的忙碌，反而是陷入往日的沉思更让人脆弱。</w:t>
      </w:r>
    </w:p>
    <w:p w:rsidR="009C1EAC" w:rsidRDefault="009C1EAC" w:rsidP="00475CE7">
      <w:r>
        <w:rPr>
          <w:rFonts w:hint="eastAsia"/>
        </w:rPr>
        <w:t>青色的小鸟停在了楼梯的扶手上。</w:t>
      </w:r>
    </w:p>
    <w:p w:rsidR="009C1EAC" w:rsidRDefault="009C1EAC" w:rsidP="00475CE7">
      <w:r>
        <w:rPr>
          <w:rFonts w:hint="eastAsia"/>
        </w:rPr>
        <w:t>小小的鸣叫声让少女停住了脚步，把视线转向了它。</w:t>
      </w:r>
    </w:p>
    <w:p w:rsidR="009C1EAC" w:rsidRDefault="009C1EAC" w:rsidP="00475CE7">
      <w:r>
        <w:rPr>
          <w:rFonts w:hint="eastAsia"/>
        </w:rPr>
        <w:t>【……今天晚上先放过他，现在是青子的问题。】</w:t>
      </w:r>
    </w:p>
    <w:p w:rsidR="009C1EAC" w:rsidRDefault="009C1EAC" w:rsidP="00475CE7">
      <w:r>
        <w:rPr>
          <w:rFonts w:hint="eastAsia"/>
        </w:rPr>
        <w:t>听到这不带感情的声音，小鸟歪了歪头鸣叫起来。</w:t>
      </w:r>
    </w:p>
    <w:p w:rsidR="009C1EAC" w:rsidRDefault="009C1EAC" w:rsidP="00475CE7">
      <w:r>
        <w:rPr>
          <w:rFonts w:hint="eastAsia"/>
        </w:rPr>
        <w:t>唧唧唧。</w:t>
      </w:r>
    </w:p>
    <w:p w:rsidR="009C1EAC" w:rsidRDefault="009C1EAC" w:rsidP="00475CE7">
      <w:r>
        <w:rPr>
          <w:rFonts w:hint="eastAsia"/>
        </w:rPr>
        <w:t>平时的主人肯定不会这样的，宽广的胸怀真让我惊讶。</w:t>
      </w:r>
    </w:p>
    <w:p w:rsidR="009C1EAC" w:rsidRDefault="009C1EAC" w:rsidP="00475CE7">
      <w:r>
        <w:rPr>
          <w:rFonts w:hint="eastAsia"/>
        </w:rPr>
        <w:t>【约定就是约定，今天晚上就先不追究了。</w:t>
      </w:r>
    </w:p>
    <w:p w:rsidR="009C1EAC" w:rsidRDefault="009C1EAC" w:rsidP="00475CE7">
      <w:r>
        <w:rPr>
          <w:rFonts w:hint="eastAsia"/>
        </w:rPr>
        <w:t>……青子和他，也就趁这段时间得意一下吧。】</w:t>
      </w:r>
    </w:p>
    <w:p w:rsidR="009C1EAC" w:rsidRDefault="009C1EAC" w:rsidP="00475CE7">
      <w:r>
        <w:rPr>
          <w:rFonts w:hint="eastAsia"/>
        </w:rPr>
        <w:t>本来是劝解小鸟的话语，内容反倒充满了不高兴的味道。</w:t>
      </w:r>
    </w:p>
    <w:p w:rsidR="009C1EAC" w:rsidRDefault="009C1EAC" w:rsidP="00475CE7">
      <w:r>
        <w:rPr>
          <w:rFonts w:hint="eastAsia"/>
        </w:rPr>
        <w:t>“决斗胜了的话就放过他。”</w:t>
      </w:r>
    </w:p>
    <w:p w:rsidR="009C1EAC" w:rsidRDefault="009C1EAC" w:rsidP="00475CE7">
      <w:r w:rsidRPr="00813AFA">
        <w:rPr>
          <w:rFonts w:hint="eastAsia"/>
          <w:color w:val="000000"/>
        </w:rPr>
        <w:t>为了遵守这一约定，</w:t>
      </w:r>
      <w:r>
        <w:rPr>
          <w:rFonts w:hint="eastAsia"/>
        </w:rPr>
        <w:t>把少女胸中已经消失的战意再次点燃了。</w:t>
      </w:r>
    </w:p>
    <w:p w:rsidR="009C1EAC" w:rsidRDefault="009C1EAC" w:rsidP="00475CE7">
      <w:r>
        <w:rPr>
          <w:rFonts w:hint="eastAsia"/>
        </w:rPr>
        <w:t>【……但是，在这之后的待遇又是另一回事了。</w:t>
      </w:r>
    </w:p>
    <w:p w:rsidR="009C1EAC" w:rsidRDefault="009C1EAC" w:rsidP="00475CE7">
      <w:r>
        <w:rPr>
          <w:rFonts w:hint="eastAsia"/>
        </w:rPr>
        <w:t>只不过是赢了一场带赌局的游戏，光这样就想一直得意下去可就太遗憾了。】</w:t>
      </w:r>
    </w:p>
    <w:p w:rsidR="009C1EAC" w:rsidRDefault="009C1EAC" w:rsidP="00475CE7">
      <w:r>
        <w:rPr>
          <w:rFonts w:hint="eastAsia"/>
        </w:rPr>
        <w:t>由洁癖的性格衍生出来的完美主义。</w:t>
      </w:r>
    </w:p>
    <w:p w:rsidR="009C1EAC" w:rsidRDefault="009C1EAC" w:rsidP="00475CE7">
      <w:r>
        <w:rPr>
          <w:rFonts w:hint="eastAsia"/>
        </w:rPr>
        <w:t>这么看来，久远寺有珠很讨厌失败。</w:t>
      </w:r>
    </w:p>
    <w:p w:rsidR="009C1EAC" w:rsidRDefault="009C1EAC" w:rsidP="00475CE7">
      <w:r>
        <w:rPr>
          <w:rFonts w:hint="eastAsia"/>
        </w:rPr>
        <w:t>魔术的优劣什么的其实怎么着都行，而输了游戏这件事，让有珠至今仍愤愤不平。这也没办法。</w:t>
      </w:r>
    </w:p>
    <w:p w:rsidR="009C1EAC" w:rsidRDefault="009C1EAC" w:rsidP="00475CE7">
      <w:r>
        <w:rPr>
          <w:rFonts w:hint="eastAsia"/>
        </w:rPr>
        <w:t>推（对）啊，小鸟举起翅膀表示同意。</w:t>
      </w:r>
    </w:p>
    <w:p w:rsidR="009C1EAC" w:rsidRDefault="009C1EAC" w:rsidP="00475CE7">
      <w:r>
        <w:rPr>
          <w:rFonts w:hint="eastAsia"/>
        </w:rPr>
        <w:t>感受到有珠的不快，小鸟气势高涨的要去把草十郎给废了。</w:t>
      </w:r>
    </w:p>
    <w:p w:rsidR="009C1EAC" w:rsidRDefault="009C1EAC" w:rsidP="00475CE7">
      <w:r>
        <w:rPr>
          <w:rFonts w:hint="eastAsia"/>
        </w:rPr>
        <w:t>那梳理羽毛的动作，看上去就像是在向长官敬礼。</w:t>
      </w:r>
    </w:p>
    <w:p w:rsidR="009C1EAC" w:rsidRDefault="009C1EAC" w:rsidP="00475CE7">
      <w:r>
        <w:rPr>
          <w:rFonts w:hint="eastAsia"/>
        </w:rPr>
        <w:t>就这样，小鸟面对着主人。</w:t>
      </w:r>
    </w:p>
    <w:p w:rsidR="009C1EAC" w:rsidRDefault="009C1EAC" w:rsidP="00475CE7">
      <w:r>
        <w:rPr>
          <w:rFonts w:hint="eastAsia"/>
        </w:rPr>
        <w:t>唧唧唧、唧唧唧</w:t>
      </w:r>
    </w:p>
    <w:p w:rsidR="009C1EAC" w:rsidRDefault="009C1EAC" w:rsidP="00475CE7">
      <w:r>
        <w:rPr>
          <w:rFonts w:hint="eastAsia"/>
        </w:rPr>
        <w:t>轻快的鸣叫声，像是在说“明天一早，就去干掉那家伙吧。”</w:t>
      </w:r>
    </w:p>
    <w:p w:rsidR="009C1EAC" w:rsidRDefault="009C1EAC" w:rsidP="00475CE7">
      <w:r>
        <w:rPr>
          <w:rFonts w:hint="eastAsia"/>
        </w:rPr>
        <w:t>【…………对啊，要能找到理由的话，把他放进书或者瓶子里面就行了。】</w:t>
      </w:r>
    </w:p>
    <w:p w:rsidR="009C1EAC" w:rsidRDefault="009C1EAC" w:rsidP="00475CE7">
      <w:r>
        <w:rPr>
          <w:rFonts w:hint="eastAsia"/>
        </w:rPr>
        <w:t>但是，少女的声音没什么劲头。</w:t>
      </w:r>
    </w:p>
    <w:p w:rsidR="009C1EAC" w:rsidRDefault="009C1EAC" w:rsidP="00475CE7">
      <w:r>
        <w:rPr>
          <w:rFonts w:hint="eastAsia"/>
        </w:rPr>
        <w:t>虽然是像魔女一样毫不留情的话语，知更鸟仔细了品位一下，又感觉主人优柔寡断的不行。</w:t>
      </w:r>
    </w:p>
    <w:p w:rsidR="009C1EAC" w:rsidRDefault="009C1EAC" w:rsidP="00475CE7">
      <w:r>
        <w:rPr>
          <w:rFonts w:hint="eastAsia"/>
        </w:rPr>
        <w:t>【暂且先这样吧，但，这也仅限这一段时间。我的耐心不可能一直持续下去。</w:t>
      </w:r>
    </w:p>
    <w:p w:rsidR="009C1EAC" w:rsidRDefault="009C1EAC" w:rsidP="00475CE7">
      <w:r>
        <w:rPr>
          <w:rFonts w:hint="eastAsia"/>
        </w:rPr>
        <w:t>……再说了，青子也没资格这么麻烦别人。再过五天就该想明白自己的立场有多危险了吧。那样的话</w:t>
      </w:r>
      <w:r>
        <w:t>——</w:t>
      </w:r>
      <w:r>
        <w:rPr>
          <w:rFonts w:hint="eastAsia"/>
        </w:rPr>
        <w:t>】</w:t>
      </w:r>
    </w:p>
    <w:p w:rsidR="009C1EAC" w:rsidRDefault="009C1EAC" w:rsidP="00475CE7">
      <w:r>
        <w:rPr>
          <w:rFonts w:hint="eastAsia"/>
        </w:rPr>
        <w:t>到了那时候，在想排除掉他就很容易了。</w:t>
      </w:r>
    </w:p>
    <w:p w:rsidR="009C1EAC" w:rsidRDefault="009C1EAC" w:rsidP="00475CE7">
      <w:r>
        <w:rPr>
          <w:rFonts w:hint="eastAsia"/>
        </w:rPr>
        <w:t>有珠很清楚自己的室友是一个不会做梦的合理主义者。</w:t>
      </w:r>
    </w:p>
    <w:p w:rsidR="009C1EAC" w:rsidRDefault="009C1EAC" w:rsidP="00475CE7">
      <w:r>
        <w:rPr>
          <w:rFonts w:hint="eastAsia"/>
        </w:rPr>
        <w:t>处在这种状况下的青子，不可能一直这么过分的宽容下去。</w:t>
      </w:r>
    </w:p>
    <w:p w:rsidR="009C1EAC" w:rsidRDefault="009C1EAC" w:rsidP="00475CE7">
      <w:r>
        <w:rPr>
          <w:rFonts w:hint="eastAsia"/>
        </w:rPr>
        <w:t>青子在保护那名少年这件事上所分配的时间，最多不过三到四天。</w:t>
      </w:r>
    </w:p>
    <w:p w:rsidR="009C1EAC" w:rsidRDefault="009C1EAC" w:rsidP="00475CE7">
      <w:r>
        <w:rPr>
          <w:rFonts w:hint="eastAsia"/>
        </w:rPr>
        <w:t>只要时间一到，青子那边就会说着“接下来就交给有珠你来判断了。”这样妥协吧。</w:t>
      </w:r>
    </w:p>
    <w:p w:rsidR="009C1EAC" w:rsidRDefault="009C1EAC" w:rsidP="00475CE7">
      <w:r>
        <w:rPr>
          <w:rFonts w:hint="eastAsia"/>
        </w:rPr>
        <w:t>【是能等到那时候，又或者是我先忍耐不住了。</w:t>
      </w:r>
    </w:p>
    <w:p w:rsidR="009C1EAC" w:rsidRDefault="009C1EAC" w:rsidP="00475CE7">
      <w:r>
        <w:rPr>
          <w:rFonts w:hint="eastAsia"/>
        </w:rPr>
        <w:t>不管是哪一个，结果都不会改变。】</w:t>
      </w:r>
    </w:p>
    <w:p w:rsidR="009C1EAC" w:rsidRDefault="009C1EAC" w:rsidP="00475CE7">
      <w:r>
        <w:rPr>
          <w:rFonts w:hint="eastAsia"/>
        </w:rPr>
        <w:t>久远寺有珠不会允许这么麻烦的事情。</w:t>
      </w:r>
    </w:p>
    <w:p w:rsidR="009C1EAC" w:rsidRDefault="009C1EAC" w:rsidP="00475CE7">
      <w:r>
        <w:rPr>
          <w:rFonts w:hint="eastAsia"/>
        </w:rPr>
        <w:t>保护目击者？开玩笑吗？竟然还要让他住到这个洋馆里</w:t>
      </w:r>
      <w:r>
        <w:t>——</w:t>
      </w:r>
    </w:p>
    <w:p w:rsidR="009C1EAC" w:rsidRDefault="009C1EAC" w:rsidP="00475CE7">
      <w:r>
        <w:rPr>
          <w:rFonts w:hint="eastAsia"/>
        </w:rPr>
        <w:t>【……………………】</w:t>
      </w:r>
    </w:p>
    <w:p w:rsidR="009C1EAC" w:rsidRDefault="009C1EAC" w:rsidP="00475CE7">
      <w:r>
        <w:rPr>
          <w:rFonts w:hint="eastAsia"/>
        </w:rPr>
        <w:t>有珠的视线被漏出的浓雾所吸引，看向了上方。</w:t>
      </w:r>
    </w:p>
    <w:p w:rsidR="009C1EAC" w:rsidRDefault="009C1EAC" w:rsidP="00475CE7">
      <w:r>
        <w:rPr>
          <w:rFonts w:hint="eastAsia"/>
        </w:rPr>
        <w:t>壁炉的上方放有一面镜子。</w:t>
      </w:r>
    </w:p>
    <w:p w:rsidR="009C1EAC" w:rsidRDefault="009C1EAC" w:rsidP="00475CE7">
      <w:r>
        <w:rPr>
          <w:rFonts w:hint="eastAsia"/>
        </w:rPr>
        <w:t>挂着直径一米左右的镜子，挂在本来由绘画装饰的墙壁上。</w:t>
      </w:r>
    </w:p>
    <w:p w:rsidR="009C1EAC" w:rsidRDefault="009C1EAC" w:rsidP="00475CE7">
      <w:r>
        <w:rPr>
          <w:rFonts w:hint="eastAsia"/>
        </w:rPr>
        <w:t>镜子表面模模糊糊的像是云雾一样、暧昧的映照出前厅的样子。</w:t>
      </w:r>
    </w:p>
    <w:p w:rsidR="009C1EAC" w:rsidRDefault="009C1EAC" w:rsidP="00475CE7">
      <w:r>
        <w:rPr>
          <w:rFonts w:hint="eastAsia"/>
        </w:rPr>
        <w:t>【……没有了斯纳克所造成的的影响呢。</w:t>
      </w:r>
    </w:p>
    <w:p w:rsidR="009C1EAC" w:rsidRDefault="009C1EAC" w:rsidP="00475CE7">
      <w:r>
        <w:rPr>
          <w:rFonts w:hint="eastAsia"/>
        </w:rPr>
        <w:t>看来暂时控制不了镜的机能了。】</w:t>
      </w:r>
    </w:p>
    <w:p w:rsidR="009C1EAC" w:rsidRDefault="009C1EAC" w:rsidP="00475CE7">
      <w:r>
        <w:rPr>
          <w:rFonts w:hint="eastAsia"/>
        </w:rPr>
        <w:t>主人小声的自言自语，让小鸟高兴的鸣叫起来。</w:t>
      </w:r>
    </w:p>
    <w:p w:rsidR="009C1EAC" w:rsidRDefault="009C1EAC" w:rsidP="00475CE7">
      <w:r>
        <w:rPr>
          <w:rFonts w:hint="eastAsia"/>
        </w:rPr>
        <w:t>这样的话就不用我们出手了，把那个碍事的推进镜子里让他退场好了。</w:t>
      </w:r>
    </w:p>
    <w:p w:rsidR="009C1EAC" w:rsidRDefault="009C1EAC" w:rsidP="00475CE7">
      <w:r>
        <w:rPr>
          <w:rFonts w:hint="eastAsia"/>
        </w:rPr>
        <w:t>……或许，</w:t>
      </w:r>
    </w:p>
    <w:p w:rsidR="009C1EAC" w:rsidRDefault="009C1EAC" w:rsidP="00475CE7">
      <w:r>
        <w:rPr>
          <w:rFonts w:hint="eastAsia"/>
        </w:rPr>
        <w:t>如果这个小鸟没有发出这样的鸣叫声，有珠可能也想这么干吧。</w:t>
      </w:r>
    </w:p>
    <w:p w:rsidR="009C1EAC" w:rsidRDefault="009C1EAC" w:rsidP="00475CE7">
      <w:r>
        <w:rPr>
          <w:rFonts w:hint="eastAsia"/>
        </w:rPr>
        <w:t>【……………………】</w:t>
      </w:r>
    </w:p>
    <w:p w:rsidR="009C1EAC" w:rsidRDefault="009C1EAC" w:rsidP="00475CE7">
      <w:r>
        <w:rPr>
          <w:rFonts w:hint="eastAsia"/>
        </w:rPr>
        <w:t>少女无意识的回想起之前的对话。</w:t>
      </w:r>
    </w:p>
    <w:p w:rsidR="009C1EAC" w:rsidRDefault="009C1EAC" w:rsidP="00475CE7">
      <w:r>
        <w:rPr>
          <w:rFonts w:hint="eastAsia"/>
        </w:rPr>
        <w:t>“就算这样也觉得“是最妥当的”……吗？”</w:t>
      </w:r>
    </w:p>
    <w:p w:rsidR="009C1EAC" w:rsidRDefault="009C1EAC" w:rsidP="00475CE7">
      <w:r>
        <w:rPr>
          <w:rFonts w:hint="eastAsia"/>
        </w:rPr>
        <w:t>面对少女的询问，小瓶中的少年耸了耸肩回答道。</w:t>
      </w:r>
    </w:p>
    <w:p w:rsidR="009C1EAC" w:rsidRDefault="009C1EAC" w:rsidP="00475CE7">
      <w:r>
        <w:rPr>
          <w:rFonts w:hint="eastAsia"/>
        </w:rPr>
        <w:t>对自己来说，町里和洋馆没什么不同。</w:t>
      </w:r>
    </w:p>
    <w:p w:rsidR="009C1EAC" w:rsidRDefault="009C1EAC" w:rsidP="00475CE7">
      <w:r>
        <w:rPr>
          <w:rFonts w:hint="eastAsia"/>
        </w:rPr>
        <w:t>不管怎么说，对刚从乡下出来的他来说，所有的东西都是“没见过的东西”。</w:t>
      </w:r>
    </w:p>
    <w:p w:rsidR="009C1EAC" w:rsidRDefault="009C1EAC" w:rsidP="00475CE7">
      <w:r>
        <w:rPr>
          <w:rFonts w:hint="eastAsia"/>
        </w:rPr>
        <w:t>【没有什么值得骄傲的事情，光看书上写的东西又远远不够，都市的规则又那么复杂。我也区别不出来什么是正确的。】</w:t>
      </w:r>
    </w:p>
    <w:p w:rsidR="009C1EAC" w:rsidRDefault="009C1EAC" w:rsidP="00475CE7">
      <w:r>
        <w:rPr>
          <w:rFonts w:hint="eastAsia"/>
        </w:rPr>
        <w:t>……那声音与其说是惭愧，不如说是充满愤怒。</w:t>
      </w:r>
    </w:p>
    <w:p w:rsidR="009C1EAC" w:rsidRDefault="009C1EAC" w:rsidP="00475CE7">
      <w:r>
        <w:rPr>
          <w:rFonts w:hint="eastAsia"/>
        </w:rPr>
        <w:t>有珠听不出他到底在对什么发怒。</w:t>
      </w:r>
    </w:p>
    <w:p w:rsidR="009C1EAC" w:rsidRDefault="009C1EAC" w:rsidP="00475CE7">
      <w:r>
        <w:rPr>
          <w:rFonts w:hint="eastAsia"/>
        </w:rPr>
        <w:t>只是。</w:t>
      </w:r>
    </w:p>
    <w:p w:rsidR="009C1EAC" w:rsidRDefault="009C1EAC" w:rsidP="00475CE7">
      <w:r>
        <w:rPr>
          <w:rFonts w:hint="eastAsia"/>
        </w:rPr>
        <w:t>【所以，到处都是危险的事这一点没有改变。</w:t>
      </w:r>
    </w:p>
    <w:p w:rsidR="009C1EAC" w:rsidRDefault="009C1EAC" w:rsidP="00475CE7">
      <w:r>
        <w:rPr>
          <w:rFonts w:hint="eastAsia"/>
        </w:rPr>
        <w:t>说的极端点，光是走在路上、和人说说话都让我很不安。我更保证不了自己在哪些事情上能干的不错。</w:t>
      </w:r>
    </w:p>
    <w:p w:rsidR="009C1EAC" w:rsidRDefault="009C1EAC" w:rsidP="00475CE7">
      <w:r>
        <w:rPr>
          <w:rFonts w:hint="eastAsia"/>
        </w:rPr>
        <w:t>但是，这里有人会在意我这样家伙，虽然在意我的理由挺危险的，但我真的感觉这是很奢侈的一件事。】</w:t>
      </w:r>
    </w:p>
    <w:p w:rsidR="009C1EAC" w:rsidRDefault="009C1EAC" w:rsidP="00475CE7">
      <w:r>
        <w:rPr>
          <w:rFonts w:hint="eastAsia"/>
        </w:rPr>
        <w:t>……少女的眼瞳略微暗淡了一下。</w:t>
      </w:r>
    </w:p>
    <w:p w:rsidR="009C1EAC" w:rsidRDefault="009C1EAC" w:rsidP="00475CE7">
      <w:r>
        <w:rPr>
          <w:rFonts w:hint="eastAsia"/>
        </w:rPr>
        <w:t>有珠无法漠视掉那些静静表露出的话语。</w:t>
      </w:r>
    </w:p>
    <w:p w:rsidR="009C1EAC" w:rsidRDefault="009C1EAC" w:rsidP="00475CE7">
      <w:r>
        <w:rPr>
          <w:rFonts w:hint="eastAsia"/>
        </w:rPr>
        <w:t>因为，说的很有道理。</w:t>
      </w:r>
    </w:p>
    <w:p w:rsidR="009C1EAC" w:rsidRDefault="009C1EAC" w:rsidP="00475CE7">
      <w:r>
        <w:rPr>
          <w:rFonts w:hint="eastAsia"/>
        </w:rPr>
        <w:t>如果对他来说，都市里到处都是危险的话，那这个洋馆里真的“没什么”不一样的。</w:t>
      </w:r>
    </w:p>
    <w:p w:rsidR="009C1EAC" w:rsidRDefault="009C1EAC" w:rsidP="00475CE7">
      <w:r>
        <w:rPr>
          <w:rFonts w:hint="eastAsia"/>
        </w:rPr>
        <w:t>真的，没理由单单惧怕这个洋馆。</w:t>
      </w:r>
    </w:p>
    <w:p w:rsidR="009C1EAC" w:rsidRDefault="009C1EAC" w:rsidP="00475CE7">
      <w:r>
        <w:rPr>
          <w:rFonts w:hint="eastAsia"/>
        </w:rPr>
        <w:t>如果说这里和外面有什么不一样的话，那就只在于有没有作为同伴的某人这一点上了。</w:t>
      </w:r>
    </w:p>
    <w:p w:rsidR="009C1EAC" w:rsidRDefault="009C1EAC" w:rsidP="00475CE7">
      <w:r>
        <w:rPr>
          <w:rFonts w:hint="eastAsia"/>
        </w:rPr>
        <w:t>可以听出来，他说的全是真话。</w:t>
      </w:r>
    </w:p>
    <w:p w:rsidR="009C1EAC" w:rsidRDefault="009C1EAC" w:rsidP="00475CE7">
      <w:r>
        <w:rPr>
          <w:rFonts w:hint="eastAsia"/>
        </w:rPr>
        <w:t>既不是要讨好久远寺有珠，</w:t>
      </w:r>
    </w:p>
    <w:p w:rsidR="009C1EAC" w:rsidRDefault="009C1EAC" w:rsidP="00475CE7">
      <w:r>
        <w:rPr>
          <w:rFonts w:hint="eastAsia"/>
        </w:rPr>
        <w:t>也不是要依靠苍崎青子。</w:t>
      </w:r>
    </w:p>
    <w:p w:rsidR="009C1EAC" w:rsidRDefault="009C1EAC" w:rsidP="00475CE7">
      <w:r>
        <w:rPr>
          <w:rFonts w:hint="eastAsia"/>
        </w:rPr>
        <w:t>他是发自内心的在说“这里就好。”</w:t>
      </w:r>
    </w:p>
    <w:p w:rsidR="009C1EAC" w:rsidRDefault="009C1EAC" w:rsidP="00475CE7">
      <w:r>
        <w:rPr>
          <w:rFonts w:hint="eastAsia"/>
        </w:rPr>
        <w:t>【……现在他要是被镜子迷住了会很麻烦。</w:t>
      </w:r>
    </w:p>
    <w:p w:rsidR="009C1EAC" w:rsidRDefault="009C1EAC" w:rsidP="00475CE7">
      <w:r>
        <w:rPr>
          <w:rFonts w:hint="eastAsia"/>
        </w:rPr>
        <w:t>镜子的机能要专职在探索入侵者上，要是看他快被迷惑进去了就阻止他。】</w:t>
      </w:r>
    </w:p>
    <w:p w:rsidR="009C1EAC" w:rsidRDefault="009C1EAC" w:rsidP="00475CE7">
      <w:r>
        <w:rPr>
          <w:rFonts w:hint="eastAsia"/>
        </w:rPr>
        <w:t>预想外的话语让小鸟的羽毛直哆嗦。</w:t>
      </w:r>
    </w:p>
    <w:p w:rsidR="009C1EAC" w:rsidRDefault="009C1EAC" w:rsidP="00475CE7">
      <w:r>
        <w:rPr>
          <w:rFonts w:hint="eastAsia"/>
        </w:rPr>
        <w:t>少女把视线从镜子上移开，再次走动起来。</w:t>
      </w:r>
    </w:p>
    <w:p w:rsidR="009C1EAC" w:rsidRDefault="009C1EAC" w:rsidP="00475CE7">
      <w:r>
        <w:rPr>
          <w:rFonts w:hint="eastAsia"/>
        </w:rPr>
        <w:t>小鸟发出了抗议的鸣叫。</w:t>
      </w:r>
    </w:p>
    <w:p w:rsidR="009C1EAC" w:rsidRDefault="009C1EAC" w:rsidP="00475CE7">
      <w:r>
        <w:rPr>
          <w:rFonts w:hint="eastAsia"/>
        </w:rPr>
        <w:t>【这是你的工作哟，罗宾。这点事总能做好吧。】</w:t>
      </w:r>
    </w:p>
    <w:p w:rsidR="009C1EAC" w:rsidRDefault="009C1EAC" w:rsidP="00475CE7">
      <w:r>
        <w:rPr>
          <w:rFonts w:hint="eastAsia"/>
        </w:rPr>
        <w:t>回答完这么一句冰冷的话语，少女消失在了西馆中。</w:t>
      </w:r>
    </w:p>
    <w:p w:rsidR="009C1EAC" w:rsidRDefault="009C1EAC" w:rsidP="00475CE7">
      <w:r>
        <w:rPr>
          <w:rFonts w:hint="eastAsia"/>
        </w:rPr>
        <w:t>身后留下了明亮的月光，和</w:t>
      </w:r>
    </w:p>
    <w:p w:rsidR="009C1EAC" w:rsidRPr="00956F70" w:rsidRDefault="009C1EAC" w:rsidP="00475CE7">
      <w:r>
        <w:rPr>
          <w:rFonts w:hint="eastAsia"/>
        </w:rPr>
        <w:t>被这前所未有的变化预兆弄到哆嗦不止的青色小鸟。</w:t>
      </w:r>
    </w:p>
    <w:p w:rsidR="009C1EAC" w:rsidRDefault="009C1EAC" w:rsidP="00475CE7"/>
    <w:p w:rsidR="009C1EAC" w:rsidRDefault="009C1EAC" w:rsidP="00475CE7">
      <w:pPr>
        <w:pStyle w:val="Heading1"/>
      </w:pPr>
      <w:r>
        <w:t>Are you for real</w:t>
      </w:r>
    </w:p>
    <w:p w:rsidR="009C1EAC" w:rsidRDefault="009C1EAC" w:rsidP="00475CE7">
      <w:r>
        <w:rPr>
          <w:rFonts w:hint="eastAsia"/>
        </w:rPr>
        <w:t>过去，见过一只非常美丽的鸟。</w:t>
      </w:r>
    </w:p>
    <w:p w:rsidR="009C1EAC" w:rsidRDefault="009C1EAC" w:rsidP="00475CE7">
      <w:r>
        <w:rPr>
          <w:rFonts w:hint="eastAsia"/>
        </w:rPr>
        <w:t>在晴朗的蓝色天空中，来来回回、盘旋着飞翔。</w:t>
      </w:r>
    </w:p>
    <w:p w:rsidR="009C1EAC" w:rsidRDefault="009C1EAC" w:rsidP="00475CE7">
      <w:r>
        <w:rPr>
          <w:rFonts w:hint="eastAsia"/>
        </w:rPr>
        <w:t>而这时，鸟儿们的时代已经结束。</w:t>
      </w:r>
    </w:p>
    <w:p w:rsidR="009C1EAC" w:rsidRDefault="009C1EAC" w:rsidP="00475CE7">
      <w:r>
        <w:rPr>
          <w:rFonts w:hint="eastAsia"/>
        </w:rPr>
        <w:t>如今早已是人类的时代。</w:t>
      </w:r>
    </w:p>
    <w:p w:rsidR="009C1EAC" w:rsidRDefault="009C1EAC" w:rsidP="00475CE7"/>
    <w:p w:rsidR="009C1EAC" w:rsidRDefault="009C1EAC" w:rsidP="00475CE7">
      <w:r>
        <w:rPr>
          <w:rFonts w:hint="eastAsia"/>
        </w:rPr>
        <w:t>我们在地上持续的增长、</w:t>
      </w:r>
    </w:p>
    <w:p w:rsidR="009C1EAC" w:rsidRDefault="009C1EAC" w:rsidP="00475CE7">
      <w:r>
        <w:rPr>
          <w:rFonts w:hint="eastAsia"/>
        </w:rPr>
        <w:t>我们的家在不断的增高、</w:t>
      </w:r>
    </w:p>
    <w:p w:rsidR="009C1EAC" w:rsidRDefault="009C1EAC" w:rsidP="00475CE7">
      <w:r>
        <w:rPr>
          <w:rFonts w:hint="eastAsia"/>
        </w:rPr>
        <w:t>我们的文明让黑烟从工厂的烟筒中四处扩散。</w:t>
      </w:r>
    </w:p>
    <w:p w:rsidR="009C1EAC" w:rsidRDefault="009C1EAC" w:rsidP="00475CE7">
      <w:r>
        <w:rPr>
          <w:rFonts w:hint="eastAsia"/>
        </w:rPr>
        <w:t>然而这些对鸟儿来说似乎无关紧要。</w:t>
      </w:r>
    </w:p>
    <w:p w:rsidR="009C1EAC" w:rsidRDefault="009C1EAC" w:rsidP="00475CE7">
      <w:r>
        <w:rPr>
          <w:rFonts w:hint="eastAsia"/>
        </w:rPr>
        <w:t>不论何时，不论何地。</w:t>
      </w:r>
    </w:p>
    <w:p w:rsidR="009C1EAC" w:rsidRDefault="009C1EAC" w:rsidP="00475CE7">
      <w:r>
        <w:rPr>
          <w:rFonts w:hint="eastAsia"/>
        </w:rPr>
        <w:t>天空都不是谁的私有物。</w:t>
      </w:r>
    </w:p>
    <w:p w:rsidR="009C1EAC" w:rsidRDefault="009C1EAC" w:rsidP="00475CE7">
      <w:r>
        <w:rPr>
          <w:rFonts w:hint="eastAsia"/>
        </w:rPr>
        <w:t>鸟儿志存高远。</w:t>
      </w:r>
    </w:p>
    <w:p w:rsidR="009C1EAC" w:rsidRDefault="009C1EAC" w:rsidP="00475CE7">
      <w:r>
        <w:rPr>
          <w:rFonts w:hint="eastAsia"/>
        </w:rPr>
        <w:t>在古老自然的天空中，不断用力扇动着翅膀。</w:t>
      </w:r>
    </w:p>
    <w:p w:rsidR="009C1EAC" w:rsidRDefault="009C1EAC" w:rsidP="00475CE7">
      <w:r>
        <w:rPr>
          <w:rFonts w:hint="eastAsia"/>
        </w:rPr>
        <w:t>……但是，响起了铁的声音。</w:t>
      </w:r>
    </w:p>
    <w:p w:rsidR="009C1EAC" w:rsidRDefault="009C1EAC" w:rsidP="00475CE7">
      <w:r>
        <w:rPr>
          <w:rFonts w:hint="eastAsia"/>
        </w:rPr>
        <w:t>翅膀被击中，失去了平衡。</w:t>
      </w:r>
    </w:p>
    <w:p w:rsidR="009C1EAC" w:rsidRDefault="009C1EAC" w:rsidP="00475CE7">
      <w:r>
        <w:rPr>
          <w:rFonts w:hint="eastAsia"/>
        </w:rPr>
        <w:t>向地面坠落的姿态缓慢，残酷。</w:t>
      </w:r>
    </w:p>
    <w:p w:rsidR="009C1EAC" w:rsidRDefault="009C1EAC" w:rsidP="00475CE7"/>
    <w:p w:rsidR="009C1EAC" w:rsidRDefault="009C1EAC" w:rsidP="00475CE7">
      <w:r>
        <w:rPr>
          <w:rFonts w:hint="eastAsia"/>
        </w:rPr>
        <w:t>啊</w:t>
      </w:r>
      <w:r>
        <w:t>——</w:t>
      </w:r>
      <w:r>
        <w:rPr>
          <w:rFonts w:hint="eastAsia"/>
        </w:rPr>
        <w:t>即便如此，直到最后鸟也在振动着翅膀。</w:t>
      </w:r>
    </w:p>
    <w:p w:rsidR="009C1EAC" w:rsidRDefault="009C1EAC" w:rsidP="00475CE7">
      <w:r>
        <w:rPr>
          <w:rFonts w:hint="eastAsia"/>
        </w:rPr>
        <w:t>勉强睁着眼睛，看着天空，向干涸的地面坠落下去。</w:t>
      </w:r>
    </w:p>
    <w:p w:rsidR="009C1EAC" w:rsidRDefault="009C1EAC" w:rsidP="00475CE7">
      <w:r>
        <w:rPr>
          <w:rFonts w:hint="eastAsia"/>
        </w:rPr>
        <w:t>……这一景象，如今在梦境中见到了。</w:t>
      </w:r>
    </w:p>
    <w:p w:rsidR="009C1EAC" w:rsidRDefault="009C1EAC" w:rsidP="00475CE7">
      <w:r>
        <w:rPr>
          <w:rFonts w:hint="eastAsia"/>
        </w:rPr>
        <w:t>在心中留下了如此的印记，那又为什么，记忆是如此的模糊。</w:t>
      </w:r>
    </w:p>
    <w:p w:rsidR="009C1EAC" w:rsidRDefault="009C1EAC" w:rsidP="00475CE7">
      <w:r>
        <w:rPr>
          <w:rFonts w:hint="eastAsia"/>
        </w:rPr>
        <w:t>那只鸟</w:t>
      </w:r>
      <w:r>
        <w:t>——</w:t>
      </w:r>
      <w:r>
        <w:rPr>
          <w:rFonts w:hint="eastAsia"/>
        </w:rPr>
        <w:t>是什么样子的呢？</w:t>
      </w:r>
    </w:p>
    <w:p w:rsidR="009C1EAC" w:rsidRDefault="009C1EAC" w:rsidP="00475CE7">
      <w:pPr>
        <w:pStyle w:val="Heading6"/>
      </w:pPr>
      <w:r>
        <w:rPr>
          <w:rFonts w:hint="eastAsia"/>
        </w:rPr>
        <w:t>还说过那种傻话呐</w:t>
      </w:r>
    </w:p>
    <w:p w:rsidR="009C1EAC" w:rsidRDefault="009C1EAC" w:rsidP="00475CE7">
      <w:r>
        <w:rPr>
          <w:rFonts w:hint="eastAsia"/>
        </w:rPr>
        <w:t>【好，今天课就到这里。</w:t>
      </w:r>
    </w:p>
    <w:p w:rsidR="009C1EAC" w:rsidRDefault="009C1EAC" w:rsidP="00475CE7">
      <w:r>
        <w:rPr>
          <w:rFonts w:hint="eastAsia"/>
        </w:rPr>
        <w:t>虽然已经给你们划好了总体考试范围，但是，这是仅限咱们班的。要对其他班级保密哦。就当做是我作为班主任的特权好了。</w:t>
      </w:r>
    </w:p>
    <w:p w:rsidR="009C1EAC" w:rsidRDefault="009C1EAC" w:rsidP="00475CE7">
      <w:r>
        <w:rPr>
          <w:rFonts w:hint="eastAsia"/>
        </w:rPr>
        <w:t>你看，要是现代国语的平均分什么的拿到年级第一的话，大家的腰板也能挺的直一些不是吗？】</w:t>
      </w:r>
    </w:p>
    <w:p w:rsidR="009C1EAC" w:rsidRDefault="009C1EAC" w:rsidP="00475CE7">
      <w:r>
        <w:rPr>
          <w:rFonts w:hint="eastAsia"/>
        </w:rPr>
        <w:t>哈哈哈，一脸平和的笑着说出这些话的山城指导员。</w:t>
      </w:r>
    </w:p>
    <w:p w:rsidR="009C1EAC" w:rsidRDefault="009C1EAC" w:rsidP="00475CE7">
      <w:r>
        <w:rPr>
          <w:rFonts w:hint="eastAsia"/>
        </w:rPr>
        <w:t>作为</w:t>
      </w:r>
      <w:r>
        <w:t>2-C</w:t>
      </w:r>
      <w:r>
        <w:rPr>
          <w:rFonts w:hint="eastAsia"/>
        </w:rPr>
        <w:t>的班主任，让暖人胸怀的关心弥漫到整个教室。</w:t>
      </w:r>
    </w:p>
    <w:p w:rsidR="009C1EAC" w:rsidRDefault="009C1EAC" w:rsidP="00475CE7">
      <w:r>
        <w:rPr>
          <w:rFonts w:hint="eastAsia"/>
        </w:rPr>
        <w:t>【老师，狐狸尾巴露出来了喽。真正挺直腰板是老师你才对吧。】</w:t>
      </w:r>
    </w:p>
    <w:p w:rsidR="009C1EAC" w:rsidRDefault="009C1EAC" w:rsidP="00475CE7">
      <w:r>
        <w:rPr>
          <w:rFonts w:hint="eastAsia"/>
        </w:rPr>
        <w:t>【什么直不直的，这是面子问题吧。咱们山城老师净被理中老师挖苦了。】</w:t>
      </w:r>
    </w:p>
    <w:p w:rsidR="009C1EAC" w:rsidRDefault="009C1EAC" w:rsidP="00475CE7">
      <w:r>
        <w:rPr>
          <w:rFonts w:hint="eastAsia"/>
        </w:rPr>
        <w:t>【直说不就得了吗？你们这帮傻瓜脑子太笨了。不过也是，咱们班里拿手的全是体育方面的！】</w:t>
      </w:r>
    </w:p>
    <w:p w:rsidR="009C1EAC" w:rsidRDefault="009C1EAC" w:rsidP="00475CE7">
      <w:r>
        <w:rPr>
          <w:rFonts w:hint="eastAsia"/>
        </w:rPr>
        <w:t>【不对不对，光盯着考试分数算什么事、要我说那啥都不算。</w:t>
      </w:r>
    </w:p>
    <w:p w:rsidR="009C1EAC" w:rsidRDefault="009C1EAC" w:rsidP="00475CE7">
      <w:r>
        <w:rPr>
          <w:rFonts w:hint="eastAsia"/>
        </w:rPr>
        <w:t>老师也不应该死盯着那点考分，就算全班都不及格也跟我的人生一分钱关系也没有哇。</w:t>
      </w:r>
    </w:p>
    <w:p w:rsidR="009C1EAC" w:rsidRDefault="009C1EAC" w:rsidP="00475CE7">
      <w:r>
        <w:rPr>
          <w:rFonts w:hint="eastAsia"/>
        </w:rPr>
        <w:t>但是那边，还有另一位麻烦的大人要伺候啊。】</w:t>
      </w:r>
    </w:p>
    <w:p w:rsidR="009C1EAC" w:rsidRDefault="009C1EAC" w:rsidP="00475CE7">
      <w:r>
        <w:rPr>
          <w:rFonts w:hint="eastAsia"/>
        </w:rPr>
        <w:t>【是说大家选出来的的全校学生代表吗？那还真是吓人呢。</w:t>
      </w:r>
    </w:p>
    <w:p w:rsidR="009C1EAC" w:rsidRDefault="009C1EAC" w:rsidP="00475CE7">
      <w:r>
        <w:rPr>
          <w:rFonts w:hint="eastAsia"/>
        </w:rPr>
        <w:t>“考试分数低不是学生们的问题而是教育的无能，要是向教育委员会报告的话，不论何时我都能准备好。”成天这么威胁我。</w:t>
      </w:r>
    </w:p>
    <w:p w:rsidR="009C1EAC" w:rsidRDefault="009C1EAC" w:rsidP="00475CE7">
      <w:r>
        <w:rPr>
          <w:rFonts w:hint="eastAsia"/>
        </w:rPr>
        <w:t>还说过“即便如此还是烂泥扶不上墙的话，就让我直接监督好了”。这个，作为学生该怎么应对啊？】</w:t>
      </w:r>
    </w:p>
    <w:p w:rsidR="009C1EAC" w:rsidRDefault="009C1EAC" w:rsidP="00475CE7">
      <w:r>
        <w:rPr>
          <w:rFonts w:hint="eastAsia"/>
        </w:rPr>
        <w:t>【</w:t>
      </w:r>
      <w:r>
        <w:t>————————</w:t>
      </w:r>
      <w:r>
        <w:rPr>
          <w:rFonts w:hint="eastAsia"/>
        </w:rPr>
        <w:t>】</w:t>
      </w:r>
    </w:p>
    <w:p w:rsidR="009C1EAC" w:rsidRDefault="009C1EAC" w:rsidP="00475CE7">
      <w:r>
        <w:rPr>
          <w:rFonts w:hint="eastAsia"/>
        </w:rPr>
        <w:t>本来和和睦睦的空气，一瞬间掉到了冰点以下。</w:t>
      </w:r>
    </w:p>
    <w:p w:rsidR="009C1EAC" w:rsidRDefault="009C1EAC" w:rsidP="00475CE7">
      <w:r>
        <w:t>2-C</w:t>
      </w:r>
      <w:r>
        <w:rPr>
          <w:rFonts w:hint="eastAsia"/>
        </w:rPr>
        <w:t>班的学生们，终于稍微明白点谁是真正的敌人了。</w:t>
      </w:r>
    </w:p>
    <w:p w:rsidR="009C1EAC" w:rsidRDefault="009C1EAC" w:rsidP="00475CE7">
      <w:r>
        <w:rPr>
          <w:rFonts w:hint="eastAsia"/>
        </w:rPr>
        <w:t>【啊……是这样啊，山城老师是学生会的顾问啊……南无阿弥陀佛。】</w:t>
      </w:r>
    </w:p>
    <w:p w:rsidR="009C1EAC" w:rsidRDefault="009C1EAC" w:rsidP="00475CE7">
      <w:r>
        <w:rPr>
          <w:rFonts w:hint="eastAsia"/>
        </w:rPr>
        <w:t>【不愧是建有后援团的女中豪杰啊，能很轻松的把一个老师逼离职啊。】</w:t>
      </w:r>
    </w:p>
    <w:p w:rsidR="009C1EAC" w:rsidRDefault="009C1EAC" w:rsidP="00475CE7">
      <w:r>
        <w:rPr>
          <w:rFonts w:hint="eastAsia"/>
        </w:rPr>
        <w:t>【果然如此啊。会长，肯定在年龄上搞猫腻了。这种魄力，完全想象不出来是同龄人</w:t>
      </w:r>
      <w:r>
        <w:t>——</w:t>
      </w:r>
      <w:r>
        <w:rPr>
          <w:rFonts w:hint="eastAsia"/>
        </w:rPr>
        <w:t>你看，和咱们班的女生一比更是明显。这，胸部这里。】</w:t>
      </w:r>
    </w:p>
    <w:p w:rsidR="009C1EAC" w:rsidRDefault="009C1EAC" w:rsidP="00475CE7">
      <w:r>
        <w:rPr>
          <w:rFonts w:hint="eastAsia"/>
        </w:rPr>
        <w:t>【老师</w:t>
      </w:r>
      <w:r>
        <w:t>~</w:t>
      </w:r>
      <w:r>
        <w:rPr>
          <w:rFonts w:hint="eastAsia"/>
        </w:rPr>
        <w:t>能让</w:t>
      </w:r>
      <w:r>
        <w:t>A</w:t>
      </w:r>
      <w:r>
        <w:rPr>
          <w:rFonts w:hint="eastAsia"/>
        </w:rPr>
        <w:t>班把木乃美领走吗？就领他一个人也行。虽然男生都是猴子，但这家伙的猴子程度绝对不是一个等级的。】</w:t>
      </w:r>
    </w:p>
    <w:p w:rsidR="009C1EAC" w:rsidRDefault="009C1EAC" w:rsidP="00475CE7">
      <w:r>
        <w:rPr>
          <w:rFonts w:hint="eastAsia"/>
        </w:rPr>
        <w:t>【阿勒。但是青子女士虽说是在</w:t>
      </w:r>
      <w:r>
        <w:t>A</w:t>
      </w:r>
      <w:r>
        <w:rPr>
          <w:rFonts w:hint="eastAsia"/>
        </w:rPr>
        <w:t>班，但她成绩也就那样。也就中等偏上吧。】</w:t>
      </w:r>
    </w:p>
    <w:p w:rsidR="009C1EAC" w:rsidRDefault="009C1EAC" w:rsidP="00475CE7">
      <w:r>
        <w:rPr>
          <w:rFonts w:hint="eastAsia"/>
        </w:rPr>
        <w:t>【是这样没错，但是她又没去补习班，还要忙学生会的事，偶尔还去打打工。这样再能拿到年级第一反而感觉恶心吧。】</w:t>
      </w:r>
    </w:p>
    <w:p w:rsidR="009C1EAC" w:rsidRDefault="009C1EAC" w:rsidP="00475CE7">
      <w:r>
        <w:rPr>
          <w:rFonts w:hint="eastAsia"/>
        </w:rPr>
        <w:t>【也是呐，第一名还是交给副会长好了。】</w:t>
      </w:r>
    </w:p>
    <w:p w:rsidR="009C1EAC" w:rsidRDefault="009C1EAC" w:rsidP="00475CE7">
      <w:r>
        <w:rPr>
          <w:rFonts w:hint="eastAsia"/>
        </w:rPr>
        <w:t>【哈</w:t>
      </w:r>
      <w:r>
        <w:t>~</w:t>
      </w:r>
      <w:r>
        <w:rPr>
          <w:rFonts w:hint="eastAsia"/>
        </w:rPr>
        <w:t>哈</w:t>
      </w:r>
      <w:r>
        <w:t>~</w:t>
      </w:r>
      <w:r>
        <w:rPr>
          <w:rFonts w:hint="eastAsia"/>
        </w:rPr>
        <w:t>哈</w:t>
      </w:r>
      <w:r>
        <w:t>~</w:t>
      </w:r>
      <w:r>
        <w:rPr>
          <w:rFonts w:hint="eastAsia"/>
        </w:rPr>
        <w:t>，好了好了大家，闲聊就到这吧。注意隔墙有耳啊。</w:t>
      </w:r>
    </w:p>
    <w:p w:rsidR="009C1EAC" w:rsidRDefault="009C1EAC" w:rsidP="00475CE7">
      <w:r>
        <w:rPr>
          <w:rFonts w:hint="eastAsia"/>
        </w:rPr>
        <w:t>那好，拜托你们好好复习吧，成绩要是太差了，可是会让寒假泡汤的哦。</w:t>
      </w:r>
    </w:p>
    <w:p w:rsidR="009C1EAC" w:rsidRDefault="009C1EAC" w:rsidP="00475CE7">
      <w:r>
        <w:rPr>
          <w:rFonts w:hint="eastAsia"/>
        </w:rPr>
        <w:t>啊，再有，静希，有时间吗？】</w:t>
      </w:r>
    </w:p>
    <w:p w:rsidR="009C1EAC" w:rsidRDefault="009C1EAC" w:rsidP="00475CE7">
      <w:r>
        <w:rPr>
          <w:rFonts w:hint="eastAsia"/>
        </w:rPr>
        <w:t>山城指导员整理好教材，没有向草十郎招手直接走向了走廊。</w:t>
      </w:r>
    </w:p>
    <w:p w:rsidR="009C1EAC" w:rsidRDefault="009C1EAC" w:rsidP="00475CE7">
      <w:r>
        <w:rPr>
          <w:rFonts w:hint="eastAsia"/>
        </w:rPr>
        <w:t>虽然是休息的时间，但走廊里看不见学生的身影。</w:t>
      </w:r>
    </w:p>
    <w:p w:rsidR="009C1EAC" w:rsidRDefault="009C1EAC" w:rsidP="00475CE7">
      <w:r>
        <w:rPr>
          <w:rFonts w:hint="eastAsia"/>
        </w:rPr>
        <w:t>在这里可以听见学生们的骚动的声音，与之相比，走廊里静悄悄的显得很安静。</w:t>
      </w:r>
    </w:p>
    <w:p w:rsidR="009C1EAC" w:rsidRDefault="009C1EAC" w:rsidP="00475CE7">
      <w:r>
        <w:rPr>
          <w:rFonts w:hint="eastAsia"/>
        </w:rPr>
        <w:t>是因为没有窗户的走廊里有一种闭塞感吧。</w:t>
      </w:r>
    </w:p>
    <w:p w:rsidR="009C1EAC" w:rsidRDefault="009C1EAC" w:rsidP="00475CE7">
      <w:r>
        <w:rPr>
          <w:rFonts w:hint="eastAsia"/>
        </w:rPr>
        <w:t>对学生们来说，课余时间的休息地点是在教室内，这里成为了死角。</w:t>
      </w:r>
    </w:p>
    <w:p w:rsidR="009C1EAC" w:rsidRDefault="009C1EAC" w:rsidP="00475CE7">
      <w:r>
        <w:rPr>
          <w:rFonts w:hint="eastAsia"/>
        </w:rPr>
        <w:t>【有什么事吗？山城老师。】</w:t>
      </w:r>
    </w:p>
    <w:p w:rsidR="009C1EAC" w:rsidRDefault="009C1EAC" w:rsidP="00475CE7">
      <w:r>
        <w:rPr>
          <w:rFonts w:hint="eastAsia"/>
        </w:rPr>
        <w:t>【不，也不是什么大事。</w:t>
      </w:r>
    </w:p>
    <w:p w:rsidR="009C1EAC" w:rsidRDefault="009C1EAC" w:rsidP="00475CE7">
      <w:r>
        <w:rPr>
          <w:rFonts w:hint="eastAsia"/>
        </w:rPr>
        <w:t>考试前跟你这样说话可能有点不体贴，所以不用特别在意。话说回来，习惯学校了吗？】</w:t>
      </w:r>
    </w:p>
    <w:p w:rsidR="009C1EAC" w:rsidRDefault="009C1EAC" w:rsidP="00475CE7">
      <w:r>
        <w:rPr>
          <w:rFonts w:hint="eastAsia"/>
        </w:rPr>
        <w:t>【</w:t>
      </w:r>
      <w:r>
        <w:t>——————</w:t>
      </w:r>
      <w:r>
        <w:rPr>
          <w:rFonts w:hint="eastAsia"/>
        </w:rPr>
        <w:t>】</w:t>
      </w:r>
    </w:p>
    <w:p w:rsidR="009C1EAC" w:rsidRDefault="009C1EAC" w:rsidP="00475CE7">
      <w:r>
        <w:rPr>
          <w:rFonts w:hint="eastAsia"/>
        </w:rPr>
        <w:t>班主任的关心让草十郎有些吃惊，也让他感觉有些高兴。</w:t>
      </w:r>
    </w:p>
    <w:p w:rsidR="009C1EAC" w:rsidRDefault="009C1EAC" w:rsidP="00475CE7">
      <w:r>
        <w:rPr>
          <w:rFonts w:hint="eastAsia"/>
        </w:rPr>
        <w:t>这也没什么好奇怪的。在这里草十郎净被不讲理的人折腾来折腾去。些许的关心对他来说就是很大的鼓励了。</w:t>
      </w:r>
    </w:p>
    <w:p w:rsidR="009C1EAC" w:rsidRDefault="009C1EAC" w:rsidP="00475CE7">
      <w:r>
        <w:rPr>
          <w:rFonts w:hint="eastAsia"/>
        </w:rPr>
        <w:t>【是的，对学校的构造啊规则什么的，已经有了自己的理解。朋友也交了不少。】</w:t>
      </w:r>
    </w:p>
    <w:p w:rsidR="009C1EAC" w:rsidRDefault="009C1EAC" w:rsidP="00475CE7">
      <w:r>
        <w:rPr>
          <w:rFonts w:hint="eastAsia"/>
        </w:rPr>
        <w:t>【是吗，那就好。班上的同学都是些面恶心善的家伙，在这方面不要特别在意。而且静希你很好相处这一点也帮了大忙了。】</w:t>
      </w:r>
    </w:p>
    <w:p w:rsidR="009C1EAC" w:rsidRDefault="009C1EAC" w:rsidP="00475CE7">
      <w:r>
        <w:t xml:space="preserve"> </w:t>
      </w:r>
      <w:r>
        <w:rPr>
          <w:rFonts w:hint="eastAsia"/>
        </w:rPr>
        <w:t>“令人厌恶的废物，身为教师却净做些无用功的混蛋”被青子这么严厉批评的山城指导员，也在用他的方式照顾着别人。</w:t>
      </w:r>
    </w:p>
    <w:p w:rsidR="009C1EAC" w:rsidRDefault="009C1EAC" w:rsidP="00475CE7">
      <w:r>
        <w:rPr>
          <w:rFonts w:hint="eastAsia"/>
        </w:rPr>
        <w:t>【打工也要适可而止哦，一般来说考试前这些都是要取消掉的，所以不要太勉强了。</w:t>
      </w:r>
    </w:p>
    <w:p w:rsidR="009C1EAC" w:rsidRDefault="009C1EAC" w:rsidP="00475CE7">
      <w:r>
        <w:rPr>
          <w:rFonts w:hint="eastAsia"/>
        </w:rPr>
        <w:t>还有，如果考试方面有什么问题的话，可以和周围的人谈谈。自己一个人独自在那烦恼多半只是浪费时间。而且你看，学校里可以聊聊的对象还是不少的吧。】</w:t>
      </w:r>
    </w:p>
    <w:p w:rsidR="009C1EAC" w:rsidRDefault="009C1EAC" w:rsidP="00475CE7">
      <w:r>
        <w:rPr>
          <w:rFonts w:hint="eastAsia"/>
        </w:rPr>
        <w:t>那么再见，山城指导员举起一只手道别离去了。</w:t>
      </w:r>
    </w:p>
    <w:p w:rsidR="009C1EAC" w:rsidRDefault="009C1EAC" w:rsidP="00475CE7">
      <w:r>
        <w:rPr>
          <w:rFonts w:hint="eastAsia"/>
        </w:rPr>
        <w:t>淳朴的少年老实的接受了这废话一样的忠告，“原来如此”，点着头回到教室。</w:t>
      </w:r>
    </w:p>
    <w:p w:rsidR="009C1EAC" w:rsidRDefault="009C1EAC" w:rsidP="00475CE7">
      <w:r>
        <w:rPr>
          <w:rFonts w:hint="eastAsia"/>
        </w:rPr>
        <w:t>然后，</w:t>
      </w:r>
    </w:p>
    <w:p w:rsidR="009C1EAC" w:rsidRDefault="009C1EAC" w:rsidP="00475CE7">
      <w:r>
        <w:rPr>
          <w:rFonts w:hint="eastAsia"/>
        </w:rPr>
        <w:t>【什，想聊女生的话题！？】</w:t>
      </w:r>
    </w:p>
    <w:p w:rsidR="009C1EAC" w:rsidRDefault="009C1EAC" w:rsidP="00475CE7">
      <w:r>
        <w:rPr>
          <w:rFonts w:hint="eastAsia"/>
        </w:rPr>
        <w:t>一分钟之后，草十郎遵照山城指导员的建议进行了实践。</w:t>
      </w:r>
    </w:p>
    <w:p w:rsidR="009C1EAC" w:rsidRDefault="009C1EAC" w:rsidP="00475CE7">
      <w:r>
        <w:rPr>
          <w:rFonts w:hint="eastAsia"/>
        </w:rPr>
        <w:t>【差不多吧，确实是碰到难题了。我仔细想了很久后也注意到自己能想到的办法还是太少了。】</w:t>
      </w:r>
    </w:p>
    <w:p w:rsidR="009C1EAC" w:rsidRDefault="009C1EAC" w:rsidP="00475CE7">
      <w:r>
        <w:rPr>
          <w:rFonts w:hint="eastAsia"/>
        </w:rPr>
        <w:t>“现在真是没辙了。”草十郎好像很遗憾的样子低下了头。</w:t>
      </w:r>
    </w:p>
    <w:p w:rsidR="009C1EAC" w:rsidRDefault="009C1EAC" w:rsidP="00475CE7">
      <w:r>
        <w:rPr>
          <w:rFonts w:hint="eastAsia"/>
        </w:rPr>
        <w:t>【不是、你竟然会想这些，吓了我一跳……唉算了，过来这边。】</w:t>
      </w:r>
    </w:p>
    <w:p w:rsidR="009C1EAC" w:rsidRDefault="009C1EAC" w:rsidP="00475CE7">
      <w:r>
        <w:rPr>
          <w:rFonts w:hint="eastAsia"/>
        </w:rPr>
        <w:t>木乃美把手搭在发愣的草十郎肩上，两个人一起躲到了教室的角落里。</w:t>
      </w:r>
    </w:p>
    <w:p w:rsidR="009C1EAC" w:rsidRDefault="009C1EAC" w:rsidP="00475CE7">
      <w:r>
        <w:rPr>
          <w:rFonts w:hint="eastAsia"/>
        </w:rPr>
        <w:t>虽然当草十郎一脸认真的提出“女孩子太难相处了给点建议”的时候，木乃美还以为他吃错药了。但仔细想想草十郎找他商量这还是第一次。</w:t>
      </w:r>
    </w:p>
    <w:p w:rsidR="009C1EAC" w:rsidRDefault="009C1EAC" w:rsidP="00475CE7">
      <w:r>
        <w:rPr>
          <w:rFonts w:hint="eastAsia"/>
        </w:rPr>
        <w:t>这个男人虽然作为打工处的领班，但是干大多数事情都没什么耐性，这次却是真的在烦恼。</w:t>
      </w:r>
    </w:p>
    <w:p w:rsidR="009C1EAC" w:rsidRDefault="009C1EAC" w:rsidP="00475CE7">
      <w:r>
        <w:rPr>
          <w:rFonts w:hint="eastAsia"/>
        </w:rPr>
        <w:t>这可不是什么小事，必须要小心应对才行。</w:t>
      </w:r>
    </w:p>
    <w:p w:rsidR="009C1EAC" w:rsidRDefault="009C1EAC" w:rsidP="00475CE7">
      <w:r>
        <w:rPr>
          <w:rFonts w:hint="eastAsia"/>
        </w:rPr>
        <w:t>【那，做了些什么，</w:t>
      </w:r>
      <w:r>
        <w:t>you</w:t>
      </w:r>
      <w:r>
        <w:rPr>
          <w:rFonts w:hint="eastAsia"/>
        </w:rPr>
        <w:t>？】</w:t>
      </w:r>
    </w:p>
    <w:p w:rsidR="009C1EAC" w:rsidRDefault="009C1EAC" w:rsidP="00475CE7">
      <w:r>
        <w:rPr>
          <w:rFonts w:hint="eastAsia"/>
        </w:rPr>
        <w:t>【……从现在，可能才开始要做。】</w:t>
      </w:r>
    </w:p>
    <w:p w:rsidR="009C1EAC" w:rsidRDefault="009C1EAC" w:rsidP="00475CE7">
      <w:r>
        <w:rPr>
          <w:rFonts w:hint="eastAsia"/>
        </w:rPr>
        <w:t>【木乃美，假如吧，</w:t>
      </w:r>
      <w:r>
        <w:t>Mad Bear</w:t>
      </w:r>
      <w:r>
        <w:rPr>
          <w:rFonts w:hint="eastAsia"/>
        </w:rPr>
        <w:t>里来了一个刺鲀一样的女孩子。那个女孩子很讨厌我，想把我从</w:t>
      </w:r>
      <w:r>
        <w:t>Mad Bear</w:t>
      </w:r>
      <w:r>
        <w:rPr>
          <w:rFonts w:hint="eastAsia"/>
        </w:rPr>
        <w:t>里面赶出去。而我又不可能从</w:t>
      </w:r>
      <w:r>
        <w:t>Mad Bear</w:t>
      </w:r>
      <w:r>
        <w:rPr>
          <w:rFonts w:hint="eastAsia"/>
        </w:rPr>
        <w:t>里面辞职。】</w:t>
      </w:r>
    </w:p>
    <w:p w:rsidR="009C1EAC" w:rsidRDefault="009C1EAC" w:rsidP="00475CE7">
      <w:r>
        <w:rPr>
          <w:rFonts w:hint="eastAsia"/>
        </w:rPr>
        <w:t>“毕竟不管怎么说，我还是需要钱呐。”草十郎很有感情的说道。</w:t>
      </w:r>
    </w:p>
    <w:p w:rsidR="009C1EAC" w:rsidRDefault="009C1EAC" w:rsidP="00475CE7">
      <w:r>
        <w:rPr>
          <w:rFonts w:hint="eastAsia"/>
        </w:rPr>
        <w:t>木乃美姑且只能点头表示同意。</w:t>
      </w:r>
    </w:p>
    <w:p w:rsidR="009C1EAC" w:rsidRDefault="009C1EAC" w:rsidP="00475CE7">
      <w:r>
        <w:rPr>
          <w:rFonts w:hint="eastAsia"/>
        </w:rPr>
        <w:t>【……也就是说，想把那个女的赶出去？】</w:t>
      </w:r>
    </w:p>
    <w:p w:rsidR="009C1EAC" w:rsidRDefault="009C1EAC" w:rsidP="00475CE7">
      <w:r>
        <w:rPr>
          <w:rFonts w:hint="eastAsia"/>
        </w:rPr>
        <w:t>【相反，无论如何都希望她认同我。</w:t>
      </w:r>
    </w:p>
    <w:p w:rsidR="009C1EAC" w:rsidRDefault="009C1EAC" w:rsidP="00475CE7">
      <w:r>
        <w:rPr>
          <w:rFonts w:hint="eastAsia"/>
        </w:rPr>
        <w:t>虽然没有表现出来，但我不可能会讨厌那个女孩的。】</w:t>
      </w:r>
    </w:p>
    <w:p w:rsidR="009C1EAC" w:rsidRDefault="009C1EAC" w:rsidP="00475CE7">
      <w:r>
        <w:rPr>
          <w:rFonts w:hint="eastAsia"/>
        </w:rPr>
        <w:t>“唔”草十郎皱紧了眉头。</w:t>
      </w:r>
    </w:p>
    <w:p w:rsidR="009C1EAC" w:rsidRDefault="009C1EAC" w:rsidP="00475CE7">
      <w:r>
        <w:rPr>
          <w:rFonts w:hint="eastAsia"/>
        </w:rPr>
        <w:t>这个男人确实会这样墨迹，木乃美则“啊哈哈哈”笑着表示理解。</w:t>
      </w:r>
    </w:p>
    <w:p w:rsidR="009C1EAC" w:rsidRDefault="009C1EAC" w:rsidP="00475CE7">
      <w:r>
        <w:rPr>
          <w:rFonts w:hint="eastAsia"/>
        </w:rPr>
        <w:t>如果是和女性关系扯上关系，在木乃美芳助旁边可以使自己的优点特性提高三倍。</w:t>
      </w:r>
    </w:p>
    <w:p w:rsidR="009C1EAC" w:rsidRDefault="009C1EAC" w:rsidP="00475CE7">
      <w:r>
        <w:rPr>
          <w:rFonts w:hint="eastAsia"/>
        </w:rPr>
        <w:t>【</w:t>
      </w:r>
      <w:r>
        <w:t>——</w:t>
      </w:r>
      <w:r>
        <w:rPr>
          <w:rFonts w:hint="eastAsia"/>
        </w:rPr>
        <w:t>啊哈哈哈，哈</w:t>
      </w:r>
      <w:r>
        <w:t>—</w:t>
      </w:r>
      <w:r>
        <w:rPr>
          <w:rFonts w:hint="eastAsia"/>
        </w:rPr>
        <w:t>哈</w:t>
      </w:r>
      <w:r>
        <w:t>—</w:t>
      </w:r>
      <w:r>
        <w:rPr>
          <w:rFonts w:hint="eastAsia"/>
        </w:rPr>
        <w:t>。</w:t>
      </w:r>
    </w:p>
    <w:p w:rsidR="009C1EAC" w:rsidRDefault="009C1EAC" w:rsidP="00475CE7">
      <w:r>
        <w:rPr>
          <w:rFonts w:hint="eastAsia"/>
        </w:rPr>
        <w:t>什么呀，不就是想搭讪吗？也就是想处好关系没错吧？】</w:t>
      </w:r>
    </w:p>
    <w:p w:rsidR="009C1EAC" w:rsidRDefault="009C1EAC" w:rsidP="00475CE7">
      <w:r>
        <w:rPr>
          <w:rFonts w:hint="eastAsia"/>
        </w:rPr>
        <w:t>“唔？”面对木乃美提出的观点，草十郎很认真的思考起来。</w:t>
      </w:r>
    </w:p>
    <w:p w:rsidR="009C1EAC" w:rsidRDefault="009C1EAC" w:rsidP="00475CE7">
      <w:r>
        <w:rPr>
          <w:rFonts w:hint="eastAsia"/>
        </w:rPr>
        <w:t>他本人其实并不清楚搭讪是什么意思，然后点了点头。</w:t>
      </w:r>
    </w:p>
    <w:p w:rsidR="009C1EAC" w:rsidRDefault="009C1EAC" w:rsidP="00475CE7">
      <w:r>
        <w:rPr>
          <w:rFonts w:hint="eastAsia"/>
        </w:rPr>
        <w:t>【但是，不知道怎么办才好。到底要怎样才能和同年纪的女孩子聊得来呢？】</w:t>
      </w:r>
    </w:p>
    <w:p w:rsidR="009C1EAC" w:rsidRDefault="009C1EAC" w:rsidP="00475CE7">
      <w:r>
        <w:rPr>
          <w:rFonts w:hint="eastAsia"/>
        </w:rPr>
        <w:t>【什么呀？不是和班上的女生聊得挺好的吗？那还真是不错呢，弄得我都羡慕嫉妒恨了。</w:t>
      </w:r>
    </w:p>
    <w:p w:rsidR="009C1EAC" w:rsidRDefault="009C1EAC" w:rsidP="00475CE7">
      <w:r>
        <w:rPr>
          <w:rFonts w:hint="eastAsia"/>
        </w:rPr>
        <w:t>靠着你自带的天然属性硬上不就好了么？</w:t>
      </w:r>
    </w:p>
    <w:p w:rsidR="009C1EAC" w:rsidRDefault="009C1EAC" w:rsidP="00475CE7">
      <w:r>
        <w:rPr>
          <w:rFonts w:hint="eastAsia"/>
        </w:rPr>
        <w:t>不觉得山里长大的是一种稀缺属性吗？活生生的稀有种哦。】</w:t>
      </w:r>
    </w:p>
    <w:p w:rsidR="009C1EAC" w:rsidRDefault="009C1EAC" w:rsidP="00475CE7">
      <w:r>
        <w:rPr>
          <w:rFonts w:hint="eastAsia"/>
        </w:rPr>
        <w:t>【是这样吗？稀有种，我并不觉得这是什么好事呢。</w:t>
      </w:r>
    </w:p>
    <w:p w:rsidR="009C1EAC" w:rsidRDefault="009C1EAC" w:rsidP="00475CE7">
      <w:r>
        <w:rPr>
          <w:rFonts w:hint="eastAsia"/>
        </w:rPr>
        <w:t>话说回来，在讨厌我的情况下到底要怎样做才好啊？虽然班上的同学都很亲切，但那可是</w:t>
      </w:r>
      <w:r w:rsidRPr="00954D41">
        <w:rPr>
          <w:rFonts w:hint="eastAsia"/>
        </w:rPr>
        <w:t>刺鲀</w:t>
      </w:r>
      <w:r>
        <w:rPr>
          <w:rFonts w:hint="eastAsia"/>
        </w:rPr>
        <w:t>啊，不，还是说刺猬比较好？】</w:t>
      </w:r>
    </w:p>
    <w:p w:rsidR="009C1EAC" w:rsidRDefault="009C1EAC" w:rsidP="00475CE7">
      <w:r>
        <w:rPr>
          <w:rFonts w:hint="eastAsia"/>
        </w:rPr>
        <w:t>【就是在这种情况下才要迎难而上呐，等待对方软弱的那一瞬间，一下刺过去就行了。】</w:t>
      </w:r>
    </w:p>
    <w:p w:rsidR="009C1EAC" w:rsidRDefault="009C1EAC" w:rsidP="00475CE7">
      <w:r>
        <w:rPr>
          <w:rFonts w:hint="eastAsia"/>
        </w:rPr>
        <w:t>“唔呋呋。”另一边草十郎的眉头则越皱越紧了。</w:t>
      </w:r>
    </w:p>
    <w:p w:rsidR="009C1EAC" w:rsidRDefault="009C1EAC" w:rsidP="00475CE7">
      <w:r>
        <w:rPr>
          <w:rFonts w:hint="eastAsia"/>
        </w:rPr>
        <w:t>【照你说的这样，肯定不行呐。】</w:t>
      </w:r>
    </w:p>
    <w:p w:rsidR="009C1EAC" w:rsidRDefault="009C1EAC" w:rsidP="00475CE7">
      <w:r>
        <w:rPr>
          <w:rFonts w:hint="eastAsia"/>
        </w:rPr>
        <w:t>草十郎一副手足无措的样子，似乎是想找一种更好的比喻出来。</w:t>
      </w:r>
    </w:p>
    <w:p w:rsidR="009C1EAC" w:rsidRDefault="009C1EAC" w:rsidP="00475CE7">
      <w:r>
        <w:rPr>
          <w:rFonts w:hint="eastAsia"/>
        </w:rPr>
        <w:t>【笨蛋，女人什么的只要哄着点就行啦。</w:t>
      </w:r>
    </w:p>
    <w:p w:rsidR="009C1EAC" w:rsidRDefault="009C1EAC" w:rsidP="00475CE7">
      <w:r>
        <w:rPr>
          <w:rFonts w:hint="eastAsia"/>
        </w:rPr>
        <w:t>首先去打听下她的兴趣啊，看重什么呀之类的，接下来只要顺着来就行了。比起自己的事情要优先考虑对方方便不方便，这样先从外围开始攻略。】</w:t>
      </w:r>
    </w:p>
    <w:p w:rsidR="009C1EAC" w:rsidRDefault="009C1EAC" w:rsidP="00475CE7">
      <w:r>
        <w:rPr>
          <w:rFonts w:hint="eastAsia"/>
        </w:rPr>
        <w:t>【外围……周边吗？】</w:t>
      </w:r>
    </w:p>
    <w:p w:rsidR="009C1EAC" w:rsidRDefault="009C1EAC" w:rsidP="00475CE7">
      <w:r>
        <w:rPr>
          <w:rFonts w:hint="eastAsia"/>
        </w:rPr>
        <w:t>【肯定哒，在这之后，嘛，反正这个是最有效的。可以叫行贿吧？总之就是拿礼物钓上钩。</w:t>
      </w:r>
    </w:p>
    <w:p w:rsidR="009C1EAC" w:rsidRDefault="009C1EAC" w:rsidP="00475CE7">
      <w:r>
        <w:rPr>
          <w:rFonts w:hint="eastAsia"/>
        </w:rPr>
        <w:t>这时候需求和供给一定要合拍，就算讨厌你也会老实接受的。一旦接受了，剩下的就都在情理之中了。】</w:t>
      </w:r>
    </w:p>
    <w:p w:rsidR="009C1EAC" w:rsidRDefault="009C1EAC" w:rsidP="00475CE7">
      <w:r>
        <w:rPr>
          <w:rFonts w:hint="eastAsia"/>
        </w:rPr>
        <w:t>“到目前为止我都在这里连战连败！”面对一脸热情的友人，草十郎也察觉到他似乎误会了点什么。</w:t>
      </w:r>
    </w:p>
    <w:p w:rsidR="009C1EAC" w:rsidRDefault="009C1EAC" w:rsidP="00475CE7">
      <w:r>
        <w:rPr>
          <w:rFonts w:hint="eastAsia"/>
        </w:rPr>
        <w:t>【</w:t>
      </w:r>
      <w:r>
        <w:t>——</w:t>
      </w:r>
      <w:r>
        <w:rPr>
          <w:rFonts w:hint="eastAsia"/>
        </w:rPr>
        <w:t>但还是有个问题啊，木乃美。</w:t>
      </w:r>
    </w:p>
    <w:p w:rsidR="009C1EAC" w:rsidRDefault="009C1EAC" w:rsidP="00475CE7">
      <w:r>
        <w:rPr>
          <w:rFonts w:hint="eastAsia"/>
        </w:rPr>
        <w:t>确实请客、或者收到类似这样的礼物会让人很高兴，但是】</w:t>
      </w:r>
    </w:p>
    <w:p w:rsidR="009C1EAC" w:rsidRDefault="009C1EAC" w:rsidP="00475CE7">
      <w:r>
        <w:rPr>
          <w:rFonts w:hint="eastAsia"/>
        </w:rPr>
        <w:t>【没有那个闲钱，对吧。我懂的我懂的。</w:t>
      </w:r>
    </w:p>
    <w:p w:rsidR="009C1EAC" w:rsidRDefault="009C1EAC" w:rsidP="00475CE7">
      <w:r>
        <w:rPr>
          <w:rFonts w:hint="eastAsia"/>
        </w:rPr>
        <w:t>……嘻嘻嘻，没办法。为了这样的静希，只能稍微给你介绍个不错的打工喽。】</w:t>
      </w:r>
    </w:p>
    <w:p w:rsidR="009C1EAC" w:rsidRDefault="009C1EAC" w:rsidP="00475CE7">
      <w:r>
        <w:rPr>
          <w:rFonts w:hint="eastAsia"/>
        </w:rPr>
        <w:t>【？】</w:t>
      </w:r>
    </w:p>
    <w:p w:rsidR="009C1EAC" w:rsidRDefault="009C1EAC" w:rsidP="00475CE7">
      <w:r>
        <w:rPr>
          <w:rFonts w:hint="eastAsia"/>
        </w:rPr>
        <w:t>两个人从教室的一角，向着更角落的地方移动。</w:t>
      </w:r>
    </w:p>
    <w:p w:rsidR="009C1EAC" w:rsidRDefault="009C1EAC" w:rsidP="00475CE7">
      <w:r>
        <w:rPr>
          <w:rFonts w:hint="eastAsia"/>
        </w:rPr>
        <w:t>木乃美把草十郎带到了周围没什么人的文件柜旁。</w:t>
      </w:r>
    </w:p>
    <w:p w:rsidR="009C1EAC" w:rsidRDefault="009C1EAC" w:rsidP="00475CE7">
      <w:r>
        <w:rPr>
          <w:rFonts w:hint="eastAsia"/>
        </w:rPr>
        <w:t>等草十郎知道这是为了让木乃美那恶劣的劝诱不被别人听见，已经是几天之后的事了。</w:t>
      </w:r>
    </w:p>
    <w:p w:rsidR="009C1EAC" w:rsidRDefault="009C1EAC" w:rsidP="00475CE7">
      <w:r>
        <w:rPr>
          <w:rFonts w:hint="eastAsia"/>
        </w:rPr>
        <w:t>那一夜，</w:t>
      </w:r>
    </w:p>
    <w:p w:rsidR="009C1EAC" w:rsidRDefault="009C1EAC" w:rsidP="00475CE7">
      <w:r>
        <w:rPr>
          <w:rFonts w:hint="eastAsia"/>
        </w:rPr>
        <w:t>洋馆的晚饭，一水的全是面包。</w:t>
      </w:r>
    </w:p>
    <w:p w:rsidR="009C1EAC" w:rsidRDefault="009C1EAC" w:rsidP="00475CE7">
      <w:r>
        <w:rPr>
          <w:rFonts w:hint="eastAsia"/>
        </w:rPr>
        <w:t>桌子的中央，软质面包像扑克牌一样堆积起来。</w:t>
      </w:r>
    </w:p>
    <w:p w:rsidR="009C1EAC" w:rsidRDefault="009C1EAC" w:rsidP="00475CE7">
      <w:r>
        <w:rPr>
          <w:rFonts w:hint="eastAsia"/>
        </w:rPr>
        <w:t>周围则放置着五光十色的果酱。</w:t>
      </w:r>
    </w:p>
    <w:p w:rsidR="009C1EAC" w:rsidRDefault="009C1EAC" w:rsidP="00475CE7">
      <w:r>
        <w:rPr>
          <w:rFonts w:hint="eastAsia"/>
        </w:rPr>
        <w:t>大碗中放着以莴苣为主料的沙拉。</w:t>
      </w:r>
    </w:p>
    <w:p w:rsidR="009C1EAC" w:rsidRDefault="009C1EAC" w:rsidP="00475CE7">
      <w:r>
        <w:rPr>
          <w:rFonts w:hint="eastAsia"/>
        </w:rPr>
        <w:t>旁边的小盘子里盛着各色各样的火腿。</w:t>
      </w:r>
    </w:p>
    <w:p w:rsidR="009C1EAC" w:rsidRDefault="009C1EAC" w:rsidP="00475CE7">
      <w:r>
        <w:rPr>
          <w:rFonts w:hint="eastAsia"/>
        </w:rPr>
        <w:t>虽然草十郎对一般家庭的晚饭还没有什么概念，但他也感觉到这些作为晚饭实在是太奇怪了。</w:t>
      </w:r>
    </w:p>
    <w:p w:rsidR="009C1EAC" w:rsidRDefault="009C1EAC" w:rsidP="00475CE7">
      <w:r>
        <w:rPr>
          <w:rFonts w:hint="eastAsia"/>
        </w:rPr>
        <w:t>老实说，不可能有比这更省事的晚饭了。</w:t>
      </w:r>
    </w:p>
    <w:p w:rsidR="009C1EAC" w:rsidRDefault="009C1EAC" w:rsidP="00475CE7">
      <w:r>
        <w:rPr>
          <w:rFonts w:hint="eastAsia"/>
        </w:rPr>
        <w:t>【啊，巧克力酱已经吃完了。</w:t>
      </w:r>
    </w:p>
    <w:p w:rsidR="009C1EAC" w:rsidRDefault="009C1EAC" w:rsidP="00475CE7">
      <w:r>
        <w:rPr>
          <w:rFonts w:hint="eastAsia"/>
        </w:rPr>
        <w:t>有珠，我没说过要买点新的吗？】</w:t>
      </w:r>
    </w:p>
    <w:p w:rsidR="009C1EAC" w:rsidRDefault="009C1EAC" w:rsidP="00475CE7">
      <w:r>
        <w:rPr>
          <w:rFonts w:hint="eastAsia"/>
        </w:rPr>
        <w:t>【……今天一天，我都待在屋子里呢。</w:t>
      </w:r>
    </w:p>
    <w:p w:rsidR="009C1EAC" w:rsidRDefault="009C1EAC" w:rsidP="00475CE7">
      <w:r>
        <w:rPr>
          <w:rFonts w:hint="eastAsia"/>
        </w:rPr>
        <w:t>第一，会吃巧克力的就只有你，自己的东西应该自己去准备吧。】</w:t>
      </w:r>
    </w:p>
    <w:p w:rsidR="009C1EAC" w:rsidRDefault="009C1EAC" w:rsidP="00475CE7">
      <w:r>
        <w:rPr>
          <w:rFonts w:hint="eastAsia"/>
        </w:rPr>
        <w:t>但是，对她们来说，似乎这是很平常的晚饭。</w:t>
      </w:r>
    </w:p>
    <w:p w:rsidR="009C1EAC" w:rsidRDefault="009C1EAC" w:rsidP="00475CE7">
      <w:r>
        <w:rPr>
          <w:rFonts w:hint="eastAsia"/>
        </w:rPr>
        <w:t>这里准备三餐的规则是轮班制，而今天是久远寺有珠负责。</w:t>
      </w:r>
    </w:p>
    <w:p w:rsidR="009C1EAC" w:rsidRDefault="009C1EAC" w:rsidP="00475CE7">
      <w:r>
        <w:rPr>
          <w:rFonts w:hint="eastAsia"/>
        </w:rPr>
        <w:t>而对有珠来说，所谓负责晚饭，平时就要把所用的步骤压制到最小才行，特殊的时候也只是稍微增加一点步骤加以料理而已……似乎是这样。</w:t>
      </w:r>
    </w:p>
    <w:p w:rsidR="009C1EAC" w:rsidRDefault="009C1EAC" w:rsidP="00475CE7">
      <w:r>
        <w:rPr>
          <w:rFonts w:hint="eastAsia"/>
        </w:rPr>
        <w:t>当然，草十郎并不知道有珠的这一套哲学。</w:t>
      </w:r>
    </w:p>
    <w:p w:rsidR="009C1EAC" w:rsidRDefault="009C1EAC" w:rsidP="00475CE7">
      <w:r>
        <w:rPr>
          <w:rFonts w:hint="eastAsia"/>
        </w:rPr>
        <w:t>在草十郎看来这是简单朴素的一餐。</w:t>
      </w:r>
    </w:p>
    <w:p w:rsidR="009C1EAC" w:rsidRDefault="009C1EAC" w:rsidP="00475CE7">
      <w:r>
        <w:rPr>
          <w:rFonts w:hint="eastAsia"/>
        </w:rPr>
        <w:t>再加上、</w:t>
      </w:r>
    </w:p>
    <w:p w:rsidR="009C1EAC" w:rsidRDefault="009C1EAC" w:rsidP="00475CE7">
      <w:r>
        <w:rPr>
          <w:rFonts w:hint="eastAsia"/>
        </w:rPr>
        <w:t>两个人之间没什么像样的对话。</w:t>
      </w:r>
    </w:p>
    <w:p w:rsidR="009C1EAC" w:rsidRDefault="009C1EAC" w:rsidP="00475CE7">
      <w:r>
        <w:rPr>
          <w:rFonts w:hint="eastAsia"/>
        </w:rPr>
        <w:t>日光房里流逝的，就只有餐具的声音，移动椅子的声音和时钟的声音。</w:t>
      </w:r>
    </w:p>
    <w:p w:rsidR="009C1EAC" w:rsidRDefault="009C1EAC" w:rsidP="00475CE7">
      <w:r>
        <w:rPr>
          <w:rFonts w:hint="eastAsia"/>
        </w:rPr>
        <w:t>顺带一提，草十郎已经吃完了晚饭，在客厅里观察着日光房里的动静。</w:t>
      </w:r>
    </w:p>
    <w:p w:rsidR="009C1EAC" w:rsidRDefault="009C1EAC" w:rsidP="00475CE7">
      <w:r>
        <w:rPr>
          <w:rFonts w:hint="eastAsia"/>
        </w:rPr>
        <w:t>【草十郎，九点不是有打工吗？想去就去吧，不用在意我们的事情。】</w:t>
      </w:r>
    </w:p>
    <w:p w:rsidR="009C1EAC" w:rsidRDefault="009C1EAC" w:rsidP="00475CE7">
      <w:r>
        <w:rPr>
          <w:rFonts w:hint="eastAsia"/>
        </w:rPr>
        <w:t>【啊，那我走了。】</w:t>
      </w:r>
    </w:p>
    <w:p w:rsidR="009C1EAC" w:rsidRDefault="009C1EAC" w:rsidP="00475CE7">
      <w:r>
        <w:rPr>
          <w:rFonts w:hint="eastAsia"/>
        </w:rPr>
        <w:t>对青子点了点头，草十郎披上了大衣。</w:t>
      </w:r>
    </w:p>
    <w:p w:rsidR="009C1EAC" w:rsidRDefault="009C1EAC" w:rsidP="00475CE7">
      <w:r>
        <w:rPr>
          <w:rFonts w:hint="eastAsia"/>
        </w:rPr>
        <w:t>又向日光房里看了一眼。</w:t>
      </w:r>
    </w:p>
    <w:p w:rsidR="009C1EAC" w:rsidRDefault="009C1EAC" w:rsidP="00475CE7">
      <w:r>
        <w:rPr>
          <w:rFonts w:hint="eastAsia"/>
        </w:rPr>
        <w:t>是错觉吗？好像正好和有珠对上了视线。</w:t>
      </w:r>
    </w:p>
    <w:p w:rsidR="009C1EAC" w:rsidRDefault="009C1EAC" w:rsidP="00475CE7">
      <w:r>
        <w:rPr>
          <w:rFonts w:hint="eastAsia"/>
        </w:rPr>
        <w:t>【？】</w:t>
      </w:r>
    </w:p>
    <w:p w:rsidR="009C1EAC" w:rsidRDefault="009C1EAC" w:rsidP="00475CE7">
      <w:r>
        <w:rPr>
          <w:rFonts w:hint="eastAsia"/>
        </w:rPr>
        <w:t>今天一天，有珠都在坚持无视掉草十郎。</w:t>
      </w:r>
    </w:p>
    <w:p w:rsidR="009C1EAC" w:rsidRDefault="009C1EAC" w:rsidP="00475CE7">
      <w:r>
        <w:rPr>
          <w:rFonts w:hint="eastAsia"/>
        </w:rPr>
        <w:t>是很彻底的不让他进入自己的视线。</w:t>
      </w:r>
    </w:p>
    <w:p w:rsidR="009C1EAC" w:rsidRDefault="009C1EAC" w:rsidP="00475CE7">
      <w:r>
        <w:rPr>
          <w:rFonts w:hint="eastAsia"/>
        </w:rPr>
        <w:t>可以当做是把草十郎当做碍事者在鄙视着吧，视线里并没有之前的敌意。</w:t>
      </w:r>
    </w:p>
    <w:p w:rsidR="009C1EAC" w:rsidRDefault="009C1EAC" w:rsidP="00475CE7">
      <w:r>
        <w:rPr>
          <w:rFonts w:hint="eastAsia"/>
        </w:rPr>
        <w:t>【……是在，看客厅的情况吗？】</w:t>
      </w:r>
    </w:p>
    <w:p w:rsidR="009C1EAC" w:rsidRDefault="009C1EAC" w:rsidP="00475CE7">
      <w:r>
        <w:rPr>
          <w:rFonts w:hint="eastAsia"/>
        </w:rPr>
        <w:t>草十郎滴流滴流的环视了一遍客厅，向着前厅走了出去。</w:t>
      </w:r>
    </w:p>
    <w:p w:rsidR="009C1EAC" w:rsidRDefault="009C1EAC" w:rsidP="00475CE7">
      <w:r>
        <w:rPr>
          <w:rFonts w:hint="eastAsia"/>
        </w:rPr>
        <w:t>确认草十郎已经离开之后，有珠不自然的把视线收了回来。</w:t>
      </w:r>
    </w:p>
    <w:p w:rsidR="009C1EAC" w:rsidRDefault="009C1EAC" w:rsidP="00475CE7">
      <w:r>
        <w:rPr>
          <w:rFonts w:hint="eastAsia"/>
        </w:rPr>
        <w:t>【</w:t>
      </w:r>
      <w:r>
        <w:t>——</w:t>
      </w:r>
      <w:r>
        <w:rPr>
          <w:rFonts w:hint="eastAsia"/>
        </w:rPr>
        <w:t>哈，好没劲。】</w:t>
      </w:r>
    </w:p>
    <w:p w:rsidR="009C1EAC" w:rsidRDefault="009C1EAC" w:rsidP="00475CE7">
      <w:r>
        <w:rPr>
          <w:rFonts w:hint="eastAsia"/>
        </w:rPr>
        <w:t>青子那非常露骨的表现出自己的吃惊。</w:t>
      </w:r>
    </w:p>
    <w:p w:rsidR="009C1EAC" w:rsidRDefault="009C1EAC" w:rsidP="00475CE7">
      <w:r>
        <w:rPr>
          <w:rFonts w:hint="eastAsia"/>
        </w:rPr>
        <w:t>这漠不关心装的也太假了。</w:t>
      </w:r>
    </w:p>
    <w:p w:rsidR="009C1EAC" w:rsidRDefault="009C1EAC" w:rsidP="00475CE7">
      <w:r>
        <w:rPr>
          <w:rFonts w:hint="eastAsia"/>
        </w:rPr>
        <w:t>【……怎么了，对晚饭有什么不满吗？青子。】</w:t>
      </w:r>
    </w:p>
    <w:p w:rsidR="009C1EAC" w:rsidRDefault="009C1EAC" w:rsidP="00475CE7">
      <w:r>
        <w:rPr>
          <w:rFonts w:hint="eastAsia"/>
        </w:rPr>
        <w:t>【不满意是肯定的，但一直以来都是这个样子早就习惯了。</w:t>
      </w:r>
    </w:p>
    <w:p w:rsidR="009C1EAC" w:rsidRDefault="009C1EAC" w:rsidP="00475CE7">
      <w:r>
        <w:rPr>
          <w:rFonts w:hint="eastAsia"/>
        </w:rPr>
        <w:t>让我没想到的是你居然会这么坏心眼。</w:t>
      </w:r>
    </w:p>
    <w:p w:rsidR="009C1EAC" w:rsidRDefault="009C1EAC" w:rsidP="00475CE7">
      <w:r>
        <w:rPr>
          <w:rFonts w:hint="eastAsia"/>
        </w:rPr>
        <w:t>明明是要彻底无视的，却还要偷看对方的反应，不觉得太娘娘腔了吗？是要挖个坑等对方跳进来吗？】</w:t>
      </w:r>
    </w:p>
    <w:p w:rsidR="009C1EAC" w:rsidRDefault="009C1EAC" w:rsidP="00475CE7">
      <w:r>
        <w:rPr>
          <w:rFonts w:hint="eastAsia"/>
        </w:rPr>
        <w:t>【并不是要看他的反应，本来我就对他没什么兴趣。还有，刚才那是歧视性发言哦。说娘娘腔什么的太歧视女性了。刚才那种情况，你应该说“你的做法有矛盾”才对。】</w:t>
      </w:r>
    </w:p>
    <w:p w:rsidR="009C1EAC" w:rsidRDefault="009C1EAC" w:rsidP="00475CE7">
      <w:r>
        <w:rPr>
          <w:rFonts w:hint="eastAsia"/>
        </w:rPr>
        <w:t>【呜哇，你有这个自觉啊。】</w:t>
      </w:r>
    </w:p>
    <w:p w:rsidR="009C1EAC" w:rsidRDefault="009C1EAC" w:rsidP="00475CE7">
      <w:r>
        <w:rPr>
          <w:rFonts w:hint="eastAsia"/>
        </w:rPr>
        <w:t>有珠装作没听见同居人的指责，继续吃起了晚饭。</w:t>
      </w:r>
    </w:p>
    <w:p w:rsidR="009C1EAC" w:rsidRDefault="009C1EAC" w:rsidP="00475CE7">
      <w:r>
        <w:rPr>
          <w:rFonts w:hint="eastAsia"/>
        </w:rPr>
        <w:t>青子继续保持着惊讶的表情，一点一点的撕着软质面包吃起来。</w:t>
      </w:r>
    </w:p>
    <w:p w:rsidR="009C1EAC" w:rsidRDefault="009C1EAC" w:rsidP="00475CE7">
      <w:r>
        <w:rPr>
          <w:rFonts w:hint="eastAsia"/>
        </w:rPr>
        <w:t>【那我不作为苍崎青子，而是作为你的同谋问一句。</w:t>
      </w:r>
    </w:p>
    <w:p w:rsidR="009C1EAC" w:rsidRDefault="009C1EAC" w:rsidP="00475CE7">
      <w:r>
        <w:rPr>
          <w:rFonts w:hint="eastAsia"/>
        </w:rPr>
        <w:t>对有珠来说，没有一点能够让你做出放过他这一决定的判断材料吗？</w:t>
      </w:r>
    </w:p>
    <w:p w:rsidR="009C1EAC" w:rsidRDefault="009C1EAC" w:rsidP="00475CE7">
      <w:r>
        <w:rPr>
          <w:rFonts w:hint="eastAsia"/>
        </w:rPr>
        <w:t>虽然这假设肯定不可能，但假如他也是个魔术师，仍然是不论如何都不同意让他住在这间洋馆里吗？】</w:t>
      </w:r>
    </w:p>
    <w:p w:rsidR="009C1EAC" w:rsidRDefault="009C1EAC" w:rsidP="00475CE7">
      <w:r>
        <w:rPr>
          <w:rFonts w:hint="eastAsia"/>
        </w:rPr>
        <w:t>【要是这样的话会同意的。在这种情况下就不该是认不认同他的问题了，而应该是没注意到这一点的我们挨两句骂才对。</w:t>
      </w:r>
    </w:p>
    <w:p w:rsidR="009C1EAC" w:rsidRDefault="009C1EAC" w:rsidP="00475CE7">
      <w:r>
        <w:rPr>
          <w:rFonts w:hint="eastAsia"/>
        </w:rPr>
        <w:t>……不过，刚才也说了这是绝对不可能的假设，那同样，也绝对得不出这样的结论。</w:t>
      </w:r>
    </w:p>
    <w:p w:rsidR="009C1EAC" w:rsidRDefault="009C1EAC" w:rsidP="00475CE7">
      <w:r>
        <w:rPr>
          <w:rFonts w:hint="eastAsia"/>
        </w:rPr>
        <w:t>因为必须要忍受他住在这里这一事实，就算是我，可能也有点迷茫了吧。】</w:t>
      </w:r>
    </w:p>
    <w:p w:rsidR="009C1EAC" w:rsidRDefault="009C1EAC" w:rsidP="00475CE7">
      <w:r>
        <w:rPr>
          <w:rFonts w:hint="eastAsia"/>
        </w:rPr>
        <w:t>【啊是吗？是这样啊。</w:t>
      </w:r>
    </w:p>
    <w:p w:rsidR="009C1EAC" w:rsidRDefault="009C1EAC" w:rsidP="00475CE7">
      <w:r>
        <w:rPr>
          <w:rFonts w:hint="eastAsia"/>
        </w:rPr>
        <w:t>现在就算我能说些道理啊、骄傲什么的让你冷静下来，最后还是要看那家伙的努力吗？】</w:t>
      </w:r>
    </w:p>
    <w:p w:rsidR="009C1EAC" w:rsidRDefault="009C1EAC" w:rsidP="00475CE7">
      <w:r>
        <w:rPr>
          <w:rFonts w:hint="eastAsia"/>
        </w:rPr>
        <w:t>【还是放弃吧，不论他做什么都是没用的。</w:t>
      </w:r>
    </w:p>
    <w:p w:rsidR="009C1EAC" w:rsidRDefault="009C1EAC" w:rsidP="00475CE7">
      <w:r>
        <w:rPr>
          <w:rFonts w:hint="eastAsia"/>
        </w:rPr>
        <w:t>我还以为你知道这一点呢</w:t>
      </w:r>
      <w:r>
        <w:t>——</w:t>
      </w:r>
      <w:r>
        <w:rPr>
          <w:rFonts w:hint="eastAsia"/>
        </w:rPr>
        <w:t>】</w:t>
      </w:r>
    </w:p>
    <w:p w:rsidR="009C1EAC" w:rsidRDefault="009C1EAC" w:rsidP="00475CE7">
      <w:r>
        <w:rPr>
          <w:rFonts w:hint="eastAsia"/>
        </w:rPr>
        <w:t>本来，她就从未对别人放松过警惕。</w:t>
      </w:r>
    </w:p>
    <w:p w:rsidR="009C1EAC" w:rsidRDefault="009C1EAC" w:rsidP="00475CE7">
      <w:r>
        <w:rPr>
          <w:rFonts w:hint="eastAsia"/>
        </w:rPr>
        <w:t>作为能够将多种器物，多种童话再现的代价，魔女变为了讨厌人类的存在。</w:t>
      </w:r>
    </w:p>
    <w:p w:rsidR="009C1EAC" w:rsidRDefault="009C1EAC" w:rsidP="00475CE7">
      <w:r>
        <w:rPr>
          <w:rFonts w:hint="eastAsia"/>
        </w:rPr>
        <w:t>【那只是你自己过不去这个心结吧。非要把魔女的血统什么的束之高阁，就是因为这个我才说你娘娘腔的。</w:t>
      </w:r>
    </w:p>
    <w:p w:rsidR="009C1EAC" w:rsidRDefault="009C1EAC" w:rsidP="00475CE7">
      <w:r>
        <w:rPr>
          <w:rFonts w:hint="eastAsia"/>
        </w:rPr>
        <w:t>要是讨厌他的话就干脆点讨厌到底不好么？</w:t>
      </w:r>
    </w:p>
    <w:p w:rsidR="009C1EAC" w:rsidRDefault="009C1EAC" w:rsidP="00475CE7">
      <w:r>
        <w:rPr>
          <w:rFonts w:hint="eastAsia"/>
        </w:rPr>
        <w:t>我看不惯的就是你那模棱两可的态度，有珠。】</w:t>
      </w:r>
    </w:p>
    <w:p w:rsidR="009C1EAC" w:rsidRDefault="009C1EAC" w:rsidP="00475CE7">
      <w:r>
        <w:rPr>
          <w:rFonts w:hint="eastAsia"/>
        </w:rPr>
        <w:t>【模棱两可的态度……？】</w:t>
      </w:r>
    </w:p>
    <w:p w:rsidR="009C1EAC" w:rsidRDefault="009C1EAC" w:rsidP="00475CE7">
      <w:r>
        <w:rPr>
          <w:rFonts w:hint="eastAsia"/>
        </w:rPr>
        <w:t>【对，要无视就无视到底。就是在说这个。</w:t>
      </w:r>
    </w:p>
    <w:p w:rsidR="009C1EAC" w:rsidRDefault="009C1EAC" w:rsidP="00475CE7">
      <w:r>
        <w:rPr>
          <w:rFonts w:hint="eastAsia"/>
        </w:rPr>
        <w:t>本来是想顽固的死守着来着，却要打开城门，干劲满满的等着猎物大意了进来让你守株待兔。我作为你的同伴都看不下去了。</w:t>
      </w:r>
    </w:p>
    <w:p w:rsidR="009C1EAC" w:rsidRDefault="009C1EAC" w:rsidP="00475CE7">
      <w:r>
        <w:rPr>
          <w:rFonts w:hint="eastAsia"/>
        </w:rPr>
        <w:t>对那家伙，只要把门一关就什么事都没有了。这样他不就什么机会都没有了吗？】</w:t>
      </w:r>
    </w:p>
    <w:p w:rsidR="009C1EAC" w:rsidRDefault="009C1EAC" w:rsidP="00475CE7">
      <w:r>
        <w:rPr>
          <w:rFonts w:hint="eastAsia"/>
        </w:rPr>
        <w:t>【……抱歉呐青子，能说的简单点吗？</w:t>
      </w:r>
    </w:p>
    <w:p w:rsidR="009C1EAC" w:rsidRDefault="009C1EAC" w:rsidP="00475CE7">
      <w:r>
        <w:rPr>
          <w:rFonts w:hint="eastAsia"/>
        </w:rPr>
        <w:t>你这个比喻，有点……】</w:t>
      </w:r>
    </w:p>
    <w:p w:rsidR="009C1EAC" w:rsidRDefault="009C1EAC" w:rsidP="00475CE7">
      <w:r>
        <w:rPr>
          <w:rFonts w:hint="eastAsia"/>
        </w:rPr>
        <w:t>到底想比喻什么呀？有珠想说的是这个。</w:t>
      </w:r>
    </w:p>
    <w:p w:rsidR="009C1EAC" w:rsidRDefault="009C1EAC" w:rsidP="00475CE7">
      <w:r>
        <w:rPr>
          <w:rFonts w:hint="eastAsia"/>
        </w:rPr>
        <w:t>看到同伴一副不自觉的样子，青子焦躁的情绪一瞬间超过了沸点。</w:t>
      </w:r>
    </w:p>
    <w:p w:rsidR="009C1EAC" w:rsidRDefault="009C1EAC" w:rsidP="00475CE7">
      <w:r>
        <w:rPr>
          <w:rFonts w:hint="eastAsia"/>
        </w:rPr>
        <w:t>【亏你还说你不感兴趣，做的这叫什么事？那家伙被那样躲躲闪闪的偷看，说不定会有什么奇怪的误会呐！</w:t>
      </w:r>
    </w:p>
    <w:p w:rsidR="009C1EAC" w:rsidRDefault="009C1EAC" w:rsidP="00475CE7">
      <w:r>
        <w:rPr>
          <w:rFonts w:hint="eastAsia"/>
        </w:rPr>
        <w:t>“有珠那样看着我，肯定也想和我搞好关系不会有错。那就好好的在屋里大干一场好了。”之类的。】</w:t>
      </w:r>
    </w:p>
    <w:p w:rsidR="009C1EAC" w:rsidRDefault="009C1EAC" w:rsidP="00475CE7">
      <w:r>
        <w:rPr>
          <w:rFonts w:hint="eastAsia"/>
        </w:rPr>
        <w:t>【</w:t>
      </w:r>
      <w:r>
        <w:t>——</w:t>
      </w:r>
      <w:r>
        <w:rPr>
          <w:rFonts w:hint="eastAsia"/>
        </w:rPr>
        <w:t>会变成那样吗？】</w:t>
      </w:r>
    </w:p>
    <w:p w:rsidR="009C1EAC" w:rsidRDefault="009C1EAC" w:rsidP="00475CE7">
      <w:r>
        <w:rPr>
          <w:rFonts w:hint="eastAsia"/>
        </w:rPr>
        <w:t>【会的，至少，是我的话早就冲上去说“有话对你说跟我到教室来一趟”了。这不早就可以完事了吗？你这黑寡妇。】</w:t>
      </w:r>
    </w:p>
    <w:p w:rsidR="009C1EAC" w:rsidRDefault="009C1EAC" w:rsidP="00475CE7">
      <w:r>
        <w:rPr>
          <w:rFonts w:hint="eastAsia"/>
        </w:rPr>
        <w:t>【……这样啊，我会小心的。</w:t>
      </w:r>
    </w:p>
    <w:p w:rsidR="009C1EAC" w:rsidRDefault="009C1EAC" w:rsidP="00475CE7">
      <w:r>
        <w:rPr>
          <w:rFonts w:hint="eastAsia"/>
        </w:rPr>
        <w:t>我也并不是想和他说话。我的话，与其说是在看他，不如说是在看他的手脚。】</w:t>
      </w:r>
    </w:p>
    <w:p w:rsidR="009C1EAC" w:rsidRDefault="009C1EAC" w:rsidP="00475CE7">
      <w:r>
        <w:rPr>
          <w:rFonts w:hint="eastAsia"/>
        </w:rPr>
        <w:t>【？手脚，什么啊？】</w:t>
      </w:r>
    </w:p>
    <w:p w:rsidR="009C1EAC" w:rsidRDefault="009C1EAC" w:rsidP="00475CE7">
      <w:r>
        <w:rPr>
          <w:rFonts w:hint="eastAsia"/>
        </w:rPr>
        <w:t>【手脚就是手脚啊，虽然他怎么样都无所谓，但是那天晚上发生的事情还记忆犹新呢。我有点在意那个，所以视线才忍不住追过去的。】</w:t>
      </w:r>
    </w:p>
    <w:p w:rsidR="009C1EAC" w:rsidRDefault="009C1EAC" w:rsidP="00475CE7">
      <w:r>
        <w:rPr>
          <w:rFonts w:hint="eastAsia"/>
        </w:rPr>
        <w:t>【那天晚上，游乐园的事吗？那家伙做什么了？】</w:t>
      </w:r>
    </w:p>
    <w:p w:rsidR="009C1EAC" w:rsidRDefault="009C1EAC" w:rsidP="00475CE7">
      <w:r>
        <w:rPr>
          <w:rFonts w:hint="eastAsia"/>
        </w:rPr>
        <w:t>【……】</w:t>
      </w:r>
    </w:p>
    <w:p w:rsidR="009C1EAC" w:rsidRDefault="009C1EAC" w:rsidP="00475CE7">
      <w:r>
        <w:rPr>
          <w:rFonts w:hint="eastAsia"/>
        </w:rPr>
        <w:t>有珠的表情变得有点不高兴了。</w:t>
      </w:r>
    </w:p>
    <w:p w:rsidR="009C1EAC" w:rsidRDefault="009C1EAC" w:rsidP="00475CE7">
      <w:r>
        <w:rPr>
          <w:rFonts w:hint="eastAsia"/>
        </w:rPr>
        <w:t>看来是唤起了游乐园败北的记忆。</w:t>
      </w:r>
    </w:p>
    <w:p w:rsidR="009C1EAC" w:rsidRDefault="009C1EAC" w:rsidP="00475CE7">
      <w:r>
        <w:rPr>
          <w:rFonts w:hint="eastAsia"/>
        </w:rPr>
        <w:t>【飞起来了，他</w:t>
      </w:r>
    </w:p>
    <w:p w:rsidR="009C1EAC" w:rsidRDefault="009C1EAC" w:rsidP="00475CE7">
      <w:r>
        <w:rPr>
          <w:rFonts w:hint="eastAsia"/>
        </w:rPr>
        <w:t>从过山车轨道上面，向着我的蛋男爵飞过去了。】</w:t>
      </w:r>
    </w:p>
    <w:p w:rsidR="009C1EAC" w:rsidRDefault="009C1EAC" w:rsidP="00475CE7">
      <w:r>
        <w:rPr>
          <w:rFonts w:hint="eastAsia"/>
        </w:rPr>
        <w:t>【啊啊，说过呢。趁势、飞了大概有一米吧，什么的。】</w:t>
      </w:r>
    </w:p>
    <w:p w:rsidR="009C1EAC" w:rsidRDefault="009C1EAC" w:rsidP="00475CE7">
      <w:r>
        <w:rPr>
          <w:rFonts w:hint="eastAsia"/>
        </w:rPr>
        <w:t>很幸运的，青子并没看见当时那个情景。</w:t>
      </w:r>
    </w:p>
    <w:p w:rsidR="009C1EAC" w:rsidRDefault="009C1EAC" w:rsidP="00475CE7">
      <w:r>
        <w:rPr>
          <w:rFonts w:hint="eastAsia"/>
        </w:rPr>
        <w:t>草十郎做出死亡跳跃的理由只有一个，就是青子做出的暗示。青子还不知道这一点。</w:t>
      </w:r>
    </w:p>
    <w:p w:rsidR="009C1EAC" w:rsidRDefault="009C1EAC" w:rsidP="00475CE7">
      <w:r>
        <w:rPr>
          <w:rFonts w:hint="eastAsia"/>
        </w:rPr>
        <w:t>另一边，有珠在时钟台上目击到了这一场景。</w:t>
      </w:r>
    </w:p>
    <w:p w:rsidR="009C1EAC" w:rsidRDefault="009C1EAC" w:rsidP="00475CE7">
      <w:r>
        <w:rPr>
          <w:rFonts w:hint="eastAsia"/>
        </w:rPr>
        <w:t>虽然那真的是短短的一瞬间，</w:t>
      </w:r>
    </w:p>
    <w:p w:rsidR="009C1EAC" w:rsidRDefault="009C1EAC" w:rsidP="00475CE7">
      <w:r>
        <w:rPr>
          <w:rFonts w:hint="eastAsia"/>
        </w:rPr>
        <w:t>但比起崩坏的斯纳克，</w:t>
      </w:r>
    </w:p>
    <w:p w:rsidR="009C1EAC" w:rsidRDefault="009C1EAC" w:rsidP="00475CE7">
      <w:r>
        <w:rPr>
          <w:rFonts w:hint="eastAsia"/>
        </w:rPr>
        <w:t>比起从地面击落月亮的青子，</w:t>
      </w:r>
    </w:p>
    <w:p w:rsidR="009C1EAC" w:rsidRDefault="009C1EAC" w:rsidP="00475CE7">
      <w:r>
        <w:rPr>
          <w:rFonts w:hint="eastAsia"/>
        </w:rPr>
        <w:t>那都是更加夺目的场景。</w:t>
      </w:r>
    </w:p>
    <w:p w:rsidR="009C1EAC" w:rsidRDefault="009C1EAC" w:rsidP="00475CE7">
      <w:r>
        <w:rPr>
          <w:rFonts w:hint="eastAsia"/>
        </w:rPr>
        <w:t>【但，那又怎么了？要为蛋报仇吗？】</w:t>
      </w:r>
    </w:p>
    <w:p w:rsidR="009C1EAC" w:rsidRDefault="009C1EAC" w:rsidP="00475CE7">
      <w:r>
        <w:rPr>
          <w:rFonts w:hint="eastAsia"/>
        </w:rPr>
        <w:t>【蛋男爵本来就要坏掉，有什么好报仇的。只是……人类的身体，真的能像那样动起来吗？】</w:t>
      </w:r>
    </w:p>
    <w:p w:rsidR="009C1EAC" w:rsidRDefault="009C1EAC" w:rsidP="00475CE7">
      <w:r>
        <w:rPr>
          <w:rFonts w:hint="eastAsia"/>
        </w:rPr>
        <w:t>是的，对和人类接触很少的有珠来说，草十郎的飞跃是头一次遇到的冲击。</w:t>
      </w:r>
    </w:p>
    <w:p w:rsidR="009C1EAC" w:rsidRDefault="009C1EAC" w:rsidP="00475CE7">
      <w:r>
        <w:rPr>
          <w:rFonts w:hint="eastAsia"/>
        </w:rPr>
        <w:t>和森林里的动物们相比，两对手脚的平衡感不知差了多少倍。</w:t>
      </w:r>
    </w:p>
    <w:p w:rsidR="009C1EAC" w:rsidRDefault="009C1EAC" w:rsidP="00475CE7">
      <w:r>
        <w:rPr>
          <w:rFonts w:hint="eastAsia"/>
        </w:rPr>
        <w:t>虽然是那样靠不住的双脚，尽管是那样无力的双手，却驱动着人类的躯体在虚空中像鸟一样移动。</w:t>
      </w:r>
    </w:p>
    <w:p w:rsidR="009C1EAC" w:rsidRDefault="009C1EAC" w:rsidP="00475CE7">
      <w:r>
        <w:rPr>
          <w:rFonts w:hint="eastAsia"/>
        </w:rPr>
        <w:t>这和一直在城市生活的人类头一次看到野生动物跃动所感受到的感动很相近。</w:t>
      </w:r>
    </w:p>
    <w:p w:rsidR="009C1EAC" w:rsidRDefault="009C1EAC" w:rsidP="00475CE7">
      <w:r>
        <w:rPr>
          <w:rFonts w:hint="eastAsia"/>
        </w:rPr>
        <w:t>【……你不用在意。我只是在想，如果有机会的话能再看一遍那样活动的人体就好了，仅此而已。并不是对他有什么期待。】</w:t>
      </w:r>
    </w:p>
    <w:p w:rsidR="009C1EAC" w:rsidRDefault="009C1EAC" w:rsidP="00475CE7">
      <w:r>
        <w:rPr>
          <w:rFonts w:hint="eastAsia"/>
        </w:rPr>
        <w:t>【……原来如此啊，有珠的</w:t>
      </w:r>
      <w:r>
        <w:t>Ploy</w:t>
      </w:r>
      <w:r>
        <w:rPr>
          <w:rFonts w:hint="eastAsia"/>
        </w:rPr>
        <w:t>里面基本没有人形的，只是没怎么见过那种东西吧。】</w:t>
      </w:r>
    </w:p>
    <w:p w:rsidR="009C1EAC" w:rsidRDefault="009C1EAC" w:rsidP="00475CE7">
      <w:r>
        <w:rPr>
          <w:rFonts w:hint="eastAsia"/>
        </w:rPr>
        <w:t>哈</w:t>
      </w:r>
      <w:r>
        <w:t>~</w:t>
      </w:r>
      <w:r>
        <w:rPr>
          <w:rFonts w:hint="eastAsia"/>
        </w:rPr>
        <w:t>，青子的双肩垂了下来。</w:t>
      </w:r>
    </w:p>
    <w:p w:rsidR="009C1EAC" w:rsidRDefault="009C1EAC" w:rsidP="00475CE7">
      <w:r>
        <w:rPr>
          <w:rFonts w:hint="eastAsia"/>
        </w:rPr>
        <w:t>有珠那含情脉脉的样子，其实只是小孩子想要新玩具的好奇心而已。知道这一点让青子有点沮丧。</w:t>
      </w:r>
    </w:p>
    <w:p w:rsidR="009C1EAC" w:rsidRDefault="009C1EAC" w:rsidP="00475CE7">
      <w:r>
        <w:rPr>
          <w:rFonts w:hint="eastAsia"/>
        </w:rPr>
        <w:t>面对同居人的这种态度，有珠也并没什么异议。</w:t>
      </w:r>
    </w:p>
    <w:p w:rsidR="009C1EAC" w:rsidRDefault="009C1EAC" w:rsidP="00475CE7">
      <w:r>
        <w:rPr>
          <w:rFonts w:hint="eastAsia"/>
        </w:rPr>
        <w:t>就算是她自己，其实也并不清楚自己所持有的这份感动是什么。</w:t>
      </w:r>
    </w:p>
    <w:p w:rsidR="009C1EAC" w:rsidRDefault="009C1EAC" w:rsidP="00475CE7">
      <w:r>
        <w:rPr>
          <w:rFonts w:hint="eastAsia"/>
        </w:rPr>
        <w:t>【晚饭，明天我来做吧。</w:t>
      </w:r>
    </w:p>
    <w:p w:rsidR="009C1EAC" w:rsidRDefault="009C1EAC" w:rsidP="00475CE7">
      <w:r>
        <w:rPr>
          <w:rFonts w:hint="eastAsia"/>
        </w:rPr>
        <w:t>明明马上就要考试了却还吃这些寒酸的东西，本来还想临时冲刺一下，这下都没干劲了。】</w:t>
      </w:r>
    </w:p>
    <w:p w:rsidR="009C1EAC" w:rsidRDefault="009C1EAC" w:rsidP="00475CE7">
      <w:r>
        <w:rPr>
          <w:rFonts w:hint="eastAsia"/>
        </w:rPr>
        <w:t>【请随意，如果我不忙的话也会帮你的。】</w:t>
      </w:r>
    </w:p>
    <w:p w:rsidR="009C1EAC" w:rsidRDefault="009C1EAC" w:rsidP="00475CE7">
      <w:r>
        <w:rPr>
          <w:rFonts w:hint="eastAsia"/>
        </w:rPr>
        <w:t>洋馆的夜晚就这样过去了。</w:t>
      </w:r>
    </w:p>
    <w:p w:rsidR="009C1EAC" w:rsidRDefault="009C1EAC" w:rsidP="00475CE7">
      <w:r>
        <w:rPr>
          <w:rFonts w:hint="eastAsia"/>
        </w:rPr>
        <w:t>不知道是幸运还是不幸，因为混入了异物而引起的变化，目前还没有显现出来。</w:t>
      </w:r>
    </w:p>
    <w:p w:rsidR="009C1EAC" w:rsidRDefault="009C1EAC" w:rsidP="00475CE7">
      <w:r>
        <w:rPr>
          <w:rFonts w:hint="eastAsia"/>
        </w:rPr>
        <w:t>第二天早晨早晨六点半，天空刚刚开始泛白。</w:t>
      </w:r>
    </w:p>
    <w:p w:rsidR="009C1EAC" w:rsidRDefault="009C1EAC" w:rsidP="00475CE7">
      <w:r>
        <w:rPr>
          <w:rFonts w:hint="eastAsia"/>
        </w:rPr>
        <w:t>冰冷的空气中，不知道为什么青子和草十郎一起去上学。</w:t>
      </w:r>
    </w:p>
    <w:p w:rsidR="009C1EAC" w:rsidRDefault="009C1EAC" w:rsidP="00475CE7">
      <w:r>
        <w:rPr>
          <w:rFonts w:hint="eastAsia"/>
        </w:rPr>
        <w:t>“听好，在洋馆的时候，要极力避免自己独自一人。”</w:t>
      </w:r>
    </w:p>
    <w:p w:rsidR="009C1EAC" w:rsidRDefault="009C1EAC" w:rsidP="00475CE7">
      <w:r>
        <w:rPr>
          <w:rFonts w:hint="eastAsia"/>
        </w:rPr>
        <w:t>青子就如同那个忠告所说的，像这样确保着从洋馆里出来的草十郎的安全。</w:t>
      </w:r>
    </w:p>
    <w:p w:rsidR="009C1EAC" w:rsidRDefault="009C1EAC" w:rsidP="00475CE7">
      <w:r>
        <w:rPr>
          <w:rFonts w:hint="eastAsia"/>
        </w:rPr>
        <w:t>……虽然是这样，</w:t>
      </w:r>
    </w:p>
    <w:p w:rsidR="009C1EAC" w:rsidRDefault="009C1EAC" w:rsidP="00475CE7">
      <w:r>
        <w:rPr>
          <w:rFonts w:hint="eastAsia"/>
        </w:rPr>
        <w:t>【好困。六点就要去上学，你也够努力的呢。】</w:t>
      </w:r>
    </w:p>
    <w:p w:rsidR="009C1EAC" w:rsidRDefault="009C1EAC" w:rsidP="00475CE7">
      <w:r>
        <w:rPr>
          <w:rFonts w:hint="eastAsia"/>
        </w:rPr>
        <w:t>【没有啊。是要花三十分钟给外卖工作帮忙。】</w:t>
      </w:r>
    </w:p>
    <w:p w:rsidR="009C1EAC" w:rsidRDefault="009C1EAC" w:rsidP="00475CE7">
      <w:r>
        <w:rPr>
          <w:rFonts w:hint="eastAsia"/>
        </w:rPr>
        <w:t>并没有考虑临近的期末考试，真是非常旺盛的劳动热情。</w:t>
      </w:r>
    </w:p>
    <w:p w:rsidR="009C1EAC" w:rsidRDefault="009C1EAC" w:rsidP="00475CE7">
      <w:r>
        <w:rPr>
          <w:rFonts w:hint="eastAsia"/>
        </w:rPr>
        <w:t>【比起这个，苍崎你会不会太勉强了？</w:t>
      </w:r>
    </w:p>
    <w:p w:rsidR="009C1EAC" w:rsidRDefault="009C1EAC" w:rsidP="00475CE7">
      <w:r>
        <w:rPr>
          <w:rFonts w:hint="eastAsia"/>
        </w:rPr>
        <w:t>没必要非得陪着我吧。】</w:t>
      </w:r>
    </w:p>
    <w:p w:rsidR="009C1EAC" w:rsidRDefault="009C1EAC" w:rsidP="00475CE7">
      <w:r>
        <w:rPr>
          <w:rFonts w:hint="eastAsia"/>
        </w:rPr>
        <w:t>【担心就免了，我会抽时间在学生会室里眯一会的。</w:t>
      </w:r>
    </w:p>
    <w:p w:rsidR="009C1EAC" w:rsidRDefault="009C1EAC" w:rsidP="00475CE7">
      <w:r>
        <w:rPr>
          <w:rFonts w:hint="eastAsia"/>
        </w:rPr>
        <w:t>都已经约定好了，到门口为止会一直陪着你的。】</w:t>
      </w:r>
    </w:p>
    <w:p w:rsidR="009C1EAC" w:rsidRDefault="009C1EAC" w:rsidP="00475CE7">
      <w:r>
        <w:rPr>
          <w:rFonts w:hint="eastAsia"/>
        </w:rPr>
        <w:t>在青子看来，</w:t>
      </w:r>
    </w:p>
    <w:p w:rsidR="009C1EAC" w:rsidRDefault="009C1EAC" w:rsidP="00475CE7">
      <w:r>
        <w:rPr>
          <w:rFonts w:hint="eastAsia"/>
        </w:rPr>
        <w:t>弄不好同居人已经装了什么陷阱。</w:t>
      </w:r>
    </w:p>
    <w:p w:rsidR="009C1EAC" w:rsidRDefault="009C1EAC" w:rsidP="00475CE7">
      <w:r>
        <w:rPr>
          <w:rFonts w:hint="eastAsia"/>
        </w:rPr>
        <w:t>虽然也并不觉得会在森林里面装些什么禁忌的陷阱，但还是以防万一。</w:t>
      </w:r>
    </w:p>
    <w:p w:rsidR="009C1EAC" w:rsidRDefault="009C1EAC" w:rsidP="00475CE7">
      <w:r>
        <w:rPr>
          <w:rFonts w:hint="eastAsia"/>
        </w:rPr>
        <w:t>至少在去的路上要陪着草十郎一起，青子这么想着。</w:t>
      </w:r>
    </w:p>
    <w:p w:rsidR="009C1EAC" w:rsidRDefault="009C1EAC" w:rsidP="00475CE7">
      <w:r>
        <w:rPr>
          <w:rFonts w:hint="eastAsia"/>
        </w:rPr>
        <w:t>要是有陷阱的话就在去路上解除掉就好。</w:t>
      </w:r>
    </w:p>
    <w:p w:rsidR="009C1EAC" w:rsidRDefault="009C1EAC" w:rsidP="00475CE7">
      <w:r>
        <w:rPr>
          <w:rFonts w:hint="eastAsia"/>
        </w:rPr>
        <w:t>一旦解除……话是这么说，但青子除了把陷阱轰到不能用以外也没有其他方法了……解除掉的话，暂且就可以确保安全了。</w:t>
      </w:r>
    </w:p>
    <w:p w:rsidR="009C1EAC" w:rsidRDefault="009C1EAC" w:rsidP="00475CE7">
      <w:r>
        <w:rPr>
          <w:rFonts w:hint="eastAsia"/>
        </w:rPr>
        <w:t>【嘛，回来的时候就没关系了。虽然不能认为有珠不会那么闲。】</w:t>
      </w:r>
    </w:p>
    <w:p w:rsidR="009C1EAC" w:rsidRDefault="009C1EAC" w:rsidP="00475CE7">
      <w:r>
        <w:rPr>
          <w:rFonts w:hint="eastAsia"/>
        </w:rPr>
        <w:t>【？】</w:t>
      </w:r>
    </w:p>
    <w:p w:rsidR="009C1EAC" w:rsidRDefault="009C1EAC" w:rsidP="00475CE7">
      <w:r>
        <w:rPr>
          <w:rFonts w:hint="eastAsia"/>
        </w:rPr>
        <w:t>夜间去布设陷阱，被解除了之后不加休息再在白天布设一次……她要真肯这么费劲的话，那这边怎么着都无济于事了。</w:t>
      </w:r>
    </w:p>
    <w:p w:rsidR="009C1EAC" w:rsidRDefault="009C1EAC" w:rsidP="00475CE7">
      <w:r>
        <w:rPr>
          <w:rFonts w:hint="eastAsia"/>
        </w:rPr>
        <w:t>出现那种情况也没办法。</w:t>
      </w:r>
    </w:p>
    <w:p w:rsidR="009C1EAC" w:rsidRDefault="009C1EAC" w:rsidP="00475CE7">
      <w:r>
        <w:rPr>
          <w:rFonts w:hint="eastAsia"/>
        </w:rPr>
        <w:t>那就说明对久远寺有珠来说，静希草十郎是值得做到那种程度的外敌。</w:t>
      </w:r>
    </w:p>
    <w:p w:rsidR="009C1EAC" w:rsidRPr="004F5D4C" w:rsidRDefault="009C1EAC" w:rsidP="00475CE7">
      <w:r>
        <w:rPr>
          <w:rFonts w:hint="eastAsia"/>
        </w:rPr>
        <w:t>甚至要</w:t>
      </w:r>
      <w:r w:rsidRPr="004F5D4C">
        <w:rPr>
          <w:rFonts w:hint="eastAsia"/>
        </w:rPr>
        <w:t>那个少女践踏</w:t>
      </w:r>
      <w:r>
        <w:rPr>
          <w:rFonts w:hint="eastAsia"/>
        </w:rPr>
        <w:t>她所坚持</w:t>
      </w:r>
      <w:r w:rsidRPr="004F5D4C">
        <w:rPr>
          <w:rFonts w:hint="eastAsia"/>
        </w:rPr>
        <w:t>的作为魔女的矜持也可以</w:t>
      </w:r>
      <w:r>
        <w:rPr>
          <w:rFonts w:hint="eastAsia"/>
        </w:rPr>
        <w:t>。甚至到那种</w:t>
      </w:r>
      <w:r w:rsidRPr="004F5D4C">
        <w:rPr>
          <w:rFonts w:hint="eastAsia"/>
        </w:rPr>
        <w:t>程度。</w:t>
      </w:r>
    </w:p>
    <w:p w:rsidR="009C1EAC" w:rsidRDefault="009C1EAC" w:rsidP="00475CE7">
      <w:r>
        <w:rPr>
          <w:rFonts w:hint="eastAsia"/>
        </w:rPr>
        <w:t>【</w:t>
      </w:r>
      <w:r>
        <w:t>————</w:t>
      </w:r>
      <w:r>
        <w:rPr>
          <w:rFonts w:hint="eastAsia"/>
        </w:rPr>
        <w:t>】</w:t>
      </w:r>
    </w:p>
    <w:p w:rsidR="009C1EAC" w:rsidRDefault="009C1EAC" w:rsidP="00475CE7">
      <w:r>
        <w:rPr>
          <w:rFonts w:hint="eastAsia"/>
        </w:rPr>
        <w:t>那么，在那种情况下不管青子如何竭尽全力都不可能守护的了这个少年了。已经铁板钉钉的事情再怎么想也没有用。</w:t>
      </w:r>
    </w:p>
    <w:p w:rsidR="009C1EAC" w:rsidRDefault="009C1EAC" w:rsidP="00475CE7">
      <w:r>
        <w:rPr>
          <w:rFonts w:hint="eastAsia"/>
        </w:rPr>
        <w:t>如果是自己能做到的就全力去做，超出自己能力范围的就干脆的舍弃掉，这就是青子作为人类的特性。</w:t>
      </w:r>
    </w:p>
    <w:p w:rsidR="009C1EAC" w:rsidRDefault="009C1EAC" w:rsidP="00475CE7">
      <w:r>
        <w:rPr>
          <w:rFonts w:hint="eastAsia"/>
        </w:rPr>
        <w:t>对她来说，这一方针是最大的让步。</w:t>
      </w:r>
    </w:p>
    <w:p w:rsidR="009C1EAC" w:rsidRDefault="009C1EAC" w:rsidP="00475CE7">
      <w:r>
        <w:rPr>
          <w:rFonts w:hint="eastAsia"/>
        </w:rPr>
        <w:t>离开了久远寺的领地范围。</w:t>
      </w:r>
    </w:p>
    <w:p w:rsidR="009C1EAC" w:rsidRDefault="009C1EAC" w:rsidP="00475CE7">
      <w:r>
        <w:rPr>
          <w:rFonts w:hint="eastAsia"/>
        </w:rPr>
        <w:t>直到走出山坡下的住宅地为止，两个人都在一起。</w:t>
      </w:r>
    </w:p>
    <w:p w:rsidR="009C1EAC" w:rsidRDefault="009C1EAC" w:rsidP="00475CE7">
      <w:r>
        <w:rPr>
          <w:rFonts w:hint="eastAsia"/>
        </w:rPr>
        <w:t>偶然的，青子悄悄看了一眼身边的少年。</w:t>
      </w:r>
    </w:p>
    <w:p w:rsidR="009C1EAC" w:rsidRDefault="009C1EAC" w:rsidP="00475CE7">
      <w:r>
        <w:rPr>
          <w:rFonts w:hint="eastAsia"/>
        </w:rPr>
        <w:t>【话说，在想什么呢？】</w:t>
      </w:r>
    </w:p>
    <w:p w:rsidR="009C1EAC" w:rsidRDefault="009C1EAC" w:rsidP="00475CE7">
      <w:r>
        <w:rPr>
          <w:rFonts w:hint="eastAsia"/>
        </w:rPr>
        <w:t>青子心血来潮的问了这么一句，而很意外的草十郎也察觉到了这一提问的本意。</w:t>
      </w:r>
    </w:p>
    <w:p w:rsidR="009C1EAC" w:rsidRDefault="009C1EAC" w:rsidP="00475CE7">
      <w:r>
        <w:rPr>
          <w:rFonts w:hint="eastAsia"/>
        </w:rPr>
        <w:t>“和有珠相处的怎么样了？”</w:t>
      </w:r>
    </w:p>
    <w:p w:rsidR="009C1EAC" w:rsidRDefault="009C1EAC" w:rsidP="00475CE7">
      <w:r>
        <w:rPr>
          <w:rFonts w:hint="eastAsia"/>
        </w:rPr>
        <w:t>面对这一难题，看来他是有他自己的考量。</w:t>
      </w:r>
    </w:p>
    <w:p w:rsidR="009C1EAC" w:rsidRDefault="009C1EAC" w:rsidP="00475CE7">
      <w:r>
        <w:rPr>
          <w:rFonts w:hint="eastAsia"/>
        </w:rPr>
        <w:t>按照朋友所说的，</w:t>
      </w:r>
    </w:p>
    <w:p w:rsidR="009C1EAC" w:rsidRDefault="009C1EAC" w:rsidP="00475CE7">
      <w:r>
        <w:rPr>
          <w:rFonts w:hint="eastAsia"/>
        </w:rPr>
        <w:t>面对这一难题大体有三种对应方法。</w:t>
      </w:r>
    </w:p>
    <w:p w:rsidR="009C1EAC" w:rsidRDefault="009C1EAC" w:rsidP="00475CE7">
      <w:r>
        <w:rPr>
          <w:rFonts w:hint="eastAsia"/>
        </w:rPr>
        <w:t>其一是外围。</w:t>
      </w:r>
    </w:p>
    <w:p w:rsidR="009C1EAC" w:rsidRDefault="009C1EAC" w:rsidP="00475CE7">
      <w:r>
        <w:rPr>
          <w:rFonts w:hint="eastAsia"/>
        </w:rPr>
        <w:t>“这方法很花时间，也最自然。</w:t>
      </w:r>
    </w:p>
    <w:p w:rsidR="009C1EAC" w:rsidRDefault="009C1EAC" w:rsidP="00475CE7">
      <w:r>
        <w:rPr>
          <w:rFonts w:hint="eastAsia"/>
        </w:rPr>
        <w:t>所谓人类，自己喜欢的东西就是最重要的。一点一点麻痹敏感的神经，培养出同伴意识。”</w:t>
      </w:r>
    </w:p>
    <w:p w:rsidR="009C1EAC" w:rsidRDefault="009C1EAC" w:rsidP="00475CE7">
      <w:r>
        <w:rPr>
          <w:rFonts w:hint="eastAsia"/>
        </w:rPr>
        <w:t>也就是说，目标并不是本人，而是把注意力集中在对那人很重要的事物上。大概就是这么个意思吧。”</w:t>
      </w:r>
    </w:p>
    <w:p w:rsidR="009C1EAC" w:rsidRDefault="009C1EAC" w:rsidP="00475CE7">
      <w:r>
        <w:rPr>
          <w:rFonts w:hint="eastAsia"/>
        </w:rPr>
        <w:t>不像是木乃美会说出的，十分成熟的意见。然而很遗憾，草十郎并不知道有主的嗜好。</w:t>
      </w:r>
    </w:p>
    <w:p w:rsidR="009C1EAC" w:rsidRDefault="009C1EAC" w:rsidP="00475CE7">
      <w:r>
        <w:rPr>
          <w:rFonts w:hint="eastAsia"/>
        </w:rPr>
        <w:t>虽然也察觉到这个洋馆对她很重要，但感觉如果随便的就给洋馆做扫除反而会起反效果。</w:t>
      </w:r>
    </w:p>
    <w:p w:rsidR="009C1EAC" w:rsidRDefault="009C1EAC" w:rsidP="00475CE7">
      <w:r>
        <w:rPr>
          <w:rFonts w:hint="eastAsia"/>
        </w:rPr>
        <w:t>在草十郎看来，自己很重要的东西肯定不愿意随随便便的被别人接触。</w:t>
      </w:r>
    </w:p>
    <w:p w:rsidR="009C1EAC" w:rsidRDefault="009C1EAC" w:rsidP="00475CE7">
      <w:r>
        <w:rPr>
          <w:rFonts w:hint="eastAsia"/>
        </w:rPr>
        <w:t>其二是内部。</w:t>
      </w:r>
    </w:p>
    <w:p w:rsidR="009C1EAC" w:rsidRDefault="009C1EAC" w:rsidP="00475CE7">
      <w:r>
        <w:rPr>
          <w:rFonts w:hint="eastAsia"/>
        </w:rPr>
        <w:t>“但是，果然直接对人出手才是最快的。像我们这样没有魅力的人就要依靠有魅力的外部装备了。</w:t>
      </w:r>
    </w:p>
    <w:p w:rsidR="009C1EAC" w:rsidRDefault="009C1EAC" w:rsidP="00475CE7">
      <w:r>
        <w:t>——</w:t>
      </w:r>
      <w:r>
        <w:rPr>
          <w:rFonts w:hint="eastAsia"/>
        </w:rPr>
        <w:t>没错，就是在说礼物啊，静希同学。”</w:t>
      </w:r>
    </w:p>
    <w:p w:rsidR="009C1EAC" w:rsidRDefault="009C1EAC" w:rsidP="00475CE7">
      <w:r>
        <w:rPr>
          <w:rFonts w:hint="eastAsia"/>
        </w:rPr>
        <w:t>即是短期决战。咔嚓，一击必杀。</w:t>
      </w:r>
    </w:p>
    <w:p w:rsidR="009C1EAC" w:rsidRDefault="009C1EAC" w:rsidP="00475CE7">
      <w:r>
        <w:rPr>
          <w:rFonts w:hint="eastAsia"/>
        </w:rPr>
        <w:t>赠与高价的礼物来改变对手的意识，就是这么个意思吧。</w:t>
      </w:r>
    </w:p>
    <w:p w:rsidR="009C1EAC" w:rsidRDefault="009C1EAC" w:rsidP="00475CE7">
      <w:r>
        <w:rPr>
          <w:rFonts w:hint="eastAsia"/>
        </w:rPr>
        <w:t>草十郎也觉得这是个非常棒的作战。</w:t>
      </w:r>
    </w:p>
    <w:p w:rsidR="009C1EAC" w:rsidRDefault="009C1EAC" w:rsidP="00475CE7">
      <w:r>
        <w:rPr>
          <w:rFonts w:hint="eastAsia"/>
        </w:rPr>
        <w:t>毕竟这个简单易行，对他来说很容易理解，这非常不错。</w:t>
      </w:r>
    </w:p>
    <w:p w:rsidR="009C1EAC" w:rsidRDefault="009C1EAC" w:rsidP="00475CE7">
      <w:r>
        <w:rPr>
          <w:rFonts w:hint="eastAsia"/>
        </w:rPr>
        <w:t>然而</w:t>
      </w:r>
      <w:r>
        <w:t>——</w:t>
      </w:r>
      <w:r>
        <w:rPr>
          <w:rFonts w:hint="eastAsia"/>
        </w:rPr>
        <w:t>难办的是，这个和一号作战一样不可行。</w:t>
      </w:r>
    </w:p>
    <w:p w:rsidR="009C1EAC" w:rsidRDefault="009C1EAC" w:rsidP="00475CE7">
      <w:r>
        <w:rPr>
          <w:rFonts w:hint="eastAsia"/>
        </w:rPr>
        <w:t>毕竟，前提无法成立是非常致命的。</w:t>
      </w:r>
    </w:p>
    <w:p w:rsidR="009C1EAC" w:rsidRDefault="009C1EAC" w:rsidP="00475CE7">
      <w:r>
        <w:rPr>
          <w:rFonts w:hint="eastAsia"/>
        </w:rPr>
        <w:t>“还有啊……嘛，你见过的吧，</w:t>
      </w:r>
    </w:p>
    <w:p w:rsidR="009C1EAC" w:rsidRDefault="009C1EAC" w:rsidP="00475CE7">
      <w:r>
        <w:rPr>
          <w:rFonts w:hint="eastAsia"/>
        </w:rPr>
        <w:t>我是不太懂是怎么回事啦，总之做的太过火了反而会留下不好的印象，就像殿下那样。</w:t>
      </w:r>
    </w:p>
    <w:p w:rsidR="009C1EAC" w:rsidRDefault="009C1EAC" w:rsidP="00475CE7">
      <w:r>
        <w:rPr>
          <w:rFonts w:hint="eastAsia"/>
        </w:rPr>
        <w:t>可不能让对方有‘我现在被冷落了’的意识哦，等交往了之后才注意到‘阿勒，我是不是被冷落了’这样才是最好的。”</w:t>
      </w:r>
    </w:p>
    <w:p w:rsidR="009C1EAC" w:rsidRDefault="009C1EAC" w:rsidP="00475CE7">
      <w:r>
        <w:rPr>
          <w:rFonts w:hint="eastAsia"/>
        </w:rPr>
        <w:t>说了半天还是完全不明白要怎么做，总之就是不要太勉强，大概是这么个意思吧。</w:t>
      </w:r>
    </w:p>
    <w:p w:rsidR="009C1EAC" w:rsidRDefault="009C1EAC" w:rsidP="00475CE7">
      <w:r>
        <w:rPr>
          <w:rFonts w:hint="eastAsia"/>
        </w:rPr>
        <w:t>这点完全同意。</w:t>
      </w:r>
    </w:p>
    <w:p w:rsidR="009C1EAC" w:rsidRDefault="009C1EAC" w:rsidP="00475CE7">
      <w:r>
        <w:rPr>
          <w:rFonts w:hint="eastAsia"/>
        </w:rPr>
        <w:t>为了让对方接受而做出努力是正确的。</w:t>
      </w:r>
    </w:p>
    <w:p w:rsidR="009C1EAC" w:rsidRDefault="009C1EAC" w:rsidP="00475CE7">
      <w:r>
        <w:rPr>
          <w:rFonts w:hint="eastAsia"/>
        </w:rPr>
        <w:t>但是，草十郎也认为那是要分阶段的。</w:t>
      </w:r>
    </w:p>
    <w:p w:rsidR="009C1EAC" w:rsidRDefault="009C1EAC" w:rsidP="00475CE7">
      <w:r>
        <w:rPr>
          <w:rFonts w:hint="eastAsia"/>
        </w:rPr>
        <w:t>回想起过去要进入陌生狐狸的领地里的事情。</w:t>
      </w:r>
    </w:p>
    <w:p w:rsidR="009C1EAC" w:rsidRDefault="009C1EAC" w:rsidP="00475CE7">
      <w:r>
        <w:rPr>
          <w:rFonts w:hint="eastAsia"/>
        </w:rPr>
        <w:t>那时候只要把手里拿着的食物之类的东西放好，自那之后，狐狸的气息就消失了。</w:t>
      </w:r>
    </w:p>
    <w:p w:rsidR="009C1EAC" w:rsidRDefault="009C1EAC" w:rsidP="00475CE7">
      <w:r>
        <w:rPr>
          <w:rFonts w:hint="eastAsia"/>
        </w:rPr>
        <w:t>人表达善意，诚恳的方式各不相同。</w:t>
      </w:r>
    </w:p>
    <w:p w:rsidR="009C1EAC" w:rsidRDefault="009C1EAC" w:rsidP="00475CE7">
      <w:r>
        <w:rPr>
          <w:rFonts w:hint="eastAsia"/>
        </w:rPr>
        <w:t>单方面的善意有时候会成为负担。</w:t>
      </w:r>
    </w:p>
    <w:p w:rsidR="009C1EAC" w:rsidRDefault="009C1EAC" w:rsidP="00475CE7">
      <w:r>
        <w:rPr>
          <w:rFonts w:hint="eastAsia"/>
        </w:rPr>
        <w:t>尽管如此、</w:t>
      </w:r>
    </w:p>
    <w:p w:rsidR="009C1EAC" w:rsidRDefault="009C1EAC" w:rsidP="00475CE7">
      <w:r>
        <w:rPr>
          <w:rFonts w:hint="eastAsia"/>
        </w:rPr>
        <w:t>【没关系的，我在想呢。总之先思考下自己能做的事情啊，或者想做的事情之类的。放心吧，我会好好遵守苍崎告诫我的那些方针的。】</w:t>
      </w:r>
    </w:p>
    <w:p w:rsidR="009C1EAC" w:rsidRDefault="009C1EAC" w:rsidP="00475CE7">
      <w:r>
        <w:rPr>
          <w:rFonts w:hint="eastAsia"/>
        </w:rPr>
        <w:t>【</w:t>
      </w:r>
      <w:r>
        <w:t>——————</w:t>
      </w:r>
      <w:r>
        <w:rPr>
          <w:rFonts w:hint="eastAsia"/>
        </w:rPr>
        <w:t>】</w:t>
      </w:r>
    </w:p>
    <w:p w:rsidR="009C1EAC" w:rsidRDefault="009C1EAC" w:rsidP="00475CE7">
      <w:r>
        <w:rPr>
          <w:rFonts w:hint="eastAsia"/>
        </w:rPr>
        <w:t>交给我吧，草十郎很自信。</w:t>
      </w:r>
    </w:p>
    <w:p w:rsidR="009C1EAC" w:rsidRDefault="009C1EAC" w:rsidP="00475CE7">
      <w:r>
        <w:rPr>
          <w:rFonts w:hint="eastAsia"/>
        </w:rPr>
        <w:t>完全靠不住的回答，青子也由此亲身体验到“真的没关系吗这家伙”是怎么个情况。</w:t>
      </w:r>
    </w:p>
    <w:p w:rsidR="009C1EAC" w:rsidRDefault="009C1EAC" w:rsidP="00475CE7">
      <w:r>
        <w:rPr>
          <w:rFonts w:hint="eastAsia"/>
        </w:rPr>
        <w:t>【想要学校内那样的扫帚？】</w:t>
      </w:r>
    </w:p>
    <w:p w:rsidR="009C1EAC" w:rsidRDefault="009C1EAC" w:rsidP="00475CE7">
      <w:r>
        <w:rPr>
          <w:rFonts w:hint="eastAsia"/>
        </w:rPr>
        <w:t>【是啊，可以的话介绍个便宜点的地方。】</w:t>
      </w:r>
    </w:p>
    <w:p w:rsidR="009C1EAC" w:rsidRDefault="009C1EAC" w:rsidP="00475CE7">
      <w:r>
        <w:rPr>
          <w:rFonts w:hint="eastAsia"/>
        </w:rPr>
        <w:t>【……静希你家，是宿舍吧，我不觉得你会需要扫帚那类东西啊。】</w:t>
      </w:r>
    </w:p>
    <w:p w:rsidR="009C1EAC" w:rsidRDefault="009C1EAC" w:rsidP="00475CE7">
      <w:r>
        <w:rPr>
          <w:rFonts w:hint="eastAsia"/>
        </w:rPr>
        <w:t>【不，有个很在意的地方想要打扫一下，另外要是有垃圾袋的话那就帮了大忙了。】</w:t>
      </w:r>
    </w:p>
    <w:p w:rsidR="009C1EAC" w:rsidRDefault="009C1EAC" w:rsidP="00475CE7">
      <w:r>
        <w:rPr>
          <w:rFonts w:hint="eastAsia"/>
        </w:rPr>
        <w:t>【虽说是要避免无端的花销，</w:t>
      </w:r>
    </w:p>
    <w:p w:rsidR="009C1EAC" w:rsidRDefault="009C1EAC" w:rsidP="00475CE7">
      <w:r>
        <w:rPr>
          <w:rFonts w:hint="eastAsia"/>
        </w:rPr>
        <w:t>嘛，随便怎么着吧，用我们的就行吗？要借去用吗？】</w:t>
      </w:r>
    </w:p>
    <w:p w:rsidR="009C1EAC" w:rsidRDefault="009C1EAC" w:rsidP="00475CE7">
      <w:r>
        <w:rPr>
          <w:rFonts w:hint="eastAsia"/>
        </w:rPr>
        <w:t>【不了，估计一天还用不完，还是自己买吧。</w:t>
      </w:r>
    </w:p>
    <w:p w:rsidR="009C1EAC" w:rsidRDefault="009C1EAC" w:rsidP="00475CE7">
      <w:r>
        <w:rPr>
          <w:rFonts w:hint="eastAsia"/>
        </w:rPr>
        <w:t>再说也是一直以来都想要的东西。有的话会很方便呢，扫帚。】</w:t>
      </w:r>
    </w:p>
    <w:p w:rsidR="009C1EAC" w:rsidRDefault="009C1EAC" w:rsidP="00475CE7">
      <w:r>
        <w:rPr>
          <w:rFonts w:hint="eastAsia"/>
        </w:rPr>
        <w:t>放学之后，在打工回来的路上。</w:t>
      </w:r>
    </w:p>
    <w:p w:rsidR="009C1EAC" w:rsidRDefault="009C1EAC" w:rsidP="00475CE7">
      <w:r>
        <w:rPr>
          <w:rFonts w:hint="eastAsia"/>
        </w:rPr>
        <w:t>时间是距离打工结束还有不到两个小时的下午四点。</w:t>
      </w:r>
    </w:p>
    <w:p w:rsidR="009C1EAC" w:rsidRDefault="009C1EAC" w:rsidP="00475CE7">
      <w:r>
        <w:rPr>
          <w:rFonts w:hint="eastAsia"/>
        </w:rPr>
        <w:t>“把临近考试的学生霸着不放算怎么回事？”</w:t>
      </w:r>
      <w:r>
        <w:t>Mad Bear</w:t>
      </w:r>
      <w:r>
        <w:rPr>
          <w:rFonts w:hint="eastAsia"/>
        </w:rPr>
        <w:t>的厨师长被会计这么狠狠的训了一通，只好哭哭啼啼的把草十郎送了出来。</w:t>
      </w:r>
    </w:p>
    <w:p w:rsidR="009C1EAC" w:rsidRDefault="009C1EAC" w:rsidP="00475CE7">
      <w:r>
        <w:rPr>
          <w:rFonts w:hint="eastAsia"/>
        </w:rPr>
        <w:t>然后，</w:t>
      </w:r>
    </w:p>
    <w:p w:rsidR="009C1EAC" w:rsidRDefault="009C1EAC" w:rsidP="00475CE7">
      <w:r>
        <w:rPr>
          <w:rFonts w:hint="eastAsia"/>
        </w:rPr>
        <w:t>这两个小时的时间差，可能，会左右草十郎的命运。</w:t>
      </w:r>
    </w:p>
    <w:p w:rsidR="009C1EAC" w:rsidRDefault="009C1EAC" w:rsidP="00475CE7">
      <w:r>
        <w:rPr>
          <w:rFonts w:hint="eastAsia"/>
        </w:rPr>
        <w:t>按照原本的计划，草十郎必须要等着青子结束学生会的事务后，一起放学再回到久远寺家。</w:t>
      </w:r>
    </w:p>
    <w:p w:rsidR="009C1EAC" w:rsidRDefault="009C1EAC" w:rsidP="00475CE7">
      <w:r>
        <w:rPr>
          <w:rFonts w:hint="eastAsia"/>
        </w:rPr>
        <w:t>但是，不知道草十郎是怎么想的，他开始向打工同伴，也是同年级的同学打听这附近有没有便宜卖扫帚的店。</w:t>
      </w:r>
    </w:p>
    <w:p w:rsidR="009C1EAC" w:rsidRDefault="009C1EAC" w:rsidP="00475CE7">
      <w:r>
        <w:rPr>
          <w:rFonts w:hint="eastAsia"/>
        </w:rPr>
        <w:t>【乡下人的兴趣还真是难以理解，没病吧？</w:t>
      </w:r>
    </w:p>
    <w:p w:rsidR="009C1EAC" w:rsidRDefault="009C1EAC" w:rsidP="00475CE7">
      <w:r>
        <w:rPr>
          <w:rFonts w:hint="eastAsia"/>
        </w:rPr>
        <w:t>咱们学校附近不是有个麻烦拉面店吗？那条街的尽头就有一家冲田五金店在卖。要是买一整套的话比西口的建材超市还要便宜一些。</w:t>
      </w:r>
    </w:p>
    <w:p w:rsidR="009C1EAC" w:rsidRDefault="009C1EAC" w:rsidP="00475CE7">
      <w:r>
        <w:rPr>
          <w:rFonts w:hint="eastAsia"/>
        </w:rPr>
        <w:t>……虽说跟我没什么关系，要用我的自行车吗？反正明天考试我也没处用。】</w:t>
      </w:r>
    </w:p>
    <w:p w:rsidR="009C1EAC" w:rsidRDefault="009C1EAC" w:rsidP="00475CE7">
      <w:r>
        <w:rPr>
          <w:rFonts w:hint="eastAsia"/>
        </w:rPr>
        <w:t>预想之外的帮助让草十郎的眼睛都亮了起来，但是骑自行车爬上久远寺家前的山路想想就很困难，更何况还带着一堆的货物。</w:t>
      </w:r>
    </w:p>
    <w:p w:rsidR="009C1EAC" w:rsidRDefault="009C1EAC" w:rsidP="00475CE7">
      <w:r>
        <w:rPr>
          <w:rFonts w:hint="eastAsia"/>
        </w:rPr>
        <w:t>【不了，虽说很想骑骑自行车，这次就先算了。那明天学校见。】</w:t>
      </w:r>
    </w:p>
    <w:p w:rsidR="009C1EAC" w:rsidRDefault="009C1EAC" w:rsidP="00475CE7">
      <w:r>
        <w:rPr>
          <w:rFonts w:hint="eastAsia"/>
        </w:rPr>
        <w:t>向同学道完谢后，草十郎向五金店出发了。</w:t>
      </w:r>
    </w:p>
    <w:p w:rsidR="009C1EAC" w:rsidRDefault="009C1EAC" w:rsidP="00475CE7">
      <w:r>
        <w:rPr>
          <w:rFonts w:hint="eastAsia"/>
        </w:rPr>
        <w:t>目标是便宜结实的扫帚，还有大型的簸箕。</w:t>
      </w:r>
    </w:p>
    <w:p w:rsidR="009C1EAC" w:rsidRDefault="009C1EAC" w:rsidP="00475CE7">
      <w:r>
        <w:rPr>
          <w:rFonts w:hint="eastAsia"/>
        </w:rPr>
        <w:t>如果可以的话还想要平板车呀，加长的木棒之类的东西，总之想想就有各种各样的东西想要买到手。</w:t>
      </w:r>
    </w:p>
    <w:p w:rsidR="009C1EAC" w:rsidRDefault="009C1EAC" w:rsidP="00475CE7">
      <w:r>
        <w:rPr>
          <w:rFonts w:hint="eastAsia"/>
        </w:rPr>
        <w:t>从午睡中醒来之后，少女就再次开始了工作。</w:t>
      </w:r>
    </w:p>
    <w:p w:rsidR="009C1EAC" w:rsidRDefault="009C1EAC" w:rsidP="00475CE7">
      <w:r>
        <w:rPr>
          <w:rFonts w:hint="eastAsia"/>
        </w:rPr>
        <w:t>久远寺家包含有别馆，别馆内部是作为图书馆使用的。</w:t>
      </w:r>
    </w:p>
    <w:p w:rsidR="009C1EAC" w:rsidRDefault="009C1EAC" w:rsidP="00475CE7">
      <w:r>
        <w:rPr>
          <w:rFonts w:hint="eastAsia"/>
        </w:rPr>
        <w:t>这里收藏着少女从母亲那里继承来的书籍，令作为同居人的青子对进入这一领域也会踌躇再三。</w:t>
      </w:r>
    </w:p>
    <w:p w:rsidR="009C1EAC" w:rsidRDefault="009C1EAC" w:rsidP="00475CE7">
      <w:r>
        <w:rPr>
          <w:rFonts w:hint="eastAsia"/>
        </w:rPr>
        <w:t>如果说久远寺家是被时代抛弃的魔女之馆的话，</w:t>
      </w:r>
    </w:p>
    <w:p w:rsidR="009C1EAC" w:rsidRDefault="009C1EAC" w:rsidP="00475CE7">
      <w:r>
        <w:rPr>
          <w:rFonts w:hint="eastAsia"/>
        </w:rPr>
        <w:t>那这个图书馆就是被时代遗忘的童话之屋。</w:t>
      </w:r>
    </w:p>
    <w:p w:rsidR="009C1EAC" w:rsidRDefault="009C1EAC" w:rsidP="00475CE7">
      <w:r>
        <w:rPr>
          <w:rFonts w:hint="eastAsia"/>
        </w:rPr>
        <w:t>对操纵童话的年幼魔女来说，这里，必然可以说是相性极好的圣域。</w:t>
      </w:r>
    </w:p>
    <w:p w:rsidR="009C1EAC" w:rsidRDefault="009C1EAC" w:rsidP="00475CE7">
      <w:r>
        <w:rPr>
          <w:rFonts w:hint="eastAsia"/>
        </w:rPr>
        <w:t>少女凭借记忆在书架间巡视。</w:t>
      </w:r>
    </w:p>
    <w:p w:rsidR="009C1EAC" w:rsidRDefault="009C1EAC" w:rsidP="00475CE7">
      <w:r>
        <w:rPr>
          <w:rFonts w:hint="eastAsia"/>
        </w:rPr>
        <w:t>……然后</w:t>
      </w:r>
    </w:p>
    <w:p w:rsidR="009C1EAC" w:rsidRDefault="009C1EAC" w:rsidP="00475CE7">
      <w:r>
        <w:rPr>
          <w:rFonts w:hint="eastAsia"/>
        </w:rPr>
        <w:t>不知为何抬起头的时候，看见了奇怪的一幕。</w:t>
      </w:r>
    </w:p>
    <w:p w:rsidR="009C1EAC" w:rsidRDefault="009C1EAC" w:rsidP="00475CE7">
      <w:r>
        <w:rPr>
          <w:rFonts w:hint="eastAsia"/>
        </w:rPr>
        <w:t>【…………】</w:t>
      </w:r>
    </w:p>
    <w:p w:rsidR="009C1EAC" w:rsidRDefault="009C1EAC" w:rsidP="00475CE7">
      <w:r>
        <w:rPr>
          <w:rFonts w:hint="eastAsia"/>
        </w:rPr>
        <w:t>俊美的眉毛因为不满皱了起来。</w:t>
      </w:r>
    </w:p>
    <w:p w:rsidR="009C1EAC" w:rsidRDefault="009C1EAC" w:rsidP="00475CE7">
      <w:r>
        <w:rPr>
          <w:rFonts w:hint="eastAsia"/>
        </w:rPr>
        <w:t>在这之后的计划，没一项能按照预定执行了。</w:t>
      </w:r>
    </w:p>
    <w:p w:rsidR="009C1EAC" w:rsidRDefault="009C1EAC" w:rsidP="00475CE7">
      <w:r>
        <w:rPr>
          <w:rFonts w:hint="eastAsia"/>
        </w:rPr>
        <w:t>少女眉毛的形状像遮住太阳的乌云一样，一声不响的，盯着窗外那奇怪的一幕。</w:t>
      </w:r>
    </w:p>
    <w:p w:rsidR="009C1EAC" w:rsidRDefault="009C1EAC" w:rsidP="00475CE7"/>
    <w:p w:rsidR="009C1EAC" w:rsidRDefault="009C1EAC" w:rsidP="00475CE7">
      <w:r>
        <w:t>——</w:t>
      </w:r>
      <w:r>
        <w:rPr>
          <w:rFonts w:hint="eastAsia"/>
        </w:rPr>
        <w:t>不过，</w:t>
      </w:r>
    </w:p>
    <w:p w:rsidR="009C1EAC" w:rsidRDefault="009C1EAC" w:rsidP="00475CE7">
      <w:r>
        <w:rPr>
          <w:rFonts w:hint="eastAsia"/>
        </w:rPr>
        <w:t>虽说是在山坡上的洋馆里生活，但是对草十郎的日常来说，并没有什么特别大的变化。</w:t>
      </w:r>
    </w:p>
    <w:p w:rsidR="009C1EAC" w:rsidRDefault="009C1EAC" w:rsidP="00475CE7">
      <w:r>
        <w:rPr>
          <w:rFonts w:hint="eastAsia"/>
        </w:rPr>
        <w:t>起床，打工，吃早饭，上学。</w:t>
      </w:r>
    </w:p>
    <w:p w:rsidR="009C1EAC" w:rsidRDefault="009C1EAC" w:rsidP="00475CE7">
      <w:r>
        <w:rPr>
          <w:rFonts w:hint="eastAsia"/>
        </w:rPr>
        <w:t>不习惯的课程，很少能休息的课间，下课。</w:t>
      </w:r>
    </w:p>
    <w:p w:rsidR="009C1EAC" w:rsidRDefault="009C1EAC" w:rsidP="00475CE7">
      <w:r>
        <w:rPr>
          <w:rFonts w:hint="eastAsia"/>
        </w:rPr>
        <w:t>放学，打工，打个小盹，起床，考试前复习。</w:t>
      </w:r>
    </w:p>
    <w:p w:rsidR="009C1EAC" w:rsidRDefault="009C1EAC" w:rsidP="00475CE7">
      <w:r>
        <w:rPr>
          <w:rFonts w:hint="eastAsia"/>
        </w:rPr>
        <w:t>平凡少年的平凡生活，与本人的努力正相反，无情的不断流逝。</w:t>
      </w:r>
    </w:p>
    <w:p w:rsidR="009C1EAC" w:rsidRDefault="009C1EAC" w:rsidP="00475CE7">
      <w:r>
        <w:rPr>
          <w:rFonts w:hint="eastAsia"/>
        </w:rPr>
        <w:t>状况一如既往，不曾改变。</w:t>
      </w:r>
    </w:p>
    <w:p w:rsidR="009C1EAC" w:rsidRDefault="009C1EAC" w:rsidP="00475CE7">
      <w:r>
        <w:rPr>
          <w:rFonts w:hint="eastAsia"/>
        </w:rPr>
        <w:t>在洋馆内尽量和青子在一起，</w:t>
      </w:r>
    </w:p>
    <w:p w:rsidR="009C1EAC" w:rsidRDefault="009C1EAC" w:rsidP="00475CE7">
      <w:r>
        <w:rPr>
          <w:rFonts w:hint="eastAsia"/>
        </w:rPr>
        <w:t>还有睡前吃掉有珠准备的药这一点也是不加改变。</w:t>
      </w:r>
    </w:p>
    <w:p w:rsidR="009C1EAC" w:rsidRDefault="009C1EAC" w:rsidP="00475CE7"/>
    <w:p w:rsidR="009C1EAC" w:rsidRDefault="009C1EAC" w:rsidP="00475CE7">
      <w:r>
        <w:rPr>
          <w:rFonts w:hint="eastAsia"/>
        </w:rPr>
        <w:t>前者是出于对草十郎安全的考虑，而跟在青子后面。</w:t>
      </w:r>
    </w:p>
    <w:p w:rsidR="009C1EAC" w:rsidRDefault="009C1EAC" w:rsidP="00475CE7">
      <w:r>
        <w:rPr>
          <w:rFonts w:hint="eastAsia"/>
        </w:rPr>
        <w:t>后者，虽然这么说有点强词夺理吧，其实也是为了他的安全。</w:t>
      </w:r>
    </w:p>
    <w:p w:rsidR="009C1EAC" w:rsidRDefault="009C1EAC" w:rsidP="00475CE7">
      <w:r>
        <w:rPr>
          <w:rFonts w:hint="eastAsia"/>
        </w:rPr>
        <w:t>然后，今天早上草十郎一边一成不变的为同样一成不变的早上发着愁，一边泡好了早上的红茶。</w:t>
      </w:r>
    </w:p>
    <w:p w:rsidR="009C1EAC" w:rsidRDefault="009C1EAC" w:rsidP="00475CE7">
      <w:r>
        <w:rPr>
          <w:rFonts w:hint="eastAsia"/>
        </w:rPr>
        <w:t>【…………啊，说起来。】</w:t>
      </w:r>
    </w:p>
    <w:p w:rsidR="009C1EAC" w:rsidRDefault="009C1EAC" w:rsidP="00475CE7">
      <w:r>
        <w:rPr>
          <w:rFonts w:hint="eastAsia"/>
        </w:rPr>
        <w:t>虽然和有珠的关系没什么变化，但这里还是有一个挺大的变化的。草十郎的早茶，从煎茶变为了红茶。</w:t>
      </w:r>
    </w:p>
    <w:p w:rsidR="009C1EAC" w:rsidRDefault="009C1EAC" w:rsidP="00475CE7">
      <w:r>
        <w:rPr>
          <w:rFonts w:hint="eastAsia"/>
        </w:rPr>
        <w:t>厨房里备有各种各样的红茶叶，可是对草十郎这样的初学者来说是没用且多余的。</w:t>
      </w:r>
    </w:p>
    <w:p w:rsidR="009C1EAC" w:rsidRDefault="009C1EAC" w:rsidP="00475CE7">
      <w:r>
        <w:rPr>
          <w:rFonts w:hint="eastAsia"/>
        </w:rPr>
        <w:t>当然，他用来泡红茶的是红茶包，泡好了自己喝的一杯之后，草十郎向餐桌走了过去。</w:t>
      </w:r>
    </w:p>
    <w:p w:rsidR="009C1EAC" w:rsidRDefault="009C1EAC" w:rsidP="00475CE7">
      <w:r>
        <w:rPr>
          <w:rFonts w:hint="eastAsia"/>
        </w:rPr>
        <w:t>桌子旁有两位先到的客人。</w:t>
      </w:r>
    </w:p>
    <w:p w:rsidR="009C1EAC" w:rsidRDefault="009C1EAC" w:rsidP="00475CE7">
      <w:r>
        <w:rPr>
          <w:rFonts w:hint="eastAsia"/>
        </w:rPr>
        <w:t>青子和有珠两人沉默的吃着早饭。</w:t>
      </w:r>
    </w:p>
    <w:p w:rsidR="009C1EAC" w:rsidRDefault="009C1EAC" w:rsidP="00475CE7">
      <w:r>
        <w:rPr>
          <w:rFonts w:hint="eastAsia"/>
        </w:rPr>
        <w:t>在久远寺宅邸里</w:t>
      </w:r>
      <w:r>
        <w:t xml:space="preserve"> </w:t>
      </w:r>
      <w:r>
        <w:rPr>
          <w:rFonts w:hint="eastAsia"/>
        </w:rPr>
        <w:t>，早饭完全是个人主意。</w:t>
      </w:r>
    </w:p>
    <w:p w:rsidR="009C1EAC" w:rsidRDefault="009C1EAC" w:rsidP="00475CE7">
      <w:r>
        <w:rPr>
          <w:rFonts w:hint="eastAsia"/>
        </w:rPr>
        <w:t>两个人的早饭说的委婉点那叫朴素……说的直白点，早饭就只有坚硬的石窖面包这一种东西，准备起来连两秒都用不了。</w:t>
      </w:r>
    </w:p>
    <w:p w:rsidR="009C1EAC" w:rsidRDefault="009C1EAC" w:rsidP="00475CE7">
      <w:r>
        <w:rPr>
          <w:rFonts w:hint="eastAsia"/>
        </w:rPr>
        <w:t>青子她们偶尔会交谈几句，直到品完最后一口红茶，从桌前的位置站起来。</w:t>
      </w:r>
    </w:p>
    <w:p w:rsidR="009C1EAC" w:rsidRDefault="009C1EAC" w:rsidP="00475CE7">
      <w:r>
        <w:rPr>
          <w:rFonts w:hint="eastAsia"/>
        </w:rPr>
        <w:t>有珠已经放寒假了，会就这样回到自己的房间。青子则一只手拿起书包走到玄关，准备好去学校。</w:t>
      </w:r>
    </w:p>
    <w:p w:rsidR="009C1EAC" w:rsidRDefault="009C1EAC" w:rsidP="00475CE7">
      <w:r>
        <w:rPr>
          <w:rFonts w:hint="eastAsia"/>
        </w:rPr>
        <w:t>草十郎也会在收拾好餐具后，追在青子的身后离开洋馆。</w:t>
      </w:r>
    </w:p>
    <w:p w:rsidR="009C1EAC" w:rsidRDefault="009C1EAC" w:rsidP="00475CE7">
      <w:r>
        <w:rPr>
          <w:rFonts w:hint="eastAsia"/>
        </w:rPr>
        <w:t>两个人会这样走下长长的山道去上学。</w:t>
      </w:r>
    </w:p>
    <w:p w:rsidR="009C1EAC" w:rsidRDefault="009C1EAC" w:rsidP="00475CE7">
      <w:r>
        <w:rPr>
          <w:rFonts w:hint="eastAsia"/>
        </w:rPr>
        <w:t>三天的时间就这样非常简单的流逝掉了。</w:t>
      </w:r>
    </w:p>
    <w:p w:rsidR="009C1EAC" w:rsidRDefault="009C1EAC" w:rsidP="00475CE7"/>
    <w:p w:rsidR="009C1EAC" w:rsidRDefault="009C1EAC" w:rsidP="00475CE7">
      <w:r>
        <w:rPr>
          <w:rFonts w:hint="eastAsia"/>
        </w:rPr>
        <w:t>【话说，在那之后有什么动作吗？】</w:t>
      </w:r>
    </w:p>
    <w:p w:rsidR="009C1EAC" w:rsidRDefault="009C1EAC" w:rsidP="00475CE7">
      <w:r>
        <w:rPr>
          <w:rFonts w:hint="eastAsia"/>
        </w:rPr>
        <w:t>放学后的黄昏时分。</w:t>
      </w:r>
    </w:p>
    <w:p w:rsidR="009C1EAC" w:rsidRDefault="009C1EAC" w:rsidP="00475CE7">
      <w:r>
        <w:rPr>
          <w:rFonts w:hint="eastAsia"/>
        </w:rPr>
        <w:t>面对青子的提问，有珠保持着拿着牛角面包的姿势摇了摇头，简单的回答了一句“没有”。</w:t>
      </w:r>
    </w:p>
    <w:p w:rsidR="009C1EAC" w:rsidRDefault="009C1EAC" w:rsidP="00475CE7">
      <w:r>
        <w:rPr>
          <w:rFonts w:hint="eastAsia"/>
        </w:rPr>
        <w:t>【是吗，那敌方也在思考下一步该怎么走喽，找到魔术师本体的居住地了吗？】</w:t>
      </w:r>
    </w:p>
    <w:p w:rsidR="009C1EAC" w:rsidRDefault="009C1EAC" w:rsidP="00475CE7">
      <w:r>
        <w:rPr>
          <w:rFonts w:hint="eastAsia"/>
        </w:rPr>
        <w:t>得到了完全一样的回答。</w:t>
      </w:r>
    </w:p>
    <w:p w:rsidR="009C1EAC" w:rsidRDefault="009C1EAC" w:rsidP="00475CE7">
      <w:r>
        <w:rPr>
          <w:rFonts w:hint="eastAsia"/>
        </w:rPr>
        <w:t>看不出有什么失望的地方，青子一口吃掉了牛角面包，把叉子伸向了沙拉。</w:t>
      </w:r>
    </w:p>
    <w:p w:rsidR="009C1EAC" w:rsidRDefault="009C1EAC" w:rsidP="00475CE7">
      <w:r>
        <w:rPr>
          <w:rFonts w:hint="eastAsia"/>
        </w:rPr>
        <w:t>【这样啊，我考试结束了之后也会来帮忙的</w:t>
      </w:r>
      <w:r>
        <w:t xml:space="preserve"> </w:t>
      </w:r>
      <w:r>
        <w:rPr>
          <w:rFonts w:hint="eastAsia"/>
        </w:rPr>
        <w:t>，在那之前只好麻烦你一个人来了。今天开始又不得不帮那个傻瓜临阵磨枪，实在没有时间。】</w:t>
      </w:r>
    </w:p>
    <w:p w:rsidR="009C1EAC" w:rsidRDefault="009C1EAC" w:rsidP="00475CE7">
      <w:r>
        <w:rPr>
          <w:rFonts w:hint="eastAsia"/>
        </w:rPr>
        <w:t>有时间去忙这个还说你没时间，有珠的脸色稍稍阴沉了一些。</w:t>
      </w:r>
    </w:p>
    <w:p w:rsidR="009C1EAC" w:rsidRDefault="009C1EAC" w:rsidP="00475CE7">
      <w:r>
        <w:rPr>
          <w:rFonts w:hint="eastAsia"/>
        </w:rPr>
        <w:t>【？没问题吧，有珠你都已经放假了，不是可以把一天全耗在上面吗？】</w:t>
      </w:r>
    </w:p>
    <w:p w:rsidR="009C1EAC" w:rsidRDefault="009C1EAC" w:rsidP="00475CE7">
      <w:r>
        <w:rPr>
          <w:rFonts w:hint="eastAsia"/>
        </w:rPr>
        <w:t>【…………】</w:t>
      </w:r>
    </w:p>
    <w:p w:rsidR="009C1EAC" w:rsidRDefault="009C1EAC" w:rsidP="00475CE7">
      <w:r>
        <w:rPr>
          <w:rFonts w:hint="eastAsia"/>
        </w:rPr>
        <w:t>确实有珠已经开始休寒假了，可以把一天的时间全部花在作为魔术师的生活上。</w:t>
      </w:r>
    </w:p>
    <w:p w:rsidR="009C1EAC" w:rsidRDefault="009C1EAC" w:rsidP="00475CE7">
      <w:r>
        <w:rPr>
          <w:rFonts w:hint="eastAsia"/>
        </w:rPr>
        <w:t>只不过，最近几天因为某种原因光宅在图书馆里了。</w:t>
      </w:r>
    </w:p>
    <w:p w:rsidR="009C1EAC" w:rsidRDefault="009C1EAC" w:rsidP="00475CE7">
      <w:r>
        <w:rPr>
          <w:rFonts w:hint="eastAsia"/>
        </w:rPr>
        <w:t>自然没有专注于青子所说的“对付挑战者的对策”。</w:t>
      </w:r>
    </w:p>
    <w:p w:rsidR="009C1EAC" w:rsidRDefault="009C1EAC" w:rsidP="00475CE7">
      <w:r>
        <w:rPr>
          <w:rFonts w:hint="eastAsia"/>
        </w:rPr>
        <w:t>【有珠？在听吗？】</w:t>
      </w:r>
    </w:p>
    <w:p w:rsidR="009C1EAC" w:rsidRDefault="009C1EAC" w:rsidP="00475CE7">
      <w:r>
        <w:rPr>
          <w:rFonts w:hint="eastAsia"/>
        </w:rPr>
        <w:t>【……知道了，今天晚上开始，会开始这方面工作的。】</w:t>
      </w:r>
    </w:p>
    <w:p w:rsidR="009C1EAC" w:rsidRDefault="009C1EAC" w:rsidP="00475CE7">
      <w:r>
        <w:rPr>
          <w:rFonts w:hint="eastAsia"/>
        </w:rPr>
        <w:t>回答中混杂有少许的叹息，有珠从座位上站了起来。</w:t>
      </w:r>
    </w:p>
    <w:p w:rsidR="009C1EAC" w:rsidRDefault="009C1EAC" w:rsidP="00475CE7">
      <w:r>
        <w:rPr>
          <w:rFonts w:hint="eastAsia"/>
        </w:rPr>
        <w:t>……虽然有些东西很让有珠在意，有些话有珠很想说出来。</w:t>
      </w:r>
    </w:p>
    <w:p w:rsidR="009C1EAC" w:rsidRDefault="009C1EAC" w:rsidP="00475CE7">
      <w:r>
        <w:rPr>
          <w:rFonts w:hint="eastAsia"/>
        </w:rPr>
        <w:t>在仅仅两个小时之前，她又想要做什么。</w:t>
      </w:r>
    </w:p>
    <w:p w:rsidR="009C1EAC" w:rsidRDefault="009C1EAC" w:rsidP="00475CE7">
      <w:r>
        <w:rPr>
          <w:rFonts w:hint="eastAsia"/>
        </w:rPr>
        <w:t>有珠把这些发生的事情咽回肚子，离开了餐桌。</w:t>
      </w:r>
    </w:p>
    <w:p w:rsidR="009C1EAC" w:rsidRDefault="009C1EAC" w:rsidP="00475CE7"/>
    <w:p w:rsidR="009C1EAC" w:rsidRDefault="009C1EAC" w:rsidP="00475CE7">
      <w:r>
        <w:rPr>
          <w:rFonts w:hint="eastAsia"/>
        </w:rPr>
        <w:t>也有是私立学校的关系，三咲高中的寒假来的很早。</w:t>
      </w:r>
    </w:p>
    <w:p w:rsidR="009C1EAC" w:rsidRDefault="009C1EAC" w:rsidP="00475CE7">
      <w:r>
        <w:rPr>
          <w:rFonts w:hint="eastAsia"/>
        </w:rPr>
        <w:t>十二月中旬就会迎来期末典礼，校舍和学生们也就会趁这短短的时间好好排解一下积累了两个学期的疲劳。</w:t>
      </w:r>
    </w:p>
    <w:p w:rsidR="009C1EAC" w:rsidRDefault="009C1EAC" w:rsidP="00475CE7">
      <w:r>
        <w:rPr>
          <w:rFonts w:hint="eastAsia"/>
        </w:rPr>
        <w:t>当然，</w:t>
      </w:r>
    </w:p>
    <w:p w:rsidR="009C1EAC" w:rsidRDefault="009C1EAC" w:rsidP="00475CE7">
      <w:r>
        <w:rPr>
          <w:rFonts w:hint="eastAsia"/>
        </w:rPr>
        <w:t>对他们来说还有惯例的一道关卡，那阻挡住幸福的长假之前的期末考试，需要他们平安无事的跨越过去。</w:t>
      </w:r>
    </w:p>
    <w:p w:rsidR="009C1EAC" w:rsidRDefault="009C1EAC" w:rsidP="00475CE7"/>
    <w:p w:rsidR="009C1EAC" w:rsidRDefault="009C1EAC" w:rsidP="00475CE7">
      <w:r>
        <w:rPr>
          <w:rFonts w:hint="eastAsia"/>
        </w:rPr>
        <w:t>正在播放深夜节目的收音机。</w:t>
      </w:r>
    </w:p>
    <w:p w:rsidR="009C1EAC" w:rsidRDefault="009C1EAC" w:rsidP="00475CE7">
      <w:r>
        <w:rPr>
          <w:rFonts w:hint="eastAsia"/>
        </w:rPr>
        <w:t>省下了去厨房泡红茶麻烦的魔法瓶。</w:t>
      </w:r>
    </w:p>
    <w:p w:rsidR="009C1EAC" w:rsidRDefault="009C1EAC" w:rsidP="00475CE7">
      <w:r>
        <w:rPr>
          <w:rFonts w:hint="eastAsia"/>
        </w:rPr>
        <w:t>保护双脚免受冬季严寒侵袭的电热毯，作为宵夜的螃蟹面包。</w:t>
      </w:r>
    </w:p>
    <w:p w:rsidR="009C1EAC" w:rsidRDefault="009C1EAC" w:rsidP="00475CE7">
      <w:r>
        <w:rPr>
          <w:rFonts w:hint="eastAsia"/>
        </w:rPr>
        <w:t>类似这样的东西把青子的房间填的满满的，现在这里成为了通宵学习的强制空间了。</w:t>
      </w:r>
    </w:p>
    <w:p w:rsidR="009C1EAC" w:rsidRDefault="009C1EAC" w:rsidP="00475CE7">
      <w:r>
        <w:rPr>
          <w:rFonts w:hint="eastAsia"/>
        </w:rPr>
        <w:t>【期末考试的第一天，辛苦你了。</w:t>
      </w:r>
    </w:p>
    <w:p w:rsidR="009C1EAC" w:rsidRDefault="009C1EAC" w:rsidP="00475CE7">
      <w:r>
        <w:rPr>
          <w:rFonts w:hint="eastAsia"/>
        </w:rPr>
        <w:t>那么，做好掉层皮的觉悟了吗？】</w:t>
      </w:r>
    </w:p>
    <w:p w:rsidR="009C1EAC" w:rsidRDefault="009C1EAC" w:rsidP="00475CE7">
      <w:r>
        <w:rPr>
          <w:rFonts w:hint="eastAsia"/>
        </w:rPr>
        <w:t>【</w:t>
      </w:r>
      <w:r>
        <w:t>————</w:t>
      </w:r>
      <w:r>
        <w:rPr>
          <w:rFonts w:hint="eastAsia"/>
        </w:rPr>
        <w:t>】</w:t>
      </w:r>
    </w:p>
    <w:p w:rsidR="009C1EAC" w:rsidRDefault="009C1EAC" w:rsidP="00475CE7">
      <w:r>
        <w:rPr>
          <w:rFonts w:hint="eastAsia"/>
        </w:rPr>
        <w:t>嗯嗯，草十郎使劲点着头。</w:t>
      </w:r>
    </w:p>
    <w:p w:rsidR="009C1EAC" w:rsidRDefault="009C1EAC" w:rsidP="00475CE7">
      <w:r>
        <w:rPr>
          <w:rFonts w:hint="eastAsia"/>
        </w:rPr>
        <w:t>打完工回来之后，等待着他的并不是作为魔术师的苍崎青子，而是作为鬼之学生会长的苍崎青子。</w:t>
      </w:r>
    </w:p>
    <w:p w:rsidR="009C1EAC" w:rsidRDefault="009C1EAC" w:rsidP="00475CE7">
      <w:r>
        <w:rPr>
          <w:rFonts w:hint="eastAsia"/>
        </w:rPr>
        <w:t>时间回溯到大概半天前。</w:t>
      </w:r>
    </w:p>
    <w:p w:rsidR="009C1EAC" w:rsidRDefault="009C1EAC" w:rsidP="00475CE7">
      <w:r>
        <w:rPr>
          <w:rFonts w:hint="eastAsia"/>
        </w:rPr>
        <w:t>结束了第一天的期末考试，草十郎准备回到洋馆进行自己早就准备好的计划。，</w:t>
      </w:r>
    </w:p>
    <w:p w:rsidR="009C1EAC" w:rsidRDefault="009C1EAC" w:rsidP="00475CE7">
      <w:r>
        <w:rPr>
          <w:rFonts w:hint="eastAsia"/>
        </w:rPr>
        <w:t>【今晚要把你关在我的房间。</w:t>
      </w:r>
    </w:p>
    <w:p w:rsidR="009C1EAC" w:rsidRDefault="009C1EAC" w:rsidP="00475CE7">
      <w:r>
        <w:rPr>
          <w:rFonts w:hint="eastAsia"/>
        </w:rPr>
        <w:t>啊，当然晚上的打工也要取消掉呢。稍微认真点，不可能就这么点分数的。】</w:t>
      </w:r>
    </w:p>
    <w:p w:rsidR="009C1EAC" w:rsidRDefault="009C1EAC" w:rsidP="00475CE7">
      <w:r>
        <w:rPr>
          <w:rFonts w:hint="eastAsia"/>
        </w:rPr>
        <w:t>而在他面前出现了带有青色火焰的笑容。</w:t>
      </w:r>
    </w:p>
    <w:p w:rsidR="009C1EAC" w:rsidRDefault="009C1EAC" w:rsidP="00475CE7">
      <w:r>
        <w:rPr>
          <w:rFonts w:hint="eastAsia"/>
        </w:rPr>
        <w:t>手里握着一张皱巴巴的卷子，那是草十郎的考试卷。</w:t>
      </w:r>
    </w:p>
    <w:p w:rsidR="009C1EAC" w:rsidRDefault="009C1EAC" w:rsidP="00475CE7">
      <w:r>
        <w:rPr>
          <w:rFonts w:hint="eastAsia"/>
        </w:rPr>
        <w:t>恐怕是从教职员室的山城指导员那里拿来的。</w:t>
      </w:r>
    </w:p>
    <w:p w:rsidR="009C1EAC" w:rsidRDefault="009C1EAC" w:rsidP="00475CE7">
      <w:r>
        <w:rPr>
          <w:rFonts w:hint="eastAsia"/>
        </w:rPr>
        <w:t>“嘛，毕竟是刚刚转学过来的，这也是没办法的事。”</w:t>
      </w:r>
    </w:p>
    <w:p w:rsidR="009C1EAC" w:rsidRDefault="009C1EAC" w:rsidP="00475CE7">
      <w:r>
        <w:rPr>
          <w:rFonts w:hint="eastAsia"/>
        </w:rPr>
        <w:t>这么看来，肯定是趁势夺过来的。</w:t>
      </w:r>
    </w:p>
    <w:p w:rsidR="009C1EAC" w:rsidRDefault="009C1EAC" w:rsidP="00475CE7">
      <w:r>
        <w:rPr>
          <w:rFonts w:hint="eastAsia"/>
        </w:rPr>
        <w:t>于是，至今为止都睡在屋顶阁楼里的草十郎，今天只好来到了青子的房间。</w:t>
      </w:r>
    </w:p>
    <w:p w:rsidR="009C1EAC" w:rsidRDefault="009C1EAC" w:rsidP="00475CE7">
      <w:r>
        <w:rPr>
          <w:rFonts w:hint="eastAsia"/>
        </w:rPr>
        <w:t>不管怎么看这都有很多问题存在，毕竟青子也是年轻的女学生。对同年纪的男生进入自己的房间这一点，心里肯定也会有所抵触。</w:t>
      </w:r>
    </w:p>
    <w:p w:rsidR="009C1EAC" w:rsidRDefault="009C1EAC" w:rsidP="00475CE7">
      <w:r>
        <w:rPr>
          <w:rFonts w:hint="eastAsia"/>
        </w:rPr>
        <w:t>但是，这些在看到草十郎的考试卷之后就被抛到脑后了。</w:t>
      </w:r>
    </w:p>
    <w:p w:rsidR="009C1EAC" w:rsidRDefault="009C1EAC" w:rsidP="00475CE7">
      <w:r>
        <w:rPr>
          <w:rFonts w:hint="eastAsia"/>
        </w:rPr>
        <w:t>因为这，青子今天的不爽值增加了一半以上。脸上的青筋更说明她的愤怒已经不可能平息了。</w:t>
      </w:r>
    </w:p>
    <w:p w:rsidR="009C1EAC" w:rsidRDefault="009C1EAC" w:rsidP="00475CE7">
      <w:r>
        <w:rPr>
          <w:rFonts w:hint="eastAsia"/>
        </w:rPr>
        <w:t>【首先先完成自己复习，</w:t>
      </w:r>
    </w:p>
    <w:p w:rsidR="009C1EAC" w:rsidRDefault="009C1EAC" w:rsidP="00475CE7">
      <w:r>
        <w:rPr>
          <w:rFonts w:hint="eastAsia"/>
        </w:rPr>
        <w:t>你用那个桌子。】</w:t>
      </w:r>
    </w:p>
    <w:p w:rsidR="009C1EAC" w:rsidRDefault="009C1EAC" w:rsidP="00475CE7">
      <w:r>
        <w:rPr>
          <w:rFonts w:hint="eastAsia"/>
        </w:rPr>
        <w:t>青子背对着草十郎，面向自己爱用的书桌。</w:t>
      </w:r>
    </w:p>
    <w:p w:rsidR="009C1EAC" w:rsidRDefault="009C1EAC" w:rsidP="00475CE7">
      <w:r>
        <w:rPr>
          <w:rFonts w:hint="eastAsia"/>
        </w:rPr>
        <w:t>另一边，草十郎面前是一个便宜的玻璃桌。</w:t>
      </w:r>
    </w:p>
    <w:p w:rsidR="009C1EAC" w:rsidRDefault="009C1EAC" w:rsidP="00475CE7">
      <w:r>
        <w:rPr>
          <w:rFonts w:hint="eastAsia"/>
        </w:rPr>
        <w:t>【……感觉有好多地方不习惯啊，</w:t>
      </w:r>
    </w:p>
    <w:p w:rsidR="009C1EAC" w:rsidRDefault="009C1EAC" w:rsidP="00475CE7">
      <w:r>
        <w:rPr>
          <w:rFonts w:hint="eastAsia"/>
        </w:rPr>
        <w:t>呐，苍崎，那个蓝色的是什么？】</w:t>
      </w:r>
    </w:p>
    <w:p w:rsidR="009C1EAC" w:rsidRDefault="009C1EAC" w:rsidP="00475CE7">
      <w:r>
        <w:rPr>
          <w:rFonts w:hint="eastAsia"/>
        </w:rPr>
        <w:t>冷静不下来的草十郎看着倚靠在房间一角的吉他。</w:t>
      </w:r>
    </w:p>
    <w:p w:rsidR="009C1EAC" w:rsidRDefault="009C1EAC" w:rsidP="00475CE7">
      <w:r>
        <w:rPr>
          <w:rFonts w:hint="eastAsia"/>
        </w:rPr>
        <w:t>【感觉薄薄的又是蓝色的，肯定是苍崎你的东西。</w:t>
      </w:r>
    </w:p>
    <w:p w:rsidR="009C1EAC" w:rsidRDefault="009C1EAC" w:rsidP="00475CE7">
      <w:r>
        <w:rPr>
          <w:rFonts w:hint="eastAsia"/>
        </w:rPr>
        <w:t>……难道说，是武器？】</w:t>
      </w:r>
    </w:p>
    <w:p w:rsidR="009C1EAC" w:rsidRDefault="009C1EAC" w:rsidP="00475CE7">
      <w:r>
        <w:rPr>
          <w:rFonts w:hint="eastAsia"/>
        </w:rPr>
        <w:t>【是乐器啊那个，电吉他没见过，至少在音乐教室里见过和这个类似的木吉他吧，再有你再蓝色蓝色的说个没完，当心我揍你。】（渣卡注：蓝色和苍崎青子名字相似，老问题了。）</w:t>
      </w:r>
    </w:p>
    <w:p w:rsidR="009C1EAC" w:rsidRDefault="009C1EAC" w:rsidP="00475CE7">
      <w:r>
        <w:rPr>
          <w:rFonts w:hint="eastAsia"/>
        </w:rPr>
        <w:t>果然不是武器啊，把这个感想留在肚子里，草十郎也坐在了坐垫上。</w:t>
      </w:r>
    </w:p>
    <w:p w:rsidR="009C1EAC" w:rsidRDefault="009C1EAC" w:rsidP="00475CE7">
      <w:r>
        <w:rPr>
          <w:rFonts w:hint="eastAsia"/>
        </w:rPr>
        <w:t>【</w:t>
      </w:r>
      <w:r>
        <w:t>——————</w:t>
      </w:r>
      <w:r>
        <w:rPr>
          <w:rFonts w:hint="eastAsia"/>
        </w:rPr>
        <w:t>】</w:t>
      </w:r>
    </w:p>
    <w:p w:rsidR="009C1EAC" w:rsidRDefault="009C1EAC" w:rsidP="00475CE7">
      <w:r>
        <w:rPr>
          <w:rFonts w:hint="eastAsia"/>
        </w:rPr>
        <w:t>【老实一点行吗？明明平时看起来跟听力很好的大型犬一样蛮迟钝的。有什么让你很在意的东西吗？】</w:t>
      </w:r>
    </w:p>
    <w:p w:rsidR="009C1EAC" w:rsidRDefault="009C1EAC" w:rsidP="00475CE7">
      <w:r>
        <w:rPr>
          <w:rFonts w:hint="eastAsia"/>
        </w:rPr>
        <w:t>【………………】</w:t>
      </w:r>
    </w:p>
    <w:p w:rsidR="009C1EAC" w:rsidRDefault="009C1EAC" w:rsidP="00475CE7">
      <w:r>
        <w:rPr>
          <w:rFonts w:hint="eastAsia"/>
        </w:rPr>
        <w:t>这种情况下，要说迟钝也应该是青子。</w:t>
      </w:r>
    </w:p>
    <w:p w:rsidR="009C1EAC" w:rsidRDefault="009C1EAC" w:rsidP="00475CE7">
      <w:r>
        <w:rPr>
          <w:rFonts w:hint="eastAsia"/>
        </w:rPr>
        <w:t>就算草十郎不知道自己因为什么冷静不下来，那也要说两个人的迟钝程度在同一水平线上。</w:t>
      </w:r>
    </w:p>
    <w:p w:rsidR="009C1EAC" w:rsidRDefault="009C1EAC" w:rsidP="00475CE7">
      <w:r>
        <w:rPr>
          <w:rFonts w:hint="eastAsia"/>
        </w:rPr>
        <w:t>【啊，难道说是因为内部装饰？这个房间的家具等级和客厅的不一样所以觉得不可思议吗？</w:t>
      </w:r>
    </w:p>
    <w:p w:rsidR="009C1EAC" w:rsidRDefault="009C1EAC" w:rsidP="00475CE7">
      <w:r>
        <w:rPr>
          <w:rFonts w:hint="eastAsia"/>
        </w:rPr>
        <w:t>这里除了床以外，都是我在家里的东西哦。虽然搬过来已经两年了，还是没有融入这个房间吧。】</w:t>
      </w:r>
    </w:p>
    <w:p w:rsidR="009C1EAC" w:rsidRDefault="009C1EAC" w:rsidP="00475CE7">
      <w:r>
        <w:rPr>
          <w:rFonts w:hint="eastAsia"/>
        </w:rPr>
        <w:t>错误理解了草十郎慌慌张张冷静不下来的原因，这么解释完，青子开始了自己的学习。</w:t>
      </w:r>
    </w:p>
    <w:p w:rsidR="009C1EAC" w:rsidRDefault="009C1EAC" w:rsidP="00475CE7">
      <w:r>
        <w:rPr>
          <w:rFonts w:hint="eastAsia"/>
        </w:rPr>
        <w:t>快进一样翻动着书和笔记本。</w:t>
      </w:r>
    </w:p>
    <w:p w:rsidR="009C1EAC" w:rsidRDefault="009C1EAC" w:rsidP="00475CE7">
      <w:r>
        <w:rPr>
          <w:rFonts w:hint="eastAsia"/>
        </w:rPr>
        <w:t>已经没有别人介入的余地了。</w:t>
      </w:r>
    </w:p>
    <w:p w:rsidR="009C1EAC" w:rsidRDefault="009C1EAC" w:rsidP="00475CE7">
      <w:r>
        <w:rPr>
          <w:rFonts w:hint="eastAsia"/>
        </w:rPr>
        <w:t>被青子背影冒出的气息所压制，草十郎也打起精神，走向了桌子。</w:t>
      </w:r>
    </w:p>
    <w:p w:rsidR="009C1EAC" w:rsidRDefault="009C1EAC" w:rsidP="00475CE7">
      <w:r>
        <w:rPr>
          <w:rFonts w:hint="eastAsia"/>
        </w:rPr>
        <w:t>既然被完全的无视掉了那就安心专注自己的学习，草十郎也已经不是普通人了。</w:t>
      </w:r>
    </w:p>
    <w:p w:rsidR="009C1EAC" w:rsidRDefault="009C1EAC" w:rsidP="00475CE7">
      <w:r>
        <w:rPr>
          <w:rFonts w:hint="eastAsia"/>
        </w:rPr>
        <w:t>在那之后过了两个小时。</w:t>
      </w:r>
    </w:p>
    <w:p w:rsidR="009C1EAC" w:rsidRDefault="009C1EAC" w:rsidP="00475CE7">
      <w:r>
        <w:rPr>
          <w:rFonts w:hint="eastAsia"/>
        </w:rPr>
        <w:t>现在已经接近十一点，青子的集中力也终于开始涣散了。</w:t>
      </w:r>
    </w:p>
    <w:p w:rsidR="009C1EAC" w:rsidRDefault="009C1EAC" w:rsidP="00475CE7">
      <w:r>
        <w:rPr>
          <w:rFonts w:hint="eastAsia"/>
        </w:rPr>
        <w:t>看准这个时间点，草十郎向青子凛然绷直的背影搭话了。</w:t>
      </w:r>
    </w:p>
    <w:p w:rsidR="009C1EAC" w:rsidRDefault="009C1EAC" w:rsidP="00475CE7">
      <w:r>
        <w:rPr>
          <w:rFonts w:hint="eastAsia"/>
        </w:rPr>
        <w:t>【苍崎，打扰一下行吗？】</w:t>
      </w:r>
    </w:p>
    <w:p w:rsidR="009C1EAC" w:rsidRDefault="009C1EAC" w:rsidP="00475CE7">
      <w:r>
        <w:rPr>
          <w:rFonts w:hint="eastAsia"/>
        </w:rPr>
        <w:t>【嗯，什么？】</w:t>
      </w:r>
    </w:p>
    <w:p w:rsidR="009C1EAC" w:rsidRDefault="009C1EAC" w:rsidP="00475CE7">
      <w:r>
        <w:rPr>
          <w:rFonts w:hint="eastAsia"/>
        </w:rPr>
        <w:t>听到客客气气的声音，青子没有回头回答道。</w:t>
      </w:r>
    </w:p>
    <w:p w:rsidR="009C1EAC" w:rsidRDefault="009C1EAC" w:rsidP="00475CE7">
      <w:r>
        <w:rPr>
          <w:rFonts w:hint="eastAsia"/>
        </w:rPr>
        <w:t>虽然有所放慢，但青子并没有停止自己翻动笔记的动作。</w:t>
      </w:r>
    </w:p>
    <w:p w:rsidR="009C1EAC" w:rsidRDefault="009C1EAC" w:rsidP="00475CE7">
      <w:r>
        <w:rPr>
          <w:rFonts w:hint="eastAsia"/>
        </w:rPr>
        <w:t>【这三天，看见青子你们的晚饭来着。</w:t>
      </w:r>
    </w:p>
    <w:p w:rsidR="009C1EAC" w:rsidRDefault="009C1EAC" w:rsidP="00475CE7">
      <w:r>
        <w:rPr>
          <w:rFonts w:hint="eastAsia"/>
        </w:rPr>
        <w:t>你们的晚饭一直都是那样的吗？】</w:t>
      </w:r>
    </w:p>
    <w:p w:rsidR="009C1EAC" w:rsidRDefault="009C1EAC" w:rsidP="00475CE7">
      <w:r>
        <w:rPr>
          <w:rFonts w:hint="eastAsia"/>
        </w:rPr>
        <w:t>【是那样的啊，很奇怪吗？】</w:t>
      </w:r>
    </w:p>
    <w:p w:rsidR="009C1EAC" w:rsidRDefault="009C1EAC" w:rsidP="00475CE7">
      <w:r>
        <w:rPr>
          <w:rFonts w:hint="eastAsia"/>
        </w:rPr>
        <w:t>【唔……话也不是这么说啦，</w:t>
      </w:r>
    </w:p>
    <w:p w:rsidR="009C1EAC" w:rsidRDefault="009C1EAC" w:rsidP="00475CE7">
      <w:r>
        <w:rPr>
          <w:rFonts w:hint="eastAsia"/>
        </w:rPr>
        <w:t>但在学校里大家都乐乐呵呵的。谁带了什么饭呀，聊着类似这样的事，所以我在想，难道说……】</w:t>
      </w:r>
    </w:p>
    <w:p w:rsidR="009C1EAC" w:rsidRDefault="009C1EAC" w:rsidP="00475CE7">
      <w:r>
        <w:rPr>
          <w:rFonts w:hint="eastAsia"/>
        </w:rPr>
        <w:t>【没什么难道啦，并不是因为你的原因才不和有珠说话的，我和有珠一直都是这个样子。】</w:t>
      </w:r>
    </w:p>
    <w:p w:rsidR="009C1EAC" w:rsidRDefault="009C1EAC" w:rsidP="00475CE7">
      <w:r>
        <w:rPr>
          <w:rFonts w:hint="eastAsia"/>
        </w:rPr>
        <w:t>青子背对着草十郎很平淡的回答道，但是一点也感觉不到青子说的是事实。</w:t>
      </w:r>
    </w:p>
    <w:p w:rsidR="009C1EAC" w:rsidRDefault="009C1EAC" w:rsidP="00475CE7">
      <w:r>
        <w:rPr>
          <w:rFonts w:hint="eastAsia"/>
        </w:rPr>
        <w:t>【餐桌上很紧张呢，</w:t>
      </w:r>
    </w:p>
    <w:p w:rsidR="009C1EAC" w:rsidRDefault="009C1EAC" w:rsidP="00475CE7">
      <w:r>
        <w:rPr>
          <w:rFonts w:hint="eastAsia"/>
        </w:rPr>
        <w:t>虽然我觉得青子其实是想和有珠和好的。】</w:t>
      </w:r>
    </w:p>
    <w:p w:rsidR="009C1EAC" w:rsidRDefault="009C1EAC" w:rsidP="00475CE7">
      <w:r>
        <w:rPr>
          <w:rFonts w:hint="eastAsia"/>
        </w:rPr>
        <w:t>青子既没有肯定也没有否定。</w:t>
      </w:r>
    </w:p>
    <w:p w:rsidR="009C1EAC" w:rsidRDefault="009C1EAC" w:rsidP="00475CE7">
      <w:r>
        <w:rPr>
          <w:rFonts w:hint="eastAsia"/>
        </w:rPr>
        <w:t>但是，草十郎遗憾的小声嘀咕，让青子有点意外。</w:t>
      </w:r>
    </w:p>
    <w:p w:rsidR="009C1EAC" w:rsidRDefault="009C1EAC" w:rsidP="00475CE7">
      <w:r>
        <w:rPr>
          <w:rFonts w:hint="eastAsia"/>
        </w:rPr>
        <w:t>【嘛，说餐桌上很紧张倒是挺合适的呢。</w:t>
      </w:r>
    </w:p>
    <w:p w:rsidR="009C1EAC" w:rsidRDefault="009C1EAC" w:rsidP="00475CE7">
      <w:r>
        <w:rPr>
          <w:rFonts w:hint="eastAsia"/>
        </w:rPr>
        <w:t>有珠往你喝的东西里面放了多少次墨斯卡林你都没发现，昨天还堂堂正正的往沙拉里混了七度灶之类的进去。</w:t>
      </w:r>
    </w:p>
    <w:p w:rsidR="009C1EAC" w:rsidRDefault="009C1EAC" w:rsidP="00475CE7">
      <w:r>
        <w:rPr>
          <w:rFonts w:hint="eastAsia"/>
        </w:rPr>
        <w:t>……真是，那孩子到底在想什么呀？】（渣卡注：墨司卡林是一种生物碱，用作致幻剂。分子式</w:t>
      </w:r>
      <w:r>
        <w:rPr>
          <w:rFonts w:ascii="Times New Roman" w:hAnsi="Times New Roman"/>
          <w:szCs w:val="21"/>
        </w:rPr>
        <w:t>C</w:t>
      </w:r>
      <w:r>
        <w:rPr>
          <w:rFonts w:ascii="Times New Roman" w:hAnsi="Times New Roman"/>
          <w:szCs w:val="21"/>
          <w:vertAlign w:val="subscript"/>
        </w:rPr>
        <w:t>11</w:t>
      </w:r>
      <w:r>
        <w:rPr>
          <w:rFonts w:ascii="Times New Roman" w:hAnsi="Times New Roman"/>
          <w:szCs w:val="21"/>
        </w:rPr>
        <w:t>H</w:t>
      </w:r>
      <w:r>
        <w:rPr>
          <w:rFonts w:ascii="Times New Roman" w:hAnsi="Times New Roman"/>
          <w:szCs w:val="21"/>
          <w:vertAlign w:val="subscript"/>
        </w:rPr>
        <w:t>17</w:t>
      </w:r>
      <w:r>
        <w:rPr>
          <w:rFonts w:ascii="Times New Roman" w:hAnsi="Times New Roman"/>
          <w:szCs w:val="21"/>
        </w:rPr>
        <w:t>NO</w:t>
      </w:r>
      <w:r>
        <w:rPr>
          <w:rFonts w:ascii="Times New Roman" w:hAnsi="Times New Roman"/>
          <w:szCs w:val="21"/>
          <w:vertAlign w:val="subscript"/>
        </w:rPr>
        <w:t>3</w:t>
      </w:r>
      <w:r>
        <w:rPr>
          <w:rFonts w:ascii="Times New Roman" w:hAnsi="Times New Roman" w:hint="eastAsia"/>
          <w:szCs w:val="21"/>
          <w:vertAlign w:val="subscript"/>
        </w:rPr>
        <w:t>。</w:t>
      </w:r>
      <w:r w:rsidRPr="00AE000D">
        <w:rPr>
          <w:rFonts w:hint="eastAsia"/>
        </w:rPr>
        <w:t>七度灶</w:t>
      </w:r>
      <w:r>
        <w:rPr>
          <w:rFonts w:hint="eastAsia"/>
        </w:rPr>
        <w:t>又称为欧洲花椒，是避雷的神树，别名雷电树。有关于它能解除魔力的种种传说。）</w:t>
      </w:r>
    </w:p>
    <w:p w:rsidR="009C1EAC" w:rsidRDefault="009C1EAC" w:rsidP="00475CE7">
      <w:r>
        <w:rPr>
          <w:rFonts w:hint="eastAsia"/>
        </w:rPr>
        <w:t>回想起之前的事情，青子一边翻着教科书一边忍不住苦笑起来。</w:t>
      </w:r>
    </w:p>
    <w:p w:rsidR="009C1EAC" w:rsidRDefault="009C1EAC" w:rsidP="00475CE7">
      <w:r>
        <w:rPr>
          <w:rFonts w:hint="eastAsia"/>
        </w:rPr>
        <w:t>【墨司卡林……？】</w:t>
      </w:r>
    </w:p>
    <w:p w:rsidR="009C1EAC" w:rsidRDefault="009C1EAC" w:rsidP="00475CE7">
      <w:r>
        <w:rPr>
          <w:rFonts w:hint="eastAsia"/>
        </w:rPr>
        <w:t>【从仙人掌里面提取的生物碱。要是有珠来用的话，就不是单纯的致幻剂了……嗯，我就先到这吧。】</w:t>
      </w:r>
    </w:p>
    <w:p w:rsidR="009C1EAC" w:rsidRDefault="009C1EAC" w:rsidP="00475CE7">
      <w:r>
        <w:rPr>
          <w:rFonts w:hint="eastAsia"/>
        </w:rPr>
        <w:t>青子这么说完，啪嗒，把第四本教科书合上了。</w:t>
      </w:r>
    </w:p>
    <w:p w:rsidR="009C1EAC" w:rsidRDefault="009C1EAC" w:rsidP="00475CE7">
      <w:r>
        <w:rPr>
          <w:rFonts w:hint="eastAsia"/>
        </w:rPr>
        <w:t>至今为止动都没动过的背影咕噜一下转了过来。</w:t>
      </w:r>
    </w:p>
    <w:p w:rsidR="009C1EAC" w:rsidRDefault="009C1EAC" w:rsidP="00475CE7">
      <w:r>
        <w:rPr>
          <w:rFonts w:hint="eastAsia"/>
        </w:rPr>
        <w:t>【来，现在该教你了。</w:t>
      </w:r>
    </w:p>
    <w:p w:rsidR="009C1EAC" w:rsidRDefault="009C1EAC" w:rsidP="00475CE7">
      <w:r>
        <w:rPr>
          <w:rFonts w:hint="eastAsia"/>
        </w:rPr>
        <w:t>今天考的这四门，真的是答的太有草十郎风格了，我都快晕过去了呢。】</w:t>
      </w:r>
    </w:p>
    <w:p w:rsidR="009C1EAC" w:rsidRDefault="009C1EAC" w:rsidP="00475CE7">
      <w:r>
        <w:rPr>
          <w:rFonts w:hint="eastAsia"/>
        </w:rPr>
        <w:t>虽然一副开心的语调，但是青子的眼神非常不高兴，盘腿坐着盯着草十郎。</w:t>
      </w:r>
    </w:p>
    <w:p w:rsidR="009C1EAC" w:rsidRDefault="009C1EAC" w:rsidP="00475CE7">
      <w:r>
        <w:rPr>
          <w:rFonts w:hint="eastAsia"/>
        </w:rPr>
        <w:t>【现国、地理、数学、电子工学</w:t>
      </w:r>
    </w:p>
    <w:p w:rsidR="009C1EAC" w:rsidRDefault="009C1EAC" w:rsidP="00475CE7">
      <w:r>
        <w:rPr>
          <w:rFonts w:hint="eastAsia"/>
        </w:rPr>
        <w:t>照这样继续再考两天，你就不用指望寒假了。要是这样的话头疼的可是我呢，实际上。】</w:t>
      </w:r>
    </w:p>
    <w:p w:rsidR="009C1EAC" w:rsidRDefault="009C1EAC" w:rsidP="00475CE7">
      <w:r>
        <w:rPr>
          <w:rFonts w:hint="eastAsia"/>
        </w:rPr>
        <w:t>【不，我也很头疼的。放假了还要去学校什么的，我可没兴趣。】</w:t>
      </w:r>
    </w:p>
    <w:p w:rsidR="009C1EAC" w:rsidRDefault="009C1EAC" w:rsidP="00475CE7">
      <w:r>
        <w:rPr>
          <w:rFonts w:hint="eastAsia"/>
        </w:rPr>
        <w:t>草十郎冷静的把错误订正回来。</w:t>
      </w:r>
    </w:p>
    <w:p w:rsidR="009C1EAC" w:rsidRDefault="009C1EAC" w:rsidP="00475CE7">
      <w:r>
        <w:rPr>
          <w:rFonts w:hint="eastAsia"/>
        </w:rPr>
        <w:t>【那是我的台词！你要是去学校的话，我这边肯定也要一直跟着去啊！】</w:t>
      </w:r>
    </w:p>
    <w:p w:rsidR="009C1EAC" w:rsidRDefault="009C1EAC" w:rsidP="00475CE7">
      <w:r>
        <w:rPr>
          <w:rFonts w:hint="eastAsia"/>
        </w:rPr>
        <w:t>虽然不愿想起来，青子联想到了山城指导员那张笑眯眯的脸。</w:t>
      </w:r>
    </w:p>
    <w:p w:rsidR="009C1EAC" w:rsidRDefault="009C1EAC" w:rsidP="00475CE7">
      <w:r>
        <w:rPr>
          <w:rFonts w:hint="eastAsia"/>
        </w:rPr>
        <w:t>【要是在以前，只要我还有口气，眼里就容不下一片红的学生。</w:t>
      </w:r>
    </w:p>
    <w:p w:rsidR="009C1EAC" w:rsidRDefault="009C1EAC" w:rsidP="00475CE7">
      <w:r>
        <w:rPr>
          <w:rFonts w:hint="eastAsia"/>
        </w:rPr>
        <w:t>本来是要从根源上给掰过来的，但是……】</w:t>
      </w:r>
    </w:p>
    <w:p w:rsidR="009C1EAC" w:rsidRDefault="009C1EAC" w:rsidP="00475CE7">
      <w:r>
        <w:rPr>
          <w:rFonts w:hint="eastAsia"/>
        </w:rPr>
        <w:t>【嘛，你也是有各种各样的原因的，总之在分数上就稍微放宽一点。</w:t>
      </w:r>
    </w:p>
    <w:p w:rsidR="009C1EAC" w:rsidRDefault="009C1EAC" w:rsidP="00475CE7">
      <w:r>
        <w:rPr>
          <w:rFonts w:hint="eastAsia"/>
        </w:rPr>
        <w:t>再说我也是靠考试前临时抱佛脚的人，没时间耗在教你这件事上。】</w:t>
      </w:r>
    </w:p>
    <w:p w:rsidR="009C1EAC" w:rsidRDefault="009C1EAC" w:rsidP="00475CE7">
      <w:r>
        <w:rPr>
          <w:rFonts w:hint="eastAsia"/>
        </w:rPr>
        <w:t>草十郎面对青子的宣言，很露骨的表现出不高兴的样子。</w:t>
      </w:r>
    </w:p>
    <w:p w:rsidR="009C1EAC" w:rsidRDefault="009C1EAC" w:rsidP="00475CE7">
      <w:r>
        <w:rPr>
          <w:rFonts w:hint="eastAsia"/>
        </w:rPr>
        <w:t>“我可不需要你管这闲事。”他的表情大概是这个意思。</w:t>
      </w:r>
    </w:p>
    <w:p w:rsidR="009C1EAC" w:rsidRDefault="009C1EAC" w:rsidP="00475CE7">
      <w:r>
        <w:rPr>
          <w:rFonts w:hint="eastAsia"/>
        </w:rPr>
        <w:t>【我说你啊，你觉得费事的是你还是我啊？】</w:t>
      </w:r>
    </w:p>
    <w:p w:rsidR="009C1EAC" w:rsidRDefault="009C1EAC" w:rsidP="00475CE7">
      <w:r>
        <w:rPr>
          <w:rFonts w:hint="eastAsia"/>
        </w:rPr>
        <w:t>“肯定是我啊。”草十郎认命的静静低下了头。</w:t>
      </w:r>
    </w:p>
    <w:p w:rsidR="009C1EAC" w:rsidRDefault="009C1EAC" w:rsidP="00475CE7">
      <w:r>
        <w:rPr>
          <w:rFonts w:hint="eastAsia"/>
        </w:rPr>
        <w:t>不管怎么狡辩都无法否认，就像青子所说的，要论辛苦的程度确实是她那边更高一些。</w:t>
      </w:r>
    </w:p>
    <w:p w:rsidR="009C1EAC" w:rsidRDefault="009C1EAC" w:rsidP="00475CE7">
      <w:r>
        <w:rPr>
          <w:rFonts w:hint="eastAsia"/>
        </w:rPr>
        <w:t>【……这次，真的给你添麻烦了。】</w:t>
      </w:r>
    </w:p>
    <w:p w:rsidR="009C1EAC" w:rsidRDefault="009C1EAC" w:rsidP="00475CE7">
      <w:r>
        <w:rPr>
          <w:rFonts w:hint="eastAsia"/>
        </w:rPr>
        <w:t>混合了认命和感谢的心情，草十郎匆忙的行了一礼。</w:t>
      </w:r>
    </w:p>
    <w:p w:rsidR="009C1EAC" w:rsidRDefault="009C1EAC" w:rsidP="00475CE7">
      <w:r>
        <w:rPr>
          <w:rFonts w:hint="eastAsia"/>
        </w:rPr>
        <w:t>【很好，放心吧，我也不是魔鬼。</w:t>
      </w:r>
    </w:p>
    <w:p w:rsidR="009C1EAC" w:rsidRDefault="009C1EAC" w:rsidP="00475CE7">
      <w:r>
        <w:rPr>
          <w:rFonts w:hint="eastAsia"/>
        </w:rPr>
        <w:t>不会要求你把目标定在平均线上的，要是照预定进行的话，三点你就可以去睡觉了。】</w:t>
      </w:r>
    </w:p>
    <w:p w:rsidR="009C1EAC" w:rsidRDefault="009C1EAC" w:rsidP="00475CE7">
      <w:r>
        <w:rPr>
          <w:rFonts w:hint="eastAsia"/>
        </w:rPr>
        <w:t>像是面对着值得嘉奖的学生，青子满足的点了点头。</w:t>
      </w:r>
    </w:p>
    <w:p w:rsidR="009C1EAC" w:rsidRDefault="009C1EAC" w:rsidP="00475CE7">
      <w:r>
        <w:rPr>
          <w:rFonts w:hint="eastAsia"/>
        </w:rPr>
        <w:t>对确实存在很多问题的草十郎来说，只要还有这份率直在，大体上这件事情应该可以想办法做到。</w:t>
      </w:r>
    </w:p>
    <w:p w:rsidR="009C1EAC" w:rsidRDefault="009C1EAC" w:rsidP="00475CE7">
      <w:r>
        <w:rPr>
          <w:rFonts w:hint="eastAsia"/>
        </w:rPr>
        <w:t>【……唉，我在安心个什么啊？</w:t>
      </w:r>
    </w:p>
    <w:p w:rsidR="009C1EAC" w:rsidRDefault="009C1EAC" w:rsidP="00475CE7">
      <w:r>
        <w:rPr>
          <w:rFonts w:hint="eastAsia"/>
        </w:rPr>
        <w:t>听好，静希？虽然没被拜托还硬要你你过来学习，但我还是很讨厌给人一对一教学的，因为太麻烦了。</w:t>
      </w:r>
    </w:p>
    <w:p w:rsidR="009C1EAC" w:rsidRDefault="009C1EAC" w:rsidP="00475CE7">
      <w:r>
        <w:rPr>
          <w:rFonts w:hint="eastAsia"/>
        </w:rPr>
        <w:t>好好的记住，这一次算是特例中的特例。】</w:t>
      </w:r>
    </w:p>
    <w:p w:rsidR="009C1EAC" w:rsidRDefault="009C1EAC" w:rsidP="00475CE7">
      <w:r>
        <w:rPr>
          <w:rFonts w:hint="eastAsia"/>
        </w:rPr>
        <w:t>青子像是对自己宣告一样的说道。唉</w:t>
      </w:r>
      <w:r>
        <w:t>~</w:t>
      </w:r>
      <w:r>
        <w:rPr>
          <w:rFonts w:hint="eastAsia"/>
        </w:rPr>
        <w:t>，草十郎有露出了悲伤的表情。</w:t>
      </w:r>
    </w:p>
    <w:p w:rsidR="009C1EAC" w:rsidRDefault="009C1EAC" w:rsidP="00475CE7">
      <w:r>
        <w:rPr>
          <w:rFonts w:hint="eastAsia"/>
        </w:rPr>
        <w:t>青子看着这幅表情，不自觉的联想到“请把我带回家”这句话。感到自己还真是太小孩子气了。</w:t>
      </w:r>
    </w:p>
    <w:p w:rsidR="009C1EAC" w:rsidRDefault="009C1EAC" w:rsidP="00475CE7">
      <w:r>
        <w:rPr>
          <w:rFonts w:hint="eastAsia"/>
        </w:rPr>
        <w:t>虽然这么说，又不禁回忆起和草十郎初次见面的那个雨天。</w:t>
      </w:r>
    </w:p>
    <w:p w:rsidR="009C1EAC" w:rsidRDefault="009C1EAC" w:rsidP="00475CE7">
      <w:r>
        <w:rPr>
          <w:rFonts w:hint="eastAsia"/>
        </w:rPr>
        <w:t>……时间像沙漏中的细沙一样渐渐流逝。</w:t>
      </w:r>
    </w:p>
    <w:p w:rsidR="009C1EAC" w:rsidRDefault="009C1EAC" w:rsidP="00475CE7">
      <w:r>
        <w:rPr>
          <w:rFonts w:hint="eastAsia"/>
        </w:rPr>
        <w:t>【</w:t>
      </w:r>
      <w:r>
        <w:t>——</w:t>
      </w:r>
      <w:r>
        <w:rPr>
          <w:rFonts w:hint="eastAsia"/>
        </w:rPr>
        <w:t>结果】</w:t>
      </w:r>
    </w:p>
    <w:p w:rsidR="009C1EAC" w:rsidRDefault="009C1EAC" w:rsidP="00475CE7">
      <w:r>
        <w:rPr>
          <w:rFonts w:hint="eastAsia"/>
        </w:rPr>
        <w:t>青子的眼睛因为窗外透进来的晨光眯了起来，她已经不知道喝干了多少杯红茶了。</w:t>
      </w:r>
    </w:p>
    <w:p w:rsidR="009C1EAC" w:rsidRDefault="009C1EAC" w:rsidP="00475CE7">
      <w:r>
        <w:rPr>
          <w:rFonts w:hint="eastAsia"/>
        </w:rPr>
        <w:t>【花了一晚上呢，苍崎。】</w:t>
      </w:r>
    </w:p>
    <w:p w:rsidR="009C1EAC" w:rsidRDefault="009C1EAC" w:rsidP="00475CE7">
      <w:r>
        <w:rPr>
          <w:rFonts w:hint="eastAsia"/>
        </w:rPr>
        <w:t>不可思议的，草十郎接着青子的独白说了下去。</w:t>
      </w:r>
    </w:p>
    <w:p w:rsidR="009C1EAC" w:rsidRDefault="009C1EAC" w:rsidP="00475CE7">
      <w:r>
        <w:rPr>
          <w:rFonts w:hint="eastAsia"/>
        </w:rPr>
        <w:t>青子没有了平时的霸气。</w:t>
      </w:r>
    </w:p>
    <w:p w:rsidR="009C1EAC" w:rsidRDefault="009C1EAC" w:rsidP="00475CE7">
      <w:r>
        <w:rPr>
          <w:rFonts w:hint="eastAsia"/>
        </w:rPr>
        <w:t>通宵到天明，再加上一晚上都在对草十郎怒吼。这些疲劳造成了这一点。</w:t>
      </w:r>
    </w:p>
    <w:p w:rsidR="009C1EAC" w:rsidRDefault="009C1EAC" w:rsidP="00475CE7">
      <w:r>
        <w:rPr>
          <w:rFonts w:hint="eastAsia"/>
        </w:rPr>
        <w:t>另一边，草十郎倒是和昨天晚上没什么区别。</w:t>
      </w:r>
    </w:p>
    <w:p w:rsidR="009C1EAC" w:rsidRDefault="009C1EAC" w:rsidP="00475CE7">
      <w:r>
        <w:rPr>
          <w:rFonts w:hint="eastAsia"/>
        </w:rPr>
        <w:t>【……哎哎，太小看你了呢。】</w:t>
      </w:r>
    </w:p>
    <w:p w:rsidR="009C1EAC" w:rsidRDefault="009C1EAC" w:rsidP="00475CE7">
      <w:r>
        <w:rPr>
          <w:rFonts w:hint="eastAsia"/>
        </w:rPr>
        <w:t>【所以说，夸我也不会有什么好处的。】</w:t>
      </w:r>
    </w:p>
    <w:p w:rsidR="009C1EAC" w:rsidRDefault="009C1EAC" w:rsidP="00475CE7">
      <w:r>
        <w:rPr>
          <w:rFonts w:hint="eastAsia"/>
        </w:rPr>
        <w:t>【某种意义上来说，也许是值得夸奖呢……】</w:t>
      </w:r>
    </w:p>
    <w:p w:rsidR="009C1EAC" w:rsidRDefault="009C1EAC" w:rsidP="00475CE7">
      <w:r>
        <w:rPr>
          <w:rFonts w:hint="eastAsia"/>
        </w:rPr>
        <w:t>虽然青子晕晕的，但话语中有一半是真心的钦佩。</w:t>
      </w:r>
    </w:p>
    <w:p w:rsidR="009C1EAC" w:rsidRDefault="009C1EAC" w:rsidP="00475CE7">
      <w:r>
        <w:rPr>
          <w:rFonts w:hint="eastAsia"/>
        </w:rPr>
        <w:t>这个乡下来的还是能够抢救一下的。</w:t>
      </w:r>
    </w:p>
    <w:p w:rsidR="009C1EAC" w:rsidRDefault="009C1EAC" w:rsidP="00475CE7">
      <w:r>
        <w:rPr>
          <w:rFonts w:hint="eastAsia"/>
        </w:rPr>
        <w:t>保守点说，就算学习能力勉勉强强只有中学生水平。</w:t>
      </w:r>
    </w:p>
    <w:p w:rsidR="009C1EAC" w:rsidRDefault="009C1EAC" w:rsidP="00475CE7">
      <w:r>
        <w:rPr>
          <w:rFonts w:hint="eastAsia"/>
        </w:rPr>
        <w:t>但，如果是以检验理解、掌握所学知识的考试作为目标，并不是没有希望。</w:t>
      </w:r>
    </w:p>
    <w:p w:rsidR="009C1EAC" w:rsidRDefault="009C1EAC" w:rsidP="00475CE7">
      <w:r>
        <w:rPr>
          <w:rFonts w:hint="eastAsia"/>
        </w:rPr>
        <w:t>基本上只要把得分点死记硬背住就好。</w:t>
      </w:r>
    </w:p>
    <w:p w:rsidR="009C1EAC" w:rsidRDefault="009C1EAC" w:rsidP="00475CE7">
      <w:r>
        <w:rPr>
          <w:rFonts w:hint="eastAsia"/>
        </w:rPr>
        <w:t>就算再过一天就把学到的都忘了也要靠纸扇让他通宵记住，青子就是抱着这样的想法接受草十郎的教官这一职务的。</w:t>
      </w:r>
    </w:p>
    <w:p w:rsidR="009C1EAC" w:rsidRDefault="009C1EAC" w:rsidP="00475CE7">
      <w:r>
        <w:rPr>
          <w:rFonts w:hint="eastAsia"/>
        </w:rPr>
        <w:t>……但还是有失误的地方，没有预先想到的是，这个学生非常的优秀。</w:t>
      </w:r>
    </w:p>
    <w:p w:rsidR="009C1EAC" w:rsidRDefault="009C1EAC" w:rsidP="00475CE7">
      <w:r>
        <w:rPr>
          <w:rFonts w:hint="eastAsia"/>
        </w:rPr>
        <w:t>四门课的考试范围复习完只花了一个晚上，不单单是这样，他还非常的热心，像是担心记住的东西派不上用场似的认真学习起来。</w:t>
      </w:r>
    </w:p>
    <w:p w:rsidR="009C1EAC" w:rsidRDefault="009C1EAC" w:rsidP="00475CE7">
      <w:r>
        <w:rPr>
          <w:rFonts w:hint="eastAsia"/>
        </w:rPr>
        <w:t>【但是啊，虽然这么认真是好事，你啊，在记忆这方面太花时间了。】</w:t>
      </w:r>
    </w:p>
    <w:p w:rsidR="009C1EAC" w:rsidRDefault="009C1EAC" w:rsidP="00475CE7">
      <w:r>
        <w:rPr>
          <w:rFonts w:hint="eastAsia"/>
        </w:rPr>
        <w:t>【这个就请放宽一点吧，毕竟至今为止都是靠身体记住的东西更多一些。】</w:t>
      </w:r>
    </w:p>
    <w:p w:rsidR="009C1EAC" w:rsidRDefault="009C1EAC" w:rsidP="00475CE7">
      <w:r>
        <w:rPr>
          <w:rFonts w:hint="eastAsia"/>
        </w:rPr>
        <w:t>【……】</w:t>
      </w:r>
    </w:p>
    <w:p w:rsidR="009C1EAC" w:rsidRDefault="009C1EAC" w:rsidP="00475CE7">
      <w:r>
        <w:rPr>
          <w:rFonts w:hint="eastAsia"/>
        </w:rPr>
        <w:t>没办法，青子无奈的叹了一口气。</w:t>
      </w:r>
    </w:p>
    <w:p w:rsidR="009C1EAC" w:rsidRDefault="009C1EAC" w:rsidP="00475CE7">
      <w:r>
        <w:rPr>
          <w:rFonts w:hint="eastAsia"/>
        </w:rPr>
        <w:t>确实，对山里的生活来说，比起知识还是经验更重要。</w:t>
      </w:r>
    </w:p>
    <w:p w:rsidR="009C1EAC" w:rsidRDefault="009C1EAC" w:rsidP="00475CE7">
      <w:r>
        <w:rPr>
          <w:rFonts w:hint="eastAsia"/>
        </w:rPr>
        <w:t>【……算啦，反正这下山城也不会因为你的成绩找你聊天了。</w:t>
      </w:r>
    </w:p>
    <w:p w:rsidR="009C1EAC" w:rsidRDefault="009C1EAC" w:rsidP="00475CE7">
      <w:r>
        <w:rPr>
          <w:rFonts w:hint="eastAsia"/>
        </w:rPr>
        <w:t>红茶、能再来一杯吗？】</w:t>
      </w:r>
    </w:p>
    <w:p w:rsidR="009C1EAC" w:rsidRDefault="009C1EAC" w:rsidP="00475CE7">
      <w:r>
        <w:rPr>
          <w:rFonts w:hint="eastAsia"/>
        </w:rPr>
        <w:t>青子疲劳的伸着懒腰，草十郎回应着“好好”站了起来。</w:t>
      </w:r>
    </w:p>
    <w:p w:rsidR="009C1EAC" w:rsidRDefault="009C1EAC" w:rsidP="00475CE7">
      <w:r>
        <w:rPr>
          <w:rFonts w:hint="eastAsia"/>
        </w:rPr>
        <w:t>似乎是购买了过量的红茶茶包，还剩下不少。</w:t>
      </w:r>
    </w:p>
    <w:p w:rsidR="009C1EAC" w:rsidRDefault="009C1EAC" w:rsidP="00475CE7">
      <w:r>
        <w:rPr>
          <w:rFonts w:hint="eastAsia"/>
        </w:rPr>
        <w:t>【真是的。苍崎你还真是浪费呐。】</w:t>
      </w:r>
    </w:p>
    <w:p w:rsidR="009C1EAC" w:rsidRDefault="009C1EAC" w:rsidP="00475CE7">
      <w:r>
        <w:rPr>
          <w:rFonts w:hint="eastAsia"/>
        </w:rPr>
        <w:t>怕被青子听见，草十郎小声的说道。</w:t>
      </w:r>
    </w:p>
    <w:p w:rsidR="009C1EAC" w:rsidRDefault="009C1EAC" w:rsidP="00475CE7">
      <w:r>
        <w:rPr>
          <w:rFonts w:hint="eastAsia"/>
        </w:rPr>
        <w:t>作为被狠狠教育了一晚上的反击，草十郎很高兴看见了青子邋遢的地方。</w:t>
      </w:r>
    </w:p>
    <w:p w:rsidR="009C1EAC" w:rsidRDefault="009C1EAC" w:rsidP="00475CE7">
      <w:r>
        <w:rPr>
          <w:rFonts w:hint="eastAsia"/>
        </w:rPr>
        <w:t>……而这些买的过多的茶包并没有成为累赘，反而成为了今天晚上的补给物资。这件事，草十郎现在还无法想象。</w:t>
      </w:r>
    </w:p>
    <w:p w:rsidR="009C1EAC" w:rsidRDefault="009C1EAC" w:rsidP="00475CE7">
      <w:r>
        <w:rPr>
          <w:rFonts w:hint="eastAsia"/>
        </w:rPr>
        <w:t>青子则是一副放松的表情看着没有危机感的草十郎。</w:t>
      </w:r>
    </w:p>
    <w:p w:rsidR="009C1EAC" w:rsidRDefault="009C1EAC" w:rsidP="00475CE7">
      <w:r>
        <w:rPr>
          <w:rFonts w:hint="eastAsia"/>
        </w:rPr>
        <w:t>【……虽说这也不错吧。不过至少，学学怎么泡立顿的红茶不行吗？】（渣卡注：立顿不用我多说了吧。）</w:t>
      </w:r>
    </w:p>
    <w:p w:rsidR="009C1EAC" w:rsidRDefault="009C1EAC" w:rsidP="00475CE7">
      <w:r>
        <w:rPr>
          <w:rFonts w:hint="eastAsia"/>
        </w:rPr>
        <w:t>听到青子自言自语的感想，草十郎赶快转过身来看着青子。</w:t>
      </w:r>
    </w:p>
    <w:p w:rsidR="009C1EAC" w:rsidRDefault="009C1EAC" w:rsidP="00475CE7">
      <w:r>
        <w:rPr>
          <w:rFonts w:hint="eastAsia"/>
        </w:rPr>
        <w:t>【果然味道会不一样吗？】</w:t>
      </w:r>
    </w:p>
    <w:p w:rsidR="009C1EAC" w:rsidRDefault="009C1EAC" w:rsidP="00475CE7">
      <w:r>
        <w:rPr>
          <w:rFonts w:hint="eastAsia"/>
        </w:rPr>
        <w:t>【不一样不一样，完全不一样。</w:t>
      </w:r>
    </w:p>
    <w:p w:rsidR="009C1EAC" w:rsidRDefault="009C1EAC" w:rsidP="00475CE7">
      <w:r>
        <w:rPr>
          <w:rFonts w:hint="eastAsia"/>
        </w:rPr>
        <w:t>……嘛，要说的话我其实无所谓，倒是有珠，在茶的问题上总是纠缠不休。</w:t>
      </w:r>
    </w:p>
    <w:p w:rsidR="009C1EAC" w:rsidRDefault="009C1EAC" w:rsidP="00475CE7">
      <w:r>
        <w:t>——</w:t>
      </w:r>
      <w:r>
        <w:rPr>
          <w:rFonts w:hint="eastAsia"/>
        </w:rPr>
        <w:t>对啦，草十郎，和有珠搞好关系了吗？】</w:t>
      </w:r>
    </w:p>
    <w:p w:rsidR="009C1EAC" w:rsidRDefault="009C1EAC" w:rsidP="00475CE7">
      <w:r>
        <w:rPr>
          <w:rFonts w:hint="eastAsia"/>
        </w:rPr>
        <w:t>趴在还乱七八糟堆放着教科书啊讲义什么的桌子上，青子很开心的问道。</w:t>
      </w:r>
    </w:p>
    <w:p w:rsidR="009C1EAC" w:rsidRDefault="009C1EAC" w:rsidP="00475CE7">
      <w:r>
        <w:rPr>
          <w:rFonts w:hint="eastAsia"/>
        </w:rPr>
        <w:t>草十郎用带有恨意的视线看着这样的青子。</w:t>
      </w:r>
    </w:p>
    <w:p w:rsidR="009C1EAC" w:rsidRDefault="009C1EAC" w:rsidP="00475CE7">
      <w:r>
        <w:rPr>
          <w:rFonts w:hint="eastAsia"/>
        </w:rPr>
        <w:t>【就只有在吃饭的时候能和她见见面，吃饭的时候你也知道是什么样吧。要怎么才能说是搞好关系了啊，苍崎？】</w:t>
      </w:r>
    </w:p>
    <w:p w:rsidR="009C1EAC" w:rsidRDefault="009C1EAC" w:rsidP="00475CE7">
      <w:r>
        <w:rPr>
          <w:rFonts w:hint="eastAsia"/>
        </w:rPr>
        <w:t>【是吗？我倒是觉得挺有戏的呢。</w:t>
      </w:r>
    </w:p>
    <w:p w:rsidR="009C1EAC" w:rsidRDefault="009C1EAC" w:rsidP="00475CE7">
      <w:r>
        <w:rPr>
          <w:rFonts w:hint="eastAsia"/>
        </w:rPr>
        <w:t>草十郎你不怕有珠，有珠也不那么着急找理由把你赶出去了。</w:t>
      </w:r>
    </w:p>
    <w:p w:rsidR="009C1EAC" w:rsidRDefault="009C1EAC" w:rsidP="00475CE7">
      <w:r>
        <w:rPr>
          <w:rFonts w:hint="eastAsia"/>
        </w:rPr>
        <w:t>不挺好的吗，这状况？】</w:t>
      </w:r>
    </w:p>
    <w:p w:rsidR="009C1EAC" w:rsidRDefault="009C1EAC" w:rsidP="00475CE7">
      <w:r>
        <w:rPr>
          <w:rFonts w:hint="eastAsia"/>
        </w:rPr>
        <w:t>【……你完全不懂啊，苍崎。</w:t>
      </w:r>
    </w:p>
    <w:p w:rsidR="009C1EAC" w:rsidRDefault="009C1EAC" w:rsidP="00475CE7">
      <w:r>
        <w:rPr>
          <w:rFonts w:hint="eastAsia"/>
        </w:rPr>
        <w:t>那孩子和我的关系，不是跟游乐园之前苍崎你和我的关系一样吗？到底要怎样才能说这是挺好的状况啊？】</w:t>
      </w:r>
    </w:p>
    <w:p w:rsidR="009C1EAC" w:rsidRDefault="009C1EAC" w:rsidP="00475CE7">
      <w:r>
        <w:rPr>
          <w:rFonts w:hint="eastAsia"/>
        </w:rPr>
        <w:t>【总之不是没有翻脸吗？</w:t>
      </w:r>
    </w:p>
    <w:p w:rsidR="009C1EAC" w:rsidRDefault="009C1EAC" w:rsidP="00475CE7">
      <w:r>
        <w:rPr>
          <w:rFonts w:hint="eastAsia"/>
        </w:rPr>
        <w:t>虽然只能算是单方面的关系，怎么说呢，是该说和有珠相处的挺不错的吗？找到理由的话就有可能和她相处好了吧。</w:t>
      </w:r>
    </w:p>
    <w:p w:rsidR="009C1EAC" w:rsidRDefault="009C1EAC" w:rsidP="00475CE7">
      <w:r>
        <w:rPr>
          <w:rFonts w:hint="eastAsia"/>
        </w:rPr>
        <w:t>那孩子已经习惯了回应反感，大概，是想放着等对手自灭吧？】</w:t>
      </w:r>
    </w:p>
    <w:p w:rsidR="009C1EAC" w:rsidRDefault="009C1EAC" w:rsidP="00475CE7">
      <w:r>
        <w:rPr>
          <w:rFonts w:hint="eastAsia"/>
        </w:rPr>
        <w:t>【？？】</w:t>
      </w:r>
    </w:p>
    <w:p w:rsidR="009C1EAC" w:rsidRDefault="009C1EAC" w:rsidP="00475CE7">
      <w:r>
        <w:rPr>
          <w:rFonts w:hint="eastAsia"/>
        </w:rPr>
        <w:t>青子抽象的说法让草十郎的头越来越歪了。</w:t>
      </w:r>
    </w:p>
    <w:p w:rsidR="009C1EAC" w:rsidRDefault="009C1EAC" w:rsidP="00475CE7">
      <w:r>
        <w:rPr>
          <w:rFonts w:hint="eastAsia"/>
        </w:rPr>
        <w:t>【你要是知道那孩子情况的话就很简单了呢，。</w:t>
      </w:r>
    </w:p>
    <w:p w:rsidR="009C1EAC" w:rsidRDefault="009C1EAC" w:rsidP="00475CE7">
      <w:r>
        <w:rPr>
          <w:rFonts w:hint="eastAsia"/>
        </w:rPr>
        <w:t>但是</w:t>
      </w:r>
      <w:r>
        <w:t>——</w:t>
      </w:r>
      <w:r>
        <w:rPr>
          <w:rFonts w:hint="eastAsia"/>
        </w:rPr>
        <w:t>】</w:t>
      </w:r>
    </w:p>
    <w:p w:rsidR="009C1EAC" w:rsidRDefault="009C1EAC" w:rsidP="00475CE7">
      <w:r>
        <w:rPr>
          <w:rFonts w:hint="eastAsia"/>
        </w:rPr>
        <w:t>即便知道了，要在那个立场进行实施又是另一回事了。</w:t>
      </w:r>
    </w:p>
    <w:p w:rsidR="009C1EAC" w:rsidRDefault="009C1EAC" w:rsidP="00475CE7">
      <w:r>
        <w:rPr>
          <w:rFonts w:hint="eastAsia"/>
        </w:rPr>
        <w:t>【苍崎你也挺难的。】</w:t>
      </w:r>
    </w:p>
    <w:p w:rsidR="009C1EAC" w:rsidRDefault="009C1EAC" w:rsidP="00475CE7">
      <w:r>
        <w:rPr>
          <w:rFonts w:hint="eastAsia"/>
        </w:rPr>
        <w:t>说着，草十郎把两人份的茶杯那回到桌上。青子接过杯子，像是要把疲劳打消一样把茶杯送到嘴边。</w:t>
      </w:r>
    </w:p>
    <w:p w:rsidR="009C1EAC" w:rsidRDefault="009C1EAC" w:rsidP="00475CE7">
      <w:r>
        <w:rPr>
          <w:rFonts w:hint="eastAsia"/>
        </w:rPr>
        <w:t>【但是，确实就像你说的那样。</w:t>
      </w:r>
    </w:p>
    <w:p w:rsidR="009C1EAC" w:rsidRDefault="009C1EAC" w:rsidP="00475CE7">
      <w:r>
        <w:rPr>
          <w:rFonts w:hint="eastAsia"/>
        </w:rPr>
        <w:t>我除了认识那孩子以外还什么都不了解，就算是久远寺有珠这个名字也不能确定，这太有问题了。】</w:t>
      </w:r>
    </w:p>
    <w:p w:rsidR="009C1EAC" w:rsidRDefault="009C1EAC" w:rsidP="00475CE7">
      <w:r>
        <w:rPr>
          <w:rFonts w:hint="eastAsia"/>
        </w:rPr>
        <w:t>照着青子的样子把茶杯放到嘴边，草十郎的杯子里盛的并不是红茶，而只是单纯的热水。</w:t>
      </w:r>
    </w:p>
    <w:p w:rsidR="009C1EAC" w:rsidRDefault="009C1EAC" w:rsidP="00475CE7">
      <w:r>
        <w:rPr>
          <w:rFonts w:hint="eastAsia"/>
        </w:rPr>
        <w:t>【哼</w:t>
      </w:r>
      <w:r>
        <w:t>~</w:t>
      </w:r>
      <w:r>
        <w:rPr>
          <w:rFonts w:hint="eastAsia"/>
        </w:rPr>
        <w:t>，要我教教你那孩子的事情吗？】</w:t>
      </w:r>
    </w:p>
    <w:p w:rsidR="009C1EAC" w:rsidRDefault="009C1EAC" w:rsidP="00475CE7">
      <w:r>
        <w:rPr>
          <w:rFonts w:hint="eastAsia"/>
        </w:rPr>
        <w:t>青子半闭着眼睛看着仰坐着的草十郎。</w:t>
      </w:r>
    </w:p>
    <w:p w:rsidR="009C1EAC" w:rsidRDefault="009C1EAC" w:rsidP="00475CE7">
      <w:r>
        <w:rPr>
          <w:rFonts w:hint="eastAsia"/>
        </w:rPr>
        <w:t>青子的动作十分令人着迷，而草十郎，</w:t>
      </w:r>
    </w:p>
    <w:p w:rsidR="009C1EAC" w:rsidRDefault="009C1EAC" w:rsidP="00475CE7">
      <w:r>
        <w:rPr>
          <w:rFonts w:hint="eastAsia"/>
        </w:rPr>
        <w:t>【不，这类事情，我觉得还是应该去问本人。】</w:t>
      </w:r>
    </w:p>
    <w:p w:rsidR="009C1EAC" w:rsidRDefault="009C1EAC" w:rsidP="00475CE7">
      <w:r>
        <w:rPr>
          <w:rFonts w:hint="eastAsia"/>
        </w:rPr>
        <w:t>他真挚的，像是在面对着现在不在这里的人一样，很清楚的回答道，</w:t>
      </w:r>
    </w:p>
    <w:p w:rsidR="009C1EAC" w:rsidRDefault="009C1EAC" w:rsidP="00475CE7">
      <w:r>
        <w:rPr>
          <w:rFonts w:hint="eastAsia"/>
        </w:rPr>
        <w:t>【……也是呐。还真是，你真的选择了有珠喜欢的对应方法呢。</w:t>
      </w:r>
    </w:p>
    <w:p w:rsidR="009C1EAC" w:rsidRDefault="009C1EAC" w:rsidP="00475CE7">
      <w:r>
        <w:rPr>
          <w:rFonts w:hint="eastAsia"/>
        </w:rPr>
        <w:t>吶，我早就很在意了，你在客房和有珠说什么了？</w:t>
      </w:r>
    </w:p>
    <w:p w:rsidR="009C1EAC" w:rsidRDefault="009C1EAC" w:rsidP="00475CE7">
      <w:r>
        <w:rPr>
          <w:rFonts w:hint="eastAsia"/>
        </w:rPr>
        <w:t>再怎么和我有约在先，那孩子也不可能放着一个外人在那待上半天的。】</w:t>
      </w:r>
    </w:p>
    <w:p w:rsidR="009C1EAC" w:rsidRDefault="009C1EAC" w:rsidP="00475CE7">
      <w:r>
        <w:rPr>
          <w:rFonts w:hint="eastAsia"/>
        </w:rPr>
        <w:t>那时候</w:t>
      </w:r>
      <w:r>
        <w:t>——</w:t>
      </w:r>
    </w:p>
    <w:p w:rsidR="009C1EAC" w:rsidRDefault="009C1EAC" w:rsidP="00475CE7">
      <w:r>
        <w:rPr>
          <w:rFonts w:hint="eastAsia"/>
        </w:rPr>
        <w:t>草十郎回想起在客房里醒来，和有珠交谈的那两三句话。</w:t>
      </w:r>
    </w:p>
    <w:p w:rsidR="009C1EAC" w:rsidRDefault="009C1EAC" w:rsidP="00475CE7">
      <w:r>
        <w:rPr>
          <w:rFonts w:hint="eastAsia"/>
        </w:rPr>
        <w:t>他并不觉得那些话有什么特别的地方，但是，也不是什么气氛轻松的交谈。</w:t>
      </w:r>
    </w:p>
    <w:p w:rsidR="009C1EAC" w:rsidRDefault="009C1EAC" w:rsidP="00475CE7">
      <w:r>
        <w:rPr>
          <w:rFonts w:hint="eastAsia"/>
        </w:rPr>
        <w:t>那些谈话，怎么说</w:t>
      </w:r>
      <w:r>
        <w:t>——</w:t>
      </w:r>
    </w:p>
    <w:p w:rsidR="009C1EAC" w:rsidRDefault="009C1EAC" w:rsidP="00475CE7">
      <w:r>
        <w:rPr>
          <w:rFonts w:hint="eastAsia"/>
        </w:rPr>
        <w:t>【呐，说了什么让那孩子改变想法了？】</w:t>
      </w:r>
    </w:p>
    <w:p w:rsidR="009C1EAC" w:rsidRDefault="009C1EAC" w:rsidP="00475CE7">
      <w:r>
        <w:rPr>
          <w:rFonts w:hint="eastAsia"/>
        </w:rPr>
        <w:t>告诉我嘛，青子靠过来追问着。</w:t>
      </w:r>
    </w:p>
    <w:p w:rsidR="009C1EAC" w:rsidRDefault="009C1EAC" w:rsidP="00475CE7">
      <w:r>
        <w:rPr>
          <w:rFonts w:hint="eastAsia"/>
        </w:rPr>
        <w:t>【</w:t>
      </w:r>
      <w:r>
        <w:t>——</w:t>
      </w:r>
      <w:r>
        <w:rPr>
          <w:rFonts w:hint="eastAsia"/>
        </w:rPr>
        <w:t>】</w:t>
      </w:r>
    </w:p>
    <w:p w:rsidR="009C1EAC" w:rsidRDefault="009C1EAC" w:rsidP="00475CE7">
      <w:r>
        <w:rPr>
          <w:rFonts w:hint="eastAsia"/>
        </w:rPr>
        <w:t>唔</w:t>
      </w:r>
      <w:r>
        <w:t>~</w:t>
      </w:r>
      <w:r>
        <w:rPr>
          <w:rFonts w:hint="eastAsia"/>
        </w:rPr>
        <w:t>，草十郎皱着眉头一副为难的样子。</w:t>
      </w:r>
    </w:p>
    <w:p w:rsidR="009C1EAC" w:rsidRDefault="009C1EAC" w:rsidP="00475CE7">
      <w:r>
        <w:rPr>
          <w:rFonts w:hint="eastAsia"/>
        </w:rPr>
        <w:t>不光是不知道那些话对有珠来说意味着什么，对他自己来说，那情况也够奇怪的。</w:t>
      </w:r>
    </w:p>
    <w:p w:rsidR="009C1EAC" w:rsidRDefault="009C1EAC" w:rsidP="00475CE7">
      <w:r>
        <w:rPr>
          <w:rFonts w:hint="eastAsia"/>
        </w:rPr>
        <w:t>还有一点也很在意，那些话对谁，起了什么效果。</w:t>
      </w:r>
    </w:p>
    <w:p w:rsidR="009C1EAC" w:rsidRDefault="009C1EAC" w:rsidP="00475CE7">
      <w:r>
        <w:rPr>
          <w:rFonts w:hint="eastAsia"/>
        </w:rPr>
        <w:t>【好啦，别跟个木头似的。保密什么的跟你一点都不搭调哦。】</w:t>
      </w:r>
    </w:p>
    <w:p w:rsidR="009C1EAC" w:rsidRDefault="009C1EAC" w:rsidP="00475CE7">
      <w:r>
        <w:rPr>
          <w:rFonts w:hint="eastAsia"/>
        </w:rPr>
        <w:t>青子一脸坏心眼的笑容，一点一点的向草十郎靠过去。</w:t>
      </w:r>
    </w:p>
    <w:p w:rsidR="009C1EAC" w:rsidRDefault="009C1EAC" w:rsidP="00475CE7">
      <w:r>
        <w:rPr>
          <w:rFonts w:hint="eastAsia"/>
        </w:rPr>
        <w:t>【…………】</w:t>
      </w:r>
    </w:p>
    <w:p w:rsidR="009C1EAC" w:rsidRDefault="009C1EAC" w:rsidP="00475CE7">
      <w:r>
        <w:rPr>
          <w:rFonts w:hint="eastAsia"/>
        </w:rPr>
        <w:t>怎么看也太过保持缄默了。</w:t>
      </w:r>
    </w:p>
    <w:p w:rsidR="009C1EAC" w:rsidRDefault="009C1EAC" w:rsidP="00475CE7">
      <w:r>
        <w:rPr>
          <w:rFonts w:hint="eastAsia"/>
        </w:rPr>
        <w:t>反正草十郎也早晚会知道的，苍崎青子也干脆把自己喜欢八卦的一面展现出来了。</w:t>
      </w:r>
    </w:p>
    <w:p w:rsidR="009C1EAC" w:rsidRDefault="009C1EAC" w:rsidP="00475CE7">
      <w:r>
        <w:rPr>
          <w:rFonts w:hint="eastAsia"/>
        </w:rPr>
        <w:t>【</w:t>
      </w:r>
      <w:r>
        <w:t>——</w:t>
      </w:r>
      <w:r>
        <w:rPr>
          <w:rFonts w:hint="eastAsia"/>
        </w:rPr>
        <w:t>嘛，虽然不能说和那孩子都聊了什么吧，</w:t>
      </w:r>
    </w:p>
    <w:p w:rsidR="009C1EAC" w:rsidRDefault="009C1EAC" w:rsidP="00475CE7">
      <w:r>
        <w:rPr>
          <w:rFonts w:hint="eastAsia"/>
        </w:rPr>
        <w:t>和现在的苍崎比起来，既没有鲜花也没有浪漫这一点是可以肯定的。直到刚才苍崎你都跟个鬼一样，自己还没有察觉到。】</w:t>
      </w:r>
    </w:p>
    <w:p w:rsidR="009C1EAC" w:rsidRDefault="009C1EAC" w:rsidP="00475CE7">
      <w:r>
        <w:rPr>
          <w:rFonts w:hint="eastAsia"/>
        </w:rPr>
        <w:t>青子横过脸来斜眼看着草十郎，草十郎则一脸认真的正视着青子。</w:t>
      </w:r>
    </w:p>
    <w:p w:rsidR="009C1EAC" w:rsidRDefault="009C1EAC" w:rsidP="00475CE7">
      <w:r>
        <w:rPr>
          <w:rFonts w:hint="eastAsia"/>
        </w:rPr>
        <w:t>青子慌忙闪开了。</w:t>
      </w:r>
    </w:p>
    <w:p w:rsidR="009C1EAC" w:rsidRDefault="009C1EAC" w:rsidP="00475CE7">
      <w:r>
        <w:rPr>
          <w:rFonts w:hint="eastAsia"/>
        </w:rPr>
        <w:t>不用说，她刚刚才注意到两个人的距离已经近到身体接触的距离了。</w:t>
      </w:r>
    </w:p>
    <w:p w:rsidR="009C1EAC" w:rsidRDefault="009C1EAC" w:rsidP="00475CE7">
      <w:r>
        <w:rPr>
          <w:rFonts w:hint="eastAsia"/>
        </w:rPr>
        <w:t>【那、那也是没办法的啊，这样效率比较高嘛。</w:t>
      </w:r>
    </w:p>
    <w:p w:rsidR="009C1EAC" w:rsidRDefault="009C1EAC" w:rsidP="00475CE7">
      <w:r>
        <w:rPr>
          <w:rFonts w:hint="eastAsia"/>
        </w:rPr>
        <w:t>你看你，不看着你点马上就出错。】</w:t>
      </w:r>
    </w:p>
    <w:p w:rsidR="009C1EAC" w:rsidRDefault="009C1EAC" w:rsidP="00475CE7">
      <w:r>
        <w:rPr>
          <w:rFonts w:hint="eastAsia"/>
        </w:rPr>
        <w:t>青子一边嘴里不断抱怨着一边站了起来。</w:t>
      </w:r>
    </w:p>
    <w:p w:rsidR="009C1EAC" w:rsidRDefault="009C1EAC" w:rsidP="00475CE7">
      <w:r>
        <w:rPr>
          <w:rFonts w:hint="eastAsia"/>
        </w:rPr>
        <w:t>【确实是呐，感觉就像过去一样呢，好久没这么集中了。</w:t>
      </w:r>
    </w:p>
    <w:p w:rsidR="009C1EAC" w:rsidRDefault="009C1EAC" w:rsidP="00475CE7">
      <w:r>
        <w:rPr>
          <w:rFonts w:hint="eastAsia"/>
        </w:rPr>
        <w:t>你说这是特例中的特例，还真是挺遗憾的。】</w:t>
      </w:r>
    </w:p>
    <w:p w:rsidR="009C1EAC" w:rsidRDefault="009C1EAC" w:rsidP="00475CE7">
      <w:r>
        <w:rPr>
          <w:rFonts w:hint="eastAsia"/>
        </w:rPr>
        <w:t>【……你还挺轻松的嘛，那今天就别光应付考试了，再练练和有珠聊天怎么样啊，草十郎？】</w:t>
      </w:r>
    </w:p>
    <w:p w:rsidR="009C1EAC" w:rsidRDefault="009C1EAC" w:rsidP="00475CE7">
      <w:r>
        <w:rPr>
          <w:rFonts w:hint="eastAsia"/>
        </w:rPr>
        <w:t>【嗯，那是当然。】</w:t>
      </w:r>
    </w:p>
    <w:p w:rsidR="009C1EAC" w:rsidRDefault="009C1EAC" w:rsidP="00475CE7">
      <w:r>
        <w:rPr>
          <w:rFonts w:hint="eastAsia"/>
        </w:rPr>
        <w:t>草十郎很爽快的回了这么一句，青子一下子没词了。</w:t>
      </w:r>
    </w:p>
    <w:p w:rsidR="009C1EAC" w:rsidRDefault="009C1EAC" w:rsidP="00475CE7">
      <w:r>
        <w:rPr>
          <w:rFonts w:hint="eastAsia"/>
        </w:rPr>
        <w:t>本来是想挖苦一下他的，没想到会他满脸笑容的这么回答。</w:t>
      </w:r>
    </w:p>
    <w:p w:rsidR="009C1EAC" w:rsidRDefault="009C1EAC" w:rsidP="00475CE7">
      <w:r>
        <w:rPr>
          <w:rFonts w:hint="eastAsia"/>
        </w:rPr>
        <w:t>【方针改变了，先去搭话试试吧。</w:t>
      </w:r>
    </w:p>
    <w:p w:rsidR="009C1EAC" w:rsidRDefault="009C1EAC" w:rsidP="00475CE7">
      <w:r>
        <w:rPr>
          <w:rFonts w:hint="eastAsia"/>
        </w:rPr>
        <w:t>总之要是惹她讨厌了，就赶快结束就行了。】</w:t>
      </w:r>
    </w:p>
    <w:p w:rsidR="009C1EAC" w:rsidRDefault="009C1EAC" w:rsidP="00475CE7">
      <w:r>
        <w:rPr>
          <w:rFonts w:hint="eastAsia"/>
        </w:rPr>
        <w:t>草十郎这样说着，站了起来。青子盯着他，一句话也说不出来。</w:t>
      </w:r>
    </w:p>
    <w:p w:rsidR="009C1EAC" w:rsidRDefault="009C1EAC" w:rsidP="00475CE7">
      <w:r>
        <w:rPr>
          <w:rFonts w:hint="eastAsia"/>
        </w:rPr>
        <w:t>……是该说他的样子很值得依靠吗，还是该说他的动作充满了自信呢？让人不自觉的，对他有了些许的尊敬。</w:t>
      </w:r>
    </w:p>
    <w:p w:rsidR="009C1EAC" w:rsidRDefault="009C1EAC" w:rsidP="00475CE7">
      <w:r>
        <w:rPr>
          <w:rFonts w:hint="eastAsia"/>
        </w:rPr>
        <w:t>【总之今天我就一个人先回来，试试和有珠说话的。</w:t>
      </w:r>
    </w:p>
    <w:p w:rsidR="009C1EAC" w:rsidRDefault="009C1EAC" w:rsidP="00475CE7">
      <w:r>
        <w:rPr>
          <w:rFonts w:hint="eastAsia"/>
        </w:rPr>
        <w:t>苍崎你放学之后，还要去学生会对吧？】</w:t>
      </w:r>
    </w:p>
    <w:p w:rsidR="009C1EAC" w:rsidRDefault="009C1EAC" w:rsidP="00475CE7">
      <w:r>
        <w:rPr>
          <w:rFonts w:hint="eastAsia"/>
        </w:rPr>
        <w:t>确实如草十郎所说，青子还有临近寒假前的最后一个会议要开。</w:t>
      </w:r>
    </w:p>
    <w:p w:rsidR="009C1EAC" w:rsidRDefault="009C1EAC" w:rsidP="00475CE7">
      <w:r>
        <w:rPr>
          <w:rFonts w:hint="eastAsia"/>
        </w:rPr>
        <w:t>本来在等待会议结束的时候，草十郎会离开学校直接去打工。这是他每天必做的工作。</w:t>
      </w:r>
    </w:p>
    <w:p w:rsidR="009C1EAC" w:rsidRDefault="009C1EAC" w:rsidP="00475CE7">
      <w:r>
        <w:rPr>
          <w:rFonts w:hint="eastAsia"/>
        </w:rPr>
        <w:t>这也是青子为了避免只有草十郎和有珠两个人待在洋馆里而采取的一点措施</w:t>
      </w:r>
      <w:r>
        <w:t>——</w:t>
      </w:r>
    </w:p>
    <w:p w:rsidR="009C1EAC" w:rsidRDefault="009C1EAC" w:rsidP="00475CE7">
      <w:r>
        <w:rPr>
          <w:rFonts w:hint="eastAsia"/>
        </w:rPr>
        <w:t>【等下，难道说你要一个人对抗有珠吗？】</w:t>
      </w:r>
    </w:p>
    <w:p w:rsidR="009C1EAC" w:rsidRDefault="009C1EAC" w:rsidP="00475CE7">
      <w:r>
        <w:rPr>
          <w:rFonts w:hint="eastAsia"/>
        </w:rPr>
        <w:t>【并没有没打算对抗啊，要比的话也赢不了的吧，那是有珠啊。】</w:t>
      </w:r>
    </w:p>
    <w:p w:rsidR="009C1EAC" w:rsidRDefault="009C1EAC" w:rsidP="00475CE7">
      <w:r>
        <w:rPr>
          <w:rFonts w:hint="eastAsia"/>
        </w:rPr>
        <w:t>面对惊愕的青子，草十郎很平淡的回答道。</w:t>
      </w:r>
    </w:p>
    <w:p w:rsidR="009C1EAC" w:rsidRDefault="009C1EAC" w:rsidP="00475CE7">
      <w:r>
        <w:rPr>
          <w:rFonts w:hint="eastAsia"/>
        </w:rPr>
        <w:t>【但是，我觉得要是苍崎在的话可能会让事情变得复杂起来。所以，今天你能慢慢和鸢丸做对手吗？】</w:t>
      </w:r>
    </w:p>
    <w:p w:rsidR="009C1EAC" w:rsidRDefault="009C1EAC" w:rsidP="00475CE7">
      <w:r>
        <w:rPr>
          <w:rFonts w:hint="eastAsia"/>
        </w:rPr>
        <w:t>【……………………认真的？】</w:t>
      </w:r>
    </w:p>
    <w:p w:rsidR="009C1EAC" w:rsidRDefault="009C1EAC" w:rsidP="00475CE7">
      <w:r>
        <w:rPr>
          <w:rFonts w:hint="eastAsia"/>
        </w:rPr>
        <w:t>青子试探的问道，草十郎轻松的点点头。</w:t>
      </w:r>
    </w:p>
    <w:p w:rsidR="009C1EAC" w:rsidRDefault="009C1EAC" w:rsidP="00475CE7">
      <w:r>
        <w:rPr>
          <w:rFonts w:hint="eastAsia"/>
        </w:rPr>
        <w:t>理解事态严重性的青子和，</w:t>
      </w:r>
    </w:p>
    <w:p w:rsidR="009C1EAC" w:rsidRDefault="009C1EAC" w:rsidP="00475CE7">
      <w:r>
        <w:rPr>
          <w:rFonts w:hint="eastAsia"/>
        </w:rPr>
        <w:t>说是不需要理解这严重性的草十郎。</w:t>
      </w:r>
    </w:p>
    <w:p w:rsidR="009C1EAC" w:rsidRDefault="009C1EAC" w:rsidP="00475CE7">
      <w:r>
        <w:rPr>
          <w:rFonts w:hint="eastAsia"/>
        </w:rPr>
        <w:t>由窗户透进来的晨光，将站在一起对话的两人分成了光与影。</w:t>
      </w:r>
    </w:p>
    <w:p w:rsidR="009C1EAC" w:rsidRDefault="009C1EAC" w:rsidP="00475CE7">
      <w:r>
        <w:rPr>
          <w:rFonts w:hint="eastAsia"/>
        </w:rPr>
        <w:t>哪个是被光芒照耀的，</w:t>
      </w:r>
    </w:p>
    <w:p w:rsidR="009C1EAC" w:rsidRDefault="009C1EAC" w:rsidP="00475CE7">
      <w:r>
        <w:rPr>
          <w:rFonts w:hint="eastAsia"/>
        </w:rPr>
        <w:t>哪个又是被黑影笼罩的，很难说清楚。</w:t>
      </w:r>
    </w:p>
    <w:p w:rsidR="009C1EAC" w:rsidRDefault="009C1EAC" w:rsidP="00475CE7">
      <w:r>
        <w:rPr>
          <w:rFonts w:hint="eastAsia"/>
        </w:rPr>
        <w:t>短暂的，其实只有数秒左右的沉默。</w:t>
      </w:r>
    </w:p>
    <w:p w:rsidR="009C1EAC" w:rsidRDefault="009C1EAC" w:rsidP="00475CE7">
      <w:r>
        <w:rPr>
          <w:rFonts w:hint="eastAsia"/>
        </w:rPr>
        <w:t>青子认真的凝视着草十郎脸庞。</w:t>
      </w:r>
    </w:p>
    <w:p w:rsidR="009C1EAC" w:rsidRDefault="009C1EAC" w:rsidP="00475CE7">
      <w:r>
        <w:rPr>
          <w:rFonts w:hint="eastAsia"/>
        </w:rPr>
        <w:t>【是吗，那就不阻止你了。】</w:t>
      </w:r>
    </w:p>
    <w:p w:rsidR="009C1EAC" w:rsidRDefault="009C1EAC" w:rsidP="00475CE7">
      <w:r>
        <w:rPr>
          <w:rFonts w:hint="eastAsia"/>
        </w:rPr>
        <w:t>青子这么说道。</w:t>
      </w:r>
    </w:p>
    <w:p w:rsidR="009C1EAC" w:rsidRDefault="009C1EAC" w:rsidP="00475CE7">
      <w:r>
        <w:rPr>
          <w:rFonts w:hint="eastAsia"/>
        </w:rPr>
        <w:t>之前沉默的意图，和内心的纠结都不留痕迹的消失了。现在是很有青子风格的冷静。</w:t>
      </w:r>
    </w:p>
    <w:p w:rsidR="009C1EAC" w:rsidRDefault="009C1EAC" w:rsidP="00475CE7">
      <w:r>
        <w:rPr>
          <w:rFonts w:hint="eastAsia"/>
        </w:rPr>
        <w:t>【……感觉你在生气啊，苍崎？】</w:t>
      </w:r>
    </w:p>
    <w:p w:rsidR="009C1EAC" w:rsidRDefault="009C1EAC" w:rsidP="00475CE7">
      <w:r>
        <w:rPr>
          <w:rFonts w:hint="eastAsia"/>
        </w:rPr>
        <w:t>【不算吧。那么，有什么想法吗？如果考虑的不周全可是不会管用的，对那孩子来说。】</w:t>
      </w:r>
    </w:p>
    <w:p w:rsidR="009C1EAC" w:rsidRDefault="009C1EAC" w:rsidP="00475CE7">
      <w:r>
        <w:rPr>
          <w:rFonts w:hint="eastAsia"/>
        </w:rPr>
        <w:t>唔，草十郎皱着眉头思考着。</w:t>
      </w:r>
    </w:p>
    <w:p w:rsidR="009C1EAC" w:rsidRDefault="009C1EAC" w:rsidP="00475CE7">
      <w:r>
        <w:rPr>
          <w:rFonts w:hint="eastAsia"/>
        </w:rPr>
        <w:t>确实光靠对话就想和有珠变亲密是很困难，或者说，感觉那是不可能的。</w:t>
      </w:r>
    </w:p>
    <w:p w:rsidR="009C1EAC" w:rsidRDefault="009C1EAC" w:rsidP="00475CE7">
      <w:r>
        <w:rPr>
          <w:rFonts w:hint="eastAsia"/>
        </w:rPr>
        <w:t>“话语拿不下的家伙就拿东西钓。”</w:t>
      </w:r>
    </w:p>
    <w:p w:rsidR="009C1EAC" w:rsidRDefault="009C1EAC" w:rsidP="00475CE7">
      <w:r>
        <w:rPr>
          <w:rFonts w:hint="eastAsia"/>
        </w:rPr>
        <w:t>作为他为数不多的聊天对象（包含一定的误解）之一，木乃美芳助给了这样的建议。</w:t>
      </w:r>
    </w:p>
    <w:p w:rsidR="009C1EAC" w:rsidRDefault="009C1EAC" w:rsidP="00475CE7">
      <w:r>
        <w:rPr>
          <w:rFonts w:hint="eastAsia"/>
        </w:rPr>
        <w:t>顺带一提，在联想到用木乃美的建议应对青子的时候，草十郎的感想是：</w:t>
      </w:r>
    </w:p>
    <w:p w:rsidR="009C1EAC" w:rsidRDefault="009C1EAC" w:rsidP="00475CE7">
      <w:r>
        <w:rPr>
          <w:rFonts w:hint="eastAsia"/>
        </w:rPr>
        <w:t>“拿东西钓苍崎，之后会很可怕的。”</w:t>
      </w:r>
    </w:p>
    <w:p w:rsidR="009C1EAC" w:rsidRDefault="009C1EAC" w:rsidP="00475CE7">
      <w:r>
        <w:rPr>
          <w:rFonts w:hint="eastAsia"/>
        </w:rPr>
        <w:t>【……嗯，原本我就不知道有珠的兴趣是什么。</w:t>
      </w:r>
    </w:p>
    <w:p w:rsidR="009C1EAC" w:rsidRDefault="009C1EAC" w:rsidP="00475CE7">
      <w:r>
        <w:rPr>
          <w:rFonts w:hint="eastAsia"/>
        </w:rPr>
        <w:t>仔细想想，现在的自己和有珠一点交集都没有。】</w:t>
      </w:r>
    </w:p>
    <w:p w:rsidR="009C1EAC" w:rsidRDefault="009C1EAC" w:rsidP="00475CE7">
      <w:r>
        <w:rPr>
          <w:rFonts w:hint="eastAsia"/>
        </w:rPr>
        <w:t>真头疼啊，草十郎抱起了臂膀。</w:t>
      </w:r>
    </w:p>
    <w:p w:rsidR="009C1EAC" w:rsidRDefault="009C1EAC" w:rsidP="00475CE7">
      <w:r>
        <w:rPr>
          <w:rFonts w:hint="eastAsia"/>
        </w:rPr>
        <w:t>【虽然这也是常有的事了，但你还真的什么都没考虑啊。】</w:t>
      </w:r>
    </w:p>
    <w:p w:rsidR="009C1EAC" w:rsidRDefault="009C1EAC" w:rsidP="00475CE7">
      <w:r>
        <w:rPr>
          <w:rFonts w:hint="eastAsia"/>
        </w:rPr>
        <w:t>【嗯，但是，嘛，我觉得不胡思乱想也挺好的。</w:t>
      </w:r>
    </w:p>
    <w:p w:rsidR="009C1EAC" w:rsidRDefault="009C1EAC" w:rsidP="00475CE7">
      <w:r>
        <w:rPr>
          <w:rFonts w:hint="eastAsia"/>
        </w:rPr>
        <w:t>向有珠说明这个那个啊，希望她理解我啊，我想要做的不是这些。怎么说呢</w:t>
      </w:r>
      <w:r>
        <w:t>——</w:t>
      </w:r>
      <w:r>
        <w:rPr>
          <w:rFonts w:hint="eastAsia"/>
        </w:rPr>
        <w:t>】</w:t>
      </w:r>
    </w:p>
    <w:p w:rsidR="009C1EAC" w:rsidRDefault="009C1EAC" w:rsidP="00475CE7">
      <w:r>
        <w:rPr>
          <w:rFonts w:hint="eastAsia"/>
        </w:rPr>
        <w:t>想法无法用言语表达出来，草十郎烦恼着该怎么说出来。</w:t>
      </w:r>
    </w:p>
    <w:p w:rsidR="009C1EAC" w:rsidRDefault="009C1EAC" w:rsidP="00475CE7">
      <w:r>
        <w:rPr>
          <w:rFonts w:hint="eastAsia"/>
        </w:rPr>
        <w:t>短暂的思考之后。</w:t>
      </w:r>
    </w:p>
    <w:p w:rsidR="009C1EAC" w:rsidRDefault="009C1EAC" w:rsidP="00475CE7">
      <w:r>
        <w:rPr>
          <w:rFonts w:hint="eastAsia"/>
        </w:rPr>
        <w:t>草十郎“啊”了一声，微微点了点头。</w:t>
      </w:r>
    </w:p>
    <w:p w:rsidR="009C1EAC" w:rsidRDefault="009C1EAC" w:rsidP="00475CE7">
      <w:r>
        <w:rPr>
          <w:rFonts w:hint="eastAsia"/>
        </w:rPr>
        <w:t>【要说重要的不就是，我喜不喜欢她这件事吗？】</w:t>
      </w:r>
    </w:p>
    <w:p w:rsidR="009C1EAC" w:rsidRDefault="009C1EAC" w:rsidP="00475CE7">
      <w:r>
        <w:rPr>
          <w:rFonts w:hint="eastAsia"/>
        </w:rPr>
        <w:t>清楚的说出了难以说出口的感想。</w:t>
      </w:r>
    </w:p>
    <w:p w:rsidR="009C1EAC" w:rsidRDefault="009C1EAC" w:rsidP="00475CE7">
      <w:r>
        <w:rPr>
          <w:rFonts w:hint="eastAsia"/>
        </w:rPr>
        <w:t>确实，那是所有的前提。</w:t>
      </w:r>
    </w:p>
    <w:p w:rsidR="009C1EAC" w:rsidRDefault="009C1EAC" w:rsidP="00475CE7">
      <w:r>
        <w:rPr>
          <w:rFonts w:hint="eastAsia"/>
        </w:rPr>
        <w:t>并不是为了认同，</w:t>
      </w:r>
    </w:p>
    <w:p w:rsidR="009C1EAC" w:rsidRDefault="009C1EAC" w:rsidP="00475CE7">
      <w:r>
        <w:rPr>
          <w:rFonts w:hint="eastAsia"/>
        </w:rPr>
        <w:t>也不是为了获得回报的求爱。</w:t>
      </w:r>
    </w:p>
    <w:p w:rsidR="009C1EAC" w:rsidRDefault="009C1EAC" w:rsidP="00475CE7">
      <w:r>
        <w:rPr>
          <w:rFonts w:hint="eastAsia"/>
        </w:rPr>
        <w:t>首先，喜欢那个人，所以想与她接触。</w:t>
      </w:r>
    </w:p>
    <w:p w:rsidR="009C1EAC" w:rsidRDefault="009C1EAC" w:rsidP="00475CE7">
      <w:r>
        <w:rPr>
          <w:rFonts w:hint="eastAsia"/>
        </w:rPr>
        <w:t>那是不掺杂算计的，纯粹的心情。</w:t>
      </w:r>
    </w:p>
    <w:p w:rsidR="009C1EAC" w:rsidRDefault="009C1EAC" w:rsidP="00475CE7">
      <w:r>
        <w:rPr>
          <w:rFonts w:hint="eastAsia"/>
        </w:rPr>
        <w:t>但是，这只是作为人类的幸福。而这又是另一回事了。</w:t>
      </w:r>
    </w:p>
    <w:p w:rsidR="009C1EAC" w:rsidRDefault="009C1EAC" w:rsidP="00475CE7">
      <w:r>
        <w:rPr>
          <w:rFonts w:hint="eastAsia"/>
        </w:rPr>
        <w:t>算计与妥协，私欲与相噬。</w:t>
      </w:r>
    </w:p>
    <w:p w:rsidR="009C1EAC" w:rsidRDefault="009C1EAC" w:rsidP="00475CE7">
      <w:r>
        <w:rPr>
          <w:rFonts w:hint="eastAsia"/>
        </w:rPr>
        <w:t>所谓用道德把非人的东西纠正过来才是所谓正确的人性。而对相信这一点的人来说，这份清洁太过刺眼了。</w:t>
      </w:r>
    </w:p>
    <w:p w:rsidR="009C1EAC" w:rsidRDefault="009C1EAC" w:rsidP="00475CE7">
      <w:r>
        <w:rPr>
          <w:rFonts w:hint="eastAsia"/>
        </w:rPr>
        <w:t>……不，准确点说，是对不得不相信这一点的人来说是这样。</w:t>
      </w:r>
    </w:p>
    <w:p w:rsidR="009C1EAC" w:rsidRDefault="009C1EAC" w:rsidP="00475CE7">
      <w:r>
        <w:rPr>
          <w:rFonts w:hint="eastAsia"/>
        </w:rPr>
        <w:t>【……………………】</w:t>
      </w:r>
    </w:p>
    <w:p w:rsidR="009C1EAC" w:rsidRDefault="009C1EAC" w:rsidP="00475CE7">
      <w:r>
        <w:rPr>
          <w:rFonts w:hint="eastAsia"/>
        </w:rPr>
        <w:t>面对草十郎的话语，青子什么都没有说，一声不吭的站起来。</w:t>
      </w:r>
    </w:p>
    <w:p w:rsidR="009C1EAC" w:rsidRDefault="009C1EAC" w:rsidP="00475CE7">
      <w:r>
        <w:rPr>
          <w:rFonts w:hint="eastAsia"/>
        </w:rPr>
        <w:t>青子长长的头发飘飘洒洒的从草十郎面前走过。</w:t>
      </w:r>
    </w:p>
    <w:p w:rsidR="009C1EAC" w:rsidRDefault="009C1EAC" w:rsidP="00475CE7">
      <w:r>
        <w:rPr>
          <w:rFonts w:hint="eastAsia"/>
        </w:rPr>
        <w:t>【苍崎？】</w:t>
      </w:r>
    </w:p>
    <w:p w:rsidR="009C1EAC" w:rsidRDefault="009C1EAC" w:rsidP="00475CE7">
      <w:r>
        <w:rPr>
          <w:rFonts w:hint="eastAsia"/>
        </w:rPr>
        <w:t>草十郎叫住了她，青子身上不知什么地方正渗透出寒气。</w:t>
      </w:r>
    </w:p>
    <w:p w:rsidR="009C1EAC" w:rsidRDefault="009C1EAC" w:rsidP="00475CE7">
      <w:r>
        <w:rPr>
          <w:rFonts w:hint="eastAsia"/>
        </w:rPr>
        <w:t>青子已经打开了房屋的门。</w:t>
      </w:r>
    </w:p>
    <w:p w:rsidR="009C1EAC" w:rsidRDefault="009C1EAC" w:rsidP="00475CE7">
      <w:r>
        <w:rPr>
          <w:rFonts w:hint="eastAsia"/>
        </w:rPr>
        <w:t>【我要去楼下洗个澡，</w:t>
      </w:r>
    </w:p>
    <w:p w:rsidR="009C1EAC" w:rsidRDefault="009C1EAC" w:rsidP="00475CE7">
      <w:r>
        <w:rPr>
          <w:rFonts w:hint="eastAsia"/>
        </w:rPr>
        <w:t>你也回自己的房间去吧。】</w:t>
      </w:r>
    </w:p>
    <w:p w:rsidR="009C1EAC" w:rsidRDefault="009C1EAC" w:rsidP="00475CE7">
      <w:r>
        <w:rPr>
          <w:rFonts w:hint="eastAsia"/>
        </w:rPr>
        <w:t>没有起伏的话语。</w:t>
      </w:r>
    </w:p>
    <w:p w:rsidR="009C1EAC" w:rsidRDefault="009C1EAC" w:rsidP="00475CE7">
      <w:r>
        <w:rPr>
          <w:rFonts w:hint="eastAsia"/>
        </w:rPr>
        <w:t>草十郎有些不知所措，但还是点了点头。</w:t>
      </w:r>
    </w:p>
    <w:p w:rsidR="009C1EAC" w:rsidRDefault="009C1EAC" w:rsidP="00475CE7">
      <w:r>
        <w:rPr>
          <w:rFonts w:hint="eastAsia"/>
        </w:rPr>
        <w:t>【行是行……果然你是在生气吧，苍崎？】</w:t>
      </w:r>
    </w:p>
    <w:p w:rsidR="009C1EAC" w:rsidRDefault="009C1EAC" w:rsidP="00475CE7">
      <w:r>
        <w:rPr>
          <w:rFonts w:hint="eastAsia"/>
        </w:rPr>
        <w:t>说完，表情回到了青子的脸上。</w:t>
      </w:r>
    </w:p>
    <w:p w:rsidR="009C1EAC" w:rsidRDefault="009C1EAC" w:rsidP="00475CE7">
      <w:r>
        <w:rPr>
          <w:rFonts w:hint="eastAsia"/>
        </w:rPr>
        <w:t>那并不是已经习惯了的，青子平时那种不高兴的表情，</w:t>
      </w:r>
    </w:p>
    <w:p w:rsidR="009C1EAC" w:rsidRDefault="009C1EAC" w:rsidP="00475CE7">
      <w:r>
        <w:rPr>
          <w:rFonts w:hint="eastAsia"/>
        </w:rPr>
        <w:t>【……是吧，你无心说的这些话，大概是惹我生气了吧。</w:t>
      </w:r>
    </w:p>
    <w:p w:rsidR="009C1EAC" w:rsidRDefault="009C1EAC" w:rsidP="00475CE7">
      <w:r>
        <w:rPr>
          <w:rFonts w:hint="eastAsia"/>
        </w:rPr>
        <w:t>虽然我也说不清到底是对什么在生气。】</w:t>
      </w:r>
    </w:p>
    <w:p w:rsidR="009C1EAC" w:rsidRDefault="009C1EAC" w:rsidP="00475CE7">
      <w:r>
        <w:rPr>
          <w:rFonts w:hint="eastAsia"/>
        </w:rPr>
        <w:t>【…………】</w:t>
      </w:r>
    </w:p>
    <w:p w:rsidR="009C1EAC" w:rsidRDefault="009C1EAC" w:rsidP="00475CE7">
      <w:r>
        <w:rPr>
          <w:rFonts w:hint="eastAsia"/>
        </w:rPr>
        <w:t>草十郎并不知道这原因出在自己身上。</w:t>
      </w:r>
    </w:p>
    <w:p w:rsidR="009C1EAC" w:rsidRDefault="009C1EAC" w:rsidP="00475CE7">
      <w:r>
        <w:rPr>
          <w:rFonts w:hint="eastAsia"/>
        </w:rPr>
        <w:t>看着这样的草十郎，在短短的一瞬间，她露出了草十郎至今都没有见过的表情。</w:t>
      </w:r>
    </w:p>
    <w:p w:rsidR="009C1EAC" w:rsidRDefault="009C1EAC" w:rsidP="00475CE7">
      <w:r>
        <w:rPr>
          <w:rFonts w:hint="eastAsia"/>
        </w:rPr>
        <w:t>【再见了。说不定这就是最后了，就让我道一句别吧。</w:t>
      </w:r>
    </w:p>
    <w:p w:rsidR="009C1EAC" w:rsidRDefault="009C1EAC" w:rsidP="00475CE7">
      <w:r>
        <w:rPr>
          <w:rFonts w:hint="eastAsia"/>
        </w:rPr>
        <w:t>你太小看有珠了。</w:t>
      </w:r>
    </w:p>
    <w:p w:rsidR="009C1EAC" w:rsidRDefault="009C1EAC" w:rsidP="00475CE7">
      <w:r>
        <w:rPr>
          <w:rFonts w:hint="eastAsia"/>
        </w:rPr>
        <w:t>……但是，那同时也是你强大的地方。对我们来说，就像是无法放弃的毒一样。】</w:t>
      </w:r>
    </w:p>
    <w:p w:rsidR="009C1EAC" w:rsidRDefault="009C1EAC" w:rsidP="00475CE7">
      <w:r>
        <w:rPr>
          <w:rFonts w:hint="eastAsia"/>
        </w:rPr>
        <w:t>啪嗒、房门发出这样的声音，关上了。</w:t>
      </w:r>
    </w:p>
    <w:p w:rsidR="009C1EAC" w:rsidRDefault="009C1EAC" w:rsidP="00475CE7">
      <w:r>
        <w:rPr>
          <w:rFonts w:hint="eastAsia"/>
        </w:rPr>
        <w:t>透过墙壁，可以听见离去的脚步声。</w:t>
      </w:r>
    </w:p>
    <w:p w:rsidR="009C1EAC" w:rsidRDefault="009C1EAC" w:rsidP="00475CE7">
      <w:r>
        <w:rPr>
          <w:rFonts w:hint="eastAsia"/>
        </w:rPr>
        <w:t>没有暖气的走廊冷的像冷库一样，但是青子早已习惯了。</w:t>
      </w:r>
    </w:p>
    <w:p w:rsidR="009C1EAC" w:rsidRDefault="009C1EAC" w:rsidP="00475CE7">
      <w:r>
        <w:rPr>
          <w:rFonts w:hint="eastAsia"/>
        </w:rPr>
        <w:t>【</w:t>
      </w:r>
      <w:r>
        <w:t>——</w:t>
      </w:r>
      <w:r>
        <w:rPr>
          <w:rFonts w:hint="eastAsia"/>
        </w:rPr>
        <w:t>哎，为什么是我出来了。</w:t>
      </w:r>
    </w:p>
    <w:p w:rsidR="009C1EAC" w:rsidRDefault="009C1EAC" w:rsidP="00475CE7">
      <w:r>
        <w:rPr>
          <w:rFonts w:hint="eastAsia"/>
        </w:rPr>
        <w:t>顺序反了啊！一般，不应该是男的先出来吗？】</w:t>
      </w:r>
    </w:p>
    <w:p w:rsidR="009C1EAC" w:rsidRDefault="009C1EAC" w:rsidP="00475CE7">
      <w:r>
        <w:rPr>
          <w:rFonts w:hint="eastAsia"/>
        </w:rPr>
        <w:t>去去，被青子催促着，草十郎从房间里被赶了出来。</w:t>
      </w:r>
    </w:p>
    <w:p w:rsidR="009C1EAC" w:rsidRDefault="009C1EAC" w:rsidP="00475CE7">
      <w:r>
        <w:rPr>
          <w:rFonts w:hint="eastAsia"/>
        </w:rPr>
        <w:t>啪嗒，木质的房门关上了。</w:t>
      </w:r>
    </w:p>
    <w:p w:rsidR="009C1EAC" w:rsidRDefault="009C1EAC" w:rsidP="00475CE7">
      <w:r>
        <w:rPr>
          <w:rFonts w:hint="eastAsia"/>
        </w:rPr>
        <w:t>走廊并不像想象中的那么冷。</w:t>
      </w:r>
    </w:p>
    <w:p w:rsidR="009C1EAC" w:rsidRDefault="009C1EAC" w:rsidP="00475CE7">
      <w:r>
        <w:t>——</w:t>
      </w:r>
      <w:r>
        <w:rPr>
          <w:rFonts w:hint="eastAsia"/>
        </w:rPr>
        <w:t>嘛，比起冷库要略微好一点吧。</w:t>
      </w:r>
    </w:p>
    <w:p w:rsidR="009C1EAC" w:rsidRDefault="009C1EAC" w:rsidP="00475CE7"/>
    <w:p w:rsidR="009C1EAC" w:rsidRDefault="009C1EAC" w:rsidP="00475CE7">
      <w:pPr>
        <w:pStyle w:val="Heading6"/>
      </w:pPr>
      <w:r>
        <w:rPr>
          <w:rFonts w:hint="eastAsia"/>
        </w:rPr>
        <w:t>童话之庭</w:t>
      </w:r>
    </w:p>
    <w:p w:rsidR="009C1EAC" w:rsidRDefault="009C1EAC" w:rsidP="00475CE7">
      <w:r>
        <w:rPr>
          <w:rFonts w:hint="eastAsia"/>
        </w:rPr>
        <w:t>第二天的期末考试结束之后，草十郎一个人走在回洋馆的路上。</w:t>
      </w:r>
    </w:p>
    <w:p w:rsidR="009C1EAC" w:rsidRDefault="009C1EAC" w:rsidP="00475CE7">
      <w:r>
        <w:rPr>
          <w:rFonts w:hint="eastAsia"/>
        </w:rPr>
        <w:t>越往山坡上走，道路就越陡，森林也愈加深邃。</w:t>
      </w:r>
    </w:p>
    <w:p w:rsidR="009C1EAC" w:rsidRDefault="009C1EAC" w:rsidP="00475CE7">
      <w:r>
        <w:rPr>
          <w:rFonts w:hint="eastAsia"/>
        </w:rPr>
        <w:t>这已经持续了超过二十分钟，对当地居民们来说，久远寺宅所在的这个山丘除了山以外别无他物。</w:t>
      </w:r>
    </w:p>
    <w:p w:rsidR="009C1EAC" w:rsidRDefault="009C1EAC" w:rsidP="00475CE7">
      <w:r>
        <w:rPr>
          <w:rFonts w:hint="eastAsia"/>
        </w:rPr>
        <w:t>另一边，对草十郎来说要抵抗着自己走遍森林和走到山顶呼喊的冲动。</w:t>
      </w:r>
    </w:p>
    <w:p w:rsidR="009C1EAC" w:rsidRDefault="009C1EAC" w:rsidP="00475CE7">
      <w:r>
        <w:rPr>
          <w:rFonts w:hint="eastAsia"/>
        </w:rPr>
        <w:t>这里有铺装好的道路。</w:t>
      </w:r>
    </w:p>
    <w:p w:rsidR="009C1EAC" w:rsidRDefault="009C1EAC" w:rsidP="00475CE7">
      <w:r>
        <w:rPr>
          <w:rFonts w:hint="eastAsia"/>
        </w:rPr>
        <w:t>森林是密到可以确定太阳入射角度的程度，</w:t>
      </w:r>
    </w:p>
    <w:p w:rsidR="009C1EAC" w:rsidRDefault="009C1EAC" w:rsidP="00475CE7">
      <w:r>
        <w:rPr>
          <w:rFonts w:hint="eastAsia"/>
        </w:rPr>
        <w:t>没有陡峭的斜面，也看不到潜藏在密林里的动物。</w:t>
      </w:r>
    </w:p>
    <w:p w:rsidR="009C1EAC" w:rsidRDefault="009C1EAC" w:rsidP="00475CE7">
      <w:r>
        <w:rPr>
          <w:rFonts w:hint="eastAsia"/>
        </w:rPr>
        <w:t>在这不用傻乎乎的去害怕遇难，也没必要去担心迷路的事情。</w:t>
      </w:r>
    </w:p>
    <w:p w:rsidR="009C1EAC" w:rsidRDefault="009C1EAC" w:rsidP="00475CE7">
      <w:r>
        <w:rPr>
          <w:rFonts w:hint="eastAsia"/>
        </w:rPr>
        <w:t>【……真丢人。还这么想家。】</w:t>
      </w:r>
    </w:p>
    <w:p w:rsidR="009C1EAC" w:rsidRDefault="009C1EAC" w:rsidP="00475CE7">
      <w:r>
        <w:rPr>
          <w:rFonts w:hint="eastAsia"/>
        </w:rPr>
        <w:t>草十郎轻轻自责着自己忍不住的回忆起家乡的事情，。</w:t>
      </w:r>
    </w:p>
    <w:p w:rsidR="009C1EAC" w:rsidRDefault="009C1EAC" w:rsidP="00475CE7">
      <w:r>
        <w:rPr>
          <w:rFonts w:hint="eastAsia"/>
        </w:rPr>
        <w:t>搬到町里已经有数周的时间了，还是总在比较山里和町里的不同。</w:t>
      </w:r>
    </w:p>
    <w:p w:rsidR="009C1EAC" w:rsidRDefault="009C1EAC" w:rsidP="00475CE7">
      <w:r>
        <w:rPr>
          <w:rFonts w:hint="eastAsia"/>
        </w:rPr>
        <w:t>那时倒不会像这样自己批评自己。</w:t>
      </w:r>
    </w:p>
    <w:p w:rsidR="009C1EAC" w:rsidRDefault="009C1EAC" w:rsidP="00475CE7">
      <w:r>
        <w:rPr>
          <w:rFonts w:hint="eastAsia"/>
        </w:rPr>
        <w:t>这几天</w:t>
      </w:r>
      <w:r>
        <w:t>——</w:t>
      </w:r>
      <w:r>
        <w:rPr>
          <w:rFonts w:hint="eastAsia"/>
        </w:rPr>
        <w:t>在认识了苍崎青子之后，也终于注意到这是会给自己拖后腿的一件事了。</w:t>
      </w:r>
    </w:p>
    <w:p w:rsidR="009C1EAC" w:rsidRDefault="009C1EAC" w:rsidP="00475CE7">
      <w:r>
        <w:rPr>
          <w:rFonts w:hint="eastAsia"/>
        </w:rPr>
        <w:t>靠理由、理念无论如何都无法阻止的一名少女。</w:t>
      </w:r>
    </w:p>
    <w:p w:rsidR="009C1EAC" w:rsidRDefault="009C1EAC" w:rsidP="00475CE7">
      <w:r>
        <w:rPr>
          <w:rFonts w:hint="eastAsia"/>
        </w:rPr>
        <w:t>只要眼睛追随着她的身姿，自己的脚步也自然而然的变得轻快起来。</w:t>
      </w:r>
    </w:p>
    <w:p w:rsidR="009C1EAC" w:rsidRDefault="009C1EAC" w:rsidP="00475CE7">
      <w:r>
        <w:rPr>
          <w:rFonts w:hint="eastAsia"/>
        </w:rPr>
        <w:t>而这个青子所居住的洋馆，则是活脱脱的和她不相称。</w:t>
      </w:r>
    </w:p>
    <w:p w:rsidR="009C1EAC" w:rsidRDefault="009C1EAC" w:rsidP="00475CE7">
      <w:r>
        <w:rPr>
          <w:rFonts w:hint="eastAsia"/>
        </w:rPr>
        <w:t>就算是在三咲町中也是格外异样的一栋建筑。</w:t>
      </w:r>
    </w:p>
    <w:p w:rsidR="009C1EAC" w:rsidRDefault="009C1EAC" w:rsidP="00475CE7">
      <w:r>
        <w:rPr>
          <w:rFonts w:hint="eastAsia"/>
        </w:rPr>
        <w:t>被称为幽灵屋的洋馆。</w:t>
      </w:r>
    </w:p>
    <w:p w:rsidR="009C1EAC" w:rsidRDefault="009C1EAC" w:rsidP="00475CE7">
      <w:r>
        <w:rPr>
          <w:rFonts w:hint="eastAsia"/>
        </w:rPr>
        <w:t>实际上，居住在其中的并不是幽灵而是魔法使，但是如果不纠结某些细节，这些谣言说不定挺正确的。</w:t>
      </w:r>
    </w:p>
    <w:p w:rsidR="009C1EAC" w:rsidRDefault="009C1EAC" w:rsidP="00475CE7">
      <w:r>
        <w:rPr>
          <w:rFonts w:hint="eastAsia"/>
        </w:rPr>
        <w:t>【……说起来，幽灵啊魔法使什么的，哪个都不是常识里的东西吧？】</w:t>
      </w:r>
    </w:p>
    <w:p w:rsidR="009C1EAC" w:rsidRDefault="009C1EAC" w:rsidP="00475CE7">
      <w:r>
        <w:rPr>
          <w:rFonts w:hint="eastAsia"/>
        </w:rPr>
        <w:t>明明自己是习惯不了都市生活的人，却没有算在内，草十郎哈的一声，甩了甩头。</w:t>
      </w:r>
    </w:p>
    <w:p w:rsidR="009C1EAC" w:rsidRDefault="009C1EAC" w:rsidP="00475CE7">
      <w:r>
        <w:rPr>
          <w:rFonts w:hint="eastAsia"/>
        </w:rPr>
        <w:t>不论怎样，该做的事都是一样的。</w:t>
      </w:r>
    </w:p>
    <w:p w:rsidR="009C1EAC" w:rsidRDefault="009C1EAC" w:rsidP="00475CE7">
      <w:r>
        <w:rPr>
          <w:rFonts w:hint="eastAsia"/>
        </w:rPr>
        <w:t>期末考试明天就结束了。</w:t>
      </w:r>
    </w:p>
    <w:p w:rsidR="009C1EAC" w:rsidRDefault="009C1EAC" w:rsidP="00475CE7">
      <w:r>
        <w:rPr>
          <w:rFonts w:hint="eastAsia"/>
        </w:rPr>
        <w:t>青子是有保护草十郎的责任，但这也差不多到极限了。</w:t>
      </w:r>
    </w:p>
    <w:p w:rsidR="009C1EAC" w:rsidRDefault="009C1EAC" w:rsidP="00475CE7">
      <w:r>
        <w:rPr>
          <w:rFonts w:hint="eastAsia"/>
        </w:rPr>
        <w:t>如果可能的话，那草十郎今天就不得不要求洋馆的主人认同他作为同居人的身份了。</w:t>
      </w:r>
    </w:p>
    <w:p w:rsidR="009C1EAC" w:rsidRDefault="009C1EAC" w:rsidP="00475CE7">
      <w:r>
        <w:rPr>
          <w:rFonts w:hint="eastAsia"/>
        </w:rPr>
        <w:t>将洋馆团团围绕起来的树木的缝隙里，有一条自然形成的林荫道。草十郎走过这条道路走到了玄关。</w:t>
      </w:r>
    </w:p>
    <w:p w:rsidR="009C1EAC" w:rsidRDefault="009C1EAC" w:rsidP="00475CE7">
      <w:r>
        <w:rPr>
          <w:rFonts w:hint="eastAsia"/>
        </w:rPr>
        <w:t>【</w:t>
      </w:r>
      <w:r>
        <w:t>——————</w:t>
      </w:r>
      <w:r>
        <w:rPr>
          <w:rFonts w:hint="eastAsia"/>
        </w:rPr>
        <w:t>好嘞。】</w:t>
      </w:r>
    </w:p>
    <w:p w:rsidR="009C1EAC" w:rsidRDefault="009C1EAC" w:rsidP="00475CE7">
      <w:r>
        <w:rPr>
          <w:rFonts w:hint="eastAsia"/>
        </w:rPr>
        <w:t>在玄关前做了一次深呼吸，草十郎走进了馆内。</w:t>
      </w:r>
    </w:p>
    <w:p w:rsidR="009C1EAC" w:rsidRDefault="009C1EAC" w:rsidP="00475CE7">
      <w:r>
        <w:rPr>
          <w:rFonts w:hint="eastAsia"/>
        </w:rPr>
        <w:t>目标是有珠可能会在的客厅。</w:t>
      </w:r>
    </w:p>
    <w:p w:rsidR="009C1EAC" w:rsidRDefault="009C1EAC" w:rsidP="00475CE7">
      <w:r>
        <w:rPr>
          <w:rFonts w:hint="eastAsia"/>
        </w:rPr>
        <w:t>但是，</w:t>
      </w:r>
    </w:p>
    <w:p w:rsidR="009C1EAC" w:rsidRDefault="009C1EAC" w:rsidP="00475CE7">
      <w:r>
        <w:rPr>
          <w:rFonts w:hint="eastAsia"/>
        </w:rPr>
        <w:t>迎接草十郎的却是一副预料之外的光景。</w:t>
      </w:r>
    </w:p>
    <w:p w:rsidR="009C1EAC" w:rsidRDefault="009C1EAC" w:rsidP="00475CE7">
      <w:r>
        <w:rPr>
          <w:rFonts w:hint="eastAsia"/>
        </w:rPr>
        <w:t>稍微走几步，就到了连接玄关和洋馆大厅的前厅。</w:t>
      </w:r>
    </w:p>
    <w:p w:rsidR="009C1EAC" w:rsidRDefault="009C1EAC" w:rsidP="00475CE7">
      <w:r>
        <w:rPr>
          <w:rFonts w:hint="eastAsia"/>
        </w:rPr>
        <w:t>在那个前厅里，一个人带着巨大的违和感待在那里。</w:t>
      </w:r>
    </w:p>
    <w:p w:rsidR="009C1EAC" w:rsidRDefault="009C1EAC" w:rsidP="00475CE7">
      <w:r>
        <w:rPr>
          <w:rFonts w:hint="eastAsia"/>
        </w:rPr>
        <w:t>洋馆的前厅让人联想起中世纪的古堡。</w:t>
      </w:r>
    </w:p>
    <w:p w:rsidR="009C1EAC" w:rsidRDefault="009C1EAC" w:rsidP="00475CE7">
      <w:r>
        <w:rPr>
          <w:rFonts w:hint="eastAsia"/>
        </w:rPr>
        <w:t>没有丝毫人工的照明设备，全靠冬日里带有凉意的日光作为光源。日光就这样，由天窗那里垂下了光影。</w:t>
      </w:r>
    </w:p>
    <w:p w:rsidR="009C1EAC" w:rsidRDefault="009C1EAC" w:rsidP="00475CE7">
      <w:r>
        <w:rPr>
          <w:rFonts w:hint="eastAsia"/>
        </w:rPr>
        <w:t>木质的地板还带有清新的香气。</w:t>
      </w:r>
    </w:p>
    <w:p w:rsidR="009C1EAC" w:rsidRDefault="009C1EAC" w:rsidP="00475CE7">
      <w:r>
        <w:rPr>
          <w:rFonts w:hint="eastAsia"/>
        </w:rPr>
        <w:t>一袭黑衣紧靠着四角的大树。</w:t>
      </w:r>
    </w:p>
    <w:p w:rsidR="009C1EAC" w:rsidRDefault="009C1EAC" w:rsidP="00475CE7">
      <w:r>
        <w:rPr>
          <w:rFonts w:hint="eastAsia"/>
        </w:rPr>
        <w:t>少女就像文字所说的那样，把身体托付给洋馆。</w:t>
      </w:r>
    </w:p>
    <w:p w:rsidR="009C1EAC" w:rsidRDefault="009C1EAC" w:rsidP="00475CE7">
      <w:r>
        <w:rPr>
          <w:rFonts w:hint="eastAsia"/>
        </w:rPr>
        <w:t>像母亲的摇篮曲一样，平稳的摇晃着。</w:t>
      </w:r>
    </w:p>
    <w:p w:rsidR="009C1EAC" w:rsidRDefault="009C1EAC" w:rsidP="00475CE7">
      <w:r>
        <w:rPr>
          <w:rFonts w:hint="eastAsia"/>
        </w:rPr>
        <w:t>洋馆像是要守护少女的睡梦一样，把空气中的纷扰全部吞噬殆尽了。</w:t>
      </w:r>
    </w:p>
    <w:p w:rsidR="009C1EAC" w:rsidRDefault="009C1EAC" w:rsidP="00475CE7">
      <w:r>
        <w:rPr>
          <w:rFonts w:hint="eastAsia"/>
        </w:rPr>
        <w:t>在洋馆的阴影中睡眠的少女。</w:t>
      </w:r>
    </w:p>
    <w:p w:rsidR="009C1EAC" w:rsidRDefault="009C1EAC" w:rsidP="00475CE7">
      <w:r>
        <w:rPr>
          <w:rFonts w:hint="eastAsia"/>
        </w:rPr>
        <w:t>有珠总是躲避着他人目光，现在她的身姿成为了这个前厅里最鲜明的一景，魅惑着目击者。</w:t>
      </w:r>
    </w:p>
    <w:p w:rsidR="009C1EAC" w:rsidRDefault="009C1EAC" w:rsidP="00475CE7">
      <w:r>
        <w:rPr>
          <w:rFonts w:hint="eastAsia"/>
        </w:rPr>
        <w:t>【</w:t>
      </w:r>
      <w:r>
        <w:t>——————</w:t>
      </w:r>
      <w:r>
        <w:rPr>
          <w:rFonts w:hint="eastAsia"/>
        </w:rPr>
        <w:t>】</w:t>
      </w:r>
    </w:p>
    <w:p w:rsidR="009C1EAC" w:rsidRDefault="009C1EAC" w:rsidP="00475CE7">
      <w:r>
        <w:rPr>
          <w:rFonts w:hint="eastAsia"/>
        </w:rPr>
        <w:t>草十郎不知道怎么办才好，就这样仰望着天井。</w:t>
      </w:r>
    </w:p>
    <w:p w:rsidR="009C1EAC" w:rsidRDefault="009C1EAC" w:rsidP="00475CE7">
      <w:r>
        <w:rPr>
          <w:rFonts w:hint="eastAsia"/>
        </w:rPr>
        <w:t>……因为，出其不意也是分程度的。</w:t>
      </w:r>
    </w:p>
    <w:p w:rsidR="009C1EAC" w:rsidRDefault="009C1EAC" w:rsidP="00475CE7">
      <w:r>
        <w:rPr>
          <w:rFonts w:hint="eastAsia"/>
        </w:rPr>
        <w:t>少女纤细的身体依偎在暖炉旁，就这样睡着了。</w:t>
      </w:r>
    </w:p>
    <w:p w:rsidR="009C1EAC" w:rsidRDefault="009C1EAC" w:rsidP="00475CE7">
      <w:r>
        <w:rPr>
          <w:rFonts w:hint="eastAsia"/>
        </w:rPr>
        <w:t>虽然是美丽如画的一副景色，但这情况对心脏刺激太大了。</w:t>
      </w:r>
    </w:p>
    <w:p w:rsidR="009C1EAC" w:rsidRDefault="009C1EAC" w:rsidP="00475CE7">
      <w:r>
        <w:rPr>
          <w:rFonts w:hint="eastAsia"/>
        </w:rPr>
        <w:t>……无法感受到生命的睡眠。</w:t>
      </w:r>
    </w:p>
    <w:p w:rsidR="009C1EAC" w:rsidRDefault="009C1EAC" w:rsidP="00475CE7">
      <w:r>
        <w:rPr>
          <w:rFonts w:hint="eastAsia"/>
        </w:rPr>
        <w:t>太过安静了，那身姿里没有任何可以剥除的杂物。</w:t>
      </w:r>
    </w:p>
    <w:p w:rsidR="009C1EAC" w:rsidRDefault="009C1EAC" w:rsidP="00475CE7">
      <w:r>
        <w:rPr>
          <w:rFonts w:hint="eastAsia"/>
        </w:rPr>
        <w:t>在这寒空下，依偎着冰冷的柱子，她就这样被幸福包围着。</w:t>
      </w:r>
    </w:p>
    <w:p w:rsidR="009C1EAC" w:rsidRDefault="009C1EAC" w:rsidP="00475CE7">
      <w:r>
        <w:rPr>
          <w:rFonts w:hint="eastAsia"/>
        </w:rPr>
        <w:t>只要看到她，人们都会联想到名为死亡的永眠吧。</w:t>
      </w:r>
    </w:p>
    <w:p w:rsidR="009C1EAC" w:rsidRDefault="009C1EAC" w:rsidP="00475CE7">
      <w:r>
        <w:rPr>
          <w:rFonts w:hint="eastAsia"/>
        </w:rPr>
        <w:t>【……不冷吗，这孩子。】</w:t>
      </w:r>
    </w:p>
    <w:p w:rsidR="009C1EAC" w:rsidRDefault="009C1EAC" w:rsidP="00475CE7">
      <w:r>
        <w:rPr>
          <w:rFonts w:hint="eastAsia"/>
        </w:rPr>
        <w:t>呆呆的看着有珠，悄悄的嘟哝。</w:t>
      </w:r>
    </w:p>
    <w:p w:rsidR="009C1EAC" w:rsidRDefault="009C1EAC" w:rsidP="00475CE7">
      <w:r>
        <w:rPr>
          <w:rFonts w:hint="eastAsia"/>
        </w:rPr>
        <w:t>去拿条毛毯……这样可笑的想法，他连一丝一毫都没有想过。</w:t>
      </w:r>
    </w:p>
    <w:p w:rsidR="009C1EAC" w:rsidRDefault="009C1EAC" w:rsidP="00475CE7">
      <w:r>
        <w:rPr>
          <w:rFonts w:hint="eastAsia"/>
        </w:rPr>
        <w:t>与之相对的，他不由的考虑的是，去泡两人份的红茶。</w:t>
      </w:r>
    </w:p>
    <w:p w:rsidR="009C1EAC" w:rsidRDefault="009C1EAC" w:rsidP="00475CE7">
      <w:r>
        <w:rPr>
          <w:rFonts w:hint="eastAsia"/>
        </w:rPr>
        <w:t>静静的推开门，走到客厅。</w:t>
      </w:r>
    </w:p>
    <w:p w:rsidR="009C1EAC" w:rsidRDefault="009C1EAC" w:rsidP="00475CE7">
      <w:r>
        <w:rPr>
          <w:rFonts w:hint="eastAsia"/>
        </w:rPr>
        <w:t>有三枚药片放置在桌子上。</w:t>
      </w:r>
    </w:p>
    <w:p w:rsidR="009C1EAC" w:rsidRDefault="009C1EAC" w:rsidP="00475CE7">
      <w:r>
        <w:rPr>
          <w:rFonts w:hint="eastAsia"/>
        </w:rPr>
        <w:t>每天晚上回来要喝的，青子所说的那种药。</w:t>
      </w:r>
    </w:p>
    <w:p w:rsidR="009C1EAC" w:rsidRDefault="009C1EAC" w:rsidP="00475CE7">
      <w:r>
        <w:rPr>
          <w:rFonts w:hint="eastAsia"/>
        </w:rPr>
        <w:t>好不容易咽下了甜甜的药片，走到厨房那里，从数个红茶箱中选了一个，泡了两人份的红茶。</w:t>
      </w:r>
    </w:p>
    <w:p w:rsidR="009C1EAC" w:rsidRDefault="009C1EAC" w:rsidP="00475CE7">
      <w:r>
        <w:rPr>
          <w:rFonts w:hint="eastAsia"/>
        </w:rPr>
        <w:t>然后回到了前厅，少女仍然还在睡着。</w:t>
      </w:r>
    </w:p>
    <w:p w:rsidR="009C1EAC" w:rsidRDefault="009C1EAC" w:rsidP="00475CE7">
      <w:r>
        <w:rPr>
          <w:rFonts w:hint="eastAsia"/>
        </w:rPr>
        <w:t>尽量小心的，轻轻的坐到地板上。</w:t>
      </w:r>
    </w:p>
    <w:p w:rsidR="009C1EAC" w:rsidRDefault="009C1EAC" w:rsidP="00475CE7">
      <w:r>
        <w:rPr>
          <w:rFonts w:hint="eastAsia"/>
        </w:rPr>
        <w:t>地板的感触穿透裤子传达到身上，让草十郎吓了一跳。</w:t>
      </w:r>
    </w:p>
    <w:p w:rsidR="009C1EAC" w:rsidRDefault="009C1EAC" w:rsidP="00475CE7">
      <w:r>
        <w:rPr>
          <w:rFonts w:hint="eastAsia"/>
        </w:rPr>
        <w:t>暖炉旁边的话应该会很温暖吧，虽然可以想，但照青子所说，那个暖炉只是个没用的摆设而已。</w:t>
      </w:r>
    </w:p>
    <w:p w:rsidR="009C1EAC" w:rsidRDefault="009C1EAC" w:rsidP="00475CE7">
      <w:r>
        <w:rPr>
          <w:rFonts w:hint="eastAsia"/>
        </w:rPr>
        <w:t>青子和有珠似乎都不知道收拾暖炉的方法。</w:t>
      </w:r>
    </w:p>
    <w:p w:rsidR="009C1EAC" w:rsidRDefault="009C1EAC" w:rsidP="00475CE7">
      <w:r>
        <w:rPr>
          <w:rFonts w:hint="eastAsia"/>
        </w:rPr>
        <w:t>草十郎将托盘上的茶杯放到自己和有珠面前，慢慢的从书包里取出了古典的教科书。</w:t>
      </w:r>
    </w:p>
    <w:p w:rsidR="009C1EAC" w:rsidRDefault="009C1EAC" w:rsidP="00475CE7">
      <w:r>
        <w:rPr>
          <w:rFonts w:hint="eastAsia"/>
        </w:rPr>
        <w:t>【……苍崎生气了呐。】</w:t>
      </w:r>
    </w:p>
    <w:p w:rsidR="009C1EAC" w:rsidRDefault="009C1EAC" w:rsidP="00475CE7">
      <w:r>
        <w:rPr>
          <w:rFonts w:hint="eastAsia"/>
        </w:rPr>
        <w:t>回想起今天早上青子的脸，自言自语道。</w:t>
      </w:r>
    </w:p>
    <w:p w:rsidR="009C1EAC" w:rsidRDefault="009C1EAC" w:rsidP="00475CE7">
      <w:r>
        <w:rPr>
          <w:rFonts w:hint="eastAsia"/>
        </w:rPr>
        <w:t>还是完全不知道她发火的理由，还有那一瞬间的表情有什么意义。</w:t>
      </w:r>
    </w:p>
    <w:p w:rsidR="009C1EAC" w:rsidRDefault="009C1EAC" w:rsidP="00475CE7">
      <w:r>
        <w:rPr>
          <w:rFonts w:hint="eastAsia"/>
        </w:rPr>
        <w:t>先不管这些，草十郎很清楚，为了明天能平安的度过，不好好的复习准备一下是不行的。</w:t>
      </w:r>
    </w:p>
    <w:p w:rsidR="009C1EAC" w:rsidRDefault="009C1EAC" w:rsidP="00475CE7">
      <w:r>
        <w:rPr>
          <w:rFonts w:hint="eastAsia"/>
        </w:rPr>
        <w:t>多亏了青子，今天的考试有了稍许的变化。而明天的科目将更加困难。</w:t>
      </w:r>
    </w:p>
    <w:p w:rsidR="009C1EAC" w:rsidRDefault="009C1EAC" w:rsidP="00475CE7">
      <w:r>
        <w:rPr>
          <w:rFonts w:hint="eastAsia"/>
        </w:rPr>
        <w:t>草十郎不觉得今天早上还在发火的青子会在晚上再帮助他。</w:t>
      </w:r>
    </w:p>
    <w:p w:rsidR="009C1EAC" w:rsidRDefault="009C1EAC" w:rsidP="00475CE7">
      <w:r>
        <w:rPr>
          <w:rFonts w:hint="eastAsia"/>
        </w:rPr>
        <w:t>【就因为没考好而生气吗？感觉，这不像是苍崎生气的理由啊。】</w:t>
      </w:r>
    </w:p>
    <w:p w:rsidR="009C1EAC" w:rsidRDefault="009C1EAC" w:rsidP="00475CE7">
      <w:r>
        <w:rPr>
          <w:rFonts w:hint="eastAsia"/>
        </w:rPr>
        <w:t>一边嘴里抱怨着，一边打开了教科书。</w:t>
      </w:r>
    </w:p>
    <w:p w:rsidR="009C1EAC" w:rsidRDefault="009C1EAC" w:rsidP="00475CE7">
      <w:r>
        <w:rPr>
          <w:rFonts w:hint="eastAsia"/>
        </w:rPr>
        <w:t>似乎是打算在有珠醒来之前一直待在这里。</w:t>
      </w:r>
    </w:p>
    <w:p w:rsidR="009C1EAC" w:rsidRDefault="009C1EAC" w:rsidP="00475CE7">
      <w:r>
        <w:rPr>
          <w:rFonts w:hint="eastAsia"/>
        </w:rPr>
        <w:t>大厅里只有翻动书页的声音。</w:t>
      </w:r>
    </w:p>
    <w:p w:rsidR="009C1EAC" w:rsidRDefault="009C1EAC" w:rsidP="00475CE7">
      <w:r>
        <w:rPr>
          <w:rFonts w:hint="eastAsia"/>
        </w:rPr>
        <w:t>时钟的时针，森林的嘈杂都无法触动的午睡。</w:t>
      </w:r>
    </w:p>
    <w:p w:rsidR="009C1EAC" w:rsidRDefault="009C1EAC" w:rsidP="00475CE7"/>
    <w:p w:rsidR="009C1EAC" w:rsidRDefault="009C1EAC" w:rsidP="00475CE7">
      <w:r>
        <w:rPr>
          <w:rFonts w:hint="eastAsia"/>
        </w:rPr>
        <w:t>……经过了数个小时，草十郎静静的站了起来。</w:t>
      </w:r>
    </w:p>
    <w:p w:rsidR="009C1EAC" w:rsidRDefault="009C1EAC" w:rsidP="00475CE7">
      <w:r>
        <w:rPr>
          <w:rFonts w:hint="eastAsia"/>
        </w:rPr>
        <w:t>射入前厅的日光已经由白色变为了红色。</w:t>
      </w:r>
    </w:p>
    <w:p w:rsidR="009C1EAC" w:rsidRDefault="009C1EAC" w:rsidP="00475CE7">
      <w:r>
        <w:rPr>
          <w:rFonts w:hint="eastAsia"/>
        </w:rPr>
        <w:t>【差不多是打工的时间了。】</w:t>
      </w:r>
    </w:p>
    <w:p w:rsidR="009C1EAC" w:rsidRDefault="009C1EAC" w:rsidP="00475CE7">
      <w:r>
        <w:rPr>
          <w:rFonts w:hint="eastAsia"/>
        </w:rPr>
        <w:t>伸展了一下僵硬的背部，草十郎偷偷的看了一眼有珠。</w:t>
      </w:r>
    </w:p>
    <w:p w:rsidR="009C1EAC" w:rsidRDefault="009C1EAC" w:rsidP="00475CE7">
      <w:r>
        <w:rPr>
          <w:rFonts w:hint="eastAsia"/>
        </w:rPr>
        <w:t>不变的安详睡眠。</w:t>
      </w:r>
    </w:p>
    <w:p w:rsidR="009C1EAC" w:rsidRDefault="009C1EAC" w:rsidP="00475CE7">
      <w:r>
        <w:rPr>
          <w:rFonts w:hint="eastAsia"/>
        </w:rPr>
        <w:t>【………………】</w:t>
      </w:r>
    </w:p>
    <w:p w:rsidR="009C1EAC" w:rsidRDefault="009C1EAC" w:rsidP="00475CE7">
      <w:r>
        <w:rPr>
          <w:rFonts w:hint="eastAsia"/>
        </w:rPr>
        <w:t>草十郎真心烦恼起来。</w:t>
      </w:r>
    </w:p>
    <w:p w:rsidR="009C1EAC" w:rsidRDefault="009C1EAC" w:rsidP="00475CE7">
      <w:r>
        <w:rPr>
          <w:rFonts w:hint="eastAsia"/>
        </w:rPr>
        <w:t>是不是就这样让她继续睡下去，有珠是不是经常这样？草十郎在为问题这些发愁。</w:t>
      </w:r>
    </w:p>
    <w:p w:rsidR="009C1EAC" w:rsidRDefault="009C1EAC" w:rsidP="00475CE7">
      <w:r>
        <w:rPr>
          <w:rFonts w:hint="eastAsia"/>
        </w:rPr>
        <w:t>【……不，青子也差不多该回来了，没必要多管闲事吧。】</w:t>
      </w:r>
    </w:p>
    <w:p w:rsidR="009C1EAC" w:rsidRDefault="009C1EAC" w:rsidP="00475CE7">
      <w:r>
        <w:rPr>
          <w:rFonts w:hint="eastAsia"/>
        </w:rPr>
        <w:t>不论怎么想都只能得出这个结论，草十郎自己点了点头，离开了洋馆。</w:t>
      </w:r>
    </w:p>
    <w:p w:rsidR="009C1EAC" w:rsidRDefault="009C1EAC" w:rsidP="00475CE7">
      <w:r>
        <w:rPr>
          <w:rFonts w:hint="eastAsia"/>
        </w:rPr>
        <w:t>今天打工的地点是在三咲町的商店街，名为</w:t>
      </w:r>
      <w:r>
        <w:t>Mad Bear</w:t>
      </w:r>
      <w:r>
        <w:rPr>
          <w:rFonts w:hint="eastAsia"/>
        </w:rPr>
        <w:t>的中国餐馆。</w:t>
      </w:r>
    </w:p>
    <w:p w:rsidR="009C1EAC" w:rsidRDefault="009C1EAC" w:rsidP="00475CE7">
      <w:r>
        <w:rPr>
          <w:rFonts w:hint="eastAsia"/>
        </w:rPr>
        <w:t>那的制服全是由耀眼的色调组成的。</w:t>
      </w:r>
    </w:p>
    <w:p w:rsidR="009C1EAC" w:rsidRDefault="009C1EAC" w:rsidP="00475CE7">
      <w:r>
        <w:rPr>
          <w:rFonts w:hint="eastAsia"/>
        </w:rPr>
        <w:t>一头抽象的北极熊被纯橘黄色的围裙包裹着。用它强韧的爪子捏爆了中餐锅。</w:t>
      </w:r>
    </w:p>
    <w:p w:rsidR="009C1EAC" w:rsidRDefault="009C1EAC" w:rsidP="00475CE7">
      <w:r>
        <w:rPr>
          <w:rFonts w:hint="eastAsia"/>
        </w:rPr>
        <w:t>这一看起来像是山丘的标识是独创设计，在三咲町周边都不许有与之相似的标志。</w:t>
      </w:r>
    </w:p>
    <w:p w:rsidR="009C1EAC" w:rsidRDefault="009C1EAC" w:rsidP="00475CE7">
      <w:r>
        <w:rPr>
          <w:rFonts w:hint="eastAsia"/>
        </w:rPr>
        <w:t>这里是中国餐馆</w:t>
      </w:r>
      <w:r>
        <w:t>Mad Bear</w:t>
      </w:r>
      <w:r>
        <w:rPr>
          <w:rFonts w:hint="eastAsia"/>
        </w:rPr>
        <w:t>。</w:t>
      </w:r>
    </w:p>
    <w:p w:rsidR="009C1EAC" w:rsidRDefault="009C1EAC" w:rsidP="00475CE7">
      <w:r>
        <w:rPr>
          <w:rFonts w:hint="eastAsia"/>
        </w:rPr>
        <w:t>地域密集型，除了名字和</w:t>
      </w:r>
      <w:r>
        <w:t>logo</w:t>
      </w:r>
      <w:r>
        <w:rPr>
          <w:rFonts w:hint="eastAsia"/>
        </w:rPr>
        <w:t>以外，是到处都可以看见的大众食堂。</w:t>
      </w:r>
    </w:p>
    <w:p w:rsidR="009C1EAC" w:rsidRDefault="009C1EAC" w:rsidP="00475CE7">
      <w:r>
        <w:rPr>
          <w:rFonts w:hint="eastAsia"/>
        </w:rPr>
        <w:t>这间老店顶着近年来家庭餐馆开始日渐消亡的压力，作为食堂每天都门庭若市。</w:t>
      </w:r>
    </w:p>
    <w:p w:rsidR="009C1EAC" w:rsidRDefault="009C1EAC" w:rsidP="00475CE7">
      <w:r>
        <w:rPr>
          <w:rFonts w:hint="eastAsia"/>
        </w:rPr>
        <w:t>对他们来说，和周边居民的</w:t>
      </w:r>
      <w:r w:rsidRPr="00770105">
        <w:t>••</w:t>
      </w:r>
      <w:r>
        <w:rPr>
          <w:rFonts w:hint="eastAsia"/>
        </w:rPr>
        <w:t>交流是很重要的。而外卖配送也是服务中的一项。</w:t>
      </w:r>
    </w:p>
    <w:p w:rsidR="009C1EAC" w:rsidRDefault="009C1EAC" w:rsidP="00475CE7">
      <w:r>
        <w:rPr>
          <w:rFonts w:hint="eastAsia"/>
        </w:rPr>
        <w:t>人称【</w:t>
      </w:r>
      <w:r>
        <w:t>Q</w:t>
      </w:r>
      <w:r>
        <w:rPr>
          <w:rFonts w:hint="eastAsia"/>
        </w:rPr>
        <w:t>（</w:t>
      </w:r>
      <w:r>
        <w:t>Quick</w:t>
      </w:r>
      <w:r>
        <w:rPr>
          <w:rFonts w:hint="eastAsia"/>
        </w:rPr>
        <w:t>）</w:t>
      </w:r>
      <w:r>
        <w:t>K</w:t>
      </w:r>
      <w:r>
        <w:rPr>
          <w:rFonts w:hint="eastAsia"/>
        </w:rPr>
        <w:t>（</w:t>
      </w:r>
      <w:r>
        <w:t>killer</w:t>
      </w:r>
      <w:r>
        <w:rPr>
          <w:rFonts w:hint="eastAsia"/>
        </w:rPr>
        <w:t>）</w:t>
      </w:r>
      <w:r>
        <w:t>S</w:t>
      </w:r>
      <w:r>
        <w:rPr>
          <w:rFonts w:hint="eastAsia"/>
        </w:rPr>
        <w:t>（</w:t>
      </w:r>
      <w:r>
        <w:t>service</w:t>
      </w:r>
      <w:r>
        <w:rPr>
          <w:rFonts w:hint="eastAsia"/>
        </w:rPr>
        <w:t>）</w:t>
      </w:r>
      <w:r w:rsidRPr="00770105">
        <w:t>•</w:t>
      </w:r>
      <w:r>
        <w:rPr>
          <w:rFonts w:hint="eastAsia"/>
        </w:rPr>
        <w:t>森林的熊先生</w:t>
      </w:r>
      <w:r>
        <w:t xml:space="preserve"> </w:t>
      </w:r>
      <w:r>
        <w:rPr>
          <w:rFonts w:hint="eastAsia"/>
        </w:rPr>
        <w:t>】</w:t>
      </w:r>
    </w:p>
    <w:p w:rsidR="009C1EAC" w:rsidRDefault="009C1EAC" w:rsidP="00475CE7">
      <w:r>
        <w:rPr>
          <w:rFonts w:hint="eastAsia"/>
        </w:rPr>
        <w:t>现在，草十郎主要的职责就是担任这里送外卖的工作。</w:t>
      </w:r>
    </w:p>
    <w:p w:rsidR="009C1EAC" w:rsidRDefault="009C1EAC" w:rsidP="00475CE7">
      <w:r>
        <w:rPr>
          <w:rFonts w:hint="eastAsia"/>
        </w:rPr>
        <w:t>他担任的是可以靠自行车派送的三咲町周边地区。就算是比较远的地方，只要前辈的万能</w:t>
      </w:r>
      <w:r>
        <w:t>50CC</w:t>
      </w:r>
      <w:r>
        <w:rPr>
          <w:rFonts w:hint="eastAsia"/>
        </w:rPr>
        <w:t>摩托车，大鳞大马哈鱼号出场，那就不算是什么问题。</w:t>
      </w:r>
    </w:p>
    <w:p w:rsidR="009C1EAC" w:rsidRDefault="009C1EAC" w:rsidP="00475CE7">
      <w:r>
        <w:rPr>
          <w:rFonts w:hint="eastAsia"/>
        </w:rPr>
        <w:t>【从社木那帮小哥那听来的。】</w:t>
      </w:r>
    </w:p>
    <w:p w:rsidR="009C1EAC" w:rsidRDefault="009C1EAC" w:rsidP="00475CE7">
      <w:r>
        <w:rPr>
          <w:rFonts w:hint="eastAsia"/>
        </w:rPr>
        <w:t>送外卖的打工仔在店里待机时，如果没有其他的工作会和服务员一起承担清洗东西的工作。</w:t>
      </w:r>
    </w:p>
    <w:p w:rsidR="009C1EAC" w:rsidRDefault="009C1EAC" w:rsidP="00475CE7">
      <w:r>
        <w:rPr>
          <w:rFonts w:hint="eastAsia"/>
        </w:rPr>
        <w:t>因为今天还没有到晚饭的时间，专门负责外卖的他们现在在厨房里其乐融融的洗着盘子。</w:t>
      </w:r>
    </w:p>
    <w:p w:rsidR="009C1EAC" w:rsidRDefault="009C1EAC" w:rsidP="00475CE7">
      <w:r>
        <w:rPr>
          <w:rFonts w:hint="eastAsia"/>
        </w:rPr>
        <w:t>【听着呢吗？静希。】</w:t>
      </w:r>
    </w:p>
    <w:p w:rsidR="009C1EAC" w:rsidRDefault="009C1EAC" w:rsidP="00475CE7">
      <w:r>
        <w:rPr>
          <w:rFonts w:hint="eastAsia"/>
        </w:rPr>
        <w:t>【听着呢，木乃美。】</w:t>
      </w:r>
    </w:p>
    <w:p w:rsidR="009C1EAC" w:rsidRDefault="009C1EAC" w:rsidP="00475CE7">
      <w:r>
        <w:rPr>
          <w:rFonts w:hint="eastAsia"/>
        </w:rPr>
        <w:t>身为学生打工仔的他们把双手探进巨大的清洗台里，热心的工作着……装作工作的样子聊着天，</w:t>
      </w:r>
    </w:p>
    <w:p w:rsidR="009C1EAC" w:rsidRDefault="009C1EAC" w:rsidP="00475CE7">
      <w:r>
        <w:rPr>
          <w:rFonts w:hint="eastAsia"/>
        </w:rPr>
        <w:t>【不光是和式的肯尼亚哦，好像连三咲町的大帝都和美食安娜都点了餐了呢。</w:t>
      </w:r>
    </w:p>
    <w:p w:rsidR="009C1EAC" w:rsidRDefault="009C1EAC" w:rsidP="00475CE7">
      <w:r>
        <w:rPr>
          <w:rFonts w:hint="eastAsia"/>
        </w:rPr>
        <w:t>那么想吃肉的话，去下市不就好了吗？怎么说来着，就算要整个的大个生鲑鱼外卖都给送。</w:t>
      </w:r>
    </w:p>
    <w:p w:rsidR="009C1EAC" w:rsidRDefault="009C1EAC" w:rsidP="00475CE7">
      <w:r>
        <w:rPr>
          <w:rFonts w:hint="eastAsia"/>
        </w:rPr>
        <w:t>怎么样，这不是明显很糟糕吗？是不是喂了些鳄鱼啊海豹之类的东西，那些家伙。】</w:t>
      </w:r>
    </w:p>
    <w:p w:rsidR="009C1EAC" w:rsidRDefault="009C1EAC" w:rsidP="00475CE7">
      <w:r>
        <w:rPr>
          <w:rFonts w:hint="eastAsia"/>
        </w:rPr>
        <w:t>【跟其他地方一比，我也觉得确实是挺少见的。话说回来木乃美，鳄鱼是啥？】</w:t>
      </w:r>
    </w:p>
    <w:p w:rsidR="009C1EAC" w:rsidRDefault="009C1EAC" w:rsidP="00475CE7">
      <w:r>
        <w:rPr>
          <w:rFonts w:hint="eastAsia"/>
        </w:rPr>
        <w:t>【鳄鱼就是鳄鱼啊。也是呐，你没见过实物。嘛，虽说我也没见过。</w:t>
      </w:r>
    </w:p>
    <w:p w:rsidR="009C1EAC" w:rsidRDefault="009C1EAC" w:rsidP="00475CE7">
      <w:r>
        <w:rPr>
          <w:rFonts w:hint="eastAsia"/>
        </w:rPr>
        <w:t>嗯，这次就借爬爬动物大陆非洲特辑的视频来看看吧。】</w:t>
      </w:r>
    </w:p>
    <w:p w:rsidR="009C1EAC" w:rsidRDefault="009C1EAC" w:rsidP="00475CE7">
      <w:r>
        <w:rPr>
          <w:rFonts w:hint="eastAsia"/>
        </w:rPr>
        <w:t>木乃美已经知道该怎么跟上草十郎的反应了。</w:t>
      </w:r>
    </w:p>
    <w:p w:rsidR="009C1EAC" w:rsidRDefault="009C1EAC" w:rsidP="00475CE7">
      <w:r>
        <w:rPr>
          <w:rFonts w:hint="eastAsia"/>
        </w:rPr>
        <w:t>正像这样东拉西扯着，订外卖的电话响了。经理麻利的取下听筒，确认着点餐种类和住所。</w:t>
      </w:r>
    </w:p>
    <w:p w:rsidR="009C1EAC" w:rsidRDefault="009C1EAC" w:rsidP="00475CE7">
      <w:r>
        <w:rPr>
          <w:rFonts w:hint="eastAsia"/>
        </w:rPr>
        <w:t>等他放好听筒，聚集在厨房里的外卖员们都把眼神别开了。</w:t>
      </w:r>
    </w:p>
    <w:p w:rsidR="009C1EAC" w:rsidRDefault="009C1EAC" w:rsidP="00475CE7">
      <w:r>
        <w:rPr>
          <w:rFonts w:hint="eastAsia"/>
        </w:rPr>
        <w:t>在这大冷天顶着风去送外卖，不管是谁都会敬谢不敏的。</w:t>
      </w:r>
    </w:p>
    <w:p w:rsidR="009C1EAC" w:rsidRDefault="009C1EAC" w:rsidP="00475CE7">
      <w:r>
        <w:rPr>
          <w:rFonts w:hint="eastAsia"/>
        </w:rPr>
        <w:t>【静希，虽然有点远吧，拜托了。】</w:t>
      </w:r>
    </w:p>
    <w:p w:rsidR="009C1EAC" w:rsidRDefault="009C1EAC" w:rsidP="00475CE7">
      <w:r>
        <w:rPr>
          <w:rFonts w:hint="eastAsia"/>
        </w:rPr>
        <w:t>经理似乎并没有对这帮没耐性的打工者们表示出失望，出声叫了草十郎。</w:t>
      </w:r>
    </w:p>
    <w:p w:rsidR="009C1EAC" w:rsidRDefault="009C1EAC" w:rsidP="00475CE7">
      <w:r>
        <w:rPr>
          <w:rFonts w:hint="eastAsia"/>
        </w:rPr>
        <w:t>【来给你，送货的清单。因为是特例所以别跟其他打工仔说呐。】</w:t>
      </w:r>
    </w:p>
    <w:p w:rsidR="009C1EAC" w:rsidRDefault="009C1EAC" w:rsidP="00475CE7">
      <w:r>
        <w:rPr>
          <w:rFonts w:hint="eastAsia"/>
        </w:rPr>
        <w:t>经理的手里是一张写有点餐清单和地址的便签。</w:t>
      </w:r>
    </w:p>
    <w:p w:rsidR="009C1EAC" w:rsidRDefault="009C1EAC" w:rsidP="00475CE7">
      <w:r>
        <w:rPr>
          <w:rFonts w:hint="eastAsia"/>
        </w:rPr>
        <w:t>接过这个，草十郎静静的摆了张苦脸。</w:t>
      </w:r>
    </w:p>
    <w:p w:rsidR="009C1EAC" w:rsidRDefault="009C1EAC" w:rsidP="00475CE7">
      <w:r>
        <w:rPr>
          <w:rFonts w:hint="eastAsia"/>
        </w:rPr>
        <w:t>【经理。】</w:t>
      </w:r>
    </w:p>
    <w:p w:rsidR="009C1EAC" w:rsidRDefault="009C1EAC" w:rsidP="00475CE7">
      <w:r>
        <w:rPr>
          <w:rFonts w:hint="eastAsia"/>
        </w:rPr>
        <w:t>【怎么啦？】</w:t>
      </w:r>
    </w:p>
    <w:p w:rsidR="009C1EAC" w:rsidRDefault="009C1EAC" w:rsidP="00475CE7">
      <w:r>
        <w:rPr>
          <w:rFonts w:hint="eastAsia"/>
        </w:rPr>
        <w:t>已经知道你想说什么了，经理直接看了回去。</w:t>
      </w:r>
    </w:p>
    <w:p w:rsidR="009C1EAC" w:rsidRDefault="009C1EAC" w:rsidP="00475CE7">
      <w:r>
        <w:rPr>
          <w:rFonts w:hint="eastAsia"/>
        </w:rPr>
        <w:t>【你有意见这很正常，但是，嘛，我也在这个商业街里干了好久了，也有被这样的白痴命令搞垮的时候。这也不算什么稀奇事。</w:t>
      </w:r>
    </w:p>
    <w:p w:rsidR="009C1EAC" w:rsidRDefault="009C1EAC" w:rsidP="00475CE7">
      <w:r>
        <w:rPr>
          <w:rFonts w:hint="eastAsia"/>
        </w:rPr>
        <w:t>那，去冷库里拿东西去吧。】</w:t>
      </w:r>
    </w:p>
    <w:p w:rsidR="009C1EAC" w:rsidRDefault="009C1EAC" w:rsidP="00475CE7">
      <w:r>
        <w:rPr>
          <w:rFonts w:hint="eastAsia"/>
        </w:rPr>
        <w:t>经理极其自然离开厨房，“原来如此”，草十郎钦佩的看着他穿着黑衣的背影。</w:t>
      </w:r>
    </w:p>
    <w:p w:rsidR="009C1EAC" w:rsidRDefault="009C1EAC" w:rsidP="00475CE7">
      <w:r>
        <w:rPr>
          <w:rFonts w:hint="eastAsia"/>
        </w:rPr>
        <w:t>不管在哪，似乎都有这样奇怪的事情。</w:t>
      </w:r>
    </w:p>
    <w:p w:rsidR="009C1EAC" w:rsidRDefault="009C1EAC" w:rsidP="00475CE7"/>
    <w:p w:rsidR="009C1EAC" w:rsidRDefault="009C1EAC" w:rsidP="00475CE7">
      <w:r>
        <w:rPr>
          <w:rFonts w:hint="eastAsia"/>
        </w:rPr>
        <w:t>【好慢！】</w:t>
      </w:r>
    </w:p>
    <w:p w:rsidR="009C1EAC" w:rsidRDefault="009C1EAC" w:rsidP="00475CE7">
      <w:r>
        <w:rPr>
          <w:rFonts w:hint="eastAsia"/>
        </w:rPr>
        <w:t>晚上十点之后，</w:t>
      </w:r>
    </w:p>
    <w:p w:rsidR="009C1EAC" w:rsidRDefault="009C1EAC" w:rsidP="00475CE7">
      <w:r>
        <w:rPr>
          <w:rFonts w:hint="eastAsia"/>
        </w:rPr>
        <w:t>结束打工的草十郎稍微绕了点远，而迎接他的，就如所见到的，是愤怒的青子。</w:t>
      </w:r>
    </w:p>
    <w:p w:rsidR="009C1EAC" w:rsidRDefault="009C1EAC" w:rsidP="00475CE7">
      <w:r>
        <w:rPr>
          <w:rFonts w:hint="eastAsia"/>
        </w:rPr>
        <w:t>看到满脸不高兴的青子，草十郎松了一口气。</w:t>
      </w:r>
    </w:p>
    <w:p w:rsidR="009C1EAC" w:rsidRDefault="009C1EAC" w:rsidP="00475CE7">
      <w:r>
        <w:rPr>
          <w:rFonts w:hint="eastAsia"/>
        </w:rPr>
        <w:t>虽然不知道青子在生什么气，但和今天早上那不知道为什么生的气不是同一种。</w:t>
      </w:r>
    </w:p>
    <w:p w:rsidR="009C1EAC" w:rsidRDefault="009C1EAC" w:rsidP="00475CE7">
      <w:r>
        <w:rPr>
          <w:rFonts w:hint="eastAsia"/>
        </w:rPr>
        <w:t>【慢吗，这不是还差一点才到十点吗？</w:t>
      </w:r>
    </w:p>
    <w:p w:rsidR="009C1EAC" w:rsidRDefault="009C1EAC" w:rsidP="00475CE7">
      <w:r>
        <w:rPr>
          <w:rFonts w:hint="eastAsia"/>
        </w:rPr>
        <w:t>怎么了，苍崎？】</w:t>
      </w:r>
    </w:p>
    <w:p w:rsidR="009C1EAC" w:rsidRDefault="009C1EAC" w:rsidP="00475CE7">
      <w:r>
        <w:rPr>
          <w:rFonts w:hint="eastAsia"/>
        </w:rPr>
        <w:t>把双手抱着的纸箱放到地板上，草十郎看向了暖炉旁边。</w:t>
      </w:r>
    </w:p>
    <w:p w:rsidR="009C1EAC" w:rsidRDefault="009C1EAC" w:rsidP="00475CE7">
      <w:r>
        <w:rPr>
          <w:rFonts w:hint="eastAsia"/>
        </w:rPr>
        <w:t>在那里看不到孤独一人睡着的少女。</w:t>
      </w:r>
    </w:p>
    <w:p w:rsidR="009C1EAC" w:rsidRDefault="009C1EAC" w:rsidP="00475CE7">
      <w:r>
        <w:rPr>
          <w:rFonts w:hint="eastAsia"/>
        </w:rPr>
        <w:t>【不对，是已经十点了，你搞错了。</w:t>
      </w:r>
    </w:p>
    <w:p w:rsidR="009C1EAC" w:rsidRDefault="009C1EAC" w:rsidP="00475CE7">
      <w:r>
        <w:rPr>
          <w:rFonts w:hint="eastAsia"/>
        </w:rPr>
        <w:t>你还真是不知道你现在是个什么状态啊。】</w:t>
      </w:r>
    </w:p>
    <w:p w:rsidR="009C1EAC" w:rsidRDefault="009C1EAC" w:rsidP="00475CE7">
      <w:r>
        <w:rPr>
          <w:rFonts w:hint="eastAsia"/>
        </w:rPr>
        <w:t>【？】</w:t>
      </w:r>
    </w:p>
    <w:p w:rsidR="009C1EAC" w:rsidRDefault="009C1EAC" w:rsidP="00475CE7">
      <w:r>
        <w:rPr>
          <w:rFonts w:hint="eastAsia"/>
        </w:rPr>
        <w:t>【好了别废话了，到客厅里来。】</w:t>
      </w:r>
    </w:p>
    <w:p w:rsidR="009C1EAC" w:rsidRDefault="009C1EAC" w:rsidP="00475CE7">
      <w:r>
        <w:rPr>
          <w:rFonts w:hint="eastAsia"/>
        </w:rPr>
        <w:t>没管歪着脑袋的草十郎，青子径直向客厅那走去。</w:t>
      </w:r>
    </w:p>
    <w:p w:rsidR="009C1EAC" w:rsidRDefault="009C1EAC" w:rsidP="00475CE7">
      <w:r>
        <w:rPr>
          <w:rFonts w:hint="eastAsia"/>
        </w:rPr>
        <w:t>草十郎又抱起纸箱，亦步亦趋的跟上青子。</w:t>
      </w:r>
    </w:p>
    <w:p w:rsidR="009C1EAC" w:rsidRDefault="009C1EAC" w:rsidP="00475CE7">
      <w:r>
        <w:rPr>
          <w:rFonts w:hint="eastAsia"/>
        </w:rPr>
        <w:t>草十郎脱下外套，把外套挂到衣架上后走进了客厅。</w:t>
      </w:r>
    </w:p>
    <w:p w:rsidR="009C1EAC" w:rsidRDefault="009C1EAC" w:rsidP="00475CE7">
      <w:r>
        <w:rPr>
          <w:rFonts w:hint="eastAsia"/>
        </w:rPr>
        <w:t>有珠似乎是在自己的房间里。</w:t>
      </w:r>
    </w:p>
    <w:p w:rsidR="009C1EAC" w:rsidRDefault="009C1EAC" w:rsidP="00475CE7">
      <w:r>
        <w:rPr>
          <w:rFonts w:hint="eastAsia"/>
        </w:rPr>
        <w:t>桌子上放着的是熟悉的药片。</w:t>
      </w:r>
    </w:p>
    <w:p w:rsidR="009C1EAC" w:rsidRDefault="009C1EAC" w:rsidP="00475CE7">
      <w:r>
        <w:rPr>
          <w:rFonts w:hint="eastAsia"/>
        </w:rPr>
        <w:t>【……没说清楚是我的不对，但你也要好好遵守时间呐。这可是以那个为前提来做的。】</w:t>
      </w:r>
    </w:p>
    <w:p w:rsidR="009C1EAC" w:rsidRDefault="009C1EAC" w:rsidP="00475CE7">
      <w:r>
        <w:rPr>
          <w:rFonts w:hint="eastAsia"/>
        </w:rPr>
        <w:t>给，青子把桌子上放的药片和装好水的杯子递了过来。</w:t>
      </w:r>
    </w:p>
    <w:p w:rsidR="009C1EAC" w:rsidRDefault="009C1EAC" w:rsidP="00475CE7">
      <w:r>
        <w:rPr>
          <w:rFonts w:hint="eastAsia"/>
        </w:rPr>
        <w:t>【？药的话出去之前就吃过了。</w:t>
      </w:r>
    </w:p>
    <w:p w:rsidR="009C1EAC" w:rsidRDefault="009C1EAC" w:rsidP="00475CE7">
      <w:r>
        <w:rPr>
          <w:rFonts w:hint="eastAsia"/>
        </w:rPr>
        <w:t>身体也没啥不舒服的，用得着这么慌慌张张的吗？】</w:t>
      </w:r>
    </w:p>
    <w:p w:rsidR="009C1EAC" w:rsidRDefault="009C1EAC" w:rsidP="00475CE7">
      <w:r>
        <w:rPr>
          <w:rFonts w:hint="eastAsia"/>
        </w:rPr>
        <w:t>【哈？为啥我们非得要管你健康不健康啊？】</w:t>
      </w:r>
    </w:p>
    <w:p w:rsidR="009C1EAC" w:rsidRDefault="009C1EAC" w:rsidP="00475CE7">
      <w:r>
        <w:rPr>
          <w:rFonts w:hint="eastAsia"/>
        </w:rPr>
        <w:t>【似乎是搞错了，你回来时候喝的那个药，说的简单点就是毒。</w:t>
      </w:r>
    </w:p>
    <w:p w:rsidR="009C1EAC" w:rsidRDefault="009C1EAC" w:rsidP="00475CE7">
      <w:r>
        <w:rPr>
          <w:rFonts w:hint="eastAsia"/>
        </w:rPr>
        <w:t>因为不是速效性的，大概要半天才会有效果吧。在那之前如果不抓紧吃新药的话，之前的毒就会在体内乱撞，出现猝死的情况。</w:t>
      </w:r>
    </w:p>
    <w:p w:rsidR="009C1EAC" w:rsidRDefault="009C1EAC" w:rsidP="00475CE7">
      <w:r>
        <w:rPr>
          <w:rFonts w:hint="eastAsia"/>
        </w:rPr>
        <w:t>有珠那家伙，硬说连这都做不到就不能相信你。】</w:t>
      </w:r>
    </w:p>
    <w:p w:rsidR="009C1EAC" w:rsidRDefault="009C1EAC" w:rsidP="00475CE7">
      <w:r>
        <w:rPr>
          <w:rFonts w:hint="eastAsia"/>
        </w:rPr>
        <w:t>【好啦，听明白了就快点喝了。</w:t>
      </w:r>
    </w:p>
    <w:p w:rsidR="009C1EAC" w:rsidRDefault="009C1EAC" w:rsidP="00475CE7">
      <w:r>
        <w:rPr>
          <w:rFonts w:hint="eastAsia"/>
        </w:rPr>
        <w:t>……嘛，我倒也没想到会这么麻烦。</w:t>
      </w:r>
    </w:p>
    <w:p w:rsidR="009C1EAC" w:rsidRDefault="009C1EAC" w:rsidP="00475CE7">
      <w:r>
        <w:rPr>
          <w:rFonts w:hint="eastAsia"/>
        </w:rPr>
        <w:t>最近还得再想想有没有更好的办法，在那之前先用这办法忍忍吧。】</w:t>
      </w:r>
    </w:p>
    <w:p w:rsidR="009C1EAC" w:rsidRDefault="009C1EAC" w:rsidP="00475CE7">
      <w:r>
        <w:rPr>
          <w:rFonts w:hint="eastAsia"/>
        </w:rPr>
        <w:t>【……说的太支离破碎了，总之我之前喝的都不是什么好东西对吧？】</w:t>
      </w:r>
    </w:p>
    <w:p w:rsidR="009C1EAC" w:rsidRDefault="009C1EAC" w:rsidP="00475CE7">
      <w:r>
        <w:rPr>
          <w:rFonts w:hint="eastAsia"/>
        </w:rPr>
        <w:t>草十郎从青子那里接过药片一口吞下肚。</w:t>
      </w:r>
    </w:p>
    <w:p w:rsidR="009C1EAC" w:rsidRDefault="009C1EAC" w:rsidP="00475CE7">
      <w:r>
        <w:rPr>
          <w:rFonts w:hint="eastAsia"/>
        </w:rPr>
        <w:t>听到毒药什么的也没有害怕的样子。</w:t>
      </w:r>
    </w:p>
    <w:p w:rsidR="009C1EAC" w:rsidRDefault="009C1EAC" w:rsidP="00475CE7">
      <w:r>
        <w:rPr>
          <w:rFonts w:hint="eastAsia"/>
        </w:rPr>
        <w:t>“多谢”，似乎也没打算责备青子她们的霸道行径。</w:t>
      </w:r>
    </w:p>
    <w:p w:rsidR="009C1EAC" w:rsidRDefault="009C1EAC" w:rsidP="00475CE7">
      <w:r>
        <w:rPr>
          <w:rFonts w:hint="eastAsia"/>
        </w:rPr>
        <w:t>【真是，含毒制毒什么的，还真有古风呢，苍崎也是有珠也是。】</w:t>
      </w:r>
    </w:p>
    <w:p w:rsidR="009C1EAC" w:rsidRDefault="009C1EAC" w:rsidP="00475CE7">
      <w:r>
        <w:rPr>
          <w:rFonts w:hint="eastAsia"/>
        </w:rPr>
        <w:t>像是被点了笑穴，草十郎的表情又欢快起来。</w:t>
      </w:r>
    </w:p>
    <w:p w:rsidR="009C1EAC" w:rsidRDefault="009C1EAC" w:rsidP="00475CE7">
      <w:r>
        <w:rPr>
          <w:rFonts w:hint="eastAsia"/>
        </w:rPr>
        <w:t>另一边，青子则是完全理解不了为什么这样还能笑出来。</w:t>
      </w:r>
    </w:p>
    <w:p w:rsidR="009C1EAC" w:rsidRDefault="009C1EAC" w:rsidP="00475CE7">
      <w:r>
        <w:rPr>
          <w:rFonts w:hint="eastAsia"/>
        </w:rPr>
        <w:t>【今天回来晚是因为要去公寓拿行李过来。就是这么回事啦，之前要是有打个电话就好了呢。】</w:t>
      </w:r>
    </w:p>
    <w:p w:rsidR="009C1EAC" w:rsidRDefault="009C1EAC" w:rsidP="00475CE7">
      <w:r>
        <w:rPr>
          <w:rFonts w:hint="eastAsia"/>
        </w:rPr>
        <w:t>【……你说的行李，不会是指这些东西吧？】</w:t>
      </w:r>
    </w:p>
    <w:p w:rsidR="009C1EAC" w:rsidRDefault="009C1EAC" w:rsidP="00475CE7">
      <w:r>
        <w:rPr>
          <w:rFonts w:hint="eastAsia"/>
        </w:rPr>
        <w:t>青子指了指草十郎拿着的那些纸箱，“当然”，草十郎点了点头。</w:t>
      </w:r>
    </w:p>
    <w:p w:rsidR="009C1EAC" w:rsidRDefault="009C1EAC" w:rsidP="00475CE7">
      <w:r>
        <w:rPr>
          <w:rFonts w:hint="eastAsia"/>
        </w:rPr>
        <w:t>【既然不住了还要交房租不就成傻瓜了吗？今天跟房东说了。也稍微被问了一下什么时候回来什么的，说三个月没问题吧。】</w:t>
      </w:r>
    </w:p>
    <w:p w:rsidR="009C1EAC" w:rsidRDefault="009C1EAC" w:rsidP="00475CE7">
      <w:r>
        <w:rPr>
          <w:rFonts w:hint="eastAsia"/>
        </w:rPr>
        <w:t>【房租……？</w:t>
      </w:r>
    </w:p>
    <w:p w:rsidR="009C1EAC" w:rsidRDefault="009C1EAC" w:rsidP="00475CE7">
      <w:r>
        <w:rPr>
          <w:rFonts w:hint="eastAsia"/>
        </w:rPr>
        <w:t>啊，是吗。也是呐，我都把这事给忘光了呢。有珠听了也会高兴的，这下。】</w:t>
      </w:r>
    </w:p>
    <w:p w:rsidR="009C1EAC" w:rsidRDefault="009C1EAC" w:rsidP="00475CE7">
      <w:r>
        <w:rPr>
          <w:rFonts w:hint="eastAsia"/>
        </w:rPr>
        <w:t>爽朗的笑容说的就是这个吧。</w:t>
      </w:r>
    </w:p>
    <w:p w:rsidR="009C1EAC" w:rsidRDefault="009C1EAC" w:rsidP="00475CE7">
      <w:r>
        <w:rPr>
          <w:rFonts w:hint="eastAsia"/>
        </w:rPr>
        <w:t>一点阴郁都没有，直截了当，像是想到什么鬼点子的小鬼一样的笑容。</w:t>
      </w:r>
    </w:p>
    <w:p w:rsidR="009C1EAC" w:rsidRDefault="009C1EAC" w:rsidP="00475CE7">
      <w:r>
        <w:rPr>
          <w:rFonts w:hint="eastAsia"/>
        </w:rPr>
        <w:t>预感到会有不幸的事发生，草十郎不禁为即将到来的威胁感到害怕。</w:t>
      </w:r>
    </w:p>
    <w:p w:rsidR="009C1EAC" w:rsidRDefault="009C1EAC" w:rsidP="00475CE7">
      <w:r>
        <w:rPr>
          <w:rFonts w:hint="eastAsia"/>
        </w:rPr>
        <w:t>【但还真不少呢，行李。一箱还放不下吗？】</w:t>
      </w:r>
    </w:p>
    <w:p w:rsidR="009C1EAC" w:rsidRDefault="009C1EAC" w:rsidP="00475CE7">
      <w:r>
        <w:rPr>
          <w:rFonts w:hint="eastAsia"/>
        </w:rPr>
        <w:t>【是啊，有很多呢。比起这个有珠在自己的房间吗？】</w:t>
      </w:r>
    </w:p>
    <w:p w:rsidR="009C1EAC" w:rsidRDefault="009C1EAC" w:rsidP="00475CE7">
      <w:r>
        <w:rPr>
          <w:rFonts w:hint="eastAsia"/>
        </w:rPr>
        <w:t>【刚回去不久，虽然挺少见的在晚饭后留在这了，但似乎是没有等到呐。】</w:t>
      </w:r>
    </w:p>
    <w:p w:rsidR="009C1EAC" w:rsidRDefault="009C1EAC" w:rsidP="00475CE7">
      <w:r>
        <w:rPr>
          <w:rFonts w:hint="eastAsia"/>
        </w:rPr>
        <w:t>青子保持着厚颜无耻的笑容，用意味深长的眼神看着草十郎。</w:t>
      </w:r>
    </w:p>
    <w:p w:rsidR="009C1EAC" w:rsidRDefault="009C1EAC" w:rsidP="00475CE7">
      <w:r>
        <w:rPr>
          <w:rFonts w:hint="eastAsia"/>
        </w:rPr>
        <w:t>【没有等到……等什么？】</w:t>
      </w:r>
    </w:p>
    <w:p w:rsidR="009C1EAC" w:rsidRDefault="009C1EAC" w:rsidP="00475CE7">
      <w:r>
        <w:rPr>
          <w:rFonts w:hint="eastAsia"/>
        </w:rPr>
        <w:t>【那个啊，有人趁着有珠睡觉的时候擅自使用了没有库存的</w:t>
      </w:r>
      <w:r>
        <w:t>FAUCHON</w:t>
      </w:r>
      <w:r>
        <w:rPr>
          <w:rFonts w:hint="eastAsia"/>
        </w:rPr>
        <w:t>和</w:t>
      </w:r>
      <w:r>
        <w:t>Blue Calico</w:t>
      </w:r>
      <w:r>
        <w:rPr>
          <w:rFonts w:hint="eastAsia"/>
        </w:rPr>
        <w:t>。是不是等着要把这个不知道在哪的谁给剁了啊？】</w:t>
      </w:r>
    </w:p>
    <w:p w:rsidR="009C1EAC" w:rsidRDefault="009C1EAC" w:rsidP="00475CE7">
      <w:r>
        <w:rPr>
          <w:rFonts w:hint="eastAsia"/>
        </w:rPr>
        <w:t>【</w:t>
      </w:r>
      <w:r>
        <w:t>FAUCHON</w:t>
      </w:r>
      <w:r>
        <w:rPr>
          <w:rFonts w:hint="eastAsia"/>
        </w:rPr>
        <w:t>……是说那个茶叶吗？】</w:t>
      </w:r>
    </w:p>
    <w:p w:rsidR="009C1EAC" w:rsidRDefault="009C1EAC" w:rsidP="00475CE7">
      <w:r>
        <w:rPr>
          <w:rFonts w:hint="eastAsia"/>
        </w:rPr>
        <w:t>【对啊，我也被吓了一跳呢。虽然有珠经常随便找个地方就睡过去了，但准备好红茶再去睡这还是第一次呢。</w:t>
      </w:r>
    </w:p>
    <w:p w:rsidR="009C1EAC" w:rsidRDefault="009C1EAC" w:rsidP="00475CE7">
      <w:r>
        <w:rPr>
          <w:rFonts w:hint="eastAsia"/>
        </w:rPr>
        <w:t>还以为她有什么心事了叫起来一问，她也很吃惊。到底、是谁干的啊？】</w:t>
      </w:r>
    </w:p>
    <w:p w:rsidR="009C1EAC" w:rsidRDefault="009C1EAC" w:rsidP="00475CE7">
      <w:r>
        <w:rPr>
          <w:rFonts w:hint="eastAsia"/>
        </w:rPr>
        <w:t>啪，草十郎拿拳头砸了一下手掌。</w:t>
      </w:r>
    </w:p>
    <w:p w:rsidR="009C1EAC" w:rsidRDefault="009C1EAC" w:rsidP="00475CE7">
      <w:r>
        <w:rPr>
          <w:rFonts w:hint="eastAsia"/>
        </w:rPr>
        <w:t>他确实是准备了红茶，而之后则完全没有把红茶收拾起来的记忆。</w:t>
      </w:r>
    </w:p>
    <w:p w:rsidR="009C1EAC" w:rsidRDefault="009C1EAC" w:rsidP="00475CE7">
      <w:r>
        <w:rPr>
          <w:rFonts w:hint="eastAsia"/>
        </w:rPr>
        <w:t>麻烦了，草十郎的表情暗了下来。青子则很开心的看着他。</w:t>
      </w:r>
    </w:p>
    <w:p w:rsidR="009C1EAC" w:rsidRDefault="009C1EAC" w:rsidP="00475CE7">
      <w:r>
        <w:rPr>
          <w:rFonts w:hint="eastAsia"/>
        </w:rPr>
        <w:t>【这样啊……所以，有珠生气了。】</w:t>
      </w:r>
    </w:p>
    <w:p w:rsidR="009C1EAC" w:rsidRDefault="009C1EAC" w:rsidP="00475CE7">
      <w:r>
        <w:rPr>
          <w:rFonts w:hint="eastAsia"/>
        </w:rPr>
        <w:t>【当然，知更鸟都被牵连着扔出去了。】</w:t>
      </w:r>
    </w:p>
    <w:p w:rsidR="009C1EAC" w:rsidRDefault="009C1EAC" w:rsidP="00475CE7">
      <w:r>
        <w:rPr>
          <w:rFonts w:hint="eastAsia"/>
        </w:rPr>
        <w:t>【啊啊，要我的话也会生气。放着完全没有收拾，真是太不像话了。】</w:t>
      </w:r>
    </w:p>
    <w:p w:rsidR="009C1EAC" w:rsidRDefault="009C1EAC" w:rsidP="00475CE7">
      <w:r>
        <w:rPr>
          <w:rFonts w:hint="eastAsia"/>
        </w:rPr>
        <w:t>太失态了，草十郎很激动的自责着。</w:t>
      </w:r>
    </w:p>
    <w:p w:rsidR="009C1EAC" w:rsidRDefault="009C1EAC" w:rsidP="00475CE7">
      <w:r>
        <w:rPr>
          <w:rFonts w:hint="eastAsia"/>
        </w:rPr>
        <w:t>【重点错啦！听好啦，是因为自己的睡脸被看见了有珠她才生气的！】</w:t>
      </w:r>
    </w:p>
    <w:p w:rsidR="009C1EAC" w:rsidRDefault="009C1EAC" w:rsidP="00475CE7">
      <w:r>
        <w:rPr>
          <w:rFonts w:hint="eastAsia"/>
        </w:rPr>
        <w:t>【哎…………是这样吗，有珠她、我不觉得她会在意这些的。】</w:t>
      </w:r>
    </w:p>
    <w:p w:rsidR="009C1EAC" w:rsidRDefault="009C1EAC" w:rsidP="00475CE7">
      <w:r>
        <w:rPr>
          <w:rFonts w:hint="eastAsia"/>
        </w:rPr>
        <w:t>【你可能不在意，我们可是会在意的！】</w:t>
      </w:r>
    </w:p>
    <w:p w:rsidR="009C1EAC" w:rsidRDefault="009C1EAC" w:rsidP="00475CE7">
      <w:r>
        <w:rPr>
          <w:rFonts w:hint="eastAsia"/>
        </w:rPr>
        <w:t>嘎叽，青子的怒目而视仿佛发出了玻璃碎裂一样的声音。</w:t>
      </w:r>
    </w:p>
    <w:p w:rsidR="009C1EAC" w:rsidRDefault="009C1EAC" w:rsidP="00475CE7">
      <w:r>
        <w:rPr>
          <w:rFonts w:hint="eastAsia"/>
        </w:rPr>
        <w:t>“我们”、草十郎感觉到青子喊出这个词时其中蕴含的魄力。</w:t>
      </w:r>
    </w:p>
    <w:p w:rsidR="009C1EAC" w:rsidRDefault="009C1EAC" w:rsidP="00475CE7">
      <w:r>
        <w:rPr>
          <w:rFonts w:hint="eastAsia"/>
        </w:rPr>
        <w:t>【那是只限苍崎你们的情况吗？】</w:t>
      </w:r>
    </w:p>
    <w:p w:rsidR="009C1EAC" w:rsidRDefault="009C1EAC" w:rsidP="00475CE7">
      <w:r>
        <w:rPr>
          <w:rFonts w:hint="eastAsia"/>
        </w:rPr>
        <w:t>【世间的一般常识啦。自己不在意就以为别人都跟你一样，之后有你受的。】</w:t>
      </w:r>
    </w:p>
    <w:p w:rsidR="009C1EAC" w:rsidRDefault="009C1EAC" w:rsidP="00475CE7">
      <w:r>
        <w:rPr>
          <w:rFonts w:hint="eastAsia"/>
        </w:rPr>
        <w:t>【嗯。但是要这么说的话，在前厅里睡着的有珠不也有问题吗？总不能放着不管吧，那种情况下。】</w:t>
      </w:r>
    </w:p>
    <w:p w:rsidR="009C1EAC" w:rsidRDefault="009C1EAC" w:rsidP="00475CE7">
      <w:r>
        <w:rPr>
          <w:rFonts w:hint="eastAsia"/>
        </w:rPr>
        <w:t>【……你的好意心领了，但这怎么说呢，这个洋馆的主人可是她呀。</w:t>
      </w:r>
    </w:p>
    <w:p w:rsidR="009C1EAC" w:rsidRDefault="009C1EAC" w:rsidP="00475CE7">
      <w:r>
        <w:rPr>
          <w:rFonts w:hint="eastAsia"/>
        </w:rPr>
        <w:t>在这个洋馆里你所碰到的所有不入流不像话，失败失态的情况，责任最后都会押到草十郎你身上。</w:t>
      </w:r>
    </w:p>
    <w:p w:rsidR="009C1EAC" w:rsidRDefault="009C1EAC" w:rsidP="00475CE7">
      <w:r>
        <w:rPr>
          <w:rFonts w:hint="eastAsia"/>
        </w:rPr>
        <w:t>我说的这些，明白了吗？】</w:t>
      </w:r>
    </w:p>
    <w:p w:rsidR="009C1EAC" w:rsidRDefault="009C1EAC" w:rsidP="00475CE7">
      <w:r>
        <w:rPr>
          <w:rFonts w:hint="eastAsia"/>
        </w:rPr>
        <w:t>还是有点不明白青子说的意思，草十郎“嗯嗯”的思考着。</w:t>
      </w:r>
    </w:p>
    <w:p w:rsidR="009C1EAC" w:rsidRDefault="009C1EAC" w:rsidP="00475CE7">
      <w:r>
        <w:rPr>
          <w:rFonts w:hint="eastAsia"/>
        </w:rPr>
        <w:t>【</w:t>
      </w:r>
      <w:r>
        <w:t>——</w:t>
      </w:r>
      <w:r>
        <w:rPr>
          <w:rFonts w:hint="eastAsia"/>
        </w:rPr>
        <w:t>也就是说，这里是有珠的自治区喽？】</w:t>
      </w:r>
    </w:p>
    <w:p w:rsidR="009C1EAC" w:rsidRDefault="009C1EAC" w:rsidP="00475CE7">
      <w:r>
        <w:rPr>
          <w:rFonts w:hint="eastAsia"/>
        </w:rPr>
        <w:t>【没错，说的挺恰当。正确点说是我和有珠，领主想干什么都是被允许的哦。】</w:t>
      </w:r>
    </w:p>
    <w:p w:rsidR="009C1EAC" w:rsidRDefault="009C1EAC" w:rsidP="00475CE7">
      <w:r>
        <w:rPr>
          <w:rFonts w:hint="eastAsia"/>
        </w:rPr>
        <w:t>笑着说完，青子做到了沙发上。</w:t>
      </w:r>
    </w:p>
    <w:p w:rsidR="009C1EAC" w:rsidRDefault="009C1EAC" w:rsidP="00475CE7">
      <w:r>
        <w:rPr>
          <w:rFonts w:hint="eastAsia"/>
        </w:rPr>
        <w:t>草十郎站在青子对面沙发的后面，回想着刚才的对话。</w:t>
      </w:r>
    </w:p>
    <w:p w:rsidR="009C1EAC" w:rsidRDefault="009C1EAC" w:rsidP="00475CE7">
      <w:r>
        <w:rPr>
          <w:rFonts w:hint="eastAsia"/>
        </w:rPr>
        <w:t>说是有珠的自治区、青子的自治区。那她们的家族、老家又到底是什么样的呢？</w:t>
      </w:r>
    </w:p>
    <w:p w:rsidR="009C1EAC" w:rsidRDefault="009C1EAC" w:rsidP="00475CE7">
      <w:r>
        <w:rPr>
          <w:rFonts w:hint="eastAsia"/>
        </w:rPr>
        <w:t>【苍崎，你的双亲怎么样了？】</w:t>
      </w:r>
    </w:p>
    <w:p w:rsidR="009C1EAC" w:rsidRDefault="009C1EAC" w:rsidP="00475CE7">
      <w:r>
        <w:rPr>
          <w:rFonts w:hint="eastAsia"/>
        </w:rPr>
        <w:t>草十郎忍不住把心里想事情的问了出来。</w:t>
      </w:r>
    </w:p>
    <w:p w:rsidR="009C1EAC" w:rsidRDefault="009C1EAC" w:rsidP="00475CE7">
      <w:r>
        <w:rPr>
          <w:rFonts w:hint="eastAsia"/>
        </w:rPr>
        <w:t>【还活着呢。是三咲町往下走四站地一个叫陶川地方的地主。师父是祖父，现在正在隐居，和父母住在一起。】</w:t>
      </w:r>
    </w:p>
    <w:p w:rsidR="009C1EAC" w:rsidRDefault="009C1EAC" w:rsidP="00475CE7">
      <w:r>
        <w:rPr>
          <w:rFonts w:hint="eastAsia"/>
        </w:rPr>
        <w:t>【……唔，这么听起来，感觉就像是个普通的家庭呢。】</w:t>
      </w:r>
    </w:p>
    <w:p w:rsidR="009C1EAC" w:rsidRDefault="009C1EAC" w:rsidP="00475CE7">
      <w:r>
        <w:rPr>
          <w:rFonts w:hint="eastAsia"/>
        </w:rPr>
        <w:t>因为说是魔法使的一族，草十郎似乎是想象了一些更破天荒的东西。</w:t>
      </w:r>
    </w:p>
    <w:p w:rsidR="009C1EAC" w:rsidRDefault="009C1EAC" w:rsidP="00475CE7">
      <w:r>
        <w:rPr>
          <w:rFonts w:hint="eastAsia"/>
        </w:rPr>
        <w:t>【父母啊，父亲的话似乎是在魔术回路制作方面并不很优秀。也因为这个，我作为第二代也就拥有了潜在能力，祖父是这么说的。实际上谁知道呢。</w:t>
      </w:r>
    </w:p>
    <w:p w:rsidR="009C1EAC" w:rsidRDefault="009C1EAC" w:rsidP="00475CE7">
      <w:r>
        <w:rPr>
          <w:rFonts w:hint="eastAsia"/>
        </w:rPr>
        <w:t>要说草十郎你所期待的一族，不管怎么想都应该是有珠。有珠她啊，跟我不一样是英国出身的。】</w:t>
      </w:r>
    </w:p>
    <w:p w:rsidR="009C1EAC" w:rsidRDefault="009C1EAC" w:rsidP="00475CE7">
      <w:r>
        <w:rPr>
          <w:rFonts w:hint="eastAsia"/>
        </w:rPr>
        <w:t>“话说的有点多，就到这吧。”青子截住了话题。</w:t>
      </w:r>
    </w:p>
    <w:p w:rsidR="009C1EAC" w:rsidRDefault="009C1EAC" w:rsidP="00475CE7">
      <w:r>
        <w:rPr>
          <w:rFonts w:hint="eastAsia"/>
        </w:rPr>
        <w:t>有珠的事要去向本人询问</w:t>
      </w:r>
      <w:r>
        <w:t>——</w:t>
      </w:r>
      <w:r>
        <w:rPr>
          <w:rFonts w:hint="eastAsia"/>
        </w:rPr>
        <w:t>眼前的少年这么说过。</w:t>
      </w:r>
    </w:p>
    <w:p w:rsidR="009C1EAC" w:rsidRDefault="009C1EAC" w:rsidP="00475CE7">
      <w:r>
        <w:rPr>
          <w:rFonts w:hint="eastAsia"/>
        </w:rPr>
        <w:t>这个方针，没理由在这里破坏掉。</w:t>
      </w:r>
    </w:p>
    <w:p w:rsidR="009C1EAC" w:rsidRDefault="009C1EAC" w:rsidP="00475CE7">
      <w:r>
        <w:rPr>
          <w:rFonts w:hint="eastAsia"/>
        </w:rPr>
        <w:t>【嘛，详细的情况你去问本人好了。有珠喜欢红茶也是从那里带来的习惯。</w:t>
      </w:r>
    </w:p>
    <w:p w:rsidR="009C1EAC" w:rsidRDefault="009C1EAC" w:rsidP="00475CE7">
      <w:r>
        <w:rPr>
          <w:rFonts w:hint="eastAsia"/>
        </w:rPr>
        <w:t>……说起来，为什么偏偏今天不泡立顿的红茶了？茶包泡茶不是更好吗？】</w:t>
      </w:r>
    </w:p>
    <w:p w:rsidR="009C1EAC" w:rsidRDefault="009C1EAC" w:rsidP="00475CE7">
      <w:r>
        <w:rPr>
          <w:rFonts w:hint="eastAsia"/>
        </w:rPr>
        <w:t>【不是苍崎你说的这样会比较好吗？</w:t>
      </w:r>
    </w:p>
    <w:p w:rsidR="009C1EAC" w:rsidRDefault="009C1EAC" w:rsidP="00475CE7">
      <w:r>
        <w:rPr>
          <w:rFonts w:hint="eastAsia"/>
        </w:rPr>
        <w:t>有珠会在红茶上面纠缠不休什么的。】</w:t>
      </w:r>
    </w:p>
    <w:p w:rsidR="009C1EAC" w:rsidRDefault="009C1EAC" w:rsidP="00475CE7">
      <w:r>
        <w:rPr>
          <w:rFonts w:hint="eastAsia"/>
        </w:rPr>
        <w:t>唔，意识到自己的失言，青子吞吞吐吐起来。</w:t>
      </w:r>
    </w:p>
    <w:p w:rsidR="009C1EAC" w:rsidRDefault="009C1EAC" w:rsidP="00475CE7">
      <w:r>
        <w:rPr>
          <w:rFonts w:hint="eastAsia"/>
        </w:rPr>
        <w:t>这家伙性格上粗枝大叶的，但总能注意到细节上的事。</w:t>
      </w:r>
    </w:p>
    <w:p w:rsidR="009C1EAC" w:rsidRDefault="009C1EAC" w:rsidP="00475CE7">
      <w:r>
        <w:rPr>
          <w:rFonts w:hint="eastAsia"/>
        </w:rPr>
        <w:t>【……嘛，算了。比起这个，明天放学后还要一个人回来吗？</w:t>
      </w:r>
    </w:p>
    <w:p w:rsidR="009C1EAC" w:rsidRDefault="009C1EAC" w:rsidP="00475CE7">
      <w:r>
        <w:rPr>
          <w:rFonts w:hint="eastAsia"/>
        </w:rPr>
        <w:t>我还有新年的活动要确定，说是要应付出一个年糕大会来，所以我明天还是会很忙的。】</w:t>
      </w:r>
    </w:p>
    <w:p w:rsidR="009C1EAC" w:rsidRDefault="009C1EAC" w:rsidP="00475CE7">
      <w:r>
        <w:rPr>
          <w:rFonts w:hint="eastAsia"/>
        </w:rPr>
        <w:t>知道了，草十郎点点头。</w:t>
      </w:r>
    </w:p>
    <w:p w:rsidR="009C1EAC" w:rsidRDefault="009C1EAC" w:rsidP="00475CE7">
      <w:r>
        <w:rPr>
          <w:rFonts w:hint="eastAsia"/>
        </w:rPr>
        <w:t>看来就算青子不说，他本来也是这么打算的。</w:t>
      </w:r>
    </w:p>
    <w:p w:rsidR="009C1EAC" w:rsidRDefault="009C1EAC" w:rsidP="00475CE7">
      <w:r>
        <w:rPr>
          <w:rFonts w:hint="eastAsia"/>
        </w:rPr>
        <w:t>【大会倒是挺好的，但是苍崎你身体没关系吧？从昨天开始就没有睡过呢。】</w:t>
      </w:r>
    </w:p>
    <w:p w:rsidR="009C1EAC" w:rsidRDefault="009C1EAC" w:rsidP="00475CE7">
      <w:r>
        <w:rPr>
          <w:rFonts w:hint="eastAsia"/>
        </w:rPr>
        <w:t>【傍晚眯了三个小时左右吧，没什么大不了的。</w:t>
      </w:r>
    </w:p>
    <w:p w:rsidR="009C1EAC" w:rsidRDefault="009C1EAC" w:rsidP="00475CE7">
      <w:r>
        <w:rPr>
          <w:rFonts w:hint="eastAsia"/>
        </w:rPr>
        <w:t>这么说起来你状态也不错呢吧？马上就要接着昨天晚上的继续了。】</w:t>
      </w:r>
    </w:p>
    <w:p w:rsidR="009C1EAC" w:rsidRDefault="009C1EAC" w:rsidP="00475CE7">
      <w:r>
        <w:rPr>
          <w:rFonts w:hint="eastAsia"/>
        </w:rPr>
        <w:t>昨天晚上的继续，也就是一对一的通宵复习。</w:t>
      </w:r>
    </w:p>
    <w:p w:rsidR="009C1EAC" w:rsidRDefault="009C1EAC" w:rsidP="00475CE7">
      <w:r>
        <w:rPr>
          <w:rFonts w:hint="eastAsia"/>
        </w:rPr>
        <w:t>对从那时开始就没阖过眼的草十郎来说，这甚至可以称作是严厉的苦修了</w:t>
      </w:r>
      <w:r>
        <w:t>——</w:t>
      </w:r>
    </w:p>
    <w:p w:rsidR="009C1EAC" w:rsidRDefault="009C1EAC" w:rsidP="00475CE7">
      <w:r>
        <w:rPr>
          <w:rFonts w:hint="eastAsia"/>
        </w:rPr>
        <w:t>但草十郎非常高兴的露出了笑脸。</w:t>
      </w:r>
    </w:p>
    <w:p w:rsidR="009C1EAC" w:rsidRDefault="009C1EAC" w:rsidP="00475CE7">
      <w:r>
        <w:rPr>
          <w:rFonts w:hint="eastAsia"/>
        </w:rPr>
        <w:t>回想起刚转校过来那会，从暗处紧张的监视着自己的青子，和她那难以理解的照顾。</w:t>
      </w:r>
    </w:p>
    <w:p w:rsidR="009C1EAC" w:rsidRDefault="009C1EAC" w:rsidP="00475CE7">
      <w:r>
        <w:rPr>
          <w:rFonts w:hint="eastAsia"/>
        </w:rPr>
        <w:t>【好的，再说不管怎么看辛苦的都是苍崎你，这特例中的特例，我就心怀感激的收下了。】</w:t>
      </w:r>
    </w:p>
    <w:p w:rsidR="009C1EAC" w:rsidRDefault="009C1EAC" w:rsidP="00475CE7">
      <w:r>
        <w:rPr>
          <w:rFonts w:hint="eastAsia"/>
        </w:rPr>
        <w:t>看着他清爽的笑容，青子略微有些惊讶。</w:t>
      </w:r>
    </w:p>
    <w:p w:rsidR="009C1EAC" w:rsidRDefault="009C1EAC" w:rsidP="00475CE7">
      <w:r>
        <w:rPr>
          <w:rFonts w:hint="eastAsia"/>
        </w:rPr>
        <w:t>【……真是的，专挑一些没用的东西记。】</w:t>
      </w:r>
    </w:p>
    <w:p w:rsidR="009C1EAC" w:rsidRDefault="009C1EAC" w:rsidP="00475CE7">
      <w:r>
        <w:rPr>
          <w:rFonts w:hint="eastAsia"/>
        </w:rPr>
        <w:t>青子把视线从那笑容上移开，无奈的耸了耸肩。</w:t>
      </w:r>
    </w:p>
    <w:p w:rsidR="009C1EAC" w:rsidRDefault="009C1EAC" w:rsidP="00475CE7"/>
    <w:p w:rsidR="009C1EAC" w:rsidRDefault="009C1EAC" w:rsidP="00475CE7">
      <w:r>
        <w:rPr>
          <w:rFonts w:hint="eastAsia"/>
        </w:rPr>
        <w:t>翌日。</w:t>
      </w:r>
    </w:p>
    <w:p w:rsidR="009C1EAC" w:rsidRDefault="009C1EAC" w:rsidP="00475CE7">
      <w:r>
        <w:rPr>
          <w:rFonts w:hint="eastAsia"/>
        </w:rPr>
        <w:t>期末考试的最后一天毫不拖泥带水的结束了。</w:t>
      </w:r>
    </w:p>
    <w:p w:rsidR="009C1EAC" w:rsidRDefault="009C1EAC" w:rsidP="00475CE7">
      <w:r>
        <w:rPr>
          <w:rFonts w:hint="eastAsia"/>
        </w:rPr>
        <w:t>对大多数学生来说，十二月最大的难题就这样名正言顺的作为过去历史中的一笔抹去了。</w:t>
      </w:r>
    </w:p>
    <w:p w:rsidR="009C1EAC" w:rsidRDefault="009C1EAC" w:rsidP="00475CE7">
      <w:r>
        <w:rPr>
          <w:rFonts w:hint="eastAsia"/>
        </w:rPr>
        <w:t>但是，</w:t>
      </w:r>
    </w:p>
    <w:p w:rsidR="009C1EAC" w:rsidRDefault="009C1EAC" w:rsidP="00475CE7">
      <w:r>
        <w:rPr>
          <w:rFonts w:hint="eastAsia"/>
        </w:rPr>
        <w:t>对草十郎来说，最大的难题还在后面等着。</w:t>
      </w:r>
    </w:p>
    <w:p w:rsidR="009C1EAC" w:rsidRDefault="009C1EAC" w:rsidP="00475CE7">
      <w:r>
        <w:rPr>
          <w:rFonts w:hint="eastAsia"/>
        </w:rPr>
        <w:t>在町内和准备翘掉明天结业式的同学们告别后，草十郎进入了白犬冢的森林中。</w:t>
      </w:r>
    </w:p>
    <w:p w:rsidR="009C1EAC" w:rsidRDefault="009C1EAC" w:rsidP="00475CE7">
      <w:r>
        <w:rPr>
          <w:rFonts w:hint="eastAsia"/>
        </w:rPr>
        <w:t>回家的风景和昨天一样。</w:t>
      </w:r>
    </w:p>
    <w:p w:rsidR="009C1EAC" w:rsidRDefault="009C1EAC" w:rsidP="00475CE7">
      <w:r>
        <w:rPr>
          <w:rFonts w:hint="eastAsia"/>
        </w:rPr>
        <w:t>在这如同昨天翻版的气氛下，草十郎登上了坡道。</w:t>
      </w:r>
    </w:p>
    <w:p w:rsidR="009C1EAC" w:rsidRDefault="009C1EAC" w:rsidP="00475CE7">
      <w:r>
        <w:rPr>
          <w:rFonts w:hint="eastAsia"/>
        </w:rPr>
        <w:t>草十郎坚定的觉悟沸腾起来。</w:t>
      </w:r>
    </w:p>
    <w:p w:rsidR="009C1EAC" w:rsidRDefault="009C1EAC" w:rsidP="00475CE7">
      <w:r>
        <w:rPr>
          <w:rFonts w:hint="eastAsia"/>
        </w:rPr>
        <w:t>不光是因为今天是最后期限，更重要的是草十郎自己也想听听那个少女的话语。</w:t>
      </w:r>
    </w:p>
    <w:p w:rsidR="009C1EAC" w:rsidRDefault="009C1EAC" w:rsidP="00475CE7">
      <w:r>
        <w:rPr>
          <w:rFonts w:hint="eastAsia"/>
        </w:rPr>
        <w:t>不论多么艰难险阻，不管自己如何被无视，就算最后青子一脸坏笑的忠告</w:t>
      </w:r>
      <w:r>
        <w:t xml:space="preserve"> </w:t>
      </w:r>
      <w:r>
        <w:rPr>
          <w:rFonts w:hint="eastAsia"/>
        </w:rPr>
        <w:t>“惹急了把你放到镜之国里看你找谁哭去”变为了现实，也还是至少要打个招呼。</w:t>
      </w:r>
    </w:p>
    <w:p w:rsidR="009C1EAC" w:rsidRDefault="009C1EAC" w:rsidP="00475CE7">
      <w:r>
        <w:t>——</w:t>
      </w:r>
      <w:r>
        <w:rPr>
          <w:rFonts w:hint="eastAsia"/>
        </w:rPr>
        <w:t>然而。</w:t>
      </w:r>
    </w:p>
    <w:p w:rsidR="009C1EAC" w:rsidRDefault="009C1EAC" w:rsidP="00475CE7">
      <w:r>
        <w:rPr>
          <w:rFonts w:hint="eastAsia"/>
        </w:rPr>
        <w:t>等待着草十郎的，是有一半以上，多多少少已经预感到了的光景。</w:t>
      </w:r>
    </w:p>
    <w:p w:rsidR="009C1EAC" w:rsidRDefault="009C1EAC" w:rsidP="00475CE7">
      <w:r>
        <w:rPr>
          <w:rFonts w:hint="eastAsia"/>
        </w:rPr>
        <w:t>【…………这孩子还真能睡啊。】</w:t>
      </w:r>
    </w:p>
    <w:p w:rsidR="009C1EAC" w:rsidRDefault="009C1EAC" w:rsidP="00475CE7">
      <w:r>
        <w:rPr>
          <w:rFonts w:hint="eastAsia"/>
        </w:rPr>
        <w:t>让人感到目眩的即视感。</w:t>
      </w:r>
    </w:p>
    <w:p w:rsidR="009C1EAC" w:rsidRDefault="009C1EAC" w:rsidP="00475CE7">
      <w:r>
        <w:rPr>
          <w:rFonts w:hint="eastAsia"/>
        </w:rPr>
        <w:t>面对眼前和昨天如出一辙的景象，草十郎老实的说出了自己的感想。</w:t>
      </w:r>
    </w:p>
    <w:p w:rsidR="009C1EAC" w:rsidRDefault="009C1EAC" w:rsidP="00475CE7">
      <w:r>
        <w:rPr>
          <w:rFonts w:hint="eastAsia"/>
        </w:rPr>
        <w:t>少女今天也靠在暖炉旁睡着了。</w:t>
      </w:r>
    </w:p>
    <w:p w:rsidR="009C1EAC" w:rsidRDefault="009C1EAC" w:rsidP="00475CE7">
      <w:r>
        <w:rPr>
          <w:rFonts w:hint="eastAsia"/>
        </w:rPr>
        <w:t>由正坐转变成的偏向一边的双足，就像是画本里见过的少女的坐姿一样。</w:t>
      </w:r>
    </w:p>
    <w:p w:rsidR="009C1EAC" w:rsidRDefault="009C1EAC" w:rsidP="00475CE7">
      <w:r>
        <w:rPr>
          <w:rFonts w:hint="eastAsia"/>
        </w:rPr>
        <w:t>比昨天要舒服一些的坐姿。</w:t>
      </w:r>
    </w:p>
    <w:p w:rsidR="009C1EAC" w:rsidRDefault="009C1EAC" w:rsidP="00475CE7">
      <w:r>
        <w:rPr>
          <w:rFonts w:hint="eastAsia"/>
        </w:rPr>
        <w:t>草十郎偶尔能发挥出奇迹般的观察力，很快就察觉到了猫腻。</w:t>
      </w:r>
    </w:p>
    <w:p w:rsidR="009C1EAC" w:rsidRDefault="009C1EAC" w:rsidP="00475CE7">
      <w:r>
        <w:rPr>
          <w:rFonts w:hint="eastAsia"/>
        </w:rPr>
        <w:t>“……学校里，鸢丸一个人在干什么呢？……”</w:t>
      </w:r>
    </w:p>
    <w:p w:rsidR="009C1EAC" w:rsidRDefault="009C1EAC" w:rsidP="00475CE7">
      <w:r>
        <w:rPr>
          <w:rFonts w:hint="eastAsia"/>
        </w:rPr>
        <w:t>草十郎偷偷的看了一眼刚刚走过玄关，好吧，振作精神，挽起袖子。</w:t>
      </w:r>
    </w:p>
    <w:p w:rsidR="009C1EAC" w:rsidRDefault="009C1EAC" w:rsidP="00475CE7">
      <w:r>
        <w:rPr>
          <w:rFonts w:hint="eastAsia"/>
        </w:rPr>
        <w:t>既然所有东西都和昨天一样，那自己也应该配合着这些来。</w:t>
      </w:r>
    </w:p>
    <w:p w:rsidR="009C1EAC" w:rsidRDefault="009C1EAC" w:rsidP="00475CE7">
      <w:r>
        <w:rPr>
          <w:rFonts w:hint="eastAsia"/>
        </w:rPr>
        <w:t>草十郎把书包放到一边走向了厨房。</w:t>
      </w:r>
    </w:p>
    <w:p w:rsidR="009C1EAC" w:rsidRDefault="009C1EAC" w:rsidP="00475CE7">
      <w:r>
        <w:rPr>
          <w:rFonts w:hint="eastAsia"/>
        </w:rPr>
        <w:t>当然是要和昨天一样，泡一些不拿手的红茶出来。</w:t>
      </w:r>
    </w:p>
    <w:p w:rsidR="009C1EAC" w:rsidRDefault="009C1EAC" w:rsidP="00475CE7">
      <w:r>
        <w:rPr>
          <w:rFonts w:hint="eastAsia"/>
        </w:rPr>
        <w:t>既然用</w:t>
      </w:r>
      <w:r>
        <w:t>FAUCHON</w:t>
      </w:r>
      <w:r>
        <w:rPr>
          <w:rFonts w:hint="eastAsia"/>
        </w:rPr>
        <w:t>会生气，今天就进行自我检讨，拿起了</w:t>
      </w:r>
      <w:r>
        <w:t>Jackson</w:t>
      </w:r>
      <w:r>
        <w:rPr>
          <w:rFonts w:hint="eastAsia"/>
        </w:rPr>
        <w:t>的</w:t>
      </w:r>
      <w:r>
        <w:t>fruit herb</w:t>
      </w:r>
      <w:r>
        <w:rPr>
          <w:rFonts w:hint="eastAsia"/>
        </w:rPr>
        <w:t>。</w:t>
      </w:r>
    </w:p>
    <w:p w:rsidR="009C1EAC" w:rsidRDefault="009C1EAC" w:rsidP="00475CE7">
      <w:r>
        <w:rPr>
          <w:rFonts w:hint="eastAsia"/>
        </w:rPr>
        <w:t>……遗憾的是，这就是现在草十郎的极限。</w:t>
      </w:r>
    </w:p>
    <w:p w:rsidR="009C1EAC" w:rsidRDefault="009C1EAC" w:rsidP="00475CE7">
      <w:r>
        <w:rPr>
          <w:rFonts w:hint="eastAsia"/>
        </w:rPr>
        <w:t>他并没有注意到有珠并不是对所用的茶叶种类而生气，而是因为草十郎无法很好的引出茶的香味而生气。</w:t>
      </w:r>
    </w:p>
    <w:p w:rsidR="009C1EAC" w:rsidRDefault="009C1EAC" w:rsidP="00475CE7">
      <w:r>
        <w:rPr>
          <w:rFonts w:hint="eastAsia"/>
        </w:rPr>
        <w:t>用茶壶泡好红茶后，回到前厅。</w:t>
      </w:r>
    </w:p>
    <w:p w:rsidR="009C1EAC" w:rsidRDefault="009C1EAC" w:rsidP="00475CE7">
      <w:r>
        <w:rPr>
          <w:rFonts w:hint="eastAsia"/>
        </w:rPr>
        <w:t>草十郎吐着白色的气息盘腿坐在暖炉前。</w:t>
      </w:r>
    </w:p>
    <w:p w:rsidR="009C1EAC" w:rsidRDefault="009C1EAC" w:rsidP="00475CE7">
      <w:r>
        <w:rPr>
          <w:rFonts w:hint="eastAsia"/>
        </w:rPr>
        <w:t>喝一口自己泡的</w:t>
      </w:r>
      <w:r>
        <w:t>fruit mix</w:t>
      </w:r>
      <w:r>
        <w:rPr>
          <w:rFonts w:hint="eastAsia"/>
        </w:rPr>
        <w:t>，从书包里取出了教科书。</w:t>
      </w:r>
    </w:p>
    <w:p w:rsidR="009C1EAC" w:rsidRDefault="009C1EAC" w:rsidP="00475CE7">
      <w:r>
        <w:rPr>
          <w:rFonts w:hint="eastAsia"/>
        </w:rPr>
        <w:t>虽然期末考试已经结束了，但第一天的科目已经注定要补习了，果然这就是命啊。</w:t>
      </w:r>
    </w:p>
    <w:p w:rsidR="009C1EAC" w:rsidRDefault="009C1EAC" w:rsidP="00475CE7">
      <w:r>
        <w:rPr>
          <w:rFonts w:hint="eastAsia"/>
        </w:rPr>
        <w:t>前厅比室外虽然要温暖几分，但还是很难适应。严寒还真是关注着各种微小的温暖啊。</w:t>
      </w:r>
    </w:p>
    <w:p w:rsidR="009C1EAC" w:rsidRDefault="009C1EAC" w:rsidP="00475CE7">
      <w:r>
        <w:rPr>
          <w:rFonts w:hint="eastAsia"/>
        </w:rPr>
        <w:t>在被冬天的寒气浸染的大厅里，草十郎埋头在电子工学的讲义里。</w:t>
      </w:r>
    </w:p>
    <w:p w:rsidR="009C1EAC" w:rsidRDefault="009C1EAC" w:rsidP="00475CE7">
      <w:r>
        <w:rPr>
          <w:rFonts w:hint="eastAsia"/>
        </w:rPr>
        <w:t>因为选择这课的学生太少而被劝着选了这门课，不过因为高中这门课是从基础开始的，比起其他课程还有稍稍有趣一些。</w:t>
      </w:r>
    </w:p>
    <w:p w:rsidR="009C1EAC" w:rsidRDefault="009C1EAC" w:rsidP="00475CE7">
      <w:r>
        <w:rPr>
          <w:rFonts w:hint="eastAsia"/>
        </w:rPr>
        <w:t>【但是，就像苍崎说的那样。】</w:t>
      </w:r>
    </w:p>
    <w:p w:rsidR="009C1EAC" w:rsidRDefault="009C1EAC" w:rsidP="00475CE7">
      <w:r>
        <w:rPr>
          <w:rFonts w:hint="eastAsia"/>
        </w:rPr>
        <w:t>不加品尝的一口喝光红茶，接着倒了第二杯。</w:t>
      </w:r>
    </w:p>
    <w:p w:rsidR="009C1EAC" w:rsidRDefault="009C1EAC" w:rsidP="00475CE7">
      <w:r>
        <w:rPr>
          <w:rFonts w:hint="eastAsia"/>
        </w:rPr>
        <w:t>陶瓷制的茶壶在保温性能上很突出，红茶还是温的。</w:t>
      </w:r>
    </w:p>
    <w:p w:rsidR="009C1EAC" w:rsidRDefault="009C1EAC" w:rsidP="00475CE7">
      <w:r>
        <w:rPr>
          <w:rFonts w:hint="eastAsia"/>
        </w:rPr>
        <w:t>【看来自己真的做不好呢，在记忆文字描述的事物这方面上。】</w:t>
      </w:r>
    </w:p>
    <w:p w:rsidR="009C1EAC" w:rsidRDefault="009C1EAC" w:rsidP="00475CE7">
      <w:r>
        <w:rPr>
          <w:rFonts w:hint="eastAsia"/>
        </w:rPr>
        <w:t>呆呆的这么想完，草十郎开始继续阅读排列着的文字了。</w:t>
      </w:r>
    </w:p>
    <w:p w:rsidR="009C1EAC" w:rsidRDefault="009C1EAC" w:rsidP="00475CE7">
      <w:r>
        <w:rPr>
          <w:rFonts w:hint="eastAsia"/>
        </w:rPr>
        <w:t>前厅里没有电灯，光源全靠透过天窗照射下来的日光。</w:t>
      </w:r>
    </w:p>
    <w:p w:rsidR="009C1EAC" w:rsidRDefault="009C1EAC" w:rsidP="00475CE7">
      <w:r>
        <w:rPr>
          <w:rFonts w:hint="eastAsia"/>
        </w:rPr>
        <w:t>斜射的光源使前厅变得明暗分明起来，墙边的暖炉沉入了暗影之中。</w:t>
      </w:r>
    </w:p>
    <w:p w:rsidR="009C1EAC" w:rsidRDefault="009C1EAC" w:rsidP="00475CE7">
      <w:r>
        <w:rPr>
          <w:rFonts w:hint="eastAsia"/>
        </w:rPr>
        <w:t>这里看起来就像是浸染在灰尘中的废墟。</w:t>
      </w:r>
    </w:p>
    <w:p w:rsidR="009C1EAC" w:rsidRDefault="009C1EAC" w:rsidP="00475CE7">
      <w:r>
        <w:rPr>
          <w:rFonts w:hint="eastAsia"/>
        </w:rPr>
        <w:t>又或者是，黑暗童话中被遗忘的，褪色的插画世界。</w:t>
      </w:r>
    </w:p>
    <w:p w:rsidR="009C1EAC" w:rsidRDefault="009C1EAC" w:rsidP="00475CE7">
      <w:r>
        <w:rPr>
          <w:rFonts w:hint="eastAsia"/>
        </w:rPr>
        <w:t>在白色墙壁的房屋内，时间不为人知的不停流逝着，连太阳的目光都没有注意到它的脚步。</w:t>
      </w:r>
    </w:p>
    <w:p w:rsidR="009C1EAC" w:rsidRDefault="009C1EAC" w:rsidP="00475CE7">
      <w:r>
        <w:rPr>
          <w:rFonts w:hint="eastAsia"/>
        </w:rPr>
        <w:t>【</w:t>
      </w:r>
      <w:r>
        <w:t>——————</w:t>
      </w:r>
      <w:r>
        <w:rPr>
          <w:rFonts w:hint="eastAsia"/>
        </w:rPr>
        <w:t>】</w:t>
      </w:r>
    </w:p>
    <w:p w:rsidR="009C1EAC" w:rsidRDefault="009C1EAC" w:rsidP="00475CE7">
      <w:r>
        <w:rPr>
          <w:rFonts w:hint="eastAsia"/>
        </w:rPr>
        <w:t>就这样，时间顺畅的溜走了。</w:t>
      </w:r>
    </w:p>
    <w:p w:rsidR="009C1EAC" w:rsidRDefault="009C1EAC" w:rsidP="00475CE7">
      <w:r>
        <w:rPr>
          <w:rFonts w:hint="eastAsia"/>
        </w:rPr>
        <w:t>教科书阖上时发出的啪嗒一声，将雾蒙蒙的景象变为了现实。</w:t>
      </w:r>
    </w:p>
    <w:p w:rsidR="009C1EAC" w:rsidRDefault="009C1EAC" w:rsidP="00475CE7">
      <w:r>
        <w:rPr>
          <w:rFonts w:hint="eastAsia"/>
        </w:rPr>
        <w:t>草十郎伸了伸懒腰，缓解一下肩膀处的僵硬。然后兴冲冲地开始收拾起来。</w:t>
      </w:r>
    </w:p>
    <w:p w:rsidR="009C1EAC" w:rsidRDefault="009C1EAC" w:rsidP="00475CE7">
      <w:r>
        <w:rPr>
          <w:rFonts w:hint="eastAsia"/>
        </w:rPr>
        <w:t>把书本放进书包里。</w:t>
      </w:r>
    </w:p>
    <w:p w:rsidR="009C1EAC" w:rsidRDefault="009C1EAC" w:rsidP="00475CE7">
      <w:r>
        <w:rPr>
          <w:rFonts w:hint="eastAsia"/>
        </w:rPr>
        <w:t>有珠的茶杯就那样留在地板上。</w:t>
      </w:r>
    </w:p>
    <w:p w:rsidR="009C1EAC" w:rsidRDefault="009C1EAC" w:rsidP="00475CE7">
      <w:r>
        <w:rPr>
          <w:rFonts w:hint="eastAsia"/>
        </w:rPr>
        <w:t>把自己用过的茶杯放到托盘上后站了起来。</w:t>
      </w:r>
    </w:p>
    <w:p w:rsidR="009C1EAC" w:rsidRDefault="009C1EAC" w:rsidP="00475CE7">
      <w:r>
        <w:rPr>
          <w:rFonts w:hint="eastAsia"/>
        </w:rPr>
        <w:t>【打工的时间啦。】</w:t>
      </w:r>
    </w:p>
    <w:p w:rsidR="009C1EAC" w:rsidRDefault="009C1EAC" w:rsidP="00475CE7">
      <w:r>
        <w:rPr>
          <w:rFonts w:hint="eastAsia"/>
        </w:rPr>
        <w:t>没有丝毫拖延的动作，</w:t>
      </w:r>
    </w:p>
    <w:p w:rsidR="009C1EAC" w:rsidRDefault="009C1EAC" w:rsidP="00475CE7">
      <w:r>
        <w:rPr>
          <w:rFonts w:hint="eastAsia"/>
        </w:rPr>
        <w:t>“这种情况也没办法。”像是征得同意一样这么说完，很干脆的离开了睡梦中的前厅。</w:t>
      </w:r>
    </w:p>
    <w:p w:rsidR="009C1EAC" w:rsidRDefault="009C1EAC" w:rsidP="00475CE7">
      <w:r>
        <w:t>——</w:t>
      </w:r>
      <w:r>
        <w:rPr>
          <w:rFonts w:hint="eastAsia"/>
        </w:rPr>
        <w:t>眼看就要离开的时候，</w:t>
      </w:r>
    </w:p>
    <w:p w:rsidR="009C1EAC" w:rsidRDefault="009C1EAC" w:rsidP="00475CE7">
      <w:r>
        <w:rPr>
          <w:rFonts w:hint="eastAsia"/>
        </w:rPr>
        <w:t>草十郎听见背后传来的声音，停下了脚步。</w:t>
      </w:r>
    </w:p>
    <w:p w:rsidR="009C1EAC" w:rsidRDefault="009C1EAC" w:rsidP="00475CE7">
      <w:r>
        <w:rPr>
          <w:rFonts w:hint="eastAsia"/>
        </w:rPr>
        <w:t>胳膊就那样夹着书包，一只手举着托盘，转过身来。</w:t>
      </w:r>
    </w:p>
    <w:p w:rsidR="009C1EAC" w:rsidRDefault="009C1EAC" w:rsidP="00475CE7">
      <w:r>
        <w:rPr>
          <w:rFonts w:hint="eastAsia"/>
        </w:rPr>
        <w:t>有珠茶杯中的红茶泛起一阵波纹。</w:t>
      </w:r>
    </w:p>
    <w:p w:rsidR="009C1EAC" w:rsidRDefault="009C1EAC" w:rsidP="00475CE7">
      <w:r>
        <w:rPr>
          <w:rFonts w:hint="eastAsia"/>
        </w:rPr>
        <w:t>【呀】</w:t>
      </w:r>
    </w:p>
    <w:p w:rsidR="009C1EAC" w:rsidRDefault="009C1EAC" w:rsidP="00475CE7">
      <w:r>
        <w:rPr>
          <w:rFonts w:hint="eastAsia"/>
        </w:rPr>
        <w:t>草十郎用非常轻快的口吻这么打着招呼。</w:t>
      </w:r>
    </w:p>
    <w:p w:rsidR="009C1EAC" w:rsidRDefault="009C1EAC" w:rsidP="00475CE7">
      <w:r>
        <w:rPr>
          <w:rFonts w:hint="eastAsia"/>
        </w:rPr>
        <w:t>对象是坐在暖路旁拥有黑色眼瞳的睡美人。</w:t>
      </w:r>
    </w:p>
    <w:p w:rsidR="009C1EAC" w:rsidRDefault="009C1EAC" w:rsidP="00475CE7">
      <w:r>
        <w:rPr>
          <w:rFonts w:hint="eastAsia"/>
        </w:rPr>
        <w:t>有珠保持着自己仿佛雕像一样的睡相，静静的看着草十郎。</w:t>
      </w:r>
    </w:p>
    <w:p w:rsidR="009C1EAC" w:rsidRDefault="009C1EAC" w:rsidP="00475CE7">
      <w:r>
        <w:rPr>
          <w:rFonts w:hint="eastAsia"/>
        </w:rPr>
        <w:t>看着这样的有珠，草十郎现在才注意到有珠和青子的不同。</w:t>
      </w:r>
    </w:p>
    <w:p w:rsidR="009C1EAC" w:rsidRDefault="009C1EAC" w:rsidP="00475CE7">
      <w:r>
        <w:rPr>
          <w:rFonts w:hint="eastAsia"/>
        </w:rPr>
        <w:t>青子的话，虽然她的思想回路是迷，实际上表示的意思很容易理解。</w:t>
      </w:r>
    </w:p>
    <w:p w:rsidR="009C1EAC" w:rsidRDefault="009C1EAC" w:rsidP="00475CE7">
      <w:r>
        <w:rPr>
          <w:rFonts w:hint="eastAsia"/>
        </w:rPr>
        <w:t>她那注册商标一样不高兴的表情，先不说到底在对什么不高兴，关于她的想法倒是能经常反映出来。</w:t>
      </w:r>
    </w:p>
    <w:p w:rsidR="009C1EAC" w:rsidRDefault="009C1EAC" w:rsidP="00475CE7">
      <w:r>
        <w:rPr>
          <w:rFonts w:hint="eastAsia"/>
        </w:rPr>
        <w:t>与之相对的，有珠则连感情都不表现出来。</w:t>
      </w:r>
    </w:p>
    <w:p w:rsidR="009C1EAC" w:rsidRDefault="009C1EAC" w:rsidP="00475CE7">
      <w:r>
        <w:rPr>
          <w:rFonts w:hint="eastAsia"/>
        </w:rPr>
        <w:t>是在愤怒啊，还是在悲伤啊这些完全看不出来。</w:t>
      </w:r>
    </w:p>
    <w:p w:rsidR="009C1EAC" w:rsidRDefault="009C1EAC" w:rsidP="00475CE7">
      <w:r>
        <w:rPr>
          <w:rFonts w:hint="eastAsia"/>
        </w:rPr>
        <w:t>【你想，干什么</w:t>
      </w:r>
      <w:r>
        <w:t>——</w:t>
      </w:r>
      <w:r>
        <w:rPr>
          <w:rFonts w:hint="eastAsia"/>
        </w:rPr>
        <w:t>？】</w:t>
      </w:r>
    </w:p>
    <w:p w:rsidR="009C1EAC" w:rsidRDefault="009C1EAC" w:rsidP="00475CE7">
      <w:r>
        <w:rPr>
          <w:rFonts w:hint="eastAsia"/>
        </w:rPr>
        <w:t>像是坠落一样的问话。</w:t>
      </w:r>
    </w:p>
    <w:p w:rsidR="009C1EAC" w:rsidRDefault="009C1EAC" w:rsidP="00475CE7">
      <w:r>
        <w:rPr>
          <w:rFonts w:hint="eastAsia"/>
        </w:rPr>
        <w:t>她是在表示敌意还是在表示疑问，草十郎完全判断不出来。</w:t>
      </w:r>
    </w:p>
    <w:p w:rsidR="009C1EAC" w:rsidRDefault="009C1EAC" w:rsidP="00475CE7">
      <w:r>
        <w:rPr>
          <w:rFonts w:hint="eastAsia"/>
        </w:rPr>
        <w:t>如果是前者的话，那她作为对手很可能使再现出那一天的夜晚。</w:t>
      </w:r>
    </w:p>
    <w:p w:rsidR="009C1EAC" w:rsidRDefault="009C1EAC" w:rsidP="00475CE7">
      <w:r>
        <w:rPr>
          <w:rFonts w:hint="eastAsia"/>
        </w:rPr>
        <w:t>粉碎四散的小瓶出现在草十郎的脑海里。</w:t>
      </w:r>
    </w:p>
    <w:p w:rsidR="009C1EAC" w:rsidRDefault="009C1EAC" w:rsidP="00475CE7">
      <w:r>
        <w:rPr>
          <w:rFonts w:hint="eastAsia"/>
        </w:rPr>
        <w:t>他很清楚如果回答的话很可能无法全身而退了。</w:t>
      </w:r>
    </w:p>
    <w:p w:rsidR="009C1EAC" w:rsidRDefault="009C1EAC" w:rsidP="00475CE7">
      <w:r>
        <w:rPr>
          <w:rFonts w:hint="eastAsia"/>
        </w:rPr>
        <w:t>片刻的犹豫之后，草十郎做好了觉悟。</w:t>
      </w:r>
    </w:p>
    <w:p w:rsidR="009C1EAC" w:rsidRDefault="009C1EAC" w:rsidP="00475CE7">
      <w:r>
        <w:rPr>
          <w:rFonts w:hint="eastAsia"/>
        </w:rPr>
        <w:t>但，并没有回答</w:t>
      </w:r>
      <w:r>
        <w:t>——</w:t>
      </w:r>
    </w:p>
    <w:p w:rsidR="009C1EAC" w:rsidRDefault="009C1EAC" w:rsidP="00475CE7">
      <w:r>
        <w:rPr>
          <w:rFonts w:hint="eastAsia"/>
        </w:rPr>
        <w:t>【也是呐，一句话也说不清楚，坐吧。】</w:t>
      </w:r>
    </w:p>
    <w:p w:rsidR="009C1EAC" w:rsidRDefault="009C1EAC" w:rsidP="00475CE7">
      <w:r>
        <w:rPr>
          <w:rFonts w:hint="eastAsia"/>
        </w:rPr>
        <w:t>并没有考虑哪个选项是正确的，只是单纯的去做自己想做的事而已。</w:t>
      </w:r>
    </w:p>
    <w:p w:rsidR="009C1EAC" w:rsidRDefault="009C1EAC" w:rsidP="00475CE7">
      <w:r>
        <w:rPr>
          <w:rFonts w:hint="eastAsia"/>
        </w:rPr>
        <w:t>【………………】</w:t>
      </w:r>
    </w:p>
    <w:p w:rsidR="009C1EAC" w:rsidRDefault="009C1EAC" w:rsidP="00475CE7">
      <w:r>
        <w:rPr>
          <w:rFonts w:hint="eastAsia"/>
        </w:rPr>
        <w:t>没有回答，</w:t>
      </w:r>
    </w:p>
    <w:p w:rsidR="009C1EAC" w:rsidRDefault="009C1EAC" w:rsidP="00475CE7">
      <w:r>
        <w:rPr>
          <w:rFonts w:hint="eastAsia"/>
        </w:rPr>
        <w:t>黑衣少女一脸厌烦的表情看着草十郎，草十郎则干脆装作没看见。</w:t>
      </w:r>
    </w:p>
    <w:p w:rsidR="009C1EAC" w:rsidRDefault="009C1EAC" w:rsidP="00475CE7">
      <w:r>
        <w:rPr>
          <w:rFonts w:hint="eastAsia"/>
        </w:rPr>
        <w:t>再一次坐到地板上，把托盘放到一边，两个人的视线交错在一起。</w:t>
      </w:r>
    </w:p>
    <w:p w:rsidR="009C1EAC" w:rsidRDefault="009C1EAC" w:rsidP="00475CE7">
      <w:r>
        <w:rPr>
          <w:rFonts w:hint="eastAsia"/>
        </w:rPr>
        <w:t>有珠深不见底的眼瞳，依然没有容纳旁人的空余。</w:t>
      </w:r>
    </w:p>
    <w:p w:rsidR="009C1EAC" w:rsidRDefault="009C1EAC" w:rsidP="00475CE7">
      <w:r>
        <w:rPr>
          <w:rFonts w:hint="eastAsia"/>
        </w:rPr>
        <w:t>但，重要的是草十郎完全没有感觉到那份重压。</w:t>
      </w:r>
    </w:p>
    <w:p w:rsidR="009C1EAC" w:rsidRDefault="009C1EAC" w:rsidP="00475CE7">
      <w:r>
        <w:rPr>
          <w:rFonts w:hint="eastAsia"/>
        </w:rPr>
        <w:t>【那么、是什么……？】</w:t>
      </w:r>
    </w:p>
    <w:p w:rsidR="009C1EAC" w:rsidRDefault="009C1EAC" w:rsidP="00475CE7">
      <w:r>
        <w:rPr>
          <w:rFonts w:hint="eastAsia"/>
        </w:rPr>
        <w:t>【啊啊，虽说有点迟了，我想就这样一起聊聊天，和有珠你。】</w:t>
      </w:r>
    </w:p>
    <w:p w:rsidR="009C1EAC" w:rsidRDefault="009C1EAC" w:rsidP="00475CE7">
      <w:r>
        <w:rPr>
          <w:rFonts w:hint="eastAsia"/>
        </w:rPr>
        <w:t>明明之前说什么一句话说不清楚，草十郎这下倒是干脆的一句话说完了。</w:t>
      </w:r>
    </w:p>
    <w:p w:rsidR="009C1EAC" w:rsidRDefault="009C1EAC" w:rsidP="00475CE7">
      <w:r>
        <w:rPr>
          <w:rFonts w:hint="eastAsia"/>
        </w:rPr>
        <w:t>【和我……？不是和青子？】</w:t>
      </w:r>
    </w:p>
    <w:p w:rsidR="009C1EAC" w:rsidRDefault="009C1EAC" w:rsidP="00475CE7">
      <w:r>
        <w:rPr>
          <w:rFonts w:hint="eastAsia"/>
        </w:rPr>
        <w:t>【嗯？也对呐，虽然也很想和青子再多聊聊，但比起这个我更想三个人在一起聊天。】</w:t>
      </w:r>
    </w:p>
    <w:p w:rsidR="009C1EAC" w:rsidRDefault="009C1EAC" w:rsidP="00475CE7">
      <w:r>
        <w:rPr>
          <w:rFonts w:hint="eastAsia"/>
        </w:rPr>
        <w:t>有珠看不透草十郎的意图，不知道该如何应对。</w:t>
      </w:r>
    </w:p>
    <w:p w:rsidR="009C1EAC" w:rsidRDefault="009C1EAC" w:rsidP="00475CE7">
      <w:r>
        <w:rPr>
          <w:rFonts w:hint="eastAsia"/>
        </w:rPr>
        <w:t>草十郎没有察觉到有珠的困惑，继续热情满满的推进话题。</w:t>
      </w:r>
    </w:p>
    <w:p w:rsidR="009C1EAC" w:rsidRDefault="009C1EAC" w:rsidP="00475CE7">
      <w:r>
        <w:rPr>
          <w:rFonts w:hint="eastAsia"/>
        </w:rPr>
        <w:t>【从苍崎那里听说她和有珠平常都不太说话，如果那是因为我的话我会感觉很困扰，但如果不是因为我那会更感觉困扰。</w:t>
      </w:r>
    </w:p>
    <w:p w:rsidR="009C1EAC" w:rsidRDefault="009C1EAC" w:rsidP="00475CE7">
      <w:r>
        <w:rPr>
          <w:rFonts w:hint="eastAsia"/>
        </w:rPr>
        <w:t>难得生活在同一个屋檐下的两个人却不说话，我觉得太可惜了。】</w:t>
      </w:r>
    </w:p>
    <w:p w:rsidR="009C1EAC" w:rsidRDefault="009C1EAC" w:rsidP="00475CE7">
      <w:r>
        <w:rPr>
          <w:rFonts w:hint="eastAsia"/>
        </w:rPr>
        <w:t>像是仔细品味着自己所说的话语一样，声音里充满了感情。</w:t>
      </w:r>
    </w:p>
    <w:p w:rsidR="009C1EAC" w:rsidRDefault="009C1EAC" w:rsidP="00475CE7">
      <w:r>
        <w:rPr>
          <w:rFonts w:hint="eastAsia"/>
        </w:rPr>
        <w:t>有珠完全搞不清楚少年的意图是什么。</w:t>
      </w:r>
    </w:p>
    <w:p w:rsidR="009C1EAC" w:rsidRDefault="009C1EAC" w:rsidP="00475CE7">
      <w:r>
        <w:rPr>
          <w:rFonts w:hint="eastAsia"/>
        </w:rPr>
        <w:t>但是，能够感觉到他对自己有一个强烈的愿望。</w:t>
      </w:r>
    </w:p>
    <w:p w:rsidR="009C1EAC" w:rsidRDefault="009C1EAC" w:rsidP="00475CE7">
      <w:r>
        <w:rPr>
          <w:rFonts w:hint="eastAsia"/>
        </w:rPr>
        <w:t>……然而，</w:t>
      </w:r>
    </w:p>
    <w:p w:rsidR="009C1EAC" w:rsidRDefault="009C1EAC" w:rsidP="00475CE7">
      <w:r>
        <w:rPr>
          <w:rFonts w:hint="eastAsia"/>
        </w:rPr>
        <w:t>这愿望并不是由恐惧所引起的，这让有珠很意外。</w:t>
      </w:r>
    </w:p>
    <w:p w:rsidR="009C1EAC" w:rsidRDefault="009C1EAC" w:rsidP="00475CE7">
      <w:r>
        <w:rPr>
          <w:rFonts w:hint="eastAsia"/>
        </w:rPr>
        <w:t>【你、不怕我吗……？】</w:t>
      </w:r>
    </w:p>
    <w:p w:rsidR="009C1EAC" w:rsidRDefault="009C1EAC" w:rsidP="00475CE7">
      <w:r>
        <w:rPr>
          <w:rFonts w:hint="eastAsia"/>
        </w:rPr>
        <w:t>【啊啊，因为、我不了解你嘛。】</w:t>
      </w:r>
    </w:p>
    <w:p w:rsidR="009C1EAC" w:rsidRDefault="009C1EAC" w:rsidP="00475CE7">
      <w:r>
        <w:rPr>
          <w:rFonts w:hint="eastAsia"/>
        </w:rPr>
        <w:t>有珠睁大的双眼像是精致的玻璃制品一样。</w:t>
      </w:r>
    </w:p>
    <w:p w:rsidR="009C1EAC" w:rsidRDefault="009C1EAC" w:rsidP="00475CE7">
      <w:r>
        <w:rPr>
          <w:rFonts w:hint="eastAsia"/>
        </w:rPr>
        <w:t>对少女来说，少年的出乎意料已经达到了让她惊叹的地步。</w:t>
      </w:r>
    </w:p>
    <w:p w:rsidR="009C1EAC" w:rsidRDefault="009C1EAC" w:rsidP="00475CE7">
      <w:r>
        <w:rPr>
          <w:rFonts w:hint="eastAsia"/>
        </w:rPr>
        <w:t>非常率直的，就像是条件反射一样的回答。</w:t>
      </w:r>
    </w:p>
    <w:p w:rsidR="009C1EAC" w:rsidRDefault="009C1EAC" w:rsidP="00475CE7">
      <w:r>
        <w:rPr>
          <w:rFonts w:hint="eastAsia"/>
        </w:rPr>
        <w:t>而这样极端欠考虑的回答，却不知道为什么并没有引起有珠的不快。</w:t>
      </w:r>
    </w:p>
    <w:p w:rsidR="009C1EAC" w:rsidRDefault="009C1EAC" w:rsidP="00475CE7">
      <w:r>
        <w:rPr>
          <w:rFonts w:hint="eastAsia"/>
        </w:rPr>
        <w:t>两个人的对话就到这里停止了。</w:t>
      </w:r>
    </w:p>
    <w:p w:rsidR="009C1EAC" w:rsidRDefault="009C1EAC" w:rsidP="00475CE7">
      <w:r>
        <w:rPr>
          <w:rFonts w:hint="eastAsia"/>
        </w:rPr>
        <w:t>不，之前那些甚至无法称之为对话。</w:t>
      </w:r>
    </w:p>
    <w:p w:rsidR="009C1EAC" w:rsidRDefault="009C1EAC" w:rsidP="00475CE7">
      <w:r>
        <w:rPr>
          <w:rFonts w:hint="eastAsia"/>
        </w:rPr>
        <w:t>少女不可思议的对这样舒适的沉默感到了厌烦，用眼神鼓励草十郎继续说下去。</w:t>
      </w:r>
    </w:p>
    <w:p w:rsidR="009C1EAC" w:rsidRDefault="009C1EAC" w:rsidP="00475CE7">
      <w:r>
        <w:rPr>
          <w:rFonts w:hint="eastAsia"/>
        </w:rPr>
        <w:t>少年则毫不胆怯的迎着少女的目光。</w:t>
      </w:r>
    </w:p>
    <w:p w:rsidR="009C1EAC" w:rsidRDefault="009C1EAC" w:rsidP="00475CE7">
      <w:r>
        <w:rPr>
          <w:rFonts w:hint="eastAsia"/>
        </w:rPr>
        <w:t>【…………话。】</w:t>
      </w:r>
    </w:p>
    <w:p w:rsidR="009C1EAC" w:rsidRDefault="009C1EAC" w:rsidP="00475CE7">
      <w:r>
        <w:rPr>
          <w:rFonts w:hint="eastAsia"/>
        </w:rPr>
        <w:t>【嗯？】</w:t>
      </w:r>
    </w:p>
    <w:p w:rsidR="009C1EAC" w:rsidRDefault="009C1EAC" w:rsidP="00475CE7">
      <w:r>
        <w:rPr>
          <w:rFonts w:hint="eastAsia"/>
        </w:rPr>
        <w:t>【不是说想和我说话吗？</w:t>
      </w:r>
    </w:p>
    <w:p w:rsidR="009C1EAC" w:rsidRDefault="009C1EAC" w:rsidP="00475CE7">
      <w:r>
        <w:rPr>
          <w:rFonts w:hint="eastAsia"/>
        </w:rPr>
        <w:t>那，想说什么……？】</w:t>
      </w:r>
    </w:p>
    <w:p w:rsidR="009C1EAC" w:rsidRDefault="009C1EAC" w:rsidP="00475CE7">
      <w:r>
        <w:rPr>
          <w:rFonts w:hint="eastAsia"/>
        </w:rPr>
        <w:t>能做到的话就让我见识一下，少女这样劝诱着。</w:t>
      </w:r>
    </w:p>
    <w:p w:rsidR="009C1EAC" w:rsidRDefault="009C1EAC" w:rsidP="00475CE7">
      <w:r>
        <w:rPr>
          <w:rFonts w:hint="eastAsia"/>
        </w:rPr>
        <w:t>少女挑起的话题对草十郎来说可算不上亲密。</w:t>
      </w:r>
    </w:p>
    <w:p w:rsidR="009C1EAC" w:rsidRDefault="009C1EAC" w:rsidP="00475CE7">
      <w:r>
        <w:rPr>
          <w:rFonts w:hint="eastAsia"/>
        </w:rPr>
        <w:t>她的鼓励像是故意为难草十郎一样，但是。</w:t>
      </w:r>
    </w:p>
    <w:p w:rsidR="009C1EAC" w:rsidRDefault="009C1EAC" w:rsidP="00475CE7">
      <w:r>
        <w:rPr>
          <w:rFonts w:hint="eastAsia"/>
        </w:rPr>
        <w:t>【那就，说说那只鸟吧，就是，那边那只青色的小鸟。</w:t>
      </w:r>
    </w:p>
    <w:p w:rsidR="009C1EAC" w:rsidRDefault="009C1EAC" w:rsidP="00475CE7">
      <w:r>
        <w:rPr>
          <w:rFonts w:hint="eastAsia"/>
        </w:rPr>
        <w:t>偶尔能看见它呢，是你养的吗？</w:t>
      </w:r>
    </w:p>
    <w:p w:rsidR="009C1EAC" w:rsidRDefault="009C1EAC" w:rsidP="00475CE7">
      <w:r>
        <w:rPr>
          <w:rFonts w:hint="eastAsia"/>
        </w:rPr>
        <w:t>还是说，叫什么来着，</w:t>
      </w:r>
      <w:r>
        <w:t>Ploy</w:t>
      </w:r>
      <w:r>
        <w:rPr>
          <w:rFonts w:hint="eastAsia"/>
        </w:rPr>
        <w:t>，是这么叫的吧。那只鸟也是有珠你的使魔吗？】</w:t>
      </w:r>
    </w:p>
    <w:p w:rsidR="009C1EAC" w:rsidRDefault="009C1EAC" w:rsidP="00475CE7">
      <w:r>
        <w:rPr>
          <w:rFonts w:hint="eastAsia"/>
        </w:rPr>
        <w:t>【</w:t>
      </w:r>
      <w:r>
        <w:t>————————</w:t>
      </w:r>
      <w:r>
        <w:rPr>
          <w:rFonts w:hint="eastAsia"/>
        </w:rPr>
        <w:t>】</w:t>
      </w:r>
    </w:p>
    <w:p w:rsidR="009C1EAC" w:rsidRDefault="009C1EAC" w:rsidP="00475CE7">
      <w:r>
        <w:rPr>
          <w:rFonts w:hint="eastAsia"/>
        </w:rPr>
        <w:t>瞬间，少女的眼瞳中闪烁起人类一样的色彩。</w:t>
      </w:r>
    </w:p>
    <w:p w:rsidR="009C1EAC" w:rsidRDefault="009C1EAC" w:rsidP="00475CE7">
      <w:r>
        <w:rPr>
          <w:rFonts w:hint="eastAsia"/>
        </w:rPr>
        <w:t>“那个废物”这样鄙视的视线。</w:t>
      </w:r>
    </w:p>
    <w:p w:rsidR="009C1EAC" w:rsidRDefault="009C1EAC" w:rsidP="00475CE7">
      <w:r>
        <w:rPr>
          <w:rFonts w:hint="eastAsia"/>
        </w:rPr>
        <w:t>【……那确实是</w:t>
      </w:r>
      <w:r>
        <w:t>Ploy</w:t>
      </w:r>
      <w:r>
        <w:rPr>
          <w:rFonts w:hint="eastAsia"/>
        </w:rPr>
        <w:t>，但那只废鸟跟我没有任何关系。虽说好久之前它就在这里了，然而我也不太了解它。】</w:t>
      </w:r>
    </w:p>
    <w:p w:rsidR="009C1EAC" w:rsidRDefault="009C1EAC" w:rsidP="00475CE7">
      <w:r>
        <w:rPr>
          <w:rFonts w:hint="eastAsia"/>
        </w:rPr>
        <w:t>【？那是它擅自住在这里的喽，在这个家里？】</w:t>
      </w:r>
    </w:p>
    <w:p w:rsidR="009C1EAC" w:rsidRDefault="009C1EAC" w:rsidP="00475CE7">
      <w:r>
        <w:rPr>
          <w:rFonts w:hint="eastAsia"/>
        </w:rPr>
        <w:t>【擅自什么的，我没理由会答应的吧。</w:t>
      </w:r>
    </w:p>
    <w:p w:rsidR="009C1EAC" w:rsidRDefault="009C1EAC" w:rsidP="00475CE7">
      <w:r>
        <w:rPr>
          <w:rFonts w:hint="eastAsia"/>
        </w:rPr>
        <w:t>……罗宾其实做不好自己原本的工作，虽说是这样，毕竟是从母亲那里继承来的。尽管让它留在这里也只是失败的延续，最后还是网开一面了。】</w:t>
      </w:r>
    </w:p>
    <w:p w:rsidR="009C1EAC" w:rsidRDefault="009C1EAC" w:rsidP="00475CE7">
      <w:r>
        <w:rPr>
          <w:rFonts w:hint="eastAsia"/>
        </w:rPr>
        <w:t>【这样啊，那我就放心了。住在这里不必非得有用处才行啊。】</w:t>
      </w:r>
    </w:p>
    <w:p w:rsidR="009C1EAC" w:rsidRDefault="009C1EAC" w:rsidP="00475CE7">
      <w:r>
        <w:rPr>
          <w:rFonts w:hint="eastAsia"/>
        </w:rPr>
        <w:t>【</w:t>
      </w:r>
      <w:r>
        <w:t>————</w:t>
      </w:r>
      <w:r>
        <w:rPr>
          <w:rFonts w:hint="eastAsia"/>
        </w:rPr>
        <w:t>】</w:t>
      </w:r>
    </w:p>
    <w:p w:rsidR="009C1EAC" w:rsidRDefault="009C1EAC" w:rsidP="00475CE7">
      <w:r>
        <w:rPr>
          <w:rFonts w:hint="eastAsia"/>
        </w:rPr>
        <w:t>面对那没有防备的笑容，有珠把脸转到一边不说话了。</w:t>
      </w:r>
    </w:p>
    <w:p w:rsidR="009C1EAC" w:rsidRDefault="009C1EAC" w:rsidP="00475CE7">
      <w:r>
        <w:rPr>
          <w:rFonts w:hint="eastAsia"/>
        </w:rPr>
        <w:t>剩下的时间里，全是草十郎单方面说个不停。</w:t>
      </w:r>
    </w:p>
    <w:p w:rsidR="009C1EAC" w:rsidRDefault="009C1EAC" w:rsidP="00475CE7">
      <w:r>
        <w:rPr>
          <w:rFonts w:hint="eastAsia"/>
        </w:rPr>
        <w:t>每天打工的事情，学校的事情，游乐园的事情，町的事情，房租的事情。</w:t>
      </w:r>
    </w:p>
    <w:p w:rsidR="009C1EAC" w:rsidRDefault="009C1EAC" w:rsidP="00475CE7">
      <w:r>
        <w:rPr>
          <w:rFonts w:hint="eastAsia"/>
        </w:rPr>
        <w:t>这样没有养分的单方面对话持续了二十分钟。</w:t>
      </w:r>
    </w:p>
    <w:p w:rsidR="009C1EAC" w:rsidRDefault="009C1EAC" w:rsidP="00475CE7">
      <w:r>
        <w:rPr>
          <w:rFonts w:hint="eastAsia"/>
        </w:rPr>
        <w:t>说到再也无话可说了，少年截住了话头。</w:t>
      </w:r>
    </w:p>
    <w:p w:rsidR="009C1EAC" w:rsidRDefault="009C1EAC" w:rsidP="00475CE7">
      <w:r>
        <w:rPr>
          <w:rFonts w:hint="eastAsia"/>
        </w:rPr>
        <w:t>【抱歉，我还有打工，该走了。】</w:t>
      </w:r>
    </w:p>
    <w:p w:rsidR="009C1EAC" w:rsidRDefault="009C1EAC" w:rsidP="00475CE7">
      <w:r>
        <w:rPr>
          <w:rFonts w:hint="eastAsia"/>
        </w:rPr>
        <w:t>……就像这样。</w:t>
      </w:r>
    </w:p>
    <w:p w:rsidR="009C1EAC" w:rsidRDefault="009C1EAC" w:rsidP="00475CE7">
      <w:r>
        <w:rPr>
          <w:rFonts w:hint="eastAsia"/>
        </w:rPr>
        <w:t>明明是难得的机会却这样干脆的放弃了，看来是真的什么都没想。</w:t>
      </w:r>
    </w:p>
    <w:p w:rsidR="009C1EAC" w:rsidRDefault="009C1EAC" w:rsidP="00475CE7">
      <w:r>
        <w:rPr>
          <w:rFonts w:hint="eastAsia"/>
        </w:rPr>
        <w:t>草十郎把托盘送回到厨房里，把书包放在前厅里向着玄关走去。</w:t>
      </w:r>
    </w:p>
    <w:p w:rsidR="009C1EAC" w:rsidRDefault="009C1EAC" w:rsidP="00475CE7">
      <w:r>
        <w:rPr>
          <w:rFonts w:hint="eastAsia"/>
        </w:rPr>
        <w:t>有珠没想到他会这样淡泊。</w:t>
      </w:r>
    </w:p>
    <w:p w:rsidR="009C1EAC" w:rsidRDefault="009C1EAC" w:rsidP="00475CE7">
      <w:r>
        <w:rPr>
          <w:rFonts w:hint="eastAsia"/>
        </w:rPr>
        <w:t>也因为这个，没想到就这样看到现在。</w:t>
      </w:r>
    </w:p>
    <w:p w:rsidR="009C1EAC" w:rsidRDefault="009C1EAC" w:rsidP="00475CE7">
      <w:r>
        <w:rPr>
          <w:rFonts w:hint="eastAsia"/>
        </w:rPr>
        <w:t>【</w:t>
      </w:r>
      <w:r>
        <w:t>——</w:t>
      </w:r>
      <w:r>
        <w:rPr>
          <w:rFonts w:hint="eastAsia"/>
        </w:rPr>
        <w:t>等一下。】</w:t>
      </w:r>
    </w:p>
    <w:p w:rsidR="009C1EAC" w:rsidRDefault="009C1EAC" w:rsidP="00475CE7">
      <w:r>
        <w:rPr>
          <w:rFonts w:hint="eastAsia"/>
        </w:rPr>
        <w:t>尽管没有这个必要，还是出声叫住了草十郎。</w:t>
      </w:r>
    </w:p>
    <w:p w:rsidR="009C1EAC" w:rsidRDefault="009C1EAC" w:rsidP="00475CE7">
      <w:r>
        <w:rPr>
          <w:rFonts w:hint="eastAsia"/>
        </w:rPr>
        <w:t>【嗯，什么？】</w:t>
      </w:r>
    </w:p>
    <w:p w:rsidR="009C1EAC" w:rsidRDefault="009C1EAC" w:rsidP="00475CE7">
      <w:r>
        <w:rPr>
          <w:rFonts w:hint="eastAsia"/>
        </w:rPr>
        <w:t>【…………那个</w:t>
      </w:r>
    </w:p>
    <w:p w:rsidR="009C1EAC" w:rsidRDefault="009C1EAC" w:rsidP="00475CE7">
      <w:r>
        <w:rPr>
          <w:rFonts w:hint="eastAsia"/>
        </w:rPr>
        <w:t>今天，你用了茶壶。】</w:t>
      </w:r>
    </w:p>
    <w:p w:rsidR="009C1EAC" w:rsidRDefault="009C1EAC" w:rsidP="00475CE7">
      <w:r>
        <w:rPr>
          <w:rFonts w:hint="eastAsia"/>
        </w:rPr>
        <w:t>【啊，嗯。反省了昨天的错误，所以用这个。结果，最后用的还是只有自己。】</w:t>
      </w:r>
    </w:p>
    <w:p w:rsidR="009C1EAC" w:rsidRDefault="009C1EAC" w:rsidP="00475CE7">
      <w:r>
        <w:rPr>
          <w:rFonts w:hint="eastAsia"/>
        </w:rPr>
        <w:t>【是吗，……那个茶壶是兼泡咖啡的，所以，和香草茶不相称。】</w:t>
      </w:r>
    </w:p>
    <w:p w:rsidR="009C1EAC" w:rsidRDefault="009C1EAC" w:rsidP="00475CE7">
      <w:r>
        <w:rPr>
          <w:rFonts w:hint="eastAsia"/>
        </w:rPr>
        <w:t>唔，草十郎的眼睛瞪大了。</w:t>
      </w:r>
    </w:p>
    <w:p w:rsidR="009C1EAC" w:rsidRDefault="009C1EAC" w:rsidP="00475CE7">
      <w:r>
        <w:rPr>
          <w:rFonts w:hint="eastAsia"/>
        </w:rPr>
        <w:t>这么说的话，似乎红茶的茶壶和茶杯还分种类，而且不同种类的红茶还定有各自的茶具与之相配。</w:t>
      </w:r>
    </w:p>
    <w:p w:rsidR="009C1EAC" w:rsidRDefault="009C1EAC" w:rsidP="00475CE7">
      <w:r>
        <w:rPr>
          <w:rFonts w:hint="eastAsia"/>
        </w:rPr>
        <w:t>【……还真深奥。</w:t>
      </w:r>
    </w:p>
    <w:p w:rsidR="009C1EAC" w:rsidRDefault="009C1EAC" w:rsidP="00475CE7">
      <w:r>
        <w:rPr>
          <w:rFonts w:hint="eastAsia"/>
        </w:rPr>
        <w:t>这就是那个吧，很难做好不习惯的事情。】</w:t>
      </w:r>
    </w:p>
    <w:p w:rsidR="009C1EAC" w:rsidRDefault="009C1EAC" w:rsidP="00475CE7">
      <w:r>
        <w:rPr>
          <w:rFonts w:hint="eastAsia"/>
        </w:rPr>
        <w:t>无奈的叹了一口气。</w:t>
      </w:r>
    </w:p>
    <w:p w:rsidR="009C1EAC" w:rsidRDefault="009C1EAC" w:rsidP="00475CE7">
      <w:r>
        <w:rPr>
          <w:rFonts w:hint="eastAsia"/>
        </w:rPr>
        <w:t>【……为什么，不叫醒我？】</w:t>
      </w:r>
    </w:p>
    <w:p w:rsidR="009C1EAC" w:rsidRDefault="009C1EAC" w:rsidP="00475CE7">
      <w:r>
        <w:rPr>
          <w:rFonts w:hint="eastAsia"/>
        </w:rPr>
        <w:t>有珠并没有听草十郎说了什么，因为，这句话才是她真正想问的问题。</w:t>
      </w:r>
    </w:p>
    <w:p w:rsidR="009C1EAC" w:rsidRDefault="009C1EAC" w:rsidP="00475CE7">
      <w:r>
        <w:rPr>
          <w:rFonts w:hint="eastAsia"/>
        </w:rPr>
        <w:t>有珠打断了草十郎的话，这样问道。</w:t>
      </w:r>
    </w:p>
    <w:p w:rsidR="009C1EAC" w:rsidRDefault="009C1EAC" w:rsidP="00475CE7">
      <w:r>
        <w:rPr>
          <w:rFonts w:hint="eastAsia"/>
        </w:rPr>
        <w:t>“唔”草十郎像是也在问自己这个问题，保持着沉默。</w:t>
      </w:r>
    </w:p>
    <w:p w:rsidR="009C1EAC" w:rsidRDefault="009C1EAC" w:rsidP="00475CE7">
      <w:r>
        <w:rPr>
          <w:rFonts w:hint="eastAsia"/>
        </w:rPr>
        <w:t>这么看来，不论今天还是昨天，他都完全没有过“把有珠叫醒”这个想法。</w:t>
      </w:r>
    </w:p>
    <w:p w:rsidR="009C1EAC" w:rsidRDefault="009C1EAC" w:rsidP="00475CE7">
      <w:r>
        <w:rPr>
          <w:rFonts w:hint="eastAsia"/>
        </w:rPr>
        <w:t>【……说吧，既没有想叫醒我，也没有期待我醒过来，为什么？】</w:t>
      </w:r>
    </w:p>
    <w:p w:rsidR="009C1EAC" w:rsidRDefault="009C1EAC" w:rsidP="00475CE7">
      <w:r>
        <w:rPr>
          <w:rFonts w:hint="eastAsia"/>
        </w:rPr>
        <w:t>有珠的视线里包含了杀意。</w:t>
      </w:r>
    </w:p>
    <w:p w:rsidR="009C1EAC" w:rsidRDefault="009C1EAC" w:rsidP="00475CE7">
      <w:r>
        <w:rPr>
          <w:rFonts w:hint="eastAsia"/>
        </w:rPr>
        <w:t>不论多么巧妙的谎言都无法瞒过她深邃的眼瞳。</w:t>
      </w:r>
    </w:p>
    <w:p w:rsidR="009C1EAC" w:rsidRDefault="009C1EAC" w:rsidP="00475CE7">
      <w:r>
        <w:rPr>
          <w:rFonts w:hint="eastAsia"/>
        </w:rPr>
        <w:t>黄昏时分的前厅，一转眼变为了判决生死的法庭。</w:t>
      </w:r>
    </w:p>
    <w:p w:rsidR="009C1EAC" w:rsidRDefault="009C1EAC" w:rsidP="00475CE7">
      <w:r>
        <w:rPr>
          <w:rFonts w:hint="eastAsia"/>
        </w:rPr>
        <w:t>谎言，应付托词都不被允许。</w:t>
      </w:r>
    </w:p>
    <w:p w:rsidR="009C1EAC" w:rsidRDefault="009C1EAC" w:rsidP="00475CE7">
      <w:r>
        <w:rPr>
          <w:rFonts w:hint="eastAsia"/>
        </w:rPr>
        <w:t>在这张嘴就会被贯穿心脏的气氛中，草十郎表现出的感情与其说是恐怖不如说是疼痛。</w:t>
      </w:r>
    </w:p>
    <w:p w:rsidR="009C1EAC" w:rsidRDefault="009C1EAC" w:rsidP="00475CE7">
      <w:r>
        <w:rPr>
          <w:rFonts w:hint="eastAsia"/>
        </w:rPr>
        <w:t>尽管久远寺有珠的声音分外冰冷，他却再次拒绝回答。</w:t>
      </w:r>
    </w:p>
    <w:p w:rsidR="009C1EAC" w:rsidRDefault="009C1EAC" w:rsidP="00475CE7">
      <w:r>
        <w:rPr>
          <w:rFonts w:hint="eastAsia"/>
        </w:rPr>
        <w:t>少年漠然的联想到落到地面试图自立的雏鸟。</w:t>
      </w:r>
    </w:p>
    <w:p w:rsidR="009C1EAC" w:rsidRDefault="009C1EAC" w:rsidP="00475CE7">
      <w:r>
        <w:rPr>
          <w:rFonts w:hint="eastAsia"/>
        </w:rPr>
        <w:t>被抛弃的生物挣扎痛苦，既在期待那一缕的希望之光，又憎恨着希望的所在之处。</w:t>
      </w:r>
    </w:p>
    <w:p w:rsidR="009C1EAC" w:rsidRDefault="009C1EAC" w:rsidP="00475CE7">
      <w:r>
        <w:rPr>
          <w:rFonts w:hint="eastAsia"/>
        </w:rPr>
        <w:t>【不说不行吗？】</w:t>
      </w:r>
    </w:p>
    <w:p w:rsidR="009C1EAC" w:rsidRDefault="009C1EAC" w:rsidP="00475CE7">
      <w:r>
        <w:rPr>
          <w:rFonts w:hint="eastAsia"/>
        </w:rPr>
        <w:t>有珠轻轻的点了点头。</w:t>
      </w:r>
    </w:p>
    <w:p w:rsidR="009C1EAC" w:rsidRDefault="009C1EAC" w:rsidP="00475CE7">
      <w:r>
        <w:rPr>
          <w:rFonts w:hint="eastAsia"/>
        </w:rPr>
        <w:t>【那我就说了，其实我并没想那么多。只是单纯的感觉，把睡着的孩子叫起来不太好而已。】</w:t>
      </w:r>
    </w:p>
    <w:p w:rsidR="009C1EAC" w:rsidRDefault="009C1EAC" w:rsidP="00475CE7">
      <w:r>
        <w:rPr>
          <w:rFonts w:hint="eastAsia"/>
        </w:rPr>
        <w:t>【……我不想听你开玩笑。】</w:t>
      </w:r>
    </w:p>
    <w:p w:rsidR="009C1EAC" w:rsidRDefault="009C1EAC" w:rsidP="00475CE7">
      <w:r>
        <w:rPr>
          <w:rFonts w:hint="eastAsia"/>
        </w:rPr>
        <w:t>【不是开玩笑，我只是觉得既然在睡那就继续睡下去好了。虽然也想说说话，但那可以等到醒来之后，应该还有机会的。】</w:t>
      </w:r>
    </w:p>
    <w:p w:rsidR="009C1EAC" w:rsidRDefault="009C1EAC" w:rsidP="00475CE7">
      <w:r>
        <w:rPr>
          <w:rFonts w:hint="eastAsia"/>
        </w:rPr>
        <w:t>【……还真是轻松呐，听青子说她保护你也就到今天为止了。</w:t>
      </w:r>
    </w:p>
    <w:p w:rsidR="009C1EAC" w:rsidRDefault="009C1EAC" w:rsidP="00475CE7">
      <w:r>
        <w:rPr>
          <w:rFonts w:hint="eastAsia"/>
        </w:rPr>
        <w:t>能讨好我的机会这可是最后一次了。</w:t>
      </w:r>
    </w:p>
    <w:p w:rsidR="009C1EAC" w:rsidRDefault="009C1EAC" w:rsidP="00475CE7">
      <w:r>
        <w:rPr>
          <w:rFonts w:hint="eastAsia"/>
        </w:rPr>
        <w:t>还是说</w:t>
      </w:r>
      <w:r>
        <w:t>——</w:t>
      </w:r>
      <w:r>
        <w:rPr>
          <w:rFonts w:hint="eastAsia"/>
        </w:rPr>
        <w:t>都已经被那样忠告过了，还是什么都不明白吗？】</w:t>
      </w:r>
    </w:p>
    <w:p w:rsidR="009C1EAC" w:rsidRDefault="009C1EAC" w:rsidP="00475CE7">
      <w:r>
        <w:rPr>
          <w:rFonts w:hint="eastAsia"/>
        </w:rPr>
        <w:t>什么都不明白，</w:t>
      </w:r>
    </w:p>
    <w:p w:rsidR="009C1EAC" w:rsidRDefault="009C1EAC" w:rsidP="00475CE7">
      <w:r>
        <w:rPr>
          <w:rFonts w:hint="eastAsia"/>
        </w:rPr>
        <w:t>已经约定好了，也知道事情的经过了，又同样作为人类聊过天了。</w:t>
      </w:r>
    </w:p>
    <w:p w:rsidR="009C1EAC" w:rsidRDefault="009C1EAC" w:rsidP="00475CE7">
      <w:r>
        <w:rPr>
          <w:rFonts w:hint="eastAsia"/>
        </w:rPr>
        <w:t>所以</w:t>
      </w:r>
      <w:r>
        <w:t>——</w:t>
      </w:r>
      <w:r>
        <w:rPr>
          <w:rFonts w:hint="eastAsia"/>
        </w:rPr>
        <w:t>应该不会被杀掉了。</w:t>
      </w:r>
    </w:p>
    <w:p w:rsidR="009C1EAC" w:rsidRDefault="009C1EAC" w:rsidP="00475CE7">
      <w:r>
        <w:rPr>
          <w:rFonts w:hint="eastAsia"/>
        </w:rPr>
        <w:t>如果基于良知、常识做出这种判断，少女就会当场作为魔女挥下制裁的铁锤。</w:t>
      </w:r>
    </w:p>
    <w:p w:rsidR="009C1EAC" w:rsidRDefault="009C1EAC" w:rsidP="00475CE7">
      <w:r>
        <w:rPr>
          <w:rFonts w:hint="eastAsia"/>
        </w:rPr>
        <w:t>对双方而言，这种无聊的误解都只会带来害处。</w:t>
      </w:r>
    </w:p>
    <w:p w:rsidR="009C1EAC" w:rsidRDefault="009C1EAC" w:rsidP="00475CE7">
      <w:r>
        <w:rPr>
          <w:rFonts w:hint="eastAsia"/>
        </w:rPr>
        <w:t>【那肯定是不会明白的呀，魔术啊魔法什么的，这么几天怎么可能就明白了。</w:t>
      </w:r>
    </w:p>
    <w:p w:rsidR="009C1EAC" w:rsidRDefault="009C1EAC" w:rsidP="00475CE7">
      <w:r>
        <w:rPr>
          <w:rFonts w:hint="eastAsia"/>
        </w:rPr>
        <w:t>我所知道的就只是完全按照有珠和苍崎说的去做而已。】</w:t>
      </w:r>
    </w:p>
    <w:p w:rsidR="009C1EAC" w:rsidRDefault="009C1EAC" w:rsidP="00475CE7">
      <w:r>
        <w:rPr>
          <w:rFonts w:hint="eastAsia"/>
        </w:rPr>
        <w:t>【那，为什么？】</w:t>
      </w:r>
    </w:p>
    <w:p w:rsidR="009C1EAC" w:rsidRDefault="009C1EAC" w:rsidP="00475CE7">
      <w:r>
        <w:rPr>
          <w:rFonts w:hint="eastAsia"/>
        </w:rPr>
        <w:t>“为什么不叫醒我，向我乞求自己的性命？”有珠的视线似乎在这么问。</w:t>
      </w:r>
    </w:p>
    <w:p w:rsidR="009C1EAC" w:rsidRDefault="009C1EAC" w:rsidP="00475CE7">
      <w:r>
        <w:rPr>
          <w:rFonts w:hint="eastAsia"/>
        </w:rPr>
        <w:t>有珠也知道，</w:t>
      </w:r>
    </w:p>
    <w:p w:rsidR="009C1EAC" w:rsidRDefault="009C1EAC" w:rsidP="00475CE7">
      <w:r>
        <w:rPr>
          <w:rFonts w:hint="eastAsia"/>
        </w:rPr>
        <w:t>这个少年没有唤醒自己，独自站起离去时看向自己的那个表情。那个表情到底是什么意思</w:t>
      </w:r>
      <w:r>
        <w:t>——</w:t>
      </w:r>
    </w:p>
    <w:p w:rsidR="009C1EAC" w:rsidRDefault="009C1EAC" w:rsidP="00475CE7">
      <w:r>
        <w:rPr>
          <w:rFonts w:hint="eastAsia"/>
        </w:rPr>
        <w:t>“这种情况也没办法</w:t>
      </w:r>
      <w:r>
        <w:t>——</w:t>
      </w:r>
      <w:r>
        <w:rPr>
          <w:rFonts w:hint="eastAsia"/>
        </w:rPr>
        <w:t>”</w:t>
      </w:r>
    </w:p>
    <w:p w:rsidR="009C1EAC" w:rsidRDefault="009C1EAC" w:rsidP="00475CE7">
      <w:r>
        <w:rPr>
          <w:rFonts w:hint="eastAsia"/>
        </w:rPr>
        <w:t>【问我为什么，我也不清楚啊。</w:t>
      </w:r>
    </w:p>
    <w:p w:rsidR="009C1EAC" w:rsidRDefault="009C1EAC" w:rsidP="00475CE7">
      <w:r>
        <w:rPr>
          <w:rFonts w:hint="eastAsia"/>
        </w:rPr>
        <w:t>……也是呐。可能是觉得如果以后再没机会，那也没办法吧。</w:t>
      </w:r>
    </w:p>
    <w:p w:rsidR="009C1EAC" w:rsidRDefault="009C1EAC" w:rsidP="00475CE7">
      <w:r>
        <w:rPr>
          <w:rFonts w:hint="eastAsia"/>
        </w:rPr>
        <w:t>看到你的睡脸是那么的，觉得不能那么认为。感觉和苍崎所说的不一样，没法简单的联系到一起。】</w:t>
      </w:r>
    </w:p>
    <w:p w:rsidR="009C1EAC" w:rsidRDefault="009C1EAC" w:rsidP="00475CE7">
      <w:r>
        <w:rPr>
          <w:rFonts w:hint="eastAsia"/>
        </w:rPr>
        <w:t>虽然不能很好的用语言描述出来，草十郎还是把那时候的感想说了出来。</w:t>
      </w:r>
    </w:p>
    <w:p w:rsidR="009C1EAC" w:rsidRDefault="009C1EAC" w:rsidP="00475CE7">
      <w:r>
        <w:rPr>
          <w:rFonts w:hint="eastAsia"/>
        </w:rPr>
        <w:t>沉睡森林里少女的身姿，明明需要着某人，但又谁也不期望。</w:t>
      </w:r>
    </w:p>
    <w:p w:rsidR="009C1EAC" w:rsidRDefault="009C1EAC" w:rsidP="00475CE7">
      <w:r>
        <w:rPr>
          <w:rFonts w:hint="eastAsia"/>
        </w:rPr>
        <w:t>【……是吗。但是，这和静希是有联系的吧。</w:t>
      </w:r>
    </w:p>
    <w:p w:rsidR="009C1EAC" w:rsidRDefault="009C1EAC" w:rsidP="00475CE7">
      <w:r>
        <w:rPr>
          <w:rFonts w:hint="eastAsia"/>
        </w:rPr>
        <w:t>因为这个机会已经不会再有了。】</w:t>
      </w:r>
    </w:p>
    <w:p w:rsidR="009C1EAC" w:rsidRDefault="009C1EAC" w:rsidP="00475CE7">
      <w:pPr>
        <w:rPr>
          <w:color w:val="FF0000"/>
        </w:rPr>
      </w:pPr>
      <w:r w:rsidRPr="00606BB3">
        <w:rPr>
          <w:rFonts w:hint="eastAsia"/>
        </w:rPr>
        <w:t>【机会是创造出来的。那为什么</w:t>
      </w:r>
      <w:r>
        <w:rPr>
          <w:rFonts w:hint="eastAsia"/>
        </w:rPr>
        <w:t>不会再有了呢？</w:t>
      </w:r>
      <w:r w:rsidRPr="00606BB3">
        <w:rPr>
          <w:rFonts w:hint="eastAsia"/>
        </w:rPr>
        <w:t>虽说今天是我自作主张吧，但并没打算乱来啊。】</w:t>
      </w:r>
    </w:p>
    <w:p w:rsidR="009C1EAC" w:rsidRDefault="009C1EAC" w:rsidP="00475CE7">
      <w:r>
        <w:rPr>
          <w:rFonts w:hint="eastAsia"/>
        </w:rPr>
        <w:t>【如果确实像静希你说的那样，为什么我就不能拒绝你了？】</w:t>
      </w:r>
    </w:p>
    <w:p w:rsidR="009C1EAC" w:rsidRDefault="009C1EAC" w:rsidP="00475CE7">
      <w:r>
        <w:rPr>
          <w:rFonts w:hint="eastAsia"/>
        </w:rPr>
        <w:t>【嘛，那确实是一个难点吧。】</w:t>
      </w:r>
    </w:p>
    <w:p w:rsidR="009C1EAC" w:rsidRDefault="009C1EAC" w:rsidP="00475CE7">
      <w:r>
        <w:rPr>
          <w:rFonts w:hint="eastAsia"/>
        </w:rPr>
        <w:t>草十郎偷偷的看向玄关那里。</w:t>
      </w:r>
    </w:p>
    <w:p w:rsidR="009C1EAC" w:rsidRDefault="009C1EAC" w:rsidP="00475CE7">
      <w:r>
        <w:rPr>
          <w:rFonts w:hint="eastAsia"/>
        </w:rPr>
        <w:t>虽然这行为没什么含义，但不这样不行。</w:t>
      </w:r>
    </w:p>
    <w:p w:rsidR="009C1EAC" w:rsidRDefault="009C1EAC" w:rsidP="00475CE7">
      <w:r>
        <w:rPr>
          <w:rFonts w:hint="eastAsia"/>
        </w:rPr>
        <w:t>【大概，想解决这个问题的不光我一个。我是这么认为的。】</w:t>
      </w:r>
    </w:p>
    <w:p w:rsidR="009C1EAC" w:rsidRDefault="009C1EAC" w:rsidP="00475CE7">
      <w:r>
        <w:rPr>
          <w:rFonts w:hint="eastAsia"/>
        </w:rPr>
        <w:t>虽然这句话是在自问自答，但也有一部分是说给少女听的。</w:t>
      </w:r>
    </w:p>
    <w:p w:rsidR="009C1EAC" w:rsidRDefault="009C1EAC" w:rsidP="00475CE7">
      <w:r>
        <w:rPr>
          <w:rFonts w:hint="eastAsia"/>
        </w:rPr>
        <w:t>而有珠很清楚，这是一个巨大的误解。</w:t>
      </w:r>
    </w:p>
    <w:p w:rsidR="009C1EAC" w:rsidRDefault="009C1EAC" w:rsidP="00475CE7">
      <w:r>
        <w:rPr>
          <w:rFonts w:hint="eastAsia"/>
        </w:rPr>
        <w:t>全部是他的误解，</w:t>
      </w:r>
    </w:p>
    <w:p w:rsidR="009C1EAC" w:rsidRDefault="009C1EAC" w:rsidP="00475CE7">
      <w:r>
        <w:rPr>
          <w:rFonts w:hint="eastAsia"/>
        </w:rPr>
        <w:t>向濒死的小猫伸出手去那种程度的，纯洁而又浅薄的，小小的善心。</w:t>
      </w:r>
    </w:p>
    <w:p w:rsidR="009C1EAC" w:rsidRDefault="009C1EAC" w:rsidP="00475CE7">
      <w:r>
        <w:rPr>
          <w:rFonts w:hint="eastAsia"/>
        </w:rPr>
        <w:t>这善心对有珠来说就像是荆棘一样惹人厌烦。</w:t>
      </w:r>
    </w:p>
    <w:p w:rsidR="009C1EAC" w:rsidRDefault="009C1EAC" w:rsidP="00475CE7">
      <w:r>
        <w:rPr>
          <w:rFonts w:hint="eastAsia"/>
        </w:rPr>
        <w:t>……胸口感觉到了久违的疼痛。</w:t>
      </w:r>
    </w:p>
    <w:p w:rsidR="009C1EAC" w:rsidRDefault="009C1EAC" w:rsidP="00475CE7">
      <w:r>
        <w:rPr>
          <w:rFonts w:hint="eastAsia"/>
        </w:rPr>
        <w:t>【……但是，我不会同意你在这里住下的。】</w:t>
      </w:r>
    </w:p>
    <w:p w:rsidR="009C1EAC" w:rsidRDefault="009C1EAC" w:rsidP="00475CE7">
      <w:r>
        <w:rPr>
          <w:rFonts w:hint="eastAsia"/>
        </w:rPr>
        <w:t>像是要把这样的心情隐藏起来一样，有珠稍稍低下头，这么说道。</w:t>
      </w:r>
    </w:p>
    <w:p w:rsidR="009C1EAC" w:rsidRDefault="009C1EAC" w:rsidP="00475CE7">
      <w:r>
        <w:rPr>
          <w:rFonts w:hint="eastAsia"/>
        </w:rPr>
        <w:t>对站着的草十郎来说，是无法注意到现在的有珠露出了和那时的有珠同样的表情这件事的。</w:t>
      </w:r>
    </w:p>
    <w:p w:rsidR="009C1EAC" w:rsidRDefault="009C1EAC" w:rsidP="00475CE7">
      <w:r>
        <w:rPr>
          <w:rFonts w:hint="eastAsia"/>
        </w:rPr>
        <w:t>【也是呐。这个肯定不是现在能解决的问题。</w:t>
      </w:r>
    </w:p>
    <w:p w:rsidR="009C1EAC" w:rsidRDefault="009C1EAC" w:rsidP="00475CE7">
      <w:r>
        <w:rPr>
          <w:rFonts w:hint="eastAsia"/>
        </w:rPr>
        <w:t>但是，这个问题会一口气非常干脆的解决掉也说不定。所以我觉得到那时为止，有珠一直讨厌我也没关系。】</w:t>
      </w:r>
    </w:p>
    <w:p w:rsidR="009C1EAC" w:rsidRDefault="009C1EAC" w:rsidP="00475CE7">
      <w:r>
        <w:rPr>
          <w:rFonts w:hint="eastAsia"/>
        </w:rPr>
        <w:t>【</w:t>
      </w:r>
      <w:r>
        <w:t>————————</w:t>
      </w:r>
      <w:r>
        <w:rPr>
          <w:rFonts w:hint="eastAsia"/>
        </w:rPr>
        <w:t>】</w:t>
      </w:r>
    </w:p>
    <w:p w:rsidR="009C1EAC" w:rsidRDefault="009C1EAC" w:rsidP="00475CE7">
      <w:r>
        <w:rPr>
          <w:rFonts w:hint="eastAsia"/>
        </w:rPr>
        <w:t>因为吃惊而说不出话，发出了那种声音。</w:t>
      </w:r>
    </w:p>
    <w:p w:rsidR="009C1EAC" w:rsidRDefault="009C1EAC" w:rsidP="00475CE7">
      <w:r>
        <w:rPr>
          <w:rFonts w:hint="eastAsia"/>
        </w:rPr>
        <w:t>到那时为止，有珠一直讨厌我也没关系。</w:t>
      </w:r>
    </w:p>
    <w:p w:rsidR="009C1EAC" w:rsidRDefault="009C1EAC" w:rsidP="00475CE7">
      <w:r>
        <w:rPr>
          <w:rFonts w:hint="eastAsia"/>
        </w:rPr>
        <w:t>这个话语，少女至今为止，不，只有一次，被这么拜托过</w:t>
      </w:r>
      <w:r>
        <w:t>——</w:t>
      </w:r>
    </w:p>
    <w:p w:rsidR="009C1EAC" w:rsidRDefault="009C1EAC" w:rsidP="00475CE7">
      <w:r>
        <w:rPr>
          <w:rFonts w:hint="eastAsia"/>
        </w:rPr>
        <w:t>【而且话说回来，不光是有珠，苍崎不也有不同意我住在这里的地方吗？</w:t>
      </w:r>
    </w:p>
    <w:p w:rsidR="009C1EAC" w:rsidRDefault="009C1EAC" w:rsidP="00475CE7">
      <w:r>
        <w:rPr>
          <w:rFonts w:hint="eastAsia"/>
        </w:rPr>
        <w:t>所以，想靠气势努力让你们认同是不可能的，那只能是我自己的妄想。因为不管怎么说，我与苍崎和你都是不同的。</w:t>
      </w:r>
    </w:p>
    <w:p w:rsidR="009C1EAC" w:rsidRDefault="009C1EAC" w:rsidP="00475CE7">
      <w:r>
        <w:rPr>
          <w:rFonts w:hint="eastAsia"/>
        </w:rPr>
        <w:t>所以，剩下的就只能忍耐了。</w:t>
      </w:r>
    </w:p>
    <w:p w:rsidR="009C1EAC" w:rsidRDefault="009C1EAC" w:rsidP="00475CE7">
      <w:r>
        <w:rPr>
          <w:rFonts w:hint="eastAsia"/>
        </w:rPr>
        <w:t>虽说会很难，但如果住在一起却没有相互打扰的话，就有让你们认同的可能性对吧？】</w:t>
      </w:r>
    </w:p>
    <w:p w:rsidR="009C1EAC" w:rsidRDefault="009C1EAC" w:rsidP="00475CE7">
      <w:r>
        <w:rPr>
          <w:rFonts w:hint="eastAsia"/>
        </w:rPr>
        <w:t>确实像他说的那样，如果做得到的话就不用这么辛苦了。</w:t>
      </w:r>
      <w:r>
        <w:t>——</w:t>
      </w:r>
      <w:r>
        <w:rPr>
          <w:rFonts w:hint="eastAsia"/>
        </w:rPr>
        <w:t>有珠这么想着，“的确如此。”点了点头。</w:t>
      </w:r>
    </w:p>
    <w:p w:rsidR="009C1EAC" w:rsidRDefault="009C1EAC" w:rsidP="00475CE7">
      <w:r>
        <w:rPr>
          <w:rFonts w:hint="eastAsia"/>
        </w:rPr>
        <w:t>先不说他的想法有没有道理。</w:t>
      </w:r>
    </w:p>
    <w:p w:rsidR="009C1EAC" w:rsidRDefault="009C1EAC" w:rsidP="00475CE7">
      <w:r>
        <w:rPr>
          <w:rFonts w:hint="eastAsia"/>
        </w:rPr>
        <w:t>现在两个人已经谈过话了，在这个之后自己还宁顽不化可不行。</w:t>
      </w:r>
    </w:p>
    <w:p w:rsidR="009C1EAC" w:rsidRDefault="009C1EAC" w:rsidP="00475CE7">
      <w:r>
        <w:rPr>
          <w:rFonts w:hint="eastAsia"/>
        </w:rPr>
        <w:t>【假如，就算我在你旁边，你也能入睡吗？】</w:t>
      </w:r>
    </w:p>
    <w:p w:rsidR="009C1EAC" w:rsidRDefault="009C1EAC" w:rsidP="00475CE7">
      <w:r>
        <w:rPr>
          <w:rFonts w:hint="eastAsia"/>
        </w:rPr>
        <w:t>【会啊，如果是那样的话。】</w:t>
      </w:r>
    </w:p>
    <w:p w:rsidR="009C1EAC" w:rsidRDefault="009C1EAC" w:rsidP="00475CE7">
      <w:r>
        <w:rPr>
          <w:rFonts w:hint="eastAsia"/>
        </w:rPr>
        <w:t>草十郎笑着回答完，然后离开了前厅。</w:t>
      </w:r>
    </w:p>
    <w:p w:rsidR="009C1EAC" w:rsidRDefault="009C1EAC" w:rsidP="00475CE7">
      <w:r>
        <w:rPr>
          <w:rFonts w:hint="eastAsia"/>
        </w:rPr>
        <w:t>有珠没有再次阻止那个背影。</w:t>
      </w:r>
    </w:p>
    <w:p w:rsidR="009C1EAC" w:rsidRDefault="009C1EAC" w:rsidP="00475CE7">
      <w:r>
        <w:rPr>
          <w:rFonts w:hint="eastAsia"/>
        </w:rPr>
        <w:t>通过玄关走到外面的少年，转换心情向着打工的地方走去。</w:t>
      </w:r>
    </w:p>
    <w:p w:rsidR="009C1EAC" w:rsidRDefault="009C1EAC" w:rsidP="00475CE7">
      <w:r>
        <w:rPr>
          <w:rFonts w:hint="eastAsia"/>
        </w:rPr>
        <w:t>但是，在那之前。</w:t>
      </w:r>
    </w:p>
    <w:p w:rsidR="009C1EAC" w:rsidRDefault="009C1EAC" w:rsidP="00475CE7">
      <w:r>
        <w:rPr>
          <w:rFonts w:hint="eastAsia"/>
        </w:rPr>
        <w:t>【说真的，我觉得偷窥可不是什么好习惯。】</w:t>
      </w:r>
    </w:p>
    <w:p w:rsidR="009C1EAC" w:rsidRDefault="009C1EAC" w:rsidP="00475CE7">
      <w:r>
        <w:rPr>
          <w:rFonts w:hint="eastAsia"/>
        </w:rPr>
        <w:t>像是有人告诉他似的，小声的这么抱怨着。</w:t>
      </w:r>
    </w:p>
    <w:p w:rsidR="009C1EAC" w:rsidRDefault="009C1EAC" w:rsidP="00475CE7">
      <w:r>
        <w:rPr>
          <w:rFonts w:hint="eastAsia"/>
        </w:rPr>
        <w:t>在草十郎离开洋馆大概两分钟之后，长发的人影悄悄走进了玄关。</w:t>
      </w:r>
    </w:p>
    <w:p w:rsidR="009C1EAC" w:rsidRDefault="009C1EAC" w:rsidP="00475CE7">
      <w:r>
        <w:rPr>
          <w:rFonts w:hint="eastAsia"/>
        </w:rPr>
        <w:t>一直在外面偷看屋内情况的，就是苍崎青子其人。</w:t>
      </w:r>
    </w:p>
    <w:p w:rsidR="009C1EAC" w:rsidRDefault="009C1EAC" w:rsidP="00475CE7">
      <w:r>
        <w:rPr>
          <w:rFonts w:hint="eastAsia"/>
        </w:rPr>
        <w:t>【……回来了？】</w:t>
      </w:r>
    </w:p>
    <w:p w:rsidR="009C1EAC" w:rsidRDefault="009C1EAC" w:rsidP="00475CE7">
      <w:r>
        <w:rPr>
          <w:rFonts w:hint="eastAsia"/>
        </w:rPr>
        <w:t>有珠一副生气的样子向青子打招呼。</w:t>
      </w:r>
    </w:p>
    <w:p w:rsidR="009C1EAC" w:rsidRDefault="009C1EAC" w:rsidP="00475CE7">
      <w:r>
        <w:rPr>
          <w:rFonts w:hint="eastAsia"/>
        </w:rPr>
        <w:t>不知在外面站了多久，青子的身体正因为寒冷打着哆嗦。</w:t>
      </w:r>
    </w:p>
    <w:p w:rsidR="009C1EAC" w:rsidRDefault="009C1EAC" w:rsidP="00475CE7">
      <w:r>
        <w:rPr>
          <w:rFonts w:hint="eastAsia"/>
        </w:rPr>
        <w:t>手套的质量不太好，或者公正点说，过度的严寒让手套根本起不了作用。因为这个，可怜青子长长的手指被冻得红红的</w:t>
      </w:r>
    </w:p>
    <w:p w:rsidR="009C1EAC" w:rsidRDefault="009C1EAC" w:rsidP="00475CE7">
      <w:r>
        <w:rPr>
          <w:rFonts w:hint="eastAsia"/>
        </w:rPr>
        <w:t>【刚回来不久。那怎么样了有珠？看起来聊了好久啊。】</w:t>
      </w:r>
    </w:p>
    <w:p w:rsidR="009C1EAC" w:rsidRDefault="009C1EAC" w:rsidP="00475CE7">
      <w:r>
        <w:rPr>
          <w:rFonts w:hint="eastAsia"/>
        </w:rPr>
        <w:t>青子一边哈着气让双手暖和过来，一边不知道为什么很开心的问道。</w:t>
      </w:r>
    </w:p>
    <w:p w:rsidR="009C1EAC" w:rsidRDefault="009C1EAC" w:rsidP="00475CE7">
      <w:r>
        <w:rPr>
          <w:rFonts w:hint="eastAsia"/>
        </w:rPr>
        <w:t>【………………】</w:t>
      </w:r>
    </w:p>
    <w:p w:rsidR="009C1EAC" w:rsidRDefault="009C1EAC" w:rsidP="00475CE7">
      <w:r>
        <w:rPr>
          <w:rFonts w:hint="eastAsia"/>
        </w:rPr>
        <w:t>看她一副坏心眼的表情，有珠很快瞧出来哪里不对劲。</w:t>
      </w:r>
    </w:p>
    <w:p w:rsidR="009C1EAC" w:rsidRDefault="009C1EAC" w:rsidP="00475CE7">
      <w:r>
        <w:rPr>
          <w:rFonts w:hint="eastAsia"/>
        </w:rPr>
        <w:t>【……你不觉得你保护过度了吗？</w:t>
      </w:r>
    </w:p>
    <w:p w:rsidR="009C1EAC" w:rsidRDefault="009C1EAC" w:rsidP="00475CE7">
      <w:r>
        <w:rPr>
          <w:rFonts w:hint="eastAsia"/>
        </w:rPr>
        <w:t>固执？还是说义务？】</w:t>
      </w:r>
    </w:p>
    <w:p w:rsidR="009C1EAC" w:rsidRDefault="009C1EAC" w:rsidP="00475CE7">
      <w:r>
        <w:rPr>
          <w:rFonts w:hint="eastAsia"/>
        </w:rPr>
        <w:t>【哪个都无所谓。</w:t>
      </w:r>
    </w:p>
    <w:p w:rsidR="009C1EAC" w:rsidRDefault="009C1EAC" w:rsidP="00475CE7">
      <w:r>
        <w:rPr>
          <w:rFonts w:hint="eastAsia"/>
        </w:rPr>
        <w:t>那结果到底怎么样啦？不是说不满意的话就拿实力说话的吗？】</w:t>
      </w:r>
    </w:p>
    <w:p w:rsidR="009C1EAC" w:rsidRDefault="009C1EAC" w:rsidP="00475CE7">
      <w:r>
        <w:rPr>
          <w:rFonts w:hint="eastAsia"/>
        </w:rPr>
        <w:t>【………………】</w:t>
      </w:r>
    </w:p>
    <w:p w:rsidR="009C1EAC" w:rsidRDefault="009C1EAC" w:rsidP="00475CE7">
      <w:r>
        <w:rPr>
          <w:rFonts w:hint="eastAsia"/>
        </w:rPr>
        <w:t>在兴高采烈的青子面前，有珠的脸色越来越暗了。</w:t>
      </w:r>
    </w:p>
    <w:p w:rsidR="009C1EAC" w:rsidRDefault="009C1EAC" w:rsidP="00475CE7">
      <w:r>
        <w:rPr>
          <w:rFonts w:hint="eastAsia"/>
        </w:rPr>
        <w:t>时间回溯到昨天晚饭那会，</w:t>
      </w:r>
    </w:p>
    <w:p w:rsidR="009C1EAC" w:rsidRDefault="009C1EAC" w:rsidP="00475CE7">
      <w:r>
        <w:rPr>
          <w:rFonts w:hint="eastAsia"/>
        </w:rPr>
        <w:t>因为前厅的事而产生的对草十郎的不信任，再加上对他的在意已经多到溢出来了。有珠强制向青子要求“明天也要让他一个人回来。”</w:t>
      </w:r>
    </w:p>
    <w:p w:rsidR="009C1EAC" w:rsidRDefault="009C1EAC" w:rsidP="00475CE7">
      <w:r>
        <w:rPr>
          <w:rFonts w:hint="eastAsia"/>
        </w:rPr>
        <w:t>今天的睡眠其实是靠药物做出的类似睡眠的状态。目的就是昨天状况的再现。</w:t>
      </w:r>
    </w:p>
    <w:p w:rsidR="009C1EAC" w:rsidRDefault="009C1EAC" w:rsidP="00475CE7">
      <w:r>
        <w:rPr>
          <w:rFonts w:hint="eastAsia"/>
        </w:rPr>
        <w:t>过程很顺利，但是结果超出她的预料。还有，爱多管闲事的同居人隔着墙壁替人捏一把汗。这情况可不好玩了。</w:t>
      </w:r>
    </w:p>
    <w:p w:rsidR="009C1EAC" w:rsidRDefault="009C1EAC" w:rsidP="00475CE7">
      <w:r>
        <w:rPr>
          <w:rFonts w:hint="eastAsia"/>
        </w:rPr>
        <w:t>再加上，没想到自己竟然会为了这种无所谓的小事生气。有珠自己都愕然了。</w:t>
      </w:r>
    </w:p>
    <w:p w:rsidR="009C1EAC" w:rsidRDefault="009C1EAC" w:rsidP="00475CE7">
      <w:r>
        <w:rPr>
          <w:rFonts w:hint="eastAsia"/>
        </w:rPr>
        <w:t>有珠盯着放在地板上的茶杯。</w:t>
      </w:r>
    </w:p>
    <w:p w:rsidR="009C1EAC" w:rsidRDefault="009C1EAC" w:rsidP="00475CE7">
      <w:r>
        <w:rPr>
          <w:rFonts w:hint="eastAsia"/>
        </w:rPr>
        <w:t>用洁白的手指描绘着茶杯冰冷的边缘。</w:t>
      </w:r>
    </w:p>
    <w:p w:rsidR="009C1EAC" w:rsidRDefault="009C1EAC" w:rsidP="00475CE7">
      <w:r>
        <w:rPr>
          <w:rFonts w:hint="eastAsia"/>
        </w:rPr>
        <w:t>【……确实像青子你说的，是个人畜无害的人呢。</w:t>
      </w:r>
    </w:p>
    <w:p w:rsidR="009C1EAC" w:rsidRDefault="009C1EAC" w:rsidP="00475CE7">
      <w:r>
        <w:rPr>
          <w:rFonts w:hint="eastAsia"/>
        </w:rPr>
        <w:t>虽然只有现在能这么说。】</w:t>
      </w:r>
    </w:p>
    <w:p w:rsidR="009C1EAC" w:rsidRDefault="009C1EAC" w:rsidP="00475CE7">
      <w:r>
        <w:rPr>
          <w:rFonts w:hint="eastAsia"/>
        </w:rPr>
        <w:t>装作没有察觉到青子内心的焦躁，有珠冷淡的把感想叙述出来。</w:t>
      </w:r>
    </w:p>
    <w:p w:rsidR="009C1EAC" w:rsidRDefault="009C1EAC" w:rsidP="00475CE7">
      <w:r>
        <w:rPr>
          <w:rFonts w:hint="eastAsia"/>
        </w:rPr>
        <w:t>似乎是说现在得出结论还太早。</w:t>
      </w:r>
    </w:p>
    <w:p w:rsidR="009C1EAC" w:rsidRDefault="009C1EAC" w:rsidP="00475CE7">
      <w:r>
        <w:rPr>
          <w:rFonts w:hint="eastAsia"/>
        </w:rPr>
        <w:t>【啊拉，就这些吗？还以为有珠要多说点呢。】</w:t>
      </w:r>
    </w:p>
    <w:p w:rsidR="009C1EAC" w:rsidRDefault="009C1EAC" w:rsidP="00475CE7">
      <w:r>
        <w:rPr>
          <w:rFonts w:hint="eastAsia"/>
        </w:rPr>
        <w:t>“快坦白”青子几乎要这么重复一句了。</w:t>
      </w:r>
    </w:p>
    <w:p w:rsidR="009C1EAC" w:rsidRDefault="009C1EAC" w:rsidP="00475CE7">
      <w:r>
        <w:rPr>
          <w:rFonts w:hint="eastAsia"/>
        </w:rPr>
        <w:t>有珠冷冷的盯着这样的同居人。</w:t>
      </w:r>
    </w:p>
    <w:p w:rsidR="009C1EAC" w:rsidRDefault="009C1EAC" w:rsidP="00475CE7">
      <w:r>
        <w:rPr>
          <w:rFonts w:hint="eastAsia"/>
        </w:rPr>
        <w:t>【青子，你藏起来了吧。】</w:t>
      </w:r>
    </w:p>
    <w:p w:rsidR="009C1EAC" w:rsidRDefault="009C1EAC" w:rsidP="00475CE7">
      <w:r>
        <w:rPr>
          <w:rFonts w:hint="eastAsia"/>
        </w:rPr>
        <w:t>满载着敌意，有珠追究起青子的不是。</w:t>
      </w:r>
    </w:p>
    <w:p w:rsidR="009C1EAC" w:rsidRDefault="009C1EAC" w:rsidP="00475CE7">
      <w:r>
        <w:rPr>
          <w:rFonts w:hint="eastAsia"/>
        </w:rPr>
        <w:t>前厅的空气冻住了。</w:t>
      </w:r>
    </w:p>
    <w:p w:rsidR="009C1EAC" w:rsidRDefault="009C1EAC" w:rsidP="00475CE7">
      <w:r>
        <w:rPr>
          <w:rFonts w:hint="eastAsia"/>
        </w:rPr>
        <w:t>两位少女像是在预测对方的出手一样相互凝视着。</w:t>
      </w:r>
    </w:p>
    <w:p w:rsidR="009C1EAC" w:rsidRDefault="009C1EAC" w:rsidP="00475CE7">
      <w:r>
        <w:rPr>
          <w:rFonts w:hint="eastAsia"/>
        </w:rPr>
        <w:t>【…………果然呐，真亏你能注意到。但是，唯有这个，我是不会让步的。】</w:t>
      </w:r>
    </w:p>
    <w:p w:rsidR="009C1EAC" w:rsidRDefault="009C1EAC" w:rsidP="00475CE7">
      <w:r>
        <w:rPr>
          <w:rFonts w:hint="eastAsia"/>
        </w:rPr>
        <w:t>青子拉开架势，死死的盯着有珠。</w:t>
      </w:r>
    </w:p>
    <w:p w:rsidR="009C1EAC" w:rsidRDefault="009C1EAC" w:rsidP="00475CE7">
      <w:r>
        <w:rPr>
          <w:rFonts w:hint="eastAsia"/>
        </w:rPr>
        <w:t>【我也没说要全部夺过来……也对，三成左右还是会留给你的。】</w:t>
      </w:r>
    </w:p>
    <w:p w:rsidR="009C1EAC" w:rsidRDefault="009C1EAC" w:rsidP="00475CE7">
      <w:r>
        <w:rPr>
          <w:rFonts w:hint="eastAsia"/>
        </w:rPr>
        <w:t>进入战斗态势的青子动都不敢动，有珠单靠视线就牵制住了青子。</w:t>
      </w:r>
    </w:p>
    <w:p w:rsidR="009C1EAC" w:rsidRDefault="009C1EAC" w:rsidP="00475CE7">
      <w:r>
        <w:rPr>
          <w:rFonts w:hint="eastAsia"/>
        </w:rPr>
        <w:t>【哼。由十份变成三份吗，那我必须要说几句了。】</w:t>
      </w:r>
    </w:p>
    <w:p w:rsidR="009C1EAC" w:rsidRDefault="009C1EAC" w:rsidP="00475CE7">
      <w:r>
        <w:rPr>
          <w:rFonts w:hint="eastAsia"/>
        </w:rPr>
        <w:t>【太贪心可是会要人命的，青子。】</w:t>
      </w:r>
    </w:p>
    <w:p w:rsidR="009C1EAC" w:rsidRDefault="009C1EAC" w:rsidP="00475CE7">
      <w:r>
        <w:rPr>
          <w:rFonts w:hint="eastAsia"/>
        </w:rPr>
        <w:t>有珠保持着自己威风凛凛的姿势没有动。</w:t>
      </w:r>
    </w:p>
    <w:p w:rsidR="009C1EAC" w:rsidRDefault="009C1EAC" w:rsidP="00475CE7">
      <w:r>
        <w:rPr>
          <w:rFonts w:hint="eastAsia"/>
        </w:rPr>
        <w:t>两个人就这样长时间无言的对峙着。</w:t>
      </w:r>
    </w:p>
    <w:p w:rsidR="009C1EAC" w:rsidRDefault="009C1EAC" w:rsidP="00475CE7">
      <w:r>
        <w:rPr>
          <w:rFonts w:hint="eastAsia"/>
        </w:rPr>
        <w:t>咯叽，青子懊恼的咬了一下牙。</w:t>
      </w:r>
    </w:p>
    <w:p w:rsidR="009C1EAC" w:rsidRDefault="009C1EAC" w:rsidP="00475CE7">
      <w:r>
        <w:rPr>
          <w:rFonts w:hint="eastAsia"/>
        </w:rPr>
        <w:t>这样下去的话，必然要在还没和外敌对决的情况下，先去面对同伴关系的破裂。</w:t>
      </w:r>
    </w:p>
    <w:p w:rsidR="009C1EAC" w:rsidRDefault="009C1EAC" w:rsidP="00475CE7">
      <w:r>
        <w:rPr>
          <w:rFonts w:hint="eastAsia"/>
        </w:rPr>
        <w:t>……再加上。</w:t>
      </w:r>
    </w:p>
    <w:p w:rsidR="009C1EAC" w:rsidRDefault="009C1EAC" w:rsidP="00475CE7">
      <w:r>
        <w:rPr>
          <w:rFonts w:hint="eastAsia"/>
        </w:rPr>
        <w:t>不管怎么想，不对的都是自己。</w:t>
      </w:r>
    </w:p>
    <w:p w:rsidR="009C1EAC" w:rsidRDefault="009C1EAC" w:rsidP="00475CE7">
      <w:r>
        <w:rPr>
          <w:rFonts w:hint="eastAsia"/>
        </w:rPr>
        <w:t>【……………………唉】</w:t>
      </w:r>
    </w:p>
    <w:p w:rsidR="009C1EAC" w:rsidRDefault="009C1EAC" w:rsidP="00475CE7">
      <w:r>
        <w:rPr>
          <w:rFonts w:hint="eastAsia"/>
        </w:rPr>
        <w:t>青子“切”了一声，承认了自己的败北。</w:t>
      </w:r>
    </w:p>
    <w:p w:rsidR="009C1EAC" w:rsidRDefault="009C1EAC" w:rsidP="00475CE7">
      <w:r>
        <w:rPr>
          <w:rFonts w:hint="eastAsia"/>
        </w:rPr>
        <w:t>【虽然挺窝火的，有珠拿六份，我四份，就这么说定了哦。】</w:t>
      </w:r>
    </w:p>
    <w:p w:rsidR="009C1EAC" w:rsidRDefault="009C1EAC" w:rsidP="00475CE7">
      <w:r>
        <w:rPr>
          <w:rFonts w:hint="eastAsia"/>
        </w:rPr>
        <w:t>青子不情愿的妥协了，有珠满足的点了点头。</w:t>
      </w:r>
    </w:p>
    <w:p w:rsidR="009C1EAC" w:rsidRDefault="009C1EAC" w:rsidP="00475CE7">
      <w:r>
        <w:rPr>
          <w:rFonts w:hint="eastAsia"/>
        </w:rPr>
        <w:t>【哦，再有。虽然房主是我，毕竟是青子把他招进来的。作为交换，收房租也是你的工作。】（渣卡注：你俩费半天劲说的是房租吗？）</w:t>
      </w:r>
    </w:p>
    <w:p w:rsidR="009C1EAC" w:rsidRDefault="009C1EAC" w:rsidP="00475CE7">
      <w:r>
        <w:rPr>
          <w:rFonts w:hint="eastAsia"/>
        </w:rPr>
        <w:t>【……行是行。啊</w:t>
      </w:r>
      <w:r>
        <w:t>-</w:t>
      </w:r>
      <w:r>
        <w:rPr>
          <w:rFonts w:hint="eastAsia"/>
        </w:rPr>
        <w:t>啊，真丢人。这种事情靠炼金术就好了，那样的话，不就不用想这些丢人的事了吗？】</w:t>
      </w:r>
    </w:p>
    <w:p w:rsidR="009C1EAC" w:rsidRDefault="009C1EAC" w:rsidP="00475CE7">
      <w:r>
        <w:rPr>
          <w:rFonts w:hint="eastAsia"/>
        </w:rPr>
        <w:t>【不是这样的，他也说过，要是房地产泡沫破裂了可是很麻烦的。】</w:t>
      </w:r>
    </w:p>
    <w:p w:rsidR="009C1EAC" w:rsidRDefault="009C1EAC" w:rsidP="00475CE7">
      <w:r>
        <w:rPr>
          <w:rFonts w:hint="eastAsia"/>
        </w:rPr>
        <w:t>有珠的话语里很奇妙的有一股现实的味道，“好吧好吧”，青子这么随便应付着。</w:t>
      </w:r>
    </w:p>
    <w:p w:rsidR="009C1EAC" w:rsidRDefault="009C1EAC" w:rsidP="00475CE7">
      <w:r>
        <w:rPr>
          <w:rFonts w:hint="eastAsia"/>
        </w:rPr>
        <w:t>两个人很认真的讨论起草十郎住在这里之后，应该缴纳的房租是多少。</w:t>
      </w:r>
    </w:p>
    <w:p w:rsidR="009C1EAC" w:rsidRDefault="009C1EAC" w:rsidP="00475CE7">
      <w:r>
        <w:rPr>
          <w:rFonts w:hint="eastAsia"/>
        </w:rPr>
        <w:t>魔术师本不应该讨论这些东西。</w:t>
      </w:r>
    </w:p>
    <w:p w:rsidR="009C1EAC" w:rsidRDefault="009C1EAC" w:rsidP="00475CE7">
      <w:r>
        <w:rPr>
          <w:rFonts w:hint="eastAsia"/>
        </w:rPr>
        <w:t>强逼着草十郎同居，还要强制收取房租。这已经超越欺诈，到了应该称之为暴力的程度了。</w:t>
      </w:r>
    </w:p>
    <w:p w:rsidR="009C1EAC" w:rsidRDefault="009C1EAC" w:rsidP="00475CE7">
      <w:r>
        <w:rPr>
          <w:rFonts w:hint="eastAsia"/>
        </w:rPr>
        <w:t>【但是，既然这么说，也就表明有珠终于认同他了对吧。】</w:t>
      </w:r>
    </w:p>
    <w:p w:rsidR="009C1EAC" w:rsidRDefault="009C1EAC" w:rsidP="00475CE7">
      <w:r>
        <w:rPr>
          <w:rFonts w:hint="eastAsia"/>
        </w:rPr>
        <w:t>很好很好，青子感到很满足。</w:t>
      </w:r>
    </w:p>
    <w:p w:rsidR="009C1EAC" w:rsidRDefault="009C1EAC" w:rsidP="00475CE7">
      <w:r>
        <w:rPr>
          <w:rFonts w:hint="eastAsia"/>
        </w:rPr>
        <w:t>【……还没有认同，但是那天晚上他没有被结界捕捉到是我的责任。</w:t>
      </w:r>
    </w:p>
    <w:p w:rsidR="009C1EAC" w:rsidRDefault="009C1EAC" w:rsidP="00475CE7">
      <w:r>
        <w:rPr>
          <w:rFonts w:hint="eastAsia"/>
        </w:rPr>
        <w:t>也没法责备青子和他做了约定。】</w:t>
      </w:r>
    </w:p>
    <w:p w:rsidR="009C1EAC" w:rsidRDefault="009C1EAC" w:rsidP="00475CE7">
      <w:r>
        <w:rPr>
          <w:rFonts w:hint="eastAsia"/>
        </w:rPr>
        <w:t>【……约定，吗？】</w:t>
      </w:r>
    </w:p>
    <w:p w:rsidR="009C1EAC" w:rsidRDefault="009C1EAC" w:rsidP="00475CE7">
      <w:r>
        <w:rPr>
          <w:rFonts w:hint="eastAsia"/>
        </w:rPr>
        <w:t>回想起游乐园的夜晚，青子仰头看着天花板。</w:t>
      </w:r>
    </w:p>
    <w:p w:rsidR="009C1EAC" w:rsidRDefault="009C1EAC" w:rsidP="00475CE7">
      <w:r>
        <w:rPr>
          <w:rFonts w:hint="eastAsia"/>
        </w:rPr>
        <w:t>最多不过一周之前的事情，总感觉在那之后和草十郎的缘分变得坚固了不少。</w:t>
      </w:r>
    </w:p>
    <w:p w:rsidR="009C1EAC" w:rsidRDefault="009C1EAC" w:rsidP="00475CE7">
      <w:r>
        <w:rPr>
          <w:rFonts w:hint="eastAsia"/>
        </w:rPr>
        <w:t>还是说，从初次见面那次开始缘分就已经很坚固了呢。</w:t>
      </w:r>
    </w:p>
    <w:p w:rsidR="009C1EAC" w:rsidRDefault="009C1EAC" w:rsidP="00475CE7">
      <w:r>
        <w:rPr>
          <w:rFonts w:hint="eastAsia"/>
        </w:rPr>
        <w:t>对没有未来视的青子来说，这是无论怎么预测都无法得知的事情。</w:t>
      </w:r>
    </w:p>
    <w:p w:rsidR="009C1EAC" w:rsidRDefault="009C1EAC" w:rsidP="00475CE7">
      <w:r>
        <w:rPr>
          <w:rFonts w:hint="eastAsia"/>
        </w:rPr>
        <w:t>【嘛，先不说是缘分还是运气。</w:t>
      </w:r>
    </w:p>
    <w:p w:rsidR="009C1EAC" w:rsidRDefault="009C1EAC" w:rsidP="00475CE7">
      <w:r>
        <w:rPr>
          <w:rFonts w:hint="eastAsia"/>
        </w:rPr>
        <w:t>那家伙，虽然挺怪的但是个好人呢。】</w:t>
      </w:r>
    </w:p>
    <w:p w:rsidR="009C1EAC" w:rsidRDefault="009C1EAC" w:rsidP="00475CE7">
      <w:r>
        <w:rPr>
          <w:rFonts w:hint="eastAsia"/>
        </w:rPr>
        <w:t>并没想征求有珠的同意，青子这么自言自语道。</w:t>
      </w:r>
    </w:p>
    <w:p w:rsidR="009C1EAC" w:rsidRDefault="009C1EAC" w:rsidP="00475CE7">
      <w:r>
        <w:rPr>
          <w:rFonts w:hint="eastAsia"/>
        </w:rPr>
        <w:t>有珠则一脸不高兴的看着她。</w:t>
      </w:r>
    </w:p>
    <w:p w:rsidR="009C1EAC" w:rsidRDefault="009C1EAC" w:rsidP="00475CE7">
      <w:r>
        <w:rPr>
          <w:rFonts w:hint="eastAsia"/>
        </w:rPr>
        <w:t>可能是刚才的话语里有什么地方让她不满意吧。</w:t>
      </w:r>
    </w:p>
    <w:p w:rsidR="009C1EAC" w:rsidRDefault="009C1EAC" w:rsidP="00475CE7">
      <w:r>
        <w:rPr>
          <w:rFonts w:hint="eastAsia"/>
        </w:rPr>
        <w:t>【青子，知道那个伤吗？】</w:t>
      </w:r>
    </w:p>
    <w:p w:rsidR="009C1EAC" w:rsidRDefault="009C1EAC" w:rsidP="00475CE7">
      <w:r>
        <w:rPr>
          <w:rFonts w:hint="eastAsia"/>
        </w:rPr>
        <w:t>【伤……？】</w:t>
      </w:r>
    </w:p>
    <w:p w:rsidR="009C1EAC" w:rsidRDefault="009C1EAC" w:rsidP="00475CE7">
      <w:r>
        <w:rPr>
          <w:rFonts w:hint="eastAsia"/>
        </w:rPr>
        <w:t>没有细想就说出口了，有珠用细细的手指按住了嘴唇。</w:t>
      </w:r>
    </w:p>
    <w:p w:rsidR="009C1EAC" w:rsidRDefault="009C1EAC" w:rsidP="00475CE7">
      <w:r>
        <w:rPr>
          <w:rFonts w:hint="eastAsia"/>
        </w:rPr>
        <w:t>不理智的问出了不该问的问题。</w:t>
      </w:r>
    </w:p>
    <w:p w:rsidR="009C1EAC" w:rsidRDefault="009C1EAC" w:rsidP="00475CE7">
      <w:r>
        <w:rPr>
          <w:rFonts w:hint="eastAsia"/>
        </w:rPr>
        <w:t>有珠也知道这件事不该和别人说，而且这件事是只属于自己的秘密，既不需要去询问也不需要去知道。</w:t>
      </w:r>
    </w:p>
    <w:p w:rsidR="009C1EAC" w:rsidRDefault="009C1EAC" w:rsidP="00475CE7">
      <w:r>
        <w:rPr>
          <w:rFonts w:hint="eastAsia"/>
        </w:rPr>
        <w:t>【？？】</w:t>
      </w:r>
    </w:p>
    <w:p w:rsidR="009C1EAC" w:rsidRDefault="009C1EAC" w:rsidP="00475CE7">
      <w:r>
        <w:rPr>
          <w:rFonts w:hint="eastAsia"/>
        </w:rPr>
        <w:t>被问了的青子歪了歪脑袋。</w:t>
      </w:r>
    </w:p>
    <w:p w:rsidR="009C1EAC" w:rsidRDefault="009C1EAC" w:rsidP="00475CE7">
      <w:r>
        <w:rPr>
          <w:rFonts w:hint="eastAsia"/>
        </w:rPr>
        <w:t>【这样吗？】</w:t>
      </w:r>
    </w:p>
    <w:p w:rsidR="009C1EAC" w:rsidRDefault="009C1EAC" w:rsidP="00475CE7">
      <w:r>
        <w:rPr>
          <w:rFonts w:hint="eastAsia"/>
        </w:rPr>
        <w:t>感觉心里的那块石头已经放下。</w:t>
      </w:r>
    </w:p>
    <w:p w:rsidR="009C1EAC" w:rsidRDefault="009C1EAC" w:rsidP="00475CE7">
      <w:r>
        <w:rPr>
          <w:rFonts w:hint="eastAsia"/>
        </w:rPr>
        <w:t>本来那猛然袭来针对青子的反感，这下也烟消云散了。</w:t>
      </w:r>
    </w:p>
    <w:p w:rsidR="009C1EAC" w:rsidRDefault="009C1EAC" w:rsidP="00475CE7">
      <w:r>
        <w:rPr>
          <w:rFonts w:hint="eastAsia"/>
        </w:rPr>
        <w:t>【</w:t>
      </w:r>
      <w:r>
        <w:t>——</w:t>
      </w:r>
      <w:r>
        <w:rPr>
          <w:rFonts w:hint="eastAsia"/>
        </w:rPr>
        <w:t>幸福的人。】</w:t>
      </w:r>
    </w:p>
    <w:p w:rsidR="009C1EAC" w:rsidRDefault="009C1EAC" w:rsidP="00475CE7">
      <w:r>
        <w:rPr>
          <w:rFonts w:hint="eastAsia"/>
        </w:rPr>
        <w:t>就这样，</w:t>
      </w:r>
    </w:p>
    <w:p w:rsidR="009C1EAC" w:rsidRDefault="009C1EAC" w:rsidP="00475CE7">
      <w:r>
        <w:rPr>
          <w:rFonts w:hint="eastAsia"/>
        </w:rPr>
        <w:t>没有说幸福的人是谁，有珠把已经冷掉的红茶送入口中。</w:t>
      </w:r>
    </w:p>
    <w:p w:rsidR="009C1EAC" w:rsidRDefault="009C1EAC" w:rsidP="00475CE7">
      <w:r>
        <w:rPr>
          <w:rFonts w:hint="eastAsia"/>
        </w:rPr>
        <w:t>然后，那可爱的脸庞做了一个很苦的表情。</w:t>
      </w:r>
    </w:p>
    <w:p w:rsidR="009C1EAC" w:rsidRDefault="009C1EAC" w:rsidP="00475CE7">
      <w:r>
        <w:rPr>
          <w:rFonts w:hint="eastAsia"/>
        </w:rPr>
        <w:t>【……难喝。】</w:t>
      </w:r>
    </w:p>
    <w:p w:rsidR="009C1EAC" w:rsidRDefault="009C1EAC" w:rsidP="00475CE7">
      <w:r>
        <w:rPr>
          <w:rFonts w:hint="eastAsia"/>
        </w:rPr>
        <w:t>无情的把茶杯放回到地板上。</w:t>
      </w:r>
    </w:p>
    <w:p w:rsidR="009C1EAC" w:rsidRDefault="009C1EAC" w:rsidP="00475CE7">
      <w:r>
        <w:rPr>
          <w:rFonts w:hint="eastAsia"/>
        </w:rPr>
        <w:t>少女的黑衣庄严的随着身体摆动。</w:t>
      </w:r>
    </w:p>
    <w:p w:rsidR="009C1EAC" w:rsidRDefault="009C1EAC" w:rsidP="00475CE7">
      <w:r>
        <w:rPr>
          <w:rFonts w:hint="eastAsia"/>
        </w:rPr>
        <w:t>菜鸟级别的红茶有珠只喝了一口，就走到客厅去了，纯粹只是想去换个口味。</w:t>
      </w:r>
    </w:p>
    <w:p w:rsidR="009C1EAC" w:rsidRDefault="009C1EAC" w:rsidP="00475CE7">
      <w:r>
        <w:rPr>
          <w:rFonts w:hint="eastAsia"/>
        </w:rPr>
        <w:t>目送有珠离开之后，青子犹豫的把留下来的茶杯拿在手中。</w:t>
      </w:r>
    </w:p>
    <w:p w:rsidR="009C1EAC" w:rsidRDefault="009C1EAC" w:rsidP="00475CE7">
      <w:r>
        <w:rPr>
          <w:rFonts w:hint="eastAsia"/>
        </w:rPr>
        <w:t>虽然放着不管也行，但草十郎泡的茶被有珠这么批评的，果然还是有点在意。</w:t>
      </w:r>
    </w:p>
    <w:p w:rsidR="009C1EAC" w:rsidRDefault="009C1EAC" w:rsidP="00475CE7">
      <w:r>
        <w:rPr>
          <w:rFonts w:hint="eastAsia"/>
        </w:rPr>
        <w:t>小小抿了一口之后，青子静静的把茶杯放了回去。</w:t>
      </w:r>
    </w:p>
    <w:p w:rsidR="009C1EAC" w:rsidRDefault="009C1EAC" w:rsidP="00475CE7">
      <w:r>
        <w:rPr>
          <w:rFonts w:hint="eastAsia"/>
        </w:rPr>
        <w:t>【……所以说用茶包啊，那个白痴。】</w:t>
      </w:r>
    </w:p>
    <w:p w:rsidR="009C1EAC" w:rsidRDefault="009C1EAC" w:rsidP="00475CE7">
      <w:r>
        <w:rPr>
          <w:rFonts w:hint="eastAsia"/>
        </w:rPr>
        <w:t>和有珠一样，青子做了一个很苦的表情，小声的抱怨着。</w:t>
      </w:r>
    </w:p>
    <w:p w:rsidR="009C1EAC" w:rsidRPr="00AA4FF8" w:rsidRDefault="009C1EAC" w:rsidP="00475CE7"/>
    <w:p w:rsidR="009C1EAC" w:rsidRPr="00A544EE" w:rsidRDefault="009C1EAC" w:rsidP="00475CE7"/>
    <w:p w:rsidR="009C1EAC" w:rsidRPr="00475CE7" w:rsidRDefault="009C1EAC" w:rsidP="00C34874">
      <w:pPr>
        <w:pStyle w:val="a"/>
      </w:pPr>
    </w:p>
    <w:sectPr w:rsidR="009C1EAC" w:rsidRPr="00475CE7" w:rsidSect="003223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EAC" w:rsidRDefault="009C1EAC" w:rsidP="005161C1">
      <w:r>
        <w:separator/>
      </w:r>
    </w:p>
  </w:endnote>
  <w:endnote w:type="continuationSeparator" w:id="0">
    <w:p w:rsidR="009C1EAC" w:rsidRDefault="009C1EAC" w:rsidP="005161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昒? 嫛???"/>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EAC" w:rsidRDefault="009C1EAC" w:rsidP="005161C1">
      <w:r>
        <w:separator/>
      </w:r>
    </w:p>
  </w:footnote>
  <w:footnote w:type="continuationSeparator" w:id="0">
    <w:p w:rsidR="009C1EAC" w:rsidRDefault="009C1EAC" w:rsidP="005161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A8C3BE"/>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850CBCB0"/>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54A6EEF4"/>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B032F750"/>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2E280786"/>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7196088C"/>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E506C162"/>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A392B9F0"/>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A4A85B2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01E5A04"/>
    <w:lvl w:ilvl="0">
      <w:start w:val="1"/>
      <w:numFmt w:val="bullet"/>
      <w:lvlText w:val=""/>
      <w:lvlJc w:val="left"/>
      <w:pPr>
        <w:tabs>
          <w:tab w:val="num" w:pos="360"/>
        </w:tabs>
        <w:ind w:left="360" w:hanging="360"/>
      </w:pPr>
      <w:rPr>
        <w:rFonts w:ascii="Wingdings" w:hAnsi="Wingdings" w:hint="default"/>
      </w:rPr>
    </w:lvl>
  </w:abstractNum>
  <w:abstractNum w:abstractNumId="10">
    <w:nsid w:val="21A03E1C"/>
    <w:multiLevelType w:val="hybridMultilevel"/>
    <w:tmpl w:val="4148F496"/>
    <w:lvl w:ilvl="0" w:tplc="32348608">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4C9B17EF"/>
    <w:multiLevelType w:val="hybridMultilevel"/>
    <w:tmpl w:val="BB64851E"/>
    <w:lvl w:ilvl="0" w:tplc="0DC0FB1A">
      <w:start w:val="1"/>
      <w:numFmt w:val="japaneseCounting"/>
      <w:lvlText w:val="第%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61C1"/>
    <w:rsid w:val="00000204"/>
    <w:rsid w:val="00001904"/>
    <w:rsid w:val="0000551B"/>
    <w:rsid w:val="00005948"/>
    <w:rsid w:val="00005A3D"/>
    <w:rsid w:val="000068C0"/>
    <w:rsid w:val="00007F7D"/>
    <w:rsid w:val="000105AB"/>
    <w:rsid w:val="00010CE9"/>
    <w:rsid w:val="00010DB5"/>
    <w:rsid w:val="0001178D"/>
    <w:rsid w:val="000130A4"/>
    <w:rsid w:val="0001398C"/>
    <w:rsid w:val="00013C49"/>
    <w:rsid w:val="00013D2A"/>
    <w:rsid w:val="00014114"/>
    <w:rsid w:val="00014520"/>
    <w:rsid w:val="00015F6E"/>
    <w:rsid w:val="00016313"/>
    <w:rsid w:val="00017E30"/>
    <w:rsid w:val="00020C2D"/>
    <w:rsid w:val="00021A1C"/>
    <w:rsid w:val="00022CDC"/>
    <w:rsid w:val="00024D97"/>
    <w:rsid w:val="00025F05"/>
    <w:rsid w:val="00025FD7"/>
    <w:rsid w:val="00026BC3"/>
    <w:rsid w:val="00031E12"/>
    <w:rsid w:val="0003379C"/>
    <w:rsid w:val="00033F6F"/>
    <w:rsid w:val="00036B83"/>
    <w:rsid w:val="00040360"/>
    <w:rsid w:val="00040A52"/>
    <w:rsid w:val="000418D3"/>
    <w:rsid w:val="0004227E"/>
    <w:rsid w:val="0004319F"/>
    <w:rsid w:val="000439EC"/>
    <w:rsid w:val="0004530A"/>
    <w:rsid w:val="00046239"/>
    <w:rsid w:val="000473B7"/>
    <w:rsid w:val="0005072B"/>
    <w:rsid w:val="00052017"/>
    <w:rsid w:val="0005251C"/>
    <w:rsid w:val="000544EF"/>
    <w:rsid w:val="00055242"/>
    <w:rsid w:val="0005548F"/>
    <w:rsid w:val="000557E7"/>
    <w:rsid w:val="00055D2E"/>
    <w:rsid w:val="00055E1D"/>
    <w:rsid w:val="000566C2"/>
    <w:rsid w:val="00056717"/>
    <w:rsid w:val="00060791"/>
    <w:rsid w:val="00060953"/>
    <w:rsid w:val="000640F9"/>
    <w:rsid w:val="00065421"/>
    <w:rsid w:val="000668DD"/>
    <w:rsid w:val="000704C0"/>
    <w:rsid w:val="0007076B"/>
    <w:rsid w:val="000714C7"/>
    <w:rsid w:val="00071B00"/>
    <w:rsid w:val="00074026"/>
    <w:rsid w:val="000740B1"/>
    <w:rsid w:val="000748E8"/>
    <w:rsid w:val="000760C8"/>
    <w:rsid w:val="00077286"/>
    <w:rsid w:val="00077EF4"/>
    <w:rsid w:val="00081B63"/>
    <w:rsid w:val="00081B93"/>
    <w:rsid w:val="00081C4F"/>
    <w:rsid w:val="00081D65"/>
    <w:rsid w:val="000828F2"/>
    <w:rsid w:val="00082B2E"/>
    <w:rsid w:val="00085F78"/>
    <w:rsid w:val="000860C8"/>
    <w:rsid w:val="00086189"/>
    <w:rsid w:val="00086D29"/>
    <w:rsid w:val="00087038"/>
    <w:rsid w:val="000870DF"/>
    <w:rsid w:val="00090676"/>
    <w:rsid w:val="00090B24"/>
    <w:rsid w:val="00090FC8"/>
    <w:rsid w:val="000940CB"/>
    <w:rsid w:val="00094D70"/>
    <w:rsid w:val="00095E61"/>
    <w:rsid w:val="00096405"/>
    <w:rsid w:val="000A02C4"/>
    <w:rsid w:val="000A4DD3"/>
    <w:rsid w:val="000A4FA3"/>
    <w:rsid w:val="000A6263"/>
    <w:rsid w:val="000A63FC"/>
    <w:rsid w:val="000A7079"/>
    <w:rsid w:val="000A793B"/>
    <w:rsid w:val="000B0696"/>
    <w:rsid w:val="000B1C9F"/>
    <w:rsid w:val="000B1F1F"/>
    <w:rsid w:val="000B21EE"/>
    <w:rsid w:val="000B3479"/>
    <w:rsid w:val="000B3AF4"/>
    <w:rsid w:val="000B3C9C"/>
    <w:rsid w:val="000B3F9F"/>
    <w:rsid w:val="000B527A"/>
    <w:rsid w:val="000B590F"/>
    <w:rsid w:val="000B6280"/>
    <w:rsid w:val="000B770B"/>
    <w:rsid w:val="000C1C52"/>
    <w:rsid w:val="000C1C93"/>
    <w:rsid w:val="000C27DB"/>
    <w:rsid w:val="000C2936"/>
    <w:rsid w:val="000C2A67"/>
    <w:rsid w:val="000C2EBA"/>
    <w:rsid w:val="000C3286"/>
    <w:rsid w:val="000C3443"/>
    <w:rsid w:val="000C3773"/>
    <w:rsid w:val="000C3C7F"/>
    <w:rsid w:val="000C3CC4"/>
    <w:rsid w:val="000C4025"/>
    <w:rsid w:val="000C402B"/>
    <w:rsid w:val="000C428F"/>
    <w:rsid w:val="000C5006"/>
    <w:rsid w:val="000C5CB3"/>
    <w:rsid w:val="000C75F5"/>
    <w:rsid w:val="000D00DD"/>
    <w:rsid w:val="000D0433"/>
    <w:rsid w:val="000D0610"/>
    <w:rsid w:val="000D06A4"/>
    <w:rsid w:val="000D168D"/>
    <w:rsid w:val="000D1F0C"/>
    <w:rsid w:val="000D33DF"/>
    <w:rsid w:val="000D393F"/>
    <w:rsid w:val="000D57B7"/>
    <w:rsid w:val="000D603A"/>
    <w:rsid w:val="000E0065"/>
    <w:rsid w:val="000E07AC"/>
    <w:rsid w:val="000E0A77"/>
    <w:rsid w:val="000E20CB"/>
    <w:rsid w:val="000E210B"/>
    <w:rsid w:val="000E4147"/>
    <w:rsid w:val="000E521C"/>
    <w:rsid w:val="000E5233"/>
    <w:rsid w:val="000E524B"/>
    <w:rsid w:val="000F2A8D"/>
    <w:rsid w:val="000F2FDE"/>
    <w:rsid w:val="000F460C"/>
    <w:rsid w:val="00101B0E"/>
    <w:rsid w:val="00101EE3"/>
    <w:rsid w:val="001026C1"/>
    <w:rsid w:val="00102A42"/>
    <w:rsid w:val="00103CC4"/>
    <w:rsid w:val="00103F40"/>
    <w:rsid w:val="00104620"/>
    <w:rsid w:val="001049C0"/>
    <w:rsid w:val="001049DA"/>
    <w:rsid w:val="00105712"/>
    <w:rsid w:val="00105F16"/>
    <w:rsid w:val="001066DB"/>
    <w:rsid w:val="00107765"/>
    <w:rsid w:val="00111042"/>
    <w:rsid w:val="00111ED5"/>
    <w:rsid w:val="00113410"/>
    <w:rsid w:val="00114CAB"/>
    <w:rsid w:val="00114DD7"/>
    <w:rsid w:val="00115881"/>
    <w:rsid w:val="00116ED0"/>
    <w:rsid w:val="00120AC9"/>
    <w:rsid w:val="00121F23"/>
    <w:rsid w:val="00124AC9"/>
    <w:rsid w:val="00124B2C"/>
    <w:rsid w:val="001252C9"/>
    <w:rsid w:val="00125396"/>
    <w:rsid w:val="00126909"/>
    <w:rsid w:val="00127667"/>
    <w:rsid w:val="00130197"/>
    <w:rsid w:val="0013121C"/>
    <w:rsid w:val="001366F1"/>
    <w:rsid w:val="0013791F"/>
    <w:rsid w:val="00140D76"/>
    <w:rsid w:val="00141120"/>
    <w:rsid w:val="001411BA"/>
    <w:rsid w:val="001414F5"/>
    <w:rsid w:val="00144475"/>
    <w:rsid w:val="00145400"/>
    <w:rsid w:val="00147CED"/>
    <w:rsid w:val="001505D9"/>
    <w:rsid w:val="00150E9C"/>
    <w:rsid w:val="00151529"/>
    <w:rsid w:val="00152197"/>
    <w:rsid w:val="001523A4"/>
    <w:rsid w:val="00152863"/>
    <w:rsid w:val="0015399C"/>
    <w:rsid w:val="001539A9"/>
    <w:rsid w:val="00153DC2"/>
    <w:rsid w:val="00154853"/>
    <w:rsid w:val="00154D15"/>
    <w:rsid w:val="001552CE"/>
    <w:rsid w:val="00155887"/>
    <w:rsid w:val="00157678"/>
    <w:rsid w:val="001578C5"/>
    <w:rsid w:val="001624B8"/>
    <w:rsid w:val="0016311E"/>
    <w:rsid w:val="0016332B"/>
    <w:rsid w:val="00163998"/>
    <w:rsid w:val="00164360"/>
    <w:rsid w:val="0016443F"/>
    <w:rsid w:val="0016453D"/>
    <w:rsid w:val="001648C0"/>
    <w:rsid w:val="00164982"/>
    <w:rsid w:val="00165186"/>
    <w:rsid w:val="00166504"/>
    <w:rsid w:val="0016793D"/>
    <w:rsid w:val="001701FC"/>
    <w:rsid w:val="00170510"/>
    <w:rsid w:val="001718ED"/>
    <w:rsid w:val="00171CE5"/>
    <w:rsid w:val="00172D6E"/>
    <w:rsid w:val="00173A3F"/>
    <w:rsid w:val="00175146"/>
    <w:rsid w:val="001759CB"/>
    <w:rsid w:val="00176190"/>
    <w:rsid w:val="00176B07"/>
    <w:rsid w:val="001777A0"/>
    <w:rsid w:val="00180A4E"/>
    <w:rsid w:val="00180B71"/>
    <w:rsid w:val="0018130C"/>
    <w:rsid w:val="00182CA7"/>
    <w:rsid w:val="001830AC"/>
    <w:rsid w:val="001848FC"/>
    <w:rsid w:val="00184BF9"/>
    <w:rsid w:val="00185723"/>
    <w:rsid w:val="001867D5"/>
    <w:rsid w:val="001909A6"/>
    <w:rsid w:val="00190E97"/>
    <w:rsid w:val="0019362C"/>
    <w:rsid w:val="00194F21"/>
    <w:rsid w:val="001966C5"/>
    <w:rsid w:val="001976BE"/>
    <w:rsid w:val="001A0DED"/>
    <w:rsid w:val="001A19CD"/>
    <w:rsid w:val="001A1F99"/>
    <w:rsid w:val="001A33E6"/>
    <w:rsid w:val="001A35F9"/>
    <w:rsid w:val="001A5AC6"/>
    <w:rsid w:val="001A65E0"/>
    <w:rsid w:val="001A6659"/>
    <w:rsid w:val="001A7041"/>
    <w:rsid w:val="001A7405"/>
    <w:rsid w:val="001A7870"/>
    <w:rsid w:val="001A7D0C"/>
    <w:rsid w:val="001B2E3C"/>
    <w:rsid w:val="001B4D8D"/>
    <w:rsid w:val="001B5BAE"/>
    <w:rsid w:val="001B5D6E"/>
    <w:rsid w:val="001B7036"/>
    <w:rsid w:val="001B795A"/>
    <w:rsid w:val="001C04E9"/>
    <w:rsid w:val="001C1239"/>
    <w:rsid w:val="001C1275"/>
    <w:rsid w:val="001C44B3"/>
    <w:rsid w:val="001C54E6"/>
    <w:rsid w:val="001C61C6"/>
    <w:rsid w:val="001C70A2"/>
    <w:rsid w:val="001D027B"/>
    <w:rsid w:val="001D0805"/>
    <w:rsid w:val="001D0E90"/>
    <w:rsid w:val="001D1E1D"/>
    <w:rsid w:val="001D1F73"/>
    <w:rsid w:val="001D3F32"/>
    <w:rsid w:val="001D47C9"/>
    <w:rsid w:val="001D560F"/>
    <w:rsid w:val="001D5EDA"/>
    <w:rsid w:val="001D7590"/>
    <w:rsid w:val="001D7BA1"/>
    <w:rsid w:val="001E2F98"/>
    <w:rsid w:val="001E32A7"/>
    <w:rsid w:val="001E3822"/>
    <w:rsid w:val="001E5F57"/>
    <w:rsid w:val="001E65F1"/>
    <w:rsid w:val="001F25E1"/>
    <w:rsid w:val="001F2F1F"/>
    <w:rsid w:val="001F367E"/>
    <w:rsid w:val="001F40A1"/>
    <w:rsid w:val="001F41D6"/>
    <w:rsid w:val="001F42F3"/>
    <w:rsid w:val="001F4A0C"/>
    <w:rsid w:val="001F4D32"/>
    <w:rsid w:val="001F514E"/>
    <w:rsid w:val="001F6A08"/>
    <w:rsid w:val="001F6B4D"/>
    <w:rsid w:val="001F73BB"/>
    <w:rsid w:val="00201245"/>
    <w:rsid w:val="00203934"/>
    <w:rsid w:val="00204364"/>
    <w:rsid w:val="002060D4"/>
    <w:rsid w:val="002066DE"/>
    <w:rsid w:val="00207B10"/>
    <w:rsid w:val="00210126"/>
    <w:rsid w:val="0021018C"/>
    <w:rsid w:val="00210334"/>
    <w:rsid w:val="00210F4B"/>
    <w:rsid w:val="00211447"/>
    <w:rsid w:val="0021221B"/>
    <w:rsid w:val="00212B5A"/>
    <w:rsid w:val="00212CE1"/>
    <w:rsid w:val="00213F0F"/>
    <w:rsid w:val="00220089"/>
    <w:rsid w:val="00222B6E"/>
    <w:rsid w:val="00222BB1"/>
    <w:rsid w:val="00222E48"/>
    <w:rsid w:val="00223679"/>
    <w:rsid w:val="00223EA0"/>
    <w:rsid w:val="00224420"/>
    <w:rsid w:val="00225BBF"/>
    <w:rsid w:val="00225FA0"/>
    <w:rsid w:val="00227012"/>
    <w:rsid w:val="00227877"/>
    <w:rsid w:val="00230C78"/>
    <w:rsid w:val="00230CAC"/>
    <w:rsid w:val="002313EE"/>
    <w:rsid w:val="00231CA4"/>
    <w:rsid w:val="00232B80"/>
    <w:rsid w:val="00234AB5"/>
    <w:rsid w:val="002357CB"/>
    <w:rsid w:val="0023709D"/>
    <w:rsid w:val="00240336"/>
    <w:rsid w:val="002409F6"/>
    <w:rsid w:val="002416E7"/>
    <w:rsid w:val="0024283D"/>
    <w:rsid w:val="002429B0"/>
    <w:rsid w:val="002440F9"/>
    <w:rsid w:val="00244BA3"/>
    <w:rsid w:val="00244F26"/>
    <w:rsid w:val="00246886"/>
    <w:rsid w:val="002468D8"/>
    <w:rsid w:val="00247EE1"/>
    <w:rsid w:val="00250582"/>
    <w:rsid w:val="00250F42"/>
    <w:rsid w:val="0025225A"/>
    <w:rsid w:val="00253847"/>
    <w:rsid w:val="00253AF9"/>
    <w:rsid w:val="00253C91"/>
    <w:rsid w:val="00253D32"/>
    <w:rsid w:val="00253DE3"/>
    <w:rsid w:val="0025419C"/>
    <w:rsid w:val="002542BC"/>
    <w:rsid w:val="0025450C"/>
    <w:rsid w:val="002559A6"/>
    <w:rsid w:val="00255DEB"/>
    <w:rsid w:val="00256157"/>
    <w:rsid w:val="002569DE"/>
    <w:rsid w:val="00256D25"/>
    <w:rsid w:val="002572B4"/>
    <w:rsid w:val="0026187D"/>
    <w:rsid w:val="00261DED"/>
    <w:rsid w:val="0026290A"/>
    <w:rsid w:val="00262918"/>
    <w:rsid w:val="00262FE5"/>
    <w:rsid w:val="002637D6"/>
    <w:rsid w:val="00263C48"/>
    <w:rsid w:val="002643FE"/>
    <w:rsid w:val="00265196"/>
    <w:rsid w:val="00265594"/>
    <w:rsid w:val="00266B5C"/>
    <w:rsid w:val="00267464"/>
    <w:rsid w:val="00267551"/>
    <w:rsid w:val="0026772A"/>
    <w:rsid w:val="002701D4"/>
    <w:rsid w:val="002719EA"/>
    <w:rsid w:val="00271E0F"/>
    <w:rsid w:val="00271F0C"/>
    <w:rsid w:val="00272ED8"/>
    <w:rsid w:val="00272FAC"/>
    <w:rsid w:val="00272FF1"/>
    <w:rsid w:val="0027748D"/>
    <w:rsid w:val="002807AF"/>
    <w:rsid w:val="00283DCF"/>
    <w:rsid w:val="002842B3"/>
    <w:rsid w:val="0028550E"/>
    <w:rsid w:val="00286F1C"/>
    <w:rsid w:val="00287E17"/>
    <w:rsid w:val="0029106A"/>
    <w:rsid w:val="00292466"/>
    <w:rsid w:val="00293644"/>
    <w:rsid w:val="0029375A"/>
    <w:rsid w:val="002939DB"/>
    <w:rsid w:val="00293E30"/>
    <w:rsid w:val="00293E80"/>
    <w:rsid w:val="002954DE"/>
    <w:rsid w:val="00295D08"/>
    <w:rsid w:val="002977DA"/>
    <w:rsid w:val="002A0644"/>
    <w:rsid w:val="002A1219"/>
    <w:rsid w:val="002A1634"/>
    <w:rsid w:val="002A18DC"/>
    <w:rsid w:val="002A2664"/>
    <w:rsid w:val="002A4E8C"/>
    <w:rsid w:val="002A5354"/>
    <w:rsid w:val="002A5F69"/>
    <w:rsid w:val="002A60E3"/>
    <w:rsid w:val="002A707D"/>
    <w:rsid w:val="002A7D8B"/>
    <w:rsid w:val="002B1715"/>
    <w:rsid w:val="002B2AD4"/>
    <w:rsid w:val="002B48FC"/>
    <w:rsid w:val="002B592B"/>
    <w:rsid w:val="002B5A06"/>
    <w:rsid w:val="002B5DFD"/>
    <w:rsid w:val="002B7CF1"/>
    <w:rsid w:val="002C0E8B"/>
    <w:rsid w:val="002C0EFA"/>
    <w:rsid w:val="002C1148"/>
    <w:rsid w:val="002C12EF"/>
    <w:rsid w:val="002C1ADC"/>
    <w:rsid w:val="002C3E80"/>
    <w:rsid w:val="002C44D9"/>
    <w:rsid w:val="002C4AE7"/>
    <w:rsid w:val="002C4E9F"/>
    <w:rsid w:val="002C54AE"/>
    <w:rsid w:val="002C7329"/>
    <w:rsid w:val="002C7643"/>
    <w:rsid w:val="002C7E91"/>
    <w:rsid w:val="002D1187"/>
    <w:rsid w:val="002D1BE2"/>
    <w:rsid w:val="002D2F9A"/>
    <w:rsid w:val="002D30D6"/>
    <w:rsid w:val="002D3EC0"/>
    <w:rsid w:val="002D468D"/>
    <w:rsid w:val="002D4D72"/>
    <w:rsid w:val="002D50B0"/>
    <w:rsid w:val="002D76C8"/>
    <w:rsid w:val="002E010E"/>
    <w:rsid w:val="002E0478"/>
    <w:rsid w:val="002E049B"/>
    <w:rsid w:val="002E0856"/>
    <w:rsid w:val="002E0E6B"/>
    <w:rsid w:val="002E2522"/>
    <w:rsid w:val="002E3572"/>
    <w:rsid w:val="002E3685"/>
    <w:rsid w:val="002E4A73"/>
    <w:rsid w:val="002E53A4"/>
    <w:rsid w:val="002E6F20"/>
    <w:rsid w:val="002E7824"/>
    <w:rsid w:val="002F0148"/>
    <w:rsid w:val="002F131F"/>
    <w:rsid w:val="002F14F2"/>
    <w:rsid w:val="002F18FF"/>
    <w:rsid w:val="002F1A6F"/>
    <w:rsid w:val="002F2068"/>
    <w:rsid w:val="002F2D20"/>
    <w:rsid w:val="002F4B29"/>
    <w:rsid w:val="002F5200"/>
    <w:rsid w:val="002F5C3C"/>
    <w:rsid w:val="002F6C53"/>
    <w:rsid w:val="002F78E2"/>
    <w:rsid w:val="00300D7C"/>
    <w:rsid w:val="003013CE"/>
    <w:rsid w:val="003027B1"/>
    <w:rsid w:val="0030475C"/>
    <w:rsid w:val="00304AD2"/>
    <w:rsid w:val="003055E5"/>
    <w:rsid w:val="00305B81"/>
    <w:rsid w:val="00306C4D"/>
    <w:rsid w:val="00306C50"/>
    <w:rsid w:val="0030729D"/>
    <w:rsid w:val="003078FB"/>
    <w:rsid w:val="00307EA4"/>
    <w:rsid w:val="00307F2B"/>
    <w:rsid w:val="003102C9"/>
    <w:rsid w:val="00310565"/>
    <w:rsid w:val="00311450"/>
    <w:rsid w:val="003117EE"/>
    <w:rsid w:val="00311DBE"/>
    <w:rsid w:val="003121FB"/>
    <w:rsid w:val="00312452"/>
    <w:rsid w:val="003124D1"/>
    <w:rsid w:val="00313CFF"/>
    <w:rsid w:val="00313FA1"/>
    <w:rsid w:val="0031585E"/>
    <w:rsid w:val="00316DA9"/>
    <w:rsid w:val="00317810"/>
    <w:rsid w:val="003179F1"/>
    <w:rsid w:val="00317A4F"/>
    <w:rsid w:val="0032025F"/>
    <w:rsid w:val="00320D0D"/>
    <w:rsid w:val="00321015"/>
    <w:rsid w:val="00322351"/>
    <w:rsid w:val="00322AB7"/>
    <w:rsid w:val="00324ED7"/>
    <w:rsid w:val="003252E3"/>
    <w:rsid w:val="00326573"/>
    <w:rsid w:val="00326686"/>
    <w:rsid w:val="00327CEA"/>
    <w:rsid w:val="003310BD"/>
    <w:rsid w:val="00332FE2"/>
    <w:rsid w:val="00333B0E"/>
    <w:rsid w:val="00333DBD"/>
    <w:rsid w:val="00336F81"/>
    <w:rsid w:val="003370EB"/>
    <w:rsid w:val="0033718E"/>
    <w:rsid w:val="00340369"/>
    <w:rsid w:val="003409A0"/>
    <w:rsid w:val="00342704"/>
    <w:rsid w:val="00344F6B"/>
    <w:rsid w:val="0034530D"/>
    <w:rsid w:val="0034549C"/>
    <w:rsid w:val="00345BD1"/>
    <w:rsid w:val="003461F2"/>
    <w:rsid w:val="0034667F"/>
    <w:rsid w:val="00346782"/>
    <w:rsid w:val="00346D92"/>
    <w:rsid w:val="00347444"/>
    <w:rsid w:val="0035105F"/>
    <w:rsid w:val="003512E7"/>
    <w:rsid w:val="003517FF"/>
    <w:rsid w:val="00353391"/>
    <w:rsid w:val="00354594"/>
    <w:rsid w:val="0035574F"/>
    <w:rsid w:val="00355B60"/>
    <w:rsid w:val="00356010"/>
    <w:rsid w:val="00356031"/>
    <w:rsid w:val="0035677C"/>
    <w:rsid w:val="00357234"/>
    <w:rsid w:val="00360031"/>
    <w:rsid w:val="0036138A"/>
    <w:rsid w:val="00361E58"/>
    <w:rsid w:val="00362DFF"/>
    <w:rsid w:val="0036426A"/>
    <w:rsid w:val="00364513"/>
    <w:rsid w:val="00364EE7"/>
    <w:rsid w:val="0036522C"/>
    <w:rsid w:val="003655F9"/>
    <w:rsid w:val="0036579F"/>
    <w:rsid w:val="00366EFD"/>
    <w:rsid w:val="0037019C"/>
    <w:rsid w:val="003704B9"/>
    <w:rsid w:val="00371626"/>
    <w:rsid w:val="0037167C"/>
    <w:rsid w:val="00372928"/>
    <w:rsid w:val="0037347D"/>
    <w:rsid w:val="00376DC4"/>
    <w:rsid w:val="00380837"/>
    <w:rsid w:val="00383BB5"/>
    <w:rsid w:val="003855E7"/>
    <w:rsid w:val="00387101"/>
    <w:rsid w:val="00392788"/>
    <w:rsid w:val="00392F71"/>
    <w:rsid w:val="00394871"/>
    <w:rsid w:val="003964F9"/>
    <w:rsid w:val="00396C77"/>
    <w:rsid w:val="00396D90"/>
    <w:rsid w:val="00397A90"/>
    <w:rsid w:val="00397C0D"/>
    <w:rsid w:val="003A11C3"/>
    <w:rsid w:val="003A1DFF"/>
    <w:rsid w:val="003A1EDE"/>
    <w:rsid w:val="003A21CB"/>
    <w:rsid w:val="003A45AA"/>
    <w:rsid w:val="003A4D50"/>
    <w:rsid w:val="003A6241"/>
    <w:rsid w:val="003A67BB"/>
    <w:rsid w:val="003A7691"/>
    <w:rsid w:val="003B02C1"/>
    <w:rsid w:val="003B0B67"/>
    <w:rsid w:val="003B2963"/>
    <w:rsid w:val="003B3D65"/>
    <w:rsid w:val="003B3DB5"/>
    <w:rsid w:val="003B4A1A"/>
    <w:rsid w:val="003B4BE0"/>
    <w:rsid w:val="003B54A2"/>
    <w:rsid w:val="003B60D3"/>
    <w:rsid w:val="003B6DDA"/>
    <w:rsid w:val="003B7B2C"/>
    <w:rsid w:val="003C200B"/>
    <w:rsid w:val="003C22E3"/>
    <w:rsid w:val="003C5017"/>
    <w:rsid w:val="003C546F"/>
    <w:rsid w:val="003C67C4"/>
    <w:rsid w:val="003C7FAD"/>
    <w:rsid w:val="003D0792"/>
    <w:rsid w:val="003D0B42"/>
    <w:rsid w:val="003D2533"/>
    <w:rsid w:val="003D2EF4"/>
    <w:rsid w:val="003D4BD8"/>
    <w:rsid w:val="003D5E59"/>
    <w:rsid w:val="003D75E3"/>
    <w:rsid w:val="003E05C8"/>
    <w:rsid w:val="003E2391"/>
    <w:rsid w:val="003E2AE8"/>
    <w:rsid w:val="003E3547"/>
    <w:rsid w:val="003E38AF"/>
    <w:rsid w:val="003E5FA8"/>
    <w:rsid w:val="003E611D"/>
    <w:rsid w:val="003F06C8"/>
    <w:rsid w:val="003F1C2C"/>
    <w:rsid w:val="003F22DC"/>
    <w:rsid w:val="003F3E33"/>
    <w:rsid w:val="003F5707"/>
    <w:rsid w:val="003F5BFB"/>
    <w:rsid w:val="003F7F9A"/>
    <w:rsid w:val="00400902"/>
    <w:rsid w:val="00400A53"/>
    <w:rsid w:val="0040115D"/>
    <w:rsid w:val="004065A4"/>
    <w:rsid w:val="004077E3"/>
    <w:rsid w:val="00407A7F"/>
    <w:rsid w:val="00407C9C"/>
    <w:rsid w:val="00407D28"/>
    <w:rsid w:val="00410858"/>
    <w:rsid w:val="00410A2D"/>
    <w:rsid w:val="00411361"/>
    <w:rsid w:val="00413F93"/>
    <w:rsid w:val="004143E5"/>
    <w:rsid w:val="004148E1"/>
    <w:rsid w:val="00415474"/>
    <w:rsid w:val="0041716E"/>
    <w:rsid w:val="004178D2"/>
    <w:rsid w:val="00420891"/>
    <w:rsid w:val="00420E0E"/>
    <w:rsid w:val="00421073"/>
    <w:rsid w:val="00422BF2"/>
    <w:rsid w:val="004246C6"/>
    <w:rsid w:val="00424A45"/>
    <w:rsid w:val="00425054"/>
    <w:rsid w:val="00427D60"/>
    <w:rsid w:val="0043221B"/>
    <w:rsid w:val="00433B4A"/>
    <w:rsid w:val="004356A9"/>
    <w:rsid w:val="00436C76"/>
    <w:rsid w:val="00436FEE"/>
    <w:rsid w:val="0043743D"/>
    <w:rsid w:val="00437B0D"/>
    <w:rsid w:val="00440C2A"/>
    <w:rsid w:val="00440E76"/>
    <w:rsid w:val="00441098"/>
    <w:rsid w:val="00443C1E"/>
    <w:rsid w:val="004441CB"/>
    <w:rsid w:val="00445CB3"/>
    <w:rsid w:val="00446496"/>
    <w:rsid w:val="00447168"/>
    <w:rsid w:val="004479FF"/>
    <w:rsid w:val="00450FD9"/>
    <w:rsid w:val="00450FE8"/>
    <w:rsid w:val="00451689"/>
    <w:rsid w:val="00453D1A"/>
    <w:rsid w:val="00453F51"/>
    <w:rsid w:val="00454540"/>
    <w:rsid w:val="004605DE"/>
    <w:rsid w:val="0046139F"/>
    <w:rsid w:val="00462824"/>
    <w:rsid w:val="00462C8A"/>
    <w:rsid w:val="004645FB"/>
    <w:rsid w:val="00467306"/>
    <w:rsid w:val="00467498"/>
    <w:rsid w:val="00470683"/>
    <w:rsid w:val="0047139A"/>
    <w:rsid w:val="0047384A"/>
    <w:rsid w:val="00475166"/>
    <w:rsid w:val="00475533"/>
    <w:rsid w:val="00475CE7"/>
    <w:rsid w:val="00476145"/>
    <w:rsid w:val="0048074F"/>
    <w:rsid w:val="00480ADF"/>
    <w:rsid w:val="0048139B"/>
    <w:rsid w:val="00481A51"/>
    <w:rsid w:val="00483054"/>
    <w:rsid w:val="00483568"/>
    <w:rsid w:val="00483E68"/>
    <w:rsid w:val="0048405B"/>
    <w:rsid w:val="00485464"/>
    <w:rsid w:val="004857B8"/>
    <w:rsid w:val="0049024D"/>
    <w:rsid w:val="00491318"/>
    <w:rsid w:val="004916E9"/>
    <w:rsid w:val="00491732"/>
    <w:rsid w:val="00491A08"/>
    <w:rsid w:val="00493E68"/>
    <w:rsid w:val="0049509E"/>
    <w:rsid w:val="00495166"/>
    <w:rsid w:val="004952CD"/>
    <w:rsid w:val="00495785"/>
    <w:rsid w:val="00497EA7"/>
    <w:rsid w:val="004A10E1"/>
    <w:rsid w:val="004A1262"/>
    <w:rsid w:val="004A2F36"/>
    <w:rsid w:val="004A34FF"/>
    <w:rsid w:val="004A3D4B"/>
    <w:rsid w:val="004A501D"/>
    <w:rsid w:val="004A59AD"/>
    <w:rsid w:val="004A5B74"/>
    <w:rsid w:val="004A5C9D"/>
    <w:rsid w:val="004A76AD"/>
    <w:rsid w:val="004B24B1"/>
    <w:rsid w:val="004B2EDF"/>
    <w:rsid w:val="004B35E3"/>
    <w:rsid w:val="004B3AEB"/>
    <w:rsid w:val="004B5452"/>
    <w:rsid w:val="004B637E"/>
    <w:rsid w:val="004B67DD"/>
    <w:rsid w:val="004B6AB9"/>
    <w:rsid w:val="004C390B"/>
    <w:rsid w:val="004C443C"/>
    <w:rsid w:val="004C4699"/>
    <w:rsid w:val="004C64F6"/>
    <w:rsid w:val="004C665C"/>
    <w:rsid w:val="004C6F28"/>
    <w:rsid w:val="004C789E"/>
    <w:rsid w:val="004C7A9A"/>
    <w:rsid w:val="004C7D14"/>
    <w:rsid w:val="004D052C"/>
    <w:rsid w:val="004D0857"/>
    <w:rsid w:val="004D0C72"/>
    <w:rsid w:val="004D1846"/>
    <w:rsid w:val="004D228F"/>
    <w:rsid w:val="004D5951"/>
    <w:rsid w:val="004D5C01"/>
    <w:rsid w:val="004D67CE"/>
    <w:rsid w:val="004D7440"/>
    <w:rsid w:val="004D7828"/>
    <w:rsid w:val="004D79F6"/>
    <w:rsid w:val="004E0467"/>
    <w:rsid w:val="004E07FB"/>
    <w:rsid w:val="004E1D08"/>
    <w:rsid w:val="004E31D7"/>
    <w:rsid w:val="004E461E"/>
    <w:rsid w:val="004E4D70"/>
    <w:rsid w:val="004E5613"/>
    <w:rsid w:val="004E5693"/>
    <w:rsid w:val="004E5897"/>
    <w:rsid w:val="004E5E27"/>
    <w:rsid w:val="004E6FC2"/>
    <w:rsid w:val="004F22CE"/>
    <w:rsid w:val="004F4C2E"/>
    <w:rsid w:val="004F5D4C"/>
    <w:rsid w:val="004F655B"/>
    <w:rsid w:val="004F66DD"/>
    <w:rsid w:val="004F6B67"/>
    <w:rsid w:val="004F7C92"/>
    <w:rsid w:val="00500E81"/>
    <w:rsid w:val="0050141D"/>
    <w:rsid w:val="005024EB"/>
    <w:rsid w:val="00502664"/>
    <w:rsid w:val="005053F3"/>
    <w:rsid w:val="00505452"/>
    <w:rsid w:val="005055D1"/>
    <w:rsid w:val="0050568D"/>
    <w:rsid w:val="005060CE"/>
    <w:rsid w:val="005073A6"/>
    <w:rsid w:val="00511659"/>
    <w:rsid w:val="0051333C"/>
    <w:rsid w:val="005135DB"/>
    <w:rsid w:val="0051404A"/>
    <w:rsid w:val="00514122"/>
    <w:rsid w:val="00514190"/>
    <w:rsid w:val="00516120"/>
    <w:rsid w:val="005161C1"/>
    <w:rsid w:val="00520E4D"/>
    <w:rsid w:val="005218B9"/>
    <w:rsid w:val="00523E49"/>
    <w:rsid w:val="00524D77"/>
    <w:rsid w:val="00525736"/>
    <w:rsid w:val="005258D4"/>
    <w:rsid w:val="00525EAF"/>
    <w:rsid w:val="00526CF4"/>
    <w:rsid w:val="00527425"/>
    <w:rsid w:val="00531962"/>
    <w:rsid w:val="005320BF"/>
    <w:rsid w:val="005324A4"/>
    <w:rsid w:val="00533074"/>
    <w:rsid w:val="00537402"/>
    <w:rsid w:val="00537FCE"/>
    <w:rsid w:val="00542CDC"/>
    <w:rsid w:val="00542D47"/>
    <w:rsid w:val="0054384F"/>
    <w:rsid w:val="005447B9"/>
    <w:rsid w:val="00544E18"/>
    <w:rsid w:val="0054532F"/>
    <w:rsid w:val="00545BCF"/>
    <w:rsid w:val="00547665"/>
    <w:rsid w:val="00550986"/>
    <w:rsid w:val="00550DA5"/>
    <w:rsid w:val="00551467"/>
    <w:rsid w:val="00551F48"/>
    <w:rsid w:val="005524BA"/>
    <w:rsid w:val="0055280F"/>
    <w:rsid w:val="005540EE"/>
    <w:rsid w:val="00555031"/>
    <w:rsid w:val="00557709"/>
    <w:rsid w:val="0056061F"/>
    <w:rsid w:val="00561209"/>
    <w:rsid w:val="0056422E"/>
    <w:rsid w:val="00565A5B"/>
    <w:rsid w:val="00565C29"/>
    <w:rsid w:val="00565CF7"/>
    <w:rsid w:val="00565EB5"/>
    <w:rsid w:val="005702A5"/>
    <w:rsid w:val="0057191F"/>
    <w:rsid w:val="00573C8C"/>
    <w:rsid w:val="00574203"/>
    <w:rsid w:val="00574B0F"/>
    <w:rsid w:val="00575DD2"/>
    <w:rsid w:val="005802F8"/>
    <w:rsid w:val="00581911"/>
    <w:rsid w:val="0058340B"/>
    <w:rsid w:val="00583A73"/>
    <w:rsid w:val="00584B28"/>
    <w:rsid w:val="00585076"/>
    <w:rsid w:val="005864FF"/>
    <w:rsid w:val="00586876"/>
    <w:rsid w:val="00586E5C"/>
    <w:rsid w:val="0058739D"/>
    <w:rsid w:val="00590BCF"/>
    <w:rsid w:val="005931D6"/>
    <w:rsid w:val="00593981"/>
    <w:rsid w:val="00593A02"/>
    <w:rsid w:val="00594525"/>
    <w:rsid w:val="00594A9E"/>
    <w:rsid w:val="00594F8D"/>
    <w:rsid w:val="005955AE"/>
    <w:rsid w:val="00595A04"/>
    <w:rsid w:val="00597082"/>
    <w:rsid w:val="00597E99"/>
    <w:rsid w:val="005A019A"/>
    <w:rsid w:val="005A073B"/>
    <w:rsid w:val="005A07AC"/>
    <w:rsid w:val="005A0861"/>
    <w:rsid w:val="005A28A3"/>
    <w:rsid w:val="005A2FEF"/>
    <w:rsid w:val="005A303C"/>
    <w:rsid w:val="005A5D7E"/>
    <w:rsid w:val="005A766E"/>
    <w:rsid w:val="005B1F4D"/>
    <w:rsid w:val="005B2543"/>
    <w:rsid w:val="005B353E"/>
    <w:rsid w:val="005B4648"/>
    <w:rsid w:val="005B4D21"/>
    <w:rsid w:val="005B5ADB"/>
    <w:rsid w:val="005B6D0C"/>
    <w:rsid w:val="005B6FD7"/>
    <w:rsid w:val="005B7BB7"/>
    <w:rsid w:val="005C23B2"/>
    <w:rsid w:val="005C25C7"/>
    <w:rsid w:val="005C372C"/>
    <w:rsid w:val="005C3C31"/>
    <w:rsid w:val="005C5BBE"/>
    <w:rsid w:val="005C5BED"/>
    <w:rsid w:val="005C62A1"/>
    <w:rsid w:val="005C7795"/>
    <w:rsid w:val="005C7B19"/>
    <w:rsid w:val="005C7CB0"/>
    <w:rsid w:val="005D07C1"/>
    <w:rsid w:val="005D1385"/>
    <w:rsid w:val="005D2D7C"/>
    <w:rsid w:val="005D3255"/>
    <w:rsid w:val="005D33CD"/>
    <w:rsid w:val="005D435B"/>
    <w:rsid w:val="005D4D7E"/>
    <w:rsid w:val="005D5030"/>
    <w:rsid w:val="005D5B95"/>
    <w:rsid w:val="005D7FC6"/>
    <w:rsid w:val="005E0908"/>
    <w:rsid w:val="005E13F2"/>
    <w:rsid w:val="005E19DB"/>
    <w:rsid w:val="005E1EAC"/>
    <w:rsid w:val="005E4372"/>
    <w:rsid w:val="005E55D1"/>
    <w:rsid w:val="005E655F"/>
    <w:rsid w:val="005F16E1"/>
    <w:rsid w:val="005F368A"/>
    <w:rsid w:val="005F6D5E"/>
    <w:rsid w:val="005F714F"/>
    <w:rsid w:val="005F796A"/>
    <w:rsid w:val="005F7CF1"/>
    <w:rsid w:val="0060038F"/>
    <w:rsid w:val="006003B5"/>
    <w:rsid w:val="0060172D"/>
    <w:rsid w:val="00603A10"/>
    <w:rsid w:val="00603C2D"/>
    <w:rsid w:val="006052CA"/>
    <w:rsid w:val="0060542D"/>
    <w:rsid w:val="00606BB3"/>
    <w:rsid w:val="006100E4"/>
    <w:rsid w:val="00610E7C"/>
    <w:rsid w:val="006130AB"/>
    <w:rsid w:val="0061392F"/>
    <w:rsid w:val="00613DFF"/>
    <w:rsid w:val="00613F63"/>
    <w:rsid w:val="00614BF8"/>
    <w:rsid w:val="00615A14"/>
    <w:rsid w:val="006219A5"/>
    <w:rsid w:val="0062362D"/>
    <w:rsid w:val="00624CD2"/>
    <w:rsid w:val="00627BC4"/>
    <w:rsid w:val="00630430"/>
    <w:rsid w:val="0063239A"/>
    <w:rsid w:val="00632BFB"/>
    <w:rsid w:val="00632DDB"/>
    <w:rsid w:val="006342DC"/>
    <w:rsid w:val="00635E08"/>
    <w:rsid w:val="00636252"/>
    <w:rsid w:val="00641B1A"/>
    <w:rsid w:val="0064291C"/>
    <w:rsid w:val="0064295F"/>
    <w:rsid w:val="006430D5"/>
    <w:rsid w:val="00643431"/>
    <w:rsid w:val="00645CBA"/>
    <w:rsid w:val="00647FDC"/>
    <w:rsid w:val="00650C87"/>
    <w:rsid w:val="00652589"/>
    <w:rsid w:val="00653B10"/>
    <w:rsid w:val="00654FB9"/>
    <w:rsid w:val="00657323"/>
    <w:rsid w:val="00657A2E"/>
    <w:rsid w:val="00657B1D"/>
    <w:rsid w:val="0066011E"/>
    <w:rsid w:val="006623DC"/>
    <w:rsid w:val="00664DE7"/>
    <w:rsid w:val="00665CCD"/>
    <w:rsid w:val="00665F67"/>
    <w:rsid w:val="006670BA"/>
    <w:rsid w:val="00667178"/>
    <w:rsid w:val="00670A4C"/>
    <w:rsid w:val="00670EA5"/>
    <w:rsid w:val="00670ECE"/>
    <w:rsid w:val="0067361E"/>
    <w:rsid w:val="0067423D"/>
    <w:rsid w:val="006747F8"/>
    <w:rsid w:val="006753F1"/>
    <w:rsid w:val="00675801"/>
    <w:rsid w:val="00675F3C"/>
    <w:rsid w:val="00676ACD"/>
    <w:rsid w:val="00676B24"/>
    <w:rsid w:val="0068076A"/>
    <w:rsid w:val="00681535"/>
    <w:rsid w:val="006817B5"/>
    <w:rsid w:val="0068183F"/>
    <w:rsid w:val="0068257D"/>
    <w:rsid w:val="00682B04"/>
    <w:rsid w:val="006850CD"/>
    <w:rsid w:val="00686586"/>
    <w:rsid w:val="00687FCD"/>
    <w:rsid w:val="00690A02"/>
    <w:rsid w:val="00690A50"/>
    <w:rsid w:val="006915F2"/>
    <w:rsid w:val="00691A45"/>
    <w:rsid w:val="006922AD"/>
    <w:rsid w:val="006928B1"/>
    <w:rsid w:val="00693822"/>
    <w:rsid w:val="00694CC2"/>
    <w:rsid w:val="00695365"/>
    <w:rsid w:val="00696FBA"/>
    <w:rsid w:val="00697EE2"/>
    <w:rsid w:val="006A0143"/>
    <w:rsid w:val="006A1FA6"/>
    <w:rsid w:val="006A2991"/>
    <w:rsid w:val="006A57AD"/>
    <w:rsid w:val="006A57F9"/>
    <w:rsid w:val="006A5AB1"/>
    <w:rsid w:val="006A5B8A"/>
    <w:rsid w:val="006A6462"/>
    <w:rsid w:val="006A69DC"/>
    <w:rsid w:val="006A6A39"/>
    <w:rsid w:val="006A6F0C"/>
    <w:rsid w:val="006A7DFE"/>
    <w:rsid w:val="006B044E"/>
    <w:rsid w:val="006B0A4F"/>
    <w:rsid w:val="006B0C28"/>
    <w:rsid w:val="006B0D00"/>
    <w:rsid w:val="006B0FA5"/>
    <w:rsid w:val="006B13C5"/>
    <w:rsid w:val="006B1B3F"/>
    <w:rsid w:val="006B1D40"/>
    <w:rsid w:val="006B20EC"/>
    <w:rsid w:val="006B3C36"/>
    <w:rsid w:val="006B412D"/>
    <w:rsid w:val="006B49AF"/>
    <w:rsid w:val="006B69CA"/>
    <w:rsid w:val="006C0665"/>
    <w:rsid w:val="006C0892"/>
    <w:rsid w:val="006C2DFA"/>
    <w:rsid w:val="006C50D0"/>
    <w:rsid w:val="006C68C5"/>
    <w:rsid w:val="006C6AFB"/>
    <w:rsid w:val="006C705B"/>
    <w:rsid w:val="006C794B"/>
    <w:rsid w:val="006C7E19"/>
    <w:rsid w:val="006D0A35"/>
    <w:rsid w:val="006D0ED1"/>
    <w:rsid w:val="006D1857"/>
    <w:rsid w:val="006D1EBD"/>
    <w:rsid w:val="006D259B"/>
    <w:rsid w:val="006D310C"/>
    <w:rsid w:val="006D486B"/>
    <w:rsid w:val="006D6AD3"/>
    <w:rsid w:val="006D7998"/>
    <w:rsid w:val="006E1A1E"/>
    <w:rsid w:val="006E1C6D"/>
    <w:rsid w:val="006E3150"/>
    <w:rsid w:val="006E3FDF"/>
    <w:rsid w:val="006E4271"/>
    <w:rsid w:val="006E4B05"/>
    <w:rsid w:val="006E54C2"/>
    <w:rsid w:val="006E6267"/>
    <w:rsid w:val="006E6D2F"/>
    <w:rsid w:val="006F0421"/>
    <w:rsid w:val="006F0959"/>
    <w:rsid w:val="006F14B9"/>
    <w:rsid w:val="006F2F14"/>
    <w:rsid w:val="006F3A84"/>
    <w:rsid w:val="006F3C5F"/>
    <w:rsid w:val="007001D8"/>
    <w:rsid w:val="00700A2F"/>
    <w:rsid w:val="00700E42"/>
    <w:rsid w:val="007045F8"/>
    <w:rsid w:val="00704FE9"/>
    <w:rsid w:val="00705D9D"/>
    <w:rsid w:val="007074CC"/>
    <w:rsid w:val="007079AF"/>
    <w:rsid w:val="00707D20"/>
    <w:rsid w:val="00707EA1"/>
    <w:rsid w:val="00714010"/>
    <w:rsid w:val="007143EF"/>
    <w:rsid w:val="007144BD"/>
    <w:rsid w:val="00714A51"/>
    <w:rsid w:val="007156CE"/>
    <w:rsid w:val="00716276"/>
    <w:rsid w:val="007162F8"/>
    <w:rsid w:val="00717215"/>
    <w:rsid w:val="0071731E"/>
    <w:rsid w:val="00717B8F"/>
    <w:rsid w:val="00724687"/>
    <w:rsid w:val="00726C56"/>
    <w:rsid w:val="00727B9E"/>
    <w:rsid w:val="00730117"/>
    <w:rsid w:val="007314D8"/>
    <w:rsid w:val="0073176D"/>
    <w:rsid w:val="0073329D"/>
    <w:rsid w:val="00735822"/>
    <w:rsid w:val="00735C0B"/>
    <w:rsid w:val="00735CB0"/>
    <w:rsid w:val="00735D63"/>
    <w:rsid w:val="00735EA3"/>
    <w:rsid w:val="007418BE"/>
    <w:rsid w:val="00741F6E"/>
    <w:rsid w:val="00742F23"/>
    <w:rsid w:val="007432FD"/>
    <w:rsid w:val="00743640"/>
    <w:rsid w:val="00744E1F"/>
    <w:rsid w:val="007450A6"/>
    <w:rsid w:val="00745652"/>
    <w:rsid w:val="00746373"/>
    <w:rsid w:val="0075013F"/>
    <w:rsid w:val="007525EC"/>
    <w:rsid w:val="0075264D"/>
    <w:rsid w:val="007564C0"/>
    <w:rsid w:val="00757D60"/>
    <w:rsid w:val="00757DB6"/>
    <w:rsid w:val="00762C26"/>
    <w:rsid w:val="00762CA0"/>
    <w:rsid w:val="00762CEB"/>
    <w:rsid w:val="00764E6F"/>
    <w:rsid w:val="00765390"/>
    <w:rsid w:val="00766B75"/>
    <w:rsid w:val="0076708D"/>
    <w:rsid w:val="00767714"/>
    <w:rsid w:val="00770105"/>
    <w:rsid w:val="007702A9"/>
    <w:rsid w:val="00771963"/>
    <w:rsid w:val="00771AD5"/>
    <w:rsid w:val="00773D58"/>
    <w:rsid w:val="00775803"/>
    <w:rsid w:val="00775E19"/>
    <w:rsid w:val="007773A2"/>
    <w:rsid w:val="0078116F"/>
    <w:rsid w:val="007816C7"/>
    <w:rsid w:val="00783CCE"/>
    <w:rsid w:val="007848E4"/>
    <w:rsid w:val="00786417"/>
    <w:rsid w:val="00786C86"/>
    <w:rsid w:val="0078718E"/>
    <w:rsid w:val="00787D37"/>
    <w:rsid w:val="007904A9"/>
    <w:rsid w:val="00790ADC"/>
    <w:rsid w:val="007912B6"/>
    <w:rsid w:val="00791A43"/>
    <w:rsid w:val="00793274"/>
    <w:rsid w:val="00794780"/>
    <w:rsid w:val="0079583B"/>
    <w:rsid w:val="00795918"/>
    <w:rsid w:val="00796D28"/>
    <w:rsid w:val="007972F6"/>
    <w:rsid w:val="007A0BBF"/>
    <w:rsid w:val="007A0BD3"/>
    <w:rsid w:val="007A3A36"/>
    <w:rsid w:val="007A460E"/>
    <w:rsid w:val="007A55DA"/>
    <w:rsid w:val="007A63FA"/>
    <w:rsid w:val="007A69B0"/>
    <w:rsid w:val="007B1312"/>
    <w:rsid w:val="007B1ECF"/>
    <w:rsid w:val="007B24ED"/>
    <w:rsid w:val="007B4E15"/>
    <w:rsid w:val="007B547A"/>
    <w:rsid w:val="007B7337"/>
    <w:rsid w:val="007B7844"/>
    <w:rsid w:val="007C1C01"/>
    <w:rsid w:val="007C23F9"/>
    <w:rsid w:val="007C2B6E"/>
    <w:rsid w:val="007C5394"/>
    <w:rsid w:val="007C625E"/>
    <w:rsid w:val="007C6586"/>
    <w:rsid w:val="007D014C"/>
    <w:rsid w:val="007D03BE"/>
    <w:rsid w:val="007D0EDD"/>
    <w:rsid w:val="007D111C"/>
    <w:rsid w:val="007D164D"/>
    <w:rsid w:val="007D1D9D"/>
    <w:rsid w:val="007D2635"/>
    <w:rsid w:val="007D2A4B"/>
    <w:rsid w:val="007D3983"/>
    <w:rsid w:val="007D3A2B"/>
    <w:rsid w:val="007D4BEB"/>
    <w:rsid w:val="007D659B"/>
    <w:rsid w:val="007D686E"/>
    <w:rsid w:val="007D6AF3"/>
    <w:rsid w:val="007D736D"/>
    <w:rsid w:val="007D756E"/>
    <w:rsid w:val="007E0530"/>
    <w:rsid w:val="007E0885"/>
    <w:rsid w:val="007E0A1E"/>
    <w:rsid w:val="007E1D6B"/>
    <w:rsid w:val="007E3ECC"/>
    <w:rsid w:val="007E41BC"/>
    <w:rsid w:val="007E451E"/>
    <w:rsid w:val="007E5FEB"/>
    <w:rsid w:val="007E6DB6"/>
    <w:rsid w:val="007E76CB"/>
    <w:rsid w:val="007E7FDA"/>
    <w:rsid w:val="007F03A9"/>
    <w:rsid w:val="007F0865"/>
    <w:rsid w:val="007F2B8F"/>
    <w:rsid w:val="007F7EC5"/>
    <w:rsid w:val="0080131A"/>
    <w:rsid w:val="00801E16"/>
    <w:rsid w:val="00801E29"/>
    <w:rsid w:val="008024A2"/>
    <w:rsid w:val="0080431D"/>
    <w:rsid w:val="00804631"/>
    <w:rsid w:val="00805327"/>
    <w:rsid w:val="00807053"/>
    <w:rsid w:val="00807972"/>
    <w:rsid w:val="00807BD7"/>
    <w:rsid w:val="00811638"/>
    <w:rsid w:val="008131EF"/>
    <w:rsid w:val="00813308"/>
    <w:rsid w:val="00813AFA"/>
    <w:rsid w:val="008142E8"/>
    <w:rsid w:val="00815982"/>
    <w:rsid w:val="00815D79"/>
    <w:rsid w:val="00816768"/>
    <w:rsid w:val="00820D28"/>
    <w:rsid w:val="008210A2"/>
    <w:rsid w:val="00821442"/>
    <w:rsid w:val="00821775"/>
    <w:rsid w:val="0082224A"/>
    <w:rsid w:val="00822570"/>
    <w:rsid w:val="0082435D"/>
    <w:rsid w:val="00824DD1"/>
    <w:rsid w:val="00833913"/>
    <w:rsid w:val="00836934"/>
    <w:rsid w:val="00836C52"/>
    <w:rsid w:val="008374C5"/>
    <w:rsid w:val="008418F0"/>
    <w:rsid w:val="00842DB7"/>
    <w:rsid w:val="0084328E"/>
    <w:rsid w:val="008452BD"/>
    <w:rsid w:val="00845ACD"/>
    <w:rsid w:val="00846415"/>
    <w:rsid w:val="0084644A"/>
    <w:rsid w:val="00854EE8"/>
    <w:rsid w:val="0085572C"/>
    <w:rsid w:val="00855D56"/>
    <w:rsid w:val="00856967"/>
    <w:rsid w:val="00857540"/>
    <w:rsid w:val="00857639"/>
    <w:rsid w:val="00857656"/>
    <w:rsid w:val="008603CC"/>
    <w:rsid w:val="00862C78"/>
    <w:rsid w:val="00864001"/>
    <w:rsid w:val="008648A0"/>
    <w:rsid w:val="00865C29"/>
    <w:rsid w:val="008667B0"/>
    <w:rsid w:val="00867043"/>
    <w:rsid w:val="008678D3"/>
    <w:rsid w:val="00870626"/>
    <w:rsid w:val="00870F2E"/>
    <w:rsid w:val="008718C4"/>
    <w:rsid w:val="00871FE7"/>
    <w:rsid w:val="00872D2B"/>
    <w:rsid w:val="00874BF5"/>
    <w:rsid w:val="008767E1"/>
    <w:rsid w:val="00876975"/>
    <w:rsid w:val="00876F8F"/>
    <w:rsid w:val="008779E5"/>
    <w:rsid w:val="00880796"/>
    <w:rsid w:val="00882938"/>
    <w:rsid w:val="00882EF4"/>
    <w:rsid w:val="0088685A"/>
    <w:rsid w:val="00887566"/>
    <w:rsid w:val="0088779A"/>
    <w:rsid w:val="00890694"/>
    <w:rsid w:val="00890801"/>
    <w:rsid w:val="008916B0"/>
    <w:rsid w:val="0089269C"/>
    <w:rsid w:val="00892EF1"/>
    <w:rsid w:val="00893A74"/>
    <w:rsid w:val="0089412D"/>
    <w:rsid w:val="008952AE"/>
    <w:rsid w:val="008A19D5"/>
    <w:rsid w:val="008A226B"/>
    <w:rsid w:val="008A2E88"/>
    <w:rsid w:val="008A35D4"/>
    <w:rsid w:val="008A3844"/>
    <w:rsid w:val="008A3CA5"/>
    <w:rsid w:val="008A4C8A"/>
    <w:rsid w:val="008A4D03"/>
    <w:rsid w:val="008A5378"/>
    <w:rsid w:val="008A58B4"/>
    <w:rsid w:val="008A5A33"/>
    <w:rsid w:val="008A6BD8"/>
    <w:rsid w:val="008A7B11"/>
    <w:rsid w:val="008A7C63"/>
    <w:rsid w:val="008B1573"/>
    <w:rsid w:val="008B1C1E"/>
    <w:rsid w:val="008B1E19"/>
    <w:rsid w:val="008B3362"/>
    <w:rsid w:val="008B3D7E"/>
    <w:rsid w:val="008B5E13"/>
    <w:rsid w:val="008B64D7"/>
    <w:rsid w:val="008B6CDB"/>
    <w:rsid w:val="008C05C9"/>
    <w:rsid w:val="008C2198"/>
    <w:rsid w:val="008C34ED"/>
    <w:rsid w:val="008C5DB7"/>
    <w:rsid w:val="008C7567"/>
    <w:rsid w:val="008C7925"/>
    <w:rsid w:val="008D15EE"/>
    <w:rsid w:val="008D1745"/>
    <w:rsid w:val="008D1CC4"/>
    <w:rsid w:val="008D1E80"/>
    <w:rsid w:val="008D4002"/>
    <w:rsid w:val="008D403A"/>
    <w:rsid w:val="008D4975"/>
    <w:rsid w:val="008E1214"/>
    <w:rsid w:val="008E1591"/>
    <w:rsid w:val="008E1735"/>
    <w:rsid w:val="008E2FD3"/>
    <w:rsid w:val="008E428B"/>
    <w:rsid w:val="008E57C9"/>
    <w:rsid w:val="008F313D"/>
    <w:rsid w:val="008F3498"/>
    <w:rsid w:val="008F3C2A"/>
    <w:rsid w:val="008F44C3"/>
    <w:rsid w:val="008F5637"/>
    <w:rsid w:val="008F622A"/>
    <w:rsid w:val="008F7215"/>
    <w:rsid w:val="00900D1F"/>
    <w:rsid w:val="00901229"/>
    <w:rsid w:val="00901F48"/>
    <w:rsid w:val="009020B1"/>
    <w:rsid w:val="0090292F"/>
    <w:rsid w:val="00902952"/>
    <w:rsid w:val="009029A2"/>
    <w:rsid w:val="00903341"/>
    <w:rsid w:val="009039D7"/>
    <w:rsid w:val="00904D6C"/>
    <w:rsid w:val="009063E2"/>
    <w:rsid w:val="009069BE"/>
    <w:rsid w:val="00906CF9"/>
    <w:rsid w:val="00907449"/>
    <w:rsid w:val="00907C60"/>
    <w:rsid w:val="00907D91"/>
    <w:rsid w:val="00910B0C"/>
    <w:rsid w:val="00914FAA"/>
    <w:rsid w:val="009154CC"/>
    <w:rsid w:val="0091570B"/>
    <w:rsid w:val="00915F58"/>
    <w:rsid w:val="00916556"/>
    <w:rsid w:val="00916EBE"/>
    <w:rsid w:val="009172F5"/>
    <w:rsid w:val="00917EC6"/>
    <w:rsid w:val="00917FEB"/>
    <w:rsid w:val="00921FDC"/>
    <w:rsid w:val="00922E17"/>
    <w:rsid w:val="00924433"/>
    <w:rsid w:val="009259B6"/>
    <w:rsid w:val="00926002"/>
    <w:rsid w:val="00926808"/>
    <w:rsid w:val="00927648"/>
    <w:rsid w:val="009311EF"/>
    <w:rsid w:val="00932459"/>
    <w:rsid w:val="00933900"/>
    <w:rsid w:val="009346CB"/>
    <w:rsid w:val="00934862"/>
    <w:rsid w:val="00934D34"/>
    <w:rsid w:val="00935954"/>
    <w:rsid w:val="009362BB"/>
    <w:rsid w:val="00942B0A"/>
    <w:rsid w:val="00942BBC"/>
    <w:rsid w:val="00944533"/>
    <w:rsid w:val="0095183D"/>
    <w:rsid w:val="00952002"/>
    <w:rsid w:val="00952206"/>
    <w:rsid w:val="00952542"/>
    <w:rsid w:val="0095265E"/>
    <w:rsid w:val="009530C5"/>
    <w:rsid w:val="00953237"/>
    <w:rsid w:val="00953AE6"/>
    <w:rsid w:val="00954073"/>
    <w:rsid w:val="009540F2"/>
    <w:rsid w:val="00954D41"/>
    <w:rsid w:val="00954D8B"/>
    <w:rsid w:val="0095656E"/>
    <w:rsid w:val="00956C9E"/>
    <w:rsid w:val="00956F70"/>
    <w:rsid w:val="00957019"/>
    <w:rsid w:val="0095717B"/>
    <w:rsid w:val="009611AB"/>
    <w:rsid w:val="00962BFA"/>
    <w:rsid w:val="00963634"/>
    <w:rsid w:val="00964F7A"/>
    <w:rsid w:val="00970E9D"/>
    <w:rsid w:val="009711A8"/>
    <w:rsid w:val="00971C3D"/>
    <w:rsid w:val="00972BBB"/>
    <w:rsid w:val="009746F3"/>
    <w:rsid w:val="009755AD"/>
    <w:rsid w:val="00975BC8"/>
    <w:rsid w:val="00976FC0"/>
    <w:rsid w:val="0097756A"/>
    <w:rsid w:val="00980078"/>
    <w:rsid w:val="009809DA"/>
    <w:rsid w:val="00980C97"/>
    <w:rsid w:val="00980EE6"/>
    <w:rsid w:val="009815CC"/>
    <w:rsid w:val="0098171A"/>
    <w:rsid w:val="00983447"/>
    <w:rsid w:val="009836E8"/>
    <w:rsid w:val="00987181"/>
    <w:rsid w:val="00987464"/>
    <w:rsid w:val="009903B7"/>
    <w:rsid w:val="0099071F"/>
    <w:rsid w:val="00990F1B"/>
    <w:rsid w:val="0099184F"/>
    <w:rsid w:val="00991AA4"/>
    <w:rsid w:val="00992BD1"/>
    <w:rsid w:val="00993A78"/>
    <w:rsid w:val="00994BCF"/>
    <w:rsid w:val="00995106"/>
    <w:rsid w:val="00996456"/>
    <w:rsid w:val="0099703F"/>
    <w:rsid w:val="009A70FE"/>
    <w:rsid w:val="009A7330"/>
    <w:rsid w:val="009B3204"/>
    <w:rsid w:val="009B372F"/>
    <w:rsid w:val="009B38BC"/>
    <w:rsid w:val="009B3BA4"/>
    <w:rsid w:val="009B42DA"/>
    <w:rsid w:val="009B5A85"/>
    <w:rsid w:val="009C1EAC"/>
    <w:rsid w:val="009C3D92"/>
    <w:rsid w:val="009C3F10"/>
    <w:rsid w:val="009C3FE5"/>
    <w:rsid w:val="009C41B5"/>
    <w:rsid w:val="009C58F7"/>
    <w:rsid w:val="009C67E7"/>
    <w:rsid w:val="009C6DEC"/>
    <w:rsid w:val="009C756D"/>
    <w:rsid w:val="009D19D9"/>
    <w:rsid w:val="009D2799"/>
    <w:rsid w:val="009D35F9"/>
    <w:rsid w:val="009D3723"/>
    <w:rsid w:val="009D3AF7"/>
    <w:rsid w:val="009D3B49"/>
    <w:rsid w:val="009D5672"/>
    <w:rsid w:val="009D7A92"/>
    <w:rsid w:val="009E6705"/>
    <w:rsid w:val="009E7A67"/>
    <w:rsid w:val="009E7FA5"/>
    <w:rsid w:val="009F090C"/>
    <w:rsid w:val="009F09CB"/>
    <w:rsid w:val="009F322A"/>
    <w:rsid w:val="009F57EA"/>
    <w:rsid w:val="009F5FE9"/>
    <w:rsid w:val="009F69F1"/>
    <w:rsid w:val="00A0008E"/>
    <w:rsid w:val="00A003CE"/>
    <w:rsid w:val="00A00684"/>
    <w:rsid w:val="00A006E1"/>
    <w:rsid w:val="00A00B43"/>
    <w:rsid w:val="00A01E7A"/>
    <w:rsid w:val="00A02035"/>
    <w:rsid w:val="00A02529"/>
    <w:rsid w:val="00A0269E"/>
    <w:rsid w:val="00A030C8"/>
    <w:rsid w:val="00A048C0"/>
    <w:rsid w:val="00A05030"/>
    <w:rsid w:val="00A051D3"/>
    <w:rsid w:val="00A06296"/>
    <w:rsid w:val="00A06C91"/>
    <w:rsid w:val="00A07702"/>
    <w:rsid w:val="00A11D89"/>
    <w:rsid w:val="00A12323"/>
    <w:rsid w:val="00A13436"/>
    <w:rsid w:val="00A14331"/>
    <w:rsid w:val="00A155D0"/>
    <w:rsid w:val="00A159E5"/>
    <w:rsid w:val="00A172E8"/>
    <w:rsid w:val="00A17499"/>
    <w:rsid w:val="00A17A49"/>
    <w:rsid w:val="00A17D98"/>
    <w:rsid w:val="00A203CC"/>
    <w:rsid w:val="00A20E44"/>
    <w:rsid w:val="00A21730"/>
    <w:rsid w:val="00A2191A"/>
    <w:rsid w:val="00A21964"/>
    <w:rsid w:val="00A22ACB"/>
    <w:rsid w:val="00A25D9A"/>
    <w:rsid w:val="00A25EED"/>
    <w:rsid w:val="00A267DD"/>
    <w:rsid w:val="00A27B28"/>
    <w:rsid w:val="00A27FF7"/>
    <w:rsid w:val="00A308F5"/>
    <w:rsid w:val="00A30BF5"/>
    <w:rsid w:val="00A31480"/>
    <w:rsid w:val="00A31961"/>
    <w:rsid w:val="00A31F3C"/>
    <w:rsid w:val="00A34484"/>
    <w:rsid w:val="00A36248"/>
    <w:rsid w:val="00A37ADC"/>
    <w:rsid w:val="00A41186"/>
    <w:rsid w:val="00A41798"/>
    <w:rsid w:val="00A41881"/>
    <w:rsid w:val="00A418E5"/>
    <w:rsid w:val="00A41AED"/>
    <w:rsid w:val="00A435B4"/>
    <w:rsid w:val="00A44094"/>
    <w:rsid w:val="00A4518F"/>
    <w:rsid w:val="00A45239"/>
    <w:rsid w:val="00A463F9"/>
    <w:rsid w:val="00A4647E"/>
    <w:rsid w:val="00A4664E"/>
    <w:rsid w:val="00A46881"/>
    <w:rsid w:val="00A46E74"/>
    <w:rsid w:val="00A50B4F"/>
    <w:rsid w:val="00A514C5"/>
    <w:rsid w:val="00A52238"/>
    <w:rsid w:val="00A52925"/>
    <w:rsid w:val="00A53DB4"/>
    <w:rsid w:val="00A54363"/>
    <w:rsid w:val="00A544EE"/>
    <w:rsid w:val="00A5471B"/>
    <w:rsid w:val="00A54985"/>
    <w:rsid w:val="00A5506D"/>
    <w:rsid w:val="00A57274"/>
    <w:rsid w:val="00A57805"/>
    <w:rsid w:val="00A60C35"/>
    <w:rsid w:val="00A6250F"/>
    <w:rsid w:val="00A6269F"/>
    <w:rsid w:val="00A62813"/>
    <w:rsid w:val="00A64A93"/>
    <w:rsid w:val="00A70BA0"/>
    <w:rsid w:val="00A71CDE"/>
    <w:rsid w:val="00A71E81"/>
    <w:rsid w:val="00A730FE"/>
    <w:rsid w:val="00A73754"/>
    <w:rsid w:val="00A7432F"/>
    <w:rsid w:val="00A74B31"/>
    <w:rsid w:val="00A75222"/>
    <w:rsid w:val="00A75C4A"/>
    <w:rsid w:val="00A75F70"/>
    <w:rsid w:val="00A75F79"/>
    <w:rsid w:val="00A76434"/>
    <w:rsid w:val="00A772B0"/>
    <w:rsid w:val="00A804E3"/>
    <w:rsid w:val="00A80A7B"/>
    <w:rsid w:val="00A81932"/>
    <w:rsid w:val="00A83CE6"/>
    <w:rsid w:val="00A83E95"/>
    <w:rsid w:val="00A843A9"/>
    <w:rsid w:val="00A85564"/>
    <w:rsid w:val="00A85B44"/>
    <w:rsid w:val="00A87361"/>
    <w:rsid w:val="00A87671"/>
    <w:rsid w:val="00A87BD8"/>
    <w:rsid w:val="00A92E70"/>
    <w:rsid w:val="00A92E71"/>
    <w:rsid w:val="00A94A67"/>
    <w:rsid w:val="00A94DDE"/>
    <w:rsid w:val="00A95A6A"/>
    <w:rsid w:val="00A968AB"/>
    <w:rsid w:val="00A969E0"/>
    <w:rsid w:val="00A96BFB"/>
    <w:rsid w:val="00A96CA4"/>
    <w:rsid w:val="00A97C78"/>
    <w:rsid w:val="00AA107B"/>
    <w:rsid w:val="00AA190A"/>
    <w:rsid w:val="00AA2646"/>
    <w:rsid w:val="00AA3E08"/>
    <w:rsid w:val="00AA4589"/>
    <w:rsid w:val="00AA4FF8"/>
    <w:rsid w:val="00AA5ECD"/>
    <w:rsid w:val="00AA6215"/>
    <w:rsid w:val="00AA6F00"/>
    <w:rsid w:val="00AA7031"/>
    <w:rsid w:val="00AA70E2"/>
    <w:rsid w:val="00AA78C7"/>
    <w:rsid w:val="00AB1879"/>
    <w:rsid w:val="00AB2C93"/>
    <w:rsid w:val="00AB3791"/>
    <w:rsid w:val="00AB47FD"/>
    <w:rsid w:val="00AB627F"/>
    <w:rsid w:val="00AB7327"/>
    <w:rsid w:val="00AB7D83"/>
    <w:rsid w:val="00AC2244"/>
    <w:rsid w:val="00AC246F"/>
    <w:rsid w:val="00AC43A4"/>
    <w:rsid w:val="00AC4D1C"/>
    <w:rsid w:val="00AC56AA"/>
    <w:rsid w:val="00AC5CEE"/>
    <w:rsid w:val="00AC609D"/>
    <w:rsid w:val="00AC6984"/>
    <w:rsid w:val="00AD0C05"/>
    <w:rsid w:val="00AD1CEA"/>
    <w:rsid w:val="00AD4A4A"/>
    <w:rsid w:val="00AD55C3"/>
    <w:rsid w:val="00AD5960"/>
    <w:rsid w:val="00AD6806"/>
    <w:rsid w:val="00AD69E5"/>
    <w:rsid w:val="00AD7BD1"/>
    <w:rsid w:val="00AE000D"/>
    <w:rsid w:val="00AE003A"/>
    <w:rsid w:val="00AE0367"/>
    <w:rsid w:val="00AE0834"/>
    <w:rsid w:val="00AE0D48"/>
    <w:rsid w:val="00AE16FE"/>
    <w:rsid w:val="00AE176F"/>
    <w:rsid w:val="00AE1C9F"/>
    <w:rsid w:val="00AE1D5C"/>
    <w:rsid w:val="00AE21F7"/>
    <w:rsid w:val="00AE2307"/>
    <w:rsid w:val="00AE366B"/>
    <w:rsid w:val="00AE6675"/>
    <w:rsid w:val="00AE7E90"/>
    <w:rsid w:val="00AF20A6"/>
    <w:rsid w:val="00AF2B7E"/>
    <w:rsid w:val="00AF2BA7"/>
    <w:rsid w:val="00AF2E8A"/>
    <w:rsid w:val="00AF3073"/>
    <w:rsid w:val="00AF4B4B"/>
    <w:rsid w:val="00AF4B67"/>
    <w:rsid w:val="00AF50C7"/>
    <w:rsid w:val="00AF52B8"/>
    <w:rsid w:val="00B01124"/>
    <w:rsid w:val="00B014DA"/>
    <w:rsid w:val="00B01D24"/>
    <w:rsid w:val="00B026CA"/>
    <w:rsid w:val="00B03527"/>
    <w:rsid w:val="00B051F6"/>
    <w:rsid w:val="00B0529A"/>
    <w:rsid w:val="00B05CBB"/>
    <w:rsid w:val="00B06111"/>
    <w:rsid w:val="00B0641C"/>
    <w:rsid w:val="00B06B61"/>
    <w:rsid w:val="00B06C8A"/>
    <w:rsid w:val="00B07CB5"/>
    <w:rsid w:val="00B13C4B"/>
    <w:rsid w:val="00B140BC"/>
    <w:rsid w:val="00B14526"/>
    <w:rsid w:val="00B15587"/>
    <w:rsid w:val="00B15DB0"/>
    <w:rsid w:val="00B1644B"/>
    <w:rsid w:val="00B176F7"/>
    <w:rsid w:val="00B213B5"/>
    <w:rsid w:val="00B21403"/>
    <w:rsid w:val="00B214A9"/>
    <w:rsid w:val="00B21913"/>
    <w:rsid w:val="00B21BAD"/>
    <w:rsid w:val="00B220AE"/>
    <w:rsid w:val="00B223E2"/>
    <w:rsid w:val="00B227BB"/>
    <w:rsid w:val="00B227C2"/>
    <w:rsid w:val="00B22C2C"/>
    <w:rsid w:val="00B2323E"/>
    <w:rsid w:val="00B23A99"/>
    <w:rsid w:val="00B23C63"/>
    <w:rsid w:val="00B2440D"/>
    <w:rsid w:val="00B24BA7"/>
    <w:rsid w:val="00B24E5E"/>
    <w:rsid w:val="00B26066"/>
    <w:rsid w:val="00B26426"/>
    <w:rsid w:val="00B267C8"/>
    <w:rsid w:val="00B31570"/>
    <w:rsid w:val="00B34634"/>
    <w:rsid w:val="00B347AF"/>
    <w:rsid w:val="00B355A0"/>
    <w:rsid w:val="00B35BC1"/>
    <w:rsid w:val="00B36805"/>
    <w:rsid w:val="00B40052"/>
    <w:rsid w:val="00B403E6"/>
    <w:rsid w:val="00B4183B"/>
    <w:rsid w:val="00B42B81"/>
    <w:rsid w:val="00B42F34"/>
    <w:rsid w:val="00B44179"/>
    <w:rsid w:val="00B45AEF"/>
    <w:rsid w:val="00B5054F"/>
    <w:rsid w:val="00B50C3B"/>
    <w:rsid w:val="00B513DB"/>
    <w:rsid w:val="00B51953"/>
    <w:rsid w:val="00B51A57"/>
    <w:rsid w:val="00B51A81"/>
    <w:rsid w:val="00B528AB"/>
    <w:rsid w:val="00B55059"/>
    <w:rsid w:val="00B55364"/>
    <w:rsid w:val="00B61B4C"/>
    <w:rsid w:val="00B61D70"/>
    <w:rsid w:val="00B6245A"/>
    <w:rsid w:val="00B62CBE"/>
    <w:rsid w:val="00B62F72"/>
    <w:rsid w:val="00B63A4D"/>
    <w:rsid w:val="00B63C07"/>
    <w:rsid w:val="00B63E76"/>
    <w:rsid w:val="00B641E0"/>
    <w:rsid w:val="00B64269"/>
    <w:rsid w:val="00B646F4"/>
    <w:rsid w:val="00B6547C"/>
    <w:rsid w:val="00B655B6"/>
    <w:rsid w:val="00B65DDB"/>
    <w:rsid w:val="00B66C9F"/>
    <w:rsid w:val="00B676B5"/>
    <w:rsid w:val="00B71139"/>
    <w:rsid w:val="00B711EB"/>
    <w:rsid w:val="00B72BBB"/>
    <w:rsid w:val="00B73C3E"/>
    <w:rsid w:val="00B74852"/>
    <w:rsid w:val="00B74E05"/>
    <w:rsid w:val="00B77C51"/>
    <w:rsid w:val="00B77CF5"/>
    <w:rsid w:val="00B80063"/>
    <w:rsid w:val="00B8045A"/>
    <w:rsid w:val="00B8113F"/>
    <w:rsid w:val="00B81DDC"/>
    <w:rsid w:val="00B82C39"/>
    <w:rsid w:val="00B85C0F"/>
    <w:rsid w:val="00B863D9"/>
    <w:rsid w:val="00B86AB2"/>
    <w:rsid w:val="00B90F7C"/>
    <w:rsid w:val="00B90FE3"/>
    <w:rsid w:val="00B923BC"/>
    <w:rsid w:val="00B9280F"/>
    <w:rsid w:val="00B93321"/>
    <w:rsid w:val="00B9395E"/>
    <w:rsid w:val="00B93ABB"/>
    <w:rsid w:val="00B95324"/>
    <w:rsid w:val="00B954F2"/>
    <w:rsid w:val="00B95973"/>
    <w:rsid w:val="00B959FC"/>
    <w:rsid w:val="00B96EE7"/>
    <w:rsid w:val="00B971CF"/>
    <w:rsid w:val="00B9728E"/>
    <w:rsid w:val="00B974AC"/>
    <w:rsid w:val="00BA1096"/>
    <w:rsid w:val="00BA25F1"/>
    <w:rsid w:val="00BA2695"/>
    <w:rsid w:val="00BA4307"/>
    <w:rsid w:val="00BA7FB6"/>
    <w:rsid w:val="00BB22F5"/>
    <w:rsid w:val="00BB2FB1"/>
    <w:rsid w:val="00BB323C"/>
    <w:rsid w:val="00BB3C8E"/>
    <w:rsid w:val="00BB40D9"/>
    <w:rsid w:val="00BB49C6"/>
    <w:rsid w:val="00BB768C"/>
    <w:rsid w:val="00BB7B0F"/>
    <w:rsid w:val="00BC1B8B"/>
    <w:rsid w:val="00BC41BF"/>
    <w:rsid w:val="00BC4F0A"/>
    <w:rsid w:val="00BC5066"/>
    <w:rsid w:val="00BC5559"/>
    <w:rsid w:val="00BC6C91"/>
    <w:rsid w:val="00BC73A5"/>
    <w:rsid w:val="00BD013F"/>
    <w:rsid w:val="00BD24F4"/>
    <w:rsid w:val="00BD4571"/>
    <w:rsid w:val="00BD7451"/>
    <w:rsid w:val="00BD7FDA"/>
    <w:rsid w:val="00BE080D"/>
    <w:rsid w:val="00BE0E3D"/>
    <w:rsid w:val="00BE11AE"/>
    <w:rsid w:val="00BE17C0"/>
    <w:rsid w:val="00BE1F15"/>
    <w:rsid w:val="00BF31AD"/>
    <w:rsid w:val="00BF32A9"/>
    <w:rsid w:val="00BF3DA3"/>
    <w:rsid w:val="00BF42CA"/>
    <w:rsid w:val="00BF5520"/>
    <w:rsid w:val="00BF71A2"/>
    <w:rsid w:val="00C01E51"/>
    <w:rsid w:val="00C01E90"/>
    <w:rsid w:val="00C02823"/>
    <w:rsid w:val="00C033B6"/>
    <w:rsid w:val="00C062DE"/>
    <w:rsid w:val="00C06A52"/>
    <w:rsid w:val="00C1063F"/>
    <w:rsid w:val="00C10763"/>
    <w:rsid w:val="00C133BE"/>
    <w:rsid w:val="00C14A55"/>
    <w:rsid w:val="00C16840"/>
    <w:rsid w:val="00C16E6C"/>
    <w:rsid w:val="00C20AE5"/>
    <w:rsid w:val="00C2117E"/>
    <w:rsid w:val="00C21A71"/>
    <w:rsid w:val="00C21C38"/>
    <w:rsid w:val="00C2201D"/>
    <w:rsid w:val="00C22814"/>
    <w:rsid w:val="00C22FB8"/>
    <w:rsid w:val="00C23A53"/>
    <w:rsid w:val="00C242F6"/>
    <w:rsid w:val="00C24CC3"/>
    <w:rsid w:val="00C30368"/>
    <w:rsid w:val="00C30D5D"/>
    <w:rsid w:val="00C31278"/>
    <w:rsid w:val="00C3157C"/>
    <w:rsid w:val="00C31D5D"/>
    <w:rsid w:val="00C320DC"/>
    <w:rsid w:val="00C3237F"/>
    <w:rsid w:val="00C32E7F"/>
    <w:rsid w:val="00C3450B"/>
    <w:rsid w:val="00C34636"/>
    <w:rsid w:val="00C34874"/>
    <w:rsid w:val="00C36C2F"/>
    <w:rsid w:val="00C37431"/>
    <w:rsid w:val="00C4158B"/>
    <w:rsid w:val="00C41AC0"/>
    <w:rsid w:val="00C430B9"/>
    <w:rsid w:val="00C43916"/>
    <w:rsid w:val="00C4438B"/>
    <w:rsid w:val="00C446CA"/>
    <w:rsid w:val="00C44719"/>
    <w:rsid w:val="00C46CD0"/>
    <w:rsid w:val="00C53621"/>
    <w:rsid w:val="00C53B2A"/>
    <w:rsid w:val="00C53BFA"/>
    <w:rsid w:val="00C565FB"/>
    <w:rsid w:val="00C56C0C"/>
    <w:rsid w:val="00C61922"/>
    <w:rsid w:val="00C61A9B"/>
    <w:rsid w:val="00C61D1C"/>
    <w:rsid w:val="00C61FB6"/>
    <w:rsid w:val="00C620A2"/>
    <w:rsid w:val="00C622A4"/>
    <w:rsid w:val="00C627C3"/>
    <w:rsid w:val="00C6481D"/>
    <w:rsid w:val="00C6765C"/>
    <w:rsid w:val="00C6769D"/>
    <w:rsid w:val="00C7132C"/>
    <w:rsid w:val="00C714A1"/>
    <w:rsid w:val="00C715C1"/>
    <w:rsid w:val="00C7181A"/>
    <w:rsid w:val="00C73425"/>
    <w:rsid w:val="00C74C6D"/>
    <w:rsid w:val="00C76AEE"/>
    <w:rsid w:val="00C805A4"/>
    <w:rsid w:val="00C82035"/>
    <w:rsid w:val="00C82465"/>
    <w:rsid w:val="00C826D7"/>
    <w:rsid w:val="00C82CED"/>
    <w:rsid w:val="00C8309E"/>
    <w:rsid w:val="00C83847"/>
    <w:rsid w:val="00C83ABC"/>
    <w:rsid w:val="00C83FCE"/>
    <w:rsid w:val="00C85E8C"/>
    <w:rsid w:val="00C864A8"/>
    <w:rsid w:val="00C907C9"/>
    <w:rsid w:val="00C931DB"/>
    <w:rsid w:val="00C94821"/>
    <w:rsid w:val="00C959AC"/>
    <w:rsid w:val="00C95C20"/>
    <w:rsid w:val="00C95EB4"/>
    <w:rsid w:val="00CA1851"/>
    <w:rsid w:val="00CA4A7D"/>
    <w:rsid w:val="00CA69DA"/>
    <w:rsid w:val="00CA6C15"/>
    <w:rsid w:val="00CA75AA"/>
    <w:rsid w:val="00CB046E"/>
    <w:rsid w:val="00CB14FC"/>
    <w:rsid w:val="00CB1FE5"/>
    <w:rsid w:val="00CB21FD"/>
    <w:rsid w:val="00CB2F5D"/>
    <w:rsid w:val="00CB4C91"/>
    <w:rsid w:val="00CB6299"/>
    <w:rsid w:val="00CB7C34"/>
    <w:rsid w:val="00CB7E58"/>
    <w:rsid w:val="00CB7E5F"/>
    <w:rsid w:val="00CC0AF0"/>
    <w:rsid w:val="00CC32F3"/>
    <w:rsid w:val="00CC381D"/>
    <w:rsid w:val="00CC4C27"/>
    <w:rsid w:val="00CC622D"/>
    <w:rsid w:val="00CD08D8"/>
    <w:rsid w:val="00CD16B0"/>
    <w:rsid w:val="00CD16D6"/>
    <w:rsid w:val="00CD2A38"/>
    <w:rsid w:val="00CD321D"/>
    <w:rsid w:val="00CD3472"/>
    <w:rsid w:val="00CD3539"/>
    <w:rsid w:val="00CD3A19"/>
    <w:rsid w:val="00CD47B6"/>
    <w:rsid w:val="00CD5641"/>
    <w:rsid w:val="00CD597A"/>
    <w:rsid w:val="00CD5F42"/>
    <w:rsid w:val="00CE0C14"/>
    <w:rsid w:val="00CE1A5B"/>
    <w:rsid w:val="00CE1C70"/>
    <w:rsid w:val="00CE24BB"/>
    <w:rsid w:val="00CE2845"/>
    <w:rsid w:val="00CE2D5D"/>
    <w:rsid w:val="00CE3E32"/>
    <w:rsid w:val="00CE4B87"/>
    <w:rsid w:val="00CE4B9A"/>
    <w:rsid w:val="00CE57EA"/>
    <w:rsid w:val="00CE616C"/>
    <w:rsid w:val="00CE6F48"/>
    <w:rsid w:val="00CF43C2"/>
    <w:rsid w:val="00CF4E0E"/>
    <w:rsid w:val="00CF5169"/>
    <w:rsid w:val="00CF728D"/>
    <w:rsid w:val="00D00741"/>
    <w:rsid w:val="00D008EB"/>
    <w:rsid w:val="00D00BBA"/>
    <w:rsid w:val="00D02020"/>
    <w:rsid w:val="00D02A08"/>
    <w:rsid w:val="00D035A9"/>
    <w:rsid w:val="00D04308"/>
    <w:rsid w:val="00D043CE"/>
    <w:rsid w:val="00D04538"/>
    <w:rsid w:val="00D05080"/>
    <w:rsid w:val="00D06DFC"/>
    <w:rsid w:val="00D07638"/>
    <w:rsid w:val="00D10199"/>
    <w:rsid w:val="00D10F70"/>
    <w:rsid w:val="00D1109A"/>
    <w:rsid w:val="00D128B5"/>
    <w:rsid w:val="00D1319D"/>
    <w:rsid w:val="00D152B2"/>
    <w:rsid w:val="00D15D8D"/>
    <w:rsid w:val="00D17B9E"/>
    <w:rsid w:val="00D208C8"/>
    <w:rsid w:val="00D218A1"/>
    <w:rsid w:val="00D22056"/>
    <w:rsid w:val="00D24135"/>
    <w:rsid w:val="00D24B5F"/>
    <w:rsid w:val="00D24FC6"/>
    <w:rsid w:val="00D260E6"/>
    <w:rsid w:val="00D30759"/>
    <w:rsid w:val="00D30DA4"/>
    <w:rsid w:val="00D31E43"/>
    <w:rsid w:val="00D31E60"/>
    <w:rsid w:val="00D32512"/>
    <w:rsid w:val="00D32A2E"/>
    <w:rsid w:val="00D34B63"/>
    <w:rsid w:val="00D34DE0"/>
    <w:rsid w:val="00D358FA"/>
    <w:rsid w:val="00D36B05"/>
    <w:rsid w:val="00D36EFE"/>
    <w:rsid w:val="00D4308C"/>
    <w:rsid w:val="00D45A35"/>
    <w:rsid w:val="00D46297"/>
    <w:rsid w:val="00D47649"/>
    <w:rsid w:val="00D51210"/>
    <w:rsid w:val="00D513BE"/>
    <w:rsid w:val="00D5371C"/>
    <w:rsid w:val="00D53C04"/>
    <w:rsid w:val="00D53CBB"/>
    <w:rsid w:val="00D53E7A"/>
    <w:rsid w:val="00D54A6B"/>
    <w:rsid w:val="00D54E0C"/>
    <w:rsid w:val="00D5768D"/>
    <w:rsid w:val="00D619C1"/>
    <w:rsid w:val="00D62611"/>
    <w:rsid w:val="00D62E04"/>
    <w:rsid w:val="00D64032"/>
    <w:rsid w:val="00D6451A"/>
    <w:rsid w:val="00D6483B"/>
    <w:rsid w:val="00D657AF"/>
    <w:rsid w:val="00D670C4"/>
    <w:rsid w:val="00D670FF"/>
    <w:rsid w:val="00D70C79"/>
    <w:rsid w:val="00D7331A"/>
    <w:rsid w:val="00D74EE9"/>
    <w:rsid w:val="00D7542A"/>
    <w:rsid w:val="00D75721"/>
    <w:rsid w:val="00D7587C"/>
    <w:rsid w:val="00D76141"/>
    <w:rsid w:val="00D80F1C"/>
    <w:rsid w:val="00D81C37"/>
    <w:rsid w:val="00D82A3A"/>
    <w:rsid w:val="00D82D1C"/>
    <w:rsid w:val="00D83200"/>
    <w:rsid w:val="00D84FB0"/>
    <w:rsid w:val="00D850DE"/>
    <w:rsid w:val="00D854EA"/>
    <w:rsid w:val="00D85D01"/>
    <w:rsid w:val="00D8676E"/>
    <w:rsid w:val="00D875B8"/>
    <w:rsid w:val="00D87DF2"/>
    <w:rsid w:val="00D909F4"/>
    <w:rsid w:val="00D9275B"/>
    <w:rsid w:val="00D938B2"/>
    <w:rsid w:val="00D939F0"/>
    <w:rsid w:val="00D94DD5"/>
    <w:rsid w:val="00D94E12"/>
    <w:rsid w:val="00D950AB"/>
    <w:rsid w:val="00D95770"/>
    <w:rsid w:val="00D95D16"/>
    <w:rsid w:val="00D95ECC"/>
    <w:rsid w:val="00D9675D"/>
    <w:rsid w:val="00D970F3"/>
    <w:rsid w:val="00DA046F"/>
    <w:rsid w:val="00DA0E78"/>
    <w:rsid w:val="00DA0EE3"/>
    <w:rsid w:val="00DA1688"/>
    <w:rsid w:val="00DA259B"/>
    <w:rsid w:val="00DA2712"/>
    <w:rsid w:val="00DA3AFD"/>
    <w:rsid w:val="00DA423B"/>
    <w:rsid w:val="00DA4760"/>
    <w:rsid w:val="00DA546A"/>
    <w:rsid w:val="00DA6EE5"/>
    <w:rsid w:val="00DA7DD6"/>
    <w:rsid w:val="00DA7FAA"/>
    <w:rsid w:val="00DB10FB"/>
    <w:rsid w:val="00DB1782"/>
    <w:rsid w:val="00DB1E07"/>
    <w:rsid w:val="00DB3D92"/>
    <w:rsid w:val="00DB4C0F"/>
    <w:rsid w:val="00DB5114"/>
    <w:rsid w:val="00DB5A0E"/>
    <w:rsid w:val="00DB6243"/>
    <w:rsid w:val="00DB7CD6"/>
    <w:rsid w:val="00DC0AEC"/>
    <w:rsid w:val="00DC1627"/>
    <w:rsid w:val="00DC1FE4"/>
    <w:rsid w:val="00DC3BDD"/>
    <w:rsid w:val="00DC67A5"/>
    <w:rsid w:val="00DC70E9"/>
    <w:rsid w:val="00DD0CF4"/>
    <w:rsid w:val="00DD13A6"/>
    <w:rsid w:val="00DD16A8"/>
    <w:rsid w:val="00DD1B80"/>
    <w:rsid w:val="00DD1D4C"/>
    <w:rsid w:val="00DD3D31"/>
    <w:rsid w:val="00DD661C"/>
    <w:rsid w:val="00DD68E5"/>
    <w:rsid w:val="00DD69A5"/>
    <w:rsid w:val="00DD723D"/>
    <w:rsid w:val="00DE10FB"/>
    <w:rsid w:val="00DE21D8"/>
    <w:rsid w:val="00DE24C6"/>
    <w:rsid w:val="00DE5895"/>
    <w:rsid w:val="00DE614A"/>
    <w:rsid w:val="00DE7210"/>
    <w:rsid w:val="00DF0C22"/>
    <w:rsid w:val="00DF161C"/>
    <w:rsid w:val="00DF184E"/>
    <w:rsid w:val="00DF374F"/>
    <w:rsid w:val="00DF4842"/>
    <w:rsid w:val="00DF5068"/>
    <w:rsid w:val="00DF52DB"/>
    <w:rsid w:val="00DF5C9F"/>
    <w:rsid w:val="00DF65D7"/>
    <w:rsid w:val="00DF6C30"/>
    <w:rsid w:val="00E0004F"/>
    <w:rsid w:val="00E013BF"/>
    <w:rsid w:val="00E02050"/>
    <w:rsid w:val="00E0238A"/>
    <w:rsid w:val="00E033CF"/>
    <w:rsid w:val="00E0469E"/>
    <w:rsid w:val="00E05AF3"/>
    <w:rsid w:val="00E06161"/>
    <w:rsid w:val="00E07BEA"/>
    <w:rsid w:val="00E12B25"/>
    <w:rsid w:val="00E12B72"/>
    <w:rsid w:val="00E157CD"/>
    <w:rsid w:val="00E15F1C"/>
    <w:rsid w:val="00E16953"/>
    <w:rsid w:val="00E16E20"/>
    <w:rsid w:val="00E17508"/>
    <w:rsid w:val="00E17616"/>
    <w:rsid w:val="00E17C22"/>
    <w:rsid w:val="00E2000C"/>
    <w:rsid w:val="00E20103"/>
    <w:rsid w:val="00E2090E"/>
    <w:rsid w:val="00E2200E"/>
    <w:rsid w:val="00E22198"/>
    <w:rsid w:val="00E232E3"/>
    <w:rsid w:val="00E236E7"/>
    <w:rsid w:val="00E244A8"/>
    <w:rsid w:val="00E2487D"/>
    <w:rsid w:val="00E2498F"/>
    <w:rsid w:val="00E24FC7"/>
    <w:rsid w:val="00E259E5"/>
    <w:rsid w:val="00E2631F"/>
    <w:rsid w:val="00E277CC"/>
    <w:rsid w:val="00E33D1F"/>
    <w:rsid w:val="00E34166"/>
    <w:rsid w:val="00E343A2"/>
    <w:rsid w:val="00E3772E"/>
    <w:rsid w:val="00E37F35"/>
    <w:rsid w:val="00E37FB9"/>
    <w:rsid w:val="00E403BB"/>
    <w:rsid w:val="00E40A1A"/>
    <w:rsid w:val="00E40DC8"/>
    <w:rsid w:val="00E41F84"/>
    <w:rsid w:val="00E428CD"/>
    <w:rsid w:val="00E447C7"/>
    <w:rsid w:val="00E460AE"/>
    <w:rsid w:val="00E4793E"/>
    <w:rsid w:val="00E51756"/>
    <w:rsid w:val="00E5184C"/>
    <w:rsid w:val="00E529B9"/>
    <w:rsid w:val="00E530F5"/>
    <w:rsid w:val="00E53D42"/>
    <w:rsid w:val="00E5591D"/>
    <w:rsid w:val="00E56147"/>
    <w:rsid w:val="00E56307"/>
    <w:rsid w:val="00E57A73"/>
    <w:rsid w:val="00E6119D"/>
    <w:rsid w:val="00E62373"/>
    <w:rsid w:val="00E631CC"/>
    <w:rsid w:val="00E64FB6"/>
    <w:rsid w:val="00E677F1"/>
    <w:rsid w:val="00E67E90"/>
    <w:rsid w:val="00E67FEE"/>
    <w:rsid w:val="00E70480"/>
    <w:rsid w:val="00E7078C"/>
    <w:rsid w:val="00E72E34"/>
    <w:rsid w:val="00E73097"/>
    <w:rsid w:val="00E73558"/>
    <w:rsid w:val="00E73C95"/>
    <w:rsid w:val="00E7516D"/>
    <w:rsid w:val="00E76856"/>
    <w:rsid w:val="00E80347"/>
    <w:rsid w:val="00E81668"/>
    <w:rsid w:val="00E82590"/>
    <w:rsid w:val="00E830DA"/>
    <w:rsid w:val="00E86EC9"/>
    <w:rsid w:val="00E92FE2"/>
    <w:rsid w:val="00E9337C"/>
    <w:rsid w:val="00E93B81"/>
    <w:rsid w:val="00E942A6"/>
    <w:rsid w:val="00E95931"/>
    <w:rsid w:val="00E965CC"/>
    <w:rsid w:val="00E96AA5"/>
    <w:rsid w:val="00E97FAB"/>
    <w:rsid w:val="00EA09AB"/>
    <w:rsid w:val="00EA33B0"/>
    <w:rsid w:val="00EA5316"/>
    <w:rsid w:val="00EA5B6D"/>
    <w:rsid w:val="00EA6123"/>
    <w:rsid w:val="00EB0C21"/>
    <w:rsid w:val="00EB207E"/>
    <w:rsid w:val="00EB4B1A"/>
    <w:rsid w:val="00EB525C"/>
    <w:rsid w:val="00EB52D3"/>
    <w:rsid w:val="00EB5393"/>
    <w:rsid w:val="00EB57CF"/>
    <w:rsid w:val="00EB6443"/>
    <w:rsid w:val="00EC152F"/>
    <w:rsid w:val="00EC1919"/>
    <w:rsid w:val="00EC262A"/>
    <w:rsid w:val="00EC37A4"/>
    <w:rsid w:val="00EC4031"/>
    <w:rsid w:val="00EC44F5"/>
    <w:rsid w:val="00EC6F11"/>
    <w:rsid w:val="00ED132E"/>
    <w:rsid w:val="00ED14D8"/>
    <w:rsid w:val="00ED1501"/>
    <w:rsid w:val="00ED3574"/>
    <w:rsid w:val="00ED519F"/>
    <w:rsid w:val="00ED559C"/>
    <w:rsid w:val="00ED5643"/>
    <w:rsid w:val="00ED5A5D"/>
    <w:rsid w:val="00ED6C60"/>
    <w:rsid w:val="00ED7524"/>
    <w:rsid w:val="00EE13AC"/>
    <w:rsid w:val="00EE1903"/>
    <w:rsid w:val="00EE2BA1"/>
    <w:rsid w:val="00EE2CB7"/>
    <w:rsid w:val="00EE51C5"/>
    <w:rsid w:val="00EE566B"/>
    <w:rsid w:val="00EE5DC5"/>
    <w:rsid w:val="00EE5E33"/>
    <w:rsid w:val="00EE7997"/>
    <w:rsid w:val="00EF318F"/>
    <w:rsid w:val="00EF34A2"/>
    <w:rsid w:val="00EF468C"/>
    <w:rsid w:val="00EF47AD"/>
    <w:rsid w:val="00EF5016"/>
    <w:rsid w:val="00EF5273"/>
    <w:rsid w:val="00EF5383"/>
    <w:rsid w:val="00EF5B24"/>
    <w:rsid w:val="00F01615"/>
    <w:rsid w:val="00F01C46"/>
    <w:rsid w:val="00F04674"/>
    <w:rsid w:val="00F04BC5"/>
    <w:rsid w:val="00F0785D"/>
    <w:rsid w:val="00F102C5"/>
    <w:rsid w:val="00F105CF"/>
    <w:rsid w:val="00F106F5"/>
    <w:rsid w:val="00F10A71"/>
    <w:rsid w:val="00F10BF0"/>
    <w:rsid w:val="00F114BB"/>
    <w:rsid w:val="00F122B5"/>
    <w:rsid w:val="00F12A89"/>
    <w:rsid w:val="00F14170"/>
    <w:rsid w:val="00F16F28"/>
    <w:rsid w:val="00F17DD1"/>
    <w:rsid w:val="00F20DA5"/>
    <w:rsid w:val="00F218F0"/>
    <w:rsid w:val="00F22444"/>
    <w:rsid w:val="00F23F90"/>
    <w:rsid w:val="00F2712A"/>
    <w:rsid w:val="00F30779"/>
    <w:rsid w:val="00F36830"/>
    <w:rsid w:val="00F3792A"/>
    <w:rsid w:val="00F415F5"/>
    <w:rsid w:val="00F4173C"/>
    <w:rsid w:val="00F43181"/>
    <w:rsid w:val="00F45ACF"/>
    <w:rsid w:val="00F465D6"/>
    <w:rsid w:val="00F476DB"/>
    <w:rsid w:val="00F50CD6"/>
    <w:rsid w:val="00F510D0"/>
    <w:rsid w:val="00F5314F"/>
    <w:rsid w:val="00F5375D"/>
    <w:rsid w:val="00F5388F"/>
    <w:rsid w:val="00F54948"/>
    <w:rsid w:val="00F55EAA"/>
    <w:rsid w:val="00F56FF6"/>
    <w:rsid w:val="00F5715B"/>
    <w:rsid w:val="00F575B4"/>
    <w:rsid w:val="00F57734"/>
    <w:rsid w:val="00F57928"/>
    <w:rsid w:val="00F6001F"/>
    <w:rsid w:val="00F602E6"/>
    <w:rsid w:val="00F60763"/>
    <w:rsid w:val="00F620A1"/>
    <w:rsid w:val="00F62AFC"/>
    <w:rsid w:val="00F64308"/>
    <w:rsid w:val="00F64951"/>
    <w:rsid w:val="00F64F4C"/>
    <w:rsid w:val="00F659E5"/>
    <w:rsid w:val="00F66B6D"/>
    <w:rsid w:val="00F671C4"/>
    <w:rsid w:val="00F6783B"/>
    <w:rsid w:val="00F67E16"/>
    <w:rsid w:val="00F7265D"/>
    <w:rsid w:val="00F72E0F"/>
    <w:rsid w:val="00F72F34"/>
    <w:rsid w:val="00F73480"/>
    <w:rsid w:val="00F7378A"/>
    <w:rsid w:val="00F7530A"/>
    <w:rsid w:val="00F75360"/>
    <w:rsid w:val="00F7695E"/>
    <w:rsid w:val="00F80CB1"/>
    <w:rsid w:val="00F835CF"/>
    <w:rsid w:val="00F84675"/>
    <w:rsid w:val="00F8492C"/>
    <w:rsid w:val="00F84F8D"/>
    <w:rsid w:val="00F86C03"/>
    <w:rsid w:val="00F90688"/>
    <w:rsid w:val="00F918A7"/>
    <w:rsid w:val="00F922CF"/>
    <w:rsid w:val="00F95BC0"/>
    <w:rsid w:val="00FA0274"/>
    <w:rsid w:val="00FA181C"/>
    <w:rsid w:val="00FA21AC"/>
    <w:rsid w:val="00FA407A"/>
    <w:rsid w:val="00FA4402"/>
    <w:rsid w:val="00FA4871"/>
    <w:rsid w:val="00FA66CE"/>
    <w:rsid w:val="00FA7D60"/>
    <w:rsid w:val="00FB1625"/>
    <w:rsid w:val="00FB31DC"/>
    <w:rsid w:val="00FB421C"/>
    <w:rsid w:val="00FB478A"/>
    <w:rsid w:val="00FB6A97"/>
    <w:rsid w:val="00FB725D"/>
    <w:rsid w:val="00FB7280"/>
    <w:rsid w:val="00FB7AED"/>
    <w:rsid w:val="00FC09D8"/>
    <w:rsid w:val="00FC0B03"/>
    <w:rsid w:val="00FC1372"/>
    <w:rsid w:val="00FC39AA"/>
    <w:rsid w:val="00FC4862"/>
    <w:rsid w:val="00FC52F6"/>
    <w:rsid w:val="00FC6E57"/>
    <w:rsid w:val="00FD25B6"/>
    <w:rsid w:val="00FD3C41"/>
    <w:rsid w:val="00FD3ED4"/>
    <w:rsid w:val="00FD6D23"/>
    <w:rsid w:val="00FD75E0"/>
    <w:rsid w:val="00FE1863"/>
    <w:rsid w:val="00FE2FEB"/>
    <w:rsid w:val="00FE3177"/>
    <w:rsid w:val="00FE3263"/>
    <w:rsid w:val="00FE4CB0"/>
    <w:rsid w:val="00FE6E5D"/>
    <w:rsid w:val="00FE728B"/>
    <w:rsid w:val="00FF0A6E"/>
    <w:rsid w:val="00FF1ECF"/>
    <w:rsid w:val="00FF259B"/>
    <w:rsid w:val="00FF2CA6"/>
    <w:rsid w:val="00FF3389"/>
    <w:rsid w:val="00FF359E"/>
    <w:rsid w:val="00FF669F"/>
    <w:rsid w:val="00FF7F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C34874"/>
    <w:pPr>
      <w:widowControl w:val="0"/>
      <w:jc w:val="both"/>
    </w:pPr>
    <w:rPr>
      <w:sz w:val="36"/>
    </w:rPr>
  </w:style>
  <w:style w:type="paragraph" w:styleId="Heading1">
    <w:name w:val="heading 1"/>
    <w:basedOn w:val="Normal"/>
    <w:next w:val="Normal"/>
    <w:link w:val="Heading1Char"/>
    <w:uiPriority w:val="99"/>
    <w:qFormat/>
    <w:rsid w:val="005B464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5B4648"/>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735CB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1F41D6"/>
    <w:pPr>
      <w:keepNext/>
      <w:keepLines/>
      <w:spacing w:before="280" w:after="290" w:line="376" w:lineRule="auto"/>
      <w:outlineLvl w:val="3"/>
    </w:pPr>
    <w:rPr>
      <w:rFonts w:ascii="Cambria" w:hAnsi="Cambria"/>
      <w:b/>
      <w:bCs/>
      <w:sz w:val="28"/>
      <w:szCs w:val="28"/>
    </w:rPr>
  </w:style>
  <w:style w:type="paragraph" w:styleId="Heading5">
    <w:name w:val="heading 5"/>
    <w:basedOn w:val="Normal"/>
    <w:next w:val="Normal"/>
    <w:link w:val="Heading5Char"/>
    <w:uiPriority w:val="99"/>
    <w:qFormat/>
    <w:rsid w:val="00AC4D1C"/>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9"/>
    <w:qFormat/>
    <w:rsid w:val="00AC4D1C"/>
    <w:pPr>
      <w:keepNext/>
      <w:keepLines/>
      <w:spacing w:before="240" w:after="64" w:line="320" w:lineRule="auto"/>
      <w:outlineLvl w:val="5"/>
    </w:pPr>
    <w:rPr>
      <w:rFonts w:ascii="Cambria" w:hAnsi="Cambria"/>
      <w:b/>
      <w:bCs/>
      <w:sz w:val="24"/>
      <w:szCs w:val="24"/>
    </w:rPr>
  </w:style>
  <w:style w:type="paragraph" w:styleId="Heading7">
    <w:name w:val="heading 7"/>
    <w:basedOn w:val="Normal"/>
    <w:next w:val="Normal"/>
    <w:link w:val="Heading7Char"/>
    <w:uiPriority w:val="99"/>
    <w:qFormat/>
    <w:locked/>
    <w:rsid w:val="00475CE7"/>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9"/>
    <w:qFormat/>
    <w:locked/>
    <w:rsid w:val="00475CE7"/>
    <w:pPr>
      <w:keepNext/>
      <w:keepLines/>
      <w:spacing w:before="240" w:after="64" w:line="320" w:lineRule="auto"/>
      <w:outlineLvl w:val="7"/>
    </w:pPr>
    <w:rPr>
      <w:rFonts w:ascii="Cambria" w:hAnsi="Cambria"/>
      <w:sz w:val="24"/>
      <w:szCs w:val="24"/>
    </w:rPr>
  </w:style>
  <w:style w:type="paragraph" w:styleId="Heading9">
    <w:name w:val="heading 9"/>
    <w:basedOn w:val="Normal"/>
    <w:next w:val="Normal"/>
    <w:link w:val="Heading9Char"/>
    <w:uiPriority w:val="99"/>
    <w:qFormat/>
    <w:locked/>
    <w:rsid w:val="00475CE7"/>
    <w:pPr>
      <w:keepNext/>
      <w:keepLines/>
      <w:spacing w:before="240" w:after="64" w:line="320" w:lineRule="auto"/>
      <w:outlineLvl w:val="8"/>
    </w:pPr>
    <w:rPr>
      <w:rFonts w:ascii="Cambria" w:hAnsi="Cambria"/>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B4648"/>
    <w:rPr>
      <w:rFonts w:cs="Times New Roman"/>
      <w:b/>
      <w:bCs/>
      <w:kern w:val="44"/>
      <w:sz w:val="44"/>
      <w:szCs w:val="44"/>
    </w:rPr>
  </w:style>
  <w:style w:type="character" w:customStyle="1" w:styleId="Heading2Char">
    <w:name w:val="Heading 2 Char"/>
    <w:basedOn w:val="DefaultParagraphFont"/>
    <w:link w:val="Heading2"/>
    <w:uiPriority w:val="99"/>
    <w:locked/>
    <w:rsid w:val="005B4648"/>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735CB0"/>
    <w:rPr>
      <w:rFonts w:cs="Times New Roman"/>
      <w:b/>
      <w:bCs/>
      <w:sz w:val="32"/>
      <w:szCs w:val="32"/>
    </w:rPr>
  </w:style>
  <w:style w:type="character" w:customStyle="1" w:styleId="Heading4Char">
    <w:name w:val="Heading 4 Char"/>
    <w:basedOn w:val="DefaultParagraphFont"/>
    <w:link w:val="Heading4"/>
    <w:uiPriority w:val="99"/>
    <w:locked/>
    <w:rsid w:val="001F41D6"/>
    <w:rPr>
      <w:rFonts w:ascii="Cambria" w:eastAsia="宋体" w:hAnsi="Cambria" w:cs="Times New Roman"/>
      <w:b/>
      <w:bCs/>
      <w:sz w:val="28"/>
      <w:szCs w:val="28"/>
    </w:rPr>
  </w:style>
  <w:style w:type="character" w:customStyle="1" w:styleId="Heading5Char">
    <w:name w:val="Heading 5 Char"/>
    <w:basedOn w:val="DefaultParagraphFont"/>
    <w:link w:val="Heading5"/>
    <w:uiPriority w:val="99"/>
    <w:locked/>
    <w:rsid w:val="00AC4D1C"/>
    <w:rPr>
      <w:rFonts w:cs="Times New Roman"/>
      <w:b/>
      <w:bCs/>
      <w:sz w:val="28"/>
      <w:szCs w:val="28"/>
    </w:rPr>
  </w:style>
  <w:style w:type="character" w:customStyle="1" w:styleId="Heading6Char">
    <w:name w:val="Heading 6 Char"/>
    <w:basedOn w:val="DefaultParagraphFont"/>
    <w:link w:val="Heading6"/>
    <w:uiPriority w:val="99"/>
    <w:locked/>
    <w:rsid w:val="00AC4D1C"/>
    <w:rPr>
      <w:rFonts w:ascii="Cambria" w:eastAsia="宋体" w:hAnsi="Cambria" w:cs="Times New Roman"/>
      <w:b/>
      <w:bCs/>
      <w:sz w:val="24"/>
      <w:szCs w:val="24"/>
    </w:rPr>
  </w:style>
  <w:style w:type="character" w:customStyle="1" w:styleId="Heading7Char">
    <w:name w:val="Heading 7 Char"/>
    <w:basedOn w:val="DefaultParagraphFont"/>
    <w:link w:val="Heading7"/>
    <w:uiPriority w:val="99"/>
    <w:locked/>
    <w:rsid w:val="00475CE7"/>
    <w:rPr>
      <w:rFonts w:ascii="Calibri" w:eastAsia="宋体" w:hAnsi="Calibri" w:cs="Times New Roman"/>
      <w:b/>
      <w:bCs/>
      <w:kern w:val="2"/>
      <w:sz w:val="24"/>
      <w:szCs w:val="24"/>
      <w:lang w:val="en-US" w:eastAsia="zh-CN" w:bidi="ar-SA"/>
    </w:rPr>
  </w:style>
  <w:style w:type="character" w:customStyle="1" w:styleId="Heading8Char">
    <w:name w:val="Heading 8 Char"/>
    <w:basedOn w:val="DefaultParagraphFont"/>
    <w:link w:val="Heading8"/>
    <w:uiPriority w:val="99"/>
    <w:locked/>
    <w:rsid w:val="00475CE7"/>
    <w:rPr>
      <w:rFonts w:ascii="Cambria" w:eastAsia="宋体" w:hAnsi="Cambria" w:cs="Times New Roman"/>
      <w:kern w:val="2"/>
      <w:sz w:val="24"/>
      <w:szCs w:val="24"/>
      <w:lang w:val="en-US" w:eastAsia="zh-CN" w:bidi="ar-SA"/>
    </w:rPr>
  </w:style>
  <w:style w:type="character" w:customStyle="1" w:styleId="Heading9Char">
    <w:name w:val="Heading 9 Char"/>
    <w:basedOn w:val="DefaultParagraphFont"/>
    <w:link w:val="Heading9"/>
    <w:uiPriority w:val="99"/>
    <w:locked/>
    <w:rsid w:val="00475CE7"/>
    <w:rPr>
      <w:rFonts w:ascii="Cambria" w:eastAsia="宋体" w:hAnsi="Cambria" w:cs="Times New Roman"/>
      <w:kern w:val="2"/>
      <w:sz w:val="21"/>
      <w:szCs w:val="21"/>
      <w:lang w:val="en-US" w:eastAsia="zh-CN" w:bidi="ar-SA"/>
    </w:rPr>
  </w:style>
  <w:style w:type="paragraph" w:styleId="Header">
    <w:name w:val="header"/>
    <w:basedOn w:val="Normal"/>
    <w:link w:val="HeaderChar"/>
    <w:uiPriority w:val="99"/>
    <w:semiHidden/>
    <w:rsid w:val="005161C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161C1"/>
    <w:rPr>
      <w:rFonts w:cs="Times New Roman"/>
      <w:sz w:val="18"/>
      <w:szCs w:val="18"/>
    </w:rPr>
  </w:style>
  <w:style w:type="paragraph" w:styleId="Footer">
    <w:name w:val="footer"/>
    <w:basedOn w:val="Normal"/>
    <w:link w:val="FooterChar"/>
    <w:uiPriority w:val="99"/>
    <w:semiHidden/>
    <w:rsid w:val="005161C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161C1"/>
    <w:rPr>
      <w:rFonts w:cs="Times New Roman"/>
      <w:sz w:val="18"/>
      <w:szCs w:val="18"/>
    </w:rPr>
  </w:style>
  <w:style w:type="paragraph" w:styleId="BalloonText">
    <w:name w:val="Balloon Text"/>
    <w:basedOn w:val="Normal"/>
    <w:link w:val="BalloonTextChar"/>
    <w:uiPriority w:val="99"/>
    <w:semiHidden/>
    <w:rsid w:val="005161C1"/>
    <w:rPr>
      <w:sz w:val="18"/>
      <w:szCs w:val="18"/>
    </w:rPr>
  </w:style>
  <w:style w:type="character" w:customStyle="1" w:styleId="BalloonTextChar">
    <w:name w:val="Balloon Text Char"/>
    <w:basedOn w:val="DefaultParagraphFont"/>
    <w:link w:val="BalloonText"/>
    <w:uiPriority w:val="99"/>
    <w:semiHidden/>
    <w:locked/>
    <w:rsid w:val="005161C1"/>
    <w:rPr>
      <w:rFonts w:cs="Times New Roman"/>
      <w:sz w:val="18"/>
      <w:szCs w:val="18"/>
    </w:rPr>
  </w:style>
  <w:style w:type="paragraph" w:styleId="Title">
    <w:name w:val="Title"/>
    <w:basedOn w:val="Normal"/>
    <w:next w:val="Normal"/>
    <w:link w:val="TitleChar"/>
    <w:uiPriority w:val="99"/>
    <w:qFormat/>
    <w:rsid w:val="005B4648"/>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5B4648"/>
    <w:rPr>
      <w:rFonts w:ascii="Cambria" w:eastAsia="宋体" w:hAnsi="Cambria" w:cs="Times New Roman"/>
      <w:b/>
      <w:bCs/>
      <w:sz w:val="32"/>
      <w:szCs w:val="32"/>
    </w:rPr>
  </w:style>
  <w:style w:type="character" w:customStyle="1" w:styleId="trsjp1">
    <w:name w:val="trs_jp1"/>
    <w:basedOn w:val="DefaultParagraphFont"/>
    <w:uiPriority w:val="99"/>
    <w:rsid w:val="00717B8F"/>
    <w:rPr>
      <w:rFonts w:ascii="MS Gothic" w:eastAsia="MS Gothic" w:hAnsi="MS Gothic" w:cs="Times New Roman"/>
      <w:color w:val="FFA500"/>
      <w:sz w:val="21"/>
      <w:szCs w:val="21"/>
      <w:bdr w:val="none" w:sz="0" w:space="0" w:color="auto" w:frame="1"/>
    </w:rPr>
  </w:style>
  <w:style w:type="character" w:customStyle="1" w:styleId="commentitem1">
    <w:name w:val="commentitem1"/>
    <w:basedOn w:val="DefaultParagraphFont"/>
    <w:uiPriority w:val="99"/>
    <w:rsid w:val="00211447"/>
    <w:rPr>
      <w:rFonts w:ascii="Verdana" w:hAnsi="Verdana" w:cs="Times New Roman"/>
      <w:sz w:val="18"/>
      <w:szCs w:val="18"/>
      <w:bdr w:val="none" w:sz="0" w:space="0" w:color="auto" w:frame="1"/>
    </w:rPr>
  </w:style>
  <w:style w:type="paragraph" w:styleId="Subtitle">
    <w:name w:val="Subtitle"/>
    <w:basedOn w:val="Normal"/>
    <w:next w:val="Normal"/>
    <w:link w:val="SubtitleChar"/>
    <w:uiPriority w:val="99"/>
    <w:qFormat/>
    <w:rsid w:val="00336F81"/>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99"/>
    <w:locked/>
    <w:rsid w:val="00336F81"/>
    <w:rPr>
      <w:rFonts w:ascii="Cambria" w:eastAsia="宋体" w:hAnsi="Cambria" w:cs="Times New Roman"/>
      <w:b/>
      <w:bCs/>
      <w:kern w:val="28"/>
      <w:sz w:val="32"/>
      <w:szCs w:val="32"/>
    </w:rPr>
  </w:style>
  <w:style w:type="character" w:styleId="SubtleEmphasis">
    <w:name w:val="Subtle Emphasis"/>
    <w:basedOn w:val="DefaultParagraphFont"/>
    <w:uiPriority w:val="99"/>
    <w:qFormat/>
    <w:rsid w:val="00336F81"/>
    <w:rPr>
      <w:rFonts w:cs="Times New Roman"/>
      <w:i/>
      <w:iCs/>
      <w:color w:val="808080"/>
    </w:rPr>
  </w:style>
  <w:style w:type="character" w:styleId="Emphasis">
    <w:name w:val="Emphasis"/>
    <w:basedOn w:val="DefaultParagraphFont"/>
    <w:uiPriority w:val="99"/>
    <w:qFormat/>
    <w:rsid w:val="00336F81"/>
    <w:rPr>
      <w:rFonts w:cs="Times New Roman"/>
      <w:i/>
      <w:iCs/>
    </w:rPr>
  </w:style>
  <w:style w:type="character" w:customStyle="1" w:styleId="st1">
    <w:name w:val="st1"/>
    <w:basedOn w:val="DefaultParagraphFont"/>
    <w:uiPriority w:val="99"/>
    <w:rsid w:val="00DF161C"/>
    <w:rPr>
      <w:rFonts w:cs="Times New Roman"/>
    </w:rPr>
  </w:style>
  <w:style w:type="paragraph" w:styleId="ListParagraph">
    <w:name w:val="List Paragraph"/>
    <w:basedOn w:val="Normal"/>
    <w:uiPriority w:val="99"/>
    <w:qFormat/>
    <w:rsid w:val="00FB7280"/>
    <w:pPr>
      <w:ind w:firstLineChars="200" w:firstLine="420"/>
    </w:pPr>
  </w:style>
  <w:style w:type="character" w:styleId="Hyperlink">
    <w:name w:val="Hyperlink"/>
    <w:basedOn w:val="DefaultParagraphFont"/>
    <w:uiPriority w:val="99"/>
    <w:semiHidden/>
    <w:rsid w:val="000D33DF"/>
    <w:rPr>
      <w:rFonts w:cs="Times New Roman"/>
      <w:color w:val="0000FF"/>
      <w:u w:val="single"/>
    </w:rPr>
  </w:style>
  <w:style w:type="paragraph" w:styleId="NoSpacing">
    <w:name w:val="No Spacing"/>
    <w:uiPriority w:val="99"/>
    <w:qFormat/>
    <w:rsid w:val="001F41D6"/>
    <w:pPr>
      <w:widowControl w:val="0"/>
      <w:jc w:val="both"/>
    </w:pPr>
  </w:style>
  <w:style w:type="character" w:styleId="Strong">
    <w:name w:val="Strong"/>
    <w:basedOn w:val="DefaultParagraphFont"/>
    <w:uiPriority w:val="99"/>
    <w:qFormat/>
    <w:rsid w:val="001F41D6"/>
    <w:rPr>
      <w:rFonts w:cs="Times New Roman"/>
      <w:b/>
      <w:bCs/>
    </w:rPr>
  </w:style>
  <w:style w:type="character" w:styleId="IntenseEmphasis">
    <w:name w:val="Intense Emphasis"/>
    <w:basedOn w:val="DefaultParagraphFont"/>
    <w:uiPriority w:val="99"/>
    <w:qFormat/>
    <w:rsid w:val="00475CE7"/>
    <w:rPr>
      <w:rFonts w:cs="Times New Roman"/>
      <w:b/>
      <w:bCs/>
      <w:i/>
      <w:iCs/>
      <w:color w:val="4F81BD"/>
    </w:rPr>
  </w:style>
  <w:style w:type="character" w:customStyle="1" w:styleId="commentitem">
    <w:name w:val="commentitem"/>
    <w:basedOn w:val="DefaultParagraphFont"/>
    <w:uiPriority w:val="99"/>
    <w:rsid w:val="00475CE7"/>
    <w:rPr>
      <w:rFonts w:cs="Times New Roman"/>
    </w:rPr>
  </w:style>
  <w:style w:type="character" w:styleId="FollowedHyperlink">
    <w:name w:val="FollowedHyperlink"/>
    <w:basedOn w:val="DefaultParagraphFont"/>
    <w:uiPriority w:val="99"/>
    <w:semiHidden/>
    <w:rsid w:val="00475CE7"/>
    <w:rPr>
      <w:rFonts w:cs="Times New Roman"/>
      <w:color w:val="800080"/>
      <w:u w:val="single"/>
    </w:rPr>
  </w:style>
  <w:style w:type="paragraph" w:customStyle="1" w:styleId="a">
    <w:name w:val="样式 左"/>
    <w:basedOn w:val="Normal"/>
    <w:uiPriority w:val="99"/>
    <w:rsid w:val="00C34874"/>
    <w:pPr>
      <w:jc w:val="left"/>
    </w:pPr>
    <w:rPr>
      <w:rFonts w:cs="宋体"/>
      <w:szCs w:val="20"/>
    </w:rPr>
  </w:style>
</w:styles>
</file>

<file path=word/webSettings.xml><?xml version="1.0" encoding="utf-8"?>
<w:webSettings xmlns:r="http://schemas.openxmlformats.org/officeDocument/2006/relationships" xmlns:w="http://schemas.openxmlformats.org/wordprocessingml/2006/main">
  <w:divs>
    <w:div w:id="1841383518">
      <w:marLeft w:val="0"/>
      <w:marRight w:val="0"/>
      <w:marTop w:val="0"/>
      <w:marBottom w:val="0"/>
      <w:divBdr>
        <w:top w:val="none" w:sz="0" w:space="0" w:color="auto"/>
        <w:left w:val="none" w:sz="0" w:space="0" w:color="auto"/>
        <w:bottom w:val="none" w:sz="0" w:space="0" w:color="auto"/>
        <w:right w:val="none" w:sz="0" w:space="0" w:color="auto"/>
      </w:divBdr>
      <w:divsChild>
        <w:div w:id="1841383519">
          <w:marLeft w:val="0"/>
          <w:marRight w:val="0"/>
          <w:marTop w:val="0"/>
          <w:marBottom w:val="0"/>
          <w:divBdr>
            <w:top w:val="none" w:sz="0" w:space="0" w:color="auto"/>
            <w:left w:val="none" w:sz="0" w:space="0" w:color="auto"/>
            <w:bottom w:val="none" w:sz="0" w:space="0" w:color="auto"/>
            <w:right w:val="none" w:sz="0" w:space="0" w:color="auto"/>
          </w:divBdr>
          <w:divsChild>
            <w:div w:id="1841383524">
              <w:marLeft w:val="0"/>
              <w:marRight w:val="0"/>
              <w:marTop w:val="0"/>
              <w:marBottom w:val="0"/>
              <w:divBdr>
                <w:top w:val="none" w:sz="0" w:space="0" w:color="auto"/>
                <w:left w:val="none" w:sz="0" w:space="0" w:color="auto"/>
                <w:bottom w:val="none" w:sz="0" w:space="0" w:color="auto"/>
                <w:right w:val="none" w:sz="0" w:space="0" w:color="auto"/>
              </w:divBdr>
              <w:divsChild>
                <w:div w:id="1841383537">
                  <w:marLeft w:val="0"/>
                  <w:marRight w:val="0"/>
                  <w:marTop w:val="0"/>
                  <w:marBottom w:val="0"/>
                  <w:divBdr>
                    <w:top w:val="none" w:sz="0" w:space="0" w:color="auto"/>
                    <w:left w:val="none" w:sz="0" w:space="0" w:color="auto"/>
                    <w:bottom w:val="none" w:sz="0" w:space="0" w:color="auto"/>
                    <w:right w:val="none" w:sz="0" w:space="0" w:color="auto"/>
                  </w:divBdr>
                  <w:divsChild>
                    <w:div w:id="1841383531">
                      <w:marLeft w:val="0"/>
                      <w:marRight w:val="0"/>
                      <w:marTop w:val="210"/>
                      <w:marBottom w:val="0"/>
                      <w:divBdr>
                        <w:top w:val="none" w:sz="0" w:space="0" w:color="auto"/>
                        <w:left w:val="none" w:sz="0" w:space="0" w:color="auto"/>
                        <w:bottom w:val="none" w:sz="0" w:space="0" w:color="auto"/>
                        <w:right w:val="none" w:sz="0" w:space="0" w:color="auto"/>
                      </w:divBdr>
                      <w:divsChild>
                        <w:div w:id="1841383535">
                          <w:marLeft w:val="0"/>
                          <w:marRight w:val="0"/>
                          <w:marTop w:val="0"/>
                          <w:marBottom w:val="0"/>
                          <w:divBdr>
                            <w:top w:val="none" w:sz="0" w:space="0" w:color="auto"/>
                            <w:left w:val="none" w:sz="0" w:space="0" w:color="auto"/>
                            <w:bottom w:val="none" w:sz="0" w:space="0" w:color="auto"/>
                            <w:right w:val="none" w:sz="0" w:space="0" w:color="auto"/>
                          </w:divBdr>
                          <w:divsChild>
                            <w:div w:id="1841383533">
                              <w:marLeft w:val="0"/>
                              <w:marRight w:val="45"/>
                              <w:marTop w:val="60"/>
                              <w:marBottom w:val="0"/>
                              <w:divBdr>
                                <w:top w:val="single" w:sz="6" w:space="12" w:color="DDDDDD"/>
                                <w:left w:val="single" w:sz="6" w:space="15" w:color="DDDDDD"/>
                                <w:bottom w:val="single" w:sz="6" w:space="8" w:color="DDDDDD"/>
                                <w:right w:val="single" w:sz="6" w:space="23" w:color="DDDDDD"/>
                              </w:divBdr>
                              <w:divsChild>
                                <w:div w:id="1841383542">
                                  <w:marLeft w:val="0"/>
                                  <w:marRight w:val="0"/>
                                  <w:marTop w:val="0"/>
                                  <w:marBottom w:val="0"/>
                                  <w:divBdr>
                                    <w:top w:val="none" w:sz="0" w:space="0" w:color="auto"/>
                                    <w:left w:val="none" w:sz="0" w:space="0" w:color="auto"/>
                                    <w:bottom w:val="none" w:sz="0" w:space="0" w:color="auto"/>
                                    <w:right w:val="none" w:sz="0" w:space="0" w:color="auto"/>
                                  </w:divBdr>
                                  <w:divsChild>
                                    <w:div w:id="1841383530">
                                      <w:marLeft w:val="0"/>
                                      <w:marRight w:val="0"/>
                                      <w:marTop w:val="0"/>
                                      <w:marBottom w:val="0"/>
                                      <w:divBdr>
                                        <w:top w:val="none" w:sz="0" w:space="0" w:color="auto"/>
                                        <w:left w:val="none" w:sz="0" w:space="0" w:color="auto"/>
                                        <w:bottom w:val="none" w:sz="0" w:space="0" w:color="auto"/>
                                        <w:right w:val="none" w:sz="0" w:space="0" w:color="auto"/>
                                      </w:divBdr>
                                      <w:divsChild>
                                        <w:div w:id="18413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383520">
      <w:marLeft w:val="0"/>
      <w:marRight w:val="0"/>
      <w:marTop w:val="0"/>
      <w:marBottom w:val="0"/>
      <w:divBdr>
        <w:top w:val="none" w:sz="0" w:space="0" w:color="auto"/>
        <w:left w:val="none" w:sz="0" w:space="0" w:color="auto"/>
        <w:bottom w:val="none" w:sz="0" w:space="0" w:color="auto"/>
        <w:right w:val="none" w:sz="0" w:space="0" w:color="auto"/>
      </w:divBdr>
      <w:divsChild>
        <w:div w:id="1841383526">
          <w:marLeft w:val="0"/>
          <w:marRight w:val="0"/>
          <w:marTop w:val="0"/>
          <w:marBottom w:val="0"/>
          <w:divBdr>
            <w:top w:val="none" w:sz="0" w:space="0" w:color="auto"/>
            <w:left w:val="none" w:sz="0" w:space="0" w:color="auto"/>
            <w:bottom w:val="none" w:sz="0" w:space="0" w:color="auto"/>
            <w:right w:val="none" w:sz="0" w:space="0" w:color="auto"/>
          </w:divBdr>
          <w:divsChild>
            <w:div w:id="1841383525">
              <w:marLeft w:val="0"/>
              <w:marRight w:val="0"/>
              <w:marTop w:val="0"/>
              <w:marBottom w:val="0"/>
              <w:divBdr>
                <w:top w:val="none" w:sz="0" w:space="0" w:color="auto"/>
                <w:left w:val="none" w:sz="0" w:space="0" w:color="auto"/>
                <w:bottom w:val="none" w:sz="0" w:space="0" w:color="auto"/>
                <w:right w:val="none" w:sz="0" w:space="0" w:color="auto"/>
              </w:divBdr>
              <w:divsChild>
                <w:div w:id="1841383529">
                  <w:marLeft w:val="0"/>
                  <w:marRight w:val="0"/>
                  <w:marTop w:val="0"/>
                  <w:marBottom w:val="150"/>
                  <w:divBdr>
                    <w:top w:val="single" w:sz="6" w:space="0" w:color="DDDDDD"/>
                    <w:left w:val="single" w:sz="6" w:space="0" w:color="DDDDDD"/>
                    <w:bottom w:val="single" w:sz="6" w:space="0" w:color="DDDDDD"/>
                    <w:right w:val="single" w:sz="6" w:space="0" w:color="DDDDDD"/>
                  </w:divBdr>
                  <w:divsChild>
                    <w:div w:id="1841383540">
                      <w:marLeft w:val="225"/>
                      <w:marRight w:val="225"/>
                      <w:marTop w:val="150"/>
                      <w:marBottom w:val="150"/>
                      <w:divBdr>
                        <w:top w:val="none" w:sz="0" w:space="0" w:color="auto"/>
                        <w:left w:val="none" w:sz="0" w:space="0" w:color="auto"/>
                        <w:bottom w:val="none" w:sz="0" w:space="0" w:color="auto"/>
                        <w:right w:val="none" w:sz="0" w:space="0" w:color="auto"/>
                      </w:divBdr>
                      <w:divsChild>
                        <w:div w:id="1841383536">
                          <w:marLeft w:val="0"/>
                          <w:marRight w:val="0"/>
                          <w:marTop w:val="0"/>
                          <w:marBottom w:val="0"/>
                          <w:divBdr>
                            <w:top w:val="none" w:sz="0" w:space="0" w:color="auto"/>
                            <w:left w:val="none" w:sz="0" w:space="0" w:color="auto"/>
                            <w:bottom w:val="none" w:sz="0" w:space="0" w:color="auto"/>
                            <w:right w:val="none" w:sz="0" w:space="0" w:color="auto"/>
                          </w:divBdr>
                          <w:divsChild>
                            <w:div w:id="1841383521">
                              <w:marLeft w:val="75"/>
                              <w:marRight w:val="75"/>
                              <w:marTop w:val="300"/>
                              <w:marBottom w:val="300"/>
                              <w:divBdr>
                                <w:top w:val="none" w:sz="0" w:space="0" w:color="auto"/>
                                <w:left w:val="none" w:sz="0" w:space="0" w:color="auto"/>
                                <w:bottom w:val="none" w:sz="0" w:space="0" w:color="auto"/>
                                <w:right w:val="none" w:sz="0" w:space="0" w:color="auto"/>
                              </w:divBdr>
                              <w:divsChild>
                                <w:div w:id="1841383541">
                                  <w:marLeft w:val="0"/>
                                  <w:marRight w:val="0"/>
                                  <w:marTop w:val="0"/>
                                  <w:marBottom w:val="0"/>
                                  <w:divBdr>
                                    <w:top w:val="none" w:sz="0" w:space="0" w:color="auto"/>
                                    <w:left w:val="none" w:sz="0" w:space="0" w:color="auto"/>
                                    <w:bottom w:val="none" w:sz="0" w:space="0" w:color="auto"/>
                                    <w:right w:val="none" w:sz="0" w:space="0" w:color="auto"/>
                                  </w:divBdr>
                                  <w:divsChild>
                                    <w:div w:id="18413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383527">
      <w:marLeft w:val="0"/>
      <w:marRight w:val="0"/>
      <w:marTop w:val="0"/>
      <w:marBottom w:val="0"/>
      <w:divBdr>
        <w:top w:val="none" w:sz="0" w:space="0" w:color="auto"/>
        <w:left w:val="none" w:sz="0" w:space="0" w:color="auto"/>
        <w:bottom w:val="none" w:sz="0" w:space="0" w:color="auto"/>
        <w:right w:val="none" w:sz="0" w:space="0" w:color="auto"/>
      </w:divBdr>
      <w:divsChild>
        <w:div w:id="1841383538">
          <w:marLeft w:val="0"/>
          <w:marRight w:val="0"/>
          <w:marTop w:val="0"/>
          <w:marBottom w:val="0"/>
          <w:divBdr>
            <w:top w:val="none" w:sz="0" w:space="0" w:color="auto"/>
            <w:left w:val="none" w:sz="0" w:space="0" w:color="auto"/>
            <w:bottom w:val="none" w:sz="0" w:space="0" w:color="auto"/>
            <w:right w:val="none" w:sz="0" w:space="0" w:color="auto"/>
          </w:divBdr>
          <w:divsChild>
            <w:div w:id="1841383539">
              <w:marLeft w:val="0"/>
              <w:marRight w:val="0"/>
              <w:marTop w:val="0"/>
              <w:marBottom w:val="0"/>
              <w:divBdr>
                <w:top w:val="none" w:sz="0" w:space="0" w:color="auto"/>
                <w:left w:val="none" w:sz="0" w:space="0" w:color="auto"/>
                <w:bottom w:val="none" w:sz="0" w:space="0" w:color="auto"/>
                <w:right w:val="none" w:sz="0" w:space="0" w:color="auto"/>
              </w:divBdr>
              <w:divsChild>
                <w:div w:id="1841383523">
                  <w:marLeft w:val="0"/>
                  <w:marRight w:val="0"/>
                  <w:marTop w:val="0"/>
                  <w:marBottom w:val="0"/>
                  <w:divBdr>
                    <w:top w:val="none" w:sz="0" w:space="0" w:color="auto"/>
                    <w:left w:val="none" w:sz="0" w:space="0" w:color="auto"/>
                    <w:bottom w:val="none" w:sz="0" w:space="0" w:color="auto"/>
                    <w:right w:val="none" w:sz="0" w:space="0" w:color="auto"/>
                  </w:divBdr>
                  <w:divsChild>
                    <w:div w:id="1841383532">
                      <w:marLeft w:val="0"/>
                      <w:marRight w:val="0"/>
                      <w:marTop w:val="0"/>
                      <w:marBottom w:val="0"/>
                      <w:divBdr>
                        <w:top w:val="none" w:sz="0" w:space="0" w:color="auto"/>
                        <w:left w:val="none" w:sz="0" w:space="0" w:color="auto"/>
                        <w:bottom w:val="none" w:sz="0" w:space="0" w:color="auto"/>
                        <w:right w:val="none" w:sz="0" w:space="0" w:color="auto"/>
                      </w:divBdr>
                      <w:divsChild>
                        <w:div w:id="1841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835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Humpty_Dumpty"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27690</TotalTime>
  <Pages>368</Pages>
  <Words>31003</Words>
  <Characters>-32766</Characters>
  <Application>Microsoft Office Outlook</Application>
  <DocSecurity>0</DocSecurity>
  <Lines>0</Lines>
  <Paragraphs>0</Paragraphs>
  <ScaleCrop>false</ScaleCrop>
  <Company>bgp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zhaorui</dc:creator>
  <cp:keywords/>
  <dc:description/>
  <cp:lastModifiedBy>pc</cp:lastModifiedBy>
  <cp:revision>319</cp:revision>
  <dcterms:created xsi:type="dcterms:W3CDTF">2013-01-28T08:30:00Z</dcterms:created>
  <dcterms:modified xsi:type="dcterms:W3CDTF">2013-10-12T19:00:00Z</dcterms:modified>
</cp:coreProperties>
</file>