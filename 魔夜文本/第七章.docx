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C25" w:rsidRDefault="00960C25" w:rsidP="008C3C39">
      <w:pPr>
        <w:pStyle w:val="Heading2"/>
      </w:pPr>
      <w:r>
        <w:t>Are you for real</w:t>
      </w:r>
    </w:p>
    <w:p w:rsidR="00960C25" w:rsidRPr="008C3C39" w:rsidRDefault="00960C25" w:rsidP="00A544EE">
      <w:pPr>
        <w:rPr>
          <w:sz w:val="32"/>
          <w:szCs w:val="32"/>
        </w:rPr>
      </w:pPr>
      <w:r w:rsidRPr="008C3C39">
        <w:rPr>
          <w:rFonts w:hint="eastAsia"/>
          <w:sz w:val="32"/>
          <w:szCs w:val="32"/>
        </w:rPr>
        <w:t>过去，见过一只非常美丽的鸟。</w:t>
      </w:r>
    </w:p>
    <w:p w:rsidR="00960C25" w:rsidRPr="008C3C39" w:rsidRDefault="00960C25" w:rsidP="00A544EE">
      <w:pPr>
        <w:rPr>
          <w:sz w:val="32"/>
          <w:szCs w:val="32"/>
        </w:rPr>
      </w:pPr>
      <w:r w:rsidRPr="008C3C39">
        <w:rPr>
          <w:rFonts w:hint="eastAsia"/>
          <w:sz w:val="32"/>
          <w:szCs w:val="32"/>
        </w:rPr>
        <w:t>在晴朗的蓝色天空中，来来回回、盘旋着飞翔。</w:t>
      </w:r>
    </w:p>
    <w:p w:rsidR="00960C25" w:rsidRPr="008C3C39" w:rsidRDefault="00960C25" w:rsidP="00A544EE">
      <w:pPr>
        <w:rPr>
          <w:sz w:val="32"/>
          <w:szCs w:val="32"/>
        </w:rPr>
      </w:pPr>
      <w:r w:rsidRPr="008C3C39">
        <w:rPr>
          <w:rFonts w:hint="eastAsia"/>
          <w:sz w:val="32"/>
          <w:szCs w:val="32"/>
        </w:rPr>
        <w:t>而这时，鸟儿们的时代已经结束。</w:t>
      </w:r>
    </w:p>
    <w:p w:rsidR="00960C25" w:rsidRPr="008C3C39" w:rsidRDefault="00960C25" w:rsidP="00A544EE">
      <w:pPr>
        <w:rPr>
          <w:sz w:val="32"/>
          <w:szCs w:val="32"/>
        </w:rPr>
      </w:pPr>
      <w:r w:rsidRPr="008C3C39">
        <w:rPr>
          <w:rFonts w:hint="eastAsia"/>
          <w:sz w:val="32"/>
          <w:szCs w:val="32"/>
        </w:rPr>
        <w:t>如今早已是人类的时代。</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我们在地上持续的增长、</w:t>
      </w:r>
    </w:p>
    <w:p w:rsidR="00960C25" w:rsidRPr="008C3C39" w:rsidRDefault="00960C25" w:rsidP="00A544EE">
      <w:pPr>
        <w:rPr>
          <w:sz w:val="32"/>
          <w:szCs w:val="32"/>
        </w:rPr>
      </w:pPr>
      <w:r w:rsidRPr="008C3C39">
        <w:rPr>
          <w:rFonts w:hint="eastAsia"/>
          <w:sz w:val="32"/>
          <w:szCs w:val="32"/>
        </w:rPr>
        <w:t>我们的家在不断的增高、</w:t>
      </w:r>
    </w:p>
    <w:p w:rsidR="00960C25" w:rsidRPr="008C3C39" w:rsidRDefault="00960C25" w:rsidP="00A544EE">
      <w:pPr>
        <w:rPr>
          <w:sz w:val="32"/>
          <w:szCs w:val="32"/>
        </w:rPr>
      </w:pPr>
      <w:r w:rsidRPr="008C3C39">
        <w:rPr>
          <w:rFonts w:hint="eastAsia"/>
          <w:sz w:val="32"/>
          <w:szCs w:val="32"/>
        </w:rPr>
        <w:t>我们的文明让黑烟从工厂的烟筒中四处扩散。</w:t>
      </w:r>
    </w:p>
    <w:p w:rsidR="00960C25" w:rsidRPr="008C3C39" w:rsidRDefault="00960C25" w:rsidP="00A544EE">
      <w:pPr>
        <w:rPr>
          <w:sz w:val="32"/>
          <w:szCs w:val="32"/>
        </w:rPr>
      </w:pPr>
      <w:r w:rsidRPr="008C3C39">
        <w:rPr>
          <w:rFonts w:hint="eastAsia"/>
          <w:sz w:val="32"/>
          <w:szCs w:val="32"/>
        </w:rPr>
        <w:t>然而这些对鸟儿来说似乎无关紧要。</w:t>
      </w:r>
    </w:p>
    <w:p w:rsidR="00960C25" w:rsidRPr="008C3C39" w:rsidRDefault="00960C25" w:rsidP="00A544EE">
      <w:pPr>
        <w:rPr>
          <w:sz w:val="32"/>
          <w:szCs w:val="32"/>
        </w:rPr>
      </w:pPr>
      <w:r w:rsidRPr="008C3C39">
        <w:rPr>
          <w:rFonts w:hint="eastAsia"/>
          <w:sz w:val="32"/>
          <w:szCs w:val="32"/>
        </w:rPr>
        <w:t>不论何时，不论何地。</w:t>
      </w:r>
    </w:p>
    <w:p w:rsidR="00960C25" w:rsidRPr="008C3C39" w:rsidRDefault="00960C25" w:rsidP="00A544EE">
      <w:pPr>
        <w:rPr>
          <w:sz w:val="32"/>
          <w:szCs w:val="32"/>
        </w:rPr>
      </w:pPr>
      <w:r w:rsidRPr="008C3C39">
        <w:rPr>
          <w:rFonts w:hint="eastAsia"/>
          <w:sz w:val="32"/>
          <w:szCs w:val="32"/>
        </w:rPr>
        <w:t>天空都不是谁的私有物。</w:t>
      </w:r>
    </w:p>
    <w:p w:rsidR="00960C25" w:rsidRPr="008C3C39" w:rsidRDefault="00960C25" w:rsidP="00A544EE">
      <w:pPr>
        <w:rPr>
          <w:sz w:val="32"/>
          <w:szCs w:val="32"/>
        </w:rPr>
      </w:pPr>
      <w:r w:rsidRPr="008C3C39">
        <w:rPr>
          <w:rFonts w:hint="eastAsia"/>
          <w:sz w:val="32"/>
          <w:szCs w:val="32"/>
        </w:rPr>
        <w:t>鸟儿志存高远。</w:t>
      </w:r>
    </w:p>
    <w:p w:rsidR="00960C25" w:rsidRPr="008C3C39" w:rsidRDefault="00960C25" w:rsidP="00A544EE">
      <w:pPr>
        <w:rPr>
          <w:sz w:val="32"/>
          <w:szCs w:val="32"/>
        </w:rPr>
      </w:pPr>
      <w:r w:rsidRPr="008C3C39">
        <w:rPr>
          <w:rFonts w:hint="eastAsia"/>
          <w:sz w:val="32"/>
          <w:szCs w:val="32"/>
        </w:rPr>
        <w:t>在古老自然的天空中，不断用力扇动着翅膀。</w:t>
      </w:r>
    </w:p>
    <w:p w:rsidR="00960C25" w:rsidRPr="008C3C39" w:rsidRDefault="00960C25" w:rsidP="00A544EE">
      <w:pPr>
        <w:rPr>
          <w:sz w:val="32"/>
          <w:szCs w:val="32"/>
        </w:rPr>
      </w:pPr>
      <w:r w:rsidRPr="008C3C39">
        <w:rPr>
          <w:rFonts w:hint="eastAsia"/>
          <w:sz w:val="32"/>
          <w:szCs w:val="32"/>
        </w:rPr>
        <w:t>……但是，响起了铁的声音。</w:t>
      </w:r>
    </w:p>
    <w:p w:rsidR="00960C25" w:rsidRPr="008C3C39" w:rsidRDefault="00960C25" w:rsidP="00A544EE">
      <w:pPr>
        <w:rPr>
          <w:sz w:val="32"/>
          <w:szCs w:val="32"/>
        </w:rPr>
      </w:pPr>
      <w:r w:rsidRPr="008C3C39">
        <w:rPr>
          <w:rFonts w:hint="eastAsia"/>
          <w:sz w:val="32"/>
          <w:szCs w:val="32"/>
        </w:rPr>
        <w:t>翅膀被击中，失去了平衡。</w:t>
      </w:r>
    </w:p>
    <w:p w:rsidR="00960C25" w:rsidRPr="008C3C39" w:rsidRDefault="00960C25" w:rsidP="00A544EE">
      <w:pPr>
        <w:rPr>
          <w:sz w:val="32"/>
          <w:szCs w:val="32"/>
        </w:rPr>
      </w:pPr>
      <w:r w:rsidRPr="008C3C39">
        <w:rPr>
          <w:rFonts w:hint="eastAsia"/>
          <w:sz w:val="32"/>
          <w:szCs w:val="32"/>
        </w:rPr>
        <w:t>向地面坠落的姿态缓慢，残酷。</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啊</w:t>
      </w:r>
      <w:r w:rsidRPr="008C3C39">
        <w:rPr>
          <w:sz w:val="32"/>
          <w:szCs w:val="32"/>
        </w:rPr>
        <w:t>——</w:t>
      </w:r>
      <w:r w:rsidRPr="008C3C39">
        <w:rPr>
          <w:rFonts w:hint="eastAsia"/>
          <w:sz w:val="32"/>
          <w:szCs w:val="32"/>
        </w:rPr>
        <w:t>即便如此，直到最后鸟也在振动着翅膀。</w:t>
      </w:r>
    </w:p>
    <w:p w:rsidR="00960C25" w:rsidRPr="008C3C39" w:rsidRDefault="00960C25" w:rsidP="00A544EE">
      <w:pPr>
        <w:rPr>
          <w:sz w:val="32"/>
          <w:szCs w:val="32"/>
        </w:rPr>
      </w:pPr>
      <w:r w:rsidRPr="008C3C39">
        <w:rPr>
          <w:rFonts w:hint="eastAsia"/>
          <w:sz w:val="32"/>
          <w:szCs w:val="32"/>
        </w:rPr>
        <w:t>勉强睁着眼睛，看着天空，向干涸的地面坠落下去。</w:t>
      </w:r>
    </w:p>
    <w:p w:rsidR="00960C25" w:rsidRPr="008C3C39" w:rsidRDefault="00960C25" w:rsidP="00A544EE">
      <w:pPr>
        <w:rPr>
          <w:sz w:val="32"/>
          <w:szCs w:val="32"/>
        </w:rPr>
      </w:pPr>
      <w:r w:rsidRPr="008C3C39">
        <w:rPr>
          <w:rFonts w:hint="eastAsia"/>
          <w:sz w:val="32"/>
          <w:szCs w:val="32"/>
        </w:rPr>
        <w:t>……这一景象，如今在梦境中见到了。</w:t>
      </w:r>
    </w:p>
    <w:p w:rsidR="00960C25" w:rsidRPr="008C3C39" w:rsidRDefault="00960C25" w:rsidP="00A544EE">
      <w:pPr>
        <w:rPr>
          <w:sz w:val="32"/>
          <w:szCs w:val="32"/>
        </w:rPr>
      </w:pPr>
      <w:r w:rsidRPr="008C3C39">
        <w:rPr>
          <w:rFonts w:hint="eastAsia"/>
          <w:sz w:val="32"/>
          <w:szCs w:val="32"/>
        </w:rPr>
        <w:t>在心中留下了如此的印记，那又为什么，记忆是如此的模糊。</w:t>
      </w:r>
    </w:p>
    <w:p w:rsidR="00960C25" w:rsidRPr="008C3C39" w:rsidRDefault="00960C25" w:rsidP="00A544EE">
      <w:pPr>
        <w:rPr>
          <w:sz w:val="32"/>
          <w:szCs w:val="32"/>
        </w:rPr>
      </w:pPr>
      <w:r w:rsidRPr="008C3C39">
        <w:rPr>
          <w:rFonts w:hint="eastAsia"/>
          <w:sz w:val="32"/>
          <w:szCs w:val="32"/>
        </w:rPr>
        <w:t>那只鸟</w:t>
      </w:r>
      <w:r w:rsidRPr="008C3C39">
        <w:rPr>
          <w:sz w:val="32"/>
          <w:szCs w:val="32"/>
        </w:rPr>
        <w:t>——</w:t>
      </w:r>
      <w:r w:rsidRPr="008C3C39">
        <w:rPr>
          <w:rFonts w:hint="eastAsia"/>
          <w:sz w:val="32"/>
          <w:szCs w:val="32"/>
        </w:rPr>
        <w:t>是什么样子的呢？</w:t>
      </w:r>
    </w:p>
    <w:p w:rsidR="00960C25" w:rsidRDefault="00960C25" w:rsidP="00A544EE">
      <w:pPr>
        <w:pStyle w:val="Heading6"/>
      </w:pPr>
      <w:r>
        <w:rPr>
          <w:rFonts w:hint="eastAsia"/>
        </w:rPr>
        <w:t>还说过那种傻话呐</w:t>
      </w:r>
    </w:p>
    <w:p w:rsidR="00960C25" w:rsidRPr="008C3C39" w:rsidRDefault="00960C25" w:rsidP="00A544EE">
      <w:pPr>
        <w:rPr>
          <w:sz w:val="32"/>
          <w:szCs w:val="32"/>
        </w:rPr>
      </w:pPr>
      <w:r w:rsidRPr="008C3C39">
        <w:rPr>
          <w:rFonts w:hint="eastAsia"/>
          <w:sz w:val="32"/>
          <w:szCs w:val="32"/>
        </w:rPr>
        <w:t>【好，今天课就到这里。</w:t>
      </w:r>
    </w:p>
    <w:p w:rsidR="00960C25" w:rsidRPr="008C3C39" w:rsidRDefault="00960C25" w:rsidP="00A544EE">
      <w:pPr>
        <w:rPr>
          <w:sz w:val="32"/>
          <w:szCs w:val="32"/>
        </w:rPr>
      </w:pPr>
      <w:r w:rsidRPr="008C3C39">
        <w:rPr>
          <w:rFonts w:hint="eastAsia"/>
          <w:sz w:val="32"/>
          <w:szCs w:val="32"/>
        </w:rPr>
        <w:t>虽然已经给你们划好了总体考试范围，但是，这是仅限咱们班的。要对其他班级保密哦。就当做是我作为班主任的特权好了。</w:t>
      </w:r>
    </w:p>
    <w:p w:rsidR="00960C25" w:rsidRPr="008C3C39" w:rsidRDefault="00960C25" w:rsidP="00A544EE">
      <w:pPr>
        <w:rPr>
          <w:sz w:val="32"/>
          <w:szCs w:val="32"/>
        </w:rPr>
      </w:pPr>
      <w:r w:rsidRPr="008C3C39">
        <w:rPr>
          <w:rFonts w:hint="eastAsia"/>
          <w:sz w:val="32"/>
          <w:szCs w:val="32"/>
        </w:rPr>
        <w:t>你看，要是现代国语的平均分什么的拿到年级第一的话，大家的腰板也能挺的直一些不是吗？】</w:t>
      </w:r>
    </w:p>
    <w:p w:rsidR="00960C25" w:rsidRPr="008C3C39" w:rsidRDefault="00960C25" w:rsidP="00A544EE">
      <w:pPr>
        <w:rPr>
          <w:sz w:val="32"/>
          <w:szCs w:val="32"/>
        </w:rPr>
      </w:pPr>
      <w:r w:rsidRPr="008C3C39">
        <w:rPr>
          <w:rFonts w:hint="eastAsia"/>
          <w:sz w:val="32"/>
          <w:szCs w:val="32"/>
        </w:rPr>
        <w:t>哈哈哈，一脸平和的笑着说出这些话的山城指导员。</w:t>
      </w:r>
    </w:p>
    <w:p w:rsidR="00960C25" w:rsidRPr="008C3C39" w:rsidRDefault="00960C25" w:rsidP="00A544EE">
      <w:pPr>
        <w:rPr>
          <w:sz w:val="32"/>
          <w:szCs w:val="32"/>
        </w:rPr>
      </w:pPr>
      <w:r w:rsidRPr="008C3C39">
        <w:rPr>
          <w:rFonts w:hint="eastAsia"/>
          <w:sz w:val="32"/>
          <w:szCs w:val="32"/>
        </w:rPr>
        <w:t>作为</w:t>
      </w:r>
      <w:r w:rsidRPr="008C3C39">
        <w:rPr>
          <w:sz w:val="32"/>
          <w:szCs w:val="32"/>
        </w:rPr>
        <w:t>2-C</w:t>
      </w:r>
      <w:r w:rsidRPr="008C3C39">
        <w:rPr>
          <w:rFonts w:hint="eastAsia"/>
          <w:sz w:val="32"/>
          <w:szCs w:val="32"/>
        </w:rPr>
        <w:t>的班主任，让暖人胸怀的关心弥漫到整个教室。</w:t>
      </w:r>
    </w:p>
    <w:p w:rsidR="00960C25" w:rsidRPr="008C3C39" w:rsidRDefault="00960C25" w:rsidP="00A544EE">
      <w:pPr>
        <w:rPr>
          <w:sz w:val="32"/>
          <w:szCs w:val="32"/>
        </w:rPr>
      </w:pPr>
      <w:r w:rsidRPr="008C3C39">
        <w:rPr>
          <w:rFonts w:hint="eastAsia"/>
          <w:sz w:val="32"/>
          <w:szCs w:val="32"/>
        </w:rPr>
        <w:t>【老师，狐狸尾巴露出来了喽。真正挺直腰板是老师你才对吧。】</w:t>
      </w:r>
    </w:p>
    <w:p w:rsidR="00960C25" w:rsidRPr="008C3C39" w:rsidRDefault="00960C25" w:rsidP="00A544EE">
      <w:pPr>
        <w:rPr>
          <w:sz w:val="32"/>
          <w:szCs w:val="32"/>
        </w:rPr>
      </w:pPr>
      <w:r w:rsidRPr="008C3C39">
        <w:rPr>
          <w:rFonts w:hint="eastAsia"/>
          <w:sz w:val="32"/>
          <w:szCs w:val="32"/>
        </w:rPr>
        <w:t>【什么直不直的，这是面子问题吧。咱们山城老师净被理中老师挖苦了。】</w:t>
      </w:r>
    </w:p>
    <w:p w:rsidR="00960C25" w:rsidRPr="008C3C39" w:rsidRDefault="00960C25" w:rsidP="00A544EE">
      <w:pPr>
        <w:rPr>
          <w:sz w:val="32"/>
          <w:szCs w:val="32"/>
        </w:rPr>
      </w:pPr>
      <w:r w:rsidRPr="008C3C39">
        <w:rPr>
          <w:rFonts w:hint="eastAsia"/>
          <w:sz w:val="32"/>
          <w:szCs w:val="32"/>
        </w:rPr>
        <w:t>【直说不就得了吗？你们这帮傻瓜脑子太笨了。不过也是，咱们班里拿手的全是体育方面的！】</w:t>
      </w:r>
    </w:p>
    <w:p w:rsidR="00960C25" w:rsidRPr="008C3C39" w:rsidRDefault="00960C25" w:rsidP="00A544EE">
      <w:pPr>
        <w:rPr>
          <w:sz w:val="32"/>
          <w:szCs w:val="32"/>
        </w:rPr>
      </w:pPr>
      <w:r w:rsidRPr="008C3C39">
        <w:rPr>
          <w:rFonts w:hint="eastAsia"/>
          <w:sz w:val="32"/>
          <w:szCs w:val="32"/>
        </w:rPr>
        <w:t>【不对不对，光盯着考试分数算什么事、要我说那啥都不算。</w:t>
      </w:r>
    </w:p>
    <w:p w:rsidR="00960C25" w:rsidRPr="008C3C39" w:rsidRDefault="00960C25" w:rsidP="00A544EE">
      <w:pPr>
        <w:rPr>
          <w:sz w:val="32"/>
          <w:szCs w:val="32"/>
        </w:rPr>
      </w:pPr>
      <w:r w:rsidRPr="008C3C39">
        <w:rPr>
          <w:rFonts w:hint="eastAsia"/>
          <w:sz w:val="32"/>
          <w:szCs w:val="32"/>
        </w:rPr>
        <w:t>老师也不应该死盯着那点考分，就算全班都不及格也跟我的人生一分钱关系也没有哇。</w:t>
      </w:r>
    </w:p>
    <w:p w:rsidR="00960C25" w:rsidRPr="008C3C39" w:rsidRDefault="00960C25" w:rsidP="00A544EE">
      <w:pPr>
        <w:rPr>
          <w:sz w:val="32"/>
          <w:szCs w:val="32"/>
        </w:rPr>
      </w:pPr>
      <w:r w:rsidRPr="008C3C39">
        <w:rPr>
          <w:rFonts w:hint="eastAsia"/>
          <w:sz w:val="32"/>
          <w:szCs w:val="32"/>
        </w:rPr>
        <w:t>但是那边，还有另一位麻烦的大人要伺候啊。】</w:t>
      </w:r>
    </w:p>
    <w:p w:rsidR="00960C25" w:rsidRPr="008C3C39" w:rsidRDefault="00960C25" w:rsidP="00A544EE">
      <w:pPr>
        <w:rPr>
          <w:sz w:val="32"/>
          <w:szCs w:val="32"/>
        </w:rPr>
      </w:pPr>
      <w:r w:rsidRPr="008C3C39">
        <w:rPr>
          <w:rFonts w:hint="eastAsia"/>
          <w:sz w:val="32"/>
          <w:szCs w:val="32"/>
        </w:rPr>
        <w:t>【是说大家选出来的的全校学生代表吗？那还真是吓人呢。</w:t>
      </w:r>
    </w:p>
    <w:p w:rsidR="00960C25" w:rsidRPr="008C3C39" w:rsidRDefault="00960C25" w:rsidP="00A544EE">
      <w:pPr>
        <w:rPr>
          <w:sz w:val="32"/>
          <w:szCs w:val="32"/>
        </w:rPr>
      </w:pPr>
      <w:r w:rsidRPr="008C3C39">
        <w:rPr>
          <w:rFonts w:hint="eastAsia"/>
          <w:sz w:val="32"/>
          <w:szCs w:val="32"/>
        </w:rPr>
        <w:t>“考试分数低不是学生们的问题而是教育的无能，要是向教育委员会报告的话，不论何时我都能准备好。”成天这么威胁我。</w:t>
      </w:r>
    </w:p>
    <w:p w:rsidR="00960C25" w:rsidRPr="008C3C39" w:rsidRDefault="00960C25" w:rsidP="00A544EE">
      <w:pPr>
        <w:rPr>
          <w:sz w:val="32"/>
          <w:szCs w:val="32"/>
        </w:rPr>
      </w:pPr>
      <w:r w:rsidRPr="008C3C39">
        <w:rPr>
          <w:rFonts w:hint="eastAsia"/>
          <w:sz w:val="32"/>
          <w:szCs w:val="32"/>
        </w:rPr>
        <w:t>还说过“即便如此还是烂泥扶不上墙的话，就让我直接监督好了”。这个，作为学生该怎么应对啊？】</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本来和和睦睦的空气，一瞬间掉到了冰点以下。</w:t>
      </w:r>
    </w:p>
    <w:p w:rsidR="00960C25" w:rsidRPr="008C3C39" w:rsidRDefault="00960C25" w:rsidP="00A544EE">
      <w:pPr>
        <w:rPr>
          <w:sz w:val="32"/>
          <w:szCs w:val="32"/>
        </w:rPr>
      </w:pPr>
      <w:r w:rsidRPr="008C3C39">
        <w:rPr>
          <w:sz w:val="32"/>
          <w:szCs w:val="32"/>
        </w:rPr>
        <w:t>2-C</w:t>
      </w:r>
      <w:r w:rsidRPr="008C3C39">
        <w:rPr>
          <w:rFonts w:hint="eastAsia"/>
          <w:sz w:val="32"/>
          <w:szCs w:val="32"/>
        </w:rPr>
        <w:t>班的学生们，终于稍微明白点谁是真正的敌人了。</w:t>
      </w:r>
    </w:p>
    <w:p w:rsidR="00960C25" w:rsidRPr="008C3C39" w:rsidRDefault="00960C25" w:rsidP="00A544EE">
      <w:pPr>
        <w:rPr>
          <w:sz w:val="32"/>
          <w:szCs w:val="32"/>
        </w:rPr>
      </w:pPr>
      <w:r w:rsidRPr="008C3C39">
        <w:rPr>
          <w:rFonts w:hint="eastAsia"/>
          <w:sz w:val="32"/>
          <w:szCs w:val="32"/>
        </w:rPr>
        <w:t>【啊……是这样啊，山城老师是学生会的顾问啊……南无阿弥陀佛。】</w:t>
      </w:r>
    </w:p>
    <w:p w:rsidR="00960C25" w:rsidRPr="008C3C39" w:rsidRDefault="00960C25" w:rsidP="00A544EE">
      <w:pPr>
        <w:rPr>
          <w:sz w:val="32"/>
          <w:szCs w:val="32"/>
        </w:rPr>
      </w:pPr>
      <w:r w:rsidRPr="008C3C39">
        <w:rPr>
          <w:rFonts w:hint="eastAsia"/>
          <w:sz w:val="32"/>
          <w:szCs w:val="32"/>
        </w:rPr>
        <w:t>【不愧是建有后援团的女中豪杰啊，能很轻松的把一个老师逼离职啊。】</w:t>
      </w:r>
    </w:p>
    <w:p w:rsidR="00960C25" w:rsidRPr="008C3C39" w:rsidRDefault="00960C25" w:rsidP="00A544EE">
      <w:pPr>
        <w:rPr>
          <w:sz w:val="32"/>
          <w:szCs w:val="32"/>
        </w:rPr>
      </w:pPr>
      <w:r w:rsidRPr="008C3C39">
        <w:rPr>
          <w:rFonts w:hint="eastAsia"/>
          <w:sz w:val="32"/>
          <w:szCs w:val="32"/>
        </w:rPr>
        <w:t>【果然如此啊。会长，肯定在年龄上搞猫腻了。这种魄力，完全想象不出来是同龄人</w:t>
      </w:r>
      <w:r w:rsidRPr="008C3C39">
        <w:rPr>
          <w:sz w:val="32"/>
          <w:szCs w:val="32"/>
        </w:rPr>
        <w:t>——</w:t>
      </w:r>
      <w:r w:rsidRPr="008C3C39">
        <w:rPr>
          <w:rFonts w:hint="eastAsia"/>
          <w:sz w:val="32"/>
          <w:szCs w:val="32"/>
        </w:rPr>
        <w:t>你看，和咱们班的女生一比更是明显。这，胸部这里。】</w:t>
      </w:r>
    </w:p>
    <w:p w:rsidR="00960C25" w:rsidRPr="008C3C39" w:rsidRDefault="00960C25" w:rsidP="00A544EE">
      <w:pPr>
        <w:rPr>
          <w:sz w:val="32"/>
          <w:szCs w:val="32"/>
        </w:rPr>
      </w:pPr>
      <w:r w:rsidRPr="008C3C39">
        <w:rPr>
          <w:rFonts w:hint="eastAsia"/>
          <w:sz w:val="32"/>
          <w:szCs w:val="32"/>
        </w:rPr>
        <w:t>【老师</w:t>
      </w:r>
      <w:r w:rsidRPr="008C3C39">
        <w:rPr>
          <w:sz w:val="32"/>
          <w:szCs w:val="32"/>
        </w:rPr>
        <w:t>~</w:t>
      </w:r>
      <w:r w:rsidRPr="008C3C39">
        <w:rPr>
          <w:rFonts w:hint="eastAsia"/>
          <w:sz w:val="32"/>
          <w:szCs w:val="32"/>
        </w:rPr>
        <w:t>能让</w:t>
      </w:r>
      <w:r w:rsidRPr="008C3C39">
        <w:rPr>
          <w:sz w:val="32"/>
          <w:szCs w:val="32"/>
        </w:rPr>
        <w:t>A</w:t>
      </w:r>
      <w:r w:rsidRPr="008C3C39">
        <w:rPr>
          <w:rFonts w:hint="eastAsia"/>
          <w:sz w:val="32"/>
          <w:szCs w:val="32"/>
        </w:rPr>
        <w:t>班把木乃美领走吗？就领他一个人也行。虽然男生都是猴子，但这家伙的猴子程度绝对不是一个等级的。】</w:t>
      </w:r>
    </w:p>
    <w:p w:rsidR="00960C25" w:rsidRPr="005520C8" w:rsidRDefault="00960C25" w:rsidP="005520C8">
      <w:pPr>
        <w:rPr>
          <w:sz w:val="32"/>
          <w:szCs w:val="32"/>
        </w:rPr>
      </w:pPr>
      <w:r w:rsidRPr="005520C8">
        <w:rPr>
          <w:rFonts w:hint="eastAsia"/>
          <w:sz w:val="32"/>
          <w:szCs w:val="32"/>
        </w:rPr>
        <w:t>「阿勒。但是女史要去</w:t>
      </w:r>
      <w:r w:rsidRPr="005520C8">
        <w:rPr>
          <w:sz w:val="32"/>
          <w:szCs w:val="32"/>
        </w:rPr>
        <w:t>A</w:t>
      </w:r>
      <w:r w:rsidRPr="005520C8">
        <w:rPr>
          <w:rFonts w:hint="eastAsia"/>
          <w:sz w:val="32"/>
          <w:szCs w:val="32"/>
        </w:rPr>
        <w:t>班的话成绩不够吧。都算不上是中等偏上吧？」</w:t>
      </w:r>
      <w:r w:rsidRPr="005520C8">
        <w:rPr>
          <w:sz w:val="32"/>
          <w:szCs w:val="32"/>
        </w:rPr>
        <w:t>[l][r]</w:t>
      </w:r>
    </w:p>
    <w:p w:rsidR="00960C25" w:rsidRDefault="00960C25" w:rsidP="005520C8">
      <w:pPr>
        <w:rPr>
          <w:sz w:val="32"/>
          <w:szCs w:val="32"/>
        </w:rPr>
      </w:pPr>
      <w:r w:rsidRPr="005520C8">
        <w:rPr>
          <w:rFonts w:hint="eastAsia"/>
          <w:sz w:val="32"/>
          <w:szCs w:val="32"/>
        </w:rPr>
        <w:t>「是这样没错，但有什么关系？他又没去补习班，没进学生会，偶尔还去打打工。这样再能拿到年级第一反而感觉恶心吧」</w:t>
      </w:r>
    </w:p>
    <w:p w:rsidR="00960C25" w:rsidRPr="008C3C39" w:rsidRDefault="00960C25" w:rsidP="005520C8">
      <w:pPr>
        <w:rPr>
          <w:sz w:val="32"/>
          <w:szCs w:val="32"/>
        </w:rPr>
      </w:pPr>
      <w:r w:rsidRPr="008C3C39">
        <w:rPr>
          <w:rFonts w:hint="eastAsia"/>
          <w:sz w:val="32"/>
          <w:szCs w:val="32"/>
        </w:rPr>
        <w:t>【也是呐，第一名还是交给副会长好了。】</w:t>
      </w:r>
    </w:p>
    <w:p w:rsidR="00960C25" w:rsidRPr="008C3C39" w:rsidRDefault="00960C25" w:rsidP="00A544EE">
      <w:pPr>
        <w:rPr>
          <w:sz w:val="32"/>
          <w:szCs w:val="32"/>
        </w:rPr>
      </w:pPr>
      <w:r w:rsidRPr="008C3C39">
        <w:rPr>
          <w:rFonts w:hint="eastAsia"/>
          <w:sz w:val="32"/>
          <w:szCs w:val="32"/>
        </w:rPr>
        <w:t>【哈</w:t>
      </w:r>
      <w:r w:rsidRPr="008C3C39">
        <w:rPr>
          <w:sz w:val="32"/>
          <w:szCs w:val="32"/>
        </w:rPr>
        <w:t>~</w:t>
      </w:r>
      <w:r w:rsidRPr="008C3C39">
        <w:rPr>
          <w:rFonts w:hint="eastAsia"/>
          <w:sz w:val="32"/>
          <w:szCs w:val="32"/>
        </w:rPr>
        <w:t>哈</w:t>
      </w:r>
      <w:r w:rsidRPr="008C3C39">
        <w:rPr>
          <w:sz w:val="32"/>
          <w:szCs w:val="32"/>
        </w:rPr>
        <w:t>~</w:t>
      </w:r>
      <w:r w:rsidRPr="008C3C39">
        <w:rPr>
          <w:rFonts w:hint="eastAsia"/>
          <w:sz w:val="32"/>
          <w:szCs w:val="32"/>
        </w:rPr>
        <w:t>哈</w:t>
      </w:r>
      <w:r w:rsidRPr="008C3C39">
        <w:rPr>
          <w:sz w:val="32"/>
          <w:szCs w:val="32"/>
        </w:rPr>
        <w:t>~</w:t>
      </w:r>
      <w:r w:rsidRPr="008C3C39">
        <w:rPr>
          <w:rFonts w:hint="eastAsia"/>
          <w:sz w:val="32"/>
          <w:szCs w:val="32"/>
        </w:rPr>
        <w:t>，好了好了大家，闲聊就到这吧。注意隔墙有耳啊。</w:t>
      </w:r>
    </w:p>
    <w:p w:rsidR="00960C25" w:rsidRPr="008C3C39" w:rsidRDefault="00960C25" w:rsidP="00A544EE">
      <w:pPr>
        <w:rPr>
          <w:sz w:val="32"/>
          <w:szCs w:val="32"/>
        </w:rPr>
      </w:pPr>
      <w:r w:rsidRPr="008C3C39">
        <w:rPr>
          <w:rFonts w:hint="eastAsia"/>
          <w:sz w:val="32"/>
          <w:szCs w:val="32"/>
        </w:rPr>
        <w:t>那好，拜托你们好好复习吧，成绩要是太差了，可是会让寒假泡汤的哦。</w:t>
      </w:r>
    </w:p>
    <w:p w:rsidR="00960C25" w:rsidRPr="008C3C39" w:rsidRDefault="00960C25" w:rsidP="00A544EE">
      <w:pPr>
        <w:rPr>
          <w:sz w:val="32"/>
          <w:szCs w:val="32"/>
        </w:rPr>
      </w:pPr>
      <w:r w:rsidRPr="008C3C39">
        <w:rPr>
          <w:rFonts w:hint="eastAsia"/>
          <w:sz w:val="32"/>
          <w:szCs w:val="32"/>
        </w:rPr>
        <w:t>啊，再有，静希，有时间吗？】</w:t>
      </w:r>
    </w:p>
    <w:p w:rsidR="00960C25" w:rsidRPr="008C3C39" w:rsidRDefault="00960C25" w:rsidP="00A544EE">
      <w:pPr>
        <w:rPr>
          <w:sz w:val="32"/>
          <w:szCs w:val="32"/>
        </w:rPr>
      </w:pPr>
      <w:r w:rsidRPr="008C3C39">
        <w:rPr>
          <w:rFonts w:hint="eastAsia"/>
          <w:sz w:val="32"/>
          <w:szCs w:val="32"/>
        </w:rPr>
        <w:t>山城指导员整理好教材，向草十郎招手走向了走廊。</w:t>
      </w:r>
    </w:p>
    <w:p w:rsidR="00960C25" w:rsidRPr="008C3C39" w:rsidRDefault="00960C25" w:rsidP="00A544EE">
      <w:pPr>
        <w:rPr>
          <w:sz w:val="32"/>
          <w:szCs w:val="32"/>
        </w:rPr>
      </w:pPr>
      <w:r w:rsidRPr="008C3C39">
        <w:rPr>
          <w:rFonts w:hint="eastAsia"/>
          <w:sz w:val="32"/>
          <w:szCs w:val="32"/>
        </w:rPr>
        <w:t>虽然是休息的时间，但走廊里看不见学生的身影。</w:t>
      </w:r>
    </w:p>
    <w:p w:rsidR="00960C25" w:rsidRPr="008C3C39" w:rsidRDefault="00960C25" w:rsidP="00A544EE">
      <w:pPr>
        <w:rPr>
          <w:sz w:val="32"/>
          <w:szCs w:val="32"/>
        </w:rPr>
      </w:pPr>
      <w:r w:rsidRPr="008C3C39">
        <w:rPr>
          <w:rFonts w:hint="eastAsia"/>
          <w:sz w:val="32"/>
          <w:szCs w:val="32"/>
        </w:rPr>
        <w:t>在这里可以听见学生们的骚动的声音，与之相比，走廊里静悄悄的显得很安静。</w:t>
      </w:r>
    </w:p>
    <w:p w:rsidR="00960C25" w:rsidRPr="008C3C39" w:rsidRDefault="00960C25" w:rsidP="00A544EE">
      <w:pPr>
        <w:rPr>
          <w:sz w:val="32"/>
          <w:szCs w:val="32"/>
        </w:rPr>
      </w:pPr>
      <w:r w:rsidRPr="008C3C39">
        <w:rPr>
          <w:rFonts w:hint="eastAsia"/>
          <w:sz w:val="32"/>
          <w:szCs w:val="32"/>
        </w:rPr>
        <w:t>是因为没有窗户的走廊里有一种闭塞感吧。</w:t>
      </w:r>
    </w:p>
    <w:p w:rsidR="00960C25" w:rsidRPr="008C3C39" w:rsidRDefault="00960C25" w:rsidP="00A544EE">
      <w:pPr>
        <w:rPr>
          <w:sz w:val="32"/>
          <w:szCs w:val="32"/>
        </w:rPr>
      </w:pPr>
      <w:r w:rsidRPr="008C3C39">
        <w:rPr>
          <w:rFonts w:hint="eastAsia"/>
          <w:sz w:val="32"/>
          <w:szCs w:val="32"/>
        </w:rPr>
        <w:t>对学生们来说，课余时间的休息地点是在教室内，这里成为了死角。</w:t>
      </w:r>
    </w:p>
    <w:p w:rsidR="00960C25" w:rsidRPr="008C3C39" w:rsidRDefault="00960C25" w:rsidP="00A544EE">
      <w:pPr>
        <w:rPr>
          <w:sz w:val="32"/>
          <w:szCs w:val="32"/>
        </w:rPr>
      </w:pPr>
      <w:r w:rsidRPr="008C3C39">
        <w:rPr>
          <w:rFonts w:hint="eastAsia"/>
          <w:sz w:val="32"/>
          <w:szCs w:val="32"/>
        </w:rPr>
        <w:t>【有什么事吗？山城老师。】</w:t>
      </w:r>
    </w:p>
    <w:p w:rsidR="00960C25" w:rsidRPr="008C3C39" w:rsidRDefault="00960C25" w:rsidP="00A544EE">
      <w:pPr>
        <w:rPr>
          <w:sz w:val="32"/>
          <w:szCs w:val="32"/>
        </w:rPr>
      </w:pPr>
      <w:r w:rsidRPr="008C3C39">
        <w:rPr>
          <w:rFonts w:hint="eastAsia"/>
          <w:sz w:val="32"/>
          <w:szCs w:val="32"/>
        </w:rPr>
        <w:t>【不，也不是什么大事。</w:t>
      </w:r>
    </w:p>
    <w:p w:rsidR="00960C25" w:rsidRPr="008C3C39" w:rsidRDefault="00960C25" w:rsidP="00A544EE">
      <w:pPr>
        <w:rPr>
          <w:sz w:val="32"/>
          <w:szCs w:val="32"/>
        </w:rPr>
      </w:pPr>
      <w:r w:rsidRPr="008C3C39">
        <w:rPr>
          <w:rFonts w:hint="eastAsia"/>
          <w:sz w:val="32"/>
          <w:szCs w:val="32"/>
        </w:rPr>
        <w:t>考试前跟你这样说话可能有点不体贴，所以不用特别在意。话说回来，习惯学校了吗？】</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班主任的关心让草十郎有些吃惊，也让他感觉有些高兴。</w:t>
      </w:r>
    </w:p>
    <w:p w:rsidR="00960C25" w:rsidRPr="008C3C39" w:rsidRDefault="00960C25" w:rsidP="00A544EE">
      <w:pPr>
        <w:rPr>
          <w:sz w:val="32"/>
          <w:szCs w:val="32"/>
        </w:rPr>
      </w:pPr>
      <w:r w:rsidRPr="008C3C39">
        <w:rPr>
          <w:rFonts w:hint="eastAsia"/>
          <w:sz w:val="32"/>
          <w:szCs w:val="32"/>
        </w:rPr>
        <w:t>这也没什么好奇怪的。在这里草十郎净被不讲理的人折腾来折腾去。些许的关心对他来说就是很大的鼓励了。</w:t>
      </w:r>
    </w:p>
    <w:p w:rsidR="00960C25" w:rsidRPr="008C3C39" w:rsidRDefault="00960C25" w:rsidP="00A544EE">
      <w:pPr>
        <w:rPr>
          <w:sz w:val="32"/>
          <w:szCs w:val="32"/>
        </w:rPr>
      </w:pPr>
      <w:r w:rsidRPr="008C3C39">
        <w:rPr>
          <w:rFonts w:hint="eastAsia"/>
          <w:sz w:val="32"/>
          <w:szCs w:val="32"/>
        </w:rPr>
        <w:t>【是的，对学校的构造啊规则什么的，已经有了自己的理解。朋友也交了不少。】</w:t>
      </w:r>
    </w:p>
    <w:p w:rsidR="00960C25" w:rsidRPr="008C3C39" w:rsidRDefault="00960C25" w:rsidP="00A544EE">
      <w:pPr>
        <w:rPr>
          <w:sz w:val="32"/>
          <w:szCs w:val="32"/>
        </w:rPr>
      </w:pPr>
      <w:r w:rsidRPr="008C3C39">
        <w:rPr>
          <w:rFonts w:hint="eastAsia"/>
          <w:sz w:val="32"/>
          <w:szCs w:val="32"/>
        </w:rPr>
        <w:t>【是吗，那就好。班上的同学都是些面恶心善的家伙，在这方面不要特别在意。而且静希你很好相处这一点也帮了大忙了。】</w:t>
      </w:r>
    </w:p>
    <w:p w:rsidR="00960C25" w:rsidRPr="008C3C39" w:rsidRDefault="00960C25" w:rsidP="00A544EE">
      <w:pPr>
        <w:rPr>
          <w:sz w:val="32"/>
          <w:szCs w:val="32"/>
        </w:rPr>
      </w:pPr>
      <w:r w:rsidRPr="008C3C39">
        <w:rPr>
          <w:sz w:val="32"/>
          <w:szCs w:val="32"/>
        </w:rPr>
        <w:t xml:space="preserve"> </w:t>
      </w:r>
      <w:r w:rsidRPr="008C3C39">
        <w:rPr>
          <w:rFonts w:hint="eastAsia"/>
          <w:sz w:val="32"/>
          <w:szCs w:val="32"/>
        </w:rPr>
        <w:t>“令人厌恶的废物，身为教师却净做些无用功的混蛋”被青子这么严厉批评的山城指导员，也在用他的方式照顾着别人。</w:t>
      </w:r>
    </w:p>
    <w:p w:rsidR="00960C25" w:rsidRPr="008C3C39" w:rsidRDefault="00960C25" w:rsidP="00A544EE">
      <w:pPr>
        <w:rPr>
          <w:sz w:val="32"/>
          <w:szCs w:val="32"/>
        </w:rPr>
      </w:pPr>
      <w:r w:rsidRPr="008C3C39">
        <w:rPr>
          <w:rFonts w:hint="eastAsia"/>
          <w:sz w:val="32"/>
          <w:szCs w:val="32"/>
        </w:rPr>
        <w:t>【打工也要适可而止哦，一般来说考试前这些都是要取消掉的，所以不要太勉强了。</w:t>
      </w:r>
    </w:p>
    <w:p w:rsidR="00960C25" w:rsidRPr="008C3C39" w:rsidRDefault="00960C25" w:rsidP="00A544EE">
      <w:pPr>
        <w:rPr>
          <w:sz w:val="32"/>
          <w:szCs w:val="32"/>
        </w:rPr>
      </w:pPr>
      <w:r w:rsidRPr="008C3C39">
        <w:rPr>
          <w:rFonts w:hint="eastAsia"/>
          <w:sz w:val="32"/>
          <w:szCs w:val="32"/>
        </w:rPr>
        <w:t>还有，如果考试方面有什么问题的话，可以和周围的人谈谈。自己一个人独自在那烦恼多半只是浪费时间。而且你看，学校里可以聊聊的对象还是不少的吧。】</w:t>
      </w:r>
    </w:p>
    <w:p w:rsidR="00960C25" w:rsidRPr="008C3C39" w:rsidRDefault="00960C25" w:rsidP="00A544EE">
      <w:pPr>
        <w:rPr>
          <w:sz w:val="32"/>
          <w:szCs w:val="32"/>
        </w:rPr>
      </w:pPr>
      <w:r w:rsidRPr="008C3C39">
        <w:rPr>
          <w:rFonts w:hint="eastAsia"/>
          <w:sz w:val="32"/>
          <w:szCs w:val="32"/>
        </w:rPr>
        <w:t>那么再见，山城指导员举起一只手道别离去了。</w:t>
      </w:r>
    </w:p>
    <w:p w:rsidR="00960C25" w:rsidRPr="008C3C39" w:rsidRDefault="00960C25" w:rsidP="00A544EE">
      <w:pPr>
        <w:rPr>
          <w:sz w:val="32"/>
          <w:szCs w:val="32"/>
        </w:rPr>
      </w:pPr>
      <w:r w:rsidRPr="008C3C39">
        <w:rPr>
          <w:rFonts w:hint="eastAsia"/>
          <w:sz w:val="32"/>
          <w:szCs w:val="32"/>
        </w:rPr>
        <w:t>淳朴的少年老实的接受了这废话一样的忠告，“原来如此”，点着头回到教室。</w:t>
      </w:r>
    </w:p>
    <w:p w:rsidR="00960C25" w:rsidRPr="008C3C39" w:rsidRDefault="00960C25" w:rsidP="00A544EE">
      <w:pPr>
        <w:rPr>
          <w:sz w:val="32"/>
          <w:szCs w:val="32"/>
        </w:rPr>
      </w:pPr>
      <w:r w:rsidRPr="008C3C39">
        <w:rPr>
          <w:rFonts w:hint="eastAsia"/>
          <w:sz w:val="32"/>
          <w:szCs w:val="32"/>
        </w:rPr>
        <w:t>然后，</w:t>
      </w:r>
    </w:p>
    <w:p w:rsidR="00960C25" w:rsidRPr="008C3C39" w:rsidRDefault="00960C25" w:rsidP="00A544EE">
      <w:pPr>
        <w:rPr>
          <w:sz w:val="32"/>
          <w:szCs w:val="32"/>
        </w:rPr>
      </w:pPr>
      <w:r w:rsidRPr="008C3C39">
        <w:rPr>
          <w:rFonts w:hint="eastAsia"/>
          <w:sz w:val="32"/>
          <w:szCs w:val="32"/>
        </w:rPr>
        <w:t>【什，想聊女生的话题！？】</w:t>
      </w:r>
    </w:p>
    <w:p w:rsidR="00960C25" w:rsidRPr="008C3C39" w:rsidRDefault="00960C25" w:rsidP="00A544EE">
      <w:pPr>
        <w:rPr>
          <w:sz w:val="32"/>
          <w:szCs w:val="32"/>
        </w:rPr>
      </w:pPr>
      <w:r w:rsidRPr="008C3C39">
        <w:rPr>
          <w:rFonts w:hint="eastAsia"/>
          <w:sz w:val="32"/>
          <w:szCs w:val="32"/>
        </w:rPr>
        <w:t>一分钟之后，草十郎遵照山城指导员的建议进行了实践。</w:t>
      </w:r>
    </w:p>
    <w:p w:rsidR="00960C25" w:rsidRPr="008C3C39" w:rsidRDefault="00960C25" w:rsidP="00A544EE">
      <w:pPr>
        <w:rPr>
          <w:sz w:val="32"/>
          <w:szCs w:val="32"/>
        </w:rPr>
      </w:pPr>
      <w:r w:rsidRPr="008C3C39">
        <w:rPr>
          <w:rFonts w:hint="eastAsia"/>
          <w:sz w:val="32"/>
          <w:szCs w:val="32"/>
        </w:rPr>
        <w:t>【差不多吧，确实是碰到难题了。我仔细想了很久后也注意到自己能想到的办法还是太少了。】</w:t>
      </w:r>
    </w:p>
    <w:p w:rsidR="00960C25" w:rsidRPr="008C3C39" w:rsidRDefault="00960C25" w:rsidP="00A544EE">
      <w:pPr>
        <w:rPr>
          <w:sz w:val="32"/>
          <w:szCs w:val="32"/>
        </w:rPr>
      </w:pPr>
      <w:r w:rsidRPr="008C3C39">
        <w:rPr>
          <w:rFonts w:hint="eastAsia"/>
          <w:sz w:val="32"/>
          <w:szCs w:val="32"/>
        </w:rPr>
        <w:t>“现在真是没辙了。”草十郎好像很遗憾的样子低下了头。</w:t>
      </w:r>
    </w:p>
    <w:p w:rsidR="00960C25" w:rsidRPr="008C3C39" w:rsidRDefault="00960C25" w:rsidP="00A544EE">
      <w:pPr>
        <w:rPr>
          <w:sz w:val="32"/>
          <w:szCs w:val="32"/>
        </w:rPr>
      </w:pPr>
      <w:r w:rsidRPr="008C3C39">
        <w:rPr>
          <w:rFonts w:hint="eastAsia"/>
          <w:sz w:val="32"/>
          <w:szCs w:val="32"/>
        </w:rPr>
        <w:t>【不是、你竟然会想这些，吓了我一跳……唉算了，过来这边。】</w:t>
      </w:r>
    </w:p>
    <w:p w:rsidR="00960C25" w:rsidRPr="008C3C39" w:rsidRDefault="00960C25" w:rsidP="00A544EE">
      <w:pPr>
        <w:rPr>
          <w:sz w:val="32"/>
          <w:szCs w:val="32"/>
        </w:rPr>
      </w:pPr>
      <w:r w:rsidRPr="008C3C39">
        <w:rPr>
          <w:rFonts w:hint="eastAsia"/>
          <w:sz w:val="32"/>
          <w:szCs w:val="32"/>
        </w:rPr>
        <w:t>木乃美把手搭在发愣的草十郎肩上，两个人一起躲到了教室的角落里。</w:t>
      </w:r>
    </w:p>
    <w:p w:rsidR="00960C25" w:rsidRPr="008C3C39" w:rsidRDefault="00960C25" w:rsidP="00A544EE">
      <w:pPr>
        <w:rPr>
          <w:sz w:val="32"/>
          <w:szCs w:val="32"/>
        </w:rPr>
      </w:pPr>
      <w:r w:rsidRPr="008C3C39">
        <w:rPr>
          <w:rFonts w:hint="eastAsia"/>
          <w:sz w:val="32"/>
          <w:szCs w:val="32"/>
        </w:rPr>
        <w:t>虽然当草十郎一脸认真的提出“女孩子太难相处了给点建议”的时候，木乃美还以为他吃错药了。但仔细想想草十郎找他商量这还是第一次。</w:t>
      </w:r>
    </w:p>
    <w:p w:rsidR="00960C25" w:rsidRPr="008C3C39" w:rsidRDefault="00960C25" w:rsidP="00A544EE">
      <w:pPr>
        <w:rPr>
          <w:sz w:val="32"/>
          <w:szCs w:val="32"/>
        </w:rPr>
      </w:pPr>
      <w:r w:rsidRPr="008C3C39">
        <w:rPr>
          <w:rFonts w:hint="eastAsia"/>
          <w:sz w:val="32"/>
          <w:szCs w:val="32"/>
        </w:rPr>
        <w:t>这个男人虽然作为打工处的领班，但是干大多数事情都没什么耐性，这次却是真的在烦恼。</w:t>
      </w:r>
    </w:p>
    <w:p w:rsidR="00960C25" w:rsidRPr="008C3C39" w:rsidRDefault="00960C25" w:rsidP="00A544EE">
      <w:pPr>
        <w:rPr>
          <w:sz w:val="32"/>
          <w:szCs w:val="32"/>
        </w:rPr>
      </w:pPr>
      <w:r w:rsidRPr="008C3C39">
        <w:rPr>
          <w:rFonts w:hint="eastAsia"/>
          <w:sz w:val="32"/>
          <w:szCs w:val="32"/>
        </w:rPr>
        <w:t>这可不是什么小事，必须要小心应对才行。</w:t>
      </w:r>
    </w:p>
    <w:p w:rsidR="00960C25" w:rsidRPr="008C3C39" w:rsidRDefault="00960C25" w:rsidP="00A544EE">
      <w:pPr>
        <w:rPr>
          <w:sz w:val="32"/>
          <w:szCs w:val="32"/>
        </w:rPr>
      </w:pPr>
      <w:r w:rsidRPr="008C3C39">
        <w:rPr>
          <w:rFonts w:hint="eastAsia"/>
          <w:sz w:val="32"/>
          <w:szCs w:val="32"/>
        </w:rPr>
        <w:t>【那，做了些什么，</w:t>
      </w:r>
      <w:r w:rsidRPr="008C3C39">
        <w:rPr>
          <w:sz w:val="32"/>
          <w:szCs w:val="32"/>
        </w:rPr>
        <w:t>you</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【……可能从现在开始才要做。】</w:t>
      </w:r>
    </w:p>
    <w:p w:rsidR="00960C25" w:rsidRPr="008C3C39" w:rsidRDefault="00960C25" w:rsidP="00A544EE">
      <w:pPr>
        <w:rPr>
          <w:sz w:val="32"/>
          <w:szCs w:val="32"/>
        </w:rPr>
      </w:pPr>
      <w:r w:rsidRPr="008C3C39">
        <w:rPr>
          <w:rFonts w:hint="eastAsia"/>
          <w:sz w:val="32"/>
          <w:szCs w:val="32"/>
        </w:rPr>
        <w:t>【木乃美，假如吧，</w:t>
      </w:r>
      <w:r w:rsidRPr="008C3C39">
        <w:rPr>
          <w:sz w:val="32"/>
          <w:szCs w:val="32"/>
        </w:rPr>
        <w:t>Mad Bear</w:t>
      </w:r>
      <w:r w:rsidRPr="008C3C39">
        <w:rPr>
          <w:rFonts w:hint="eastAsia"/>
          <w:sz w:val="32"/>
          <w:szCs w:val="32"/>
        </w:rPr>
        <w:t>里来了一个刺鲀一样的女孩子。那个女孩子很讨厌我，想把我从</w:t>
      </w:r>
      <w:r w:rsidRPr="008C3C39">
        <w:rPr>
          <w:sz w:val="32"/>
          <w:szCs w:val="32"/>
        </w:rPr>
        <w:t>Mad Bear</w:t>
      </w:r>
      <w:r w:rsidRPr="008C3C39">
        <w:rPr>
          <w:rFonts w:hint="eastAsia"/>
          <w:sz w:val="32"/>
          <w:szCs w:val="32"/>
        </w:rPr>
        <w:t>里面赶出去。而我又不可能从</w:t>
      </w:r>
      <w:r w:rsidRPr="008C3C39">
        <w:rPr>
          <w:sz w:val="32"/>
          <w:szCs w:val="32"/>
        </w:rPr>
        <w:t>Mad Bear</w:t>
      </w:r>
      <w:r w:rsidRPr="008C3C39">
        <w:rPr>
          <w:rFonts w:hint="eastAsia"/>
          <w:sz w:val="32"/>
          <w:szCs w:val="32"/>
        </w:rPr>
        <w:t>里面辞职。】</w:t>
      </w:r>
    </w:p>
    <w:p w:rsidR="00960C25" w:rsidRPr="008C3C39" w:rsidRDefault="00960C25" w:rsidP="00A544EE">
      <w:pPr>
        <w:rPr>
          <w:sz w:val="32"/>
          <w:szCs w:val="32"/>
        </w:rPr>
      </w:pPr>
      <w:r w:rsidRPr="008C3C39">
        <w:rPr>
          <w:rFonts w:hint="eastAsia"/>
          <w:sz w:val="32"/>
          <w:szCs w:val="32"/>
        </w:rPr>
        <w:t>“毕竟不管怎么说，我还是需要钱呐。”草十郎很有感情的说道。</w:t>
      </w:r>
    </w:p>
    <w:p w:rsidR="00960C25" w:rsidRPr="008C3C39" w:rsidRDefault="00960C25" w:rsidP="00A544EE">
      <w:pPr>
        <w:rPr>
          <w:sz w:val="32"/>
          <w:szCs w:val="32"/>
        </w:rPr>
      </w:pPr>
      <w:r w:rsidRPr="008C3C39">
        <w:rPr>
          <w:rFonts w:hint="eastAsia"/>
          <w:sz w:val="32"/>
          <w:szCs w:val="32"/>
        </w:rPr>
        <w:t>木乃美姑且只能点头表示同意。</w:t>
      </w:r>
    </w:p>
    <w:p w:rsidR="00960C25" w:rsidRPr="008C3C39" w:rsidRDefault="00960C25" w:rsidP="00A544EE">
      <w:pPr>
        <w:rPr>
          <w:sz w:val="32"/>
          <w:szCs w:val="32"/>
        </w:rPr>
      </w:pPr>
      <w:r w:rsidRPr="008C3C39">
        <w:rPr>
          <w:rFonts w:hint="eastAsia"/>
          <w:sz w:val="32"/>
          <w:szCs w:val="32"/>
        </w:rPr>
        <w:t>【……也就是说，想把那个女的赶出去？】</w:t>
      </w:r>
    </w:p>
    <w:p w:rsidR="00960C25" w:rsidRPr="008C3C39" w:rsidRDefault="00960C25" w:rsidP="00A544EE">
      <w:pPr>
        <w:rPr>
          <w:sz w:val="32"/>
          <w:szCs w:val="32"/>
        </w:rPr>
      </w:pPr>
      <w:r w:rsidRPr="008C3C39">
        <w:rPr>
          <w:rFonts w:hint="eastAsia"/>
          <w:sz w:val="32"/>
          <w:szCs w:val="32"/>
        </w:rPr>
        <w:t>【相反，无论如何都希望她认同我。</w:t>
      </w:r>
    </w:p>
    <w:p w:rsidR="00960C25" w:rsidRPr="008C3C39" w:rsidRDefault="00960C25" w:rsidP="00A544EE">
      <w:pPr>
        <w:rPr>
          <w:sz w:val="32"/>
          <w:szCs w:val="32"/>
        </w:rPr>
      </w:pPr>
      <w:r w:rsidRPr="008C3C39">
        <w:rPr>
          <w:rFonts w:hint="eastAsia"/>
          <w:sz w:val="32"/>
          <w:szCs w:val="32"/>
        </w:rPr>
        <w:t>虽然没有表现出来，但我不可能会讨厌那个女孩的。】</w:t>
      </w:r>
    </w:p>
    <w:p w:rsidR="00960C25" w:rsidRPr="008C3C39" w:rsidRDefault="00960C25" w:rsidP="00A544EE">
      <w:pPr>
        <w:rPr>
          <w:sz w:val="32"/>
          <w:szCs w:val="32"/>
        </w:rPr>
      </w:pPr>
      <w:r w:rsidRPr="008C3C39">
        <w:rPr>
          <w:rFonts w:hint="eastAsia"/>
          <w:sz w:val="32"/>
          <w:szCs w:val="32"/>
        </w:rPr>
        <w:t>“唔”草十郎皱紧了眉头。</w:t>
      </w:r>
    </w:p>
    <w:p w:rsidR="00960C25" w:rsidRPr="008C3C39" w:rsidRDefault="00960C25" w:rsidP="00A544EE">
      <w:pPr>
        <w:rPr>
          <w:sz w:val="32"/>
          <w:szCs w:val="32"/>
        </w:rPr>
      </w:pPr>
      <w:r w:rsidRPr="008C3C39">
        <w:rPr>
          <w:rFonts w:hint="eastAsia"/>
          <w:sz w:val="32"/>
          <w:szCs w:val="32"/>
        </w:rPr>
        <w:t>这个男人确实会这样墨迹，木乃美则“啊哈哈哈”笑着表示理解。</w:t>
      </w:r>
    </w:p>
    <w:p w:rsidR="00960C25" w:rsidRPr="008C3C39" w:rsidRDefault="00960C25" w:rsidP="00A544EE">
      <w:pPr>
        <w:rPr>
          <w:sz w:val="32"/>
          <w:szCs w:val="32"/>
        </w:rPr>
      </w:pPr>
      <w:r w:rsidRPr="008C3C39">
        <w:rPr>
          <w:rFonts w:hint="eastAsia"/>
          <w:sz w:val="32"/>
          <w:szCs w:val="32"/>
        </w:rPr>
        <w:t>如果是和女性关系扯上关系，在木乃美芳助旁边可以使自己的优点特性提高三倍。</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啊哈哈哈，哈</w:t>
      </w:r>
      <w:r w:rsidRPr="008C3C39">
        <w:rPr>
          <w:sz w:val="32"/>
          <w:szCs w:val="32"/>
        </w:rPr>
        <w:t>—</w:t>
      </w:r>
      <w:r w:rsidRPr="008C3C39">
        <w:rPr>
          <w:rFonts w:hint="eastAsia"/>
          <w:sz w:val="32"/>
          <w:szCs w:val="32"/>
        </w:rPr>
        <w:t>哈</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什么呀，不就是想搭讪吗？也就是想处好关系没错吧？】</w:t>
      </w:r>
    </w:p>
    <w:p w:rsidR="00960C25" w:rsidRPr="008C3C39" w:rsidRDefault="00960C25" w:rsidP="00A544EE">
      <w:pPr>
        <w:rPr>
          <w:sz w:val="32"/>
          <w:szCs w:val="32"/>
        </w:rPr>
      </w:pPr>
      <w:r w:rsidRPr="008C3C39">
        <w:rPr>
          <w:rFonts w:hint="eastAsia"/>
          <w:sz w:val="32"/>
          <w:szCs w:val="32"/>
        </w:rPr>
        <w:t>“唔？”面对木乃美提出的观点，草十郎很认真的思考起来。</w:t>
      </w:r>
    </w:p>
    <w:p w:rsidR="00960C25" w:rsidRPr="008C3C39" w:rsidRDefault="00960C25" w:rsidP="00A544EE">
      <w:pPr>
        <w:rPr>
          <w:sz w:val="32"/>
          <w:szCs w:val="32"/>
        </w:rPr>
      </w:pPr>
      <w:r w:rsidRPr="008C3C39">
        <w:rPr>
          <w:rFonts w:hint="eastAsia"/>
          <w:sz w:val="32"/>
          <w:szCs w:val="32"/>
        </w:rPr>
        <w:t>他本人其实并不清楚搭讪是什么意思，然后点了点头。</w:t>
      </w:r>
    </w:p>
    <w:p w:rsidR="00960C25" w:rsidRPr="008C3C39" w:rsidRDefault="00960C25" w:rsidP="00A544EE">
      <w:pPr>
        <w:rPr>
          <w:sz w:val="32"/>
          <w:szCs w:val="32"/>
        </w:rPr>
      </w:pPr>
      <w:r w:rsidRPr="008C3C39">
        <w:rPr>
          <w:rFonts w:hint="eastAsia"/>
          <w:sz w:val="32"/>
          <w:szCs w:val="32"/>
        </w:rPr>
        <w:t>【但是，不知道怎么办才好。到底要怎样才能和同年纪的女孩子聊得来呢？】</w:t>
      </w:r>
    </w:p>
    <w:p w:rsidR="00960C25" w:rsidRPr="008C3C39" w:rsidRDefault="00960C25" w:rsidP="00A544EE">
      <w:pPr>
        <w:rPr>
          <w:sz w:val="32"/>
          <w:szCs w:val="32"/>
        </w:rPr>
      </w:pPr>
      <w:r w:rsidRPr="008C3C39">
        <w:rPr>
          <w:rFonts w:hint="eastAsia"/>
          <w:sz w:val="32"/>
          <w:szCs w:val="32"/>
        </w:rPr>
        <w:t>【什么呀？不是和班上的女生聊得挺好的吗？那还真是不错呢，弄得我都羡慕嫉妒恨了。</w:t>
      </w:r>
    </w:p>
    <w:p w:rsidR="00960C25" w:rsidRPr="008C3C39" w:rsidRDefault="00960C25" w:rsidP="00A544EE">
      <w:pPr>
        <w:rPr>
          <w:sz w:val="32"/>
          <w:szCs w:val="32"/>
        </w:rPr>
      </w:pPr>
      <w:r w:rsidRPr="008C3C39">
        <w:rPr>
          <w:rFonts w:hint="eastAsia"/>
          <w:sz w:val="32"/>
          <w:szCs w:val="32"/>
        </w:rPr>
        <w:t>靠着你自带的天然属性硬上不就好了么？</w:t>
      </w:r>
    </w:p>
    <w:p w:rsidR="00960C25" w:rsidRPr="008C3C39" w:rsidRDefault="00960C25" w:rsidP="00A544EE">
      <w:pPr>
        <w:rPr>
          <w:sz w:val="32"/>
          <w:szCs w:val="32"/>
        </w:rPr>
      </w:pPr>
      <w:r w:rsidRPr="008C3C39">
        <w:rPr>
          <w:rFonts w:hint="eastAsia"/>
          <w:sz w:val="32"/>
          <w:szCs w:val="32"/>
        </w:rPr>
        <w:t>不觉得山里长大的是一种稀缺属性吗？活生生的稀有种哦。】</w:t>
      </w:r>
    </w:p>
    <w:p w:rsidR="00960C25" w:rsidRPr="008C3C39" w:rsidRDefault="00960C25" w:rsidP="00A544EE">
      <w:pPr>
        <w:rPr>
          <w:sz w:val="32"/>
          <w:szCs w:val="32"/>
        </w:rPr>
      </w:pPr>
      <w:r w:rsidRPr="008C3C39">
        <w:rPr>
          <w:rFonts w:hint="eastAsia"/>
          <w:sz w:val="32"/>
          <w:szCs w:val="32"/>
        </w:rPr>
        <w:t>【是这样吗？稀有种，我并不觉得这是什么好事呢。</w:t>
      </w:r>
    </w:p>
    <w:p w:rsidR="00960C25" w:rsidRPr="008C3C39" w:rsidRDefault="00960C25" w:rsidP="00A544EE">
      <w:pPr>
        <w:rPr>
          <w:sz w:val="32"/>
          <w:szCs w:val="32"/>
        </w:rPr>
      </w:pPr>
      <w:r w:rsidRPr="008C3C39">
        <w:rPr>
          <w:rFonts w:hint="eastAsia"/>
          <w:sz w:val="32"/>
          <w:szCs w:val="32"/>
        </w:rPr>
        <w:t>话说回来，在讨厌我的情况下到底要怎样做才好啊？虽然班上的同学都很亲切，但那可是刺鲀啊，不，还是说刺猬比较好？】</w:t>
      </w:r>
    </w:p>
    <w:p w:rsidR="00960C25" w:rsidRPr="008C3C39" w:rsidRDefault="00960C25" w:rsidP="00A544EE">
      <w:pPr>
        <w:rPr>
          <w:sz w:val="32"/>
          <w:szCs w:val="32"/>
        </w:rPr>
      </w:pPr>
      <w:r w:rsidRPr="008C3C39">
        <w:rPr>
          <w:rFonts w:hint="eastAsia"/>
          <w:sz w:val="32"/>
          <w:szCs w:val="32"/>
        </w:rPr>
        <w:t>【就是在这种情况下才要迎难而上呐，等待对方软弱的那一瞬间，一下刺过去就行了。】</w:t>
      </w:r>
    </w:p>
    <w:p w:rsidR="00960C25" w:rsidRPr="008C3C39" w:rsidRDefault="00960C25" w:rsidP="00A544EE">
      <w:pPr>
        <w:rPr>
          <w:sz w:val="32"/>
          <w:szCs w:val="32"/>
        </w:rPr>
      </w:pPr>
      <w:r w:rsidRPr="008C3C39">
        <w:rPr>
          <w:rFonts w:hint="eastAsia"/>
          <w:sz w:val="32"/>
          <w:szCs w:val="32"/>
        </w:rPr>
        <w:t>“唔呋呋。”另一边草十郎的眉头则越皱越紧了。</w:t>
      </w:r>
    </w:p>
    <w:p w:rsidR="00960C25" w:rsidRPr="008C3C39" w:rsidRDefault="00960C25" w:rsidP="00A544EE">
      <w:pPr>
        <w:rPr>
          <w:sz w:val="32"/>
          <w:szCs w:val="32"/>
        </w:rPr>
      </w:pPr>
      <w:r w:rsidRPr="008C3C39">
        <w:rPr>
          <w:rFonts w:hint="eastAsia"/>
          <w:sz w:val="32"/>
          <w:szCs w:val="32"/>
        </w:rPr>
        <w:t>【照你说的这样，肯定不行呐。】</w:t>
      </w:r>
    </w:p>
    <w:p w:rsidR="00960C25" w:rsidRPr="008C3C39" w:rsidRDefault="00960C25" w:rsidP="00A544EE">
      <w:pPr>
        <w:rPr>
          <w:sz w:val="32"/>
          <w:szCs w:val="32"/>
        </w:rPr>
      </w:pPr>
      <w:r w:rsidRPr="008C3C39">
        <w:rPr>
          <w:rFonts w:hint="eastAsia"/>
          <w:sz w:val="32"/>
          <w:szCs w:val="32"/>
        </w:rPr>
        <w:t>草十郎一副手足无措的样子，似乎是想找一种更好的比喻出来。</w:t>
      </w:r>
    </w:p>
    <w:p w:rsidR="00960C25" w:rsidRPr="008C3C39" w:rsidRDefault="00960C25" w:rsidP="00A544EE">
      <w:pPr>
        <w:rPr>
          <w:sz w:val="32"/>
          <w:szCs w:val="32"/>
        </w:rPr>
      </w:pPr>
      <w:r w:rsidRPr="008C3C39">
        <w:rPr>
          <w:rFonts w:hint="eastAsia"/>
          <w:sz w:val="32"/>
          <w:szCs w:val="32"/>
        </w:rPr>
        <w:t>【笨蛋，女人什么的只要哄着点就行啦。</w:t>
      </w:r>
    </w:p>
    <w:p w:rsidR="00960C25" w:rsidRPr="008C3C39" w:rsidRDefault="00960C25" w:rsidP="00A544EE">
      <w:pPr>
        <w:rPr>
          <w:sz w:val="32"/>
          <w:szCs w:val="32"/>
        </w:rPr>
      </w:pPr>
      <w:r w:rsidRPr="008C3C39">
        <w:rPr>
          <w:rFonts w:hint="eastAsia"/>
          <w:sz w:val="32"/>
          <w:szCs w:val="32"/>
        </w:rPr>
        <w:t>首先去打听下她的兴趣啊，看重什么呀之类的，接下来只要顺着来就行了。比起自己的事情要优先考虑对方方便不方便，这样先从外围开始攻略。】</w:t>
      </w:r>
    </w:p>
    <w:p w:rsidR="00960C25" w:rsidRPr="008C3C39" w:rsidRDefault="00960C25" w:rsidP="00A544EE">
      <w:pPr>
        <w:rPr>
          <w:sz w:val="32"/>
          <w:szCs w:val="32"/>
        </w:rPr>
      </w:pPr>
      <w:r w:rsidRPr="008C3C39">
        <w:rPr>
          <w:rFonts w:hint="eastAsia"/>
          <w:sz w:val="32"/>
          <w:szCs w:val="32"/>
        </w:rPr>
        <w:t>【外围……周边吗？】</w:t>
      </w:r>
    </w:p>
    <w:p w:rsidR="00960C25" w:rsidRPr="008C3C39" w:rsidRDefault="00960C25" w:rsidP="00A544EE">
      <w:pPr>
        <w:rPr>
          <w:sz w:val="32"/>
          <w:szCs w:val="32"/>
        </w:rPr>
      </w:pPr>
      <w:r w:rsidRPr="008C3C39">
        <w:rPr>
          <w:rFonts w:hint="eastAsia"/>
          <w:sz w:val="32"/>
          <w:szCs w:val="32"/>
        </w:rPr>
        <w:t>【肯定哒，在这之后，嘛，反正这个是最有效的。可以叫行贿吧？总之就是拿礼物钓上钩。</w:t>
      </w:r>
    </w:p>
    <w:p w:rsidR="00960C25" w:rsidRPr="008C3C39" w:rsidRDefault="00960C25" w:rsidP="00A544EE">
      <w:pPr>
        <w:rPr>
          <w:sz w:val="32"/>
          <w:szCs w:val="32"/>
        </w:rPr>
      </w:pPr>
      <w:r w:rsidRPr="008C3C39">
        <w:rPr>
          <w:rFonts w:hint="eastAsia"/>
          <w:sz w:val="32"/>
          <w:szCs w:val="32"/>
        </w:rPr>
        <w:t>这时候需求和供给一定要合拍，就算讨厌你也会老实接受的。一旦接受了，剩下的就都在情理之中了。】</w:t>
      </w:r>
    </w:p>
    <w:p w:rsidR="00960C25" w:rsidRPr="008C3C39" w:rsidRDefault="00960C25" w:rsidP="00A544EE">
      <w:pPr>
        <w:rPr>
          <w:sz w:val="32"/>
          <w:szCs w:val="32"/>
        </w:rPr>
      </w:pPr>
      <w:r w:rsidRPr="008C3C39">
        <w:rPr>
          <w:rFonts w:hint="eastAsia"/>
          <w:sz w:val="32"/>
          <w:szCs w:val="32"/>
        </w:rPr>
        <w:t>“到目前为止我都在这里连战连败！”面对一脸热情的友人，草十郎也察觉到他似乎误会了点什么。</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但还是有个问题啊，木乃美。</w:t>
      </w:r>
    </w:p>
    <w:p w:rsidR="00960C25" w:rsidRPr="008C3C39" w:rsidRDefault="00960C25" w:rsidP="00A544EE">
      <w:pPr>
        <w:rPr>
          <w:sz w:val="32"/>
          <w:szCs w:val="32"/>
        </w:rPr>
      </w:pPr>
      <w:r w:rsidRPr="008C3C39">
        <w:rPr>
          <w:rFonts w:hint="eastAsia"/>
          <w:sz w:val="32"/>
          <w:szCs w:val="32"/>
        </w:rPr>
        <w:t>确实请客、或者收到类似这样的礼物会让人很高兴，但是】</w:t>
      </w:r>
    </w:p>
    <w:p w:rsidR="00960C25" w:rsidRPr="008C3C39" w:rsidRDefault="00960C25" w:rsidP="00A544EE">
      <w:pPr>
        <w:rPr>
          <w:sz w:val="32"/>
          <w:szCs w:val="32"/>
        </w:rPr>
      </w:pPr>
      <w:r w:rsidRPr="008C3C39">
        <w:rPr>
          <w:rFonts w:hint="eastAsia"/>
          <w:sz w:val="32"/>
          <w:szCs w:val="32"/>
        </w:rPr>
        <w:t>【没有那个闲钱，对吧。我懂的我懂的。</w:t>
      </w:r>
    </w:p>
    <w:p w:rsidR="00960C25" w:rsidRPr="008C3C39" w:rsidRDefault="00960C25" w:rsidP="00A544EE">
      <w:pPr>
        <w:rPr>
          <w:sz w:val="32"/>
          <w:szCs w:val="32"/>
        </w:rPr>
      </w:pPr>
      <w:r w:rsidRPr="008C3C39">
        <w:rPr>
          <w:rFonts w:hint="eastAsia"/>
          <w:sz w:val="32"/>
          <w:szCs w:val="32"/>
        </w:rPr>
        <w:t>……嘻嘻嘻，没办法。为了这样的静希，只能稍微给你介绍个不错的打工喽。】</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两个人从教室的一角，向着更角落的地方移动。</w:t>
      </w:r>
    </w:p>
    <w:p w:rsidR="00960C25" w:rsidRPr="008C3C39" w:rsidRDefault="00960C25" w:rsidP="00A544EE">
      <w:pPr>
        <w:rPr>
          <w:sz w:val="32"/>
          <w:szCs w:val="32"/>
        </w:rPr>
      </w:pPr>
      <w:r w:rsidRPr="008C3C39">
        <w:rPr>
          <w:rFonts w:hint="eastAsia"/>
          <w:sz w:val="32"/>
          <w:szCs w:val="32"/>
        </w:rPr>
        <w:t>木乃美把草十郎带到了周围没什么人的文件柜旁。</w:t>
      </w:r>
    </w:p>
    <w:p w:rsidR="00960C25" w:rsidRPr="008C3C39" w:rsidRDefault="00960C25" w:rsidP="00A544EE">
      <w:pPr>
        <w:rPr>
          <w:sz w:val="32"/>
          <w:szCs w:val="32"/>
        </w:rPr>
      </w:pPr>
      <w:r w:rsidRPr="008C3C39">
        <w:rPr>
          <w:rFonts w:hint="eastAsia"/>
          <w:sz w:val="32"/>
          <w:szCs w:val="32"/>
        </w:rPr>
        <w:t>等草十郎知道这是为了让木乃美那恶劣的劝诱不被别人听见，已经是几天之后的事了。</w:t>
      </w:r>
    </w:p>
    <w:p w:rsidR="00960C25" w:rsidRPr="008C3C39" w:rsidRDefault="00960C25" w:rsidP="00A544EE">
      <w:pPr>
        <w:rPr>
          <w:sz w:val="32"/>
          <w:szCs w:val="32"/>
        </w:rPr>
      </w:pPr>
      <w:r w:rsidRPr="008C3C39">
        <w:rPr>
          <w:rFonts w:hint="eastAsia"/>
          <w:sz w:val="32"/>
          <w:szCs w:val="32"/>
        </w:rPr>
        <w:t>那一夜，</w:t>
      </w:r>
    </w:p>
    <w:p w:rsidR="00960C25" w:rsidRPr="008C3C39" w:rsidRDefault="00960C25" w:rsidP="00A544EE">
      <w:pPr>
        <w:rPr>
          <w:sz w:val="32"/>
          <w:szCs w:val="32"/>
        </w:rPr>
      </w:pPr>
      <w:r w:rsidRPr="008C3C39">
        <w:rPr>
          <w:rFonts w:hint="eastAsia"/>
          <w:sz w:val="32"/>
          <w:szCs w:val="32"/>
        </w:rPr>
        <w:t>洋馆的晚饭，一水的全是面包。</w:t>
      </w:r>
    </w:p>
    <w:p w:rsidR="00960C25" w:rsidRPr="008C3C39" w:rsidRDefault="00960C25" w:rsidP="00A544EE">
      <w:pPr>
        <w:rPr>
          <w:sz w:val="32"/>
          <w:szCs w:val="32"/>
        </w:rPr>
      </w:pPr>
      <w:r w:rsidRPr="008C3C39">
        <w:rPr>
          <w:rFonts w:hint="eastAsia"/>
          <w:sz w:val="32"/>
          <w:szCs w:val="32"/>
        </w:rPr>
        <w:t>桌子的中央，软质面包像扑克牌一样堆积起来。</w:t>
      </w:r>
    </w:p>
    <w:p w:rsidR="00960C25" w:rsidRPr="008C3C39" w:rsidRDefault="00960C25" w:rsidP="00A544EE">
      <w:pPr>
        <w:rPr>
          <w:sz w:val="32"/>
          <w:szCs w:val="32"/>
        </w:rPr>
      </w:pPr>
      <w:r w:rsidRPr="008C3C39">
        <w:rPr>
          <w:rFonts w:hint="eastAsia"/>
          <w:sz w:val="32"/>
          <w:szCs w:val="32"/>
        </w:rPr>
        <w:t>周围则放置着五光十色的果酱。</w:t>
      </w:r>
    </w:p>
    <w:p w:rsidR="00960C25" w:rsidRPr="008C3C39" w:rsidRDefault="00960C25" w:rsidP="00A544EE">
      <w:pPr>
        <w:rPr>
          <w:sz w:val="32"/>
          <w:szCs w:val="32"/>
        </w:rPr>
      </w:pPr>
      <w:r w:rsidRPr="008C3C39">
        <w:rPr>
          <w:rFonts w:hint="eastAsia"/>
          <w:sz w:val="32"/>
          <w:szCs w:val="32"/>
        </w:rPr>
        <w:t>大碗中放着以莴苣为主料的沙拉。</w:t>
      </w:r>
    </w:p>
    <w:p w:rsidR="00960C25" w:rsidRPr="008C3C39" w:rsidRDefault="00960C25" w:rsidP="00A544EE">
      <w:pPr>
        <w:rPr>
          <w:sz w:val="32"/>
          <w:szCs w:val="32"/>
        </w:rPr>
      </w:pPr>
      <w:r w:rsidRPr="008C3C39">
        <w:rPr>
          <w:rFonts w:hint="eastAsia"/>
          <w:sz w:val="32"/>
          <w:szCs w:val="32"/>
        </w:rPr>
        <w:t>旁边的小盘子里盛着各色各样的火腿。</w:t>
      </w:r>
    </w:p>
    <w:p w:rsidR="00960C25" w:rsidRPr="008C3C39" w:rsidRDefault="00960C25" w:rsidP="00A544EE">
      <w:pPr>
        <w:rPr>
          <w:sz w:val="32"/>
          <w:szCs w:val="32"/>
        </w:rPr>
      </w:pPr>
      <w:r w:rsidRPr="008C3C39">
        <w:rPr>
          <w:rFonts w:hint="eastAsia"/>
          <w:sz w:val="32"/>
          <w:szCs w:val="32"/>
        </w:rPr>
        <w:t>虽然草十郎对一般家庭的晚饭还没有什么概念，但他也感觉到这些作为晚饭实在是太奇怪了。</w:t>
      </w:r>
    </w:p>
    <w:p w:rsidR="00960C25" w:rsidRPr="008C3C39" w:rsidRDefault="00960C25" w:rsidP="00A544EE">
      <w:pPr>
        <w:rPr>
          <w:sz w:val="32"/>
          <w:szCs w:val="32"/>
        </w:rPr>
      </w:pPr>
      <w:r w:rsidRPr="008C3C39">
        <w:rPr>
          <w:rFonts w:hint="eastAsia"/>
          <w:sz w:val="32"/>
          <w:szCs w:val="32"/>
        </w:rPr>
        <w:t>老实说，不可能有比这更省事的晚饭了。</w:t>
      </w:r>
    </w:p>
    <w:p w:rsidR="00960C25" w:rsidRPr="008C3C39" w:rsidRDefault="00960C25" w:rsidP="00A544EE">
      <w:pPr>
        <w:rPr>
          <w:sz w:val="32"/>
          <w:szCs w:val="32"/>
        </w:rPr>
      </w:pPr>
      <w:r w:rsidRPr="008C3C39">
        <w:rPr>
          <w:rFonts w:hint="eastAsia"/>
          <w:sz w:val="32"/>
          <w:szCs w:val="32"/>
        </w:rPr>
        <w:t>【啊，巧克力酱已经吃完了。</w:t>
      </w:r>
    </w:p>
    <w:p w:rsidR="00960C25" w:rsidRPr="008C3C39" w:rsidRDefault="00960C25" w:rsidP="00A544EE">
      <w:pPr>
        <w:rPr>
          <w:sz w:val="32"/>
          <w:szCs w:val="32"/>
        </w:rPr>
      </w:pPr>
      <w:r w:rsidRPr="008C3C39">
        <w:rPr>
          <w:rFonts w:hint="eastAsia"/>
          <w:sz w:val="32"/>
          <w:szCs w:val="32"/>
        </w:rPr>
        <w:t>有珠，我没说过要买点新的吗？】</w:t>
      </w:r>
    </w:p>
    <w:p w:rsidR="00960C25" w:rsidRPr="008C3C39" w:rsidRDefault="00960C25" w:rsidP="00A544EE">
      <w:pPr>
        <w:rPr>
          <w:sz w:val="32"/>
          <w:szCs w:val="32"/>
        </w:rPr>
      </w:pPr>
      <w:r w:rsidRPr="008C3C39">
        <w:rPr>
          <w:rFonts w:hint="eastAsia"/>
          <w:sz w:val="32"/>
          <w:szCs w:val="32"/>
        </w:rPr>
        <w:t>【……今天一天，我都待在屋子里呢。</w:t>
      </w:r>
    </w:p>
    <w:p w:rsidR="00960C25" w:rsidRPr="008C3C39" w:rsidRDefault="00960C25" w:rsidP="00A544EE">
      <w:pPr>
        <w:rPr>
          <w:sz w:val="32"/>
          <w:szCs w:val="32"/>
        </w:rPr>
      </w:pPr>
      <w:r w:rsidRPr="008C3C39">
        <w:rPr>
          <w:rFonts w:hint="eastAsia"/>
          <w:sz w:val="32"/>
          <w:szCs w:val="32"/>
        </w:rPr>
        <w:t>第一，会吃巧克力的就只有你，自己的东西应该自己去准备吧。】</w:t>
      </w:r>
    </w:p>
    <w:p w:rsidR="00960C25" w:rsidRPr="008C3C39" w:rsidRDefault="00960C25" w:rsidP="00A544EE">
      <w:pPr>
        <w:rPr>
          <w:sz w:val="32"/>
          <w:szCs w:val="32"/>
        </w:rPr>
      </w:pPr>
      <w:r w:rsidRPr="008C3C39">
        <w:rPr>
          <w:rFonts w:hint="eastAsia"/>
          <w:sz w:val="32"/>
          <w:szCs w:val="32"/>
        </w:rPr>
        <w:t>但是，对她们来说，似乎这是很平常的晚饭。</w:t>
      </w:r>
    </w:p>
    <w:p w:rsidR="00960C25" w:rsidRPr="008C3C39" w:rsidRDefault="00960C25" w:rsidP="00A544EE">
      <w:pPr>
        <w:rPr>
          <w:sz w:val="32"/>
          <w:szCs w:val="32"/>
        </w:rPr>
      </w:pPr>
      <w:r w:rsidRPr="008C3C39">
        <w:rPr>
          <w:rFonts w:hint="eastAsia"/>
          <w:sz w:val="32"/>
          <w:szCs w:val="32"/>
        </w:rPr>
        <w:t>这里准备三餐的规则是轮班制，而今天是久远寺有珠负责。</w:t>
      </w:r>
    </w:p>
    <w:p w:rsidR="00960C25" w:rsidRPr="008C3C39" w:rsidRDefault="00960C25" w:rsidP="00A544EE">
      <w:pPr>
        <w:rPr>
          <w:sz w:val="32"/>
          <w:szCs w:val="32"/>
        </w:rPr>
      </w:pPr>
      <w:r w:rsidRPr="008C3C39">
        <w:rPr>
          <w:rFonts w:hint="eastAsia"/>
          <w:sz w:val="32"/>
          <w:szCs w:val="32"/>
        </w:rPr>
        <w:t>而对有珠来说，所谓负责晚饭，平时就要把所用的步骤压制到最小才行，特殊的时候也只是稍微增加一点步骤加以料理而已……似乎是这样。</w:t>
      </w:r>
    </w:p>
    <w:p w:rsidR="00960C25" w:rsidRPr="008C3C39" w:rsidRDefault="00960C25" w:rsidP="00A544EE">
      <w:pPr>
        <w:rPr>
          <w:sz w:val="32"/>
          <w:szCs w:val="32"/>
        </w:rPr>
      </w:pPr>
      <w:r w:rsidRPr="008C3C39">
        <w:rPr>
          <w:rFonts w:hint="eastAsia"/>
          <w:sz w:val="32"/>
          <w:szCs w:val="32"/>
        </w:rPr>
        <w:t>当然，草十郎并不知道有珠的这一套哲学。</w:t>
      </w:r>
    </w:p>
    <w:p w:rsidR="00960C25" w:rsidRPr="008C3C39" w:rsidRDefault="00960C25" w:rsidP="00A544EE">
      <w:pPr>
        <w:rPr>
          <w:sz w:val="32"/>
          <w:szCs w:val="32"/>
        </w:rPr>
      </w:pPr>
      <w:r w:rsidRPr="008C3C39">
        <w:rPr>
          <w:rFonts w:hint="eastAsia"/>
          <w:sz w:val="32"/>
          <w:szCs w:val="32"/>
        </w:rPr>
        <w:t>在草十郎看来这是简单朴素的一餐。</w:t>
      </w:r>
    </w:p>
    <w:p w:rsidR="00960C25" w:rsidRPr="008C3C39" w:rsidRDefault="00960C25" w:rsidP="00A544EE">
      <w:pPr>
        <w:rPr>
          <w:sz w:val="32"/>
          <w:szCs w:val="32"/>
        </w:rPr>
      </w:pPr>
      <w:r w:rsidRPr="008C3C39">
        <w:rPr>
          <w:rFonts w:hint="eastAsia"/>
          <w:sz w:val="32"/>
          <w:szCs w:val="32"/>
        </w:rPr>
        <w:t>再加上、</w:t>
      </w:r>
    </w:p>
    <w:p w:rsidR="00960C25" w:rsidRPr="008C3C39" w:rsidRDefault="00960C25" w:rsidP="00A544EE">
      <w:pPr>
        <w:rPr>
          <w:sz w:val="32"/>
          <w:szCs w:val="32"/>
        </w:rPr>
      </w:pPr>
      <w:r w:rsidRPr="008C3C39">
        <w:rPr>
          <w:rFonts w:hint="eastAsia"/>
          <w:sz w:val="32"/>
          <w:szCs w:val="32"/>
        </w:rPr>
        <w:t>两个人之间没什么像样的对话。</w:t>
      </w:r>
    </w:p>
    <w:p w:rsidR="00960C25" w:rsidRPr="008C3C39" w:rsidRDefault="00960C25" w:rsidP="00A544EE">
      <w:pPr>
        <w:rPr>
          <w:sz w:val="32"/>
          <w:szCs w:val="32"/>
        </w:rPr>
      </w:pPr>
      <w:r w:rsidRPr="008C3C39">
        <w:rPr>
          <w:rFonts w:hint="eastAsia"/>
          <w:sz w:val="32"/>
          <w:szCs w:val="32"/>
        </w:rPr>
        <w:t>日光房里流逝的，就只有餐具的声音，移动椅子的声音和时钟的声音。</w:t>
      </w:r>
    </w:p>
    <w:p w:rsidR="00960C25" w:rsidRPr="008C3C39" w:rsidRDefault="00960C25" w:rsidP="00A544EE">
      <w:pPr>
        <w:rPr>
          <w:sz w:val="32"/>
          <w:szCs w:val="32"/>
        </w:rPr>
      </w:pPr>
      <w:r w:rsidRPr="008C3C39">
        <w:rPr>
          <w:rFonts w:hint="eastAsia"/>
          <w:sz w:val="32"/>
          <w:szCs w:val="32"/>
        </w:rPr>
        <w:t>顺带一提，草十郎已经吃完了晚饭，在客厅里观察着日光房里的动静。</w:t>
      </w:r>
    </w:p>
    <w:p w:rsidR="00960C25" w:rsidRPr="008C3C39" w:rsidRDefault="00960C25" w:rsidP="00A544EE">
      <w:pPr>
        <w:rPr>
          <w:sz w:val="32"/>
          <w:szCs w:val="32"/>
        </w:rPr>
      </w:pPr>
      <w:r w:rsidRPr="008C3C39">
        <w:rPr>
          <w:rFonts w:hint="eastAsia"/>
          <w:sz w:val="32"/>
          <w:szCs w:val="32"/>
        </w:rPr>
        <w:t>【草十郎，九点不是有打工吗？想去就去吧，不用在意我们的事情。】</w:t>
      </w:r>
    </w:p>
    <w:p w:rsidR="00960C25" w:rsidRPr="008C3C39" w:rsidRDefault="00960C25" w:rsidP="00A544EE">
      <w:pPr>
        <w:rPr>
          <w:sz w:val="32"/>
          <w:szCs w:val="32"/>
        </w:rPr>
      </w:pPr>
      <w:r w:rsidRPr="008C3C39">
        <w:rPr>
          <w:rFonts w:hint="eastAsia"/>
          <w:sz w:val="32"/>
          <w:szCs w:val="32"/>
        </w:rPr>
        <w:t>【啊，那我走了。】</w:t>
      </w:r>
    </w:p>
    <w:p w:rsidR="00960C25" w:rsidRPr="008C3C39" w:rsidRDefault="00960C25" w:rsidP="00A544EE">
      <w:pPr>
        <w:rPr>
          <w:sz w:val="32"/>
          <w:szCs w:val="32"/>
        </w:rPr>
      </w:pPr>
      <w:r w:rsidRPr="008C3C39">
        <w:rPr>
          <w:rFonts w:hint="eastAsia"/>
          <w:sz w:val="32"/>
          <w:szCs w:val="32"/>
        </w:rPr>
        <w:t>对青子点了点头，草十郎披上了大衣。</w:t>
      </w:r>
    </w:p>
    <w:p w:rsidR="00960C25" w:rsidRPr="008C3C39" w:rsidRDefault="00960C25" w:rsidP="00A544EE">
      <w:pPr>
        <w:rPr>
          <w:sz w:val="32"/>
          <w:szCs w:val="32"/>
        </w:rPr>
      </w:pPr>
      <w:r w:rsidRPr="008C3C39">
        <w:rPr>
          <w:rFonts w:hint="eastAsia"/>
          <w:sz w:val="32"/>
          <w:szCs w:val="32"/>
        </w:rPr>
        <w:t>又向日光房里看了一眼。</w:t>
      </w:r>
    </w:p>
    <w:p w:rsidR="00960C25" w:rsidRPr="008C3C39" w:rsidRDefault="00960C25" w:rsidP="00A544EE">
      <w:pPr>
        <w:rPr>
          <w:sz w:val="32"/>
          <w:szCs w:val="32"/>
        </w:rPr>
      </w:pPr>
      <w:r w:rsidRPr="008C3C39">
        <w:rPr>
          <w:rFonts w:hint="eastAsia"/>
          <w:sz w:val="32"/>
          <w:szCs w:val="32"/>
        </w:rPr>
        <w:t>是错觉吗？好像正好和有珠对上了视线。</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今天一天，有珠都在坚持无视掉草十郎。</w:t>
      </w:r>
    </w:p>
    <w:p w:rsidR="00960C25" w:rsidRPr="008C3C39" w:rsidRDefault="00960C25" w:rsidP="00A544EE">
      <w:pPr>
        <w:rPr>
          <w:sz w:val="32"/>
          <w:szCs w:val="32"/>
        </w:rPr>
      </w:pPr>
      <w:r w:rsidRPr="008C3C39">
        <w:rPr>
          <w:rFonts w:hint="eastAsia"/>
          <w:sz w:val="32"/>
          <w:szCs w:val="32"/>
        </w:rPr>
        <w:t>是很彻底的不让他进入自己的视线。</w:t>
      </w:r>
    </w:p>
    <w:p w:rsidR="00960C25" w:rsidRPr="008C3C39" w:rsidRDefault="00960C25" w:rsidP="00A544EE">
      <w:pPr>
        <w:rPr>
          <w:sz w:val="32"/>
          <w:szCs w:val="32"/>
        </w:rPr>
      </w:pPr>
      <w:r w:rsidRPr="008C3C39">
        <w:rPr>
          <w:rFonts w:hint="eastAsia"/>
          <w:sz w:val="32"/>
          <w:szCs w:val="32"/>
        </w:rPr>
        <w:t>可以当做是把草十郎当做碍事者在鄙视着吧，视线里并没有之前的敌意。</w:t>
      </w:r>
    </w:p>
    <w:p w:rsidR="00960C25" w:rsidRPr="008C3C39" w:rsidRDefault="00960C25" w:rsidP="00A544EE">
      <w:pPr>
        <w:rPr>
          <w:sz w:val="32"/>
          <w:szCs w:val="32"/>
        </w:rPr>
      </w:pPr>
      <w:r w:rsidRPr="008C3C39">
        <w:rPr>
          <w:rFonts w:hint="eastAsia"/>
          <w:sz w:val="32"/>
          <w:szCs w:val="32"/>
        </w:rPr>
        <w:t>【……是在，看客厅的情况吗？】</w:t>
      </w:r>
    </w:p>
    <w:p w:rsidR="00960C25" w:rsidRPr="008C3C39" w:rsidRDefault="00960C25" w:rsidP="00A544EE">
      <w:pPr>
        <w:rPr>
          <w:sz w:val="32"/>
          <w:szCs w:val="32"/>
        </w:rPr>
      </w:pPr>
      <w:r w:rsidRPr="008C3C39">
        <w:rPr>
          <w:rFonts w:hint="eastAsia"/>
          <w:sz w:val="32"/>
          <w:szCs w:val="32"/>
        </w:rPr>
        <w:t>草十郎滴流滴流的环视了一遍客厅，向着前厅走了出去。</w:t>
      </w:r>
    </w:p>
    <w:p w:rsidR="00960C25" w:rsidRPr="008C3C39" w:rsidRDefault="00960C25" w:rsidP="00A544EE">
      <w:pPr>
        <w:rPr>
          <w:sz w:val="32"/>
          <w:szCs w:val="32"/>
        </w:rPr>
      </w:pPr>
      <w:r w:rsidRPr="008C3C39">
        <w:rPr>
          <w:rFonts w:hint="eastAsia"/>
          <w:sz w:val="32"/>
          <w:szCs w:val="32"/>
        </w:rPr>
        <w:t>确认草十郎已经离开之后，有珠不自然的把视线收了回来。</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哈，好没劲。】</w:t>
      </w:r>
    </w:p>
    <w:p w:rsidR="00960C25" w:rsidRPr="008C3C39" w:rsidRDefault="00960C25" w:rsidP="00A544EE">
      <w:pPr>
        <w:rPr>
          <w:sz w:val="32"/>
          <w:szCs w:val="32"/>
        </w:rPr>
      </w:pPr>
      <w:r w:rsidRPr="008C3C39">
        <w:rPr>
          <w:rFonts w:hint="eastAsia"/>
          <w:sz w:val="32"/>
          <w:szCs w:val="32"/>
        </w:rPr>
        <w:t>青子那非常露骨的表现出自己的吃惊。</w:t>
      </w:r>
    </w:p>
    <w:p w:rsidR="00960C25" w:rsidRPr="008C3C39" w:rsidRDefault="00960C25" w:rsidP="00A544EE">
      <w:pPr>
        <w:rPr>
          <w:sz w:val="32"/>
          <w:szCs w:val="32"/>
        </w:rPr>
      </w:pPr>
      <w:r w:rsidRPr="008C3C39">
        <w:rPr>
          <w:rFonts w:hint="eastAsia"/>
          <w:sz w:val="32"/>
          <w:szCs w:val="32"/>
        </w:rPr>
        <w:t>这漠不关心装的也太假了。</w:t>
      </w:r>
    </w:p>
    <w:p w:rsidR="00960C25" w:rsidRPr="008C3C39" w:rsidRDefault="00960C25" w:rsidP="00A544EE">
      <w:pPr>
        <w:rPr>
          <w:sz w:val="32"/>
          <w:szCs w:val="32"/>
        </w:rPr>
      </w:pPr>
      <w:r w:rsidRPr="008C3C39">
        <w:rPr>
          <w:rFonts w:hint="eastAsia"/>
          <w:sz w:val="32"/>
          <w:szCs w:val="32"/>
        </w:rPr>
        <w:t>【……怎么了，对晚饭有什么不满吗？青子。】</w:t>
      </w:r>
    </w:p>
    <w:p w:rsidR="00960C25" w:rsidRPr="008C3C39" w:rsidRDefault="00960C25" w:rsidP="00A544EE">
      <w:pPr>
        <w:rPr>
          <w:sz w:val="32"/>
          <w:szCs w:val="32"/>
        </w:rPr>
      </w:pPr>
      <w:r w:rsidRPr="008C3C39">
        <w:rPr>
          <w:rFonts w:hint="eastAsia"/>
          <w:sz w:val="32"/>
          <w:szCs w:val="32"/>
        </w:rPr>
        <w:t>【不满意是肯定的，但一直以来都是这个样子早就习惯了。</w:t>
      </w:r>
    </w:p>
    <w:p w:rsidR="00960C25" w:rsidRPr="008C3C39" w:rsidRDefault="00960C25" w:rsidP="00A544EE">
      <w:pPr>
        <w:rPr>
          <w:sz w:val="32"/>
          <w:szCs w:val="32"/>
        </w:rPr>
      </w:pPr>
      <w:r w:rsidRPr="008C3C39">
        <w:rPr>
          <w:rFonts w:hint="eastAsia"/>
          <w:sz w:val="32"/>
          <w:szCs w:val="32"/>
        </w:rPr>
        <w:t>让我没想到的是你居然会这么坏心眼。</w:t>
      </w:r>
    </w:p>
    <w:p w:rsidR="00960C25" w:rsidRPr="008C3C39" w:rsidRDefault="00960C25" w:rsidP="00A544EE">
      <w:pPr>
        <w:rPr>
          <w:sz w:val="32"/>
          <w:szCs w:val="32"/>
        </w:rPr>
      </w:pPr>
      <w:r w:rsidRPr="008C3C39">
        <w:rPr>
          <w:rFonts w:hint="eastAsia"/>
          <w:sz w:val="32"/>
          <w:szCs w:val="32"/>
        </w:rPr>
        <w:t>明明是要彻底无视的，却还要偷看对方的反应，不觉得太娘娘腔了吗？是要挖个坑等对方跳进来吗？】</w:t>
      </w:r>
    </w:p>
    <w:p w:rsidR="00960C25" w:rsidRPr="008C3C39" w:rsidRDefault="00960C25" w:rsidP="00A544EE">
      <w:pPr>
        <w:rPr>
          <w:sz w:val="32"/>
          <w:szCs w:val="32"/>
        </w:rPr>
      </w:pPr>
      <w:r w:rsidRPr="008C3C39">
        <w:rPr>
          <w:rFonts w:hint="eastAsia"/>
          <w:sz w:val="32"/>
          <w:szCs w:val="32"/>
        </w:rPr>
        <w:t>【并不是要看他的反应，本来我就对他没什么兴趣。还有，刚才那是歧视性发言哦。说娘娘腔什么的太歧视女性了。刚才那种情况，你应该说“你的做法有矛盾”才对。】</w:t>
      </w:r>
    </w:p>
    <w:p w:rsidR="00960C25" w:rsidRPr="008C3C39" w:rsidRDefault="00960C25" w:rsidP="00A544EE">
      <w:pPr>
        <w:rPr>
          <w:sz w:val="32"/>
          <w:szCs w:val="32"/>
        </w:rPr>
      </w:pPr>
      <w:r w:rsidRPr="008C3C39">
        <w:rPr>
          <w:rFonts w:hint="eastAsia"/>
          <w:sz w:val="32"/>
          <w:szCs w:val="32"/>
        </w:rPr>
        <w:t>【呜哇，你有这个自觉啊。】</w:t>
      </w:r>
    </w:p>
    <w:p w:rsidR="00960C25" w:rsidRPr="008C3C39" w:rsidRDefault="00960C25" w:rsidP="00A544EE">
      <w:pPr>
        <w:rPr>
          <w:sz w:val="32"/>
          <w:szCs w:val="32"/>
        </w:rPr>
      </w:pPr>
      <w:r w:rsidRPr="008C3C39">
        <w:rPr>
          <w:rFonts w:hint="eastAsia"/>
          <w:sz w:val="32"/>
          <w:szCs w:val="32"/>
        </w:rPr>
        <w:t>有珠装作没听见同居人的指责，继续吃起了晚饭。</w:t>
      </w:r>
    </w:p>
    <w:p w:rsidR="00960C25" w:rsidRPr="008C3C39" w:rsidRDefault="00960C25" w:rsidP="00A544EE">
      <w:pPr>
        <w:rPr>
          <w:sz w:val="32"/>
          <w:szCs w:val="32"/>
        </w:rPr>
      </w:pPr>
      <w:r w:rsidRPr="008C3C39">
        <w:rPr>
          <w:rFonts w:hint="eastAsia"/>
          <w:sz w:val="32"/>
          <w:szCs w:val="32"/>
        </w:rPr>
        <w:t>青子继续保持着惊讶的表情，一点一点的撕着软质面包吃起来。</w:t>
      </w:r>
    </w:p>
    <w:p w:rsidR="00960C25" w:rsidRPr="008C3C39" w:rsidRDefault="00960C25" w:rsidP="00A544EE">
      <w:pPr>
        <w:rPr>
          <w:sz w:val="32"/>
          <w:szCs w:val="32"/>
        </w:rPr>
      </w:pPr>
      <w:r w:rsidRPr="008C3C39">
        <w:rPr>
          <w:rFonts w:hint="eastAsia"/>
          <w:sz w:val="32"/>
          <w:szCs w:val="32"/>
        </w:rPr>
        <w:t>【那我不作为苍崎青子，而是作为你的同谋问一句。</w:t>
      </w:r>
    </w:p>
    <w:p w:rsidR="00960C25" w:rsidRPr="008C3C39" w:rsidRDefault="00960C25" w:rsidP="00A544EE">
      <w:pPr>
        <w:rPr>
          <w:sz w:val="32"/>
          <w:szCs w:val="32"/>
        </w:rPr>
      </w:pPr>
      <w:r w:rsidRPr="008C3C39">
        <w:rPr>
          <w:rFonts w:hint="eastAsia"/>
          <w:sz w:val="32"/>
          <w:szCs w:val="32"/>
        </w:rPr>
        <w:t>对有珠来说，没有一点能够让你做出放过他这一决定的判断材料吗？</w:t>
      </w:r>
    </w:p>
    <w:p w:rsidR="00960C25" w:rsidRPr="008C3C39" w:rsidRDefault="00960C25" w:rsidP="00A544EE">
      <w:pPr>
        <w:rPr>
          <w:sz w:val="32"/>
          <w:szCs w:val="32"/>
        </w:rPr>
      </w:pPr>
      <w:r w:rsidRPr="008C3C39">
        <w:rPr>
          <w:rFonts w:hint="eastAsia"/>
          <w:sz w:val="32"/>
          <w:szCs w:val="32"/>
        </w:rPr>
        <w:t>虽然这假设肯定不可能，但假如他也是个魔术师，仍然是不论如何都不同意让他住在这间洋馆里吗？】</w:t>
      </w:r>
    </w:p>
    <w:p w:rsidR="00960C25" w:rsidRPr="008C3C39" w:rsidRDefault="00960C25" w:rsidP="00A544EE">
      <w:pPr>
        <w:rPr>
          <w:sz w:val="32"/>
          <w:szCs w:val="32"/>
        </w:rPr>
      </w:pPr>
      <w:r w:rsidRPr="008C3C39">
        <w:rPr>
          <w:rFonts w:hint="eastAsia"/>
          <w:sz w:val="32"/>
          <w:szCs w:val="32"/>
        </w:rPr>
        <w:t>【要是这样的话会同意的。在这种情况下就不该是认不认同他的问题了，而应该是没注意到这一点的我们挨两句骂才对。</w:t>
      </w:r>
    </w:p>
    <w:p w:rsidR="00960C25" w:rsidRPr="008C3C39" w:rsidRDefault="00960C25" w:rsidP="00A544EE">
      <w:pPr>
        <w:rPr>
          <w:sz w:val="32"/>
          <w:szCs w:val="32"/>
        </w:rPr>
      </w:pPr>
      <w:r w:rsidRPr="008C3C39">
        <w:rPr>
          <w:rFonts w:hint="eastAsia"/>
          <w:sz w:val="32"/>
          <w:szCs w:val="32"/>
        </w:rPr>
        <w:t>……不过，刚才也说了这是绝对不可能的假设，那同样，也绝对得不出这样的结论。</w:t>
      </w:r>
    </w:p>
    <w:p w:rsidR="00960C25" w:rsidRPr="008C3C39" w:rsidRDefault="00960C25" w:rsidP="00A544EE">
      <w:pPr>
        <w:rPr>
          <w:sz w:val="32"/>
          <w:szCs w:val="32"/>
        </w:rPr>
      </w:pPr>
      <w:r w:rsidRPr="008C3C39">
        <w:rPr>
          <w:rFonts w:hint="eastAsia"/>
          <w:sz w:val="32"/>
          <w:szCs w:val="32"/>
        </w:rPr>
        <w:t>因为必须要忍受他住在这里这一事实，就算是我，可能也有点迷茫了吧。】</w:t>
      </w:r>
    </w:p>
    <w:p w:rsidR="00960C25" w:rsidRPr="008C3C39" w:rsidRDefault="00960C25" w:rsidP="00A544EE">
      <w:pPr>
        <w:rPr>
          <w:sz w:val="32"/>
          <w:szCs w:val="32"/>
        </w:rPr>
      </w:pPr>
      <w:r w:rsidRPr="008C3C39">
        <w:rPr>
          <w:rFonts w:hint="eastAsia"/>
          <w:sz w:val="32"/>
          <w:szCs w:val="32"/>
        </w:rPr>
        <w:t>【啊是吗？是这样啊。</w:t>
      </w:r>
    </w:p>
    <w:p w:rsidR="00960C25" w:rsidRPr="008C3C39" w:rsidRDefault="00960C25" w:rsidP="00A544EE">
      <w:pPr>
        <w:rPr>
          <w:sz w:val="32"/>
          <w:szCs w:val="32"/>
        </w:rPr>
      </w:pPr>
      <w:r w:rsidRPr="008C3C39">
        <w:rPr>
          <w:rFonts w:hint="eastAsia"/>
          <w:sz w:val="32"/>
          <w:szCs w:val="32"/>
        </w:rPr>
        <w:t>现在就算我能说些道理啊、骄傲什么的让你冷静下来，最后还是要看那家伙的努力吗？】</w:t>
      </w:r>
    </w:p>
    <w:p w:rsidR="00960C25" w:rsidRPr="008C3C39" w:rsidRDefault="00960C25" w:rsidP="00A544EE">
      <w:pPr>
        <w:rPr>
          <w:sz w:val="32"/>
          <w:szCs w:val="32"/>
        </w:rPr>
      </w:pPr>
      <w:r w:rsidRPr="008C3C39">
        <w:rPr>
          <w:rFonts w:hint="eastAsia"/>
          <w:sz w:val="32"/>
          <w:szCs w:val="32"/>
        </w:rPr>
        <w:t>【还是放弃吧，不论他做什么都是没用的。</w:t>
      </w:r>
    </w:p>
    <w:p w:rsidR="00960C25" w:rsidRPr="008C3C39" w:rsidRDefault="00960C25" w:rsidP="00A544EE">
      <w:pPr>
        <w:rPr>
          <w:sz w:val="32"/>
          <w:szCs w:val="32"/>
        </w:rPr>
      </w:pPr>
      <w:r w:rsidRPr="008C3C39">
        <w:rPr>
          <w:rFonts w:hint="eastAsia"/>
          <w:sz w:val="32"/>
          <w:szCs w:val="32"/>
        </w:rPr>
        <w:t>我还以为你知道这一点呢</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本来，她就从未对别人放松过警惕。</w:t>
      </w:r>
    </w:p>
    <w:p w:rsidR="00960C25" w:rsidRPr="008C3C39" w:rsidRDefault="00960C25" w:rsidP="00A544EE">
      <w:pPr>
        <w:rPr>
          <w:sz w:val="32"/>
          <w:szCs w:val="32"/>
        </w:rPr>
      </w:pPr>
      <w:r w:rsidRPr="008C3C39">
        <w:rPr>
          <w:rFonts w:hint="eastAsia"/>
          <w:sz w:val="32"/>
          <w:szCs w:val="32"/>
        </w:rPr>
        <w:t>作为能够将多种器物，多种童话再现的代价，魔女变为了讨厌人类的存在。</w:t>
      </w:r>
    </w:p>
    <w:p w:rsidR="00960C25" w:rsidRPr="008C3C39" w:rsidRDefault="00960C25" w:rsidP="00A544EE">
      <w:pPr>
        <w:rPr>
          <w:sz w:val="32"/>
          <w:szCs w:val="32"/>
        </w:rPr>
      </w:pPr>
      <w:r w:rsidRPr="008C3C39">
        <w:rPr>
          <w:rFonts w:hint="eastAsia"/>
          <w:sz w:val="32"/>
          <w:szCs w:val="32"/>
        </w:rPr>
        <w:t>【那只是你自己过不去这个心结吧。非要把魔女的血统什么的束之高阁，就是因为这个我才说你娘娘腔的。</w:t>
      </w:r>
    </w:p>
    <w:p w:rsidR="00960C25" w:rsidRPr="008C3C39" w:rsidRDefault="00960C25" w:rsidP="00A544EE">
      <w:pPr>
        <w:rPr>
          <w:sz w:val="32"/>
          <w:szCs w:val="32"/>
        </w:rPr>
      </w:pPr>
      <w:r w:rsidRPr="008C3C39">
        <w:rPr>
          <w:rFonts w:hint="eastAsia"/>
          <w:sz w:val="32"/>
          <w:szCs w:val="32"/>
        </w:rPr>
        <w:t>要是讨厌他的话就干脆点讨厌到底不好么？</w:t>
      </w:r>
    </w:p>
    <w:p w:rsidR="00960C25" w:rsidRPr="008C3C39" w:rsidRDefault="00960C25" w:rsidP="00A544EE">
      <w:pPr>
        <w:rPr>
          <w:sz w:val="32"/>
          <w:szCs w:val="32"/>
        </w:rPr>
      </w:pPr>
      <w:r w:rsidRPr="008C3C39">
        <w:rPr>
          <w:rFonts w:hint="eastAsia"/>
          <w:sz w:val="32"/>
          <w:szCs w:val="32"/>
        </w:rPr>
        <w:t>我看不惯的就是你那模棱两可的态度，有珠。】</w:t>
      </w:r>
    </w:p>
    <w:p w:rsidR="00960C25" w:rsidRPr="008C3C39" w:rsidRDefault="00960C25" w:rsidP="00A544EE">
      <w:pPr>
        <w:rPr>
          <w:sz w:val="32"/>
          <w:szCs w:val="32"/>
        </w:rPr>
      </w:pPr>
      <w:r w:rsidRPr="008C3C39">
        <w:rPr>
          <w:rFonts w:hint="eastAsia"/>
          <w:sz w:val="32"/>
          <w:szCs w:val="32"/>
        </w:rPr>
        <w:t>【模棱两可的态度……？】</w:t>
      </w:r>
    </w:p>
    <w:p w:rsidR="00960C25" w:rsidRPr="008C3C39" w:rsidRDefault="00960C25" w:rsidP="00A544EE">
      <w:pPr>
        <w:rPr>
          <w:sz w:val="32"/>
          <w:szCs w:val="32"/>
        </w:rPr>
      </w:pPr>
      <w:r w:rsidRPr="008C3C39">
        <w:rPr>
          <w:rFonts w:hint="eastAsia"/>
          <w:sz w:val="32"/>
          <w:szCs w:val="32"/>
        </w:rPr>
        <w:t>【对，要无视就无视到底。就是在说这个。</w:t>
      </w:r>
    </w:p>
    <w:p w:rsidR="00960C25" w:rsidRPr="008C3C39" w:rsidRDefault="00960C25" w:rsidP="00A544EE">
      <w:pPr>
        <w:rPr>
          <w:sz w:val="32"/>
          <w:szCs w:val="32"/>
        </w:rPr>
      </w:pPr>
      <w:r w:rsidRPr="008C3C39">
        <w:rPr>
          <w:rFonts w:hint="eastAsia"/>
          <w:sz w:val="32"/>
          <w:szCs w:val="32"/>
        </w:rPr>
        <w:t>本来是想顽固的死守着来着，却要打开城门，干劲满满的等着猎物大意了进来让你守株待兔。我作为你的同伴都看不下去了。</w:t>
      </w:r>
    </w:p>
    <w:p w:rsidR="00960C25" w:rsidRPr="008C3C39" w:rsidRDefault="00960C25" w:rsidP="00A544EE">
      <w:pPr>
        <w:rPr>
          <w:sz w:val="32"/>
          <w:szCs w:val="32"/>
        </w:rPr>
      </w:pPr>
      <w:r w:rsidRPr="008C3C39">
        <w:rPr>
          <w:rFonts w:hint="eastAsia"/>
          <w:sz w:val="32"/>
          <w:szCs w:val="32"/>
        </w:rPr>
        <w:t>对那家伙，只要把门一关就什么事都没有了。这样他不就什么机会都没有了吗？】</w:t>
      </w:r>
    </w:p>
    <w:p w:rsidR="00960C25" w:rsidRPr="008C3C39" w:rsidRDefault="00960C25" w:rsidP="00A544EE">
      <w:pPr>
        <w:rPr>
          <w:sz w:val="32"/>
          <w:szCs w:val="32"/>
        </w:rPr>
      </w:pPr>
      <w:r w:rsidRPr="008C3C39">
        <w:rPr>
          <w:rFonts w:hint="eastAsia"/>
          <w:sz w:val="32"/>
          <w:szCs w:val="32"/>
        </w:rPr>
        <w:t>【……抱歉呐青子，能说的简单点吗？</w:t>
      </w:r>
    </w:p>
    <w:p w:rsidR="00960C25" w:rsidRPr="008C3C39" w:rsidRDefault="00960C25" w:rsidP="00A544EE">
      <w:pPr>
        <w:rPr>
          <w:sz w:val="32"/>
          <w:szCs w:val="32"/>
        </w:rPr>
      </w:pPr>
      <w:r w:rsidRPr="008C3C39">
        <w:rPr>
          <w:rFonts w:hint="eastAsia"/>
          <w:sz w:val="32"/>
          <w:szCs w:val="32"/>
        </w:rPr>
        <w:t>你这个比喻，有点……】</w:t>
      </w:r>
    </w:p>
    <w:p w:rsidR="00960C25" w:rsidRPr="008C3C39" w:rsidRDefault="00960C25" w:rsidP="00A544EE">
      <w:pPr>
        <w:rPr>
          <w:sz w:val="32"/>
          <w:szCs w:val="32"/>
        </w:rPr>
      </w:pPr>
      <w:r w:rsidRPr="008C3C39">
        <w:rPr>
          <w:rFonts w:hint="eastAsia"/>
          <w:sz w:val="32"/>
          <w:szCs w:val="32"/>
        </w:rPr>
        <w:t>到底想比喻什么呀？有珠想说的是这个。</w:t>
      </w:r>
    </w:p>
    <w:p w:rsidR="00960C25" w:rsidRPr="008C3C39" w:rsidRDefault="00960C25" w:rsidP="00A544EE">
      <w:pPr>
        <w:rPr>
          <w:sz w:val="32"/>
          <w:szCs w:val="32"/>
        </w:rPr>
      </w:pPr>
      <w:r w:rsidRPr="008C3C39">
        <w:rPr>
          <w:rFonts w:hint="eastAsia"/>
          <w:sz w:val="32"/>
          <w:szCs w:val="32"/>
        </w:rPr>
        <w:t>看到同伴一副不自觉的样子，青子焦躁的情绪一瞬间超过了沸点。</w:t>
      </w:r>
    </w:p>
    <w:p w:rsidR="00960C25" w:rsidRPr="008C3C39" w:rsidRDefault="00960C25" w:rsidP="00A544EE">
      <w:pPr>
        <w:rPr>
          <w:sz w:val="32"/>
          <w:szCs w:val="32"/>
        </w:rPr>
      </w:pPr>
      <w:r w:rsidRPr="008C3C39">
        <w:rPr>
          <w:rFonts w:hint="eastAsia"/>
          <w:sz w:val="32"/>
          <w:szCs w:val="32"/>
        </w:rPr>
        <w:t>【亏你还说你不感兴趣，做的这叫什么事？那家伙被那样躲躲闪闪的偷看，说不定会有什么奇怪的误会呐！</w:t>
      </w:r>
    </w:p>
    <w:p w:rsidR="00960C25" w:rsidRPr="008C3C39" w:rsidRDefault="00960C25" w:rsidP="00A544EE">
      <w:pPr>
        <w:rPr>
          <w:sz w:val="32"/>
          <w:szCs w:val="32"/>
        </w:rPr>
      </w:pPr>
      <w:r w:rsidRPr="008C3C39">
        <w:rPr>
          <w:rFonts w:hint="eastAsia"/>
          <w:sz w:val="32"/>
          <w:szCs w:val="32"/>
        </w:rPr>
        <w:t>“有珠那样看着我，肯定也想和我搞好关系不会有错。那就好好的在屋里大干一场好了。”之类的。】</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会变成那样吗？】</w:t>
      </w:r>
    </w:p>
    <w:p w:rsidR="00960C25" w:rsidRPr="008C3C39" w:rsidRDefault="00960C25" w:rsidP="00A544EE">
      <w:pPr>
        <w:rPr>
          <w:sz w:val="32"/>
          <w:szCs w:val="32"/>
        </w:rPr>
      </w:pPr>
      <w:r w:rsidRPr="008C3C39">
        <w:rPr>
          <w:rFonts w:hint="eastAsia"/>
          <w:sz w:val="32"/>
          <w:szCs w:val="32"/>
        </w:rPr>
        <w:t>【会的，至少，是我的话早就冲上去说“有话对你说跟我到教室来一趟”了。这不早就可以完事了吗？你这黑寡妇。】</w:t>
      </w:r>
    </w:p>
    <w:p w:rsidR="00960C25" w:rsidRPr="008C3C39" w:rsidRDefault="00960C25" w:rsidP="00A544EE">
      <w:pPr>
        <w:rPr>
          <w:sz w:val="32"/>
          <w:szCs w:val="32"/>
        </w:rPr>
      </w:pPr>
      <w:r w:rsidRPr="008C3C39">
        <w:rPr>
          <w:rFonts w:hint="eastAsia"/>
          <w:sz w:val="32"/>
          <w:szCs w:val="32"/>
        </w:rPr>
        <w:t>【……这样啊，我会小心的。</w:t>
      </w:r>
    </w:p>
    <w:p w:rsidR="00960C25" w:rsidRPr="008C3C39" w:rsidRDefault="00960C25" w:rsidP="00A544EE">
      <w:pPr>
        <w:rPr>
          <w:sz w:val="32"/>
          <w:szCs w:val="32"/>
        </w:rPr>
      </w:pPr>
      <w:r w:rsidRPr="008C3C39">
        <w:rPr>
          <w:rFonts w:hint="eastAsia"/>
          <w:sz w:val="32"/>
          <w:szCs w:val="32"/>
        </w:rPr>
        <w:t>我也并不是想和他说话。我的话，与其说是在看他，不如说是在看他的手脚。】</w:t>
      </w:r>
    </w:p>
    <w:p w:rsidR="00960C25" w:rsidRPr="008C3C39" w:rsidRDefault="00960C25" w:rsidP="00A544EE">
      <w:pPr>
        <w:rPr>
          <w:sz w:val="32"/>
          <w:szCs w:val="32"/>
        </w:rPr>
      </w:pPr>
      <w:r w:rsidRPr="008C3C39">
        <w:rPr>
          <w:rFonts w:hint="eastAsia"/>
          <w:sz w:val="32"/>
          <w:szCs w:val="32"/>
        </w:rPr>
        <w:t>【？手脚，什么啊？】</w:t>
      </w:r>
    </w:p>
    <w:p w:rsidR="00960C25" w:rsidRPr="008C3C39" w:rsidRDefault="00960C25" w:rsidP="00A544EE">
      <w:pPr>
        <w:rPr>
          <w:sz w:val="32"/>
          <w:szCs w:val="32"/>
        </w:rPr>
      </w:pPr>
      <w:r w:rsidRPr="008C3C39">
        <w:rPr>
          <w:rFonts w:hint="eastAsia"/>
          <w:sz w:val="32"/>
          <w:szCs w:val="32"/>
        </w:rPr>
        <w:t>【手脚就是手脚啊，虽然他怎么样都无所谓，但是那天晚上发生的事情还记忆犹新呢。我有点在意那个，所以视线才忍不住追过去的。】</w:t>
      </w:r>
    </w:p>
    <w:p w:rsidR="00960C25" w:rsidRPr="008C3C39" w:rsidRDefault="00960C25" w:rsidP="00A544EE">
      <w:pPr>
        <w:rPr>
          <w:sz w:val="32"/>
          <w:szCs w:val="32"/>
        </w:rPr>
      </w:pPr>
      <w:r w:rsidRPr="008C3C39">
        <w:rPr>
          <w:rFonts w:hint="eastAsia"/>
          <w:sz w:val="32"/>
          <w:szCs w:val="32"/>
        </w:rPr>
        <w:t>【那天晚上，游乐园的事吗？那家伙做什么了？】</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有珠的表情变得有点不高兴了。</w:t>
      </w:r>
    </w:p>
    <w:p w:rsidR="00960C25" w:rsidRPr="008C3C39" w:rsidRDefault="00960C25" w:rsidP="00A544EE">
      <w:pPr>
        <w:rPr>
          <w:sz w:val="32"/>
          <w:szCs w:val="32"/>
        </w:rPr>
      </w:pPr>
      <w:r w:rsidRPr="008C3C39">
        <w:rPr>
          <w:rFonts w:hint="eastAsia"/>
          <w:sz w:val="32"/>
          <w:szCs w:val="32"/>
        </w:rPr>
        <w:t>看来是唤起了游乐园败北的记忆。</w:t>
      </w:r>
    </w:p>
    <w:p w:rsidR="00960C25" w:rsidRPr="008C3C39" w:rsidRDefault="00960C25" w:rsidP="00A544EE">
      <w:pPr>
        <w:rPr>
          <w:sz w:val="32"/>
          <w:szCs w:val="32"/>
        </w:rPr>
      </w:pPr>
      <w:r w:rsidRPr="008C3C39">
        <w:rPr>
          <w:rFonts w:hint="eastAsia"/>
          <w:sz w:val="32"/>
          <w:szCs w:val="32"/>
        </w:rPr>
        <w:t>【飞起来了，他</w:t>
      </w:r>
    </w:p>
    <w:p w:rsidR="00960C25" w:rsidRPr="008C3C39" w:rsidRDefault="00960C25" w:rsidP="00A544EE">
      <w:pPr>
        <w:rPr>
          <w:sz w:val="32"/>
          <w:szCs w:val="32"/>
        </w:rPr>
      </w:pPr>
      <w:r w:rsidRPr="008C3C39">
        <w:rPr>
          <w:rFonts w:hint="eastAsia"/>
          <w:sz w:val="32"/>
          <w:szCs w:val="32"/>
        </w:rPr>
        <w:t>从过山车轨道上面，向着我的蛋男爵飞过去了。】</w:t>
      </w:r>
    </w:p>
    <w:p w:rsidR="00960C25" w:rsidRPr="008C3C39" w:rsidRDefault="00960C25" w:rsidP="00A544EE">
      <w:pPr>
        <w:rPr>
          <w:sz w:val="32"/>
          <w:szCs w:val="32"/>
        </w:rPr>
      </w:pPr>
      <w:r w:rsidRPr="008C3C39">
        <w:rPr>
          <w:rFonts w:hint="eastAsia"/>
          <w:sz w:val="32"/>
          <w:szCs w:val="32"/>
        </w:rPr>
        <w:t>【啊啊，说过呢。趁势、飞了大概有一米吧，什么的。】</w:t>
      </w:r>
    </w:p>
    <w:p w:rsidR="00960C25" w:rsidRPr="008C3C39" w:rsidRDefault="00960C25" w:rsidP="00A544EE">
      <w:pPr>
        <w:rPr>
          <w:sz w:val="32"/>
          <w:szCs w:val="32"/>
        </w:rPr>
      </w:pPr>
      <w:r w:rsidRPr="008C3C39">
        <w:rPr>
          <w:rFonts w:hint="eastAsia"/>
          <w:sz w:val="32"/>
          <w:szCs w:val="32"/>
        </w:rPr>
        <w:t>很幸运的，青子并没看见当时那个情景。</w:t>
      </w:r>
    </w:p>
    <w:p w:rsidR="00960C25" w:rsidRPr="008C3C39" w:rsidRDefault="00960C25" w:rsidP="00A544EE">
      <w:pPr>
        <w:rPr>
          <w:sz w:val="32"/>
          <w:szCs w:val="32"/>
        </w:rPr>
      </w:pPr>
      <w:r w:rsidRPr="008C3C39">
        <w:rPr>
          <w:rFonts w:hint="eastAsia"/>
          <w:sz w:val="32"/>
          <w:szCs w:val="32"/>
        </w:rPr>
        <w:t>草十郎做出死亡跳跃的理由只有一个，就是青子做出的暗示。青子还不知道这一点。</w:t>
      </w:r>
    </w:p>
    <w:p w:rsidR="00960C25" w:rsidRPr="008C3C39" w:rsidRDefault="00960C25" w:rsidP="00A544EE">
      <w:pPr>
        <w:rPr>
          <w:sz w:val="32"/>
          <w:szCs w:val="32"/>
        </w:rPr>
      </w:pPr>
      <w:r w:rsidRPr="008C3C39">
        <w:rPr>
          <w:rFonts w:hint="eastAsia"/>
          <w:sz w:val="32"/>
          <w:szCs w:val="32"/>
        </w:rPr>
        <w:t>另一边，有珠在时钟台上目击到了这一场景。</w:t>
      </w:r>
    </w:p>
    <w:p w:rsidR="00960C25" w:rsidRPr="008C3C39" w:rsidRDefault="00960C25" w:rsidP="00A544EE">
      <w:pPr>
        <w:rPr>
          <w:sz w:val="32"/>
          <w:szCs w:val="32"/>
        </w:rPr>
      </w:pPr>
      <w:r w:rsidRPr="008C3C39">
        <w:rPr>
          <w:rFonts w:hint="eastAsia"/>
          <w:sz w:val="32"/>
          <w:szCs w:val="32"/>
        </w:rPr>
        <w:t>虽然那真的是短短的一瞬间，</w:t>
      </w:r>
    </w:p>
    <w:p w:rsidR="00960C25" w:rsidRPr="008C3C39" w:rsidRDefault="00960C25" w:rsidP="00A544EE">
      <w:pPr>
        <w:rPr>
          <w:sz w:val="32"/>
          <w:szCs w:val="32"/>
        </w:rPr>
      </w:pPr>
      <w:r w:rsidRPr="008C3C39">
        <w:rPr>
          <w:rFonts w:hint="eastAsia"/>
          <w:sz w:val="32"/>
          <w:szCs w:val="32"/>
        </w:rPr>
        <w:t>但比起崩坏的斯纳克，</w:t>
      </w:r>
    </w:p>
    <w:p w:rsidR="00960C25" w:rsidRPr="008C3C39" w:rsidRDefault="00960C25" w:rsidP="00A544EE">
      <w:pPr>
        <w:rPr>
          <w:sz w:val="32"/>
          <w:szCs w:val="32"/>
        </w:rPr>
      </w:pPr>
      <w:r w:rsidRPr="008C3C39">
        <w:rPr>
          <w:rFonts w:hint="eastAsia"/>
          <w:sz w:val="32"/>
          <w:szCs w:val="32"/>
        </w:rPr>
        <w:t>比起从地面击落月亮的青子，</w:t>
      </w:r>
    </w:p>
    <w:p w:rsidR="00960C25" w:rsidRPr="008C3C39" w:rsidRDefault="00960C25" w:rsidP="00A544EE">
      <w:pPr>
        <w:rPr>
          <w:sz w:val="32"/>
          <w:szCs w:val="32"/>
        </w:rPr>
      </w:pPr>
      <w:r w:rsidRPr="008C3C39">
        <w:rPr>
          <w:rFonts w:hint="eastAsia"/>
          <w:sz w:val="32"/>
          <w:szCs w:val="32"/>
        </w:rPr>
        <w:t>那都是更加夺目的场景。</w:t>
      </w:r>
    </w:p>
    <w:p w:rsidR="00960C25" w:rsidRPr="008C3C39" w:rsidRDefault="00960C25" w:rsidP="00A544EE">
      <w:pPr>
        <w:rPr>
          <w:sz w:val="32"/>
          <w:szCs w:val="32"/>
        </w:rPr>
      </w:pPr>
      <w:r w:rsidRPr="008C3C39">
        <w:rPr>
          <w:rFonts w:hint="eastAsia"/>
          <w:sz w:val="32"/>
          <w:szCs w:val="32"/>
        </w:rPr>
        <w:t>【但，那又怎么了？要为蛋报仇吗？】</w:t>
      </w:r>
    </w:p>
    <w:p w:rsidR="00960C25" w:rsidRPr="008C3C39" w:rsidRDefault="00960C25" w:rsidP="00A544EE">
      <w:pPr>
        <w:rPr>
          <w:sz w:val="32"/>
          <w:szCs w:val="32"/>
        </w:rPr>
      </w:pPr>
      <w:r w:rsidRPr="008C3C39">
        <w:rPr>
          <w:rFonts w:hint="eastAsia"/>
          <w:sz w:val="32"/>
          <w:szCs w:val="32"/>
        </w:rPr>
        <w:t>【蛋男爵本来就要坏掉，有什么好报仇的。只是……人类的身体，真的能像那样动起来吗？】</w:t>
      </w:r>
    </w:p>
    <w:p w:rsidR="00960C25" w:rsidRPr="008C3C39" w:rsidRDefault="00960C25" w:rsidP="00A544EE">
      <w:pPr>
        <w:rPr>
          <w:sz w:val="32"/>
          <w:szCs w:val="32"/>
        </w:rPr>
      </w:pPr>
      <w:r w:rsidRPr="008C3C39">
        <w:rPr>
          <w:rFonts w:hint="eastAsia"/>
          <w:sz w:val="32"/>
          <w:szCs w:val="32"/>
        </w:rPr>
        <w:t>是的，对和人类接触很少的有珠来说，草十郎的飞跃是头一次遇到的冲击。</w:t>
      </w:r>
    </w:p>
    <w:p w:rsidR="00960C25" w:rsidRPr="008C3C39" w:rsidRDefault="00960C25" w:rsidP="00A544EE">
      <w:pPr>
        <w:rPr>
          <w:sz w:val="32"/>
          <w:szCs w:val="32"/>
        </w:rPr>
      </w:pPr>
      <w:r w:rsidRPr="008C3C39">
        <w:rPr>
          <w:rFonts w:hint="eastAsia"/>
          <w:sz w:val="32"/>
          <w:szCs w:val="32"/>
        </w:rPr>
        <w:t>和森林里的动物们相比，两对手脚的平衡感不知差了多少倍。</w:t>
      </w:r>
    </w:p>
    <w:p w:rsidR="00960C25" w:rsidRPr="008C3C39" w:rsidRDefault="00960C25" w:rsidP="00A544EE">
      <w:pPr>
        <w:rPr>
          <w:sz w:val="32"/>
          <w:szCs w:val="32"/>
        </w:rPr>
      </w:pPr>
      <w:r w:rsidRPr="008C3C39">
        <w:rPr>
          <w:rFonts w:hint="eastAsia"/>
          <w:sz w:val="32"/>
          <w:szCs w:val="32"/>
        </w:rPr>
        <w:t>虽然是那样靠不住的双脚，尽管是那样无力的双手，却驱动着人类的躯体在虚空中像鸟一样移动。</w:t>
      </w:r>
    </w:p>
    <w:p w:rsidR="00960C25" w:rsidRPr="008C3C39" w:rsidRDefault="00960C25" w:rsidP="00A544EE">
      <w:pPr>
        <w:rPr>
          <w:sz w:val="32"/>
          <w:szCs w:val="32"/>
        </w:rPr>
      </w:pPr>
      <w:r w:rsidRPr="008C3C39">
        <w:rPr>
          <w:rFonts w:hint="eastAsia"/>
          <w:sz w:val="32"/>
          <w:szCs w:val="32"/>
        </w:rPr>
        <w:t>这和一直在城市生活的人类头一次看到野生动物跃动所感受到的感动很相近。</w:t>
      </w:r>
    </w:p>
    <w:p w:rsidR="00960C25" w:rsidRPr="008C3C39" w:rsidRDefault="00960C25" w:rsidP="00A544EE">
      <w:pPr>
        <w:rPr>
          <w:sz w:val="32"/>
          <w:szCs w:val="32"/>
        </w:rPr>
      </w:pPr>
      <w:r w:rsidRPr="008C3C39">
        <w:rPr>
          <w:rFonts w:hint="eastAsia"/>
          <w:sz w:val="32"/>
          <w:szCs w:val="32"/>
        </w:rPr>
        <w:t>【……你不用在意。我只是在想，如果有机会的话能再看一遍那样活动的人体就好了，仅此而已。并不是对他有什么期待。】</w:t>
      </w:r>
    </w:p>
    <w:p w:rsidR="00960C25" w:rsidRPr="008C3C39" w:rsidRDefault="00960C25" w:rsidP="00A544EE">
      <w:pPr>
        <w:rPr>
          <w:sz w:val="32"/>
          <w:szCs w:val="32"/>
        </w:rPr>
      </w:pPr>
      <w:r w:rsidRPr="008C3C39">
        <w:rPr>
          <w:rFonts w:hint="eastAsia"/>
          <w:sz w:val="32"/>
          <w:szCs w:val="32"/>
        </w:rPr>
        <w:t>【……原来如此啊，有珠的</w:t>
      </w:r>
      <w:r w:rsidRPr="008C3C39">
        <w:rPr>
          <w:sz w:val="32"/>
          <w:szCs w:val="32"/>
        </w:rPr>
        <w:t>Ploy</w:t>
      </w:r>
      <w:r w:rsidRPr="008C3C39">
        <w:rPr>
          <w:rFonts w:hint="eastAsia"/>
          <w:sz w:val="32"/>
          <w:szCs w:val="32"/>
        </w:rPr>
        <w:t>里面基本没有人形的，只是没怎么见过那种东西吧。】</w:t>
      </w:r>
    </w:p>
    <w:p w:rsidR="00960C25" w:rsidRPr="008C3C39" w:rsidRDefault="00960C25" w:rsidP="00A544EE">
      <w:pPr>
        <w:rPr>
          <w:sz w:val="32"/>
          <w:szCs w:val="32"/>
        </w:rPr>
      </w:pPr>
      <w:r w:rsidRPr="008C3C39">
        <w:rPr>
          <w:rFonts w:hint="eastAsia"/>
          <w:sz w:val="32"/>
          <w:szCs w:val="32"/>
        </w:rPr>
        <w:t>哈</w:t>
      </w:r>
      <w:r w:rsidRPr="008C3C39">
        <w:rPr>
          <w:sz w:val="32"/>
          <w:szCs w:val="32"/>
        </w:rPr>
        <w:t>~</w:t>
      </w:r>
      <w:r w:rsidRPr="008C3C39">
        <w:rPr>
          <w:rFonts w:hint="eastAsia"/>
          <w:sz w:val="32"/>
          <w:szCs w:val="32"/>
        </w:rPr>
        <w:t>，青子的双肩垂了下来。</w:t>
      </w:r>
    </w:p>
    <w:p w:rsidR="00960C25" w:rsidRPr="008C3C39" w:rsidRDefault="00960C25" w:rsidP="00A544EE">
      <w:pPr>
        <w:rPr>
          <w:sz w:val="32"/>
          <w:szCs w:val="32"/>
        </w:rPr>
      </w:pPr>
      <w:r w:rsidRPr="008C3C39">
        <w:rPr>
          <w:rFonts w:hint="eastAsia"/>
          <w:sz w:val="32"/>
          <w:szCs w:val="32"/>
        </w:rPr>
        <w:t>有珠那含情脉脉的样子，其实只是小孩子想要新玩具的好奇心而已。知道这一点让青子有点沮丧。</w:t>
      </w:r>
    </w:p>
    <w:p w:rsidR="00960C25" w:rsidRPr="008C3C39" w:rsidRDefault="00960C25" w:rsidP="00A544EE">
      <w:pPr>
        <w:rPr>
          <w:sz w:val="32"/>
          <w:szCs w:val="32"/>
        </w:rPr>
      </w:pPr>
      <w:r w:rsidRPr="008C3C39">
        <w:rPr>
          <w:rFonts w:hint="eastAsia"/>
          <w:sz w:val="32"/>
          <w:szCs w:val="32"/>
        </w:rPr>
        <w:t>面对同居人的这种态度，有珠也并没什么异议。</w:t>
      </w:r>
    </w:p>
    <w:p w:rsidR="00960C25" w:rsidRPr="008C3C39" w:rsidRDefault="00960C25" w:rsidP="00A544EE">
      <w:pPr>
        <w:rPr>
          <w:sz w:val="32"/>
          <w:szCs w:val="32"/>
        </w:rPr>
      </w:pPr>
      <w:r w:rsidRPr="008C3C39">
        <w:rPr>
          <w:rFonts w:hint="eastAsia"/>
          <w:sz w:val="32"/>
          <w:szCs w:val="32"/>
        </w:rPr>
        <w:t>就算是她自己，其实也并不清楚自己所持有的这份感动是什么。</w:t>
      </w:r>
    </w:p>
    <w:p w:rsidR="00960C25" w:rsidRPr="008C3C39" w:rsidRDefault="00960C25" w:rsidP="00A544EE">
      <w:pPr>
        <w:rPr>
          <w:sz w:val="32"/>
          <w:szCs w:val="32"/>
        </w:rPr>
      </w:pPr>
      <w:r w:rsidRPr="008C3C39">
        <w:rPr>
          <w:rFonts w:hint="eastAsia"/>
          <w:sz w:val="32"/>
          <w:szCs w:val="32"/>
        </w:rPr>
        <w:t>【晚饭，明天我来做吧。</w:t>
      </w:r>
    </w:p>
    <w:p w:rsidR="00960C25" w:rsidRPr="008C3C39" w:rsidRDefault="00960C25" w:rsidP="00A544EE">
      <w:pPr>
        <w:rPr>
          <w:sz w:val="32"/>
          <w:szCs w:val="32"/>
        </w:rPr>
      </w:pPr>
      <w:r w:rsidRPr="008C3C39">
        <w:rPr>
          <w:rFonts w:hint="eastAsia"/>
          <w:sz w:val="32"/>
          <w:szCs w:val="32"/>
        </w:rPr>
        <w:t>明明马上就要考试了却还吃这些寒酸的东西，本来还想临时冲刺一下，这下都没干劲了。】</w:t>
      </w:r>
    </w:p>
    <w:p w:rsidR="00960C25" w:rsidRPr="008C3C39" w:rsidRDefault="00960C25" w:rsidP="00A544EE">
      <w:pPr>
        <w:rPr>
          <w:sz w:val="32"/>
          <w:szCs w:val="32"/>
        </w:rPr>
      </w:pPr>
      <w:r w:rsidRPr="008C3C39">
        <w:rPr>
          <w:rFonts w:hint="eastAsia"/>
          <w:sz w:val="32"/>
          <w:szCs w:val="32"/>
        </w:rPr>
        <w:t>【请随意，如果我不忙的话也会帮你的。】</w:t>
      </w:r>
    </w:p>
    <w:p w:rsidR="00960C25" w:rsidRPr="008C3C39" w:rsidRDefault="00960C25" w:rsidP="00A544EE">
      <w:pPr>
        <w:rPr>
          <w:sz w:val="32"/>
          <w:szCs w:val="32"/>
        </w:rPr>
      </w:pPr>
      <w:r w:rsidRPr="008C3C39">
        <w:rPr>
          <w:rFonts w:hint="eastAsia"/>
          <w:sz w:val="32"/>
          <w:szCs w:val="32"/>
        </w:rPr>
        <w:t>洋馆的夜晚就这样过去了。</w:t>
      </w:r>
    </w:p>
    <w:p w:rsidR="00960C25" w:rsidRPr="008C3C39" w:rsidRDefault="00960C25" w:rsidP="00A544EE">
      <w:pPr>
        <w:rPr>
          <w:sz w:val="32"/>
          <w:szCs w:val="32"/>
        </w:rPr>
      </w:pPr>
      <w:r w:rsidRPr="008C3C39">
        <w:rPr>
          <w:rFonts w:hint="eastAsia"/>
          <w:sz w:val="32"/>
          <w:szCs w:val="32"/>
        </w:rPr>
        <w:t>不知道是幸运还是不幸，因为混入了异物而引起的变化，目前还没有显现出来。</w:t>
      </w:r>
    </w:p>
    <w:p w:rsidR="00960C25" w:rsidRPr="008C3C39" w:rsidRDefault="00960C25" w:rsidP="00A544EE">
      <w:pPr>
        <w:rPr>
          <w:sz w:val="32"/>
          <w:szCs w:val="32"/>
        </w:rPr>
      </w:pPr>
      <w:r w:rsidRPr="008C3C39">
        <w:rPr>
          <w:rFonts w:hint="eastAsia"/>
          <w:sz w:val="32"/>
          <w:szCs w:val="32"/>
        </w:rPr>
        <w:t>第二天早晨早晨六点半，天空刚刚开始泛白。</w:t>
      </w:r>
    </w:p>
    <w:p w:rsidR="00960C25" w:rsidRPr="008C3C39" w:rsidRDefault="00960C25" w:rsidP="00A544EE">
      <w:pPr>
        <w:rPr>
          <w:sz w:val="32"/>
          <w:szCs w:val="32"/>
        </w:rPr>
      </w:pPr>
      <w:r w:rsidRPr="008C3C39">
        <w:rPr>
          <w:rFonts w:hint="eastAsia"/>
          <w:sz w:val="32"/>
          <w:szCs w:val="32"/>
        </w:rPr>
        <w:t>冰冷的空气中，不知道为什么青子和草十郎一起去上学。</w:t>
      </w:r>
    </w:p>
    <w:p w:rsidR="00960C25" w:rsidRPr="008C3C39" w:rsidRDefault="00960C25" w:rsidP="00A544EE">
      <w:pPr>
        <w:rPr>
          <w:sz w:val="32"/>
          <w:szCs w:val="32"/>
        </w:rPr>
      </w:pPr>
      <w:r w:rsidRPr="008C3C39">
        <w:rPr>
          <w:rFonts w:hint="eastAsia"/>
          <w:sz w:val="32"/>
          <w:szCs w:val="32"/>
        </w:rPr>
        <w:t>“听好，在洋馆的时候，要极力避免自己独自一人。”</w:t>
      </w:r>
    </w:p>
    <w:p w:rsidR="00960C25" w:rsidRPr="008C3C39" w:rsidRDefault="00960C25" w:rsidP="00A544EE">
      <w:pPr>
        <w:rPr>
          <w:sz w:val="32"/>
          <w:szCs w:val="32"/>
        </w:rPr>
      </w:pPr>
      <w:r w:rsidRPr="008C3C39">
        <w:rPr>
          <w:rFonts w:hint="eastAsia"/>
          <w:sz w:val="32"/>
          <w:szCs w:val="32"/>
        </w:rPr>
        <w:t>青子就如同那个忠告所说的，像这样确保着从洋馆里出来的草十郎的安全。</w:t>
      </w:r>
    </w:p>
    <w:p w:rsidR="00960C25" w:rsidRPr="008C3C39" w:rsidRDefault="00960C25" w:rsidP="00A544EE">
      <w:pPr>
        <w:rPr>
          <w:sz w:val="32"/>
          <w:szCs w:val="32"/>
        </w:rPr>
      </w:pPr>
      <w:r w:rsidRPr="008C3C39">
        <w:rPr>
          <w:rFonts w:hint="eastAsia"/>
          <w:sz w:val="32"/>
          <w:szCs w:val="32"/>
        </w:rPr>
        <w:t>……虽然是这样，</w:t>
      </w:r>
    </w:p>
    <w:p w:rsidR="00960C25" w:rsidRPr="008C3C39" w:rsidRDefault="00960C25" w:rsidP="00A544EE">
      <w:pPr>
        <w:rPr>
          <w:sz w:val="32"/>
          <w:szCs w:val="32"/>
        </w:rPr>
      </w:pPr>
      <w:r w:rsidRPr="008C3C39">
        <w:rPr>
          <w:rFonts w:hint="eastAsia"/>
          <w:sz w:val="32"/>
          <w:szCs w:val="32"/>
        </w:rPr>
        <w:t>【好困。六点就要去上学，你也够努力的呢。】</w:t>
      </w:r>
    </w:p>
    <w:p w:rsidR="00960C25" w:rsidRPr="008C3C39" w:rsidRDefault="00960C25" w:rsidP="00A544EE">
      <w:pPr>
        <w:rPr>
          <w:sz w:val="32"/>
          <w:szCs w:val="32"/>
        </w:rPr>
      </w:pPr>
      <w:r w:rsidRPr="008C3C39">
        <w:rPr>
          <w:rFonts w:hint="eastAsia"/>
          <w:sz w:val="32"/>
          <w:szCs w:val="32"/>
        </w:rPr>
        <w:t>【没有啊。是要花三十分钟给外卖工作帮忙。】</w:t>
      </w:r>
    </w:p>
    <w:p w:rsidR="00960C25" w:rsidRPr="008C3C39" w:rsidRDefault="00960C25" w:rsidP="00A544EE">
      <w:pPr>
        <w:rPr>
          <w:sz w:val="32"/>
          <w:szCs w:val="32"/>
        </w:rPr>
      </w:pPr>
      <w:r w:rsidRPr="008C3C39">
        <w:rPr>
          <w:rFonts w:hint="eastAsia"/>
          <w:sz w:val="32"/>
          <w:szCs w:val="32"/>
        </w:rPr>
        <w:t>并没有考虑临近的期末考试，真是非常旺盛的劳动热情。</w:t>
      </w:r>
    </w:p>
    <w:p w:rsidR="00960C25" w:rsidRPr="008C3C39" w:rsidRDefault="00960C25" w:rsidP="00A544EE">
      <w:pPr>
        <w:rPr>
          <w:sz w:val="32"/>
          <w:szCs w:val="32"/>
        </w:rPr>
      </w:pPr>
      <w:r w:rsidRPr="008C3C39">
        <w:rPr>
          <w:rFonts w:hint="eastAsia"/>
          <w:sz w:val="32"/>
          <w:szCs w:val="32"/>
        </w:rPr>
        <w:t>【比起这个，苍崎你会不会太勉强了？</w:t>
      </w:r>
    </w:p>
    <w:p w:rsidR="00960C25" w:rsidRPr="008C3C39" w:rsidRDefault="00960C25" w:rsidP="00A544EE">
      <w:pPr>
        <w:rPr>
          <w:sz w:val="32"/>
          <w:szCs w:val="32"/>
        </w:rPr>
      </w:pPr>
      <w:r w:rsidRPr="008C3C39">
        <w:rPr>
          <w:rFonts w:hint="eastAsia"/>
          <w:sz w:val="32"/>
          <w:szCs w:val="32"/>
        </w:rPr>
        <w:t>没必要非得陪着我吧。】</w:t>
      </w:r>
    </w:p>
    <w:p w:rsidR="00960C25" w:rsidRPr="008C3C39" w:rsidRDefault="00960C25" w:rsidP="00A544EE">
      <w:pPr>
        <w:rPr>
          <w:sz w:val="32"/>
          <w:szCs w:val="32"/>
        </w:rPr>
      </w:pPr>
      <w:r w:rsidRPr="008C3C39">
        <w:rPr>
          <w:rFonts w:hint="eastAsia"/>
          <w:sz w:val="32"/>
          <w:szCs w:val="32"/>
        </w:rPr>
        <w:t>【担心就免了，我会抽时间在学生会室里眯一会的。</w:t>
      </w:r>
    </w:p>
    <w:p w:rsidR="00960C25" w:rsidRPr="008C3C39" w:rsidRDefault="00960C25" w:rsidP="00A544EE">
      <w:pPr>
        <w:rPr>
          <w:sz w:val="32"/>
          <w:szCs w:val="32"/>
        </w:rPr>
      </w:pPr>
      <w:r w:rsidRPr="008C3C39">
        <w:rPr>
          <w:rFonts w:hint="eastAsia"/>
          <w:sz w:val="32"/>
          <w:szCs w:val="32"/>
        </w:rPr>
        <w:t>都已经约定好了，到门口为止会一直陪着你的。】</w:t>
      </w:r>
    </w:p>
    <w:p w:rsidR="00960C25" w:rsidRPr="008C3C39" w:rsidRDefault="00960C25" w:rsidP="00A544EE">
      <w:pPr>
        <w:rPr>
          <w:sz w:val="32"/>
          <w:szCs w:val="32"/>
        </w:rPr>
      </w:pPr>
      <w:r w:rsidRPr="008C3C39">
        <w:rPr>
          <w:rFonts w:hint="eastAsia"/>
          <w:sz w:val="32"/>
          <w:szCs w:val="32"/>
        </w:rPr>
        <w:t>在青子看来，</w:t>
      </w:r>
    </w:p>
    <w:p w:rsidR="00960C25" w:rsidRPr="008C3C39" w:rsidRDefault="00960C25" w:rsidP="00A544EE">
      <w:pPr>
        <w:rPr>
          <w:sz w:val="32"/>
          <w:szCs w:val="32"/>
        </w:rPr>
      </w:pPr>
      <w:r w:rsidRPr="008C3C39">
        <w:rPr>
          <w:rFonts w:hint="eastAsia"/>
          <w:sz w:val="32"/>
          <w:szCs w:val="32"/>
        </w:rPr>
        <w:t>弄不好同居人已经装了什么陷阱。</w:t>
      </w:r>
    </w:p>
    <w:p w:rsidR="00960C25" w:rsidRPr="008C3C39" w:rsidRDefault="00960C25" w:rsidP="00A544EE">
      <w:pPr>
        <w:rPr>
          <w:sz w:val="32"/>
          <w:szCs w:val="32"/>
        </w:rPr>
      </w:pPr>
      <w:r w:rsidRPr="008C3C39">
        <w:rPr>
          <w:rFonts w:hint="eastAsia"/>
          <w:sz w:val="32"/>
          <w:szCs w:val="32"/>
        </w:rPr>
        <w:t>虽然也并不觉得会在森林里面装些什么禁忌的陷阱，但还是以防万一。</w:t>
      </w:r>
    </w:p>
    <w:p w:rsidR="00960C25" w:rsidRPr="008C3C39" w:rsidRDefault="00960C25" w:rsidP="00A544EE">
      <w:pPr>
        <w:rPr>
          <w:sz w:val="32"/>
          <w:szCs w:val="32"/>
        </w:rPr>
      </w:pPr>
      <w:r w:rsidRPr="008C3C39">
        <w:rPr>
          <w:rFonts w:hint="eastAsia"/>
          <w:sz w:val="32"/>
          <w:szCs w:val="32"/>
        </w:rPr>
        <w:t>至少在去的路上要陪着草十郎一起，青子这么想着。</w:t>
      </w:r>
    </w:p>
    <w:p w:rsidR="00960C25" w:rsidRPr="008C3C39" w:rsidRDefault="00960C25" w:rsidP="00A544EE">
      <w:pPr>
        <w:rPr>
          <w:sz w:val="32"/>
          <w:szCs w:val="32"/>
        </w:rPr>
      </w:pPr>
      <w:r w:rsidRPr="008C3C39">
        <w:rPr>
          <w:rFonts w:hint="eastAsia"/>
          <w:sz w:val="32"/>
          <w:szCs w:val="32"/>
        </w:rPr>
        <w:t>要是有陷阱的话就在去路上解除掉就好。</w:t>
      </w:r>
    </w:p>
    <w:p w:rsidR="00960C25" w:rsidRPr="008C3C39" w:rsidRDefault="00960C25" w:rsidP="00A544EE">
      <w:pPr>
        <w:rPr>
          <w:sz w:val="32"/>
          <w:szCs w:val="32"/>
        </w:rPr>
      </w:pPr>
      <w:r w:rsidRPr="008C3C39">
        <w:rPr>
          <w:rFonts w:hint="eastAsia"/>
          <w:sz w:val="32"/>
          <w:szCs w:val="32"/>
        </w:rPr>
        <w:t>一旦解除……话是这么说，但青子除了把陷阱轰到不能用以外也没有其他方法了……解除掉的话，暂且就可以确保安全了。</w:t>
      </w:r>
    </w:p>
    <w:p w:rsidR="00960C25" w:rsidRPr="008C3C39" w:rsidRDefault="00960C25" w:rsidP="00A544EE">
      <w:pPr>
        <w:rPr>
          <w:sz w:val="32"/>
          <w:szCs w:val="32"/>
        </w:rPr>
      </w:pPr>
      <w:r w:rsidRPr="008C3C39">
        <w:rPr>
          <w:rFonts w:hint="eastAsia"/>
          <w:sz w:val="32"/>
          <w:szCs w:val="32"/>
        </w:rPr>
        <w:t>【嘛，回来的时候就没关系了。虽然不能认为有珠不会那么闲。】</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夜间去布设陷阱，被解除了之后不加休息再在白天布设一次……她要真肯这么费劲的话，那这边怎么着都无济于事了。</w:t>
      </w:r>
    </w:p>
    <w:p w:rsidR="00960C25" w:rsidRPr="008C3C39" w:rsidRDefault="00960C25" w:rsidP="00A544EE">
      <w:pPr>
        <w:rPr>
          <w:sz w:val="32"/>
          <w:szCs w:val="32"/>
        </w:rPr>
      </w:pPr>
      <w:r w:rsidRPr="008C3C39">
        <w:rPr>
          <w:rFonts w:hint="eastAsia"/>
          <w:sz w:val="32"/>
          <w:szCs w:val="32"/>
        </w:rPr>
        <w:t>出现那种情况也没办法。</w:t>
      </w:r>
    </w:p>
    <w:p w:rsidR="00960C25" w:rsidRPr="008C3C39" w:rsidRDefault="00960C25" w:rsidP="00A544EE">
      <w:pPr>
        <w:rPr>
          <w:sz w:val="32"/>
          <w:szCs w:val="32"/>
        </w:rPr>
      </w:pPr>
      <w:r w:rsidRPr="008C3C39">
        <w:rPr>
          <w:rFonts w:hint="eastAsia"/>
          <w:sz w:val="32"/>
          <w:szCs w:val="32"/>
        </w:rPr>
        <w:t>那就说明对久远寺有珠来说，静希草十郎是值得做到那种程度的外敌。</w:t>
      </w:r>
    </w:p>
    <w:p w:rsidR="00960C25" w:rsidRPr="008C3C39" w:rsidRDefault="00960C25" w:rsidP="00A544EE">
      <w:pPr>
        <w:rPr>
          <w:sz w:val="32"/>
          <w:szCs w:val="32"/>
        </w:rPr>
      </w:pPr>
      <w:r w:rsidRPr="008C3C39">
        <w:rPr>
          <w:rFonts w:hint="eastAsia"/>
          <w:sz w:val="32"/>
          <w:szCs w:val="32"/>
        </w:rPr>
        <w:t>甚至要那个少女践踏她所坚持的作为魔女的矜持也可以。甚至到那种程度。</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那么，在那种情况下不管青子如何竭尽全力都不可能守护的了这个少年了。已经铁板钉钉的事情再怎么想也没有用。</w:t>
      </w:r>
    </w:p>
    <w:p w:rsidR="00960C25" w:rsidRPr="008C3C39" w:rsidRDefault="00960C25" w:rsidP="00A544EE">
      <w:pPr>
        <w:rPr>
          <w:sz w:val="32"/>
          <w:szCs w:val="32"/>
        </w:rPr>
      </w:pPr>
      <w:r w:rsidRPr="008C3C39">
        <w:rPr>
          <w:rFonts w:hint="eastAsia"/>
          <w:sz w:val="32"/>
          <w:szCs w:val="32"/>
        </w:rPr>
        <w:t>如果是自己能做到的就全力去做，超出自己能力范围的就干脆的舍弃掉，这就是青子作为人类的特性。</w:t>
      </w:r>
    </w:p>
    <w:p w:rsidR="00960C25" w:rsidRPr="008C3C39" w:rsidRDefault="00960C25" w:rsidP="00A544EE">
      <w:pPr>
        <w:rPr>
          <w:sz w:val="32"/>
          <w:szCs w:val="32"/>
        </w:rPr>
      </w:pPr>
      <w:r w:rsidRPr="008C3C39">
        <w:rPr>
          <w:rFonts w:hint="eastAsia"/>
          <w:sz w:val="32"/>
          <w:szCs w:val="32"/>
        </w:rPr>
        <w:t>对她来说，这一方针是最大的让步。</w:t>
      </w:r>
    </w:p>
    <w:p w:rsidR="00960C25" w:rsidRPr="008C3C39" w:rsidRDefault="00960C25" w:rsidP="00A544EE">
      <w:pPr>
        <w:rPr>
          <w:sz w:val="32"/>
          <w:szCs w:val="32"/>
        </w:rPr>
      </w:pPr>
      <w:r w:rsidRPr="008C3C39">
        <w:rPr>
          <w:rFonts w:hint="eastAsia"/>
          <w:sz w:val="32"/>
          <w:szCs w:val="32"/>
        </w:rPr>
        <w:t>离开了久远寺的领地范围。</w:t>
      </w:r>
    </w:p>
    <w:p w:rsidR="00960C25" w:rsidRPr="008C3C39" w:rsidRDefault="00960C25" w:rsidP="00A544EE">
      <w:pPr>
        <w:rPr>
          <w:sz w:val="32"/>
          <w:szCs w:val="32"/>
        </w:rPr>
      </w:pPr>
      <w:r w:rsidRPr="008C3C39">
        <w:rPr>
          <w:rFonts w:hint="eastAsia"/>
          <w:sz w:val="32"/>
          <w:szCs w:val="32"/>
        </w:rPr>
        <w:t>直到走出山坡下的住宅地为止，两个人都在一起。</w:t>
      </w:r>
    </w:p>
    <w:p w:rsidR="00960C25" w:rsidRPr="008C3C39" w:rsidRDefault="00960C25" w:rsidP="00A544EE">
      <w:pPr>
        <w:rPr>
          <w:sz w:val="32"/>
          <w:szCs w:val="32"/>
        </w:rPr>
      </w:pPr>
      <w:r w:rsidRPr="008C3C39">
        <w:rPr>
          <w:rFonts w:hint="eastAsia"/>
          <w:sz w:val="32"/>
          <w:szCs w:val="32"/>
        </w:rPr>
        <w:t>偶然的，青子悄悄看了一眼身边的少年。</w:t>
      </w:r>
    </w:p>
    <w:p w:rsidR="00960C25" w:rsidRPr="008C3C39" w:rsidRDefault="00960C25" w:rsidP="00A544EE">
      <w:pPr>
        <w:rPr>
          <w:sz w:val="32"/>
          <w:szCs w:val="32"/>
        </w:rPr>
      </w:pPr>
      <w:r w:rsidRPr="008C3C39">
        <w:rPr>
          <w:rFonts w:hint="eastAsia"/>
          <w:sz w:val="32"/>
          <w:szCs w:val="32"/>
        </w:rPr>
        <w:t>【话说，在想什么呢？】</w:t>
      </w:r>
    </w:p>
    <w:p w:rsidR="00960C25" w:rsidRPr="008C3C39" w:rsidRDefault="00960C25" w:rsidP="00A544EE">
      <w:pPr>
        <w:rPr>
          <w:sz w:val="32"/>
          <w:szCs w:val="32"/>
        </w:rPr>
      </w:pPr>
      <w:r w:rsidRPr="008C3C39">
        <w:rPr>
          <w:rFonts w:hint="eastAsia"/>
          <w:sz w:val="32"/>
          <w:szCs w:val="32"/>
        </w:rPr>
        <w:t>青子心血来潮的问了这么一句，而很意外的草十郎也察觉到了这一提问的本意。</w:t>
      </w:r>
    </w:p>
    <w:p w:rsidR="00960C25" w:rsidRPr="008C3C39" w:rsidRDefault="00960C25" w:rsidP="00A544EE">
      <w:pPr>
        <w:rPr>
          <w:sz w:val="32"/>
          <w:szCs w:val="32"/>
        </w:rPr>
      </w:pPr>
      <w:r w:rsidRPr="008C3C39">
        <w:rPr>
          <w:rFonts w:hint="eastAsia"/>
          <w:sz w:val="32"/>
          <w:szCs w:val="32"/>
        </w:rPr>
        <w:t>“和有珠相处的怎么样了？”</w:t>
      </w:r>
    </w:p>
    <w:p w:rsidR="00960C25" w:rsidRPr="008C3C39" w:rsidRDefault="00960C25" w:rsidP="00A544EE">
      <w:pPr>
        <w:rPr>
          <w:sz w:val="32"/>
          <w:szCs w:val="32"/>
        </w:rPr>
      </w:pPr>
      <w:r w:rsidRPr="008C3C39">
        <w:rPr>
          <w:rFonts w:hint="eastAsia"/>
          <w:sz w:val="32"/>
          <w:szCs w:val="32"/>
        </w:rPr>
        <w:t>面对这一难题，看来他是有他自己的考量。</w:t>
      </w:r>
    </w:p>
    <w:p w:rsidR="00960C25" w:rsidRPr="008C3C39" w:rsidRDefault="00960C25" w:rsidP="00A544EE">
      <w:pPr>
        <w:rPr>
          <w:sz w:val="32"/>
          <w:szCs w:val="32"/>
        </w:rPr>
      </w:pPr>
      <w:r w:rsidRPr="008C3C39">
        <w:rPr>
          <w:rFonts w:hint="eastAsia"/>
          <w:sz w:val="32"/>
          <w:szCs w:val="32"/>
        </w:rPr>
        <w:t>按照朋友所说的，</w:t>
      </w:r>
    </w:p>
    <w:p w:rsidR="00960C25" w:rsidRPr="008C3C39" w:rsidRDefault="00960C25" w:rsidP="00A544EE">
      <w:pPr>
        <w:rPr>
          <w:sz w:val="32"/>
          <w:szCs w:val="32"/>
        </w:rPr>
      </w:pPr>
      <w:r w:rsidRPr="008C3C39">
        <w:rPr>
          <w:rFonts w:hint="eastAsia"/>
          <w:sz w:val="32"/>
          <w:szCs w:val="32"/>
        </w:rPr>
        <w:t>面对这一难题大体有三种对应方法。</w:t>
      </w:r>
    </w:p>
    <w:p w:rsidR="00960C25" w:rsidRPr="008C3C39" w:rsidRDefault="00960C25" w:rsidP="00A544EE">
      <w:pPr>
        <w:rPr>
          <w:sz w:val="32"/>
          <w:szCs w:val="32"/>
        </w:rPr>
      </w:pPr>
      <w:r w:rsidRPr="008C3C39">
        <w:rPr>
          <w:rFonts w:hint="eastAsia"/>
          <w:sz w:val="32"/>
          <w:szCs w:val="32"/>
        </w:rPr>
        <w:t>其一是外围。</w:t>
      </w:r>
    </w:p>
    <w:p w:rsidR="00960C25" w:rsidRPr="008C3C39" w:rsidRDefault="00960C25" w:rsidP="00A544EE">
      <w:pPr>
        <w:rPr>
          <w:sz w:val="32"/>
          <w:szCs w:val="32"/>
        </w:rPr>
      </w:pPr>
      <w:r w:rsidRPr="008C3C39">
        <w:rPr>
          <w:rFonts w:hint="eastAsia"/>
          <w:sz w:val="32"/>
          <w:szCs w:val="32"/>
        </w:rPr>
        <w:t>“这方法很花时间，也最自然。</w:t>
      </w:r>
    </w:p>
    <w:p w:rsidR="00960C25" w:rsidRPr="008C3C39" w:rsidRDefault="00960C25" w:rsidP="00A544EE">
      <w:pPr>
        <w:rPr>
          <w:sz w:val="32"/>
          <w:szCs w:val="32"/>
        </w:rPr>
      </w:pPr>
      <w:r w:rsidRPr="008C3C39">
        <w:rPr>
          <w:rFonts w:hint="eastAsia"/>
          <w:sz w:val="32"/>
          <w:szCs w:val="32"/>
        </w:rPr>
        <w:t>所谓人类，自己喜欢的东西就是最重要的。一点一点麻痹敏感的神经，培养出同伴意识。”</w:t>
      </w:r>
    </w:p>
    <w:p w:rsidR="00960C25" w:rsidRPr="008C3C39" w:rsidRDefault="00960C25" w:rsidP="00A544EE">
      <w:pPr>
        <w:rPr>
          <w:sz w:val="32"/>
          <w:szCs w:val="32"/>
        </w:rPr>
      </w:pPr>
      <w:r w:rsidRPr="008C3C39">
        <w:rPr>
          <w:rFonts w:hint="eastAsia"/>
          <w:sz w:val="32"/>
          <w:szCs w:val="32"/>
        </w:rPr>
        <w:t>也就是说，目标并不是本人，而是把注意力集中在对那人很重要的事物上。大概就是这么个意思吧。”</w:t>
      </w:r>
    </w:p>
    <w:p w:rsidR="00960C25" w:rsidRPr="008C3C39" w:rsidRDefault="00960C25" w:rsidP="00A544EE">
      <w:pPr>
        <w:rPr>
          <w:sz w:val="32"/>
          <w:szCs w:val="32"/>
        </w:rPr>
      </w:pPr>
      <w:r w:rsidRPr="008C3C39">
        <w:rPr>
          <w:rFonts w:hint="eastAsia"/>
          <w:sz w:val="32"/>
          <w:szCs w:val="32"/>
        </w:rPr>
        <w:t>不像是木乃美会说出的，十分成熟的意见。然而很遗憾，草十郎并不知道有主的嗜好。</w:t>
      </w:r>
    </w:p>
    <w:p w:rsidR="00960C25" w:rsidRPr="008C3C39" w:rsidRDefault="00960C25" w:rsidP="00A544EE">
      <w:pPr>
        <w:rPr>
          <w:sz w:val="32"/>
          <w:szCs w:val="32"/>
        </w:rPr>
      </w:pPr>
      <w:r w:rsidRPr="008C3C39">
        <w:rPr>
          <w:rFonts w:hint="eastAsia"/>
          <w:sz w:val="32"/>
          <w:szCs w:val="32"/>
        </w:rPr>
        <w:t>虽然也察觉到这个洋馆对她很重要，但感觉如果随便的就给洋馆做扫除反而会起反效果。</w:t>
      </w:r>
    </w:p>
    <w:p w:rsidR="00960C25" w:rsidRPr="008C3C39" w:rsidRDefault="00960C25" w:rsidP="00A544EE">
      <w:pPr>
        <w:rPr>
          <w:sz w:val="32"/>
          <w:szCs w:val="32"/>
        </w:rPr>
      </w:pPr>
      <w:r w:rsidRPr="008C3C39">
        <w:rPr>
          <w:rFonts w:hint="eastAsia"/>
          <w:sz w:val="32"/>
          <w:szCs w:val="32"/>
        </w:rPr>
        <w:t>在草十郎看来，自己很重要的东西肯定不愿意随随便便的被别人接触。</w:t>
      </w:r>
    </w:p>
    <w:p w:rsidR="00960C25" w:rsidRPr="008C3C39" w:rsidRDefault="00960C25" w:rsidP="00A544EE">
      <w:pPr>
        <w:rPr>
          <w:sz w:val="32"/>
          <w:szCs w:val="32"/>
        </w:rPr>
      </w:pPr>
      <w:r w:rsidRPr="008C3C39">
        <w:rPr>
          <w:rFonts w:hint="eastAsia"/>
          <w:sz w:val="32"/>
          <w:szCs w:val="32"/>
        </w:rPr>
        <w:t>其二是内部。</w:t>
      </w:r>
    </w:p>
    <w:p w:rsidR="00960C25" w:rsidRPr="008C3C39" w:rsidRDefault="00960C25" w:rsidP="00A544EE">
      <w:pPr>
        <w:rPr>
          <w:sz w:val="32"/>
          <w:szCs w:val="32"/>
        </w:rPr>
      </w:pPr>
      <w:r w:rsidRPr="008C3C39">
        <w:rPr>
          <w:rFonts w:hint="eastAsia"/>
          <w:sz w:val="32"/>
          <w:szCs w:val="32"/>
        </w:rPr>
        <w:t>“但是，果然直接对人出手才是最快的。像我们这样没有魅力的人就要依靠有魅力的外部装备了。</w:t>
      </w:r>
    </w:p>
    <w:p w:rsidR="00960C25" w:rsidRPr="008C3C39" w:rsidRDefault="00960C25" w:rsidP="00A544EE">
      <w:pPr>
        <w:rPr>
          <w:sz w:val="32"/>
          <w:szCs w:val="32"/>
        </w:rPr>
      </w:pPr>
      <w:r w:rsidRPr="008C3C39">
        <w:rPr>
          <w:sz w:val="32"/>
          <w:szCs w:val="32"/>
        </w:rPr>
        <w:t>——</w:t>
      </w:r>
      <w:r w:rsidRPr="008C3C39">
        <w:rPr>
          <w:rFonts w:hint="eastAsia"/>
          <w:sz w:val="32"/>
          <w:szCs w:val="32"/>
        </w:rPr>
        <w:t>没错，就是在说礼物啊，静希同学。”</w:t>
      </w:r>
    </w:p>
    <w:p w:rsidR="00960C25" w:rsidRPr="008C3C39" w:rsidRDefault="00960C25" w:rsidP="00A544EE">
      <w:pPr>
        <w:rPr>
          <w:sz w:val="32"/>
          <w:szCs w:val="32"/>
        </w:rPr>
      </w:pPr>
      <w:r w:rsidRPr="008C3C39">
        <w:rPr>
          <w:rFonts w:hint="eastAsia"/>
          <w:sz w:val="32"/>
          <w:szCs w:val="32"/>
        </w:rPr>
        <w:t>即是短期决战。咔嚓，一击必杀。</w:t>
      </w:r>
    </w:p>
    <w:p w:rsidR="00960C25" w:rsidRPr="008C3C39" w:rsidRDefault="00960C25" w:rsidP="00A544EE">
      <w:pPr>
        <w:rPr>
          <w:sz w:val="32"/>
          <w:szCs w:val="32"/>
        </w:rPr>
      </w:pPr>
      <w:r w:rsidRPr="008C3C39">
        <w:rPr>
          <w:rFonts w:hint="eastAsia"/>
          <w:sz w:val="32"/>
          <w:szCs w:val="32"/>
        </w:rPr>
        <w:t>赠与高价的礼物来改变对手的意识，就是这么个意思吧。</w:t>
      </w:r>
    </w:p>
    <w:p w:rsidR="00960C25" w:rsidRPr="008C3C39" w:rsidRDefault="00960C25" w:rsidP="00A544EE">
      <w:pPr>
        <w:rPr>
          <w:sz w:val="32"/>
          <w:szCs w:val="32"/>
        </w:rPr>
      </w:pPr>
      <w:r w:rsidRPr="008C3C39">
        <w:rPr>
          <w:rFonts w:hint="eastAsia"/>
          <w:sz w:val="32"/>
          <w:szCs w:val="32"/>
        </w:rPr>
        <w:t>草十郎也觉得这是个非常棒的作战。</w:t>
      </w:r>
    </w:p>
    <w:p w:rsidR="00960C25" w:rsidRPr="008C3C39" w:rsidRDefault="00960C25" w:rsidP="00A544EE">
      <w:pPr>
        <w:rPr>
          <w:sz w:val="32"/>
          <w:szCs w:val="32"/>
        </w:rPr>
      </w:pPr>
      <w:r w:rsidRPr="008C3C39">
        <w:rPr>
          <w:rFonts w:hint="eastAsia"/>
          <w:sz w:val="32"/>
          <w:szCs w:val="32"/>
        </w:rPr>
        <w:t>毕竟这个简单易行，对他来说很容易理解，这非常不错。</w:t>
      </w:r>
    </w:p>
    <w:p w:rsidR="00960C25" w:rsidRPr="008C3C39" w:rsidRDefault="00960C25" w:rsidP="00A544EE">
      <w:pPr>
        <w:rPr>
          <w:sz w:val="32"/>
          <w:szCs w:val="32"/>
        </w:rPr>
      </w:pPr>
      <w:r w:rsidRPr="008C3C39">
        <w:rPr>
          <w:rFonts w:hint="eastAsia"/>
          <w:sz w:val="32"/>
          <w:szCs w:val="32"/>
        </w:rPr>
        <w:t>然而</w:t>
      </w:r>
      <w:r w:rsidRPr="008C3C39">
        <w:rPr>
          <w:sz w:val="32"/>
          <w:szCs w:val="32"/>
        </w:rPr>
        <w:t>——</w:t>
      </w:r>
      <w:r w:rsidRPr="008C3C39">
        <w:rPr>
          <w:rFonts w:hint="eastAsia"/>
          <w:sz w:val="32"/>
          <w:szCs w:val="32"/>
        </w:rPr>
        <w:t>难办的是，这个和一号作战一样不可行。</w:t>
      </w:r>
    </w:p>
    <w:p w:rsidR="00960C25" w:rsidRPr="008C3C39" w:rsidRDefault="00960C25" w:rsidP="00A544EE">
      <w:pPr>
        <w:rPr>
          <w:sz w:val="32"/>
          <w:szCs w:val="32"/>
        </w:rPr>
      </w:pPr>
      <w:r w:rsidRPr="008C3C39">
        <w:rPr>
          <w:rFonts w:hint="eastAsia"/>
          <w:sz w:val="32"/>
          <w:szCs w:val="32"/>
        </w:rPr>
        <w:t>毕竟，前提无法成立是非常致命的。</w:t>
      </w:r>
    </w:p>
    <w:p w:rsidR="00960C25" w:rsidRPr="008C3C39" w:rsidRDefault="00960C25" w:rsidP="00A544EE">
      <w:pPr>
        <w:rPr>
          <w:sz w:val="32"/>
          <w:szCs w:val="32"/>
        </w:rPr>
      </w:pPr>
      <w:r w:rsidRPr="008C3C39">
        <w:rPr>
          <w:rFonts w:hint="eastAsia"/>
          <w:sz w:val="32"/>
          <w:szCs w:val="32"/>
        </w:rPr>
        <w:t>“还有啊……嘛，你见过的吧，</w:t>
      </w:r>
    </w:p>
    <w:p w:rsidR="00960C25" w:rsidRPr="008C3C39" w:rsidRDefault="00960C25" w:rsidP="00A544EE">
      <w:pPr>
        <w:rPr>
          <w:sz w:val="32"/>
          <w:szCs w:val="32"/>
        </w:rPr>
      </w:pPr>
      <w:r w:rsidRPr="008C3C39">
        <w:rPr>
          <w:rFonts w:hint="eastAsia"/>
          <w:sz w:val="32"/>
          <w:szCs w:val="32"/>
        </w:rPr>
        <w:t>我是不太懂是怎么回事啦，总之做的太过火了反而会留下不好的印象，就像殿下那样。</w:t>
      </w:r>
    </w:p>
    <w:p w:rsidR="00960C25" w:rsidRPr="008C3C39" w:rsidRDefault="00960C25" w:rsidP="00A544EE">
      <w:pPr>
        <w:rPr>
          <w:sz w:val="32"/>
          <w:szCs w:val="32"/>
        </w:rPr>
      </w:pPr>
      <w:r w:rsidRPr="008C3C39">
        <w:rPr>
          <w:rFonts w:hint="eastAsia"/>
          <w:sz w:val="32"/>
          <w:szCs w:val="32"/>
        </w:rPr>
        <w:t>可不能让对方有‘我现在被冷落了’的意识哦，等交往了之后才注意到‘阿勒，我是不是被冷落了’这样才是最好的。”</w:t>
      </w:r>
    </w:p>
    <w:p w:rsidR="00960C25" w:rsidRPr="008C3C39" w:rsidRDefault="00960C25" w:rsidP="00A544EE">
      <w:pPr>
        <w:rPr>
          <w:sz w:val="32"/>
          <w:szCs w:val="32"/>
        </w:rPr>
      </w:pPr>
      <w:r w:rsidRPr="008C3C39">
        <w:rPr>
          <w:rFonts w:hint="eastAsia"/>
          <w:sz w:val="32"/>
          <w:szCs w:val="32"/>
        </w:rPr>
        <w:t>说了半天还是完全不明白要怎么做，总之就是不要太勉强，大概是这么个意思吧。</w:t>
      </w:r>
    </w:p>
    <w:p w:rsidR="00960C25" w:rsidRPr="008C3C39" w:rsidRDefault="00960C25" w:rsidP="00A544EE">
      <w:pPr>
        <w:rPr>
          <w:sz w:val="32"/>
          <w:szCs w:val="32"/>
        </w:rPr>
      </w:pPr>
      <w:r w:rsidRPr="008C3C39">
        <w:rPr>
          <w:rFonts w:hint="eastAsia"/>
          <w:sz w:val="32"/>
          <w:szCs w:val="32"/>
        </w:rPr>
        <w:t>这点完全同意。</w:t>
      </w:r>
    </w:p>
    <w:p w:rsidR="00960C25" w:rsidRPr="008C3C39" w:rsidRDefault="00960C25" w:rsidP="00A544EE">
      <w:pPr>
        <w:rPr>
          <w:sz w:val="32"/>
          <w:szCs w:val="32"/>
        </w:rPr>
      </w:pPr>
      <w:r w:rsidRPr="008C3C39">
        <w:rPr>
          <w:rFonts w:hint="eastAsia"/>
          <w:sz w:val="32"/>
          <w:szCs w:val="32"/>
        </w:rPr>
        <w:t>为了让对方接受而做出努力是正确的。</w:t>
      </w:r>
    </w:p>
    <w:p w:rsidR="00960C25" w:rsidRPr="008C3C39" w:rsidRDefault="00960C25" w:rsidP="00A544EE">
      <w:pPr>
        <w:rPr>
          <w:sz w:val="32"/>
          <w:szCs w:val="32"/>
        </w:rPr>
      </w:pPr>
      <w:r w:rsidRPr="008C3C39">
        <w:rPr>
          <w:rFonts w:hint="eastAsia"/>
          <w:sz w:val="32"/>
          <w:szCs w:val="32"/>
        </w:rPr>
        <w:t>但是，草十郎也认为那是要分阶段的。</w:t>
      </w:r>
    </w:p>
    <w:p w:rsidR="00960C25" w:rsidRPr="008C3C39" w:rsidRDefault="00960C25" w:rsidP="00A544EE">
      <w:pPr>
        <w:rPr>
          <w:sz w:val="32"/>
          <w:szCs w:val="32"/>
        </w:rPr>
      </w:pPr>
      <w:r w:rsidRPr="008C3C39">
        <w:rPr>
          <w:rFonts w:hint="eastAsia"/>
          <w:sz w:val="32"/>
          <w:szCs w:val="32"/>
        </w:rPr>
        <w:t>回想起过去要进入陌生狐狸的领地里的事情。</w:t>
      </w:r>
    </w:p>
    <w:p w:rsidR="00960C25" w:rsidRPr="008C3C39" w:rsidRDefault="00960C25" w:rsidP="00A544EE">
      <w:pPr>
        <w:rPr>
          <w:sz w:val="32"/>
          <w:szCs w:val="32"/>
        </w:rPr>
      </w:pPr>
      <w:r w:rsidRPr="008C3C39">
        <w:rPr>
          <w:rFonts w:hint="eastAsia"/>
          <w:sz w:val="32"/>
          <w:szCs w:val="32"/>
        </w:rPr>
        <w:t>那时候只要把手里拿着的食物之类的东西放好，自那之后，狐狸的气息就消失了。</w:t>
      </w:r>
    </w:p>
    <w:p w:rsidR="00960C25" w:rsidRPr="008C3C39" w:rsidRDefault="00960C25" w:rsidP="00A544EE">
      <w:pPr>
        <w:rPr>
          <w:sz w:val="32"/>
          <w:szCs w:val="32"/>
        </w:rPr>
      </w:pPr>
      <w:r w:rsidRPr="008C3C39">
        <w:rPr>
          <w:rFonts w:hint="eastAsia"/>
          <w:sz w:val="32"/>
          <w:szCs w:val="32"/>
        </w:rPr>
        <w:t>人表达善意，诚恳的方式各不相同。</w:t>
      </w:r>
    </w:p>
    <w:p w:rsidR="00960C25" w:rsidRPr="008C3C39" w:rsidRDefault="00960C25" w:rsidP="00A544EE">
      <w:pPr>
        <w:rPr>
          <w:sz w:val="32"/>
          <w:szCs w:val="32"/>
        </w:rPr>
      </w:pPr>
      <w:r w:rsidRPr="008C3C39">
        <w:rPr>
          <w:rFonts w:hint="eastAsia"/>
          <w:sz w:val="32"/>
          <w:szCs w:val="32"/>
        </w:rPr>
        <w:t>单方面的善意有时候会成为负担。</w:t>
      </w:r>
    </w:p>
    <w:p w:rsidR="00960C25" w:rsidRPr="008C3C39" w:rsidRDefault="00960C25" w:rsidP="00A544EE">
      <w:pPr>
        <w:rPr>
          <w:sz w:val="32"/>
          <w:szCs w:val="32"/>
        </w:rPr>
      </w:pPr>
      <w:r w:rsidRPr="008C3C39">
        <w:rPr>
          <w:rFonts w:hint="eastAsia"/>
          <w:sz w:val="32"/>
          <w:szCs w:val="32"/>
        </w:rPr>
        <w:t>尽管如此、</w:t>
      </w:r>
    </w:p>
    <w:p w:rsidR="00960C25" w:rsidRPr="008C3C39" w:rsidRDefault="00960C25" w:rsidP="00A544EE">
      <w:pPr>
        <w:rPr>
          <w:sz w:val="32"/>
          <w:szCs w:val="32"/>
        </w:rPr>
      </w:pPr>
      <w:r w:rsidRPr="008C3C39">
        <w:rPr>
          <w:rFonts w:hint="eastAsia"/>
          <w:sz w:val="32"/>
          <w:szCs w:val="32"/>
        </w:rPr>
        <w:t>【没关系的，我在想呢。总之先思考下自己能做的事情啊，或者想做的事情之类的。放心吧，我会好好遵守苍崎告诫我的那些方针的。】</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交给我吧，草十郎很自信。</w:t>
      </w:r>
    </w:p>
    <w:p w:rsidR="00960C25" w:rsidRPr="008C3C39" w:rsidRDefault="00960C25" w:rsidP="00A544EE">
      <w:pPr>
        <w:rPr>
          <w:sz w:val="32"/>
          <w:szCs w:val="32"/>
        </w:rPr>
      </w:pPr>
      <w:r w:rsidRPr="008C3C39">
        <w:rPr>
          <w:rFonts w:hint="eastAsia"/>
          <w:sz w:val="32"/>
          <w:szCs w:val="32"/>
        </w:rPr>
        <w:t>完全靠不住的回答，青子也由此亲身体验到“真的没关系吗这家伙”是怎么个情况。</w:t>
      </w:r>
    </w:p>
    <w:p w:rsidR="00960C25" w:rsidRPr="008C3C39" w:rsidRDefault="00960C25" w:rsidP="00A544EE">
      <w:pPr>
        <w:rPr>
          <w:sz w:val="32"/>
          <w:szCs w:val="32"/>
        </w:rPr>
      </w:pPr>
      <w:r w:rsidRPr="008C3C39">
        <w:rPr>
          <w:rFonts w:hint="eastAsia"/>
          <w:sz w:val="32"/>
          <w:szCs w:val="32"/>
        </w:rPr>
        <w:t>【想要学校内那样的扫帚？】</w:t>
      </w:r>
    </w:p>
    <w:p w:rsidR="00960C25" w:rsidRPr="008C3C39" w:rsidRDefault="00960C25" w:rsidP="00A544EE">
      <w:pPr>
        <w:rPr>
          <w:sz w:val="32"/>
          <w:szCs w:val="32"/>
        </w:rPr>
      </w:pPr>
      <w:r w:rsidRPr="008C3C39">
        <w:rPr>
          <w:rFonts w:hint="eastAsia"/>
          <w:sz w:val="32"/>
          <w:szCs w:val="32"/>
        </w:rPr>
        <w:t>【是啊，可以的话介绍个便宜点的地方。】</w:t>
      </w:r>
    </w:p>
    <w:p w:rsidR="00960C25" w:rsidRPr="008C3C39" w:rsidRDefault="00960C25" w:rsidP="00A544EE">
      <w:pPr>
        <w:rPr>
          <w:sz w:val="32"/>
          <w:szCs w:val="32"/>
        </w:rPr>
      </w:pPr>
      <w:r w:rsidRPr="008C3C39">
        <w:rPr>
          <w:rFonts w:hint="eastAsia"/>
          <w:sz w:val="32"/>
          <w:szCs w:val="32"/>
        </w:rPr>
        <w:t>【……静希你家，是宿舍吧，我不觉得你会需要扫帚那类东西啊。】</w:t>
      </w:r>
    </w:p>
    <w:p w:rsidR="00960C25" w:rsidRPr="008C3C39" w:rsidRDefault="00960C25" w:rsidP="00A544EE">
      <w:pPr>
        <w:rPr>
          <w:sz w:val="32"/>
          <w:szCs w:val="32"/>
        </w:rPr>
      </w:pPr>
      <w:r w:rsidRPr="008C3C39">
        <w:rPr>
          <w:rFonts w:hint="eastAsia"/>
          <w:sz w:val="32"/>
          <w:szCs w:val="32"/>
        </w:rPr>
        <w:t>【不，有个很在意的地方想要打扫一下，另外要是有垃圾袋的话那就帮了大忙了。】</w:t>
      </w:r>
    </w:p>
    <w:p w:rsidR="00960C25" w:rsidRPr="008C3C39" w:rsidRDefault="00960C25" w:rsidP="00A544EE">
      <w:pPr>
        <w:rPr>
          <w:sz w:val="32"/>
          <w:szCs w:val="32"/>
        </w:rPr>
      </w:pPr>
      <w:r w:rsidRPr="008C3C39">
        <w:rPr>
          <w:rFonts w:hint="eastAsia"/>
          <w:sz w:val="32"/>
          <w:szCs w:val="32"/>
        </w:rPr>
        <w:t>【虽说是要避免无端的花销，</w:t>
      </w:r>
    </w:p>
    <w:p w:rsidR="00960C25" w:rsidRPr="008C3C39" w:rsidRDefault="00960C25" w:rsidP="00A544EE">
      <w:pPr>
        <w:rPr>
          <w:sz w:val="32"/>
          <w:szCs w:val="32"/>
        </w:rPr>
      </w:pPr>
      <w:r w:rsidRPr="008C3C39">
        <w:rPr>
          <w:rFonts w:hint="eastAsia"/>
          <w:sz w:val="32"/>
          <w:szCs w:val="32"/>
        </w:rPr>
        <w:t>嘛，随便怎么着吧，用我们的就行吗？要借去用吗？】</w:t>
      </w:r>
    </w:p>
    <w:p w:rsidR="00960C25" w:rsidRPr="008C3C39" w:rsidRDefault="00960C25" w:rsidP="00A544EE">
      <w:pPr>
        <w:rPr>
          <w:sz w:val="32"/>
          <w:szCs w:val="32"/>
        </w:rPr>
      </w:pPr>
      <w:r w:rsidRPr="008C3C39">
        <w:rPr>
          <w:rFonts w:hint="eastAsia"/>
          <w:sz w:val="32"/>
          <w:szCs w:val="32"/>
        </w:rPr>
        <w:t>【不了，估计一天还用不完，还是自己买吧。</w:t>
      </w:r>
    </w:p>
    <w:p w:rsidR="00960C25" w:rsidRPr="008C3C39" w:rsidRDefault="00960C25" w:rsidP="00A544EE">
      <w:pPr>
        <w:rPr>
          <w:sz w:val="32"/>
          <w:szCs w:val="32"/>
        </w:rPr>
      </w:pPr>
      <w:r w:rsidRPr="008C3C39">
        <w:rPr>
          <w:rFonts w:hint="eastAsia"/>
          <w:sz w:val="32"/>
          <w:szCs w:val="32"/>
        </w:rPr>
        <w:t>再说也是一直以来都想要的东西。有的话会很方便呢，扫帚。】</w:t>
      </w:r>
    </w:p>
    <w:p w:rsidR="00960C25" w:rsidRPr="008C3C39" w:rsidRDefault="00960C25" w:rsidP="00A544EE">
      <w:pPr>
        <w:rPr>
          <w:sz w:val="32"/>
          <w:szCs w:val="32"/>
        </w:rPr>
      </w:pPr>
      <w:r w:rsidRPr="008C3C39">
        <w:rPr>
          <w:rFonts w:hint="eastAsia"/>
          <w:sz w:val="32"/>
          <w:szCs w:val="32"/>
        </w:rPr>
        <w:t>放学之后，在打工回来的路上。</w:t>
      </w:r>
    </w:p>
    <w:p w:rsidR="00960C25" w:rsidRPr="008C3C39" w:rsidRDefault="00960C25" w:rsidP="00A544EE">
      <w:pPr>
        <w:rPr>
          <w:sz w:val="32"/>
          <w:szCs w:val="32"/>
        </w:rPr>
      </w:pPr>
      <w:r w:rsidRPr="008C3C39">
        <w:rPr>
          <w:rFonts w:hint="eastAsia"/>
          <w:sz w:val="32"/>
          <w:szCs w:val="32"/>
        </w:rPr>
        <w:t>时间是距离打工结束还有不到两个小时的下午四点。</w:t>
      </w:r>
    </w:p>
    <w:p w:rsidR="00960C25" w:rsidRPr="008C3C39" w:rsidRDefault="00960C25" w:rsidP="00A544EE">
      <w:pPr>
        <w:rPr>
          <w:sz w:val="32"/>
          <w:szCs w:val="32"/>
        </w:rPr>
      </w:pPr>
      <w:r w:rsidRPr="008C3C39">
        <w:rPr>
          <w:rFonts w:hint="eastAsia"/>
          <w:sz w:val="32"/>
          <w:szCs w:val="32"/>
        </w:rPr>
        <w:t>“把临近考试的学生霸着不放算怎么回事？”</w:t>
      </w:r>
      <w:r w:rsidRPr="008C3C39">
        <w:rPr>
          <w:sz w:val="32"/>
          <w:szCs w:val="32"/>
        </w:rPr>
        <w:t>Mad Bear</w:t>
      </w:r>
      <w:r w:rsidRPr="008C3C39">
        <w:rPr>
          <w:rFonts w:hint="eastAsia"/>
          <w:sz w:val="32"/>
          <w:szCs w:val="32"/>
        </w:rPr>
        <w:t>的厨师长被会计这么狠狠的训了一通，只好哭哭啼啼的把草十郎送了出来。</w:t>
      </w:r>
    </w:p>
    <w:p w:rsidR="00960C25" w:rsidRPr="008C3C39" w:rsidRDefault="00960C25" w:rsidP="00A544EE">
      <w:pPr>
        <w:rPr>
          <w:sz w:val="32"/>
          <w:szCs w:val="32"/>
        </w:rPr>
      </w:pPr>
      <w:r w:rsidRPr="008C3C39">
        <w:rPr>
          <w:rFonts w:hint="eastAsia"/>
          <w:sz w:val="32"/>
          <w:szCs w:val="32"/>
        </w:rPr>
        <w:t>然后，</w:t>
      </w:r>
    </w:p>
    <w:p w:rsidR="00960C25" w:rsidRPr="008C3C39" w:rsidRDefault="00960C25" w:rsidP="00A544EE">
      <w:pPr>
        <w:rPr>
          <w:sz w:val="32"/>
          <w:szCs w:val="32"/>
        </w:rPr>
      </w:pPr>
      <w:r w:rsidRPr="008C3C39">
        <w:rPr>
          <w:rFonts w:hint="eastAsia"/>
          <w:sz w:val="32"/>
          <w:szCs w:val="32"/>
        </w:rPr>
        <w:t>这两个小时的时间差，可能，会左右草十郎的命运。</w:t>
      </w:r>
    </w:p>
    <w:p w:rsidR="00960C25" w:rsidRPr="008C3C39" w:rsidRDefault="00960C25" w:rsidP="00A544EE">
      <w:pPr>
        <w:rPr>
          <w:sz w:val="32"/>
          <w:szCs w:val="32"/>
        </w:rPr>
      </w:pPr>
      <w:r w:rsidRPr="008C3C39">
        <w:rPr>
          <w:rFonts w:hint="eastAsia"/>
          <w:sz w:val="32"/>
          <w:szCs w:val="32"/>
        </w:rPr>
        <w:t>按照原本的计划，草十郎必须要等着青子结束学生会的事务后，一起放学再回到久远寺家。</w:t>
      </w:r>
    </w:p>
    <w:p w:rsidR="00960C25" w:rsidRPr="008C3C39" w:rsidRDefault="00960C25" w:rsidP="00A544EE">
      <w:pPr>
        <w:rPr>
          <w:sz w:val="32"/>
          <w:szCs w:val="32"/>
        </w:rPr>
      </w:pPr>
      <w:r w:rsidRPr="008C3C39">
        <w:rPr>
          <w:rFonts w:hint="eastAsia"/>
          <w:sz w:val="32"/>
          <w:szCs w:val="32"/>
        </w:rPr>
        <w:t>但是，不知道草十郎是怎么想的，他开始向打工同伴，也是同年级的同学打听这附近有没有便宜卖扫帚的店。</w:t>
      </w:r>
    </w:p>
    <w:p w:rsidR="00960C25" w:rsidRPr="008C3C39" w:rsidRDefault="00960C25" w:rsidP="00A544EE">
      <w:pPr>
        <w:rPr>
          <w:sz w:val="32"/>
          <w:szCs w:val="32"/>
        </w:rPr>
      </w:pPr>
      <w:r w:rsidRPr="008C3C39">
        <w:rPr>
          <w:rFonts w:hint="eastAsia"/>
          <w:sz w:val="32"/>
          <w:szCs w:val="32"/>
        </w:rPr>
        <w:t>【乡下人的兴趣还真是难以理解，没病吧？</w:t>
      </w:r>
    </w:p>
    <w:p w:rsidR="00960C25" w:rsidRPr="008C3C39" w:rsidRDefault="00960C25" w:rsidP="00A544EE">
      <w:pPr>
        <w:rPr>
          <w:sz w:val="32"/>
          <w:szCs w:val="32"/>
        </w:rPr>
      </w:pPr>
      <w:r w:rsidRPr="008C3C39">
        <w:rPr>
          <w:rFonts w:hint="eastAsia"/>
          <w:sz w:val="32"/>
          <w:szCs w:val="32"/>
        </w:rPr>
        <w:t>咱们学校附近不是有个麻烦拉面店吗？那条街的尽头就有一家冲田五金店在卖。要是买一整套的话比西口的建材超市还要便宜一些。</w:t>
      </w:r>
    </w:p>
    <w:p w:rsidR="00960C25" w:rsidRPr="008C3C39" w:rsidRDefault="00960C25" w:rsidP="00A544EE">
      <w:pPr>
        <w:rPr>
          <w:sz w:val="32"/>
          <w:szCs w:val="32"/>
        </w:rPr>
      </w:pPr>
      <w:r w:rsidRPr="008C3C39">
        <w:rPr>
          <w:rFonts w:hint="eastAsia"/>
          <w:sz w:val="32"/>
          <w:szCs w:val="32"/>
        </w:rPr>
        <w:t>……虽说跟我没什么关系，要用我的自行车吗？反正明天考试我也没处用。】</w:t>
      </w:r>
    </w:p>
    <w:p w:rsidR="00960C25" w:rsidRPr="008C3C39" w:rsidRDefault="00960C25" w:rsidP="00A544EE">
      <w:pPr>
        <w:rPr>
          <w:sz w:val="32"/>
          <w:szCs w:val="32"/>
        </w:rPr>
      </w:pPr>
      <w:r w:rsidRPr="008C3C39">
        <w:rPr>
          <w:rFonts w:hint="eastAsia"/>
          <w:sz w:val="32"/>
          <w:szCs w:val="32"/>
        </w:rPr>
        <w:t>预想之外的帮助让草十郎的眼睛都亮了起来，但是骑自行车爬上久远寺家前的山路想想就很困难，更何况还带着一堆的货物。</w:t>
      </w:r>
    </w:p>
    <w:p w:rsidR="00960C25" w:rsidRPr="008C3C39" w:rsidRDefault="00960C25" w:rsidP="00A544EE">
      <w:pPr>
        <w:rPr>
          <w:sz w:val="32"/>
          <w:szCs w:val="32"/>
        </w:rPr>
      </w:pPr>
      <w:r w:rsidRPr="008C3C39">
        <w:rPr>
          <w:rFonts w:hint="eastAsia"/>
          <w:sz w:val="32"/>
          <w:szCs w:val="32"/>
        </w:rPr>
        <w:t>【不了，虽说很想骑骑自行车，这次就先算了。那明天学校见。】</w:t>
      </w:r>
    </w:p>
    <w:p w:rsidR="00960C25" w:rsidRPr="008C3C39" w:rsidRDefault="00960C25" w:rsidP="00A544EE">
      <w:pPr>
        <w:rPr>
          <w:sz w:val="32"/>
          <w:szCs w:val="32"/>
        </w:rPr>
      </w:pPr>
      <w:r w:rsidRPr="008C3C39">
        <w:rPr>
          <w:rFonts w:hint="eastAsia"/>
          <w:sz w:val="32"/>
          <w:szCs w:val="32"/>
        </w:rPr>
        <w:t>向同学道完谢后，草十郎向五金店出发了。</w:t>
      </w:r>
    </w:p>
    <w:p w:rsidR="00960C25" w:rsidRPr="008C3C39" w:rsidRDefault="00960C25" w:rsidP="00A544EE">
      <w:pPr>
        <w:rPr>
          <w:sz w:val="32"/>
          <w:szCs w:val="32"/>
        </w:rPr>
      </w:pPr>
      <w:r w:rsidRPr="008C3C39">
        <w:rPr>
          <w:rFonts w:hint="eastAsia"/>
          <w:sz w:val="32"/>
          <w:szCs w:val="32"/>
        </w:rPr>
        <w:t>目标是便宜结实的扫帚，还有大型的簸箕。</w:t>
      </w:r>
    </w:p>
    <w:p w:rsidR="00960C25" w:rsidRPr="008C3C39" w:rsidRDefault="00960C25" w:rsidP="00A544EE">
      <w:pPr>
        <w:rPr>
          <w:sz w:val="32"/>
          <w:szCs w:val="32"/>
        </w:rPr>
      </w:pPr>
      <w:r w:rsidRPr="008C3C39">
        <w:rPr>
          <w:rFonts w:hint="eastAsia"/>
          <w:sz w:val="32"/>
          <w:szCs w:val="32"/>
        </w:rPr>
        <w:t>如果可以的话还想要平板车呀，加长的木棒之类的东西，总之想想就有各种各样的东西想要买到手。</w:t>
      </w:r>
    </w:p>
    <w:p w:rsidR="00960C25" w:rsidRPr="008C3C39" w:rsidRDefault="00960C25" w:rsidP="00A544EE">
      <w:pPr>
        <w:rPr>
          <w:sz w:val="32"/>
          <w:szCs w:val="32"/>
        </w:rPr>
      </w:pPr>
      <w:r w:rsidRPr="008C3C39">
        <w:rPr>
          <w:rFonts w:hint="eastAsia"/>
          <w:sz w:val="32"/>
          <w:szCs w:val="32"/>
        </w:rPr>
        <w:t>从午睡中醒来之后，少女就再次开始了工作。</w:t>
      </w:r>
    </w:p>
    <w:p w:rsidR="00960C25" w:rsidRPr="008C3C39" w:rsidRDefault="00960C25" w:rsidP="00A544EE">
      <w:pPr>
        <w:rPr>
          <w:sz w:val="32"/>
          <w:szCs w:val="32"/>
        </w:rPr>
      </w:pPr>
      <w:r w:rsidRPr="008C3C39">
        <w:rPr>
          <w:rFonts w:hint="eastAsia"/>
          <w:sz w:val="32"/>
          <w:szCs w:val="32"/>
        </w:rPr>
        <w:t>久远寺家包含有别馆，别馆内部是作为图书馆使用的。</w:t>
      </w:r>
    </w:p>
    <w:p w:rsidR="00960C25" w:rsidRPr="008C3C39" w:rsidRDefault="00960C25" w:rsidP="00A544EE">
      <w:pPr>
        <w:rPr>
          <w:sz w:val="32"/>
          <w:szCs w:val="32"/>
        </w:rPr>
      </w:pPr>
      <w:r w:rsidRPr="008C3C39">
        <w:rPr>
          <w:rFonts w:hint="eastAsia"/>
          <w:sz w:val="32"/>
          <w:szCs w:val="32"/>
        </w:rPr>
        <w:t>这里收藏着少女从母亲那里继承来的书籍，令作为同居人的青子对进入这一领域也会踌躇再三。</w:t>
      </w:r>
    </w:p>
    <w:p w:rsidR="00960C25" w:rsidRPr="008C3C39" w:rsidRDefault="00960C25" w:rsidP="00A544EE">
      <w:pPr>
        <w:rPr>
          <w:sz w:val="32"/>
          <w:szCs w:val="32"/>
        </w:rPr>
      </w:pPr>
      <w:r w:rsidRPr="008C3C39">
        <w:rPr>
          <w:rFonts w:hint="eastAsia"/>
          <w:sz w:val="32"/>
          <w:szCs w:val="32"/>
        </w:rPr>
        <w:t>如果说久远寺家是被时代抛弃的魔女之馆的话，</w:t>
      </w:r>
    </w:p>
    <w:p w:rsidR="00960C25" w:rsidRPr="008C3C39" w:rsidRDefault="00960C25" w:rsidP="00A544EE">
      <w:pPr>
        <w:rPr>
          <w:sz w:val="32"/>
          <w:szCs w:val="32"/>
        </w:rPr>
      </w:pPr>
      <w:r w:rsidRPr="008C3C39">
        <w:rPr>
          <w:rFonts w:hint="eastAsia"/>
          <w:sz w:val="32"/>
          <w:szCs w:val="32"/>
        </w:rPr>
        <w:t>那这个图书馆就是被时代遗忘的童话之屋。</w:t>
      </w:r>
    </w:p>
    <w:p w:rsidR="00960C25" w:rsidRPr="008C3C39" w:rsidRDefault="00960C25" w:rsidP="00A544EE">
      <w:pPr>
        <w:rPr>
          <w:sz w:val="32"/>
          <w:szCs w:val="32"/>
        </w:rPr>
      </w:pPr>
      <w:r w:rsidRPr="008C3C39">
        <w:rPr>
          <w:rFonts w:hint="eastAsia"/>
          <w:sz w:val="32"/>
          <w:szCs w:val="32"/>
        </w:rPr>
        <w:t>对操纵童话的年幼魔女来说，这里，必然可以说是相性极好的圣域。</w:t>
      </w:r>
    </w:p>
    <w:p w:rsidR="00960C25" w:rsidRPr="008C3C39" w:rsidRDefault="00960C25" w:rsidP="00A544EE">
      <w:pPr>
        <w:rPr>
          <w:sz w:val="32"/>
          <w:szCs w:val="32"/>
        </w:rPr>
      </w:pPr>
      <w:r w:rsidRPr="008C3C39">
        <w:rPr>
          <w:rFonts w:hint="eastAsia"/>
          <w:sz w:val="32"/>
          <w:szCs w:val="32"/>
        </w:rPr>
        <w:t>少女凭借记忆在书架间巡视。</w:t>
      </w:r>
    </w:p>
    <w:p w:rsidR="00960C25" w:rsidRPr="008C3C39" w:rsidRDefault="00960C25" w:rsidP="00A544EE">
      <w:pPr>
        <w:rPr>
          <w:sz w:val="32"/>
          <w:szCs w:val="32"/>
        </w:rPr>
      </w:pPr>
      <w:r w:rsidRPr="008C3C39">
        <w:rPr>
          <w:rFonts w:hint="eastAsia"/>
          <w:sz w:val="32"/>
          <w:szCs w:val="32"/>
        </w:rPr>
        <w:t>……然后</w:t>
      </w:r>
    </w:p>
    <w:p w:rsidR="00960C25" w:rsidRPr="008C3C39" w:rsidRDefault="00960C25" w:rsidP="00A544EE">
      <w:pPr>
        <w:rPr>
          <w:sz w:val="32"/>
          <w:szCs w:val="32"/>
        </w:rPr>
      </w:pPr>
      <w:r w:rsidRPr="008C3C39">
        <w:rPr>
          <w:rFonts w:hint="eastAsia"/>
          <w:sz w:val="32"/>
          <w:szCs w:val="32"/>
        </w:rPr>
        <w:t>不知为何抬起头的时候，看见了奇怪的一幕。</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俊美的眉毛因为不满皱了起来。</w:t>
      </w:r>
    </w:p>
    <w:p w:rsidR="00960C25" w:rsidRPr="008C3C39" w:rsidRDefault="00960C25" w:rsidP="00A544EE">
      <w:pPr>
        <w:rPr>
          <w:sz w:val="32"/>
          <w:szCs w:val="32"/>
        </w:rPr>
      </w:pPr>
      <w:r w:rsidRPr="008C3C39">
        <w:rPr>
          <w:rFonts w:hint="eastAsia"/>
          <w:sz w:val="32"/>
          <w:szCs w:val="32"/>
        </w:rPr>
        <w:t>在这之后的计划，没一项能按照预定执行了。</w:t>
      </w:r>
    </w:p>
    <w:p w:rsidR="00960C25" w:rsidRPr="008C3C39" w:rsidRDefault="00960C25" w:rsidP="00A544EE">
      <w:pPr>
        <w:rPr>
          <w:sz w:val="32"/>
          <w:szCs w:val="32"/>
        </w:rPr>
      </w:pPr>
      <w:r w:rsidRPr="008C3C39">
        <w:rPr>
          <w:rFonts w:hint="eastAsia"/>
          <w:sz w:val="32"/>
          <w:szCs w:val="32"/>
        </w:rPr>
        <w:t>少女眉毛的形状像遮住太阳的乌云一样，一声不响的，盯着窗外那奇怪的一幕。</w:t>
      </w:r>
    </w:p>
    <w:p w:rsidR="00960C25" w:rsidRPr="008C3C39" w:rsidRDefault="00960C25" w:rsidP="00A544EE">
      <w:pPr>
        <w:rPr>
          <w:sz w:val="32"/>
          <w:szCs w:val="32"/>
        </w:rPr>
      </w:pPr>
    </w:p>
    <w:p w:rsidR="00960C25" w:rsidRPr="008C3C39" w:rsidRDefault="00960C25" w:rsidP="00A544EE">
      <w:pPr>
        <w:rPr>
          <w:sz w:val="32"/>
          <w:szCs w:val="32"/>
        </w:rPr>
      </w:pPr>
      <w:r w:rsidRPr="008C3C39">
        <w:rPr>
          <w:sz w:val="32"/>
          <w:szCs w:val="32"/>
        </w:rPr>
        <w:t>——</w:t>
      </w:r>
      <w:r w:rsidRPr="008C3C39">
        <w:rPr>
          <w:rFonts w:hint="eastAsia"/>
          <w:sz w:val="32"/>
          <w:szCs w:val="32"/>
        </w:rPr>
        <w:t>不过，</w:t>
      </w:r>
    </w:p>
    <w:p w:rsidR="00960C25" w:rsidRPr="008C3C39" w:rsidRDefault="00960C25" w:rsidP="00A544EE">
      <w:pPr>
        <w:rPr>
          <w:sz w:val="32"/>
          <w:szCs w:val="32"/>
        </w:rPr>
      </w:pPr>
      <w:r w:rsidRPr="008C3C39">
        <w:rPr>
          <w:rFonts w:hint="eastAsia"/>
          <w:sz w:val="32"/>
          <w:szCs w:val="32"/>
        </w:rPr>
        <w:t>虽说是在山坡上的洋馆里生活，但是对草十郎的日常来说，并没有什么特别大的变化。</w:t>
      </w:r>
    </w:p>
    <w:p w:rsidR="00960C25" w:rsidRPr="008C3C39" w:rsidRDefault="00960C25" w:rsidP="00A544EE">
      <w:pPr>
        <w:rPr>
          <w:sz w:val="32"/>
          <w:szCs w:val="32"/>
        </w:rPr>
      </w:pPr>
      <w:r w:rsidRPr="008C3C39">
        <w:rPr>
          <w:rFonts w:hint="eastAsia"/>
          <w:sz w:val="32"/>
          <w:szCs w:val="32"/>
        </w:rPr>
        <w:t>起床，打工，吃早饭，上学。</w:t>
      </w:r>
    </w:p>
    <w:p w:rsidR="00960C25" w:rsidRPr="008C3C39" w:rsidRDefault="00960C25" w:rsidP="00A544EE">
      <w:pPr>
        <w:rPr>
          <w:sz w:val="32"/>
          <w:szCs w:val="32"/>
        </w:rPr>
      </w:pPr>
      <w:r w:rsidRPr="008C3C39">
        <w:rPr>
          <w:rFonts w:hint="eastAsia"/>
          <w:sz w:val="32"/>
          <w:szCs w:val="32"/>
        </w:rPr>
        <w:t>不习惯的课程，很少能休息的课间，下课。</w:t>
      </w:r>
    </w:p>
    <w:p w:rsidR="00960C25" w:rsidRPr="008C3C39" w:rsidRDefault="00960C25" w:rsidP="00A544EE">
      <w:pPr>
        <w:rPr>
          <w:sz w:val="32"/>
          <w:szCs w:val="32"/>
        </w:rPr>
      </w:pPr>
      <w:r w:rsidRPr="008C3C39">
        <w:rPr>
          <w:rFonts w:hint="eastAsia"/>
          <w:sz w:val="32"/>
          <w:szCs w:val="32"/>
        </w:rPr>
        <w:t>放学，打工，打个小盹，起床，考试前复习。</w:t>
      </w:r>
    </w:p>
    <w:p w:rsidR="00960C25" w:rsidRPr="008C3C39" w:rsidRDefault="00960C25" w:rsidP="00A544EE">
      <w:pPr>
        <w:rPr>
          <w:sz w:val="32"/>
          <w:szCs w:val="32"/>
        </w:rPr>
      </w:pPr>
      <w:r w:rsidRPr="008C3C39">
        <w:rPr>
          <w:rFonts w:hint="eastAsia"/>
          <w:sz w:val="32"/>
          <w:szCs w:val="32"/>
        </w:rPr>
        <w:t>平凡少年的平凡生活，与本人的努力正相反，无情的不断流逝。</w:t>
      </w:r>
    </w:p>
    <w:p w:rsidR="00960C25" w:rsidRPr="008C3C39" w:rsidRDefault="00960C25" w:rsidP="00A544EE">
      <w:pPr>
        <w:rPr>
          <w:sz w:val="32"/>
          <w:szCs w:val="32"/>
        </w:rPr>
      </w:pPr>
      <w:r w:rsidRPr="008C3C39">
        <w:rPr>
          <w:rFonts w:hint="eastAsia"/>
          <w:sz w:val="32"/>
          <w:szCs w:val="32"/>
        </w:rPr>
        <w:t>状况一如既往，不曾改变。</w:t>
      </w:r>
    </w:p>
    <w:p w:rsidR="00960C25" w:rsidRPr="008C3C39" w:rsidRDefault="00960C25" w:rsidP="00A544EE">
      <w:pPr>
        <w:rPr>
          <w:sz w:val="32"/>
          <w:szCs w:val="32"/>
        </w:rPr>
      </w:pPr>
      <w:r w:rsidRPr="008C3C39">
        <w:rPr>
          <w:rFonts w:hint="eastAsia"/>
          <w:sz w:val="32"/>
          <w:szCs w:val="32"/>
        </w:rPr>
        <w:t>在洋馆内尽量和青子在一起，</w:t>
      </w:r>
    </w:p>
    <w:p w:rsidR="00960C25" w:rsidRPr="008C3C39" w:rsidRDefault="00960C25" w:rsidP="00A544EE">
      <w:pPr>
        <w:rPr>
          <w:sz w:val="32"/>
          <w:szCs w:val="32"/>
        </w:rPr>
      </w:pPr>
      <w:r w:rsidRPr="008C3C39">
        <w:rPr>
          <w:rFonts w:hint="eastAsia"/>
          <w:sz w:val="32"/>
          <w:szCs w:val="32"/>
        </w:rPr>
        <w:t>还有睡前吃掉有珠准备的药这一点也是不加改变。</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前者是出于对草十郎安全的考虑，而跟在青子后面。</w:t>
      </w:r>
    </w:p>
    <w:p w:rsidR="00960C25" w:rsidRPr="008C3C39" w:rsidRDefault="00960C25" w:rsidP="00A544EE">
      <w:pPr>
        <w:rPr>
          <w:sz w:val="32"/>
          <w:szCs w:val="32"/>
        </w:rPr>
      </w:pPr>
      <w:r w:rsidRPr="008C3C39">
        <w:rPr>
          <w:rFonts w:hint="eastAsia"/>
          <w:sz w:val="32"/>
          <w:szCs w:val="32"/>
        </w:rPr>
        <w:t>后者，虽然这么说有点强词夺理吧，其实也是为了他的安全。</w:t>
      </w:r>
    </w:p>
    <w:p w:rsidR="00960C25" w:rsidRPr="008C3C39" w:rsidRDefault="00960C25" w:rsidP="00A544EE">
      <w:pPr>
        <w:rPr>
          <w:sz w:val="32"/>
          <w:szCs w:val="32"/>
        </w:rPr>
      </w:pPr>
      <w:r w:rsidRPr="008C3C39">
        <w:rPr>
          <w:rFonts w:hint="eastAsia"/>
          <w:sz w:val="32"/>
          <w:szCs w:val="32"/>
        </w:rPr>
        <w:t>然后，今天早上草十郎一边一成不变的为同样一成不变的早上发着愁，一边泡好了早上的红茶。</w:t>
      </w:r>
    </w:p>
    <w:p w:rsidR="00960C25" w:rsidRPr="008C3C39" w:rsidRDefault="00960C25" w:rsidP="00A544EE">
      <w:pPr>
        <w:rPr>
          <w:sz w:val="32"/>
          <w:szCs w:val="32"/>
        </w:rPr>
      </w:pPr>
      <w:r w:rsidRPr="008C3C39">
        <w:rPr>
          <w:rFonts w:hint="eastAsia"/>
          <w:sz w:val="32"/>
          <w:szCs w:val="32"/>
        </w:rPr>
        <w:t>【…………啊，说起来。】</w:t>
      </w:r>
    </w:p>
    <w:p w:rsidR="00960C25" w:rsidRPr="008C3C39" w:rsidRDefault="00960C25" w:rsidP="00A544EE">
      <w:pPr>
        <w:rPr>
          <w:sz w:val="32"/>
          <w:szCs w:val="32"/>
        </w:rPr>
      </w:pPr>
      <w:r w:rsidRPr="008C3C39">
        <w:rPr>
          <w:rFonts w:hint="eastAsia"/>
          <w:sz w:val="32"/>
          <w:szCs w:val="32"/>
        </w:rPr>
        <w:t>虽然和有珠的关系没什么变化，但这里还是有一个挺大的变化的。草十郎的早茶，从煎茶变为了红茶。</w:t>
      </w:r>
    </w:p>
    <w:p w:rsidR="00960C25" w:rsidRPr="008C3C39" w:rsidRDefault="00960C25" w:rsidP="00A544EE">
      <w:pPr>
        <w:rPr>
          <w:sz w:val="32"/>
          <w:szCs w:val="32"/>
        </w:rPr>
      </w:pPr>
      <w:r w:rsidRPr="008C3C39">
        <w:rPr>
          <w:rFonts w:hint="eastAsia"/>
          <w:sz w:val="32"/>
          <w:szCs w:val="32"/>
        </w:rPr>
        <w:t>厨房里备有各种各样的红茶叶，可是对草十郎这样的初学者来说是没用且多余的。</w:t>
      </w:r>
    </w:p>
    <w:p w:rsidR="00960C25" w:rsidRPr="008C3C39" w:rsidRDefault="00960C25" w:rsidP="00A544EE">
      <w:pPr>
        <w:rPr>
          <w:sz w:val="32"/>
          <w:szCs w:val="32"/>
        </w:rPr>
      </w:pPr>
      <w:r w:rsidRPr="008C3C39">
        <w:rPr>
          <w:rFonts w:hint="eastAsia"/>
          <w:sz w:val="32"/>
          <w:szCs w:val="32"/>
        </w:rPr>
        <w:t>当然，他用来泡红茶的是红茶包，泡好了自己喝的一杯之后，草十郎向餐桌走了过去。</w:t>
      </w:r>
    </w:p>
    <w:p w:rsidR="00960C25" w:rsidRPr="008C3C39" w:rsidRDefault="00960C25" w:rsidP="00A544EE">
      <w:pPr>
        <w:rPr>
          <w:sz w:val="32"/>
          <w:szCs w:val="32"/>
        </w:rPr>
      </w:pPr>
      <w:r w:rsidRPr="008C3C39">
        <w:rPr>
          <w:rFonts w:hint="eastAsia"/>
          <w:sz w:val="32"/>
          <w:szCs w:val="32"/>
        </w:rPr>
        <w:t>桌子旁有两位先到的客人。</w:t>
      </w:r>
    </w:p>
    <w:p w:rsidR="00960C25" w:rsidRPr="008C3C39" w:rsidRDefault="00960C25" w:rsidP="00A544EE">
      <w:pPr>
        <w:rPr>
          <w:sz w:val="32"/>
          <w:szCs w:val="32"/>
        </w:rPr>
      </w:pPr>
      <w:r w:rsidRPr="008C3C39">
        <w:rPr>
          <w:rFonts w:hint="eastAsia"/>
          <w:sz w:val="32"/>
          <w:szCs w:val="32"/>
        </w:rPr>
        <w:t>青子和有珠两人沉默的吃着早饭。</w:t>
      </w:r>
    </w:p>
    <w:p w:rsidR="00960C25" w:rsidRPr="008C3C39" w:rsidRDefault="00960C25" w:rsidP="00A544EE">
      <w:pPr>
        <w:rPr>
          <w:sz w:val="32"/>
          <w:szCs w:val="32"/>
        </w:rPr>
      </w:pPr>
      <w:r w:rsidRPr="008C3C39">
        <w:rPr>
          <w:rFonts w:hint="eastAsia"/>
          <w:sz w:val="32"/>
          <w:szCs w:val="32"/>
        </w:rPr>
        <w:t>在久远寺宅邸里</w:t>
      </w:r>
      <w:r w:rsidRPr="008C3C39">
        <w:rPr>
          <w:sz w:val="32"/>
          <w:szCs w:val="32"/>
        </w:rPr>
        <w:t xml:space="preserve"> </w:t>
      </w:r>
      <w:r w:rsidRPr="008C3C39">
        <w:rPr>
          <w:rFonts w:hint="eastAsia"/>
          <w:sz w:val="32"/>
          <w:szCs w:val="32"/>
        </w:rPr>
        <w:t>，早饭完全是个人主意。</w:t>
      </w:r>
    </w:p>
    <w:p w:rsidR="00960C25" w:rsidRPr="008C3C39" w:rsidRDefault="00960C25" w:rsidP="00A544EE">
      <w:pPr>
        <w:rPr>
          <w:sz w:val="32"/>
          <w:szCs w:val="32"/>
        </w:rPr>
      </w:pPr>
      <w:r w:rsidRPr="008C3C39">
        <w:rPr>
          <w:rFonts w:hint="eastAsia"/>
          <w:sz w:val="32"/>
          <w:szCs w:val="32"/>
        </w:rPr>
        <w:t>两个人的早饭说的委婉点那叫朴素……说的直白点，早饭就只有坚硬的石窖面包这一种东西，准备起来连两秒都用不了。</w:t>
      </w:r>
    </w:p>
    <w:p w:rsidR="00960C25" w:rsidRPr="008C3C39" w:rsidRDefault="00960C25" w:rsidP="00A544EE">
      <w:pPr>
        <w:rPr>
          <w:sz w:val="32"/>
          <w:szCs w:val="32"/>
        </w:rPr>
      </w:pPr>
      <w:r w:rsidRPr="008C3C39">
        <w:rPr>
          <w:rFonts w:hint="eastAsia"/>
          <w:sz w:val="32"/>
          <w:szCs w:val="32"/>
        </w:rPr>
        <w:t>青子她们偶尔会交谈几句，直到品完最后一口红茶，从桌前的位置站起来。</w:t>
      </w:r>
    </w:p>
    <w:p w:rsidR="00960C25" w:rsidRPr="008C3C39" w:rsidRDefault="00960C25" w:rsidP="00A544EE">
      <w:pPr>
        <w:rPr>
          <w:sz w:val="32"/>
          <w:szCs w:val="32"/>
        </w:rPr>
      </w:pPr>
      <w:r w:rsidRPr="008C3C39">
        <w:rPr>
          <w:rFonts w:hint="eastAsia"/>
          <w:sz w:val="32"/>
          <w:szCs w:val="32"/>
        </w:rPr>
        <w:t>有珠已经放寒假了，会就这样回到自己的房间。青子则一只手拿起书包走到玄关，准备好去学校。</w:t>
      </w:r>
    </w:p>
    <w:p w:rsidR="00960C25" w:rsidRPr="008C3C39" w:rsidRDefault="00960C25" w:rsidP="00A544EE">
      <w:pPr>
        <w:rPr>
          <w:sz w:val="32"/>
          <w:szCs w:val="32"/>
        </w:rPr>
      </w:pPr>
      <w:r w:rsidRPr="008C3C39">
        <w:rPr>
          <w:rFonts w:hint="eastAsia"/>
          <w:sz w:val="32"/>
          <w:szCs w:val="32"/>
        </w:rPr>
        <w:t>草十郎也会在收拾好餐具后，追在青子的身后离开洋馆。</w:t>
      </w:r>
    </w:p>
    <w:p w:rsidR="00960C25" w:rsidRPr="008C3C39" w:rsidRDefault="00960C25" w:rsidP="00A544EE">
      <w:pPr>
        <w:rPr>
          <w:sz w:val="32"/>
          <w:szCs w:val="32"/>
        </w:rPr>
      </w:pPr>
      <w:r w:rsidRPr="008C3C39">
        <w:rPr>
          <w:rFonts w:hint="eastAsia"/>
          <w:sz w:val="32"/>
          <w:szCs w:val="32"/>
        </w:rPr>
        <w:t>两个人会这样走下长长的山道去上学。</w:t>
      </w:r>
    </w:p>
    <w:p w:rsidR="00960C25" w:rsidRPr="008C3C39" w:rsidRDefault="00960C25" w:rsidP="00A544EE">
      <w:pPr>
        <w:rPr>
          <w:sz w:val="32"/>
          <w:szCs w:val="32"/>
        </w:rPr>
      </w:pPr>
      <w:r w:rsidRPr="008C3C39">
        <w:rPr>
          <w:rFonts w:hint="eastAsia"/>
          <w:sz w:val="32"/>
          <w:szCs w:val="32"/>
        </w:rPr>
        <w:t>三天的时间就这样非常简单的流逝掉了。</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【话说，在那之后有什么动作吗？】</w:t>
      </w:r>
    </w:p>
    <w:p w:rsidR="00960C25" w:rsidRPr="008C3C39" w:rsidRDefault="00960C25" w:rsidP="00A544EE">
      <w:pPr>
        <w:rPr>
          <w:sz w:val="32"/>
          <w:szCs w:val="32"/>
        </w:rPr>
      </w:pPr>
      <w:r w:rsidRPr="008C3C39">
        <w:rPr>
          <w:rFonts w:hint="eastAsia"/>
          <w:sz w:val="32"/>
          <w:szCs w:val="32"/>
        </w:rPr>
        <w:t>放学后的黄昏时分。</w:t>
      </w:r>
    </w:p>
    <w:p w:rsidR="00960C25" w:rsidRPr="008C3C39" w:rsidRDefault="00960C25" w:rsidP="00A544EE">
      <w:pPr>
        <w:rPr>
          <w:sz w:val="32"/>
          <w:szCs w:val="32"/>
        </w:rPr>
      </w:pPr>
      <w:r w:rsidRPr="008C3C39">
        <w:rPr>
          <w:rFonts w:hint="eastAsia"/>
          <w:sz w:val="32"/>
          <w:szCs w:val="32"/>
        </w:rPr>
        <w:t>面对青子的提问，有珠保持着拿着牛角面包的姿势摇了摇头，简单的回答了一句“没有”。</w:t>
      </w:r>
    </w:p>
    <w:p w:rsidR="00960C25" w:rsidRPr="008C3C39" w:rsidRDefault="00960C25" w:rsidP="00A544EE">
      <w:pPr>
        <w:rPr>
          <w:sz w:val="32"/>
          <w:szCs w:val="32"/>
        </w:rPr>
      </w:pPr>
      <w:r w:rsidRPr="008C3C39">
        <w:rPr>
          <w:rFonts w:hint="eastAsia"/>
          <w:sz w:val="32"/>
          <w:szCs w:val="32"/>
        </w:rPr>
        <w:t>【是吗，那敌方也在思考下一步该怎么走喽，找到魔术师本体的居住地了吗？】</w:t>
      </w:r>
    </w:p>
    <w:p w:rsidR="00960C25" w:rsidRPr="008C3C39" w:rsidRDefault="00960C25" w:rsidP="00A544EE">
      <w:pPr>
        <w:rPr>
          <w:sz w:val="32"/>
          <w:szCs w:val="32"/>
        </w:rPr>
      </w:pPr>
      <w:r w:rsidRPr="008C3C39">
        <w:rPr>
          <w:rFonts w:hint="eastAsia"/>
          <w:sz w:val="32"/>
          <w:szCs w:val="32"/>
        </w:rPr>
        <w:t>得到了完全一样的回答。</w:t>
      </w:r>
    </w:p>
    <w:p w:rsidR="00960C25" w:rsidRPr="008C3C39" w:rsidRDefault="00960C25" w:rsidP="00A544EE">
      <w:pPr>
        <w:rPr>
          <w:sz w:val="32"/>
          <w:szCs w:val="32"/>
        </w:rPr>
      </w:pPr>
      <w:r w:rsidRPr="008C3C39">
        <w:rPr>
          <w:rFonts w:hint="eastAsia"/>
          <w:sz w:val="32"/>
          <w:szCs w:val="32"/>
        </w:rPr>
        <w:t>看不出有什么失望的地方，青子一口吃掉了牛角面包，把叉子伸向了沙拉。</w:t>
      </w:r>
    </w:p>
    <w:p w:rsidR="00960C25" w:rsidRPr="008C3C39" w:rsidRDefault="00960C25" w:rsidP="00A544EE">
      <w:pPr>
        <w:rPr>
          <w:sz w:val="32"/>
          <w:szCs w:val="32"/>
        </w:rPr>
      </w:pPr>
      <w:r w:rsidRPr="008C3C39">
        <w:rPr>
          <w:rFonts w:hint="eastAsia"/>
          <w:sz w:val="32"/>
          <w:szCs w:val="32"/>
        </w:rPr>
        <w:t>【这样啊，我考试结束了之后也会来帮忙的</w:t>
      </w:r>
      <w:r w:rsidRPr="008C3C39">
        <w:rPr>
          <w:sz w:val="32"/>
          <w:szCs w:val="32"/>
        </w:rPr>
        <w:t xml:space="preserve"> </w:t>
      </w:r>
      <w:r w:rsidRPr="008C3C39">
        <w:rPr>
          <w:rFonts w:hint="eastAsia"/>
          <w:sz w:val="32"/>
          <w:szCs w:val="32"/>
        </w:rPr>
        <w:t>，在那之前只好麻烦你一个人来了。今天开始又不得不帮那个傻瓜临阵磨枪，实在没有时间。】</w:t>
      </w:r>
    </w:p>
    <w:p w:rsidR="00960C25" w:rsidRPr="008C3C39" w:rsidRDefault="00960C25" w:rsidP="00A544EE">
      <w:pPr>
        <w:rPr>
          <w:sz w:val="32"/>
          <w:szCs w:val="32"/>
        </w:rPr>
      </w:pPr>
      <w:r w:rsidRPr="008C3C39">
        <w:rPr>
          <w:rFonts w:hint="eastAsia"/>
          <w:sz w:val="32"/>
          <w:szCs w:val="32"/>
        </w:rPr>
        <w:t>有时间去忙这个还说你没时间，有珠的脸色稍稍阴沉了一些。</w:t>
      </w:r>
    </w:p>
    <w:p w:rsidR="00960C25" w:rsidRPr="008C3C39" w:rsidRDefault="00960C25" w:rsidP="00A544EE">
      <w:pPr>
        <w:rPr>
          <w:sz w:val="32"/>
          <w:szCs w:val="32"/>
        </w:rPr>
      </w:pPr>
      <w:r w:rsidRPr="008C3C39">
        <w:rPr>
          <w:rFonts w:hint="eastAsia"/>
          <w:sz w:val="32"/>
          <w:szCs w:val="32"/>
        </w:rPr>
        <w:t>【？没问题吧，有珠你都已经放假了，不是可以把一天全耗在上面吗？】</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确实有珠已经开始休寒假了，可以把一天的时间全部花在作为魔术师的生活上。</w:t>
      </w:r>
    </w:p>
    <w:p w:rsidR="00960C25" w:rsidRPr="008C3C39" w:rsidRDefault="00960C25" w:rsidP="00A544EE">
      <w:pPr>
        <w:rPr>
          <w:sz w:val="32"/>
          <w:szCs w:val="32"/>
        </w:rPr>
      </w:pPr>
      <w:r w:rsidRPr="008C3C39">
        <w:rPr>
          <w:rFonts w:hint="eastAsia"/>
          <w:sz w:val="32"/>
          <w:szCs w:val="32"/>
        </w:rPr>
        <w:t>只不过，最近几天因为某种原因光宅在图书馆里了。</w:t>
      </w:r>
    </w:p>
    <w:p w:rsidR="00960C25" w:rsidRPr="008C3C39" w:rsidRDefault="00960C25" w:rsidP="00A544EE">
      <w:pPr>
        <w:rPr>
          <w:sz w:val="32"/>
          <w:szCs w:val="32"/>
        </w:rPr>
      </w:pPr>
      <w:r w:rsidRPr="008C3C39">
        <w:rPr>
          <w:rFonts w:hint="eastAsia"/>
          <w:sz w:val="32"/>
          <w:szCs w:val="32"/>
        </w:rPr>
        <w:t>自然没有专注于青子所说的“对付挑战者的对策”。</w:t>
      </w:r>
    </w:p>
    <w:p w:rsidR="00960C25" w:rsidRPr="008C3C39" w:rsidRDefault="00960C25" w:rsidP="00A544EE">
      <w:pPr>
        <w:rPr>
          <w:sz w:val="32"/>
          <w:szCs w:val="32"/>
        </w:rPr>
      </w:pPr>
      <w:r w:rsidRPr="008C3C39">
        <w:rPr>
          <w:rFonts w:hint="eastAsia"/>
          <w:sz w:val="32"/>
          <w:szCs w:val="32"/>
        </w:rPr>
        <w:t>【有珠？在听吗？】</w:t>
      </w:r>
    </w:p>
    <w:p w:rsidR="00960C25" w:rsidRPr="008C3C39" w:rsidRDefault="00960C25" w:rsidP="00A544EE">
      <w:pPr>
        <w:rPr>
          <w:sz w:val="32"/>
          <w:szCs w:val="32"/>
        </w:rPr>
      </w:pPr>
      <w:r w:rsidRPr="008C3C39">
        <w:rPr>
          <w:rFonts w:hint="eastAsia"/>
          <w:sz w:val="32"/>
          <w:szCs w:val="32"/>
        </w:rPr>
        <w:t>【……知道了，今天晚上开始，会开始这方面工作的。】</w:t>
      </w:r>
    </w:p>
    <w:p w:rsidR="00960C25" w:rsidRPr="008C3C39" w:rsidRDefault="00960C25" w:rsidP="00A544EE">
      <w:pPr>
        <w:rPr>
          <w:sz w:val="32"/>
          <w:szCs w:val="32"/>
        </w:rPr>
      </w:pPr>
      <w:r w:rsidRPr="008C3C39">
        <w:rPr>
          <w:rFonts w:hint="eastAsia"/>
          <w:sz w:val="32"/>
          <w:szCs w:val="32"/>
        </w:rPr>
        <w:t>回答中混杂有少许的叹息，有珠从座位上站了起来。</w:t>
      </w:r>
    </w:p>
    <w:p w:rsidR="00960C25" w:rsidRPr="008C3C39" w:rsidRDefault="00960C25" w:rsidP="00A544EE">
      <w:pPr>
        <w:rPr>
          <w:sz w:val="32"/>
          <w:szCs w:val="32"/>
        </w:rPr>
      </w:pPr>
      <w:r w:rsidRPr="008C3C39">
        <w:rPr>
          <w:rFonts w:hint="eastAsia"/>
          <w:sz w:val="32"/>
          <w:szCs w:val="32"/>
        </w:rPr>
        <w:t>……虽然有些东西很让有珠在意，有些话有珠很想说出来。</w:t>
      </w:r>
    </w:p>
    <w:p w:rsidR="00960C25" w:rsidRPr="008C3C39" w:rsidRDefault="00960C25" w:rsidP="00A544EE">
      <w:pPr>
        <w:rPr>
          <w:sz w:val="32"/>
          <w:szCs w:val="32"/>
        </w:rPr>
      </w:pPr>
      <w:r w:rsidRPr="008C3C39">
        <w:rPr>
          <w:rFonts w:hint="eastAsia"/>
          <w:sz w:val="32"/>
          <w:szCs w:val="32"/>
        </w:rPr>
        <w:t>在仅仅两个小时之前，她又想要做什么。</w:t>
      </w:r>
    </w:p>
    <w:p w:rsidR="00960C25" w:rsidRPr="008C3C39" w:rsidRDefault="00960C25" w:rsidP="00A544EE">
      <w:pPr>
        <w:rPr>
          <w:sz w:val="32"/>
          <w:szCs w:val="32"/>
        </w:rPr>
      </w:pPr>
      <w:r w:rsidRPr="008C3C39">
        <w:rPr>
          <w:rFonts w:hint="eastAsia"/>
          <w:sz w:val="32"/>
          <w:szCs w:val="32"/>
        </w:rPr>
        <w:t>有珠把这些发生的事情咽回肚子，离开了餐桌。</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也有是私立学校的关系，三咲高中的寒假来的很早。</w:t>
      </w:r>
    </w:p>
    <w:p w:rsidR="00960C25" w:rsidRPr="008C3C39" w:rsidRDefault="00960C25" w:rsidP="00A544EE">
      <w:pPr>
        <w:rPr>
          <w:sz w:val="32"/>
          <w:szCs w:val="32"/>
        </w:rPr>
      </w:pPr>
      <w:r w:rsidRPr="008C3C39">
        <w:rPr>
          <w:rFonts w:hint="eastAsia"/>
          <w:sz w:val="32"/>
          <w:szCs w:val="32"/>
        </w:rPr>
        <w:t>十二月中旬就会迎来期末典礼，校舍和学生们也就会趁这短短的时间好好排解一下积累了两个学期的疲劳。</w:t>
      </w:r>
    </w:p>
    <w:p w:rsidR="00960C25" w:rsidRPr="008C3C39" w:rsidRDefault="00960C25" w:rsidP="00A544EE">
      <w:pPr>
        <w:rPr>
          <w:sz w:val="32"/>
          <w:szCs w:val="32"/>
        </w:rPr>
      </w:pPr>
      <w:r w:rsidRPr="008C3C39">
        <w:rPr>
          <w:rFonts w:hint="eastAsia"/>
          <w:sz w:val="32"/>
          <w:szCs w:val="32"/>
        </w:rPr>
        <w:t>当然，</w:t>
      </w:r>
    </w:p>
    <w:p w:rsidR="00960C25" w:rsidRPr="008C3C39" w:rsidRDefault="00960C25" w:rsidP="00A544EE">
      <w:pPr>
        <w:rPr>
          <w:sz w:val="32"/>
          <w:szCs w:val="32"/>
        </w:rPr>
      </w:pPr>
      <w:r w:rsidRPr="008C3C39">
        <w:rPr>
          <w:rFonts w:hint="eastAsia"/>
          <w:sz w:val="32"/>
          <w:szCs w:val="32"/>
        </w:rPr>
        <w:t>对他们来说还有惯例的一道关卡，那阻挡住幸福的长假之前的期末考试，需要他们平安无事的跨越过去。</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正在播放深夜节目的收音机。</w:t>
      </w:r>
    </w:p>
    <w:p w:rsidR="00960C25" w:rsidRPr="008C3C39" w:rsidRDefault="00960C25" w:rsidP="00A544EE">
      <w:pPr>
        <w:rPr>
          <w:sz w:val="32"/>
          <w:szCs w:val="32"/>
        </w:rPr>
      </w:pPr>
      <w:r w:rsidRPr="008C3C39">
        <w:rPr>
          <w:rFonts w:hint="eastAsia"/>
          <w:sz w:val="32"/>
          <w:szCs w:val="32"/>
        </w:rPr>
        <w:t>省下了去厨房泡红茶麻烦的魔法瓶。</w:t>
      </w:r>
    </w:p>
    <w:p w:rsidR="00960C25" w:rsidRPr="008C3C39" w:rsidRDefault="00960C25" w:rsidP="00A544EE">
      <w:pPr>
        <w:rPr>
          <w:sz w:val="32"/>
          <w:szCs w:val="32"/>
        </w:rPr>
      </w:pPr>
      <w:r w:rsidRPr="008C3C39">
        <w:rPr>
          <w:rFonts w:hint="eastAsia"/>
          <w:sz w:val="32"/>
          <w:szCs w:val="32"/>
        </w:rPr>
        <w:t>保护双脚免受冬季严寒侵袭的电热毯，作为宵夜的螃蟹面包。</w:t>
      </w:r>
    </w:p>
    <w:p w:rsidR="00960C25" w:rsidRPr="008C3C39" w:rsidRDefault="00960C25" w:rsidP="00A544EE">
      <w:pPr>
        <w:rPr>
          <w:sz w:val="32"/>
          <w:szCs w:val="32"/>
        </w:rPr>
      </w:pPr>
      <w:r w:rsidRPr="008C3C39">
        <w:rPr>
          <w:rFonts w:hint="eastAsia"/>
          <w:sz w:val="32"/>
          <w:szCs w:val="32"/>
        </w:rPr>
        <w:t>类似这样的东西把青子的房间填的满满的，现在这里成为了通宵学习的强制空间了。</w:t>
      </w:r>
    </w:p>
    <w:p w:rsidR="00960C25" w:rsidRPr="008C3C39" w:rsidRDefault="00960C25" w:rsidP="00A544EE">
      <w:pPr>
        <w:rPr>
          <w:sz w:val="32"/>
          <w:szCs w:val="32"/>
        </w:rPr>
      </w:pPr>
      <w:r w:rsidRPr="008C3C39">
        <w:rPr>
          <w:rFonts w:hint="eastAsia"/>
          <w:sz w:val="32"/>
          <w:szCs w:val="32"/>
        </w:rPr>
        <w:t>【期末考试的第一天，辛苦你了。</w:t>
      </w:r>
    </w:p>
    <w:p w:rsidR="00960C25" w:rsidRPr="008C3C39" w:rsidRDefault="00960C25" w:rsidP="00A544EE">
      <w:pPr>
        <w:rPr>
          <w:sz w:val="32"/>
          <w:szCs w:val="32"/>
        </w:rPr>
      </w:pPr>
      <w:r w:rsidRPr="008C3C39">
        <w:rPr>
          <w:rFonts w:hint="eastAsia"/>
          <w:sz w:val="32"/>
          <w:szCs w:val="32"/>
        </w:rPr>
        <w:t>那么，做好掉层皮的觉悟了吗？】</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嗯嗯，草十郎使劲点着头。</w:t>
      </w:r>
    </w:p>
    <w:p w:rsidR="00960C25" w:rsidRPr="008C3C39" w:rsidRDefault="00960C25" w:rsidP="00A544EE">
      <w:pPr>
        <w:rPr>
          <w:sz w:val="32"/>
          <w:szCs w:val="32"/>
        </w:rPr>
      </w:pPr>
      <w:r w:rsidRPr="008C3C39">
        <w:rPr>
          <w:rFonts w:hint="eastAsia"/>
          <w:sz w:val="32"/>
          <w:szCs w:val="32"/>
        </w:rPr>
        <w:t>打完工回来之后，等待着他的并不是作为魔术师的苍崎青子，而是作为鬼之学生会长的苍崎青子。</w:t>
      </w:r>
    </w:p>
    <w:p w:rsidR="00960C25" w:rsidRPr="008C3C39" w:rsidRDefault="00960C25" w:rsidP="00A544EE">
      <w:pPr>
        <w:rPr>
          <w:sz w:val="32"/>
          <w:szCs w:val="32"/>
        </w:rPr>
      </w:pPr>
      <w:r w:rsidRPr="008C3C39">
        <w:rPr>
          <w:rFonts w:hint="eastAsia"/>
          <w:sz w:val="32"/>
          <w:szCs w:val="32"/>
        </w:rPr>
        <w:t>时间回溯到大概半天前。</w:t>
      </w:r>
    </w:p>
    <w:p w:rsidR="00960C25" w:rsidRPr="008C3C39" w:rsidRDefault="00960C25" w:rsidP="00A544EE">
      <w:pPr>
        <w:rPr>
          <w:sz w:val="32"/>
          <w:szCs w:val="32"/>
        </w:rPr>
      </w:pPr>
      <w:r w:rsidRPr="008C3C39">
        <w:rPr>
          <w:rFonts w:hint="eastAsia"/>
          <w:sz w:val="32"/>
          <w:szCs w:val="32"/>
        </w:rPr>
        <w:t>结束了第一天的期末考试，草十郎准备回到洋馆进行自己早就准备好的计划。，</w:t>
      </w:r>
    </w:p>
    <w:p w:rsidR="00960C25" w:rsidRPr="008C3C39" w:rsidRDefault="00960C25" w:rsidP="00A544EE">
      <w:pPr>
        <w:rPr>
          <w:sz w:val="32"/>
          <w:szCs w:val="32"/>
        </w:rPr>
      </w:pPr>
      <w:r w:rsidRPr="008C3C39">
        <w:rPr>
          <w:rFonts w:hint="eastAsia"/>
          <w:sz w:val="32"/>
          <w:szCs w:val="32"/>
        </w:rPr>
        <w:t>【今晚要把你关在我的房间。</w:t>
      </w:r>
    </w:p>
    <w:p w:rsidR="00960C25" w:rsidRPr="008C3C39" w:rsidRDefault="00960C25" w:rsidP="00A544EE">
      <w:pPr>
        <w:rPr>
          <w:sz w:val="32"/>
          <w:szCs w:val="32"/>
        </w:rPr>
      </w:pPr>
      <w:r w:rsidRPr="008C3C39">
        <w:rPr>
          <w:rFonts w:hint="eastAsia"/>
          <w:sz w:val="32"/>
          <w:szCs w:val="32"/>
        </w:rPr>
        <w:t>啊，当然晚上的打工也要取消掉呢。稍微认真点，不可能就这么点分数的。】</w:t>
      </w:r>
    </w:p>
    <w:p w:rsidR="00960C25" w:rsidRPr="008C3C39" w:rsidRDefault="00960C25" w:rsidP="00A544EE">
      <w:pPr>
        <w:rPr>
          <w:sz w:val="32"/>
          <w:szCs w:val="32"/>
        </w:rPr>
      </w:pPr>
      <w:r w:rsidRPr="008C3C39">
        <w:rPr>
          <w:rFonts w:hint="eastAsia"/>
          <w:sz w:val="32"/>
          <w:szCs w:val="32"/>
        </w:rPr>
        <w:t>而在他面前出现了带有青色火焰的笑容。</w:t>
      </w:r>
    </w:p>
    <w:p w:rsidR="00960C25" w:rsidRPr="008C3C39" w:rsidRDefault="00960C25" w:rsidP="00A544EE">
      <w:pPr>
        <w:rPr>
          <w:sz w:val="32"/>
          <w:szCs w:val="32"/>
        </w:rPr>
      </w:pPr>
      <w:r w:rsidRPr="008C3C39">
        <w:rPr>
          <w:rFonts w:hint="eastAsia"/>
          <w:sz w:val="32"/>
          <w:szCs w:val="32"/>
        </w:rPr>
        <w:t>手里握着一张皱巴巴的卷子，那是草十郎的考试卷。</w:t>
      </w:r>
    </w:p>
    <w:p w:rsidR="00960C25" w:rsidRPr="008C3C39" w:rsidRDefault="00960C25" w:rsidP="00A544EE">
      <w:pPr>
        <w:rPr>
          <w:sz w:val="32"/>
          <w:szCs w:val="32"/>
        </w:rPr>
      </w:pPr>
      <w:r w:rsidRPr="008C3C39">
        <w:rPr>
          <w:rFonts w:hint="eastAsia"/>
          <w:sz w:val="32"/>
          <w:szCs w:val="32"/>
        </w:rPr>
        <w:t>恐怕是从教职员室的山城指导员那里拿来的。</w:t>
      </w:r>
    </w:p>
    <w:p w:rsidR="00960C25" w:rsidRPr="008C3C39" w:rsidRDefault="00960C25" w:rsidP="00A544EE">
      <w:pPr>
        <w:rPr>
          <w:sz w:val="32"/>
          <w:szCs w:val="32"/>
        </w:rPr>
      </w:pPr>
      <w:r w:rsidRPr="008C3C39">
        <w:rPr>
          <w:rFonts w:hint="eastAsia"/>
          <w:sz w:val="32"/>
          <w:szCs w:val="32"/>
        </w:rPr>
        <w:t>“嘛，毕竟是刚刚转学过来的，这也是没办法的事。”</w:t>
      </w:r>
    </w:p>
    <w:p w:rsidR="00960C25" w:rsidRPr="008C3C39" w:rsidRDefault="00960C25" w:rsidP="00A544EE">
      <w:pPr>
        <w:rPr>
          <w:sz w:val="32"/>
          <w:szCs w:val="32"/>
        </w:rPr>
      </w:pPr>
      <w:r w:rsidRPr="008C3C39">
        <w:rPr>
          <w:rFonts w:hint="eastAsia"/>
          <w:sz w:val="32"/>
          <w:szCs w:val="32"/>
        </w:rPr>
        <w:t>这么看来，肯定是趁势夺过来的。</w:t>
      </w:r>
    </w:p>
    <w:p w:rsidR="00960C25" w:rsidRPr="008C3C39" w:rsidRDefault="00960C25" w:rsidP="00A544EE">
      <w:pPr>
        <w:rPr>
          <w:sz w:val="32"/>
          <w:szCs w:val="32"/>
        </w:rPr>
      </w:pPr>
      <w:r w:rsidRPr="008C3C39">
        <w:rPr>
          <w:rFonts w:hint="eastAsia"/>
          <w:sz w:val="32"/>
          <w:szCs w:val="32"/>
        </w:rPr>
        <w:t>于是，至今为止都睡在屋顶阁楼里的草十郎，今天只好来到了青子的房间。</w:t>
      </w:r>
    </w:p>
    <w:p w:rsidR="00960C25" w:rsidRPr="008C3C39" w:rsidRDefault="00960C25" w:rsidP="00A544EE">
      <w:pPr>
        <w:rPr>
          <w:sz w:val="32"/>
          <w:szCs w:val="32"/>
        </w:rPr>
      </w:pPr>
      <w:r w:rsidRPr="008C3C39">
        <w:rPr>
          <w:rFonts w:hint="eastAsia"/>
          <w:sz w:val="32"/>
          <w:szCs w:val="32"/>
        </w:rPr>
        <w:t>不管怎么看这都有很多问题存在，毕竟青子也是年轻的女学生。对同年纪的男生进入自己的房间这一点，心里肯定也会有所抵触。</w:t>
      </w:r>
    </w:p>
    <w:p w:rsidR="00960C25" w:rsidRPr="008C3C39" w:rsidRDefault="00960C25" w:rsidP="00A544EE">
      <w:pPr>
        <w:rPr>
          <w:sz w:val="32"/>
          <w:szCs w:val="32"/>
        </w:rPr>
      </w:pPr>
      <w:r w:rsidRPr="008C3C39">
        <w:rPr>
          <w:rFonts w:hint="eastAsia"/>
          <w:sz w:val="32"/>
          <w:szCs w:val="32"/>
        </w:rPr>
        <w:t>但是，这些在看到草十郎的考试卷之后就被抛到脑后了。</w:t>
      </w:r>
    </w:p>
    <w:p w:rsidR="00960C25" w:rsidRPr="008C3C39" w:rsidRDefault="00960C25" w:rsidP="00A544EE">
      <w:pPr>
        <w:rPr>
          <w:sz w:val="32"/>
          <w:szCs w:val="32"/>
        </w:rPr>
      </w:pPr>
      <w:r w:rsidRPr="008C3C39">
        <w:rPr>
          <w:rFonts w:hint="eastAsia"/>
          <w:sz w:val="32"/>
          <w:szCs w:val="32"/>
        </w:rPr>
        <w:t>因为这，青子今天的不爽值增加了一半以上。脸上的青筋更说明她的愤怒已经不可能平息了。</w:t>
      </w:r>
    </w:p>
    <w:p w:rsidR="00960C25" w:rsidRPr="008C3C39" w:rsidRDefault="00960C25" w:rsidP="00A544EE">
      <w:pPr>
        <w:rPr>
          <w:sz w:val="32"/>
          <w:szCs w:val="32"/>
        </w:rPr>
      </w:pPr>
      <w:r w:rsidRPr="008C3C39">
        <w:rPr>
          <w:rFonts w:hint="eastAsia"/>
          <w:sz w:val="32"/>
          <w:szCs w:val="32"/>
        </w:rPr>
        <w:t>【首先先完成自己复习，</w:t>
      </w:r>
    </w:p>
    <w:p w:rsidR="00960C25" w:rsidRPr="008C3C39" w:rsidRDefault="00960C25" w:rsidP="00A544EE">
      <w:pPr>
        <w:rPr>
          <w:sz w:val="32"/>
          <w:szCs w:val="32"/>
        </w:rPr>
      </w:pPr>
      <w:r w:rsidRPr="008C3C39">
        <w:rPr>
          <w:rFonts w:hint="eastAsia"/>
          <w:sz w:val="32"/>
          <w:szCs w:val="32"/>
        </w:rPr>
        <w:t>你用那个桌子。】</w:t>
      </w:r>
    </w:p>
    <w:p w:rsidR="00960C25" w:rsidRPr="008C3C39" w:rsidRDefault="00960C25" w:rsidP="00A544EE">
      <w:pPr>
        <w:rPr>
          <w:sz w:val="32"/>
          <w:szCs w:val="32"/>
        </w:rPr>
      </w:pPr>
      <w:r w:rsidRPr="008C3C39">
        <w:rPr>
          <w:rFonts w:hint="eastAsia"/>
          <w:sz w:val="32"/>
          <w:szCs w:val="32"/>
        </w:rPr>
        <w:t>青子背对着草十郎，面向自己爱用的书桌。</w:t>
      </w:r>
    </w:p>
    <w:p w:rsidR="00960C25" w:rsidRPr="008C3C39" w:rsidRDefault="00960C25" w:rsidP="00A544EE">
      <w:pPr>
        <w:rPr>
          <w:sz w:val="32"/>
          <w:szCs w:val="32"/>
        </w:rPr>
      </w:pPr>
      <w:r w:rsidRPr="008C3C39">
        <w:rPr>
          <w:rFonts w:hint="eastAsia"/>
          <w:sz w:val="32"/>
          <w:szCs w:val="32"/>
        </w:rPr>
        <w:t>另一边，草十郎面前是一个便宜的玻璃桌。</w:t>
      </w:r>
    </w:p>
    <w:p w:rsidR="00960C25" w:rsidRPr="008C3C39" w:rsidRDefault="00960C25" w:rsidP="00A544EE">
      <w:pPr>
        <w:rPr>
          <w:sz w:val="32"/>
          <w:szCs w:val="32"/>
        </w:rPr>
      </w:pPr>
      <w:r w:rsidRPr="008C3C39">
        <w:rPr>
          <w:rFonts w:hint="eastAsia"/>
          <w:sz w:val="32"/>
          <w:szCs w:val="32"/>
        </w:rPr>
        <w:t>【……感觉有好多地方不习惯啊，</w:t>
      </w:r>
    </w:p>
    <w:p w:rsidR="00960C25" w:rsidRPr="008C3C39" w:rsidRDefault="00960C25" w:rsidP="00A544EE">
      <w:pPr>
        <w:rPr>
          <w:sz w:val="32"/>
          <w:szCs w:val="32"/>
        </w:rPr>
      </w:pPr>
      <w:r w:rsidRPr="008C3C39">
        <w:rPr>
          <w:rFonts w:hint="eastAsia"/>
          <w:sz w:val="32"/>
          <w:szCs w:val="32"/>
        </w:rPr>
        <w:t>呐，苍崎，那个蓝色的是什么？】</w:t>
      </w:r>
    </w:p>
    <w:p w:rsidR="00960C25" w:rsidRPr="008C3C39" w:rsidRDefault="00960C25" w:rsidP="00A544EE">
      <w:pPr>
        <w:rPr>
          <w:sz w:val="32"/>
          <w:szCs w:val="32"/>
        </w:rPr>
      </w:pPr>
      <w:r w:rsidRPr="008C3C39">
        <w:rPr>
          <w:rFonts w:hint="eastAsia"/>
          <w:sz w:val="32"/>
          <w:szCs w:val="32"/>
        </w:rPr>
        <w:t>冷静不下来的草十郎看着倚靠在房间一角的吉他。</w:t>
      </w:r>
    </w:p>
    <w:p w:rsidR="00960C25" w:rsidRPr="008C3C39" w:rsidRDefault="00960C25" w:rsidP="00A544EE">
      <w:pPr>
        <w:rPr>
          <w:sz w:val="32"/>
          <w:szCs w:val="32"/>
        </w:rPr>
      </w:pPr>
      <w:r w:rsidRPr="008C3C39">
        <w:rPr>
          <w:rFonts w:hint="eastAsia"/>
          <w:sz w:val="32"/>
          <w:szCs w:val="32"/>
        </w:rPr>
        <w:t>【感觉薄薄的又是蓝色的，肯定是苍崎你的东西。</w:t>
      </w:r>
    </w:p>
    <w:p w:rsidR="00960C25" w:rsidRPr="008C3C39" w:rsidRDefault="00960C25" w:rsidP="00A544EE">
      <w:pPr>
        <w:rPr>
          <w:sz w:val="32"/>
          <w:szCs w:val="32"/>
        </w:rPr>
      </w:pPr>
      <w:r w:rsidRPr="008C3C39">
        <w:rPr>
          <w:rFonts w:hint="eastAsia"/>
          <w:sz w:val="32"/>
          <w:szCs w:val="32"/>
        </w:rPr>
        <w:t>……难道说，是武器？】</w:t>
      </w:r>
    </w:p>
    <w:p w:rsidR="00960C25" w:rsidRPr="008C3C39" w:rsidRDefault="00960C25" w:rsidP="00A544EE">
      <w:pPr>
        <w:rPr>
          <w:sz w:val="32"/>
          <w:szCs w:val="32"/>
        </w:rPr>
      </w:pPr>
      <w:r w:rsidRPr="008C3C39">
        <w:rPr>
          <w:rFonts w:hint="eastAsia"/>
          <w:sz w:val="32"/>
          <w:szCs w:val="32"/>
        </w:rPr>
        <w:t>【是乐器啊那个，电吉他没见过，至少在音乐教室里见过和这个类似的木吉他吧，再有你再蓝色蓝色的说个没完，当心我揍你。】（渣卡注：蓝色和苍崎青子名字相似，老问题了。）</w:t>
      </w:r>
    </w:p>
    <w:p w:rsidR="00960C25" w:rsidRPr="008C3C39" w:rsidRDefault="00960C25" w:rsidP="00A544EE">
      <w:pPr>
        <w:rPr>
          <w:sz w:val="32"/>
          <w:szCs w:val="32"/>
        </w:rPr>
      </w:pPr>
      <w:r w:rsidRPr="008C3C39">
        <w:rPr>
          <w:rFonts w:hint="eastAsia"/>
          <w:sz w:val="32"/>
          <w:szCs w:val="32"/>
        </w:rPr>
        <w:t>果然不是武器啊，把这个感想留在肚子里，草十郎也坐在了坐垫上。</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【老实一点行吗？明明平时看起来跟听力很好的大型犬一样蛮迟钝的。有什么让你很在意的东西吗？】</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这种情况下，要说迟钝也应该是青子。</w:t>
      </w:r>
    </w:p>
    <w:p w:rsidR="00960C25" w:rsidRPr="008C3C39" w:rsidRDefault="00960C25" w:rsidP="00A544EE">
      <w:pPr>
        <w:rPr>
          <w:sz w:val="32"/>
          <w:szCs w:val="32"/>
        </w:rPr>
      </w:pPr>
      <w:r w:rsidRPr="008C3C39">
        <w:rPr>
          <w:rFonts w:hint="eastAsia"/>
          <w:sz w:val="32"/>
          <w:szCs w:val="32"/>
        </w:rPr>
        <w:t>就算草十郎不知道自己因为什么冷静不下来，那也要说两个人的迟钝程度在同一水平线上。</w:t>
      </w:r>
    </w:p>
    <w:p w:rsidR="00960C25" w:rsidRPr="008C3C39" w:rsidRDefault="00960C25" w:rsidP="00A544EE">
      <w:pPr>
        <w:rPr>
          <w:sz w:val="32"/>
          <w:szCs w:val="32"/>
        </w:rPr>
      </w:pPr>
      <w:r w:rsidRPr="008C3C39">
        <w:rPr>
          <w:rFonts w:hint="eastAsia"/>
          <w:sz w:val="32"/>
          <w:szCs w:val="32"/>
        </w:rPr>
        <w:t>【啊，难道说是因为内部装饰？这个房间的家具等级和客厅的不一样所以觉得不可思议吗？</w:t>
      </w:r>
    </w:p>
    <w:p w:rsidR="00960C25" w:rsidRPr="008C3C39" w:rsidRDefault="00960C25" w:rsidP="00A544EE">
      <w:pPr>
        <w:rPr>
          <w:sz w:val="32"/>
          <w:szCs w:val="32"/>
        </w:rPr>
      </w:pPr>
      <w:r w:rsidRPr="008C3C39">
        <w:rPr>
          <w:rFonts w:hint="eastAsia"/>
          <w:sz w:val="32"/>
          <w:szCs w:val="32"/>
        </w:rPr>
        <w:t>这里除了床以外，都是我在家里的东西哦。虽然搬过来已经两年了，还是没有融入这个房间吧。】</w:t>
      </w:r>
    </w:p>
    <w:p w:rsidR="00960C25" w:rsidRPr="008C3C39" w:rsidRDefault="00960C25" w:rsidP="00A544EE">
      <w:pPr>
        <w:rPr>
          <w:sz w:val="32"/>
          <w:szCs w:val="32"/>
        </w:rPr>
      </w:pPr>
      <w:r w:rsidRPr="008C3C39">
        <w:rPr>
          <w:rFonts w:hint="eastAsia"/>
          <w:sz w:val="32"/>
          <w:szCs w:val="32"/>
        </w:rPr>
        <w:t>错误理解了草十郎慌慌张张冷静不下来的原因，这么解释完，青子开始了自己的学习。</w:t>
      </w:r>
    </w:p>
    <w:p w:rsidR="00960C25" w:rsidRPr="008C3C39" w:rsidRDefault="00960C25" w:rsidP="00A544EE">
      <w:pPr>
        <w:rPr>
          <w:sz w:val="32"/>
          <w:szCs w:val="32"/>
        </w:rPr>
      </w:pPr>
      <w:r w:rsidRPr="008C3C39">
        <w:rPr>
          <w:rFonts w:hint="eastAsia"/>
          <w:sz w:val="32"/>
          <w:szCs w:val="32"/>
        </w:rPr>
        <w:t>快进一样翻动着书和笔记本。</w:t>
      </w:r>
    </w:p>
    <w:p w:rsidR="00960C25" w:rsidRPr="008C3C39" w:rsidRDefault="00960C25" w:rsidP="00A544EE">
      <w:pPr>
        <w:rPr>
          <w:sz w:val="32"/>
          <w:szCs w:val="32"/>
        </w:rPr>
      </w:pPr>
      <w:r w:rsidRPr="008C3C39">
        <w:rPr>
          <w:rFonts w:hint="eastAsia"/>
          <w:sz w:val="32"/>
          <w:szCs w:val="32"/>
        </w:rPr>
        <w:t>已经没有别人介入的余地了。</w:t>
      </w:r>
    </w:p>
    <w:p w:rsidR="00960C25" w:rsidRPr="008C3C39" w:rsidRDefault="00960C25" w:rsidP="00A544EE">
      <w:pPr>
        <w:rPr>
          <w:sz w:val="32"/>
          <w:szCs w:val="32"/>
        </w:rPr>
      </w:pPr>
      <w:r w:rsidRPr="008C3C39">
        <w:rPr>
          <w:rFonts w:hint="eastAsia"/>
          <w:sz w:val="32"/>
          <w:szCs w:val="32"/>
        </w:rPr>
        <w:t>被青子背影冒出的气息所压制，草十郎也</w:t>
      </w:r>
      <w:r>
        <w:rPr>
          <w:rFonts w:hint="eastAsia"/>
          <w:sz w:val="32"/>
          <w:szCs w:val="32"/>
        </w:rPr>
        <w:t>面向</w:t>
      </w:r>
      <w:r w:rsidRPr="008C3C39">
        <w:rPr>
          <w:rFonts w:hint="eastAsia"/>
          <w:sz w:val="32"/>
          <w:szCs w:val="32"/>
        </w:rPr>
        <w:t>桌子</w:t>
      </w:r>
      <w:r>
        <w:rPr>
          <w:rFonts w:hint="eastAsia"/>
          <w:sz w:val="32"/>
          <w:szCs w:val="32"/>
        </w:rPr>
        <w:t>打起精神</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既然被完全的无视掉了那就安心专注自己的学习，草十郎也已经不是普通人了。</w:t>
      </w:r>
    </w:p>
    <w:p w:rsidR="00960C25" w:rsidRPr="008C3C39" w:rsidRDefault="00960C25" w:rsidP="00A544EE">
      <w:pPr>
        <w:rPr>
          <w:sz w:val="32"/>
          <w:szCs w:val="32"/>
        </w:rPr>
      </w:pPr>
      <w:r w:rsidRPr="008C3C39">
        <w:rPr>
          <w:rFonts w:hint="eastAsia"/>
          <w:sz w:val="32"/>
          <w:szCs w:val="32"/>
        </w:rPr>
        <w:t>在那之后过了两个小时。</w:t>
      </w:r>
    </w:p>
    <w:p w:rsidR="00960C25" w:rsidRPr="008C3C39" w:rsidRDefault="00960C25" w:rsidP="00A544EE">
      <w:pPr>
        <w:rPr>
          <w:sz w:val="32"/>
          <w:szCs w:val="32"/>
        </w:rPr>
      </w:pPr>
      <w:r w:rsidRPr="008C3C39">
        <w:rPr>
          <w:rFonts w:hint="eastAsia"/>
          <w:sz w:val="32"/>
          <w:szCs w:val="32"/>
        </w:rPr>
        <w:t>现在已经接近十一点，青子的集中力也终于开始涣散了。</w:t>
      </w:r>
    </w:p>
    <w:p w:rsidR="00960C25" w:rsidRPr="008C3C39" w:rsidRDefault="00960C25" w:rsidP="00A544EE">
      <w:pPr>
        <w:rPr>
          <w:sz w:val="32"/>
          <w:szCs w:val="32"/>
        </w:rPr>
      </w:pPr>
      <w:r w:rsidRPr="008C3C39">
        <w:rPr>
          <w:rFonts w:hint="eastAsia"/>
          <w:sz w:val="32"/>
          <w:szCs w:val="32"/>
        </w:rPr>
        <w:t>看准这个时间点，草十郎向青子凛然绷直的背影搭话了。</w:t>
      </w:r>
    </w:p>
    <w:p w:rsidR="00960C25" w:rsidRPr="008C3C39" w:rsidRDefault="00960C25" w:rsidP="00A544EE">
      <w:pPr>
        <w:rPr>
          <w:sz w:val="32"/>
          <w:szCs w:val="32"/>
        </w:rPr>
      </w:pPr>
      <w:r w:rsidRPr="008C3C39">
        <w:rPr>
          <w:rFonts w:hint="eastAsia"/>
          <w:sz w:val="32"/>
          <w:szCs w:val="32"/>
        </w:rPr>
        <w:t>【苍崎，打扰一下行吗？】</w:t>
      </w:r>
    </w:p>
    <w:p w:rsidR="00960C25" w:rsidRPr="008C3C39" w:rsidRDefault="00960C25" w:rsidP="00A544EE">
      <w:pPr>
        <w:rPr>
          <w:sz w:val="32"/>
          <w:szCs w:val="32"/>
        </w:rPr>
      </w:pPr>
      <w:r w:rsidRPr="008C3C39">
        <w:rPr>
          <w:rFonts w:hint="eastAsia"/>
          <w:sz w:val="32"/>
          <w:szCs w:val="32"/>
        </w:rPr>
        <w:t>【嗯，什么？】</w:t>
      </w:r>
    </w:p>
    <w:p w:rsidR="00960C25" w:rsidRPr="008C3C39" w:rsidRDefault="00960C25" w:rsidP="00A544EE">
      <w:pPr>
        <w:rPr>
          <w:sz w:val="32"/>
          <w:szCs w:val="32"/>
        </w:rPr>
      </w:pPr>
      <w:r w:rsidRPr="008C3C39">
        <w:rPr>
          <w:rFonts w:hint="eastAsia"/>
          <w:sz w:val="32"/>
          <w:szCs w:val="32"/>
        </w:rPr>
        <w:t>听到客客气气的声音，青子没有回头回答道。</w:t>
      </w:r>
    </w:p>
    <w:p w:rsidR="00960C25" w:rsidRPr="008C3C39" w:rsidRDefault="00960C25" w:rsidP="00A544EE">
      <w:pPr>
        <w:rPr>
          <w:sz w:val="32"/>
          <w:szCs w:val="32"/>
        </w:rPr>
      </w:pPr>
      <w:r w:rsidRPr="008C3C39">
        <w:rPr>
          <w:rFonts w:hint="eastAsia"/>
          <w:sz w:val="32"/>
          <w:szCs w:val="32"/>
        </w:rPr>
        <w:t>虽然有所放慢，但青子并没有停止自己翻动笔记的动作。</w:t>
      </w:r>
    </w:p>
    <w:p w:rsidR="00960C25" w:rsidRPr="008C3C39" w:rsidRDefault="00960C25" w:rsidP="00A544EE">
      <w:pPr>
        <w:rPr>
          <w:sz w:val="32"/>
          <w:szCs w:val="32"/>
        </w:rPr>
      </w:pPr>
      <w:r w:rsidRPr="008C3C39">
        <w:rPr>
          <w:rFonts w:hint="eastAsia"/>
          <w:sz w:val="32"/>
          <w:szCs w:val="32"/>
        </w:rPr>
        <w:t>【这三天，看见青子你们的晚饭来着。</w:t>
      </w:r>
    </w:p>
    <w:p w:rsidR="00960C25" w:rsidRPr="008C3C39" w:rsidRDefault="00960C25" w:rsidP="00A544EE">
      <w:pPr>
        <w:rPr>
          <w:sz w:val="32"/>
          <w:szCs w:val="32"/>
        </w:rPr>
      </w:pPr>
      <w:r w:rsidRPr="008C3C39">
        <w:rPr>
          <w:rFonts w:hint="eastAsia"/>
          <w:sz w:val="32"/>
          <w:szCs w:val="32"/>
        </w:rPr>
        <w:t>你们的晚饭一直都是那样的吗？】</w:t>
      </w:r>
    </w:p>
    <w:p w:rsidR="00960C25" w:rsidRPr="008C3C39" w:rsidRDefault="00960C25" w:rsidP="00A544EE">
      <w:pPr>
        <w:rPr>
          <w:sz w:val="32"/>
          <w:szCs w:val="32"/>
        </w:rPr>
      </w:pPr>
      <w:r w:rsidRPr="008C3C39">
        <w:rPr>
          <w:rFonts w:hint="eastAsia"/>
          <w:sz w:val="32"/>
          <w:szCs w:val="32"/>
        </w:rPr>
        <w:t>【是那样的啊，很奇怪吗？】</w:t>
      </w:r>
    </w:p>
    <w:p w:rsidR="00960C25" w:rsidRPr="008C3C39" w:rsidRDefault="00960C25" w:rsidP="00A544EE">
      <w:pPr>
        <w:rPr>
          <w:sz w:val="32"/>
          <w:szCs w:val="32"/>
        </w:rPr>
      </w:pPr>
      <w:r w:rsidRPr="008C3C39">
        <w:rPr>
          <w:rFonts w:hint="eastAsia"/>
          <w:sz w:val="32"/>
          <w:szCs w:val="32"/>
        </w:rPr>
        <w:t>【唔……话也不是这么说啦，</w:t>
      </w:r>
    </w:p>
    <w:p w:rsidR="00960C25" w:rsidRPr="008C3C39" w:rsidRDefault="00960C25" w:rsidP="00A544EE">
      <w:pPr>
        <w:rPr>
          <w:sz w:val="32"/>
          <w:szCs w:val="32"/>
        </w:rPr>
      </w:pPr>
      <w:r w:rsidRPr="008C3C39">
        <w:rPr>
          <w:rFonts w:hint="eastAsia"/>
          <w:sz w:val="32"/>
          <w:szCs w:val="32"/>
        </w:rPr>
        <w:t>但在学校里大家都乐乐呵呵的。谁带了什么饭呀，聊着类似这样的事，所以我在想，难道说……】</w:t>
      </w:r>
    </w:p>
    <w:p w:rsidR="00960C25" w:rsidRPr="008C3C39" w:rsidRDefault="00960C25" w:rsidP="00A544EE">
      <w:pPr>
        <w:rPr>
          <w:sz w:val="32"/>
          <w:szCs w:val="32"/>
        </w:rPr>
      </w:pPr>
      <w:r w:rsidRPr="008C3C39">
        <w:rPr>
          <w:rFonts w:hint="eastAsia"/>
          <w:sz w:val="32"/>
          <w:szCs w:val="32"/>
        </w:rPr>
        <w:t>【没什么难道啦，并不是因为你的原因才不和有珠说话的，我和有珠一直都是这个样子。】</w:t>
      </w:r>
    </w:p>
    <w:p w:rsidR="00960C25" w:rsidRPr="008C3C39" w:rsidRDefault="00960C25" w:rsidP="00A544EE">
      <w:pPr>
        <w:rPr>
          <w:sz w:val="32"/>
          <w:szCs w:val="32"/>
        </w:rPr>
      </w:pPr>
      <w:r w:rsidRPr="008C3C39">
        <w:rPr>
          <w:rFonts w:hint="eastAsia"/>
          <w:sz w:val="32"/>
          <w:szCs w:val="32"/>
        </w:rPr>
        <w:t>青子背对着草十郎很平淡的回答道，但是一点也感觉不到青子说的是事实。</w:t>
      </w:r>
    </w:p>
    <w:p w:rsidR="00960C25" w:rsidRPr="008C3C39" w:rsidRDefault="00960C25" w:rsidP="00A544EE">
      <w:pPr>
        <w:rPr>
          <w:sz w:val="32"/>
          <w:szCs w:val="32"/>
        </w:rPr>
      </w:pPr>
      <w:r w:rsidRPr="008C3C39">
        <w:rPr>
          <w:rFonts w:hint="eastAsia"/>
          <w:sz w:val="32"/>
          <w:szCs w:val="32"/>
        </w:rPr>
        <w:t>【餐桌上很紧张呢，</w:t>
      </w:r>
    </w:p>
    <w:p w:rsidR="00960C25" w:rsidRPr="008C3C39" w:rsidRDefault="00960C25" w:rsidP="00A544EE">
      <w:pPr>
        <w:rPr>
          <w:sz w:val="32"/>
          <w:szCs w:val="32"/>
        </w:rPr>
      </w:pPr>
      <w:r w:rsidRPr="008C3C39">
        <w:rPr>
          <w:rFonts w:hint="eastAsia"/>
          <w:sz w:val="32"/>
          <w:szCs w:val="32"/>
        </w:rPr>
        <w:t>虽然我觉得青子其实是想和有珠和好的。】</w:t>
      </w:r>
    </w:p>
    <w:p w:rsidR="00960C25" w:rsidRPr="008C3C39" w:rsidRDefault="00960C25" w:rsidP="00A544EE">
      <w:pPr>
        <w:rPr>
          <w:sz w:val="32"/>
          <w:szCs w:val="32"/>
        </w:rPr>
      </w:pPr>
      <w:r w:rsidRPr="008C3C39">
        <w:rPr>
          <w:rFonts w:hint="eastAsia"/>
          <w:sz w:val="32"/>
          <w:szCs w:val="32"/>
        </w:rPr>
        <w:t>青子既没有肯定也没有否定。</w:t>
      </w:r>
    </w:p>
    <w:p w:rsidR="00960C25" w:rsidRPr="008C3C39" w:rsidRDefault="00960C25" w:rsidP="00A544EE">
      <w:pPr>
        <w:rPr>
          <w:sz w:val="32"/>
          <w:szCs w:val="32"/>
        </w:rPr>
      </w:pPr>
      <w:r w:rsidRPr="008C3C39">
        <w:rPr>
          <w:rFonts w:hint="eastAsia"/>
          <w:sz w:val="32"/>
          <w:szCs w:val="32"/>
        </w:rPr>
        <w:t>但是，草十郎遗憾的小声嘀咕，让青子有点意外。</w:t>
      </w:r>
    </w:p>
    <w:p w:rsidR="00960C25" w:rsidRPr="008C3C39" w:rsidRDefault="00960C25" w:rsidP="00A544EE">
      <w:pPr>
        <w:rPr>
          <w:sz w:val="32"/>
          <w:szCs w:val="32"/>
        </w:rPr>
      </w:pPr>
      <w:r w:rsidRPr="008C3C39">
        <w:rPr>
          <w:rFonts w:hint="eastAsia"/>
          <w:sz w:val="32"/>
          <w:szCs w:val="32"/>
        </w:rPr>
        <w:t>【嘛，说餐桌上很紧张倒是挺合适的呢。</w:t>
      </w:r>
    </w:p>
    <w:p w:rsidR="00960C25" w:rsidRPr="008C3C39" w:rsidRDefault="00960C25" w:rsidP="00A544EE">
      <w:pPr>
        <w:rPr>
          <w:sz w:val="32"/>
          <w:szCs w:val="32"/>
        </w:rPr>
      </w:pPr>
      <w:r w:rsidRPr="008C3C39">
        <w:rPr>
          <w:rFonts w:hint="eastAsia"/>
          <w:sz w:val="32"/>
          <w:szCs w:val="32"/>
        </w:rPr>
        <w:t>有珠往你喝的东西里面放了多少次墨斯卡林你都没发现，昨天还堂堂正正的往沙拉里混了七度灶之类的进去。</w:t>
      </w:r>
    </w:p>
    <w:p w:rsidR="00960C25" w:rsidRPr="008C3C39" w:rsidRDefault="00960C25" w:rsidP="00A544EE">
      <w:pPr>
        <w:rPr>
          <w:sz w:val="32"/>
          <w:szCs w:val="32"/>
        </w:rPr>
      </w:pPr>
      <w:r w:rsidRPr="008C3C39">
        <w:rPr>
          <w:rFonts w:hint="eastAsia"/>
          <w:sz w:val="32"/>
          <w:szCs w:val="32"/>
        </w:rPr>
        <w:t>……真是，那孩子到底在想什么呀？】（渣卡注：墨司卡林是一种生物碱，用作致幻剂。分子式</w:t>
      </w:r>
      <w:r w:rsidRPr="008C3C39">
        <w:rPr>
          <w:rFonts w:ascii="Times New Roman" w:hAnsi="Times New Roman"/>
          <w:sz w:val="32"/>
          <w:szCs w:val="32"/>
        </w:rPr>
        <w:t>C</w:t>
      </w:r>
      <w:r w:rsidRPr="008C3C39">
        <w:rPr>
          <w:rFonts w:ascii="Times New Roman" w:hAnsi="Times New Roman"/>
          <w:sz w:val="32"/>
          <w:szCs w:val="32"/>
          <w:vertAlign w:val="subscript"/>
        </w:rPr>
        <w:t>11</w:t>
      </w:r>
      <w:r w:rsidRPr="008C3C39">
        <w:rPr>
          <w:rFonts w:ascii="Times New Roman" w:hAnsi="Times New Roman"/>
          <w:sz w:val="32"/>
          <w:szCs w:val="32"/>
        </w:rPr>
        <w:t>H</w:t>
      </w:r>
      <w:r w:rsidRPr="008C3C39">
        <w:rPr>
          <w:rFonts w:ascii="Times New Roman" w:hAnsi="Times New Roman"/>
          <w:sz w:val="32"/>
          <w:szCs w:val="32"/>
          <w:vertAlign w:val="subscript"/>
        </w:rPr>
        <w:t>17</w:t>
      </w:r>
      <w:r w:rsidRPr="008C3C39">
        <w:rPr>
          <w:rFonts w:ascii="Times New Roman" w:hAnsi="Times New Roman"/>
          <w:sz w:val="32"/>
          <w:szCs w:val="32"/>
        </w:rPr>
        <w:t>NO</w:t>
      </w:r>
      <w:r w:rsidRPr="008C3C39">
        <w:rPr>
          <w:rFonts w:ascii="Times New Roman" w:hAnsi="Times New Roman"/>
          <w:sz w:val="32"/>
          <w:szCs w:val="32"/>
          <w:vertAlign w:val="subscript"/>
        </w:rPr>
        <w:t>3</w:t>
      </w:r>
      <w:r w:rsidRPr="008C3C39">
        <w:rPr>
          <w:rFonts w:ascii="Times New Roman" w:hAnsi="Times New Roman" w:hint="eastAsia"/>
          <w:sz w:val="32"/>
          <w:szCs w:val="32"/>
          <w:vertAlign w:val="subscript"/>
        </w:rPr>
        <w:t>。</w:t>
      </w:r>
      <w:r w:rsidRPr="008C3C39">
        <w:rPr>
          <w:rFonts w:hint="eastAsia"/>
          <w:sz w:val="32"/>
          <w:szCs w:val="32"/>
        </w:rPr>
        <w:t>七度灶又称为欧洲花椒，是避雷的神树，别名雷电树。有关于它能解除魔力的种种传说。）</w:t>
      </w:r>
    </w:p>
    <w:p w:rsidR="00960C25" w:rsidRPr="008C3C39" w:rsidRDefault="00960C25" w:rsidP="00A544EE">
      <w:pPr>
        <w:rPr>
          <w:sz w:val="32"/>
          <w:szCs w:val="32"/>
        </w:rPr>
      </w:pPr>
      <w:r w:rsidRPr="008C3C39">
        <w:rPr>
          <w:rFonts w:hint="eastAsia"/>
          <w:sz w:val="32"/>
          <w:szCs w:val="32"/>
        </w:rPr>
        <w:t>回想起之前的事情，青子一边翻着教科书一边忍不住苦笑起来。</w:t>
      </w:r>
    </w:p>
    <w:p w:rsidR="00960C25" w:rsidRPr="008C3C39" w:rsidRDefault="00960C25" w:rsidP="00A544EE">
      <w:pPr>
        <w:rPr>
          <w:sz w:val="32"/>
          <w:szCs w:val="32"/>
        </w:rPr>
      </w:pPr>
      <w:r w:rsidRPr="008C3C39">
        <w:rPr>
          <w:rFonts w:hint="eastAsia"/>
          <w:sz w:val="32"/>
          <w:szCs w:val="32"/>
        </w:rPr>
        <w:t>【墨司卡林……？】</w:t>
      </w:r>
    </w:p>
    <w:p w:rsidR="00960C25" w:rsidRPr="008C3C39" w:rsidRDefault="00960C25" w:rsidP="00A544EE">
      <w:pPr>
        <w:rPr>
          <w:sz w:val="32"/>
          <w:szCs w:val="32"/>
        </w:rPr>
      </w:pPr>
      <w:r w:rsidRPr="008C3C39">
        <w:rPr>
          <w:rFonts w:hint="eastAsia"/>
          <w:sz w:val="32"/>
          <w:szCs w:val="32"/>
        </w:rPr>
        <w:t>【从仙人掌里面提取的生物碱。要是有珠来用的话，就不是单纯的致幻剂了……嗯，我就先到这吧。】</w:t>
      </w:r>
    </w:p>
    <w:p w:rsidR="00960C25" w:rsidRPr="008C3C39" w:rsidRDefault="00960C25" w:rsidP="00A544EE">
      <w:pPr>
        <w:rPr>
          <w:sz w:val="32"/>
          <w:szCs w:val="32"/>
        </w:rPr>
      </w:pPr>
      <w:r w:rsidRPr="008C3C39">
        <w:rPr>
          <w:rFonts w:hint="eastAsia"/>
          <w:sz w:val="32"/>
          <w:szCs w:val="32"/>
        </w:rPr>
        <w:t>青子这么说完，啪嗒，把第四本教科书合上了。</w:t>
      </w:r>
    </w:p>
    <w:p w:rsidR="00960C25" w:rsidRPr="008C3C39" w:rsidRDefault="00960C25" w:rsidP="00A544EE">
      <w:pPr>
        <w:rPr>
          <w:sz w:val="32"/>
          <w:szCs w:val="32"/>
        </w:rPr>
      </w:pPr>
      <w:r w:rsidRPr="008C3C39">
        <w:rPr>
          <w:rFonts w:hint="eastAsia"/>
          <w:sz w:val="32"/>
          <w:szCs w:val="32"/>
        </w:rPr>
        <w:t>至今为止动都没动过的背影咕噜一下转了过来。</w:t>
      </w:r>
    </w:p>
    <w:p w:rsidR="00960C25" w:rsidRPr="008C3C39" w:rsidRDefault="00960C25" w:rsidP="00A544EE">
      <w:pPr>
        <w:rPr>
          <w:sz w:val="32"/>
          <w:szCs w:val="32"/>
        </w:rPr>
      </w:pPr>
      <w:r w:rsidRPr="008C3C39">
        <w:rPr>
          <w:rFonts w:hint="eastAsia"/>
          <w:sz w:val="32"/>
          <w:szCs w:val="32"/>
        </w:rPr>
        <w:t>【来，现在该教你了。</w:t>
      </w:r>
    </w:p>
    <w:p w:rsidR="00960C25" w:rsidRPr="008C3C39" w:rsidRDefault="00960C25" w:rsidP="00A544EE">
      <w:pPr>
        <w:rPr>
          <w:sz w:val="32"/>
          <w:szCs w:val="32"/>
        </w:rPr>
      </w:pPr>
      <w:r w:rsidRPr="008C3C39">
        <w:rPr>
          <w:rFonts w:hint="eastAsia"/>
          <w:sz w:val="32"/>
          <w:szCs w:val="32"/>
        </w:rPr>
        <w:t>今天考的这四门，真的是答的太有草十郎风格了，我都快晕过去了呢。】</w:t>
      </w:r>
    </w:p>
    <w:p w:rsidR="00960C25" w:rsidRPr="008C3C39" w:rsidRDefault="00960C25" w:rsidP="00A544EE">
      <w:pPr>
        <w:rPr>
          <w:sz w:val="32"/>
          <w:szCs w:val="32"/>
        </w:rPr>
      </w:pPr>
      <w:r w:rsidRPr="008C3C39">
        <w:rPr>
          <w:rFonts w:hint="eastAsia"/>
          <w:sz w:val="32"/>
          <w:szCs w:val="32"/>
        </w:rPr>
        <w:t>虽然一副开心的语调，但是青子的眼神非常不高兴，盘腿坐着盯着草十郎。</w:t>
      </w:r>
    </w:p>
    <w:p w:rsidR="00960C25" w:rsidRPr="008C3C39" w:rsidRDefault="00960C25" w:rsidP="00A544EE">
      <w:pPr>
        <w:rPr>
          <w:sz w:val="32"/>
          <w:szCs w:val="32"/>
        </w:rPr>
      </w:pPr>
      <w:r w:rsidRPr="008C3C39">
        <w:rPr>
          <w:rFonts w:hint="eastAsia"/>
          <w:sz w:val="32"/>
          <w:szCs w:val="32"/>
        </w:rPr>
        <w:t>【现国、地理、数学、电子工学</w:t>
      </w:r>
    </w:p>
    <w:p w:rsidR="00960C25" w:rsidRPr="008C3C39" w:rsidRDefault="00960C25" w:rsidP="00A544EE">
      <w:pPr>
        <w:rPr>
          <w:sz w:val="32"/>
          <w:szCs w:val="32"/>
        </w:rPr>
      </w:pPr>
      <w:r w:rsidRPr="008C3C39">
        <w:rPr>
          <w:rFonts w:hint="eastAsia"/>
          <w:sz w:val="32"/>
          <w:szCs w:val="32"/>
        </w:rPr>
        <w:t>照这样继续再考两天，你就不用指望寒假了。要是这样的话头疼的可是我呢，实际上。】</w:t>
      </w:r>
    </w:p>
    <w:p w:rsidR="00960C25" w:rsidRPr="008C3C39" w:rsidRDefault="00960C25" w:rsidP="00A544EE">
      <w:pPr>
        <w:rPr>
          <w:sz w:val="32"/>
          <w:szCs w:val="32"/>
        </w:rPr>
      </w:pPr>
      <w:r w:rsidRPr="008C3C39">
        <w:rPr>
          <w:rFonts w:hint="eastAsia"/>
          <w:sz w:val="32"/>
          <w:szCs w:val="32"/>
        </w:rPr>
        <w:t>【不，我也很头疼的。放假了还要去学校什么的，我可没兴趣。】</w:t>
      </w:r>
    </w:p>
    <w:p w:rsidR="00960C25" w:rsidRPr="008C3C39" w:rsidRDefault="00960C25" w:rsidP="00A544EE">
      <w:pPr>
        <w:rPr>
          <w:sz w:val="32"/>
          <w:szCs w:val="32"/>
        </w:rPr>
      </w:pPr>
      <w:r w:rsidRPr="008C3C39">
        <w:rPr>
          <w:rFonts w:hint="eastAsia"/>
          <w:sz w:val="32"/>
          <w:szCs w:val="32"/>
        </w:rPr>
        <w:t>草十郎冷静的把错误订正回来。</w:t>
      </w:r>
    </w:p>
    <w:p w:rsidR="00960C25" w:rsidRPr="008C3C39" w:rsidRDefault="00960C25" w:rsidP="00A544EE">
      <w:pPr>
        <w:rPr>
          <w:sz w:val="32"/>
          <w:szCs w:val="32"/>
        </w:rPr>
      </w:pPr>
      <w:r w:rsidRPr="008C3C39">
        <w:rPr>
          <w:rFonts w:hint="eastAsia"/>
          <w:sz w:val="32"/>
          <w:szCs w:val="32"/>
        </w:rPr>
        <w:t>【那是我的台词！你要是去学校的话，我这边肯定也要一直跟着去啊！】</w:t>
      </w:r>
    </w:p>
    <w:p w:rsidR="00960C25" w:rsidRPr="008C3C39" w:rsidRDefault="00960C25" w:rsidP="00A544EE">
      <w:pPr>
        <w:rPr>
          <w:sz w:val="32"/>
          <w:szCs w:val="32"/>
        </w:rPr>
      </w:pPr>
      <w:r w:rsidRPr="008C3C39">
        <w:rPr>
          <w:rFonts w:hint="eastAsia"/>
          <w:sz w:val="32"/>
          <w:szCs w:val="32"/>
        </w:rPr>
        <w:t>虽然不愿想起来，青子联想到了山城指导员那张笑眯眯的脸。</w:t>
      </w:r>
    </w:p>
    <w:p w:rsidR="00960C25" w:rsidRPr="008C3C39" w:rsidRDefault="00960C25" w:rsidP="00A544EE">
      <w:pPr>
        <w:rPr>
          <w:sz w:val="32"/>
          <w:szCs w:val="32"/>
        </w:rPr>
      </w:pPr>
      <w:r w:rsidRPr="008C3C39">
        <w:rPr>
          <w:rFonts w:hint="eastAsia"/>
          <w:sz w:val="32"/>
          <w:szCs w:val="32"/>
        </w:rPr>
        <w:t>【要是在以前，只要我还有口气，眼里就容不下一片红的学生。</w:t>
      </w:r>
    </w:p>
    <w:p w:rsidR="00960C25" w:rsidRPr="008C3C39" w:rsidRDefault="00960C25" w:rsidP="00A544EE">
      <w:pPr>
        <w:rPr>
          <w:sz w:val="32"/>
          <w:szCs w:val="32"/>
        </w:rPr>
      </w:pPr>
      <w:r w:rsidRPr="008C3C39">
        <w:rPr>
          <w:rFonts w:hint="eastAsia"/>
          <w:sz w:val="32"/>
          <w:szCs w:val="32"/>
        </w:rPr>
        <w:t>本来是要从根源上给掰过来的，但是……】</w:t>
      </w:r>
    </w:p>
    <w:p w:rsidR="00960C25" w:rsidRPr="008C3C39" w:rsidRDefault="00960C25" w:rsidP="00A544EE">
      <w:pPr>
        <w:rPr>
          <w:sz w:val="32"/>
          <w:szCs w:val="32"/>
        </w:rPr>
      </w:pPr>
      <w:r w:rsidRPr="008C3C39">
        <w:rPr>
          <w:rFonts w:hint="eastAsia"/>
          <w:sz w:val="32"/>
          <w:szCs w:val="32"/>
        </w:rPr>
        <w:t>【嘛，你也是有各种各样的原因的，总之在分数上就稍微放宽一点。</w:t>
      </w:r>
    </w:p>
    <w:p w:rsidR="00960C25" w:rsidRPr="008C3C39" w:rsidRDefault="00960C25" w:rsidP="00A544EE">
      <w:pPr>
        <w:rPr>
          <w:sz w:val="32"/>
          <w:szCs w:val="32"/>
        </w:rPr>
      </w:pPr>
      <w:r w:rsidRPr="008C3C39">
        <w:rPr>
          <w:rFonts w:hint="eastAsia"/>
          <w:sz w:val="32"/>
          <w:szCs w:val="32"/>
        </w:rPr>
        <w:t>再说我也是靠考试前临时抱佛脚的人，没时间耗在教你这件事上。】</w:t>
      </w:r>
    </w:p>
    <w:p w:rsidR="00960C25" w:rsidRPr="008C3C39" w:rsidRDefault="00960C25" w:rsidP="00A544EE">
      <w:pPr>
        <w:rPr>
          <w:sz w:val="32"/>
          <w:szCs w:val="32"/>
        </w:rPr>
      </w:pPr>
      <w:r w:rsidRPr="008C3C39">
        <w:rPr>
          <w:rFonts w:hint="eastAsia"/>
          <w:sz w:val="32"/>
          <w:szCs w:val="32"/>
        </w:rPr>
        <w:t>草十郎面对青子的宣言，很露骨的表现出不高兴的样子。</w:t>
      </w:r>
    </w:p>
    <w:p w:rsidR="00960C25" w:rsidRPr="008C3C39" w:rsidRDefault="00960C25" w:rsidP="00A544EE">
      <w:pPr>
        <w:rPr>
          <w:sz w:val="32"/>
          <w:szCs w:val="32"/>
        </w:rPr>
      </w:pPr>
      <w:r w:rsidRPr="008C3C39">
        <w:rPr>
          <w:rFonts w:hint="eastAsia"/>
          <w:sz w:val="32"/>
          <w:szCs w:val="32"/>
        </w:rPr>
        <w:t>“我可不需要你管这闲事。”他的表情大概是这个意思。</w:t>
      </w:r>
    </w:p>
    <w:p w:rsidR="00960C25" w:rsidRPr="008C3C39" w:rsidRDefault="00960C25" w:rsidP="00A544EE">
      <w:pPr>
        <w:rPr>
          <w:sz w:val="32"/>
          <w:szCs w:val="32"/>
        </w:rPr>
      </w:pPr>
      <w:r w:rsidRPr="008C3C39">
        <w:rPr>
          <w:rFonts w:hint="eastAsia"/>
          <w:sz w:val="32"/>
          <w:szCs w:val="32"/>
        </w:rPr>
        <w:t>【我说你啊，你觉得费事的是你还是我啊？】</w:t>
      </w:r>
    </w:p>
    <w:p w:rsidR="00960C25" w:rsidRPr="008C3C39" w:rsidRDefault="00960C25" w:rsidP="00A544EE">
      <w:pPr>
        <w:rPr>
          <w:sz w:val="32"/>
          <w:szCs w:val="32"/>
        </w:rPr>
      </w:pPr>
      <w:r w:rsidRPr="008C3C39">
        <w:rPr>
          <w:rFonts w:hint="eastAsia"/>
          <w:sz w:val="32"/>
          <w:szCs w:val="32"/>
        </w:rPr>
        <w:t>“肯定是我啊。”草十郎认命的静静低下了头。</w:t>
      </w:r>
    </w:p>
    <w:p w:rsidR="00960C25" w:rsidRPr="008C3C39" w:rsidRDefault="00960C25" w:rsidP="00A544EE">
      <w:pPr>
        <w:rPr>
          <w:sz w:val="32"/>
          <w:szCs w:val="32"/>
        </w:rPr>
      </w:pPr>
      <w:r w:rsidRPr="008C3C39">
        <w:rPr>
          <w:rFonts w:hint="eastAsia"/>
          <w:sz w:val="32"/>
          <w:szCs w:val="32"/>
        </w:rPr>
        <w:t>不管怎么狡辩都无法否认，就像青子所说的，要论辛苦的程度确实是她那边更高一些。</w:t>
      </w:r>
    </w:p>
    <w:p w:rsidR="00960C25" w:rsidRPr="008C3C39" w:rsidRDefault="00960C25" w:rsidP="00A544EE">
      <w:pPr>
        <w:rPr>
          <w:sz w:val="32"/>
          <w:szCs w:val="32"/>
        </w:rPr>
      </w:pPr>
      <w:r w:rsidRPr="008C3C39">
        <w:rPr>
          <w:rFonts w:hint="eastAsia"/>
          <w:sz w:val="32"/>
          <w:szCs w:val="32"/>
        </w:rPr>
        <w:t>【……这次，真的给你添麻烦了。】</w:t>
      </w:r>
    </w:p>
    <w:p w:rsidR="00960C25" w:rsidRPr="008C3C39" w:rsidRDefault="00960C25" w:rsidP="00A544EE">
      <w:pPr>
        <w:rPr>
          <w:sz w:val="32"/>
          <w:szCs w:val="32"/>
        </w:rPr>
      </w:pPr>
      <w:r w:rsidRPr="008C3C39">
        <w:rPr>
          <w:rFonts w:hint="eastAsia"/>
          <w:sz w:val="32"/>
          <w:szCs w:val="32"/>
        </w:rPr>
        <w:t>混合了认命和感谢的心情，草十郎匆忙的行了一礼。</w:t>
      </w:r>
    </w:p>
    <w:p w:rsidR="00960C25" w:rsidRPr="008C3C39" w:rsidRDefault="00960C25" w:rsidP="00A544EE">
      <w:pPr>
        <w:rPr>
          <w:sz w:val="32"/>
          <w:szCs w:val="32"/>
        </w:rPr>
      </w:pPr>
      <w:r w:rsidRPr="008C3C39">
        <w:rPr>
          <w:rFonts w:hint="eastAsia"/>
          <w:sz w:val="32"/>
          <w:szCs w:val="32"/>
        </w:rPr>
        <w:t>【很好，放心吧，我也不是魔鬼。</w:t>
      </w:r>
    </w:p>
    <w:p w:rsidR="00960C25" w:rsidRPr="008C3C39" w:rsidRDefault="00960C25" w:rsidP="00A544EE">
      <w:pPr>
        <w:rPr>
          <w:sz w:val="32"/>
          <w:szCs w:val="32"/>
        </w:rPr>
      </w:pPr>
      <w:r w:rsidRPr="008C3C39">
        <w:rPr>
          <w:rFonts w:hint="eastAsia"/>
          <w:sz w:val="32"/>
          <w:szCs w:val="32"/>
        </w:rPr>
        <w:t>不会要求你把目标定在平均线上的，要是照预定进行的话，三点你就可以去睡觉了。】</w:t>
      </w:r>
    </w:p>
    <w:p w:rsidR="00960C25" w:rsidRPr="008C3C39" w:rsidRDefault="00960C25" w:rsidP="00A544EE">
      <w:pPr>
        <w:rPr>
          <w:sz w:val="32"/>
          <w:szCs w:val="32"/>
        </w:rPr>
      </w:pPr>
      <w:r w:rsidRPr="008C3C39">
        <w:rPr>
          <w:rFonts w:hint="eastAsia"/>
          <w:sz w:val="32"/>
          <w:szCs w:val="32"/>
        </w:rPr>
        <w:t>像是面对着值得嘉奖的学生，青子满足的点了点头。</w:t>
      </w:r>
    </w:p>
    <w:p w:rsidR="00960C25" w:rsidRPr="008C3C39" w:rsidRDefault="00960C25" w:rsidP="00A544EE">
      <w:pPr>
        <w:rPr>
          <w:sz w:val="32"/>
          <w:szCs w:val="32"/>
        </w:rPr>
      </w:pPr>
      <w:r w:rsidRPr="008C3C39">
        <w:rPr>
          <w:rFonts w:hint="eastAsia"/>
          <w:sz w:val="32"/>
          <w:szCs w:val="32"/>
        </w:rPr>
        <w:t>对确实存在很多问题的草十郎来说，只要还有这份率直在，大体上这件事情应该可以想办法做到。</w:t>
      </w:r>
    </w:p>
    <w:p w:rsidR="00960C25" w:rsidRPr="008C3C39" w:rsidRDefault="00960C25" w:rsidP="00A544EE">
      <w:pPr>
        <w:rPr>
          <w:sz w:val="32"/>
          <w:szCs w:val="32"/>
        </w:rPr>
      </w:pPr>
      <w:r w:rsidRPr="008C3C39">
        <w:rPr>
          <w:rFonts w:hint="eastAsia"/>
          <w:sz w:val="32"/>
          <w:szCs w:val="32"/>
        </w:rPr>
        <w:t>【……唉，我在安心个什么啊？</w:t>
      </w:r>
    </w:p>
    <w:p w:rsidR="00960C25" w:rsidRPr="008C3C39" w:rsidRDefault="00960C25" w:rsidP="00A544EE">
      <w:pPr>
        <w:rPr>
          <w:sz w:val="32"/>
          <w:szCs w:val="32"/>
        </w:rPr>
      </w:pPr>
      <w:r w:rsidRPr="008C3C39">
        <w:rPr>
          <w:rFonts w:hint="eastAsia"/>
          <w:sz w:val="32"/>
          <w:szCs w:val="32"/>
        </w:rPr>
        <w:t>听好，静希？虽然没被拜托还硬要你你过来学习，但我还是很讨厌给人一对一教学的，因为太麻烦了。</w:t>
      </w:r>
    </w:p>
    <w:p w:rsidR="00960C25" w:rsidRPr="008C3C39" w:rsidRDefault="00960C25" w:rsidP="00A544EE">
      <w:pPr>
        <w:rPr>
          <w:sz w:val="32"/>
          <w:szCs w:val="32"/>
        </w:rPr>
      </w:pPr>
      <w:r w:rsidRPr="008C3C39">
        <w:rPr>
          <w:rFonts w:hint="eastAsia"/>
          <w:sz w:val="32"/>
          <w:szCs w:val="32"/>
        </w:rPr>
        <w:t>好好的记住，这一次算是特例中的特例。】</w:t>
      </w:r>
    </w:p>
    <w:p w:rsidR="00960C25" w:rsidRPr="008C3C39" w:rsidRDefault="00960C25" w:rsidP="00A544EE">
      <w:pPr>
        <w:rPr>
          <w:sz w:val="32"/>
          <w:szCs w:val="32"/>
        </w:rPr>
      </w:pPr>
      <w:r w:rsidRPr="008C3C39">
        <w:rPr>
          <w:rFonts w:hint="eastAsia"/>
          <w:sz w:val="32"/>
          <w:szCs w:val="32"/>
        </w:rPr>
        <w:t>青子像是对自己宣告一样的说道。唉</w:t>
      </w:r>
      <w:r w:rsidRPr="008C3C39">
        <w:rPr>
          <w:sz w:val="32"/>
          <w:szCs w:val="32"/>
        </w:rPr>
        <w:t>~</w:t>
      </w:r>
      <w:r w:rsidRPr="008C3C39">
        <w:rPr>
          <w:rFonts w:hint="eastAsia"/>
          <w:sz w:val="32"/>
          <w:szCs w:val="32"/>
        </w:rPr>
        <w:t>，草十郎有露出了悲伤的表情。</w:t>
      </w:r>
    </w:p>
    <w:p w:rsidR="00960C25" w:rsidRPr="008C3C39" w:rsidRDefault="00960C25" w:rsidP="00A544EE">
      <w:pPr>
        <w:rPr>
          <w:sz w:val="32"/>
          <w:szCs w:val="32"/>
        </w:rPr>
      </w:pPr>
      <w:r w:rsidRPr="008C3C39">
        <w:rPr>
          <w:rFonts w:hint="eastAsia"/>
          <w:sz w:val="32"/>
          <w:szCs w:val="32"/>
        </w:rPr>
        <w:t>青子看着这幅表情，不自觉的联想到“请把我带回家”这句话。感到自己还真是太小孩子气了。</w:t>
      </w:r>
    </w:p>
    <w:p w:rsidR="00960C25" w:rsidRPr="008C3C39" w:rsidRDefault="00960C25" w:rsidP="00A544EE">
      <w:pPr>
        <w:rPr>
          <w:sz w:val="32"/>
          <w:szCs w:val="32"/>
        </w:rPr>
      </w:pPr>
      <w:r w:rsidRPr="008C3C39">
        <w:rPr>
          <w:rFonts w:hint="eastAsia"/>
          <w:sz w:val="32"/>
          <w:szCs w:val="32"/>
        </w:rPr>
        <w:t>虽然这么说，又不禁回忆起和草十郎初次见面的那个雨天。</w:t>
      </w:r>
    </w:p>
    <w:p w:rsidR="00960C25" w:rsidRPr="008C3C39" w:rsidRDefault="00960C25" w:rsidP="00A544EE">
      <w:pPr>
        <w:rPr>
          <w:sz w:val="32"/>
          <w:szCs w:val="32"/>
        </w:rPr>
      </w:pPr>
      <w:r w:rsidRPr="008C3C39">
        <w:rPr>
          <w:rFonts w:hint="eastAsia"/>
          <w:sz w:val="32"/>
          <w:szCs w:val="32"/>
        </w:rPr>
        <w:t>……时间像沙漏中的细沙一样渐渐流逝。</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结果】</w:t>
      </w:r>
    </w:p>
    <w:p w:rsidR="00960C25" w:rsidRPr="008C3C39" w:rsidRDefault="00960C25" w:rsidP="00A544EE">
      <w:pPr>
        <w:rPr>
          <w:sz w:val="32"/>
          <w:szCs w:val="32"/>
        </w:rPr>
      </w:pPr>
      <w:r w:rsidRPr="008C3C39">
        <w:rPr>
          <w:rFonts w:hint="eastAsia"/>
          <w:sz w:val="32"/>
          <w:szCs w:val="32"/>
        </w:rPr>
        <w:t>青子的眼睛因为窗外透进来的晨光眯了起来，她已经不知道喝干了多少杯红茶了。</w:t>
      </w:r>
    </w:p>
    <w:p w:rsidR="00960C25" w:rsidRPr="008C3C39" w:rsidRDefault="00960C25" w:rsidP="00A544EE">
      <w:pPr>
        <w:rPr>
          <w:sz w:val="32"/>
          <w:szCs w:val="32"/>
        </w:rPr>
      </w:pPr>
      <w:r w:rsidRPr="008C3C39">
        <w:rPr>
          <w:rFonts w:hint="eastAsia"/>
          <w:sz w:val="32"/>
          <w:szCs w:val="32"/>
        </w:rPr>
        <w:t>【花了一晚上呢，苍崎。】</w:t>
      </w:r>
    </w:p>
    <w:p w:rsidR="00960C25" w:rsidRPr="008C3C39" w:rsidRDefault="00960C25" w:rsidP="00A544EE">
      <w:pPr>
        <w:rPr>
          <w:sz w:val="32"/>
          <w:szCs w:val="32"/>
        </w:rPr>
      </w:pPr>
      <w:r w:rsidRPr="008C3C39">
        <w:rPr>
          <w:rFonts w:hint="eastAsia"/>
          <w:sz w:val="32"/>
          <w:szCs w:val="32"/>
        </w:rPr>
        <w:t>不可思议的，草十郎接着青子的独白说了下去。</w:t>
      </w:r>
    </w:p>
    <w:p w:rsidR="00960C25" w:rsidRPr="008C3C39" w:rsidRDefault="00960C25" w:rsidP="00A544EE">
      <w:pPr>
        <w:rPr>
          <w:sz w:val="32"/>
          <w:szCs w:val="32"/>
        </w:rPr>
      </w:pPr>
      <w:r w:rsidRPr="008C3C39">
        <w:rPr>
          <w:rFonts w:hint="eastAsia"/>
          <w:sz w:val="32"/>
          <w:szCs w:val="32"/>
        </w:rPr>
        <w:t>青子没有了平时的霸气。</w:t>
      </w:r>
    </w:p>
    <w:p w:rsidR="00960C25" w:rsidRPr="008C3C39" w:rsidRDefault="00960C25" w:rsidP="00A544EE">
      <w:pPr>
        <w:rPr>
          <w:sz w:val="32"/>
          <w:szCs w:val="32"/>
        </w:rPr>
      </w:pPr>
      <w:r w:rsidRPr="008C3C39">
        <w:rPr>
          <w:rFonts w:hint="eastAsia"/>
          <w:sz w:val="32"/>
          <w:szCs w:val="32"/>
        </w:rPr>
        <w:t>通宵到天明，再加上一晚上都在对草十郎怒吼。这些疲劳造成了这一点。</w:t>
      </w:r>
    </w:p>
    <w:p w:rsidR="00960C25" w:rsidRPr="008C3C39" w:rsidRDefault="00960C25" w:rsidP="00A544EE">
      <w:pPr>
        <w:rPr>
          <w:sz w:val="32"/>
          <w:szCs w:val="32"/>
        </w:rPr>
      </w:pPr>
      <w:r w:rsidRPr="008C3C39">
        <w:rPr>
          <w:rFonts w:hint="eastAsia"/>
          <w:sz w:val="32"/>
          <w:szCs w:val="32"/>
        </w:rPr>
        <w:t>另一边，草十郎倒是和昨天晚上没什么区别。</w:t>
      </w:r>
    </w:p>
    <w:p w:rsidR="00960C25" w:rsidRPr="008C3C39" w:rsidRDefault="00960C25" w:rsidP="00A544EE">
      <w:pPr>
        <w:rPr>
          <w:sz w:val="32"/>
          <w:szCs w:val="32"/>
        </w:rPr>
      </w:pPr>
      <w:r w:rsidRPr="008C3C39">
        <w:rPr>
          <w:rFonts w:hint="eastAsia"/>
          <w:sz w:val="32"/>
          <w:szCs w:val="32"/>
        </w:rPr>
        <w:t>【……哎哎，太小看你了呢。】</w:t>
      </w:r>
    </w:p>
    <w:p w:rsidR="00960C25" w:rsidRPr="008C3C39" w:rsidRDefault="00960C25" w:rsidP="00A544EE">
      <w:pPr>
        <w:rPr>
          <w:sz w:val="32"/>
          <w:szCs w:val="32"/>
        </w:rPr>
      </w:pPr>
      <w:r w:rsidRPr="008C3C39">
        <w:rPr>
          <w:rFonts w:hint="eastAsia"/>
          <w:sz w:val="32"/>
          <w:szCs w:val="32"/>
        </w:rPr>
        <w:t>【所以说，夸我也不会有什么好处的。】</w:t>
      </w:r>
    </w:p>
    <w:p w:rsidR="00960C25" w:rsidRPr="008C3C39" w:rsidRDefault="00960C25" w:rsidP="00A544EE">
      <w:pPr>
        <w:rPr>
          <w:sz w:val="32"/>
          <w:szCs w:val="32"/>
        </w:rPr>
      </w:pPr>
      <w:r w:rsidRPr="008C3C39">
        <w:rPr>
          <w:rFonts w:hint="eastAsia"/>
          <w:sz w:val="32"/>
          <w:szCs w:val="32"/>
        </w:rPr>
        <w:t>【某种意义上来说，也许是值得夸奖呢……】</w:t>
      </w:r>
    </w:p>
    <w:p w:rsidR="00960C25" w:rsidRPr="008C3C39" w:rsidRDefault="00960C25" w:rsidP="00A544EE">
      <w:pPr>
        <w:rPr>
          <w:sz w:val="32"/>
          <w:szCs w:val="32"/>
        </w:rPr>
      </w:pPr>
      <w:r w:rsidRPr="008C3C39">
        <w:rPr>
          <w:rFonts w:hint="eastAsia"/>
          <w:sz w:val="32"/>
          <w:szCs w:val="32"/>
        </w:rPr>
        <w:t>虽然青子晕晕的，但话语中有一半是真心的钦佩。</w:t>
      </w:r>
    </w:p>
    <w:p w:rsidR="00960C25" w:rsidRPr="008C3C39" w:rsidRDefault="00960C25" w:rsidP="00A544EE">
      <w:pPr>
        <w:rPr>
          <w:sz w:val="32"/>
          <w:szCs w:val="32"/>
        </w:rPr>
      </w:pPr>
      <w:r w:rsidRPr="008C3C39">
        <w:rPr>
          <w:rFonts w:hint="eastAsia"/>
          <w:sz w:val="32"/>
          <w:szCs w:val="32"/>
        </w:rPr>
        <w:t>这个乡下来的还是能够抢救一下的。</w:t>
      </w:r>
    </w:p>
    <w:p w:rsidR="00960C25" w:rsidRPr="008C3C39" w:rsidRDefault="00960C25" w:rsidP="00A544EE">
      <w:pPr>
        <w:rPr>
          <w:sz w:val="32"/>
          <w:szCs w:val="32"/>
        </w:rPr>
      </w:pPr>
      <w:r w:rsidRPr="008C3C39">
        <w:rPr>
          <w:rFonts w:hint="eastAsia"/>
          <w:sz w:val="32"/>
          <w:szCs w:val="32"/>
        </w:rPr>
        <w:t>保守点说，就算学习能力勉勉强强只有中学生水平。</w:t>
      </w:r>
    </w:p>
    <w:p w:rsidR="00960C25" w:rsidRPr="008C3C39" w:rsidRDefault="00960C25" w:rsidP="00A544EE">
      <w:pPr>
        <w:rPr>
          <w:sz w:val="32"/>
          <w:szCs w:val="32"/>
        </w:rPr>
      </w:pPr>
      <w:r w:rsidRPr="008C3C39">
        <w:rPr>
          <w:rFonts w:hint="eastAsia"/>
          <w:sz w:val="32"/>
          <w:szCs w:val="32"/>
        </w:rPr>
        <w:t>但，如果是以检验理解、掌握所学知识的考试作为目标，并不是没有希望。</w:t>
      </w:r>
    </w:p>
    <w:p w:rsidR="00960C25" w:rsidRPr="008C3C39" w:rsidRDefault="00960C25" w:rsidP="00A544EE">
      <w:pPr>
        <w:rPr>
          <w:sz w:val="32"/>
          <w:szCs w:val="32"/>
        </w:rPr>
      </w:pPr>
      <w:r w:rsidRPr="008C3C39">
        <w:rPr>
          <w:rFonts w:hint="eastAsia"/>
          <w:sz w:val="32"/>
          <w:szCs w:val="32"/>
        </w:rPr>
        <w:t>基本上只要把得分点死记硬背住就好。</w:t>
      </w:r>
    </w:p>
    <w:p w:rsidR="00960C25" w:rsidRPr="008C3C39" w:rsidRDefault="00960C25" w:rsidP="00A544EE">
      <w:pPr>
        <w:rPr>
          <w:sz w:val="32"/>
          <w:szCs w:val="32"/>
        </w:rPr>
      </w:pPr>
      <w:r w:rsidRPr="008C3C39">
        <w:rPr>
          <w:rFonts w:hint="eastAsia"/>
          <w:sz w:val="32"/>
          <w:szCs w:val="32"/>
        </w:rPr>
        <w:t>就算再过一天就把学到的都忘了也要靠纸扇让他通宵记住，青子就是抱着这样的想法接受草十郎的教官这一职务的。</w:t>
      </w:r>
    </w:p>
    <w:p w:rsidR="00960C25" w:rsidRPr="008C3C39" w:rsidRDefault="00960C25" w:rsidP="00A544EE">
      <w:pPr>
        <w:rPr>
          <w:sz w:val="32"/>
          <w:szCs w:val="32"/>
        </w:rPr>
      </w:pPr>
      <w:r w:rsidRPr="008C3C39">
        <w:rPr>
          <w:rFonts w:hint="eastAsia"/>
          <w:sz w:val="32"/>
          <w:szCs w:val="32"/>
        </w:rPr>
        <w:t>……但还是有失误的地方，没有预先想到的是，这个学生非常的优秀。</w:t>
      </w:r>
    </w:p>
    <w:p w:rsidR="00960C25" w:rsidRPr="008C3C39" w:rsidRDefault="00960C25" w:rsidP="00A544EE">
      <w:pPr>
        <w:rPr>
          <w:sz w:val="32"/>
          <w:szCs w:val="32"/>
        </w:rPr>
      </w:pPr>
      <w:r w:rsidRPr="008C3C39">
        <w:rPr>
          <w:rFonts w:hint="eastAsia"/>
          <w:sz w:val="32"/>
          <w:szCs w:val="32"/>
        </w:rPr>
        <w:t>四门课的考试范围复习完只花了一个晚上，不单单是这样，他还非常的热心，像是担心记住的东西派不上用场似的认真学习起来。</w:t>
      </w:r>
    </w:p>
    <w:p w:rsidR="00960C25" w:rsidRPr="008C3C39" w:rsidRDefault="00960C25" w:rsidP="00A544EE">
      <w:pPr>
        <w:rPr>
          <w:sz w:val="32"/>
          <w:szCs w:val="32"/>
        </w:rPr>
      </w:pPr>
      <w:r w:rsidRPr="008C3C39">
        <w:rPr>
          <w:rFonts w:hint="eastAsia"/>
          <w:sz w:val="32"/>
          <w:szCs w:val="32"/>
        </w:rPr>
        <w:t>【但是啊，虽然这么认真是好事，你啊，在记忆这方面太花时间了。】</w:t>
      </w:r>
    </w:p>
    <w:p w:rsidR="00960C25" w:rsidRPr="008C3C39" w:rsidRDefault="00960C25" w:rsidP="00A544EE">
      <w:pPr>
        <w:rPr>
          <w:sz w:val="32"/>
          <w:szCs w:val="32"/>
        </w:rPr>
      </w:pPr>
      <w:r w:rsidRPr="008C3C39">
        <w:rPr>
          <w:rFonts w:hint="eastAsia"/>
          <w:sz w:val="32"/>
          <w:szCs w:val="32"/>
        </w:rPr>
        <w:t>【这个就请放宽一点吧，毕竟至今为止都是靠身体记住的东西更多一些。】</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没办法，青子无奈的叹了一口气。</w:t>
      </w:r>
    </w:p>
    <w:p w:rsidR="00960C25" w:rsidRPr="008C3C39" w:rsidRDefault="00960C25" w:rsidP="00A544EE">
      <w:pPr>
        <w:rPr>
          <w:sz w:val="32"/>
          <w:szCs w:val="32"/>
        </w:rPr>
      </w:pPr>
      <w:r w:rsidRPr="008C3C39">
        <w:rPr>
          <w:rFonts w:hint="eastAsia"/>
          <w:sz w:val="32"/>
          <w:szCs w:val="32"/>
        </w:rPr>
        <w:t>确实，对山里的生活来说，比起知识还是经验更重要。</w:t>
      </w:r>
    </w:p>
    <w:p w:rsidR="00960C25" w:rsidRPr="008C3C39" w:rsidRDefault="00960C25" w:rsidP="00A544EE">
      <w:pPr>
        <w:rPr>
          <w:sz w:val="32"/>
          <w:szCs w:val="32"/>
        </w:rPr>
      </w:pPr>
      <w:r w:rsidRPr="008C3C39">
        <w:rPr>
          <w:rFonts w:hint="eastAsia"/>
          <w:sz w:val="32"/>
          <w:szCs w:val="32"/>
        </w:rPr>
        <w:t>【……算啦，反正这下山城也不会因为你的成绩找你聊天了。</w:t>
      </w:r>
    </w:p>
    <w:p w:rsidR="00960C25" w:rsidRPr="008C3C39" w:rsidRDefault="00960C25" w:rsidP="00A544EE">
      <w:pPr>
        <w:rPr>
          <w:sz w:val="32"/>
          <w:szCs w:val="32"/>
        </w:rPr>
      </w:pPr>
      <w:r w:rsidRPr="008C3C39">
        <w:rPr>
          <w:rFonts w:hint="eastAsia"/>
          <w:sz w:val="32"/>
          <w:szCs w:val="32"/>
        </w:rPr>
        <w:t>红茶、能再来一杯吗？】</w:t>
      </w:r>
    </w:p>
    <w:p w:rsidR="00960C25" w:rsidRPr="008C3C39" w:rsidRDefault="00960C25" w:rsidP="00A544EE">
      <w:pPr>
        <w:rPr>
          <w:sz w:val="32"/>
          <w:szCs w:val="32"/>
        </w:rPr>
      </w:pPr>
      <w:r w:rsidRPr="008C3C39">
        <w:rPr>
          <w:rFonts w:hint="eastAsia"/>
          <w:sz w:val="32"/>
          <w:szCs w:val="32"/>
        </w:rPr>
        <w:t>青子疲劳的伸着懒腰，草十郎回应着“好好”站了起来。</w:t>
      </w:r>
    </w:p>
    <w:p w:rsidR="00960C25" w:rsidRPr="008C3C39" w:rsidRDefault="00960C25" w:rsidP="00A544EE">
      <w:pPr>
        <w:rPr>
          <w:sz w:val="32"/>
          <w:szCs w:val="32"/>
        </w:rPr>
      </w:pPr>
      <w:r w:rsidRPr="008C3C39">
        <w:rPr>
          <w:rFonts w:hint="eastAsia"/>
          <w:sz w:val="32"/>
          <w:szCs w:val="32"/>
        </w:rPr>
        <w:t>似乎是购买了过量的红茶茶包，还剩下不少。</w:t>
      </w:r>
    </w:p>
    <w:p w:rsidR="00960C25" w:rsidRPr="008C3C39" w:rsidRDefault="00960C25" w:rsidP="00A544EE">
      <w:pPr>
        <w:rPr>
          <w:sz w:val="32"/>
          <w:szCs w:val="32"/>
        </w:rPr>
      </w:pPr>
      <w:r w:rsidRPr="008C3C39">
        <w:rPr>
          <w:rFonts w:hint="eastAsia"/>
          <w:sz w:val="32"/>
          <w:szCs w:val="32"/>
        </w:rPr>
        <w:t>【真是的。苍崎你还真是浪费呐。】</w:t>
      </w:r>
    </w:p>
    <w:p w:rsidR="00960C25" w:rsidRPr="008C3C39" w:rsidRDefault="00960C25" w:rsidP="00A544EE">
      <w:pPr>
        <w:rPr>
          <w:sz w:val="32"/>
          <w:szCs w:val="32"/>
        </w:rPr>
      </w:pPr>
      <w:r w:rsidRPr="008C3C39">
        <w:rPr>
          <w:rFonts w:hint="eastAsia"/>
          <w:sz w:val="32"/>
          <w:szCs w:val="32"/>
        </w:rPr>
        <w:t>怕被青子听见，草十郎小声的说道。</w:t>
      </w:r>
    </w:p>
    <w:p w:rsidR="00960C25" w:rsidRPr="008C3C39" w:rsidRDefault="00960C25" w:rsidP="00A544EE">
      <w:pPr>
        <w:rPr>
          <w:sz w:val="32"/>
          <w:szCs w:val="32"/>
        </w:rPr>
      </w:pPr>
      <w:r w:rsidRPr="008C3C39">
        <w:rPr>
          <w:rFonts w:hint="eastAsia"/>
          <w:sz w:val="32"/>
          <w:szCs w:val="32"/>
        </w:rPr>
        <w:t>作为被狠狠教育了一晚上的反击，草十郎很高兴看见了青子邋遢的地方。</w:t>
      </w:r>
    </w:p>
    <w:p w:rsidR="00960C25" w:rsidRPr="008C3C39" w:rsidRDefault="00960C25" w:rsidP="00A544EE">
      <w:pPr>
        <w:rPr>
          <w:sz w:val="32"/>
          <w:szCs w:val="32"/>
        </w:rPr>
      </w:pPr>
      <w:r w:rsidRPr="008C3C39">
        <w:rPr>
          <w:rFonts w:hint="eastAsia"/>
          <w:sz w:val="32"/>
          <w:szCs w:val="32"/>
        </w:rPr>
        <w:t>……而这些买的过多的茶包并没有成为累赘，反而成为了今天晚上的补给物资。这件事，草十郎现在还无法想象。</w:t>
      </w:r>
    </w:p>
    <w:p w:rsidR="00960C25" w:rsidRPr="008C3C39" w:rsidRDefault="00960C25" w:rsidP="00A544EE">
      <w:pPr>
        <w:rPr>
          <w:sz w:val="32"/>
          <w:szCs w:val="32"/>
        </w:rPr>
      </w:pPr>
      <w:r w:rsidRPr="008C3C39">
        <w:rPr>
          <w:rFonts w:hint="eastAsia"/>
          <w:sz w:val="32"/>
          <w:szCs w:val="32"/>
        </w:rPr>
        <w:t>青子则是一副放松的表情看着没有危机感的草十郎。</w:t>
      </w:r>
    </w:p>
    <w:p w:rsidR="00960C25" w:rsidRPr="008C3C39" w:rsidRDefault="00960C25" w:rsidP="00A544EE">
      <w:pPr>
        <w:rPr>
          <w:sz w:val="32"/>
          <w:szCs w:val="32"/>
        </w:rPr>
      </w:pPr>
      <w:r w:rsidRPr="008C3C39">
        <w:rPr>
          <w:rFonts w:hint="eastAsia"/>
          <w:sz w:val="32"/>
          <w:szCs w:val="32"/>
        </w:rPr>
        <w:t>【……虽说这也不错吧。不过至少，学学怎么泡立顿的红茶不行吗？】（渣卡注：立顿不用我多说了吧。）</w:t>
      </w:r>
    </w:p>
    <w:p w:rsidR="00960C25" w:rsidRPr="008C3C39" w:rsidRDefault="00960C25" w:rsidP="00A544EE">
      <w:pPr>
        <w:rPr>
          <w:sz w:val="32"/>
          <w:szCs w:val="32"/>
        </w:rPr>
      </w:pPr>
      <w:r w:rsidRPr="008C3C39">
        <w:rPr>
          <w:rFonts w:hint="eastAsia"/>
          <w:sz w:val="32"/>
          <w:szCs w:val="32"/>
        </w:rPr>
        <w:t>听到青子自言自语的感想，草十郎赶快转过身来看着青子。</w:t>
      </w:r>
    </w:p>
    <w:p w:rsidR="00960C25" w:rsidRPr="008C3C39" w:rsidRDefault="00960C25" w:rsidP="00A544EE">
      <w:pPr>
        <w:rPr>
          <w:sz w:val="32"/>
          <w:szCs w:val="32"/>
        </w:rPr>
      </w:pPr>
      <w:r w:rsidRPr="008C3C39">
        <w:rPr>
          <w:rFonts w:hint="eastAsia"/>
          <w:sz w:val="32"/>
          <w:szCs w:val="32"/>
        </w:rPr>
        <w:t>【果然味道会不一样吗？】</w:t>
      </w:r>
    </w:p>
    <w:p w:rsidR="00960C25" w:rsidRPr="008C3C39" w:rsidRDefault="00960C25" w:rsidP="00A544EE">
      <w:pPr>
        <w:rPr>
          <w:sz w:val="32"/>
          <w:szCs w:val="32"/>
        </w:rPr>
      </w:pPr>
      <w:r w:rsidRPr="008C3C39">
        <w:rPr>
          <w:rFonts w:hint="eastAsia"/>
          <w:sz w:val="32"/>
          <w:szCs w:val="32"/>
        </w:rPr>
        <w:t>【不一样不一样，完全不一样。</w:t>
      </w:r>
    </w:p>
    <w:p w:rsidR="00960C25" w:rsidRPr="008C3C39" w:rsidRDefault="00960C25" w:rsidP="00A544EE">
      <w:pPr>
        <w:rPr>
          <w:sz w:val="32"/>
          <w:szCs w:val="32"/>
        </w:rPr>
      </w:pPr>
      <w:r w:rsidRPr="008C3C39">
        <w:rPr>
          <w:rFonts w:hint="eastAsia"/>
          <w:sz w:val="32"/>
          <w:szCs w:val="32"/>
        </w:rPr>
        <w:t>……嘛，要说的话我其实无所谓，倒是有珠，在茶的问题上总是纠缠不休。</w:t>
      </w:r>
    </w:p>
    <w:p w:rsidR="00960C25" w:rsidRPr="008C3C39" w:rsidRDefault="00960C25" w:rsidP="00A544EE">
      <w:pPr>
        <w:rPr>
          <w:sz w:val="32"/>
          <w:szCs w:val="32"/>
        </w:rPr>
      </w:pPr>
      <w:r w:rsidRPr="008C3C39">
        <w:rPr>
          <w:sz w:val="32"/>
          <w:szCs w:val="32"/>
        </w:rPr>
        <w:t>——</w:t>
      </w:r>
      <w:r w:rsidRPr="008C3C39">
        <w:rPr>
          <w:rFonts w:hint="eastAsia"/>
          <w:sz w:val="32"/>
          <w:szCs w:val="32"/>
        </w:rPr>
        <w:t>对啦，草十郎，和有珠搞好关系了吗？】</w:t>
      </w:r>
    </w:p>
    <w:p w:rsidR="00960C25" w:rsidRPr="008C3C39" w:rsidRDefault="00960C25" w:rsidP="00A544EE">
      <w:pPr>
        <w:rPr>
          <w:sz w:val="32"/>
          <w:szCs w:val="32"/>
        </w:rPr>
      </w:pPr>
      <w:r w:rsidRPr="008C3C39">
        <w:rPr>
          <w:rFonts w:hint="eastAsia"/>
          <w:sz w:val="32"/>
          <w:szCs w:val="32"/>
        </w:rPr>
        <w:t>趴在还乱七八糟堆放着教科书啊讲义什么的桌子上，青子很开心的问道。</w:t>
      </w:r>
    </w:p>
    <w:p w:rsidR="00960C25" w:rsidRPr="008C3C39" w:rsidRDefault="00960C25" w:rsidP="00A544EE">
      <w:pPr>
        <w:rPr>
          <w:sz w:val="32"/>
          <w:szCs w:val="32"/>
        </w:rPr>
      </w:pPr>
      <w:r w:rsidRPr="008C3C39">
        <w:rPr>
          <w:rFonts w:hint="eastAsia"/>
          <w:sz w:val="32"/>
          <w:szCs w:val="32"/>
        </w:rPr>
        <w:t>草十郎用带有恨意的视线看着这样的青子。</w:t>
      </w:r>
    </w:p>
    <w:p w:rsidR="00960C25" w:rsidRPr="008C3C39" w:rsidRDefault="00960C25" w:rsidP="00A544EE">
      <w:pPr>
        <w:rPr>
          <w:sz w:val="32"/>
          <w:szCs w:val="32"/>
        </w:rPr>
      </w:pPr>
      <w:r w:rsidRPr="008C3C39">
        <w:rPr>
          <w:rFonts w:hint="eastAsia"/>
          <w:sz w:val="32"/>
          <w:szCs w:val="32"/>
        </w:rPr>
        <w:t>【就只有在吃饭的时候能和她见见面，吃饭的时候你也知道是什么样吧。要怎么才能说是搞好关系了啊，苍崎？】</w:t>
      </w:r>
    </w:p>
    <w:p w:rsidR="00960C25" w:rsidRPr="008C3C39" w:rsidRDefault="00960C25" w:rsidP="00A544EE">
      <w:pPr>
        <w:rPr>
          <w:sz w:val="32"/>
          <w:szCs w:val="32"/>
        </w:rPr>
      </w:pPr>
      <w:r w:rsidRPr="008C3C39">
        <w:rPr>
          <w:rFonts w:hint="eastAsia"/>
          <w:sz w:val="32"/>
          <w:szCs w:val="32"/>
        </w:rPr>
        <w:t>【是吗？我倒是觉得挺有戏的呢。</w:t>
      </w:r>
    </w:p>
    <w:p w:rsidR="00960C25" w:rsidRPr="008C3C39" w:rsidRDefault="00960C25" w:rsidP="00A544EE">
      <w:pPr>
        <w:rPr>
          <w:sz w:val="32"/>
          <w:szCs w:val="32"/>
        </w:rPr>
      </w:pPr>
      <w:r w:rsidRPr="008C3C39">
        <w:rPr>
          <w:rFonts w:hint="eastAsia"/>
          <w:sz w:val="32"/>
          <w:szCs w:val="32"/>
        </w:rPr>
        <w:t>草十郎你不怕有珠，有珠也不那么着急找理由把你赶出去了。</w:t>
      </w:r>
    </w:p>
    <w:p w:rsidR="00960C25" w:rsidRPr="008C3C39" w:rsidRDefault="00960C25" w:rsidP="00A544EE">
      <w:pPr>
        <w:rPr>
          <w:sz w:val="32"/>
          <w:szCs w:val="32"/>
        </w:rPr>
      </w:pPr>
      <w:r w:rsidRPr="008C3C39">
        <w:rPr>
          <w:rFonts w:hint="eastAsia"/>
          <w:sz w:val="32"/>
          <w:szCs w:val="32"/>
        </w:rPr>
        <w:t>不挺好的吗，这状况？】</w:t>
      </w:r>
    </w:p>
    <w:p w:rsidR="00960C25" w:rsidRPr="008C3C39" w:rsidRDefault="00960C25" w:rsidP="00A544EE">
      <w:pPr>
        <w:rPr>
          <w:sz w:val="32"/>
          <w:szCs w:val="32"/>
        </w:rPr>
      </w:pPr>
      <w:r w:rsidRPr="008C3C39">
        <w:rPr>
          <w:rFonts w:hint="eastAsia"/>
          <w:sz w:val="32"/>
          <w:szCs w:val="32"/>
        </w:rPr>
        <w:t>【……你完全不懂啊，苍崎。</w:t>
      </w:r>
    </w:p>
    <w:p w:rsidR="00960C25" w:rsidRPr="008C3C39" w:rsidRDefault="00960C25" w:rsidP="00A544EE">
      <w:pPr>
        <w:rPr>
          <w:sz w:val="32"/>
          <w:szCs w:val="32"/>
        </w:rPr>
      </w:pPr>
      <w:r w:rsidRPr="008C3C39">
        <w:rPr>
          <w:rFonts w:hint="eastAsia"/>
          <w:sz w:val="32"/>
          <w:szCs w:val="32"/>
        </w:rPr>
        <w:t>那孩子和我的关系，不是跟游乐园之前苍崎你和我的关系一样吗？到底要怎样才能说这是挺好的状况啊？】</w:t>
      </w:r>
    </w:p>
    <w:p w:rsidR="00960C25" w:rsidRPr="008C3C39" w:rsidRDefault="00960C25" w:rsidP="00A544EE">
      <w:pPr>
        <w:rPr>
          <w:sz w:val="32"/>
          <w:szCs w:val="32"/>
        </w:rPr>
      </w:pPr>
      <w:r w:rsidRPr="008C3C39">
        <w:rPr>
          <w:rFonts w:hint="eastAsia"/>
          <w:sz w:val="32"/>
          <w:szCs w:val="32"/>
        </w:rPr>
        <w:t>【总之不是没有翻脸吗？</w:t>
      </w:r>
    </w:p>
    <w:p w:rsidR="00960C25" w:rsidRPr="008C3C39" w:rsidRDefault="00960C25" w:rsidP="00A544EE">
      <w:pPr>
        <w:rPr>
          <w:sz w:val="32"/>
          <w:szCs w:val="32"/>
        </w:rPr>
      </w:pPr>
      <w:r w:rsidRPr="008C3C39">
        <w:rPr>
          <w:rFonts w:hint="eastAsia"/>
          <w:sz w:val="32"/>
          <w:szCs w:val="32"/>
        </w:rPr>
        <w:t>虽然只能算是单方面的关系，怎么说呢，是该说和有珠相处的挺不错的吗？找到理由的话就有可能和她相处好了吧。</w:t>
      </w:r>
    </w:p>
    <w:p w:rsidR="00960C25" w:rsidRPr="008C3C39" w:rsidRDefault="00960C25" w:rsidP="00A544EE">
      <w:pPr>
        <w:rPr>
          <w:sz w:val="32"/>
          <w:szCs w:val="32"/>
        </w:rPr>
      </w:pPr>
      <w:r w:rsidRPr="008C3C39">
        <w:rPr>
          <w:rFonts w:hint="eastAsia"/>
          <w:sz w:val="32"/>
          <w:szCs w:val="32"/>
        </w:rPr>
        <w:t>那孩子已经习惯了回应反感，大概，是想放着等对手自灭吧？】</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青子抽象的说法让草十郎的头越来越歪了。</w:t>
      </w:r>
    </w:p>
    <w:p w:rsidR="00960C25" w:rsidRPr="008C3C39" w:rsidRDefault="00960C25" w:rsidP="00A544EE">
      <w:pPr>
        <w:rPr>
          <w:sz w:val="32"/>
          <w:szCs w:val="32"/>
        </w:rPr>
      </w:pPr>
      <w:r w:rsidRPr="008C3C39">
        <w:rPr>
          <w:rFonts w:hint="eastAsia"/>
          <w:sz w:val="32"/>
          <w:szCs w:val="32"/>
        </w:rPr>
        <w:t>【你要是知道那孩子情况的话就很简单了呢，。</w:t>
      </w:r>
    </w:p>
    <w:p w:rsidR="00960C25" w:rsidRPr="008C3C39" w:rsidRDefault="00960C25" w:rsidP="00A544EE">
      <w:pPr>
        <w:rPr>
          <w:sz w:val="32"/>
          <w:szCs w:val="32"/>
        </w:rPr>
      </w:pPr>
      <w:r w:rsidRPr="008C3C39">
        <w:rPr>
          <w:rFonts w:hint="eastAsia"/>
          <w:sz w:val="32"/>
          <w:szCs w:val="32"/>
        </w:rPr>
        <w:t>但是</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即便知道了，要在那个立场进行实施又是另一回事了。</w:t>
      </w:r>
    </w:p>
    <w:p w:rsidR="00960C25" w:rsidRPr="008C3C39" w:rsidRDefault="00960C25" w:rsidP="00A544EE">
      <w:pPr>
        <w:rPr>
          <w:sz w:val="32"/>
          <w:szCs w:val="32"/>
        </w:rPr>
      </w:pPr>
      <w:r w:rsidRPr="008C3C39">
        <w:rPr>
          <w:rFonts w:hint="eastAsia"/>
          <w:sz w:val="32"/>
          <w:szCs w:val="32"/>
        </w:rPr>
        <w:t>【苍崎你也挺难的。】</w:t>
      </w:r>
    </w:p>
    <w:p w:rsidR="00960C25" w:rsidRPr="008C3C39" w:rsidRDefault="00960C25" w:rsidP="00A544EE">
      <w:pPr>
        <w:rPr>
          <w:sz w:val="32"/>
          <w:szCs w:val="32"/>
        </w:rPr>
      </w:pPr>
      <w:r w:rsidRPr="008C3C39">
        <w:rPr>
          <w:rFonts w:hint="eastAsia"/>
          <w:sz w:val="32"/>
          <w:szCs w:val="32"/>
        </w:rPr>
        <w:t>说着，草十郎把两人份的茶杯那回到桌上。青子接过杯子，像是要把疲劳打消一样把茶杯送到嘴边。</w:t>
      </w:r>
    </w:p>
    <w:p w:rsidR="00960C25" w:rsidRPr="008C3C39" w:rsidRDefault="00960C25" w:rsidP="00A544EE">
      <w:pPr>
        <w:rPr>
          <w:sz w:val="32"/>
          <w:szCs w:val="32"/>
        </w:rPr>
      </w:pPr>
      <w:r w:rsidRPr="008C3C39">
        <w:rPr>
          <w:rFonts w:hint="eastAsia"/>
          <w:sz w:val="32"/>
          <w:szCs w:val="32"/>
        </w:rPr>
        <w:t>【但是，确实就像你说的那样。</w:t>
      </w:r>
    </w:p>
    <w:p w:rsidR="00960C25" w:rsidRPr="008C3C39" w:rsidRDefault="00960C25" w:rsidP="00A544EE">
      <w:pPr>
        <w:rPr>
          <w:sz w:val="32"/>
          <w:szCs w:val="32"/>
        </w:rPr>
      </w:pPr>
      <w:r w:rsidRPr="008C3C39">
        <w:rPr>
          <w:rFonts w:hint="eastAsia"/>
          <w:sz w:val="32"/>
          <w:szCs w:val="32"/>
        </w:rPr>
        <w:t>我除了认识那孩子以外还什么都不了解，就算是久远寺有珠这个名字也不能确定，这太有问题了。】</w:t>
      </w:r>
    </w:p>
    <w:p w:rsidR="00960C25" w:rsidRPr="008C3C39" w:rsidRDefault="00960C25" w:rsidP="00A544EE">
      <w:pPr>
        <w:rPr>
          <w:sz w:val="32"/>
          <w:szCs w:val="32"/>
        </w:rPr>
      </w:pPr>
      <w:r w:rsidRPr="008C3C39">
        <w:rPr>
          <w:rFonts w:hint="eastAsia"/>
          <w:sz w:val="32"/>
          <w:szCs w:val="32"/>
        </w:rPr>
        <w:t>照着青子的样子把茶杯放到嘴边，草十郎的杯子里盛的并不是红茶，而只是单纯的热水。</w:t>
      </w:r>
    </w:p>
    <w:p w:rsidR="00960C25" w:rsidRPr="008C3C39" w:rsidRDefault="00960C25" w:rsidP="00A544EE">
      <w:pPr>
        <w:rPr>
          <w:sz w:val="32"/>
          <w:szCs w:val="32"/>
        </w:rPr>
      </w:pPr>
      <w:r w:rsidRPr="008C3C39">
        <w:rPr>
          <w:rFonts w:hint="eastAsia"/>
          <w:sz w:val="32"/>
          <w:szCs w:val="32"/>
        </w:rPr>
        <w:t>【哼</w:t>
      </w:r>
      <w:r w:rsidRPr="008C3C39">
        <w:rPr>
          <w:sz w:val="32"/>
          <w:szCs w:val="32"/>
        </w:rPr>
        <w:t>~</w:t>
      </w:r>
      <w:r w:rsidRPr="008C3C39">
        <w:rPr>
          <w:rFonts w:hint="eastAsia"/>
          <w:sz w:val="32"/>
          <w:szCs w:val="32"/>
        </w:rPr>
        <w:t>，要我教教你那孩子的事情吗？】</w:t>
      </w:r>
    </w:p>
    <w:p w:rsidR="00960C25" w:rsidRPr="008C3C39" w:rsidRDefault="00960C25" w:rsidP="00A544EE">
      <w:pPr>
        <w:rPr>
          <w:sz w:val="32"/>
          <w:szCs w:val="32"/>
        </w:rPr>
      </w:pPr>
      <w:r w:rsidRPr="008C3C39">
        <w:rPr>
          <w:rFonts w:hint="eastAsia"/>
          <w:sz w:val="32"/>
          <w:szCs w:val="32"/>
        </w:rPr>
        <w:t>青子半闭着眼睛看着仰坐着的草十郎。</w:t>
      </w:r>
    </w:p>
    <w:p w:rsidR="00960C25" w:rsidRPr="008C3C39" w:rsidRDefault="00960C25" w:rsidP="00A544EE">
      <w:pPr>
        <w:rPr>
          <w:sz w:val="32"/>
          <w:szCs w:val="32"/>
        </w:rPr>
      </w:pPr>
      <w:r w:rsidRPr="008C3C39">
        <w:rPr>
          <w:rFonts w:hint="eastAsia"/>
          <w:sz w:val="32"/>
          <w:szCs w:val="32"/>
        </w:rPr>
        <w:t>青子的动作十分令人着迷，而草十郎，</w:t>
      </w:r>
    </w:p>
    <w:p w:rsidR="00960C25" w:rsidRPr="008C3C39" w:rsidRDefault="00960C25" w:rsidP="00A544EE">
      <w:pPr>
        <w:rPr>
          <w:sz w:val="32"/>
          <w:szCs w:val="32"/>
        </w:rPr>
      </w:pPr>
      <w:r w:rsidRPr="008C3C39">
        <w:rPr>
          <w:rFonts w:hint="eastAsia"/>
          <w:sz w:val="32"/>
          <w:szCs w:val="32"/>
        </w:rPr>
        <w:t>【不，这类事情，我觉得还是应该去问本人。】</w:t>
      </w:r>
    </w:p>
    <w:p w:rsidR="00960C25" w:rsidRPr="008C3C39" w:rsidRDefault="00960C25" w:rsidP="00A544EE">
      <w:pPr>
        <w:rPr>
          <w:sz w:val="32"/>
          <w:szCs w:val="32"/>
        </w:rPr>
      </w:pPr>
      <w:r w:rsidRPr="008C3C39">
        <w:rPr>
          <w:rFonts w:hint="eastAsia"/>
          <w:sz w:val="32"/>
          <w:szCs w:val="32"/>
        </w:rPr>
        <w:t>他真挚的，像是在面对着现在不在这里的人一样，很清楚的回答道，</w:t>
      </w:r>
    </w:p>
    <w:p w:rsidR="00960C25" w:rsidRPr="008C3C39" w:rsidRDefault="00960C25" w:rsidP="00A544EE">
      <w:pPr>
        <w:rPr>
          <w:sz w:val="32"/>
          <w:szCs w:val="32"/>
        </w:rPr>
      </w:pPr>
      <w:r w:rsidRPr="008C3C39">
        <w:rPr>
          <w:rFonts w:hint="eastAsia"/>
          <w:sz w:val="32"/>
          <w:szCs w:val="32"/>
        </w:rPr>
        <w:t>【……也是呐。还真是，你真的选择了有珠喜欢的对应方法呢。</w:t>
      </w:r>
    </w:p>
    <w:p w:rsidR="00960C25" w:rsidRPr="008C3C39" w:rsidRDefault="00960C25" w:rsidP="00A544EE">
      <w:pPr>
        <w:rPr>
          <w:sz w:val="32"/>
          <w:szCs w:val="32"/>
        </w:rPr>
      </w:pPr>
      <w:r w:rsidRPr="008C3C39">
        <w:rPr>
          <w:rFonts w:hint="eastAsia"/>
          <w:sz w:val="32"/>
          <w:szCs w:val="32"/>
        </w:rPr>
        <w:t>吶，我早就很在意了，你在客房和有珠说什么了？</w:t>
      </w:r>
    </w:p>
    <w:p w:rsidR="00960C25" w:rsidRPr="008C3C39" w:rsidRDefault="00960C25" w:rsidP="00A544EE">
      <w:pPr>
        <w:rPr>
          <w:sz w:val="32"/>
          <w:szCs w:val="32"/>
        </w:rPr>
      </w:pPr>
      <w:r w:rsidRPr="008C3C39">
        <w:rPr>
          <w:rFonts w:hint="eastAsia"/>
          <w:sz w:val="32"/>
          <w:szCs w:val="32"/>
        </w:rPr>
        <w:t>再怎么和我有约在先，那孩子也不可能放着一个外人在那待上半天的。】</w:t>
      </w:r>
    </w:p>
    <w:p w:rsidR="00960C25" w:rsidRPr="008C3C39" w:rsidRDefault="00960C25" w:rsidP="00A544EE">
      <w:pPr>
        <w:rPr>
          <w:sz w:val="32"/>
          <w:szCs w:val="32"/>
        </w:rPr>
      </w:pPr>
      <w:r w:rsidRPr="008C3C39">
        <w:rPr>
          <w:rFonts w:hint="eastAsia"/>
          <w:sz w:val="32"/>
          <w:szCs w:val="32"/>
        </w:rPr>
        <w:t>那时候</w:t>
      </w:r>
      <w:r w:rsidRPr="008C3C39">
        <w:rPr>
          <w:sz w:val="32"/>
          <w:szCs w:val="32"/>
        </w:rPr>
        <w:t>——</w:t>
      </w:r>
    </w:p>
    <w:p w:rsidR="00960C25" w:rsidRPr="008C3C39" w:rsidRDefault="00960C25" w:rsidP="00A544EE">
      <w:pPr>
        <w:rPr>
          <w:sz w:val="32"/>
          <w:szCs w:val="32"/>
        </w:rPr>
      </w:pPr>
      <w:r w:rsidRPr="008C3C39">
        <w:rPr>
          <w:rFonts w:hint="eastAsia"/>
          <w:sz w:val="32"/>
          <w:szCs w:val="32"/>
        </w:rPr>
        <w:t>草十郎回想起在客房里醒来，和有珠交谈的那两三句话。</w:t>
      </w:r>
    </w:p>
    <w:p w:rsidR="00960C25" w:rsidRPr="008C3C39" w:rsidRDefault="00960C25" w:rsidP="00A544EE">
      <w:pPr>
        <w:rPr>
          <w:sz w:val="32"/>
          <w:szCs w:val="32"/>
        </w:rPr>
      </w:pPr>
      <w:r w:rsidRPr="008C3C39">
        <w:rPr>
          <w:rFonts w:hint="eastAsia"/>
          <w:sz w:val="32"/>
          <w:szCs w:val="32"/>
        </w:rPr>
        <w:t>他并不觉得那些话有什么特别的地方，但是，也不是什么气氛轻松的交谈。</w:t>
      </w:r>
    </w:p>
    <w:p w:rsidR="00960C25" w:rsidRPr="008C3C39" w:rsidRDefault="00960C25" w:rsidP="00A544EE">
      <w:pPr>
        <w:rPr>
          <w:sz w:val="32"/>
          <w:szCs w:val="32"/>
        </w:rPr>
      </w:pPr>
      <w:r w:rsidRPr="008C3C39">
        <w:rPr>
          <w:rFonts w:hint="eastAsia"/>
          <w:sz w:val="32"/>
          <w:szCs w:val="32"/>
        </w:rPr>
        <w:t>那些谈话，怎么说</w:t>
      </w:r>
      <w:r w:rsidRPr="008C3C39">
        <w:rPr>
          <w:sz w:val="32"/>
          <w:szCs w:val="32"/>
        </w:rPr>
        <w:t>——</w:t>
      </w:r>
    </w:p>
    <w:p w:rsidR="00960C25" w:rsidRPr="008C3C39" w:rsidRDefault="00960C25" w:rsidP="00A544EE">
      <w:pPr>
        <w:rPr>
          <w:sz w:val="32"/>
          <w:szCs w:val="32"/>
        </w:rPr>
      </w:pPr>
      <w:r w:rsidRPr="008C3C39">
        <w:rPr>
          <w:rFonts w:hint="eastAsia"/>
          <w:sz w:val="32"/>
          <w:szCs w:val="32"/>
        </w:rPr>
        <w:t>【呐，说了什么让那孩子改变想法了？】</w:t>
      </w:r>
    </w:p>
    <w:p w:rsidR="00960C25" w:rsidRPr="008C3C39" w:rsidRDefault="00960C25" w:rsidP="00A544EE">
      <w:pPr>
        <w:rPr>
          <w:sz w:val="32"/>
          <w:szCs w:val="32"/>
        </w:rPr>
      </w:pPr>
      <w:r w:rsidRPr="008C3C39">
        <w:rPr>
          <w:rFonts w:hint="eastAsia"/>
          <w:sz w:val="32"/>
          <w:szCs w:val="32"/>
        </w:rPr>
        <w:t>告诉我嘛，青子靠过来追问着。</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唔</w:t>
      </w:r>
      <w:r w:rsidRPr="008C3C39">
        <w:rPr>
          <w:sz w:val="32"/>
          <w:szCs w:val="32"/>
        </w:rPr>
        <w:t>~</w:t>
      </w:r>
      <w:r w:rsidRPr="008C3C39">
        <w:rPr>
          <w:rFonts w:hint="eastAsia"/>
          <w:sz w:val="32"/>
          <w:szCs w:val="32"/>
        </w:rPr>
        <w:t>，草十郎皱着眉头一副为难的样子。</w:t>
      </w:r>
    </w:p>
    <w:p w:rsidR="00960C25" w:rsidRPr="008C3C39" w:rsidRDefault="00960C25" w:rsidP="00A544EE">
      <w:pPr>
        <w:rPr>
          <w:sz w:val="32"/>
          <w:szCs w:val="32"/>
        </w:rPr>
      </w:pPr>
      <w:r w:rsidRPr="008C3C39">
        <w:rPr>
          <w:rFonts w:hint="eastAsia"/>
          <w:sz w:val="32"/>
          <w:szCs w:val="32"/>
        </w:rPr>
        <w:t>不光是不知道那些话对有珠来说意味着什么，对他自己来说，那情况也够奇怪的。</w:t>
      </w:r>
    </w:p>
    <w:p w:rsidR="00960C25" w:rsidRPr="008C3C39" w:rsidRDefault="00960C25" w:rsidP="00A544EE">
      <w:pPr>
        <w:rPr>
          <w:sz w:val="32"/>
          <w:szCs w:val="32"/>
        </w:rPr>
      </w:pPr>
      <w:r w:rsidRPr="008C3C39">
        <w:rPr>
          <w:rFonts w:hint="eastAsia"/>
          <w:sz w:val="32"/>
          <w:szCs w:val="32"/>
        </w:rPr>
        <w:t>还有一点也很在意，那些话对谁，起了什么效果。</w:t>
      </w:r>
    </w:p>
    <w:p w:rsidR="00960C25" w:rsidRPr="008C3C39" w:rsidRDefault="00960C25" w:rsidP="00A544EE">
      <w:pPr>
        <w:rPr>
          <w:sz w:val="32"/>
          <w:szCs w:val="32"/>
        </w:rPr>
      </w:pPr>
      <w:r w:rsidRPr="008C3C39">
        <w:rPr>
          <w:rFonts w:hint="eastAsia"/>
          <w:sz w:val="32"/>
          <w:szCs w:val="32"/>
        </w:rPr>
        <w:t>【好啦，别跟个木头似的。保密什么的跟你一点都不搭调哦。】</w:t>
      </w:r>
    </w:p>
    <w:p w:rsidR="00960C25" w:rsidRPr="008C3C39" w:rsidRDefault="00960C25" w:rsidP="00A544EE">
      <w:pPr>
        <w:rPr>
          <w:sz w:val="32"/>
          <w:szCs w:val="32"/>
        </w:rPr>
      </w:pPr>
      <w:r w:rsidRPr="008C3C39">
        <w:rPr>
          <w:rFonts w:hint="eastAsia"/>
          <w:sz w:val="32"/>
          <w:szCs w:val="32"/>
        </w:rPr>
        <w:t>青子一脸坏心眼的笑容，一点一点的向草十郎靠过去。</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怎么看也太过保持缄默了。</w:t>
      </w:r>
    </w:p>
    <w:p w:rsidR="00960C25" w:rsidRPr="008C3C39" w:rsidRDefault="00960C25" w:rsidP="00A544EE">
      <w:pPr>
        <w:rPr>
          <w:sz w:val="32"/>
          <w:szCs w:val="32"/>
        </w:rPr>
      </w:pPr>
      <w:r w:rsidRPr="008C3C39">
        <w:rPr>
          <w:rFonts w:hint="eastAsia"/>
          <w:sz w:val="32"/>
          <w:szCs w:val="32"/>
        </w:rPr>
        <w:t>反正草十郎也早晚会知道的，苍崎青子也干脆把自己喜欢八卦的一面展现出来了。</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嘛，虽然不能说和那孩子都聊了什么吧，</w:t>
      </w:r>
    </w:p>
    <w:p w:rsidR="00960C25" w:rsidRPr="008C3C39" w:rsidRDefault="00960C25" w:rsidP="00A544EE">
      <w:pPr>
        <w:rPr>
          <w:sz w:val="32"/>
          <w:szCs w:val="32"/>
        </w:rPr>
      </w:pPr>
      <w:r w:rsidRPr="008C3C39">
        <w:rPr>
          <w:rFonts w:hint="eastAsia"/>
          <w:sz w:val="32"/>
          <w:szCs w:val="32"/>
        </w:rPr>
        <w:t>和现在的苍崎比起来，既没有鲜花也没有浪漫这一点是可以肯定的。直到刚才苍崎你都跟个鬼一样，自己还没有察觉到。】</w:t>
      </w:r>
    </w:p>
    <w:p w:rsidR="00960C25" w:rsidRPr="008C3C39" w:rsidRDefault="00960C25" w:rsidP="00A544EE">
      <w:pPr>
        <w:rPr>
          <w:sz w:val="32"/>
          <w:szCs w:val="32"/>
        </w:rPr>
      </w:pPr>
      <w:r w:rsidRPr="008C3C39">
        <w:rPr>
          <w:rFonts w:hint="eastAsia"/>
          <w:sz w:val="32"/>
          <w:szCs w:val="32"/>
        </w:rPr>
        <w:t>青子横过脸来斜眼看着草十郎，草十郎则一脸认真的正视着青子。</w:t>
      </w:r>
    </w:p>
    <w:p w:rsidR="00960C25" w:rsidRPr="008C3C39" w:rsidRDefault="00960C25" w:rsidP="00A544EE">
      <w:pPr>
        <w:rPr>
          <w:sz w:val="32"/>
          <w:szCs w:val="32"/>
        </w:rPr>
      </w:pPr>
      <w:r w:rsidRPr="008C3C39">
        <w:rPr>
          <w:rFonts w:hint="eastAsia"/>
          <w:sz w:val="32"/>
          <w:szCs w:val="32"/>
        </w:rPr>
        <w:t>青子慌忙闪开了。</w:t>
      </w:r>
    </w:p>
    <w:p w:rsidR="00960C25" w:rsidRPr="008C3C39" w:rsidRDefault="00960C25" w:rsidP="00A544EE">
      <w:pPr>
        <w:rPr>
          <w:sz w:val="32"/>
          <w:szCs w:val="32"/>
        </w:rPr>
      </w:pPr>
      <w:r w:rsidRPr="008C3C39">
        <w:rPr>
          <w:rFonts w:hint="eastAsia"/>
          <w:sz w:val="32"/>
          <w:szCs w:val="32"/>
        </w:rPr>
        <w:t>不用说，她刚刚才注意到两个人的距离已经近到身体接触的距离了。</w:t>
      </w:r>
    </w:p>
    <w:p w:rsidR="00960C25" w:rsidRPr="008C3C39" w:rsidRDefault="00960C25" w:rsidP="00A544EE">
      <w:pPr>
        <w:rPr>
          <w:sz w:val="32"/>
          <w:szCs w:val="32"/>
        </w:rPr>
      </w:pPr>
      <w:r w:rsidRPr="008C3C39">
        <w:rPr>
          <w:rFonts w:hint="eastAsia"/>
          <w:sz w:val="32"/>
          <w:szCs w:val="32"/>
        </w:rPr>
        <w:t>【那、那也是没办法的啊，这样效率比较高嘛。</w:t>
      </w:r>
    </w:p>
    <w:p w:rsidR="00960C25" w:rsidRPr="008C3C39" w:rsidRDefault="00960C25" w:rsidP="00A544EE">
      <w:pPr>
        <w:rPr>
          <w:sz w:val="32"/>
          <w:szCs w:val="32"/>
        </w:rPr>
      </w:pPr>
      <w:r w:rsidRPr="008C3C39">
        <w:rPr>
          <w:rFonts w:hint="eastAsia"/>
          <w:sz w:val="32"/>
          <w:szCs w:val="32"/>
        </w:rPr>
        <w:t>你看你，不看着你点马上就出错。】</w:t>
      </w:r>
    </w:p>
    <w:p w:rsidR="00960C25" w:rsidRPr="008C3C39" w:rsidRDefault="00960C25" w:rsidP="00A544EE">
      <w:pPr>
        <w:rPr>
          <w:sz w:val="32"/>
          <w:szCs w:val="32"/>
        </w:rPr>
      </w:pPr>
      <w:r w:rsidRPr="008C3C39">
        <w:rPr>
          <w:rFonts w:hint="eastAsia"/>
          <w:sz w:val="32"/>
          <w:szCs w:val="32"/>
        </w:rPr>
        <w:t>青子一边嘴里不断抱怨着一边站了起来。</w:t>
      </w:r>
    </w:p>
    <w:p w:rsidR="00960C25" w:rsidRPr="008C3C39" w:rsidRDefault="00960C25" w:rsidP="00A544EE">
      <w:pPr>
        <w:rPr>
          <w:sz w:val="32"/>
          <w:szCs w:val="32"/>
        </w:rPr>
      </w:pPr>
      <w:r w:rsidRPr="008C3C39">
        <w:rPr>
          <w:rFonts w:hint="eastAsia"/>
          <w:sz w:val="32"/>
          <w:szCs w:val="32"/>
        </w:rPr>
        <w:t>【确实是呐，感觉就像过去一样呢，好久没这么集中了。</w:t>
      </w:r>
    </w:p>
    <w:p w:rsidR="00960C25" w:rsidRPr="008C3C39" w:rsidRDefault="00960C25" w:rsidP="00A544EE">
      <w:pPr>
        <w:rPr>
          <w:sz w:val="32"/>
          <w:szCs w:val="32"/>
        </w:rPr>
      </w:pPr>
      <w:r w:rsidRPr="008C3C39">
        <w:rPr>
          <w:rFonts w:hint="eastAsia"/>
          <w:sz w:val="32"/>
          <w:szCs w:val="32"/>
        </w:rPr>
        <w:t>你说这是特例中的特例，还真是挺遗憾的。】</w:t>
      </w:r>
    </w:p>
    <w:p w:rsidR="00960C25" w:rsidRPr="008C3C39" w:rsidRDefault="00960C25" w:rsidP="00A544EE">
      <w:pPr>
        <w:rPr>
          <w:sz w:val="32"/>
          <w:szCs w:val="32"/>
        </w:rPr>
      </w:pPr>
      <w:r w:rsidRPr="008C3C39">
        <w:rPr>
          <w:rFonts w:hint="eastAsia"/>
          <w:sz w:val="32"/>
          <w:szCs w:val="32"/>
        </w:rPr>
        <w:t>【……你还挺轻松的嘛，那今天就别光应付考试了，再练练和有珠聊天怎么样啊，草十郎？】</w:t>
      </w:r>
    </w:p>
    <w:p w:rsidR="00960C25" w:rsidRPr="008C3C39" w:rsidRDefault="00960C25" w:rsidP="00A544EE">
      <w:pPr>
        <w:rPr>
          <w:sz w:val="32"/>
          <w:szCs w:val="32"/>
        </w:rPr>
      </w:pPr>
      <w:r w:rsidRPr="008C3C39">
        <w:rPr>
          <w:rFonts w:hint="eastAsia"/>
          <w:sz w:val="32"/>
          <w:szCs w:val="32"/>
        </w:rPr>
        <w:t>【嗯，那是当然。】</w:t>
      </w:r>
    </w:p>
    <w:p w:rsidR="00960C25" w:rsidRPr="008C3C39" w:rsidRDefault="00960C25" w:rsidP="00A544EE">
      <w:pPr>
        <w:rPr>
          <w:sz w:val="32"/>
          <w:szCs w:val="32"/>
        </w:rPr>
      </w:pPr>
      <w:r w:rsidRPr="008C3C39">
        <w:rPr>
          <w:rFonts w:hint="eastAsia"/>
          <w:sz w:val="32"/>
          <w:szCs w:val="32"/>
        </w:rPr>
        <w:t>草十郎很爽快的回了这么一句，青子一下子没词了。</w:t>
      </w:r>
    </w:p>
    <w:p w:rsidR="00960C25" w:rsidRPr="008C3C39" w:rsidRDefault="00960C25" w:rsidP="00A544EE">
      <w:pPr>
        <w:rPr>
          <w:sz w:val="32"/>
          <w:szCs w:val="32"/>
        </w:rPr>
      </w:pPr>
      <w:r w:rsidRPr="008C3C39">
        <w:rPr>
          <w:rFonts w:hint="eastAsia"/>
          <w:sz w:val="32"/>
          <w:szCs w:val="32"/>
        </w:rPr>
        <w:t>本来是想挖苦一下他的，没想到会他满脸笑容的这么回答。</w:t>
      </w:r>
    </w:p>
    <w:p w:rsidR="00960C25" w:rsidRPr="008C3C39" w:rsidRDefault="00960C25" w:rsidP="00A544EE">
      <w:pPr>
        <w:rPr>
          <w:sz w:val="32"/>
          <w:szCs w:val="32"/>
        </w:rPr>
      </w:pPr>
      <w:r w:rsidRPr="008C3C39">
        <w:rPr>
          <w:rFonts w:hint="eastAsia"/>
          <w:sz w:val="32"/>
          <w:szCs w:val="32"/>
        </w:rPr>
        <w:t>【方针改变了，先去搭话试试吧。</w:t>
      </w:r>
    </w:p>
    <w:p w:rsidR="00960C25" w:rsidRPr="008C3C39" w:rsidRDefault="00960C25" w:rsidP="00A544EE">
      <w:pPr>
        <w:rPr>
          <w:sz w:val="32"/>
          <w:szCs w:val="32"/>
        </w:rPr>
      </w:pPr>
      <w:r w:rsidRPr="008C3C39">
        <w:rPr>
          <w:rFonts w:hint="eastAsia"/>
          <w:sz w:val="32"/>
          <w:szCs w:val="32"/>
        </w:rPr>
        <w:t>总之要是惹她讨厌了，就赶快结束就行了。】</w:t>
      </w:r>
    </w:p>
    <w:p w:rsidR="00960C25" w:rsidRPr="008C3C39" w:rsidRDefault="00960C25" w:rsidP="00A544EE">
      <w:pPr>
        <w:rPr>
          <w:sz w:val="32"/>
          <w:szCs w:val="32"/>
        </w:rPr>
      </w:pPr>
      <w:r w:rsidRPr="008C3C39">
        <w:rPr>
          <w:rFonts w:hint="eastAsia"/>
          <w:sz w:val="32"/>
          <w:szCs w:val="32"/>
        </w:rPr>
        <w:t>草十郎这样说着，站了起来。青子盯着他，一句话也说不出来。</w:t>
      </w:r>
    </w:p>
    <w:p w:rsidR="00960C25" w:rsidRPr="008C3C39" w:rsidRDefault="00960C25" w:rsidP="00A544EE">
      <w:pPr>
        <w:rPr>
          <w:sz w:val="32"/>
          <w:szCs w:val="32"/>
        </w:rPr>
      </w:pPr>
      <w:r w:rsidRPr="008C3C39">
        <w:rPr>
          <w:rFonts w:hint="eastAsia"/>
          <w:sz w:val="32"/>
          <w:szCs w:val="32"/>
        </w:rPr>
        <w:t>……是该说他的样子很值得依靠吗，还是该说他的动作充满了自信呢？让人不自觉的，对他有了些许的尊敬。</w:t>
      </w:r>
    </w:p>
    <w:p w:rsidR="00960C25" w:rsidRPr="008C3C39" w:rsidRDefault="00960C25" w:rsidP="00A544EE">
      <w:pPr>
        <w:rPr>
          <w:sz w:val="32"/>
          <w:szCs w:val="32"/>
        </w:rPr>
      </w:pPr>
      <w:r w:rsidRPr="008C3C39">
        <w:rPr>
          <w:rFonts w:hint="eastAsia"/>
          <w:sz w:val="32"/>
          <w:szCs w:val="32"/>
        </w:rPr>
        <w:t>【总之今天我就一个人先回来，试试和有珠说话的。</w:t>
      </w:r>
    </w:p>
    <w:p w:rsidR="00960C25" w:rsidRPr="008C3C39" w:rsidRDefault="00960C25" w:rsidP="00A544EE">
      <w:pPr>
        <w:rPr>
          <w:sz w:val="32"/>
          <w:szCs w:val="32"/>
        </w:rPr>
      </w:pPr>
      <w:r w:rsidRPr="008C3C39">
        <w:rPr>
          <w:rFonts w:hint="eastAsia"/>
          <w:sz w:val="32"/>
          <w:szCs w:val="32"/>
        </w:rPr>
        <w:t>苍崎你放学之后，还要去学生会对吧？】</w:t>
      </w:r>
    </w:p>
    <w:p w:rsidR="00960C25" w:rsidRPr="008C3C39" w:rsidRDefault="00960C25" w:rsidP="00A544EE">
      <w:pPr>
        <w:rPr>
          <w:sz w:val="32"/>
          <w:szCs w:val="32"/>
        </w:rPr>
      </w:pPr>
      <w:r w:rsidRPr="008C3C39">
        <w:rPr>
          <w:rFonts w:hint="eastAsia"/>
          <w:sz w:val="32"/>
          <w:szCs w:val="32"/>
        </w:rPr>
        <w:t>确实如草十郎所说，青子还有临近寒假前的最后一个会议要开。</w:t>
      </w:r>
    </w:p>
    <w:p w:rsidR="00960C25" w:rsidRPr="008C3C39" w:rsidRDefault="00960C25" w:rsidP="00A544EE">
      <w:pPr>
        <w:rPr>
          <w:sz w:val="32"/>
          <w:szCs w:val="32"/>
        </w:rPr>
      </w:pPr>
      <w:r w:rsidRPr="008C3C39">
        <w:rPr>
          <w:rFonts w:hint="eastAsia"/>
          <w:sz w:val="32"/>
          <w:szCs w:val="32"/>
        </w:rPr>
        <w:t>本来在等待会议结束的时候，草十郎会离开学校直接去打工。这是他每天必做的工作。</w:t>
      </w:r>
    </w:p>
    <w:p w:rsidR="00960C25" w:rsidRPr="008C3C39" w:rsidRDefault="00960C25" w:rsidP="00A544EE">
      <w:pPr>
        <w:rPr>
          <w:sz w:val="32"/>
          <w:szCs w:val="32"/>
        </w:rPr>
      </w:pPr>
      <w:r w:rsidRPr="008C3C39">
        <w:rPr>
          <w:rFonts w:hint="eastAsia"/>
          <w:sz w:val="32"/>
          <w:szCs w:val="32"/>
        </w:rPr>
        <w:t>这也是青子为了避免只有草十郎和有珠两个人待在洋馆里而采取的一点措施</w:t>
      </w:r>
      <w:r w:rsidRPr="008C3C39">
        <w:rPr>
          <w:sz w:val="32"/>
          <w:szCs w:val="32"/>
        </w:rPr>
        <w:t>——</w:t>
      </w:r>
    </w:p>
    <w:p w:rsidR="00960C25" w:rsidRPr="008C3C39" w:rsidRDefault="00960C25" w:rsidP="00A544EE">
      <w:pPr>
        <w:rPr>
          <w:sz w:val="32"/>
          <w:szCs w:val="32"/>
        </w:rPr>
      </w:pPr>
      <w:r w:rsidRPr="008C3C39">
        <w:rPr>
          <w:rFonts w:hint="eastAsia"/>
          <w:sz w:val="32"/>
          <w:szCs w:val="32"/>
        </w:rPr>
        <w:t>【等下，难道说你要一个人对抗有珠吗？】</w:t>
      </w:r>
    </w:p>
    <w:p w:rsidR="00960C25" w:rsidRPr="008C3C39" w:rsidRDefault="00960C25" w:rsidP="00A544EE">
      <w:pPr>
        <w:rPr>
          <w:sz w:val="32"/>
          <w:szCs w:val="32"/>
        </w:rPr>
      </w:pPr>
      <w:r w:rsidRPr="008C3C39">
        <w:rPr>
          <w:rFonts w:hint="eastAsia"/>
          <w:sz w:val="32"/>
          <w:szCs w:val="32"/>
        </w:rPr>
        <w:t>【并没有没打算对抗啊，要比的话也赢不了的吧，那是有珠啊。】</w:t>
      </w:r>
    </w:p>
    <w:p w:rsidR="00960C25" w:rsidRPr="008C3C39" w:rsidRDefault="00960C25" w:rsidP="00A544EE">
      <w:pPr>
        <w:rPr>
          <w:sz w:val="32"/>
          <w:szCs w:val="32"/>
        </w:rPr>
      </w:pPr>
      <w:r w:rsidRPr="008C3C39">
        <w:rPr>
          <w:rFonts w:hint="eastAsia"/>
          <w:sz w:val="32"/>
          <w:szCs w:val="32"/>
        </w:rPr>
        <w:t>面对惊愕的青子，草十郎很平淡的回答道。</w:t>
      </w:r>
    </w:p>
    <w:p w:rsidR="00960C25" w:rsidRPr="008C3C39" w:rsidRDefault="00960C25" w:rsidP="00A544EE">
      <w:pPr>
        <w:rPr>
          <w:sz w:val="32"/>
          <w:szCs w:val="32"/>
        </w:rPr>
      </w:pPr>
      <w:r w:rsidRPr="008C3C39">
        <w:rPr>
          <w:rFonts w:hint="eastAsia"/>
          <w:sz w:val="32"/>
          <w:szCs w:val="32"/>
        </w:rPr>
        <w:t>【但是，我觉得要是苍崎在的话可能会让事情变得复杂起来。所以，今天你能慢慢和鸢丸做对手吗？】</w:t>
      </w:r>
    </w:p>
    <w:p w:rsidR="00960C25" w:rsidRPr="008C3C39" w:rsidRDefault="00960C25" w:rsidP="00A544EE">
      <w:pPr>
        <w:rPr>
          <w:sz w:val="32"/>
          <w:szCs w:val="32"/>
        </w:rPr>
      </w:pPr>
      <w:r w:rsidRPr="008C3C39">
        <w:rPr>
          <w:rFonts w:hint="eastAsia"/>
          <w:sz w:val="32"/>
          <w:szCs w:val="32"/>
        </w:rPr>
        <w:t>【……………………认真的？】</w:t>
      </w:r>
    </w:p>
    <w:p w:rsidR="00960C25" w:rsidRPr="008C3C39" w:rsidRDefault="00960C25" w:rsidP="00A544EE">
      <w:pPr>
        <w:rPr>
          <w:sz w:val="32"/>
          <w:szCs w:val="32"/>
        </w:rPr>
      </w:pPr>
      <w:r w:rsidRPr="008C3C39">
        <w:rPr>
          <w:rFonts w:hint="eastAsia"/>
          <w:sz w:val="32"/>
          <w:szCs w:val="32"/>
        </w:rPr>
        <w:t>青子试探的问道，草十郎轻松的点点头。</w:t>
      </w:r>
    </w:p>
    <w:p w:rsidR="00960C25" w:rsidRPr="008C3C39" w:rsidRDefault="00960C25" w:rsidP="00A544EE">
      <w:pPr>
        <w:rPr>
          <w:sz w:val="32"/>
          <w:szCs w:val="32"/>
        </w:rPr>
      </w:pPr>
      <w:r w:rsidRPr="008C3C39">
        <w:rPr>
          <w:rFonts w:hint="eastAsia"/>
          <w:sz w:val="32"/>
          <w:szCs w:val="32"/>
        </w:rPr>
        <w:t>理解事态严重性的青子和，</w:t>
      </w:r>
    </w:p>
    <w:p w:rsidR="00960C25" w:rsidRPr="008C3C39" w:rsidRDefault="00960C25" w:rsidP="00A544EE">
      <w:pPr>
        <w:rPr>
          <w:sz w:val="32"/>
          <w:szCs w:val="32"/>
        </w:rPr>
      </w:pPr>
      <w:r w:rsidRPr="008C3C39">
        <w:rPr>
          <w:rFonts w:hint="eastAsia"/>
          <w:sz w:val="32"/>
          <w:szCs w:val="32"/>
        </w:rPr>
        <w:t>说是不需要理解这严重性的草十郎。</w:t>
      </w:r>
    </w:p>
    <w:p w:rsidR="00960C25" w:rsidRPr="008C3C39" w:rsidRDefault="00960C25" w:rsidP="00A544EE">
      <w:pPr>
        <w:rPr>
          <w:sz w:val="32"/>
          <w:szCs w:val="32"/>
        </w:rPr>
      </w:pPr>
      <w:r w:rsidRPr="008C3C39">
        <w:rPr>
          <w:rFonts w:hint="eastAsia"/>
          <w:sz w:val="32"/>
          <w:szCs w:val="32"/>
        </w:rPr>
        <w:t>由窗户透进来的晨光，将站在一起对话的两人分成了光与影。</w:t>
      </w:r>
    </w:p>
    <w:p w:rsidR="00960C25" w:rsidRPr="008C3C39" w:rsidRDefault="00960C25" w:rsidP="00A544EE">
      <w:pPr>
        <w:rPr>
          <w:sz w:val="32"/>
          <w:szCs w:val="32"/>
        </w:rPr>
      </w:pPr>
      <w:r w:rsidRPr="008C3C39">
        <w:rPr>
          <w:rFonts w:hint="eastAsia"/>
          <w:sz w:val="32"/>
          <w:szCs w:val="32"/>
        </w:rPr>
        <w:t>哪个是被光芒照耀的，</w:t>
      </w:r>
    </w:p>
    <w:p w:rsidR="00960C25" w:rsidRPr="008C3C39" w:rsidRDefault="00960C25" w:rsidP="00A544EE">
      <w:pPr>
        <w:rPr>
          <w:sz w:val="32"/>
          <w:szCs w:val="32"/>
        </w:rPr>
      </w:pPr>
      <w:r w:rsidRPr="008C3C39">
        <w:rPr>
          <w:rFonts w:hint="eastAsia"/>
          <w:sz w:val="32"/>
          <w:szCs w:val="32"/>
        </w:rPr>
        <w:t>哪个又是被黑影笼罩的，很难说清楚。</w:t>
      </w:r>
    </w:p>
    <w:p w:rsidR="00960C25" w:rsidRPr="008C3C39" w:rsidRDefault="00960C25" w:rsidP="00A544EE">
      <w:pPr>
        <w:rPr>
          <w:sz w:val="32"/>
          <w:szCs w:val="32"/>
        </w:rPr>
      </w:pPr>
      <w:r w:rsidRPr="008C3C39">
        <w:rPr>
          <w:rFonts w:hint="eastAsia"/>
          <w:sz w:val="32"/>
          <w:szCs w:val="32"/>
        </w:rPr>
        <w:t>短暂的，其实只有数秒左右的沉默。</w:t>
      </w:r>
    </w:p>
    <w:p w:rsidR="00960C25" w:rsidRPr="008C3C39" w:rsidRDefault="00960C25" w:rsidP="00A544EE">
      <w:pPr>
        <w:rPr>
          <w:sz w:val="32"/>
          <w:szCs w:val="32"/>
        </w:rPr>
      </w:pPr>
      <w:r w:rsidRPr="008C3C39">
        <w:rPr>
          <w:rFonts w:hint="eastAsia"/>
          <w:sz w:val="32"/>
          <w:szCs w:val="32"/>
        </w:rPr>
        <w:t>青子认真的凝视着草十郎脸庞。</w:t>
      </w:r>
    </w:p>
    <w:p w:rsidR="00960C25" w:rsidRPr="008C3C39" w:rsidRDefault="00960C25" w:rsidP="00A544EE">
      <w:pPr>
        <w:rPr>
          <w:sz w:val="32"/>
          <w:szCs w:val="32"/>
        </w:rPr>
      </w:pPr>
      <w:r w:rsidRPr="008C3C39">
        <w:rPr>
          <w:rFonts w:hint="eastAsia"/>
          <w:sz w:val="32"/>
          <w:szCs w:val="32"/>
        </w:rPr>
        <w:t>【是吗，那就不阻止你了。】</w:t>
      </w:r>
    </w:p>
    <w:p w:rsidR="00960C25" w:rsidRPr="008C3C39" w:rsidRDefault="00960C25" w:rsidP="00A544EE">
      <w:pPr>
        <w:rPr>
          <w:sz w:val="32"/>
          <w:szCs w:val="32"/>
        </w:rPr>
      </w:pPr>
      <w:r w:rsidRPr="008C3C39">
        <w:rPr>
          <w:rFonts w:hint="eastAsia"/>
          <w:sz w:val="32"/>
          <w:szCs w:val="32"/>
        </w:rPr>
        <w:t>青子这么说道。</w:t>
      </w:r>
    </w:p>
    <w:p w:rsidR="00960C25" w:rsidRPr="008C3C39" w:rsidRDefault="00960C25" w:rsidP="00A544EE">
      <w:pPr>
        <w:rPr>
          <w:sz w:val="32"/>
          <w:szCs w:val="32"/>
        </w:rPr>
      </w:pPr>
      <w:r w:rsidRPr="008C3C39">
        <w:rPr>
          <w:rFonts w:hint="eastAsia"/>
          <w:sz w:val="32"/>
          <w:szCs w:val="32"/>
        </w:rPr>
        <w:t>之前沉默的意图，和内心的纠结都不留痕迹的消失了。现在是很有青子风格的冷静。</w:t>
      </w:r>
    </w:p>
    <w:p w:rsidR="00960C25" w:rsidRPr="008C3C39" w:rsidRDefault="00960C25" w:rsidP="00A544EE">
      <w:pPr>
        <w:rPr>
          <w:sz w:val="32"/>
          <w:szCs w:val="32"/>
        </w:rPr>
      </w:pPr>
      <w:r w:rsidRPr="008C3C39">
        <w:rPr>
          <w:rFonts w:hint="eastAsia"/>
          <w:sz w:val="32"/>
          <w:szCs w:val="32"/>
        </w:rPr>
        <w:t>【……感觉你在生气啊，苍崎？】</w:t>
      </w:r>
    </w:p>
    <w:p w:rsidR="00960C25" w:rsidRPr="008C3C39" w:rsidRDefault="00960C25" w:rsidP="00A544EE">
      <w:pPr>
        <w:rPr>
          <w:sz w:val="32"/>
          <w:szCs w:val="32"/>
        </w:rPr>
      </w:pPr>
      <w:r w:rsidRPr="008C3C39">
        <w:rPr>
          <w:rFonts w:hint="eastAsia"/>
          <w:sz w:val="32"/>
          <w:szCs w:val="32"/>
        </w:rPr>
        <w:t>【不算吧。那么，有什么想法吗？如果考虑的不周全可是不会管用的，对那孩子来说。】</w:t>
      </w:r>
    </w:p>
    <w:p w:rsidR="00960C25" w:rsidRPr="008C3C39" w:rsidRDefault="00960C25" w:rsidP="00A544EE">
      <w:pPr>
        <w:rPr>
          <w:sz w:val="32"/>
          <w:szCs w:val="32"/>
        </w:rPr>
      </w:pPr>
      <w:r w:rsidRPr="008C3C39">
        <w:rPr>
          <w:rFonts w:hint="eastAsia"/>
          <w:sz w:val="32"/>
          <w:szCs w:val="32"/>
        </w:rPr>
        <w:t>唔，草十郎皱着眉头思考着。</w:t>
      </w:r>
    </w:p>
    <w:p w:rsidR="00960C25" w:rsidRPr="008C3C39" w:rsidRDefault="00960C25" w:rsidP="00A544EE">
      <w:pPr>
        <w:rPr>
          <w:sz w:val="32"/>
          <w:szCs w:val="32"/>
        </w:rPr>
      </w:pPr>
      <w:r w:rsidRPr="008C3C39">
        <w:rPr>
          <w:rFonts w:hint="eastAsia"/>
          <w:sz w:val="32"/>
          <w:szCs w:val="32"/>
        </w:rPr>
        <w:t>确实光靠对话就想和有珠变亲密是很困难，或者说，感觉那是不可能的。</w:t>
      </w:r>
    </w:p>
    <w:p w:rsidR="00960C25" w:rsidRPr="008C3C39" w:rsidRDefault="00960C25" w:rsidP="00A544EE">
      <w:pPr>
        <w:rPr>
          <w:sz w:val="32"/>
          <w:szCs w:val="32"/>
        </w:rPr>
      </w:pPr>
      <w:r w:rsidRPr="008C3C39">
        <w:rPr>
          <w:rFonts w:hint="eastAsia"/>
          <w:sz w:val="32"/>
          <w:szCs w:val="32"/>
        </w:rPr>
        <w:t>“话语拿不下的家伙就拿东西钓。”</w:t>
      </w:r>
    </w:p>
    <w:p w:rsidR="00960C25" w:rsidRPr="008C3C39" w:rsidRDefault="00960C25" w:rsidP="00A544EE">
      <w:pPr>
        <w:rPr>
          <w:sz w:val="32"/>
          <w:szCs w:val="32"/>
        </w:rPr>
      </w:pPr>
      <w:r w:rsidRPr="008C3C39">
        <w:rPr>
          <w:rFonts w:hint="eastAsia"/>
          <w:sz w:val="32"/>
          <w:szCs w:val="32"/>
        </w:rPr>
        <w:t>作为他为数不多的</w:t>
      </w:r>
      <w:r>
        <w:rPr>
          <w:rFonts w:hint="eastAsia"/>
          <w:sz w:val="32"/>
          <w:szCs w:val="32"/>
        </w:rPr>
        <w:t>商谈</w:t>
      </w:r>
      <w:r w:rsidRPr="008C3C39">
        <w:rPr>
          <w:rFonts w:hint="eastAsia"/>
          <w:sz w:val="32"/>
          <w:szCs w:val="32"/>
        </w:rPr>
        <w:t>对象（包含一定的误解）之一，木乃美芳助给了这样的建议。</w:t>
      </w:r>
    </w:p>
    <w:p w:rsidR="00960C25" w:rsidRPr="008C3C39" w:rsidRDefault="00960C25" w:rsidP="00A544EE">
      <w:pPr>
        <w:rPr>
          <w:sz w:val="32"/>
          <w:szCs w:val="32"/>
        </w:rPr>
      </w:pPr>
      <w:r w:rsidRPr="008C3C39">
        <w:rPr>
          <w:rFonts w:hint="eastAsia"/>
          <w:sz w:val="32"/>
          <w:szCs w:val="32"/>
        </w:rPr>
        <w:t>顺带一提，在联想到用木乃美的建议应对青子的时候，草十郎的感想是：</w:t>
      </w:r>
    </w:p>
    <w:p w:rsidR="00960C25" w:rsidRPr="008C3C39" w:rsidRDefault="00960C25" w:rsidP="00A544EE">
      <w:pPr>
        <w:rPr>
          <w:sz w:val="32"/>
          <w:szCs w:val="32"/>
        </w:rPr>
      </w:pPr>
      <w:r w:rsidRPr="008C3C39">
        <w:rPr>
          <w:rFonts w:hint="eastAsia"/>
          <w:sz w:val="32"/>
          <w:szCs w:val="32"/>
        </w:rPr>
        <w:t>“拿东西钓苍崎，之后会很可怕的。”</w:t>
      </w:r>
    </w:p>
    <w:p w:rsidR="00960C25" w:rsidRPr="008C3C39" w:rsidRDefault="00960C25" w:rsidP="00A544EE">
      <w:pPr>
        <w:rPr>
          <w:sz w:val="32"/>
          <w:szCs w:val="32"/>
        </w:rPr>
      </w:pPr>
      <w:r w:rsidRPr="008C3C39">
        <w:rPr>
          <w:rFonts w:hint="eastAsia"/>
          <w:sz w:val="32"/>
          <w:szCs w:val="32"/>
        </w:rPr>
        <w:t>【……嗯，原本我就不知道有珠的兴趣是什么。</w:t>
      </w:r>
    </w:p>
    <w:p w:rsidR="00960C25" w:rsidRPr="008C3C39" w:rsidRDefault="00960C25" w:rsidP="00A544EE">
      <w:pPr>
        <w:rPr>
          <w:sz w:val="32"/>
          <w:szCs w:val="32"/>
        </w:rPr>
      </w:pPr>
      <w:r w:rsidRPr="008C3C39">
        <w:rPr>
          <w:rFonts w:hint="eastAsia"/>
          <w:sz w:val="32"/>
          <w:szCs w:val="32"/>
        </w:rPr>
        <w:t>仔细想想，现在的自己和有珠一点交集都没有。】</w:t>
      </w:r>
    </w:p>
    <w:p w:rsidR="00960C25" w:rsidRPr="008C3C39" w:rsidRDefault="00960C25" w:rsidP="00A544EE">
      <w:pPr>
        <w:rPr>
          <w:sz w:val="32"/>
          <w:szCs w:val="32"/>
        </w:rPr>
      </w:pPr>
      <w:r w:rsidRPr="008C3C39">
        <w:rPr>
          <w:rFonts w:hint="eastAsia"/>
          <w:sz w:val="32"/>
          <w:szCs w:val="32"/>
        </w:rPr>
        <w:t>真头疼啊，草十郎抱起了臂膀。</w:t>
      </w:r>
    </w:p>
    <w:p w:rsidR="00960C25" w:rsidRPr="008C3C39" w:rsidRDefault="00960C25" w:rsidP="00A544EE">
      <w:pPr>
        <w:rPr>
          <w:sz w:val="32"/>
          <w:szCs w:val="32"/>
        </w:rPr>
      </w:pPr>
      <w:r w:rsidRPr="008C3C39">
        <w:rPr>
          <w:rFonts w:hint="eastAsia"/>
          <w:sz w:val="32"/>
          <w:szCs w:val="32"/>
        </w:rPr>
        <w:t>【虽然这也是常有的事了，但你还真的什么都没考虑啊。】</w:t>
      </w:r>
    </w:p>
    <w:p w:rsidR="00960C25" w:rsidRPr="008C3C39" w:rsidRDefault="00960C25" w:rsidP="00A544EE">
      <w:pPr>
        <w:rPr>
          <w:sz w:val="32"/>
          <w:szCs w:val="32"/>
        </w:rPr>
      </w:pPr>
      <w:r w:rsidRPr="008C3C39">
        <w:rPr>
          <w:rFonts w:hint="eastAsia"/>
          <w:sz w:val="32"/>
          <w:szCs w:val="32"/>
        </w:rPr>
        <w:t>【嗯，但是，嘛，我觉得不胡思乱想也挺好的。</w:t>
      </w:r>
    </w:p>
    <w:p w:rsidR="00960C25" w:rsidRPr="008C3C39" w:rsidRDefault="00960C25" w:rsidP="00A544EE">
      <w:pPr>
        <w:rPr>
          <w:sz w:val="32"/>
          <w:szCs w:val="32"/>
        </w:rPr>
      </w:pPr>
      <w:r w:rsidRPr="008C3C39">
        <w:rPr>
          <w:rFonts w:hint="eastAsia"/>
          <w:sz w:val="32"/>
          <w:szCs w:val="32"/>
        </w:rPr>
        <w:t>向有珠说明这个那个啊，希望她理解我啊，我想要做的不是这些。怎么说呢</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想法无法用言语表达出来，草十郎烦恼着该怎么说出来。</w:t>
      </w:r>
    </w:p>
    <w:p w:rsidR="00960C25" w:rsidRPr="008C3C39" w:rsidRDefault="00960C25" w:rsidP="00A544EE">
      <w:pPr>
        <w:rPr>
          <w:sz w:val="32"/>
          <w:szCs w:val="32"/>
        </w:rPr>
      </w:pPr>
      <w:r w:rsidRPr="008C3C39">
        <w:rPr>
          <w:rFonts w:hint="eastAsia"/>
          <w:sz w:val="32"/>
          <w:szCs w:val="32"/>
        </w:rPr>
        <w:t>短暂的思考之后。</w:t>
      </w:r>
    </w:p>
    <w:p w:rsidR="00960C25" w:rsidRPr="008C3C39" w:rsidRDefault="00960C25" w:rsidP="00A544EE">
      <w:pPr>
        <w:rPr>
          <w:sz w:val="32"/>
          <w:szCs w:val="32"/>
        </w:rPr>
      </w:pPr>
      <w:r w:rsidRPr="008C3C39">
        <w:rPr>
          <w:rFonts w:hint="eastAsia"/>
          <w:sz w:val="32"/>
          <w:szCs w:val="32"/>
        </w:rPr>
        <w:t>草十郎“啊”了一声，微微点了点头。</w:t>
      </w:r>
    </w:p>
    <w:p w:rsidR="00960C25" w:rsidRPr="008C3C39" w:rsidRDefault="00960C25" w:rsidP="00A544EE">
      <w:pPr>
        <w:rPr>
          <w:sz w:val="32"/>
          <w:szCs w:val="32"/>
        </w:rPr>
      </w:pPr>
      <w:r w:rsidRPr="008C3C39">
        <w:rPr>
          <w:rFonts w:hint="eastAsia"/>
          <w:sz w:val="32"/>
          <w:szCs w:val="32"/>
        </w:rPr>
        <w:t>【要说重要的不就是，我喜不喜欢她这件事吗？】</w:t>
      </w:r>
    </w:p>
    <w:p w:rsidR="00960C25" w:rsidRPr="008C3C39" w:rsidRDefault="00960C25" w:rsidP="00A544EE">
      <w:pPr>
        <w:rPr>
          <w:sz w:val="32"/>
          <w:szCs w:val="32"/>
        </w:rPr>
      </w:pPr>
      <w:r w:rsidRPr="008C3C39">
        <w:rPr>
          <w:rFonts w:hint="eastAsia"/>
          <w:sz w:val="32"/>
          <w:szCs w:val="32"/>
        </w:rPr>
        <w:t>清楚的说出了难以说出口的感想。</w:t>
      </w:r>
    </w:p>
    <w:p w:rsidR="00960C25" w:rsidRPr="008C3C39" w:rsidRDefault="00960C25" w:rsidP="00A544EE">
      <w:pPr>
        <w:rPr>
          <w:sz w:val="32"/>
          <w:szCs w:val="32"/>
        </w:rPr>
      </w:pPr>
      <w:r w:rsidRPr="008C3C39">
        <w:rPr>
          <w:rFonts w:hint="eastAsia"/>
          <w:sz w:val="32"/>
          <w:szCs w:val="32"/>
        </w:rPr>
        <w:t>确实，那是所有的前提。</w:t>
      </w:r>
    </w:p>
    <w:p w:rsidR="00960C25" w:rsidRPr="008C3C39" w:rsidRDefault="00960C25" w:rsidP="00A544EE">
      <w:pPr>
        <w:rPr>
          <w:sz w:val="32"/>
          <w:szCs w:val="32"/>
        </w:rPr>
      </w:pPr>
      <w:r w:rsidRPr="008C3C39">
        <w:rPr>
          <w:rFonts w:hint="eastAsia"/>
          <w:sz w:val="32"/>
          <w:szCs w:val="32"/>
        </w:rPr>
        <w:t>并不是为了认同，</w:t>
      </w:r>
    </w:p>
    <w:p w:rsidR="00960C25" w:rsidRPr="008C3C39" w:rsidRDefault="00960C25" w:rsidP="00A544EE">
      <w:pPr>
        <w:rPr>
          <w:sz w:val="32"/>
          <w:szCs w:val="32"/>
        </w:rPr>
      </w:pPr>
      <w:r w:rsidRPr="008C3C39">
        <w:rPr>
          <w:rFonts w:hint="eastAsia"/>
          <w:sz w:val="32"/>
          <w:szCs w:val="32"/>
        </w:rPr>
        <w:t>也不是为了获得回报的求爱。</w:t>
      </w:r>
    </w:p>
    <w:p w:rsidR="00960C25" w:rsidRPr="008C3C39" w:rsidRDefault="00960C25" w:rsidP="00A544EE">
      <w:pPr>
        <w:rPr>
          <w:sz w:val="32"/>
          <w:szCs w:val="32"/>
        </w:rPr>
      </w:pPr>
      <w:r w:rsidRPr="008C3C39">
        <w:rPr>
          <w:rFonts w:hint="eastAsia"/>
          <w:sz w:val="32"/>
          <w:szCs w:val="32"/>
        </w:rPr>
        <w:t>首先，喜欢那个人，所以想与她接触。</w:t>
      </w:r>
    </w:p>
    <w:p w:rsidR="00960C25" w:rsidRPr="008C3C39" w:rsidRDefault="00960C25" w:rsidP="00A544EE">
      <w:pPr>
        <w:rPr>
          <w:sz w:val="32"/>
          <w:szCs w:val="32"/>
        </w:rPr>
      </w:pPr>
      <w:r w:rsidRPr="008C3C39">
        <w:rPr>
          <w:rFonts w:hint="eastAsia"/>
          <w:sz w:val="32"/>
          <w:szCs w:val="32"/>
        </w:rPr>
        <w:t>那是不掺杂算计的，纯粹的心情。</w:t>
      </w:r>
    </w:p>
    <w:p w:rsidR="00960C25" w:rsidRPr="008C3C39" w:rsidRDefault="00960C25" w:rsidP="00A544EE">
      <w:pPr>
        <w:rPr>
          <w:sz w:val="32"/>
          <w:szCs w:val="32"/>
        </w:rPr>
      </w:pPr>
      <w:r w:rsidRPr="008C3C39">
        <w:rPr>
          <w:rFonts w:hint="eastAsia"/>
          <w:sz w:val="32"/>
          <w:szCs w:val="32"/>
        </w:rPr>
        <w:t>但是，这只是作为人类的幸福。而这又是另一回事了。</w:t>
      </w:r>
    </w:p>
    <w:p w:rsidR="00960C25" w:rsidRPr="008C3C39" w:rsidRDefault="00960C25" w:rsidP="00A544EE">
      <w:pPr>
        <w:rPr>
          <w:sz w:val="32"/>
          <w:szCs w:val="32"/>
        </w:rPr>
      </w:pPr>
      <w:r w:rsidRPr="008C3C39">
        <w:rPr>
          <w:rFonts w:hint="eastAsia"/>
          <w:sz w:val="32"/>
          <w:szCs w:val="32"/>
        </w:rPr>
        <w:t>算计与妥协，私欲与相噬。</w:t>
      </w:r>
    </w:p>
    <w:p w:rsidR="00960C25" w:rsidRPr="008C3C39" w:rsidRDefault="00960C25" w:rsidP="00A544EE">
      <w:pPr>
        <w:rPr>
          <w:sz w:val="32"/>
          <w:szCs w:val="32"/>
        </w:rPr>
      </w:pPr>
      <w:r w:rsidRPr="008C3C39">
        <w:rPr>
          <w:rFonts w:hint="eastAsia"/>
          <w:sz w:val="32"/>
          <w:szCs w:val="32"/>
        </w:rPr>
        <w:t>所谓用道德把非人的东西纠正过来才是所谓正确的人性。而对相信这一点的人来说，这份清洁太过刺眼了。</w:t>
      </w:r>
    </w:p>
    <w:p w:rsidR="00960C25" w:rsidRPr="008C3C39" w:rsidRDefault="00960C25" w:rsidP="00A544EE">
      <w:pPr>
        <w:rPr>
          <w:sz w:val="32"/>
          <w:szCs w:val="32"/>
        </w:rPr>
      </w:pPr>
      <w:r w:rsidRPr="008C3C39">
        <w:rPr>
          <w:rFonts w:hint="eastAsia"/>
          <w:sz w:val="32"/>
          <w:szCs w:val="32"/>
        </w:rPr>
        <w:t>……不，准确点说，是对不得不相信这一点的人来说是这样。</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面对草十郎的话语，青子什么都没有说，一声不吭的站起来。</w:t>
      </w:r>
    </w:p>
    <w:p w:rsidR="00960C25" w:rsidRPr="008C3C39" w:rsidRDefault="00960C25" w:rsidP="00A544EE">
      <w:pPr>
        <w:rPr>
          <w:sz w:val="32"/>
          <w:szCs w:val="32"/>
        </w:rPr>
      </w:pPr>
      <w:r w:rsidRPr="008C3C39">
        <w:rPr>
          <w:rFonts w:hint="eastAsia"/>
          <w:sz w:val="32"/>
          <w:szCs w:val="32"/>
        </w:rPr>
        <w:t>青子长长的头发飘飘洒洒的从草十郎面前走过。</w:t>
      </w:r>
    </w:p>
    <w:p w:rsidR="00960C25" w:rsidRPr="008C3C39" w:rsidRDefault="00960C25" w:rsidP="00A544EE">
      <w:pPr>
        <w:rPr>
          <w:sz w:val="32"/>
          <w:szCs w:val="32"/>
        </w:rPr>
      </w:pPr>
      <w:r w:rsidRPr="008C3C39">
        <w:rPr>
          <w:rFonts w:hint="eastAsia"/>
          <w:sz w:val="32"/>
          <w:szCs w:val="32"/>
        </w:rPr>
        <w:t>【苍崎？】</w:t>
      </w:r>
    </w:p>
    <w:p w:rsidR="00960C25" w:rsidRPr="008C3C39" w:rsidRDefault="00960C25" w:rsidP="00A544EE">
      <w:pPr>
        <w:rPr>
          <w:sz w:val="32"/>
          <w:szCs w:val="32"/>
        </w:rPr>
      </w:pPr>
      <w:r w:rsidRPr="008C3C39">
        <w:rPr>
          <w:rFonts w:hint="eastAsia"/>
          <w:sz w:val="32"/>
          <w:szCs w:val="32"/>
        </w:rPr>
        <w:t>草十郎叫住了她，青子身上不知什么地方正渗透出寒气。</w:t>
      </w:r>
    </w:p>
    <w:p w:rsidR="00960C25" w:rsidRPr="008C3C39" w:rsidRDefault="00960C25" w:rsidP="00A544EE">
      <w:pPr>
        <w:rPr>
          <w:sz w:val="32"/>
          <w:szCs w:val="32"/>
        </w:rPr>
      </w:pPr>
      <w:r w:rsidRPr="008C3C39">
        <w:rPr>
          <w:rFonts w:hint="eastAsia"/>
          <w:sz w:val="32"/>
          <w:szCs w:val="32"/>
        </w:rPr>
        <w:t>青子已经打开了房屋的门。</w:t>
      </w:r>
    </w:p>
    <w:p w:rsidR="00960C25" w:rsidRPr="008C3C39" w:rsidRDefault="00960C25" w:rsidP="00A544EE">
      <w:pPr>
        <w:rPr>
          <w:sz w:val="32"/>
          <w:szCs w:val="32"/>
        </w:rPr>
      </w:pPr>
      <w:r w:rsidRPr="008C3C39">
        <w:rPr>
          <w:rFonts w:hint="eastAsia"/>
          <w:sz w:val="32"/>
          <w:szCs w:val="32"/>
        </w:rPr>
        <w:t>【我要去楼下洗个澡，</w:t>
      </w:r>
    </w:p>
    <w:p w:rsidR="00960C25" w:rsidRPr="008C3C39" w:rsidRDefault="00960C25" w:rsidP="00A544EE">
      <w:pPr>
        <w:rPr>
          <w:sz w:val="32"/>
          <w:szCs w:val="32"/>
        </w:rPr>
      </w:pPr>
      <w:r w:rsidRPr="008C3C39">
        <w:rPr>
          <w:rFonts w:hint="eastAsia"/>
          <w:sz w:val="32"/>
          <w:szCs w:val="32"/>
        </w:rPr>
        <w:t>你也回自己的房间去吧。】</w:t>
      </w:r>
    </w:p>
    <w:p w:rsidR="00960C25" w:rsidRPr="008C3C39" w:rsidRDefault="00960C25" w:rsidP="00A544EE">
      <w:pPr>
        <w:rPr>
          <w:sz w:val="32"/>
          <w:szCs w:val="32"/>
        </w:rPr>
      </w:pPr>
      <w:r w:rsidRPr="008C3C39">
        <w:rPr>
          <w:rFonts w:hint="eastAsia"/>
          <w:sz w:val="32"/>
          <w:szCs w:val="32"/>
        </w:rPr>
        <w:t>没有起伏的话语。</w:t>
      </w:r>
    </w:p>
    <w:p w:rsidR="00960C25" w:rsidRPr="008C3C39" w:rsidRDefault="00960C25" w:rsidP="00A544EE">
      <w:pPr>
        <w:rPr>
          <w:sz w:val="32"/>
          <w:szCs w:val="32"/>
        </w:rPr>
      </w:pPr>
      <w:r w:rsidRPr="008C3C39">
        <w:rPr>
          <w:rFonts w:hint="eastAsia"/>
          <w:sz w:val="32"/>
          <w:szCs w:val="32"/>
        </w:rPr>
        <w:t>草十郎有些不知所措，但还是点了点头。</w:t>
      </w:r>
    </w:p>
    <w:p w:rsidR="00960C25" w:rsidRPr="008C3C39" w:rsidRDefault="00960C25" w:rsidP="00A544EE">
      <w:pPr>
        <w:rPr>
          <w:sz w:val="32"/>
          <w:szCs w:val="32"/>
        </w:rPr>
      </w:pPr>
      <w:r w:rsidRPr="008C3C39">
        <w:rPr>
          <w:rFonts w:hint="eastAsia"/>
          <w:sz w:val="32"/>
          <w:szCs w:val="32"/>
        </w:rPr>
        <w:t>【行是行……果然你是在生气吧，苍崎？】</w:t>
      </w:r>
    </w:p>
    <w:p w:rsidR="00960C25" w:rsidRPr="008C3C39" w:rsidRDefault="00960C25" w:rsidP="00A544EE">
      <w:pPr>
        <w:rPr>
          <w:sz w:val="32"/>
          <w:szCs w:val="32"/>
        </w:rPr>
      </w:pPr>
      <w:r w:rsidRPr="008C3C39">
        <w:rPr>
          <w:rFonts w:hint="eastAsia"/>
          <w:sz w:val="32"/>
          <w:szCs w:val="32"/>
        </w:rPr>
        <w:t>说完，表情回到了青子的脸上。</w:t>
      </w:r>
    </w:p>
    <w:p w:rsidR="00960C25" w:rsidRPr="008C3C39" w:rsidRDefault="00960C25" w:rsidP="00A544EE">
      <w:pPr>
        <w:rPr>
          <w:sz w:val="32"/>
          <w:szCs w:val="32"/>
        </w:rPr>
      </w:pPr>
      <w:r w:rsidRPr="008C3C39">
        <w:rPr>
          <w:rFonts w:hint="eastAsia"/>
          <w:sz w:val="32"/>
          <w:szCs w:val="32"/>
        </w:rPr>
        <w:t>那并不是已经习惯了的，青子平时那种不高兴的表情，</w:t>
      </w:r>
    </w:p>
    <w:p w:rsidR="00960C25" w:rsidRPr="008C3C39" w:rsidRDefault="00960C25" w:rsidP="00A544EE">
      <w:pPr>
        <w:rPr>
          <w:sz w:val="32"/>
          <w:szCs w:val="32"/>
        </w:rPr>
      </w:pPr>
      <w:r w:rsidRPr="008C3C39">
        <w:rPr>
          <w:rFonts w:hint="eastAsia"/>
          <w:sz w:val="32"/>
          <w:szCs w:val="32"/>
        </w:rPr>
        <w:t>【……是吧，你无心说的这些话，大概是惹我生气了吧。</w:t>
      </w:r>
    </w:p>
    <w:p w:rsidR="00960C25" w:rsidRPr="008C3C39" w:rsidRDefault="00960C25" w:rsidP="00A544EE">
      <w:pPr>
        <w:rPr>
          <w:sz w:val="32"/>
          <w:szCs w:val="32"/>
        </w:rPr>
      </w:pPr>
      <w:r w:rsidRPr="008C3C39">
        <w:rPr>
          <w:rFonts w:hint="eastAsia"/>
          <w:sz w:val="32"/>
          <w:szCs w:val="32"/>
        </w:rPr>
        <w:t>虽然我也说不清到底是对什么在生气。】</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草十郎并不知道这原因出在自己身上。</w:t>
      </w:r>
    </w:p>
    <w:p w:rsidR="00960C25" w:rsidRPr="008C3C39" w:rsidRDefault="00960C25" w:rsidP="00A544EE">
      <w:pPr>
        <w:rPr>
          <w:sz w:val="32"/>
          <w:szCs w:val="32"/>
        </w:rPr>
      </w:pPr>
      <w:r w:rsidRPr="008C3C39">
        <w:rPr>
          <w:rFonts w:hint="eastAsia"/>
          <w:sz w:val="32"/>
          <w:szCs w:val="32"/>
        </w:rPr>
        <w:t>看着这样的草十郎，在短短的一瞬间，她露出了草十郎至今都没有见过的表情。</w:t>
      </w:r>
    </w:p>
    <w:p w:rsidR="00960C25" w:rsidRPr="008C3C39" w:rsidRDefault="00960C25" w:rsidP="00A544EE">
      <w:pPr>
        <w:rPr>
          <w:sz w:val="32"/>
          <w:szCs w:val="32"/>
        </w:rPr>
      </w:pPr>
      <w:r w:rsidRPr="008C3C39">
        <w:rPr>
          <w:rFonts w:hint="eastAsia"/>
          <w:sz w:val="32"/>
          <w:szCs w:val="32"/>
        </w:rPr>
        <w:t>【再见了。说不定这就是最后了，就让我道一句别吧。</w:t>
      </w:r>
    </w:p>
    <w:p w:rsidR="00960C25" w:rsidRPr="008C3C39" w:rsidRDefault="00960C25" w:rsidP="00A544EE">
      <w:pPr>
        <w:rPr>
          <w:sz w:val="32"/>
          <w:szCs w:val="32"/>
        </w:rPr>
      </w:pPr>
      <w:r w:rsidRPr="008C3C39">
        <w:rPr>
          <w:rFonts w:hint="eastAsia"/>
          <w:sz w:val="32"/>
          <w:szCs w:val="32"/>
        </w:rPr>
        <w:t>你太小看有珠了。</w:t>
      </w:r>
    </w:p>
    <w:p w:rsidR="00960C25" w:rsidRPr="008C3C39" w:rsidRDefault="00960C25" w:rsidP="00A544EE">
      <w:pPr>
        <w:rPr>
          <w:sz w:val="32"/>
          <w:szCs w:val="32"/>
        </w:rPr>
      </w:pPr>
      <w:r w:rsidRPr="008C3C39">
        <w:rPr>
          <w:rFonts w:hint="eastAsia"/>
          <w:sz w:val="32"/>
          <w:szCs w:val="32"/>
        </w:rPr>
        <w:t>……但是，那同时也是你强大的地方。对我们来说，就像是无法放弃的毒一样。】</w:t>
      </w:r>
    </w:p>
    <w:p w:rsidR="00960C25" w:rsidRPr="008C3C39" w:rsidRDefault="00960C25" w:rsidP="00A544EE">
      <w:pPr>
        <w:rPr>
          <w:sz w:val="32"/>
          <w:szCs w:val="32"/>
        </w:rPr>
      </w:pPr>
      <w:r w:rsidRPr="008C3C39">
        <w:rPr>
          <w:rFonts w:hint="eastAsia"/>
          <w:sz w:val="32"/>
          <w:szCs w:val="32"/>
        </w:rPr>
        <w:t>啪嗒、房门发出这样的声音，关上了。</w:t>
      </w:r>
    </w:p>
    <w:p w:rsidR="00960C25" w:rsidRPr="008C3C39" w:rsidRDefault="00960C25" w:rsidP="00A544EE">
      <w:pPr>
        <w:rPr>
          <w:sz w:val="32"/>
          <w:szCs w:val="32"/>
        </w:rPr>
      </w:pPr>
      <w:r w:rsidRPr="008C3C39">
        <w:rPr>
          <w:rFonts w:hint="eastAsia"/>
          <w:sz w:val="32"/>
          <w:szCs w:val="32"/>
        </w:rPr>
        <w:t>透过墙壁，可以听见离去的脚步声。</w:t>
      </w:r>
    </w:p>
    <w:p w:rsidR="00960C25" w:rsidRPr="008C3C39" w:rsidRDefault="00960C25" w:rsidP="00A544EE">
      <w:pPr>
        <w:rPr>
          <w:sz w:val="32"/>
          <w:szCs w:val="32"/>
        </w:rPr>
      </w:pPr>
      <w:r w:rsidRPr="008C3C39">
        <w:rPr>
          <w:rFonts w:hint="eastAsia"/>
          <w:sz w:val="32"/>
          <w:szCs w:val="32"/>
        </w:rPr>
        <w:t>没有暖气的走廊冷的像冷库一样，但是青子早已习惯了。</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哎，为什么是我出来了。</w:t>
      </w:r>
    </w:p>
    <w:p w:rsidR="00960C25" w:rsidRPr="008C3C39" w:rsidRDefault="00960C25" w:rsidP="00A544EE">
      <w:pPr>
        <w:rPr>
          <w:sz w:val="32"/>
          <w:szCs w:val="32"/>
        </w:rPr>
      </w:pPr>
      <w:r w:rsidRPr="008C3C39">
        <w:rPr>
          <w:rFonts w:hint="eastAsia"/>
          <w:sz w:val="32"/>
          <w:szCs w:val="32"/>
        </w:rPr>
        <w:t>顺序反了啊！一般，不应该是男的先出来吗？】</w:t>
      </w:r>
    </w:p>
    <w:p w:rsidR="00960C25" w:rsidRPr="008C3C39" w:rsidRDefault="00960C25" w:rsidP="00A544EE">
      <w:pPr>
        <w:rPr>
          <w:sz w:val="32"/>
          <w:szCs w:val="32"/>
        </w:rPr>
      </w:pPr>
      <w:r w:rsidRPr="008C3C39">
        <w:rPr>
          <w:rFonts w:hint="eastAsia"/>
          <w:sz w:val="32"/>
          <w:szCs w:val="32"/>
        </w:rPr>
        <w:t>去去，被青子催促着，草十郎从房间里被赶了出来。</w:t>
      </w:r>
    </w:p>
    <w:p w:rsidR="00960C25" w:rsidRPr="008C3C39" w:rsidRDefault="00960C25" w:rsidP="00A544EE">
      <w:pPr>
        <w:rPr>
          <w:sz w:val="32"/>
          <w:szCs w:val="32"/>
        </w:rPr>
      </w:pPr>
      <w:r w:rsidRPr="008C3C39">
        <w:rPr>
          <w:rFonts w:hint="eastAsia"/>
          <w:sz w:val="32"/>
          <w:szCs w:val="32"/>
        </w:rPr>
        <w:t>啪嗒，木质的房门关上了。</w:t>
      </w:r>
    </w:p>
    <w:p w:rsidR="00960C25" w:rsidRPr="008C3C39" w:rsidRDefault="00960C25" w:rsidP="00A544EE">
      <w:pPr>
        <w:rPr>
          <w:sz w:val="32"/>
          <w:szCs w:val="32"/>
        </w:rPr>
      </w:pPr>
      <w:r w:rsidRPr="008C3C39">
        <w:rPr>
          <w:rFonts w:hint="eastAsia"/>
          <w:sz w:val="32"/>
          <w:szCs w:val="32"/>
        </w:rPr>
        <w:t>走廊并不像想象中的那么冷。</w:t>
      </w:r>
    </w:p>
    <w:p w:rsidR="00960C25" w:rsidRPr="008C3C39" w:rsidRDefault="00960C25" w:rsidP="00A544EE">
      <w:pPr>
        <w:rPr>
          <w:sz w:val="32"/>
          <w:szCs w:val="32"/>
        </w:rPr>
      </w:pPr>
      <w:r w:rsidRPr="008C3C39">
        <w:rPr>
          <w:sz w:val="32"/>
          <w:szCs w:val="32"/>
        </w:rPr>
        <w:t>——</w:t>
      </w:r>
      <w:r w:rsidRPr="008C3C39">
        <w:rPr>
          <w:rFonts w:hint="eastAsia"/>
          <w:sz w:val="32"/>
          <w:szCs w:val="32"/>
        </w:rPr>
        <w:t>嘛，比起冷库要略微好一点吧。</w:t>
      </w:r>
    </w:p>
    <w:p w:rsidR="00960C25" w:rsidRPr="008C3C39" w:rsidRDefault="00960C25" w:rsidP="00A544EE">
      <w:pPr>
        <w:rPr>
          <w:sz w:val="32"/>
          <w:szCs w:val="32"/>
        </w:rPr>
      </w:pPr>
    </w:p>
    <w:p w:rsidR="00960C25" w:rsidRDefault="00960C25" w:rsidP="00A544EE">
      <w:pPr>
        <w:pStyle w:val="Heading6"/>
      </w:pPr>
      <w:r>
        <w:rPr>
          <w:rFonts w:hint="eastAsia"/>
        </w:rPr>
        <w:t>童话之庭</w:t>
      </w:r>
    </w:p>
    <w:p w:rsidR="00960C25" w:rsidRPr="008C3C39" w:rsidRDefault="00960C25" w:rsidP="00A544EE">
      <w:pPr>
        <w:rPr>
          <w:sz w:val="32"/>
          <w:szCs w:val="32"/>
        </w:rPr>
      </w:pPr>
      <w:r w:rsidRPr="008C3C39">
        <w:rPr>
          <w:rFonts w:hint="eastAsia"/>
          <w:sz w:val="32"/>
          <w:szCs w:val="32"/>
        </w:rPr>
        <w:t>第二天的期末考试结束之后，草十郎一个人走在回洋馆的路上。</w:t>
      </w:r>
    </w:p>
    <w:p w:rsidR="00960C25" w:rsidRPr="008C3C39" w:rsidRDefault="00960C25" w:rsidP="00A544EE">
      <w:pPr>
        <w:rPr>
          <w:sz w:val="32"/>
          <w:szCs w:val="32"/>
        </w:rPr>
      </w:pPr>
      <w:r w:rsidRPr="008C3C39">
        <w:rPr>
          <w:rFonts w:hint="eastAsia"/>
          <w:sz w:val="32"/>
          <w:szCs w:val="32"/>
        </w:rPr>
        <w:t>越往山坡上走，道路就越陡，森林也愈加深邃。</w:t>
      </w:r>
    </w:p>
    <w:p w:rsidR="00960C25" w:rsidRPr="008C3C39" w:rsidRDefault="00960C25" w:rsidP="00A544EE">
      <w:pPr>
        <w:rPr>
          <w:sz w:val="32"/>
          <w:szCs w:val="32"/>
        </w:rPr>
      </w:pPr>
      <w:r w:rsidRPr="008C3C39">
        <w:rPr>
          <w:rFonts w:hint="eastAsia"/>
          <w:sz w:val="32"/>
          <w:szCs w:val="32"/>
        </w:rPr>
        <w:t>这已经持续了超过二十分钟，对当地居民们来说，久远寺宅所在的这个山丘除了山以外别无他物。</w:t>
      </w:r>
    </w:p>
    <w:p w:rsidR="00960C25" w:rsidRPr="008C3C39" w:rsidRDefault="00960C25" w:rsidP="00A544EE">
      <w:pPr>
        <w:rPr>
          <w:sz w:val="32"/>
          <w:szCs w:val="32"/>
        </w:rPr>
      </w:pPr>
      <w:r w:rsidRPr="008C3C39">
        <w:rPr>
          <w:rFonts w:hint="eastAsia"/>
          <w:sz w:val="32"/>
          <w:szCs w:val="32"/>
        </w:rPr>
        <w:t>另一边，对草十郎来说要抵抗着自己走遍森林和走到山顶呼喊的冲动。</w:t>
      </w:r>
    </w:p>
    <w:p w:rsidR="00960C25" w:rsidRPr="008C3C39" w:rsidRDefault="00960C25" w:rsidP="00A544EE">
      <w:pPr>
        <w:rPr>
          <w:sz w:val="32"/>
          <w:szCs w:val="32"/>
        </w:rPr>
      </w:pPr>
      <w:r w:rsidRPr="008C3C39">
        <w:rPr>
          <w:rFonts w:hint="eastAsia"/>
          <w:sz w:val="32"/>
          <w:szCs w:val="32"/>
        </w:rPr>
        <w:t>这里有铺装好的道路。</w:t>
      </w:r>
    </w:p>
    <w:p w:rsidR="00960C25" w:rsidRPr="008C3C39" w:rsidRDefault="00960C25" w:rsidP="00A544EE">
      <w:pPr>
        <w:rPr>
          <w:sz w:val="32"/>
          <w:szCs w:val="32"/>
        </w:rPr>
      </w:pPr>
      <w:r w:rsidRPr="008C3C39">
        <w:rPr>
          <w:rFonts w:hint="eastAsia"/>
          <w:sz w:val="32"/>
          <w:szCs w:val="32"/>
        </w:rPr>
        <w:t>森林是密到可以确定太阳入射角度的程度，</w:t>
      </w:r>
    </w:p>
    <w:p w:rsidR="00960C25" w:rsidRPr="008C3C39" w:rsidRDefault="00960C25" w:rsidP="00A544EE">
      <w:pPr>
        <w:rPr>
          <w:sz w:val="32"/>
          <w:szCs w:val="32"/>
        </w:rPr>
      </w:pPr>
      <w:r w:rsidRPr="008C3C39">
        <w:rPr>
          <w:rFonts w:hint="eastAsia"/>
          <w:sz w:val="32"/>
          <w:szCs w:val="32"/>
        </w:rPr>
        <w:t>没有陡峭的斜面，也看不到潜藏在密林里的动物。</w:t>
      </w:r>
    </w:p>
    <w:p w:rsidR="00960C25" w:rsidRPr="008C3C39" w:rsidRDefault="00960C25" w:rsidP="00A544EE">
      <w:pPr>
        <w:rPr>
          <w:sz w:val="32"/>
          <w:szCs w:val="32"/>
        </w:rPr>
      </w:pPr>
      <w:r w:rsidRPr="008C3C39">
        <w:rPr>
          <w:rFonts w:hint="eastAsia"/>
          <w:sz w:val="32"/>
          <w:szCs w:val="32"/>
        </w:rPr>
        <w:t>在这不用傻乎乎的去害怕遇难，也没必要去担心迷路的事情。</w:t>
      </w:r>
    </w:p>
    <w:p w:rsidR="00960C25" w:rsidRPr="008C3C39" w:rsidRDefault="00960C25" w:rsidP="00A544EE">
      <w:pPr>
        <w:rPr>
          <w:sz w:val="32"/>
          <w:szCs w:val="32"/>
        </w:rPr>
      </w:pPr>
      <w:r w:rsidRPr="008C3C39">
        <w:rPr>
          <w:rFonts w:hint="eastAsia"/>
          <w:sz w:val="32"/>
          <w:szCs w:val="32"/>
        </w:rPr>
        <w:t>【……真丢人。还这么想家。】</w:t>
      </w:r>
    </w:p>
    <w:p w:rsidR="00960C25" w:rsidRPr="008C3C39" w:rsidRDefault="00960C25" w:rsidP="00A544EE">
      <w:pPr>
        <w:rPr>
          <w:sz w:val="32"/>
          <w:szCs w:val="32"/>
        </w:rPr>
      </w:pPr>
      <w:r w:rsidRPr="008C3C39">
        <w:rPr>
          <w:rFonts w:hint="eastAsia"/>
          <w:sz w:val="32"/>
          <w:szCs w:val="32"/>
        </w:rPr>
        <w:t>草十郎轻轻自责着自己忍不住的回忆起家乡的事情，。</w:t>
      </w:r>
    </w:p>
    <w:p w:rsidR="00960C25" w:rsidRPr="008C3C39" w:rsidRDefault="00960C25" w:rsidP="00A544EE">
      <w:pPr>
        <w:rPr>
          <w:sz w:val="32"/>
          <w:szCs w:val="32"/>
        </w:rPr>
      </w:pPr>
      <w:r w:rsidRPr="008C3C39">
        <w:rPr>
          <w:rFonts w:hint="eastAsia"/>
          <w:sz w:val="32"/>
          <w:szCs w:val="32"/>
        </w:rPr>
        <w:t>搬到町里已经有数周的时间了，还是总在比较山里和町里的不同。</w:t>
      </w:r>
    </w:p>
    <w:p w:rsidR="00960C25" w:rsidRPr="008C3C39" w:rsidRDefault="00960C25" w:rsidP="00A544EE">
      <w:pPr>
        <w:rPr>
          <w:sz w:val="32"/>
          <w:szCs w:val="32"/>
        </w:rPr>
      </w:pPr>
      <w:r w:rsidRPr="008C3C39">
        <w:rPr>
          <w:rFonts w:hint="eastAsia"/>
          <w:sz w:val="32"/>
          <w:szCs w:val="32"/>
        </w:rPr>
        <w:t>那时倒不会像这样自己批评自己。</w:t>
      </w:r>
    </w:p>
    <w:p w:rsidR="00960C25" w:rsidRPr="008C3C39" w:rsidRDefault="00960C25" w:rsidP="00A544EE">
      <w:pPr>
        <w:rPr>
          <w:sz w:val="32"/>
          <w:szCs w:val="32"/>
        </w:rPr>
      </w:pPr>
      <w:r w:rsidRPr="008C3C39">
        <w:rPr>
          <w:rFonts w:hint="eastAsia"/>
          <w:sz w:val="32"/>
          <w:szCs w:val="32"/>
        </w:rPr>
        <w:t>这几天</w:t>
      </w:r>
      <w:r w:rsidRPr="008C3C39">
        <w:rPr>
          <w:sz w:val="32"/>
          <w:szCs w:val="32"/>
        </w:rPr>
        <w:t>——</w:t>
      </w:r>
      <w:r w:rsidRPr="008C3C39">
        <w:rPr>
          <w:rFonts w:hint="eastAsia"/>
          <w:sz w:val="32"/>
          <w:szCs w:val="32"/>
        </w:rPr>
        <w:t>在认识了苍崎青子之后，也终于注意到这是会给自己拖后腿的一件事了。</w:t>
      </w:r>
    </w:p>
    <w:p w:rsidR="00960C25" w:rsidRPr="008C3C39" w:rsidRDefault="00960C25" w:rsidP="00A544EE">
      <w:pPr>
        <w:rPr>
          <w:sz w:val="32"/>
          <w:szCs w:val="32"/>
        </w:rPr>
      </w:pPr>
      <w:r w:rsidRPr="008C3C39">
        <w:rPr>
          <w:rFonts w:hint="eastAsia"/>
          <w:sz w:val="32"/>
          <w:szCs w:val="32"/>
        </w:rPr>
        <w:t>靠理由、理念无论如何都无法阻止的一名少女。</w:t>
      </w:r>
    </w:p>
    <w:p w:rsidR="00960C25" w:rsidRPr="008C3C39" w:rsidRDefault="00960C25" w:rsidP="00A544EE">
      <w:pPr>
        <w:rPr>
          <w:sz w:val="32"/>
          <w:szCs w:val="32"/>
        </w:rPr>
      </w:pPr>
      <w:r w:rsidRPr="008C3C39">
        <w:rPr>
          <w:rFonts w:hint="eastAsia"/>
          <w:sz w:val="32"/>
          <w:szCs w:val="32"/>
        </w:rPr>
        <w:t>只要眼睛追随着她的身姿，自己的脚步也自然而然的变得轻快起来。</w:t>
      </w:r>
    </w:p>
    <w:p w:rsidR="00960C25" w:rsidRPr="008C3C39" w:rsidRDefault="00960C25" w:rsidP="00A544EE">
      <w:pPr>
        <w:rPr>
          <w:sz w:val="32"/>
          <w:szCs w:val="32"/>
        </w:rPr>
      </w:pPr>
      <w:r w:rsidRPr="008C3C39">
        <w:rPr>
          <w:rFonts w:hint="eastAsia"/>
          <w:sz w:val="32"/>
          <w:szCs w:val="32"/>
        </w:rPr>
        <w:t>而这个青子所居住的洋馆，则是活脱脱的和她不相称。</w:t>
      </w:r>
    </w:p>
    <w:p w:rsidR="00960C25" w:rsidRPr="008C3C39" w:rsidRDefault="00960C25" w:rsidP="00A544EE">
      <w:pPr>
        <w:rPr>
          <w:sz w:val="32"/>
          <w:szCs w:val="32"/>
        </w:rPr>
      </w:pPr>
      <w:r w:rsidRPr="008C3C39">
        <w:rPr>
          <w:rFonts w:hint="eastAsia"/>
          <w:sz w:val="32"/>
          <w:szCs w:val="32"/>
        </w:rPr>
        <w:t>就算是在三咲町中也是格外异样的一栋建筑。</w:t>
      </w:r>
    </w:p>
    <w:p w:rsidR="00960C25" w:rsidRPr="008C3C39" w:rsidRDefault="00960C25" w:rsidP="00A544EE">
      <w:pPr>
        <w:rPr>
          <w:sz w:val="32"/>
          <w:szCs w:val="32"/>
        </w:rPr>
      </w:pPr>
      <w:r w:rsidRPr="008C3C39">
        <w:rPr>
          <w:rFonts w:hint="eastAsia"/>
          <w:sz w:val="32"/>
          <w:szCs w:val="32"/>
        </w:rPr>
        <w:t>被称为幽灵屋的洋馆。</w:t>
      </w:r>
    </w:p>
    <w:p w:rsidR="00960C25" w:rsidRPr="008C3C39" w:rsidRDefault="00960C25" w:rsidP="00A544EE">
      <w:pPr>
        <w:rPr>
          <w:sz w:val="32"/>
          <w:szCs w:val="32"/>
        </w:rPr>
      </w:pPr>
      <w:r w:rsidRPr="008C3C39">
        <w:rPr>
          <w:rFonts w:hint="eastAsia"/>
          <w:sz w:val="32"/>
          <w:szCs w:val="32"/>
        </w:rPr>
        <w:t>实际上，居住在其中的并不是幽灵而是魔法使，但是如果不纠结某些细节，这些谣言说不定挺正确的。</w:t>
      </w:r>
    </w:p>
    <w:p w:rsidR="00960C25" w:rsidRPr="008C3C39" w:rsidRDefault="00960C25" w:rsidP="00A544EE">
      <w:pPr>
        <w:rPr>
          <w:sz w:val="32"/>
          <w:szCs w:val="32"/>
        </w:rPr>
      </w:pPr>
      <w:r w:rsidRPr="008C3C39">
        <w:rPr>
          <w:rFonts w:hint="eastAsia"/>
          <w:sz w:val="32"/>
          <w:szCs w:val="32"/>
        </w:rPr>
        <w:t>【……说起来，幽灵啊魔法使什么的，哪个都不是常识里的东西吧？】</w:t>
      </w:r>
    </w:p>
    <w:p w:rsidR="00960C25" w:rsidRPr="008C3C39" w:rsidRDefault="00960C25" w:rsidP="00A544EE">
      <w:pPr>
        <w:rPr>
          <w:sz w:val="32"/>
          <w:szCs w:val="32"/>
        </w:rPr>
      </w:pPr>
      <w:r w:rsidRPr="008C3C39">
        <w:rPr>
          <w:rFonts w:hint="eastAsia"/>
          <w:sz w:val="32"/>
          <w:szCs w:val="32"/>
        </w:rPr>
        <w:t>明明自己是习惯不了都市生活的人，却没有算在内，草十郎哈的一声，甩了甩头。</w:t>
      </w:r>
    </w:p>
    <w:p w:rsidR="00960C25" w:rsidRPr="008C3C39" w:rsidRDefault="00960C25" w:rsidP="00A544EE">
      <w:pPr>
        <w:rPr>
          <w:sz w:val="32"/>
          <w:szCs w:val="32"/>
        </w:rPr>
      </w:pPr>
      <w:r w:rsidRPr="008C3C39">
        <w:rPr>
          <w:rFonts w:hint="eastAsia"/>
          <w:sz w:val="32"/>
          <w:szCs w:val="32"/>
        </w:rPr>
        <w:t>不论怎样，该做的事都是一样的。</w:t>
      </w:r>
    </w:p>
    <w:p w:rsidR="00960C25" w:rsidRPr="008C3C39" w:rsidRDefault="00960C25" w:rsidP="00A544EE">
      <w:pPr>
        <w:rPr>
          <w:sz w:val="32"/>
          <w:szCs w:val="32"/>
        </w:rPr>
      </w:pPr>
      <w:r w:rsidRPr="008C3C39">
        <w:rPr>
          <w:rFonts w:hint="eastAsia"/>
          <w:sz w:val="32"/>
          <w:szCs w:val="32"/>
        </w:rPr>
        <w:t>期末考试明天就结束了。</w:t>
      </w:r>
    </w:p>
    <w:p w:rsidR="00960C25" w:rsidRPr="008C3C39" w:rsidRDefault="00960C25" w:rsidP="00A544EE">
      <w:pPr>
        <w:rPr>
          <w:sz w:val="32"/>
          <w:szCs w:val="32"/>
        </w:rPr>
      </w:pPr>
      <w:r w:rsidRPr="008C3C39">
        <w:rPr>
          <w:rFonts w:hint="eastAsia"/>
          <w:sz w:val="32"/>
          <w:szCs w:val="32"/>
        </w:rPr>
        <w:t>青子是有保护草十郎的责任，但这也差不多到极限了。</w:t>
      </w:r>
    </w:p>
    <w:p w:rsidR="00960C25" w:rsidRPr="008C3C39" w:rsidRDefault="00960C25" w:rsidP="00A544EE">
      <w:pPr>
        <w:rPr>
          <w:sz w:val="32"/>
          <w:szCs w:val="32"/>
        </w:rPr>
      </w:pPr>
      <w:r w:rsidRPr="008C3C39">
        <w:rPr>
          <w:rFonts w:hint="eastAsia"/>
          <w:sz w:val="32"/>
          <w:szCs w:val="32"/>
        </w:rPr>
        <w:t>如果可能的话，那草十郎今天就不得不要求洋馆的主人认同他作为同居人的身份了。</w:t>
      </w:r>
    </w:p>
    <w:p w:rsidR="00960C25" w:rsidRPr="008C3C39" w:rsidRDefault="00960C25" w:rsidP="00A544EE">
      <w:pPr>
        <w:rPr>
          <w:sz w:val="32"/>
          <w:szCs w:val="32"/>
        </w:rPr>
      </w:pPr>
      <w:r w:rsidRPr="008C3C39">
        <w:rPr>
          <w:rFonts w:hint="eastAsia"/>
          <w:sz w:val="32"/>
          <w:szCs w:val="32"/>
        </w:rPr>
        <w:t>将洋馆团团围绕起来的树木的缝隙里，有一条自然形成的林荫道。草十郎走过这条道路走到了玄关。</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好嘞。】</w:t>
      </w:r>
    </w:p>
    <w:p w:rsidR="00960C25" w:rsidRPr="008C3C39" w:rsidRDefault="00960C25" w:rsidP="00A544EE">
      <w:pPr>
        <w:rPr>
          <w:sz w:val="32"/>
          <w:szCs w:val="32"/>
        </w:rPr>
      </w:pPr>
      <w:r w:rsidRPr="008C3C39">
        <w:rPr>
          <w:rFonts w:hint="eastAsia"/>
          <w:sz w:val="32"/>
          <w:szCs w:val="32"/>
        </w:rPr>
        <w:t>在玄关前做了一次深呼吸，草十郎走进了馆内。</w:t>
      </w:r>
    </w:p>
    <w:p w:rsidR="00960C25" w:rsidRPr="008C3C39" w:rsidRDefault="00960C25" w:rsidP="00A544EE">
      <w:pPr>
        <w:rPr>
          <w:sz w:val="32"/>
          <w:szCs w:val="32"/>
        </w:rPr>
      </w:pPr>
      <w:r w:rsidRPr="008C3C39">
        <w:rPr>
          <w:rFonts w:hint="eastAsia"/>
          <w:sz w:val="32"/>
          <w:szCs w:val="32"/>
        </w:rPr>
        <w:t>目标是有珠可能会在的客厅。</w:t>
      </w:r>
    </w:p>
    <w:p w:rsidR="00960C25" w:rsidRPr="008C3C39" w:rsidRDefault="00960C25" w:rsidP="00A544EE">
      <w:pPr>
        <w:rPr>
          <w:sz w:val="32"/>
          <w:szCs w:val="32"/>
        </w:rPr>
      </w:pPr>
      <w:r w:rsidRPr="008C3C39">
        <w:rPr>
          <w:rFonts w:hint="eastAsia"/>
          <w:sz w:val="32"/>
          <w:szCs w:val="32"/>
        </w:rPr>
        <w:t>但是，</w:t>
      </w:r>
    </w:p>
    <w:p w:rsidR="00960C25" w:rsidRPr="008C3C39" w:rsidRDefault="00960C25" w:rsidP="00A544EE">
      <w:pPr>
        <w:rPr>
          <w:sz w:val="32"/>
          <w:szCs w:val="32"/>
        </w:rPr>
      </w:pPr>
      <w:r w:rsidRPr="008C3C39">
        <w:rPr>
          <w:rFonts w:hint="eastAsia"/>
          <w:sz w:val="32"/>
          <w:szCs w:val="32"/>
        </w:rPr>
        <w:t>迎接草十郎的却是一副预料之外的光景。</w:t>
      </w:r>
    </w:p>
    <w:p w:rsidR="00960C25" w:rsidRPr="008C3C39" w:rsidRDefault="00960C25" w:rsidP="00A544EE">
      <w:pPr>
        <w:rPr>
          <w:sz w:val="32"/>
          <w:szCs w:val="32"/>
        </w:rPr>
      </w:pPr>
      <w:r w:rsidRPr="008C3C39">
        <w:rPr>
          <w:rFonts w:hint="eastAsia"/>
          <w:sz w:val="32"/>
          <w:szCs w:val="32"/>
        </w:rPr>
        <w:t>稍微走几步，就到了连接玄关和洋馆大厅的前厅。</w:t>
      </w:r>
    </w:p>
    <w:p w:rsidR="00960C25" w:rsidRPr="008C3C39" w:rsidRDefault="00960C25" w:rsidP="00A544EE">
      <w:pPr>
        <w:rPr>
          <w:sz w:val="32"/>
          <w:szCs w:val="32"/>
        </w:rPr>
      </w:pPr>
      <w:r w:rsidRPr="008C3C39">
        <w:rPr>
          <w:rFonts w:hint="eastAsia"/>
          <w:sz w:val="32"/>
          <w:szCs w:val="32"/>
        </w:rPr>
        <w:t>在那个前厅里，一个人带着巨大的违和感待在那里。</w:t>
      </w:r>
    </w:p>
    <w:p w:rsidR="00960C25" w:rsidRPr="008C3C39" w:rsidRDefault="00960C25" w:rsidP="00A544EE">
      <w:pPr>
        <w:rPr>
          <w:sz w:val="32"/>
          <w:szCs w:val="32"/>
        </w:rPr>
      </w:pPr>
      <w:r w:rsidRPr="008C3C39">
        <w:rPr>
          <w:rFonts w:hint="eastAsia"/>
          <w:sz w:val="32"/>
          <w:szCs w:val="32"/>
        </w:rPr>
        <w:t>洋馆的前厅让人联想起中世纪的古堡。</w:t>
      </w:r>
    </w:p>
    <w:p w:rsidR="00960C25" w:rsidRPr="008C3C39" w:rsidRDefault="00960C25" w:rsidP="00A544EE">
      <w:pPr>
        <w:rPr>
          <w:sz w:val="32"/>
          <w:szCs w:val="32"/>
        </w:rPr>
      </w:pPr>
      <w:r w:rsidRPr="008C3C39">
        <w:rPr>
          <w:rFonts w:hint="eastAsia"/>
          <w:sz w:val="32"/>
          <w:szCs w:val="32"/>
        </w:rPr>
        <w:t>没有丝毫人工的照明设备，全靠冬日里带有凉意的日光作为光源。日光就这样，由天窗那里垂下了光影。</w:t>
      </w:r>
    </w:p>
    <w:p w:rsidR="00960C25" w:rsidRPr="008C3C39" w:rsidRDefault="00960C25" w:rsidP="00A544EE">
      <w:pPr>
        <w:rPr>
          <w:sz w:val="32"/>
          <w:szCs w:val="32"/>
        </w:rPr>
      </w:pPr>
      <w:r w:rsidRPr="008C3C39">
        <w:rPr>
          <w:rFonts w:hint="eastAsia"/>
          <w:sz w:val="32"/>
          <w:szCs w:val="32"/>
        </w:rPr>
        <w:t>木质的地板还带有清新的香气。</w:t>
      </w:r>
    </w:p>
    <w:p w:rsidR="00960C25" w:rsidRPr="008C3C39" w:rsidRDefault="00960C25" w:rsidP="00A544EE">
      <w:pPr>
        <w:rPr>
          <w:sz w:val="32"/>
          <w:szCs w:val="32"/>
        </w:rPr>
      </w:pPr>
      <w:r w:rsidRPr="008C3C39">
        <w:rPr>
          <w:rFonts w:hint="eastAsia"/>
          <w:sz w:val="32"/>
          <w:szCs w:val="32"/>
        </w:rPr>
        <w:t>一袭黑衣紧靠着四角的大树。</w:t>
      </w:r>
    </w:p>
    <w:p w:rsidR="00960C25" w:rsidRPr="008C3C39" w:rsidRDefault="00960C25" w:rsidP="00A544EE">
      <w:pPr>
        <w:rPr>
          <w:sz w:val="32"/>
          <w:szCs w:val="32"/>
        </w:rPr>
      </w:pPr>
      <w:r w:rsidRPr="008C3C39">
        <w:rPr>
          <w:rFonts w:hint="eastAsia"/>
          <w:sz w:val="32"/>
          <w:szCs w:val="32"/>
        </w:rPr>
        <w:t>少女就像文字所说的那样，把身体托付给洋馆。</w:t>
      </w:r>
    </w:p>
    <w:p w:rsidR="00960C25" w:rsidRPr="008C3C39" w:rsidRDefault="00960C25" w:rsidP="00A544EE">
      <w:pPr>
        <w:rPr>
          <w:sz w:val="32"/>
          <w:szCs w:val="32"/>
        </w:rPr>
      </w:pPr>
      <w:r w:rsidRPr="008C3C39">
        <w:rPr>
          <w:rFonts w:hint="eastAsia"/>
          <w:sz w:val="32"/>
          <w:szCs w:val="32"/>
        </w:rPr>
        <w:t>像母亲的摇篮曲一样，平稳的摇晃着。</w:t>
      </w:r>
    </w:p>
    <w:p w:rsidR="00960C25" w:rsidRPr="008C3C39" w:rsidRDefault="00960C25" w:rsidP="00A544EE">
      <w:pPr>
        <w:rPr>
          <w:sz w:val="32"/>
          <w:szCs w:val="32"/>
        </w:rPr>
      </w:pPr>
      <w:r w:rsidRPr="008C3C39">
        <w:rPr>
          <w:rFonts w:hint="eastAsia"/>
          <w:sz w:val="32"/>
          <w:szCs w:val="32"/>
        </w:rPr>
        <w:t>洋馆像是要守护少女的睡梦一样，把空气中的纷扰全部吞噬殆尽了。</w:t>
      </w:r>
    </w:p>
    <w:p w:rsidR="00960C25" w:rsidRPr="008C3C39" w:rsidRDefault="00960C25" w:rsidP="00A544EE">
      <w:pPr>
        <w:rPr>
          <w:sz w:val="32"/>
          <w:szCs w:val="32"/>
        </w:rPr>
      </w:pPr>
      <w:r w:rsidRPr="008C3C39">
        <w:rPr>
          <w:rFonts w:hint="eastAsia"/>
          <w:sz w:val="32"/>
          <w:szCs w:val="32"/>
        </w:rPr>
        <w:t>在洋馆的阴影中睡眠的少女。</w:t>
      </w:r>
    </w:p>
    <w:p w:rsidR="00960C25" w:rsidRPr="008C3C39" w:rsidRDefault="00960C25" w:rsidP="00A544EE">
      <w:pPr>
        <w:rPr>
          <w:sz w:val="32"/>
          <w:szCs w:val="32"/>
        </w:rPr>
      </w:pPr>
      <w:r w:rsidRPr="008C3C39">
        <w:rPr>
          <w:rFonts w:hint="eastAsia"/>
          <w:sz w:val="32"/>
          <w:szCs w:val="32"/>
        </w:rPr>
        <w:t>有珠总是躲避着他人目光，现在她的身姿成为了这个前厅里最鲜明的一景，魅惑着目击者。</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草十郎不知道怎么办才好，就这样仰望着天井。</w:t>
      </w:r>
    </w:p>
    <w:p w:rsidR="00960C25" w:rsidRPr="008C3C39" w:rsidRDefault="00960C25" w:rsidP="00A544EE">
      <w:pPr>
        <w:rPr>
          <w:sz w:val="32"/>
          <w:szCs w:val="32"/>
        </w:rPr>
      </w:pPr>
      <w:r w:rsidRPr="008C3C39">
        <w:rPr>
          <w:rFonts w:hint="eastAsia"/>
          <w:sz w:val="32"/>
          <w:szCs w:val="32"/>
        </w:rPr>
        <w:t>……因为，出其不意也是分程度的。</w:t>
      </w:r>
    </w:p>
    <w:p w:rsidR="00960C25" w:rsidRPr="008C3C39" w:rsidRDefault="00960C25" w:rsidP="00A544EE">
      <w:pPr>
        <w:rPr>
          <w:sz w:val="32"/>
          <w:szCs w:val="32"/>
        </w:rPr>
      </w:pPr>
      <w:r w:rsidRPr="008C3C39">
        <w:rPr>
          <w:rFonts w:hint="eastAsia"/>
          <w:sz w:val="32"/>
          <w:szCs w:val="32"/>
        </w:rPr>
        <w:t>少女纤细的身体依偎在暖炉旁，就这样睡着了。</w:t>
      </w:r>
    </w:p>
    <w:p w:rsidR="00960C25" w:rsidRPr="008C3C39" w:rsidRDefault="00960C25" w:rsidP="00A544EE">
      <w:pPr>
        <w:rPr>
          <w:sz w:val="32"/>
          <w:szCs w:val="32"/>
        </w:rPr>
      </w:pPr>
      <w:r w:rsidRPr="008C3C39">
        <w:rPr>
          <w:rFonts w:hint="eastAsia"/>
          <w:sz w:val="32"/>
          <w:szCs w:val="32"/>
        </w:rPr>
        <w:t>虽然是美丽如画的一副景色，但这情况对心脏刺激太大了。</w:t>
      </w:r>
    </w:p>
    <w:p w:rsidR="00960C25" w:rsidRPr="008C3C39" w:rsidRDefault="00960C25" w:rsidP="00A544EE">
      <w:pPr>
        <w:rPr>
          <w:sz w:val="32"/>
          <w:szCs w:val="32"/>
        </w:rPr>
      </w:pPr>
      <w:r w:rsidRPr="008C3C39">
        <w:rPr>
          <w:rFonts w:hint="eastAsia"/>
          <w:sz w:val="32"/>
          <w:szCs w:val="32"/>
        </w:rPr>
        <w:t>……无法感受到生命的睡眠。</w:t>
      </w:r>
    </w:p>
    <w:p w:rsidR="00960C25" w:rsidRPr="008C3C39" w:rsidRDefault="00960C25" w:rsidP="00A544EE">
      <w:pPr>
        <w:rPr>
          <w:sz w:val="32"/>
          <w:szCs w:val="32"/>
        </w:rPr>
      </w:pPr>
      <w:r w:rsidRPr="008C3C39">
        <w:rPr>
          <w:rFonts w:hint="eastAsia"/>
          <w:sz w:val="32"/>
          <w:szCs w:val="32"/>
        </w:rPr>
        <w:t>太过安静了，那身姿里没有任何可以剥除的杂物。</w:t>
      </w:r>
    </w:p>
    <w:p w:rsidR="00960C25" w:rsidRPr="008C3C39" w:rsidRDefault="00960C25" w:rsidP="00A544EE">
      <w:pPr>
        <w:rPr>
          <w:sz w:val="32"/>
          <w:szCs w:val="32"/>
        </w:rPr>
      </w:pPr>
      <w:r w:rsidRPr="008C3C39">
        <w:rPr>
          <w:rFonts w:hint="eastAsia"/>
          <w:sz w:val="32"/>
          <w:szCs w:val="32"/>
        </w:rPr>
        <w:t>在这寒空下，依偎着冰冷的柱子，她就这样被幸福包围着。</w:t>
      </w:r>
    </w:p>
    <w:p w:rsidR="00960C25" w:rsidRPr="008C3C39" w:rsidRDefault="00960C25" w:rsidP="00A544EE">
      <w:pPr>
        <w:rPr>
          <w:sz w:val="32"/>
          <w:szCs w:val="32"/>
        </w:rPr>
      </w:pPr>
      <w:r w:rsidRPr="008C3C39">
        <w:rPr>
          <w:rFonts w:hint="eastAsia"/>
          <w:sz w:val="32"/>
          <w:szCs w:val="32"/>
        </w:rPr>
        <w:t>只要看到她，人们都会联想到名为死亡的永眠吧。</w:t>
      </w:r>
    </w:p>
    <w:p w:rsidR="00960C25" w:rsidRPr="008C3C39" w:rsidRDefault="00960C25" w:rsidP="00A544EE">
      <w:pPr>
        <w:rPr>
          <w:sz w:val="32"/>
          <w:szCs w:val="32"/>
        </w:rPr>
      </w:pPr>
      <w:r w:rsidRPr="008C3C39">
        <w:rPr>
          <w:rFonts w:hint="eastAsia"/>
          <w:sz w:val="32"/>
          <w:szCs w:val="32"/>
        </w:rPr>
        <w:t>【……不冷吗，这孩子。】</w:t>
      </w:r>
    </w:p>
    <w:p w:rsidR="00960C25" w:rsidRPr="008C3C39" w:rsidRDefault="00960C25" w:rsidP="00A544EE">
      <w:pPr>
        <w:rPr>
          <w:sz w:val="32"/>
          <w:szCs w:val="32"/>
        </w:rPr>
      </w:pPr>
      <w:r w:rsidRPr="008C3C39">
        <w:rPr>
          <w:rFonts w:hint="eastAsia"/>
          <w:sz w:val="32"/>
          <w:szCs w:val="32"/>
        </w:rPr>
        <w:t>呆呆的看着有珠，悄悄的嘟哝。</w:t>
      </w:r>
    </w:p>
    <w:p w:rsidR="00960C25" w:rsidRPr="008C3C39" w:rsidRDefault="00960C25" w:rsidP="00A544EE">
      <w:pPr>
        <w:rPr>
          <w:sz w:val="32"/>
          <w:szCs w:val="32"/>
        </w:rPr>
      </w:pPr>
      <w:r w:rsidRPr="008C3C39">
        <w:rPr>
          <w:rFonts w:hint="eastAsia"/>
          <w:sz w:val="32"/>
          <w:szCs w:val="32"/>
        </w:rPr>
        <w:t>去拿条毛毯……这样可笑的想法，他连一丝一毫都没有想过。</w:t>
      </w:r>
    </w:p>
    <w:p w:rsidR="00960C25" w:rsidRPr="008C3C39" w:rsidRDefault="00960C25" w:rsidP="00A544EE">
      <w:pPr>
        <w:rPr>
          <w:sz w:val="32"/>
          <w:szCs w:val="32"/>
        </w:rPr>
      </w:pPr>
      <w:r w:rsidRPr="008C3C39">
        <w:rPr>
          <w:rFonts w:hint="eastAsia"/>
          <w:sz w:val="32"/>
          <w:szCs w:val="32"/>
        </w:rPr>
        <w:t>与之相对的，他不由的考虑的是，去泡两人份的红茶。</w:t>
      </w:r>
    </w:p>
    <w:p w:rsidR="00960C25" w:rsidRPr="008C3C39" w:rsidRDefault="00960C25" w:rsidP="00A544EE">
      <w:pPr>
        <w:rPr>
          <w:sz w:val="32"/>
          <w:szCs w:val="32"/>
        </w:rPr>
      </w:pPr>
      <w:r w:rsidRPr="008C3C39">
        <w:rPr>
          <w:rFonts w:hint="eastAsia"/>
          <w:sz w:val="32"/>
          <w:szCs w:val="32"/>
        </w:rPr>
        <w:t>静静的推开门，走到客厅。</w:t>
      </w:r>
    </w:p>
    <w:p w:rsidR="00960C25" w:rsidRPr="008C3C39" w:rsidRDefault="00960C25" w:rsidP="00A544EE">
      <w:pPr>
        <w:rPr>
          <w:sz w:val="32"/>
          <w:szCs w:val="32"/>
        </w:rPr>
      </w:pPr>
      <w:r w:rsidRPr="008C3C39">
        <w:rPr>
          <w:rFonts w:hint="eastAsia"/>
          <w:sz w:val="32"/>
          <w:szCs w:val="32"/>
        </w:rPr>
        <w:t>有三枚药片放置在桌子上。</w:t>
      </w:r>
    </w:p>
    <w:p w:rsidR="00960C25" w:rsidRPr="008C3C39" w:rsidRDefault="00960C25" w:rsidP="00A544EE">
      <w:pPr>
        <w:rPr>
          <w:sz w:val="32"/>
          <w:szCs w:val="32"/>
        </w:rPr>
      </w:pPr>
      <w:r w:rsidRPr="008C3C39">
        <w:rPr>
          <w:rFonts w:hint="eastAsia"/>
          <w:sz w:val="32"/>
          <w:szCs w:val="32"/>
        </w:rPr>
        <w:t>每天晚上回来要喝的，青子所说的那种药。</w:t>
      </w:r>
    </w:p>
    <w:p w:rsidR="00960C25" w:rsidRPr="008C3C39" w:rsidRDefault="00960C25" w:rsidP="00A544EE">
      <w:pPr>
        <w:rPr>
          <w:sz w:val="32"/>
          <w:szCs w:val="32"/>
        </w:rPr>
      </w:pPr>
      <w:r w:rsidRPr="008C3C39">
        <w:rPr>
          <w:rFonts w:hint="eastAsia"/>
          <w:sz w:val="32"/>
          <w:szCs w:val="32"/>
        </w:rPr>
        <w:t>好不容易咽下了甜甜的药片，走到厨房那里，从数个红茶箱中选了一个，泡了两人份的红茶。</w:t>
      </w:r>
    </w:p>
    <w:p w:rsidR="00960C25" w:rsidRPr="008C3C39" w:rsidRDefault="00960C25" w:rsidP="00A544EE">
      <w:pPr>
        <w:rPr>
          <w:sz w:val="32"/>
          <w:szCs w:val="32"/>
        </w:rPr>
      </w:pPr>
      <w:r w:rsidRPr="008C3C39">
        <w:rPr>
          <w:rFonts w:hint="eastAsia"/>
          <w:sz w:val="32"/>
          <w:szCs w:val="32"/>
        </w:rPr>
        <w:t>然后回到了前厅，少女仍然还在睡着。</w:t>
      </w:r>
    </w:p>
    <w:p w:rsidR="00960C25" w:rsidRPr="008C3C39" w:rsidRDefault="00960C25" w:rsidP="00A544EE">
      <w:pPr>
        <w:rPr>
          <w:sz w:val="32"/>
          <w:szCs w:val="32"/>
        </w:rPr>
      </w:pPr>
      <w:r w:rsidRPr="008C3C39">
        <w:rPr>
          <w:rFonts w:hint="eastAsia"/>
          <w:sz w:val="32"/>
          <w:szCs w:val="32"/>
        </w:rPr>
        <w:t>尽量小心的，轻轻的坐到地板上。</w:t>
      </w:r>
    </w:p>
    <w:p w:rsidR="00960C25" w:rsidRPr="008C3C39" w:rsidRDefault="00960C25" w:rsidP="00A544EE">
      <w:pPr>
        <w:rPr>
          <w:sz w:val="32"/>
          <w:szCs w:val="32"/>
        </w:rPr>
      </w:pPr>
      <w:r w:rsidRPr="008C3C39">
        <w:rPr>
          <w:rFonts w:hint="eastAsia"/>
          <w:sz w:val="32"/>
          <w:szCs w:val="32"/>
        </w:rPr>
        <w:t>地板的感触穿透裤子传达到身上，让草十郎吓了一跳。</w:t>
      </w:r>
    </w:p>
    <w:p w:rsidR="00960C25" w:rsidRPr="008C3C39" w:rsidRDefault="00960C25" w:rsidP="00A544EE">
      <w:pPr>
        <w:rPr>
          <w:sz w:val="32"/>
          <w:szCs w:val="32"/>
        </w:rPr>
      </w:pPr>
      <w:r w:rsidRPr="008C3C39">
        <w:rPr>
          <w:rFonts w:hint="eastAsia"/>
          <w:sz w:val="32"/>
          <w:szCs w:val="32"/>
        </w:rPr>
        <w:t>暖炉旁边的话应该会很温暖吧，虽然可以想，但照青子所说，那个暖炉只是个没用的摆设而已。</w:t>
      </w:r>
    </w:p>
    <w:p w:rsidR="00960C25" w:rsidRPr="008C3C39" w:rsidRDefault="00960C25" w:rsidP="00A544EE">
      <w:pPr>
        <w:rPr>
          <w:sz w:val="32"/>
          <w:szCs w:val="32"/>
        </w:rPr>
      </w:pPr>
      <w:r w:rsidRPr="008C3C39">
        <w:rPr>
          <w:rFonts w:hint="eastAsia"/>
          <w:sz w:val="32"/>
          <w:szCs w:val="32"/>
        </w:rPr>
        <w:t>青子和有珠似乎都不知道收拾暖炉的方法。</w:t>
      </w:r>
    </w:p>
    <w:p w:rsidR="00960C25" w:rsidRPr="008C3C39" w:rsidRDefault="00960C25" w:rsidP="00A544EE">
      <w:pPr>
        <w:rPr>
          <w:sz w:val="32"/>
          <w:szCs w:val="32"/>
        </w:rPr>
      </w:pPr>
      <w:r w:rsidRPr="008C3C39">
        <w:rPr>
          <w:rFonts w:hint="eastAsia"/>
          <w:sz w:val="32"/>
          <w:szCs w:val="32"/>
        </w:rPr>
        <w:t>草十郎将托盘上的茶杯放到自己和有珠面前，慢慢的从书包里取出了古典的教科书。</w:t>
      </w:r>
    </w:p>
    <w:p w:rsidR="00960C25" w:rsidRPr="008C3C39" w:rsidRDefault="00960C25" w:rsidP="00A544EE">
      <w:pPr>
        <w:rPr>
          <w:sz w:val="32"/>
          <w:szCs w:val="32"/>
        </w:rPr>
      </w:pPr>
      <w:r w:rsidRPr="008C3C39">
        <w:rPr>
          <w:rFonts w:hint="eastAsia"/>
          <w:sz w:val="32"/>
          <w:szCs w:val="32"/>
        </w:rPr>
        <w:t>【……苍崎生气了呐。】</w:t>
      </w:r>
    </w:p>
    <w:p w:rsidR="00960C25" w:rsidRPr="008C3C39" w:rsidRDefault="00960C25" w:rsidP="00A544EE">
      <w:pPr>
        <w:rPr>
          <w:sz w:val="32"/>
          <w:szCs w:val="32"/>
        </w:rPr>
      </w:pPr>
      <w:r w:rsidRPr="008C3C39">
        <w:rPr>
          <w:rFonts w:hint="eastAsia"/>
          <w:sz w:val="32"/>
          <w:szCs w:val="32"/>
        </w:rPr>
        <w:t>回想起今天早上青子的脸，自言自语道。</w:t>
      </w:r>
    </w:p>
    <w:p w:rsidR="00960C25" w:rsidRPr="008C3C39" w:rsidRDefault="00960C25" w:rsidP="00A544EE">
      <w:pPr>
        <w:rPr>
          <w:sz w:val="32"/>
          <w:szCs w:val="32"/>
        </w:rPr>
      </w:pPr>
      <w:r w:rsidRPr="008C3C39">
        <w:rPr>
          <w:rFonts w:hint="eastAsia"/>
          <w:sz w:val="32"/>
          <w:szCs w:val="32"/>
        </w:rPr>
        <w:t>还是完全不知道她发火的理由，还有那一瞬间的表情有什么意义。</w:t>
      </w:r>
    </w:p>
    <w:p w:rsidR="00960C25" w:rsidRPr="008C3C39" w:rsidRDefault="00960C25" w:rsidP="00A544EE">
      <w:pPr>
        <w:rPr>
          <w:sz w:val="32"/>
          <w:szCs w:val="32"/>
        </w:rPr>
      </w:pPr>
      <w:r w:rsidRPr="008C3C39">
        <w:rPr>
          <w:rFonts w:hint="eastAsia"/>
          <w:sz w:val="32"/>
          <w:szCs w:val="32"/>
        </w:rPr>
        <w:t>先不管这些，草十郎很清楚，为了明天能平安的度过，不好好的复习准备一下是不行的。</w:t>
      </w:r>
    </w:p>
    <w:p w:rsidR="00960C25" w:rsidRPr="008C3C39" w:rsidRDefault="00960C25" w:rsidP="00A544EE">
      <w:pPr>
        <w:rPr>
          <w:sz w:val="32"/>
          <w:szCs w:val="32"/>
        </w:rPr>
      </w:pPr>
      <w:r w:rsidRPr="008C3C39">
        <w:rPr>
          <w:rFonts w:hint="eastAsia"/>
          <w:sz w:val="32"/>
          <w:szCs w:val="32"/>
        </w:rPr>
        <w:t>多亏了青子，今天的考试有了稍许的变化。而明天的科目将更加困难。</w:t>
      </w:r>
    </w:p>
    <w:p w:rsidR="00960C25" w:rsidRPr="008C3C39" w:rsidRDefault="00960C25" w:rsidP="00A544EE">
      <w:pPr>
        <w:rPr>
          <w:sz w:val="32"/>
          <w:szCs w:val="32"/>
        </w:rPr>
      </w:pPr>
      <w:r w:rsidRPr="008C3C39">
        <w:rPr>
          <w:rFonts w:hint="eastAsia"/>
          <w:sz w:val="32"/>
          <w:szCs w:val="32"/>
        </w:rPr>
        <w:t>草十郎不觉得今天早上还在发火的青子会在晚上再帮助他。</w:t>
      </w:r>
    </w:p>
    <w:p w:rsidR="00960C25" w:rsidRPr="008C3C39" w:rsidRDefault="00960C25" w:rsidP="00A544EE">
      <w:pPr>
        <w:rPr>
          <w:sz w:val="32"/>
          <w:szCs w:val="32"/>
        </w:rPr>
      </w:pPr>
      <w:r w:rsidRPr="008C3C39">
        <w:rPr>
          <w:rFonts w:hint="eastAsia"/>
          <w:sz w:val="32"/>
          <w:szCs w:val="32"/>
        </w:rPr>
        <w:t>【就因为没考好而生气吗？感觉，这不像是苍崎生气的理由啊。】</w:t>
      </w:r>
    </w:p>
    <w:p w:rsidR="00960C25" w:rsidRPr="008C3C39" w:rsidRDefault="00960C25" w:rsidP="00A544EE">
      <w:pPr>
        <w:rPr>
          <w:sz w:val="32"/>
          <w:szCs w:val="32"/>
        </w:rPr>
      </w:pPr>
      <w:r w:rsidRPr="008C3C39">
        <w:rPr>
          <w:rFonts w:hint="eastAsia"/>
          <w:sz w:val="32"/>
          <w:szCs w:val="32"/>
        </w:rPr>
        <w:t>一边嘴里抱怨着，一边打开了教科书。</w:t>
      </w:r>
    </w:p>
    <w:p w:rsidR="00960C25" w:rsidRPr="008C3C39" w:rsidRDefault="00960C25" w:rsidP="00A544EE">
      <w:pPr>
        <w:rPr>
          <w:sz w:val="32"/>
          <w:szCs w:val="32"/>
        </w:rPr>
      </w:pPr>
      <w:r w:rsidRPr="008C3C39">
        <w:rPr>
          <w:rFonts w:hint="eastAsia"/>
          <w:sz w:val="32"/>
          <w:szCs w:val="32"/>
        </w:rPr>
        <w:t>似乎是打算在有珠醒来之前一直待在这里。</w:t>
      </w:r>
    </w:p>
    <w:p w:rsidR="00960C25" w:rsidRPr="008C3C39" w:rsidRDefault="00960C25" w:rsidP="00A544EE">
      <w:pPr>
        <w:rPr>
          <w:sz w:val="32"/>
          <w:szCs w:val="32"/>
        </w:rPr>
      </w:pPr>
      <w:r w:rsidRPr="008C3C39">
        <w:rPr>
          <w:rFonts w:hint="eastAsia"/>
          <w:sz w:val="32"/>
          <w:szCs w:val="32"/>
        </w:rPr>
        <w:t>大厅里只有翻动书页的声音。</w:t>
      </w:r>
    </w:p>
    <w:p w:rsidR="00960C25" w:rsidRPr="008C3C39" w:rsidRDefault="00960C25" w:rsidP="00A544EE">
      <w:pPr>
        <w:rPr>
          <w:sz w:val="32"/>
          <w:szCs w:val="32"/>
        </w:rPr>
      </w:pPr>
      <w:r w:rsidRPr="008C3C39">
        <w:rPr>
          <w:rFonts w:hint="eastAsia"/>
          <w:sz w:val="32"/>
          <w:szCs w:val="32"/>
        </w:rPr>
        <w:t>时钟的时针，森林的嘈杂都无法触动的午睡。</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……经过了数个小时，草十郎静静的站了起来。</w:t>
      </w:r>
    </w:p>
    <w:p w:rsidR="00960C25" w:rsidRPr="008C3C39" w:rsidRDefault="00960C25" w:rsidP="00A544EE">
      <w:pPr>
        <w:rPr>
          <w:sz w:val="32"/>
          <w:szCs w:val="32"/>
        </w:rPr>
      </w:pPr>
      <w:r w:rsidRPr="008C3C39">
        <w:rPr>
          <w:rFonts w:hint="eastAsia"/>
          <w:sz w:val="32"/>
          <w:szCs w:val="32"/>
        </w:rPr>
        <w:t>射入前厅的日光已经由白色变为了红色。</w:t>
      </w:r>
    </w:p>
    <w:p w:rsidR="00960C25" w:rsidRPr="008C3C39" w:rsidRDefault="00960C25" w:rsidP="00A544EE">
      <w:pPr>
        <w:rPr>
          <w:sz w:val="32"/>
          <w:szCs w:val="32"/>
        </w:rPr>
      </w:pPr>
      <w:r w:rsidRPr="008C3C39">
        <w:rPr>
          <w:rFonts w:hint="eastAsia"/>
          <w:sz w:val="32"/>
          <w:szCs w:val="32"/>
        </w:rPr>
        <w:t>【差不多是打工的时间了。】</w:t>
      </w:r>
    </w:p>
    <w:p w:rsidR="00960C25" w:rsidRPr="008C3C39" w:rsidRDefault="00960C25" w:rsidP="00A544EE">
      <w:pPr>
        <w:rPr>
          <w:sz w:val="32"/>
          <w:szCs w:val="32"/>
        </w:rPr>
      </w:pPr>
      <w:r w:rsidRPr="008C3C39">
        <w:rPr>
          <w:rFonts w:hint="eastAsia"/>
          <w:sz w:val="32"/>
          <w:szCs w:val="32"/>
        </w:rPr>
        <w:t>伸展了一下僵硬的背部，草十郎偷偷的看了一眼有珠。</w:t>
      </w:r>
    </w:p>
    <w:p w:rsidR="00960C25" w:rsidRPr="008C3C39" w:rsidRDefault="00960C25" w:rsidP="00A544EE">
      <w:pPr>
        <w:rPr>
          <w:sz w:val="32"/>
          <w:szCs w:val="32"/>
        </w:rPr>
      </w:pPr>
      <w:r w:rsidRPr="008C3C39">
        <w:rPr>
          <w:rFonts w:hint="eastAsia"/>
          <w:sz w:val="32"/>
          <w:szCs w:val="32"/>
        </w:rPr>
        <w:t>不变的安详睡眠。</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草十郎真心烦恼起来。</w:t>
      </w:r>
    </w:p>
    <w:p w:rsidR="00960C25" w:rsidRPr="008C3C39" w:rsidRDefault="00960C25" w:rsidP="00A544EE">
      <w:pPr>
        <w:rPr>
          <w:sz w:val="32"/>
          <w:szCs w:val="32"/>
        </w:rPr>
      </w:pPr>
      <w:r w:rsidRPr="008C3C39">
        <w:rPr>
          <w:rFonts w:hint="eastAsia"/>
          <w:sz w:val="32"/>
          <w:szCs w:val="32"/>
        </w:rPr>
        <w:t>是不是就这样让她继续睡下去，有珠是不是经常这样？草十郎在为问题这些发愁。</w:t>
      </w:r>
    </w:p>
    <w:p w:rsidR="00960C25" w:rsidRPr="008C3C39" w:rsidRDefault="00960C25" w:rsidP="00A544EE">
      <w:pPr>
        <w:rPr>
          <w:sz w:val="32"/>
          <w:szCs w:val="32"/>
        </w:rPr>
      </w:pPr>
      <w:r w:rsidRPr="008C3C39">
        <w:rPr>
          <w:rFonts w:hint="eastAsia"/>
          <w:sz w:val="32"/>
          <w:szCs w:val="32"/>
        </w:rPr>
        <w:t>【……不，青子也差不多该回来了，没必要多管闲事吧。】</w:t>
      </w:r>
    </w:p>
    <w:p w:rsidR="00960C25" w:rsidRPr="008C3C39" w:rsidRDefault="00960C25" w:rsidP="00A544EE">
      <w:pPr>
        <w:rPr>
          <w:sz w:val="32"/>
          <w:szCs w:val="32"/>
        </w:rPr>
      </w:pPr>
      <w:r w:rsidRPr="008C3C39">
        <w:rPr>
          <w:rFonts w:hint="eastAsia"/>
          <w:sz w:val="32"/>
          <w:szCs w:val="32"/>
        </w:rPr>
        <w:t>不论怎么想都只能得出这个结论，草十郎自己点了点头，离开了洋馆。</w:t>
      </w:r>
    </w:p>
    <w:p w:rsidR="00960C25" w:rsidRPr="008C3C39" w:rsidRDefault="00960C25" w:rsidP="00A544EE">
      <w:pPr>
        <w:rPr>
          <w:sz w:val="32"/>
          <w:szCs w:val="32"/>
        </w:rPr>
      </w:pPr>
      <w:r w:rsidRPr="008C3C39">
        <w:rPr>
          <w:rFonts w:hint="eastAsia"/>
          <w:sz w:val="32"/>
          <w:szCs w:val="32"/>
        </w:rPr>
        <w:t>今天打工的地点是在三咲町的商店街，名为</w:t>
      </w:r>
      <w:r w:rsidRPr="008C3C39">
        <w:rPr>
          <w:sz w:val="32"/>
          <w:szCs w:val="32"/>
        </w:rPr>
        <w:t>Mad Bear</w:t>
      </w:r>
      <w:r w:rsidRPr="008C3C39">
        <w:rPr>
          <w:rFonts w:hint="eastAsia"/>
          <w:sz w:val="32"/>
          <w:szCs w:val="32"/>
        </w:rPr>
        <w:t>的中国餐馆。</w:t>
      </w:r>
    </w:p>
    <w:p w:rsidR="00960C25" w:rsidRPr="008C3C39" w:rsidRDefault="00960C25" w:rsidP="00A544EE">
      <w:pPr>
        <w:rPr>
          <w:sz w:val="32"/>
          <w:szCs w:val="32"/>
        </w:rPr>
      </w:pPr>
      <w:r w:rsidRPr="008C3C39">
        <w:rPr>
          <w:rFonts w:hint="eastAsia"/>
          <w:sz w:val="32"/>
          <w:szCs w:val="32"/>
        </w:rPr>
        <w:t>那的制服全是由耀眼的色调组成的。</w:t>
      </w:r>
    </w:p>
    <w:p w:rsidR="00960C25" w:rsidRPr="008C3C39" w:rsidRDefault="00960C25" w:rsidP="00A544EE">
      <w:pPr>
        <w:rPr>
          <w:sz w:val="32"/>
          <w:szCs w:val="32"/>
        </w:rPr>
      </w:pPr>
      <w:r w:rsidRPr="008C3C39">
        <w:rPr>
          <w:rFonts w:hint="eastAsia"/>
          <w:sz w:val="32"/>
          <w:szCs w:val="32"/>
        </w:rPr>
        <w:t>一头抽象的北极熊被纯橘黄色的围裙包裹着。用它强韧的爪子捏爆了中餐锅。</w:t>
      </w:r>
    </w:p>
    <w:p w:rsidR="00960C25" w:rsidRPr="008C3C39" w:rsidRDefault="00960C25" w:rsidP="00A544EE">
      <w:pPr>
        <w:rPr>
          <w:sz w:val="32"/>
          <w:szCs w:val="32"/>
        </w:rPr>
      </w:pPr>
      <w:r w:rsidRPr="008C3C39">
        <w:rPr>
          <w:rFonts w:hint="eastAsia"/>
          <w:sz w:val="32"/>
          <w:szCs w:val="32"/>
        </w:rPr>
        <w:t>这一看起来像是山丘的标识是独创设计，在三咲町周边都不许有与之相似的标志。</w:t>
      </w:r>
    </w:p>
    <w:p w:rsidR="00960C25" w:rsidRPr="008C3C39" w:rsidRDefault="00960C25" w:rsidP="00A544EE">
      <w:pPr>
        <w:rPr>
          <w:sz w:val="32"/>
          <w:szCs w:val="32"/>
        </w:rPr>
      </w:pPr>
      <w:r w:rsidRPr="008C3C39">
        <w:rPr>
          <w:rFonts w:hint="eastAsia"/>
          <w:sz w:val="32"/>
          <w:szCs w:val="32"/>
        </w:rPr>
        <w:t>这里是中国餐馆</w:t>
      </w:r>
      <w:r w:rsidRPr="008C3C39">
        <w:rPr>
          <w:sz w:val="32"/>
          <w:szCs w:val="32"/>
        </w:rPr>
        <w:t>Mad Bear</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地域密集型，除了名字和</w:t>
      </w:r>
      <w:r w:rsidRPr="008C3C39">
        <w:rPr>
          <w:sz w:val="32"/>
          <w:szCs w:val="32"/>
        </w:rPr>
        <w:t>logo</w:t>
      </w:r>
      <w:r w:rsidRPr="008C3C39">
        <w:rPr>
          <w:rFonts w:hint="eastAsia"/>
          <w:sz w:val="32"/>
          <w:szCs w:val="32"/>
        </w:rPr>
        <w:t>以外，是到处都可以看见的大众食堂。</w:t>
      </w:r>
    </w:p>
    <w:p w:rsidR="00960C25" w:rsidRPr="008C3C39" w:rsidRDefault="00960C25" w:rsidP="00A544EE">
      <w:pPr>
        <w:rPr>
          <w:sz w:val="32"/>
          <w:szCs w:val="32"/>
        </w:rPr>
      </w:pPr>
      <w:r w:rsidRPr="008C3C39">
        <w:rPr>
          <w:rFonts w:hint="eastAsia"/>
          <w:sz w:val="32"/>
          <w:szCs w:val="32"/>
        </w:rPr>
        <w:t>这间老店顶着近年来家庭餐馆开始日渐消亡的压力，作为食堂每天都门庭若市。</w:t>
      </w:r>
    </w:p>
    <w:p w:rsidR="00960C25" w:rsidRPr="008C3C39" w:rsidRDefault="00960C25" w:rsidP="00A544EE">
      <w:pPr>
        <w:rPr>
          <w:sz w:val="32"/>
          <w:szCs w:val="32"/>
        </w:rPr>
      </w:pPr>
      <w:r w:rsidRPr="008C3C39">
        <w:rPr>
          <w:rFonts w:hint="eastAsia"/>
          <w:sz w:val="32"/>
          <w:szCs w:val="32"/>
        </w:rPr>
        <w:t>对他们来说，和周边居民的</w:t>
      </w:r>
      <w:r w:rsidRPr="008C3C39">
        <w:rPr>
          <w:sz w:val="32"/>
          <w:szCs w:val="32"/>
        </w:rPr>
        <w:t>••</w:t>
      </w:r>
      <w:r w:rsidRPr="008C3C39">
        <w:rPr>
          <w:rFonts w:hint="eastAsia"/>
          <w:sz w:val="32"/>
          <w:szCs w:val="32"/>
        </w:rPr>
        <w:t>交流是很重要的。而外卖配送也是服务中的一项。</w:t>
      </w:r>
    </w:p>
    <w:p w:rsidR="00960C25" w:rsidRPr="008C3C39" w:rsidRDefault="00960C25" w:rsidP="00A544EE">
      <w:pPr>
        <w:rPr>
          <w:sz w:val="32"/>
          <w:szCs w:val="32"/>
        </w:rPr>
      </w:pPr>
      <w:r w:rsidRPr="008C3C39">
        <w:rPr>
          <w:rFonts w:hint="eastAsia"/>
          <w:sz w:val="32"/>
          <w:szCs w:val="32"/>
        </w:rPr>
        <w:t>人称【</w:t>
      </w:r>
      <w:r w:rsidRPr="008C3C39">
        <w:rPr>
          <w:sz w:val="32"/>
          <w:szCs w:val="32"/>
        </w:rPr>
        <w:t>Q</w:t>
      </w:r>
      <w:r w:rsidRPr="008C3C39">
        <w:rPr>
          <w:rFonts w:hint="eastAsia"/>
          <w:sz w:val="32"/>
          <w:szCs w:val="32"/>
        </w:rPr>
        <w:t>（</w:t>
      </w:r>
      <w:r w:rsidRPr="008C3C39">
        <w:rPr>
          <w:sz w:val="32"/>
          <w:szCs w:val="32"/>
        </w:rPr>
        <w:t>Quick</w:t>
      </w:r>
      <w:r w:rsidRPr="008C3C39">
        <w:rPr>
          <w:rFonts w:hint="eastAsia"/>
          <w:sz w:val="32"/>
          <w:szCs w:val="32"/>
        </w:rPr>
        <w:t>）</w:t>
      </w:r>
      <w:r w:rsidRPr="008C3C39">
        <w:rPr>
          <w:sz w:val="32"/>
          <w:szCs w:val="32"/>
        </w:rPr>
        <w:t>K</w:t>
      </w:r>
      <w:r w:rsidRPr="008C3C39">
        <w:rPr>
          <w:rFonts w:hint="eastAsia"/>
          <w:sz w:val="32"/>
          <w:szCs w:val="32"/>
        </w:rPr>
        <w:t>（</w:t>
      </w:r>
      <w:r w:rsidRPr="008C3C39">
        <w:rPr>
          <w:sz w:val="32"/>
          <w:szCs w:val="32"/>
        </w:rPr>
        <w:t>killer</w:t>
      </w:r>
      <w:r w:rsidRPr="008C3C39">
        <w:rPr>
          <w:rFonts w:hint="eastAsia"/>
          <w:sz w:val="32"/>
          <w:szCs w:val="32"/>
        </w:rPr>
        <w:t>）</w:t>
      </w:r>
      <w:r w:rsidRPr="008C3C39">
        <w:rPr>
          <w:sz w:val="32"/>
          <w:szCs w:val="32"/>
        </w:rPr>
        <w:t>S</w:t>
      </w:r>
      <w:r w:rsidRPr="008C3C39">
        <w:rPr>
          <w:rFonts w:hint="eastAsia"/>
          <w:sz w:val="32"/>
          <w:szCs w:val="32"/>
        </w:rPr>
        <w:t>（</w:t>
      </w:r>
      <w:r w:rsidRPr="008C3C39">
        <w:rPr>
          <w:sz w:val="32"/>
          <w:szCs w:val="32"/>
        </w:rPr>
        <w:t>service</w:t>
      </w:r>
      <w:r w:rsidRPr="008C3C39">
        <w:rPr>
          <w:rFonts w:hint="eastAsia"/>
          <w:sz w:val="32"/>
          <w:szCs w:val="32"/>
        </w:rPr>
        <w:t>）</w:t>
      </w:r>
      <w:r w:rsidRPr="008C3C39">
        <w:rPr>
          <w:sz w:val="32"/>
          <w:szCs w:val="32"/>
        </w:rPr>
        <w:t>•</w:t>
      </w:r>
      <w:r w:rsidRPr="008C3C39">
        <w:rPr>
          <w:rFonts w:hint="eastAsia"/>
          <w:sz w:val="32"/>
          <w:szCs w:val="32"/>
        </w:rPr>
        <w:t>森林的熊先生</w:t>
      </w:r>
      <w:r w:rsidRPr="008C3C39">
        <w:rPr>
          <w:sz w:val="32"/>
          <w:szCs w:val="32"/>
        </w:rPr>
        <w:t xml:space="preserve"> </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现在，草十郎主要的职责就是担任这里送外卖的工作。</w:t>
      </w:r>
    </w:p>
    <w:p w:rsidR="00960C25" w:rsidRPr="008C3C39" w:rsidRDefault="00960C25" w:rsidP="00A544EE">
      <w:pPr>
        <w:rPr>
          <w:sz w:val="32"/>
          <w:szCs w:val="32"/>
        </w:rPr>
      </w:pPr>
      <w:r w:rsidRPr="008C3C39">
        <w:rPr>
          <w:rFonts w:hint="eastAsia"/>
          <w:sz w:val="32"/>
          <w:szCs w:val="32"/>
        </w:rPr>
        <w:t>他担任的是可以靠自行车派送的三咲町周边地区。就算是比较远的地方，只要前辈的万能</w:t>
      </w:r>
      <w:r w:rsidRPr="008C3C39">
        <w:rPr>
          <w:sz w:val="32"/>
          <w:szCs w:val="32"/>
        </w:rPr>
        <w:t>50CC</w:t>
      </w:r>
      <w:r w:rsidRPr="008C3C39">
        <w:rPr>
          <w:rFonts w:hint="eastAsia"/>
          <w:sz w:val="32"/>
          <w:szCs w:val="32"/>
        </w:rPr>
        <w:t>摩托车，大鳞大马哈鱼号出场，那就不算是什么问题。</w:t>
      </w:r>
    </w:p>
    <w:p w:rsidR="00960C25" w:rsidRPr="008C3C39" w:rsidRDefault="00960C25" w:rsidP="00A544EE">
      <w:pPr>
        <w:rPr>
          <w:sz w:val="32"/>
          <w:szCs w:val="32"/>
        </w:rPr>
      </w:pPr>
      <w:r w:rsidRPr="008C3C39">
        <w:rPr>
          <w:rFonts w:hint="eastAsia"/>
          <w:sz w:val="32"/>
          <w:szCs w:val="32"/>
        </w:rPr>
        <w:t>【从社木那帮小哥那听来的。】</w:t>
      </w:r>
    </w:p>
    <w:p w:rsidR="00960C25" w:rsidRPr="008C3C39" w:rsidRDefault="00960C25" w:rsidP="00A544EE">
      <w:pPr>
        <w:rPr>
          <w:sz w:val="32"/>
          <w:szCs w:val="32"/>
        </w:rPr>
      </w:pPr>
      <w:r w:rsidRPr="008C3C39">
        <w:rPr>
          <w:rFonts w:hint="eastAsia"/>
          <w:sz w:val="32"/>
          <w:szCs w:val="32"/>
        </w:rPr>
        <w:t>送外卖的打工仔在店里待机时，如果没有其他的工作会和服务员一起承担清洗东西的工作。</w:t>
      </w:r>
    </w:p>
    <w:p w:rsidR="00960C25" w:rsidRPr="008C3C39" w:rsidRDefault="00960C25" w:rsidP="00A544EE">
      <w:pPr>
        <w:rPr>
          <w:sz w:val="32"/>
          <w:szCs w:val="32"/>
        </w:rPr>
      </w:pPr>
      <w:r w:rsidRPr="008C3C39">
        <w:rPr>
          <w:rFonts w:hint="eastAsia"/>
          <w:sz w:val="32"/>
          <w:szCs w:val="32"/>
        </w:rPr>
        <w:t>因为今天还没有到晚饭的时间，专门负责外卖的他们现在在厨房里其乐融融的洗着盘子。</w:t>
      </w:r>
    </w:p>
    <w:p w:rsidR="00960C25" w:rsidRPr="008C3C39" w:rsidRDefault="00960C25" w:rsidP="00A544EE">
      <w:pPr>
        <w:rPr>
          <w:sz w:val="32"/>
          <w:szCs w:val="32"/>
        </w:rPr>
      </w:pPr>
      <w:r w:rsidRPr="008C3C39">
        <w:rPr>
          <w:rFonts w:hint="eastAsia"/>
          <w:sz w:val="32"/>
          <w:szCs w:val="32"/>
        </w:rPr>
        <w:t>【听着呢吗？静希。】</w:t>
      </w:r>
    </w:p>
    <w:p w:rsidR="00960C25" w:rsidRPr="008C3C39" w:rsidRDefault="00960C25" w:rsidP="00A544EE">
      <w:pPr>
        <w:rPr>
          <w:sz w:val="32"/>
          <w:szCs w:val="32"/>
        </w:rPr>
      </w:pPr>
      <w:r w:rsidRPr="008C3C39">
        <w:rPr>
          <w:rFonts w:hint="eastAsia"/>
          <w:sz w:val="32"/>
          <w:szCs w:val="32"/>
        </w:rPr>
        <w:t>【听着呢，木乃美。】</w:t>
      </w:r>
    </w:p>
    <w:p w:rsidR="00960C25" w:rsidRPr="008C3C39" w:rsidRDefault="00960C25" w:rsidP="00A544EE">
      <w:pPr>
        <w:rPr>
          <w:sz w:val="32"/>
          <w:szCs w:val="32"/>
        </w:rPr>
      </w:pPr>
      <w:r w:rsidRPr="008C3C39">
        <w:rPr>
          <w:rFonts w:hint="eastAsia"/>
          <w:sz w:val="32"/>
          <w:szCs w:val="32"/>
        </w:rPr>
        <w:t>身为学生打工仔的他们把双手探进巨大的清洗台里，热心的工作着……装作工作的样子聊着天，</w:t>
      </w:r>
    </w:p>
    <w:p w:rsidR="00960C25" w:rsidRPr="008C3C39" w:rsidRDefault="00960C25" w:rsidP="00A544EE">
      <w:pPr>
        <w:rPr>
          <w:sz w:val="32"/>
          <w:szCs w:val="32"/>
        </w:rPr>
      </w:pPr>
      <w:r w:rsidRPr="008C3C39">
        <w:rPr>
          <w:rFonts w:hint="eastAsia"/>
          <w:sz w:val="32"/>
          <w:szCs w:val="32"/>
        </w:rPr>
        <w:t>【不光是和式的肯尼亚哦，好像连三咲町的大帝都和美食安娜都点了餐了呢。</w:t>
      </w:r>
    </w:p>
    <w:p w:rsidR="00960C25" w:rsidRPr="008C3C39" w:rsidRDefault="00960C25" w:rsidP="00A544EE">
      <w:pPr>
        <w:rPr>
          <w:sz w:val="32"/>
          <w:szCs w:val="32"/>
        </w:rPr>
      </w:pPr>
      <w:r w:rsidRPr="008C3C39">
        <w:rPr>
          <w:rFonts w:hint="eastAsia"/>
          <w:sz w:val="32"/>
          <w:szCs w:val="32"/>
        </w:rPr>
        <w:t>那么想吃肉的话，去下市不就好了吗？怎么说来着，就算要整个的大个生鲑鱼外卖都给送。</w:t>
      </w:r>
    </w:p>
    <w:p w:rsidR="00960C25" w:rsidRPr="008C3C39" w:rsidRDefault="00960C25" w:rsidP="00A544EE">
      <w:pPr>
        <w:rPr>
          <w:sz w:val="32"/>
          <w:szCs w:val="32"/>
        </w:rPr>
      </w:pPr>
      <w:r w:rsidRPr="008C3C39">
        <w:rPr>
          <w:rFonts w:hint="eastAsia"/>
          <w:sz w:val="32"/>
          <w:szCs w:val="32"/>
        </w:rPr>
        <w:t>怎么样，这不是明显很糟糕吗？是不是喂了些鳄鱼啊海豹之类的东西，那些家伙。】</w:t>
      </w:r>
    </w:p>
    <w:p w:rsidR="00960C25" w:rsidRPr="008C3C39" w:rsidRDefault="00960C25" w:rsidP="00A544EE">
      <w:pPr>
        <w:rPr>
          <w:sz w:val="32"/>
          <w:szCs w:val="32"/>
        </w:rPr>
      </w:pPr>
      <w:r w:rsidRPr="008C3C39">
        <w:rPr>
          <w:rFonts w:hint="eastAsia"/>
          <w:sz w:val="32"/>
          <w:szCs w:val="32"/>
        </w:rPr>
        <w:t>【跟其他地方一比，我也觉得确实是挺少见的。话说回来木乃美，鳄鱼是啥？】</w:t>
      </w:r>
    </w:p>
    <w:p w:rsidR="00960C25" w:rsidRPr="008C3C39" w:rsidRDefault="00960C25" w:rsidP="00A544EE">
      <w:pPr>
        <w:rPr>
          <w:sz w:val="32"/>
          <w:szCs w:val="32"/>
        </w:rPr>
      </w:pPr>
      <w:r w:rsidRPr="008C3C39">
        <w:rPr>
          <w:rFonts w:hint="eastAsia"/>
          <w:sz w:val="32"/>
          <w:szCs w:val="32"/>
        </w:rPr>
        <w:t>【鳄鱼就是鳄鱼啊。也是呐，你没见过实物。嘛，虽说我也没见过。</w:t>
      </w:r>
    </w:p>
    <w:p w:rsidR="00960C25" w:rsidRPr="008C3C39" w:rsidRDefault="00960C25" w:rsidP="00A544EE">
      <w:pPr>
        <w:rPr>
          <w:sz w:val="32"/>
          <w:szCs w:val="32"/>
        </w:rPr>
      </w:pPr>
      <w:r w:rsidRPr="008C3C39">
        <w:rPr>
          <w:rFonts w:hint="eastAsia"/>
          <w:sz w:val="32"/>
          <w:szCs w:val="32"/>
        </w:rPr>
        <w:t>嗯，这次就借爬爬动物大陆非洲特辑的视频来看看吧。】</w:t>
      </w:r>
    </w:p>
    <w:p w:rsidR="00960C25" w:rsidRPr="008C3C39" w:rsidRDefault="00960C25" w:rsidP="00A544EE">
      <w:pPr>
        <w:rPr>
          <w:sz w:val="32"/>
          <w:szCs w:val="32"/>
        </w:rPr>
      </w:pPr>
      <w:r w:rsidRPr="008C3C39">
        <w:rPr>
          <w:rFonts w:hint="eastAsia"/>
          <w:sz w:val="32"/>
          <w:szCs w:val="32"/>
        </w:rPr>
        <w:t>木乃美已经知道该怎么跟上草十郎的反应了。</w:t>
      </w:r>
    </w:p>
    <w:p w:rsidR="00960C25" w:rsidRPr="008C3C39" w:rsidRDefault="00960C25" w:rsidP="00A544EE">
      <w:pPr>
        <w:rPr>
          <w:sz w:val="32"/>
          <w:szCs w:val="32"/>
        </w:rPr>
      </w:pPr>
      <w:r w:rsidRPr="008C3C39">
        <w:rPr>
          <w:rFonts w:hint="eastAsia"/>
          <w:sz w:val="32"/>
          <w:szCs w:val="32"/>
        </w:rPr>
        <w:t>正像这样东拉西扯着，订外卖的电话响了。经理麻利的取下听筒，确认着点餐种类和住所。</w:t>
      </w:r>
    </w:p>
    <w:p w:rsidR="00960C25" w:rsidRPr="008C3C39" w:rsidRDefault="00960C25" w:rsidP="00A544EE">
      <w:pPr>
        <w:rPr>
          <w:sz w:val="32"/>
          <w:szCs w:val="32"/>
        </w:rPr>
      </w:pPr>
      <w:r w:rsidRPr="008C3C39">
        <w:rPr>
          <w:rFonts w:hint="eastAsia"/>
          <w:sz w:val="32"/>
          <w:szCs w:val="32"/>
        </w:rPr>
        <w:t>等他放好听筒，聚集在厨房里的外卖员们都把眼神别开了。</w:t>
      </w:r>
    </w:p>
    <w:p w:rsidR="00960C25" w:rsidRPr="008C3C39" w:rsidRDefault="00960C25" w:rsidP="00A544EE">
      <w:pPr>
        <w:rPr>
          <w:sz w:val="32"/>
          <w:szCs w:val="32"/>
        </w:rPr>
      </w:pPr>
      <w:r w:rsidRPr="008C3C39">
        <w:rPr>
          <w:rFonts w:hint="eastAsia"/>
          <w:sz w:val="32"/>
          <w:szCs w:val="32"/>
        </w:rPr>
        <w:t>在这大冷天顶着风去送外卖，不管是谁都会敬谢不敏的。</w:t>
      </w:r>
    </w:p>
    <w:p w:rsidR="00960C25" w:rsidRPr="008C3C39" w:rsidRDefault="00960C25" w:rsidP="00A544EE">
      <w:pPr>
        <w:rPr>
          <w:sz w:val="32"/>
          <w:szCs w:val="32"/>
        </w:rPr>
      </w:pPr>
      <w:r w:rsidRPr="008C3C39">
        <w:rPr>
          <w:rFonts w:hint="eastAsia"/>
          <w:sz w:val="32"/>
          <w:szCs w:val="32"/>
        </w:rPr>
        <w:t>【静希，虽然有点远吧，拜托了。】</w:t>
      </w:r>
    </w:p>
    <w:p w:rsidR="00960C25" w:rsidRPr="008C3C39" w:rsidRDefault="00960C25" w:rsidP="00A544EE">
      <w:pPr>
        <w:rPr>
          <w:sz w:val="32"/>
          <w:szCs w:val="32"/>
        </w:rPr>
      </w:pPr>
      <w:r w:rsidRPr="008C3C39">
        <w:rPr>
          <w:rFonts w:hint="eastAsia"/>
          <w:sz w:val="32"/>
          <w:szCs w:val="32"/>
        </w:rPr>
        <w:t>经理似乎并没有对这帮没耐性的打工者们表示出失望，出声叫了草十郎。</w:t>
      </w:r>
    </w:p>
    <w:p w:rsidR="00960C25" w:rsidRPr="008C3C39" w:rsidRDefault="00960C25" w:rsidP="00A544EE">
      <w:pPr>
        <w:rPr>
          <w:sz w:val="32"/>
          <w:szCs w:val="32"/>
        </w:rPr>
      </w:pPr>
      <w:r w:rsidRPr="008C3C39">
        <w:rPr>
          <w:rFonts w:hint="eastAsia"/>
          <w:sz w:val="32"/>
          <w:szCs w:val="32"/>
        </w:rPr>
        <w:t>【来给你，送货的清单。因为是特例所以别跟其他打工仔说呐。】</w:t>
      </w:r>
    </w:p>
    <w:p w:rsidR="00960C25" w:rsidRPr="008C3C39" w:rsidRDefault="00960C25" w:rsidP="00A544EE">
      <w:pPr>
        <w:rPr>
          <w:sz w:val="32"/>
          <w:szCs w:val="32"/>
        </w:rPr>
      </w:pPr>
      <w:r w:rsidRPr="008C3C39">
        <w:rPr>
          <w:rFonts w:hint="eastAsia"/>
          <w:sz w:val="32"/>
          <w:szCs w:val="32"/>
        </w:rPr>
        <w:t>经理的手里是一张写有点餐清单和地址的便签。</w:t>
      </w:r>
    </w:p>
    <w:p w:rsidR="00960C25" w:rsidRPr="008C3C39" w:rsidRDefault="00960C25" w:rsidP="00A544EE">
      <w:pPr>
        <w:rPr>
          <w:sz w:val="32"/>
          <w:szCs w:val="32"/>
        </w:rPr>
      </w:pPr>
      <w:r w:rsidRPr="008C3C39">
        <w:rPr>
          <w:rFonts w:hint="eastAsia"/>
          <w:sz w:val="32"/>
          <w:szCs w:val="32"/>
        </w:rPr>
        <w:t>接过这个，草十郎静静的摆了张苦脸。</w:t>
      </w:r>
    </w:p>
    <w:p w:rsidR="00960C25" w:rsidRPr="008C3C39" w:rsidRDefault="00960C25" w:rsidP="00A544EE">
      <w:pPr>
        <w:rPr>
          <w:sz w:val="32"/>
          <w:szCs w:val="32"/>
        </w:rPr>
      </w:pPr>
      <w:r w:rsidRPr="008C3C39">
        <w:rPr>
          <w:rFonts w:hint="eastAsia"/>
          <w:sz w:val="32"/>
          <w:szCs w:val="32"/>
        </w:rPr>
        <w:t>【经理。】</w:t>
      </w:r>
    </w:p>
    <w:p w:rsidR="00960C25" w:rsidRPr="008C3C39" w:rsidRDefault="00960C25" w:rsidP="00A544EE">
      <w:pPr>
        <w:rPr>
          <w:sz w:val="32"/>
          <w:szCs w:val="32"/>
        </w:rPr>
      </w:pPr>
      <w:r w:rsidRPr="008C3C39">
        <w:rPr>
          <w:rFonts w:hint="eastAsia"/>
          <w:sz w:val="32"/>
          <w:szCs w:val="32"/>
        </w:rPr>
        <w:t>【怎么啦？】</w:t>
      </w:r>
    </w:p>
    <w:p w:rsidR="00960C25" w:rsidRPr="008C3C39" w:rsidRDefault="00960C25" w:rsidP="00A544EE">
      <w:pPr>
        <w:rPr>
          <w:sz w:val="32"/>
          <w:szCs w:val="32"/>
        </w:rPr>
      </w:pPr>
      <w:r w:rsidRPr="008C3C39">
        <w:rPr>
          <w:rFonts w:hint="eastAsia"/>
          <w:sz w:val="32"/>
          <w:szCs w:val="32"/>
        </w:rPr>
        <w:t>已经知道你想说什么了，经理直接看了回去。</w:t>
      </w:r>
    </w:p>
    <w:p w:rsidR="00960C25" w:rsidRPr="008C3C39" w:rsidRDefault="00960C25" w:rsidP="00A544EE">
      <w:pPr>
        <w:rPr>
          <w:sz w:val="32"/>
          <w:szCs w:val="32"/>
        </w:rPr>
      </w:pPr>
      <w:r w:rsidRPr="008C3C39">
        <w:rPr>
          <w:rFonts w:hint="eastAsia"/>
          <w:sz w:val="32"/>
          <w:szCs w:val="32"/>
        </w:rPr>
        <w:t>【你有意见这很正常，但是，嘛，我也在这个商业街里干了好久了，也有被这样的白痴命令搞垮的时候。这也不算什么稀奇事。</w:t>
      </w:r>
    </w:p>
    <w:p w:rsidR="00960C25" w:rsidRPr="008C3C39" w:rsidRDefault="00960C25" w:rsidP="00A544EE">
      <w:pPr>
        <w:rPr>
          <w:sz w:val="32"/>
          <w:szCs w:val="32"/>
        </w:rPr>
      </w:pPr>
      <w:r w:rsidRPr="008C3C39">
        <w:rPr>
          <w:rFonts w:hint="eastAsia"/>
          <w:sz w:val="32"/>
          <w:szCs w:val="32"/>
        </w:rPr>
        <w:t>那，去冷库里拿东西去吧。】</w:t>
      </w:r>
    </w:p>
    <w:p w:rsidR="00960C25" w:rsidRPr="008C3C39" w:rsidRDefault="00960C25" w:rsidP="00A544EE">
      <w:pPr>
        <w:rPr>
          <w:sz w:val="32"/>
          <w:szCs w:val="32"/>
        </w:rPr>
      </w:pPr>
      <w:r w:rsidRPr="008C3C39">
        <w:rPr>
          <w:rFonts w:hint="eastAsia"/>
          <w:sz w:val="32"/>
          <w:szCs w:val="32"/>
        </w:rPr>
        <w:t>经理极其自然离开厨房，“原来如此”，草十郎钦佩的看着他穿着黑衣的背影。</w:t>
      </w:r>
    </w:p>
    <w:p w:rsidR="00960C25" w:rsidRPr="008C3C39" w:rsidRDefault="00960C25" w:rsidP="00A544EE">
      <w:pPr>
        <w:rPr>
          <w:sz w:val="32"/>
          <w:szCs w:val="32"/>
        </w:rPr>
      </w:pPr>
      <w:r w:rsidRPr="008C3C39">
        <w:rPr>
          <w:rFonts w:hint="eastAsia"/>
          <w:sz w:val="32"/>
          <w:szCs w:val="32"/>
        </w:rPr>
        <w:t>不管在哪，似乎都有这样奇怪的事情。</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【好慢！】</w:t>
      </w:r>
    </w:p>
    <w:p w:rsidR="00960C25" w:rsidRPr="008C3C39" w:rsidRDefault="00960C25" w:rsidP="00A544EE">
      <w:pPr>
        <w:rPr>
          <w:sz w:val="32"/>
          <w:szCs w:val="32"/>
        </w:rPr>
      </w:pPr>
      <w:r w:rsidRPr="008C3C39">
        <w:rPr>
          <w:rFonts w:hint="eastAsia"/>
          <w:sz w:val="32"/>
          <w:szCs w:val="32"/>
        </w:rPr>
        <w:t>晚上十点之后，</w:t>
      </w:r>
    </w:p>
    <w:p w:rsidR="00960C25" w:rsidRPr="008C3C39" w:rsidRDefault="00960C25" w:rsidP="00A544EE">
      <w:pPr>
        <w:rPr>
          <w:sz w:val="32"/>
          <w:szCs w:val="32"/>
        </w:rPr>
      </w:pPr>
      <w:r w:rsidRPr="008C3C39">
        <w:rPr>
          <w:rFonts w:hint="eastAsia"/>
          <w:sz w:val="32"/>
          <w:szCs w:val="32"/>
        </w:rPr>
        <w:t>结束打工的草十郎稍微绕了点远，而迎接他的，就如所见到的，是愤怒的青子。</w:t>
      </w:r>
    </w:p>
    <w:p w:rsidR="00960C25" w:rsidRPr="008C3C39" w:rsidRDefault="00960C25" w:rsidP="00A544EE">
      <w:pPr>
        <w:rPr>
          <w:sz w:val="32"/>
          <w:szCs w:val="32"/>
        </w:rPr>
      </w:pPr>
      <w:r w:rsidRPr="008C3C39">
        <w:rPr>
          <w:rFonts w:hint="eastAsia"/>
          <w:sz w:val="32"/>
          <w:szCs w:val="32"/>
        </w:rPr>
        <w:t>看到满脸不高兴的青子，草十郎松了一口气。</w:t>
      </w:r>
    </w:p>
    <w:p w:rsidR="00960C25" w:rsidRPr="008C3C39" w:rsidRDefault="00960C25" w:rsidP="00A544EE">
      <w:pPr>
        <w:rPr>
          <w:sz w:val="32"/>
          <w:szCs w:val="32"/>
        </w:rPr>
      </w:pPr>
      <w:r w:rsidRPr="008C3C39">
        <w:rPr>
          <w:rFonts w:hint="eastAsia"/>
          <w:sz w:val="32"/>
          <w:szCs w:val="32"/>
        </w:rPr>
        <w:t>虽然不知道青子在生什么气，但和今天早上那不知道为什么生的气不是同一种。</w:t>
      </w:r>
    </w:p>
    <w:p w:rsidR="00960C25" w:rsidRPr="008C3C39" w:rsidRDefault="00960C25" w:rsidP="00A544EE">
      <w:pPr>
        <w:rPr>
          <w:sz w:val="32"/>
          <w:szCs w:val="32"/>
        </w:rPr>
      </w:pPr>
      <w:r w:rsidRPr="008C3C39">
        <w:rPr>
          <w:rFonts w:hint="eastAsia"/>
          <w:sz w:val="32"/>
          <w:szCs w:val="32"/>
        </w:rPr>
        <w:t>【慢吗，这不是还差一点才到十点吗？</w:t>
      </w:r>
    </w:p>
    <w:p w:rsidR="00960C25" w:rsidRPr="008C3C39" w:rsidRDefault="00960C25" w:rsidP="00A544EE">
      <w:pPr>
        <w:rPr>
          <w:sz w:val="32"/>
          <w:szCs w:val="32"/>
        </w:rPr>
      </w:pPr>
      <w:r w:rsidRPr="008C3C39">
        <w:rPr>
          <w:rFonts w:hint="eastAsia"/>
          <w:sz w:val="32"/>
          <w:szCs w:val="32"/>
        </w:rPr>
        <w:t>怎么了，苍崎？】</w:t>
      </w:r>
    </w:p>
    <w:p w:rsidR="00960C25" w:rsidRPr="008C3C39" w:rsidRDefault="00960C25" w:rsidP="00A544EE">
      <w:pPr>
        <w:rPr>
          <w:sz w:val="32"/>
          <w:szCs w:val="32"/>
        </w:rPr>
      </w:pPr>
      <w:r w:rsidRPr="008C3C39">
        <w:rPr>
          <w:rFonts w:hint="eastAsia"/>
          <w:sz w:val="32"/>
          <w:szCs w:val="32"/>
        </w:rPr>
        <w:t>把双手抱着的纸箱放到地板上，草十郎看向了暖炉旁边。</w:t>
      </w:r>
    </w:p>
    <w:p w:rsidR="00960C25" w:rsidRPr="008C3C39" w:rsidRDefault="00960C25" w:rsidP="00A544EE">
      <w:pPr>
        <w:rPr>
          <w:sz w:val="32"/>
          <w:szCs w:val="32"/>
        </w:rPr>
      </w:pPr>
      <w:r w:rsidRPr="008C3C39">
        <w:rPr>
          <w:rFonts w:hint="eastAsia"/>
          <w:sz w:val="32"/>
          <w:szCs w:val="32"/>
        </w:rPr>
        <w:t>在那里看不到孤独一人睡着的少女。</w:t>
      </w:r>
    </w:p>
    <w:p w:rsidR="00960C25" w:rsidRPr="008C3C39" w:rsidRDefault="00960C25" w:rsidP="00A544EE">
      <w:pPr>
        <w:rPr>
          <w:sz w:val="32"/>
          <w:szCs w:val="32"/>
        </w:rPr>
      </w:pPr>
      <w:r w:rsidRPr="008C3C39">
        <w:rPr>
          <w:rFonts w:hint="eastAsia"/>
          <w:sz w:val="32"/>
          <w:szCs w:val="32"/>
        </w:rPr>
        <w:t>【不对，是已经十点了，你搞错了。</w:t>
      </w:r>
    </w:p>
    <w:p w:rsidR="00960C25" w:rsidRPr="008C3C39" w:rsidRDefault="00960C25" w:rsidP="00A544EE">
      <w:pPr>
        <w:rPr>
          <w:sz w:val="32"/>
          <w:szCs w:val="32"/>
        </w:rPr>
      </w:pPr>
      <w:r w:rsidRPr="008C3C39">
        <w:rPr>
          <w:rFonts w:hint="eastAsia"/>
          <w:sz w:val="32"/>
          <w:szCs w:val="32"/>
        </w:rPr>
        <w:t>你还真是不知道你现在是个什么状态啊。】</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【好了别废话了，到客厅里来。】</w:t>
      </w:r>
    </w:p>
    <w:p w:rsidR="00960C25" w:rsidRPr="008C3C39" w:rsidRDefault="00960C25" w:rsidP="00A544EE">
      <w:pPr>
        <w:rPr>
          <w:sz w:val="32"/>
          <w:szCs w:val="32"/>
        </w:rPr>
      </w:pPr>
      <w:r w:rsidRPr="008C3C39">
        <w:rPr>
          <w:rFonts w:hint="eastAsia"/>
          <w:sz w:val="32"/>
          <w:szCs w:val="32"/>
        </w:rPr>
        <w:t>没管歪着脑袋的草十郎，青子径直向客厅那走去。</w:t>
      </w:r>
    </w:p>
    <w:p w:rsidR="00960C25" w:rsidRPr="008C3C39" w:rsidRDefault="00960C25" w:rsidP="00A544EE">
      <w:pPr>
        <w:rPr>
          <w:sz w:val="32"/>
          <w:szCs w:val="32"/>
        </w:rPr>
      </w:pPr>
      <w:r w:rsidRPr="008C3C39">
        <w:rPr>
          <w:rFonts w:hint="eastAsia"/>
          <w:sz w:val="32"/>
          <w:szCs w:val="32"/>
        </w:rPr>
        <w:t>草十郎又抱起纸箱，亦步亦趋的跟上青子。</w:t>
      </w:r>
    </w:p>
    <w:p w:rsidR="00960C25" w:rsidRPr="008C3C39" w:rsidRDefault="00960C25" w:rsidP="00A544EE">
      <w:pPr>
        <w:rPr>
          <w:sz w:val="32"/>
          <w:szCs w:val="32"/>
        </w:rPr>
      </w:pPr>
      <w:r w:rsidRPr="008C3C39">
        <w:rPr>
          <w:rFonts w:hint="eastAsia"/>
          <w:sz w:val="32"/>
          <w:szCs w:val="32"/>
        </w:rPr>
        <w:t>草十郎脱下外套，把外套挂到衣架上后走进了客厅。</w:t>
      </w:r>
    </w:p>
    <w:p w:rsidR="00960C25" w:rsidRPr="008C3C39" w:rsidRDefault="00960C25" w:rsidP="00A544EE">
      <w:pPr>
        <w:rPr>
          <w:sz w:val="32"/>
          <w:szCs w:val="32"/>
        </w:rPr>
      </w:pPr>
      <w:r w:rsidRPr="008C3C39">
        <w:rPr>
          <w:rFonts w:hint="eastAsia"/>
          <w:sz w:val="32"/>
          <w:szCs w:val="32"/>
        </w:rPr>
        <w:t>有珠似乎是在自己的房间里。</w:t>
      </w:r>
    </w:p>
    <w:p w:rsidR="00960C25" w:rsidRPr="008C3C39" w:rsidRDefault="00960C25" w:rsidP="00A544EE">
      <w:pPr>
        <w:rPr>
          <w:sz w:val="32"/>
          <w:szCs w:val="32"/>
        </w:rPr>
      </w:pPr>
      <w:r w:rsidRPr="008C3C39">
        <w:rPr>
          <w:rFonts w:hint="eastAsia"/>
          <w:sz w:val="32"/>
          <w:szCs w:val="32"/>
        </w:rPr>
        <w:t>桌子上放着的是熟悉的药片。</w:t>
      </w:r>
    </w:p>
    <w:p w:rsidR="00960C25" w:rsidRPr="008C3C39" w:rsidRDefault="00960C25" w:rsidP="00A544EE">
      <w:pPr>
        <w:rPr>
          <w:sz w:val="32"/>
          <w:szCs w:val="32"/>
        </w:rPr>
      </w:pPr>
      <w:r w:rsidRPr="008C3C39">
        <w:rPr>
          <w:rFonts w:hint="eastAsia"/>
          <w:sz w:val="32"/>
          <w:szCs w:val="32"/>
        </w:rPr>
        <w:t>【……没说清楚是我的不对，但你也要好好遵守时间呐。这可是以那个为前提来做的。】</w:t>
      </w:r>
    </w:p>
    <w:p w:rsidR="00960C25" w:rsidRPr="008C3C39" w:rsidRDefault="00960C25" w:rsidP="00A544EE">
      <w:pPr>
        <w:rPr>
          <w:sz w:val="32"/>
          <w:szCs w:val="32"/>
        </w:rPr>
      </w:pPr>
      <w:r w:rsidRPr="008C3C39">
        <w:rPr>
          <w:rFonts w:hint="eastAsia"/>
          <w:sz w:val="32"/>
          <w:szCs w:val="32"/>
        </w:rPr>
        <w:t>给，青子把桌子上放的药片和装好水的杯子递了过来。</w:t>
      </w:r>
    </w:p>
    <w:p w:rsidR="00960C25" w:rsidRPr="008C3C39" w:rsidRDefault="00960C25" w:rsidP="00A544EE">
      <w:pPr>
        <w:rPr>
          <w:sz w:val="32"/>
          <w:szCs w:val="32"/>
        </w:rPr>
      </w:pPr>
      <w:r w:rsidRPr="008C3C39">
        <w:rPr>
          <w:rFonts w:hint="eastAsia"/>
          <w:sz w:val="32"/>
          <w:szCs w:val="32"/>
        </w:rPr>
        <w:t>【？药的话出去之前就吃过了。</w:t>
      </w:r>
    </w:p>
    <w:p w:rsidR="00960C25" w:rsidRPr="008C3C39" w:rsidRDefault="00960C25" w:rsidP="00A544EE">
      <w:pPr>
        <w:rPr>
          <w:sz w:val="32"/>
          <w:szCs w:val="32"/>
        </w:rPr>
      </w:pPr>
      <w:r w:rsidRPr="008C3C39">
        <w:rPr>
          <w:rFonts w:hint="eastAsia"/>
          <w:sz w:val="32"/>
          <w:szCs w:val="32"/>
        </w:rPr>
        <w:t>身体也没啥不舒服的，用得着这么慌慌张张的吗？】</w:t>
      </w:r>
    </w:p>
    <w:p w:rsidR="00960C25" w:rsidRPr="008C3C39" w:rsidRDefault="00960C25" w:rsidP="00A544EE">
      <w:pPr>
        <w:rPr>
          <w:sz w:val="32"/>
          <w:szCs w:val="32"/>
        </w:rPr>
      </w:pPr>
      <w:r w:rsidRPr="008C3C39">
        <w:rPr>
          <w:rFonts w:hint="eastAsia"/>
          <w:sz w:val="32"/>
          <w:szCs w:val="32"/>
        </w:rPr>
        <w:t>【哈？为啥我们非得要管你健康不健康啊？】</w:t>
      </w:r>
    </w:p>
    <w:p w:rsidR="00960C25" w:rsidRPr="008C3C39" w:rsidRDefault="00960C25" w:rsidP="00A544EE">
      <w:pPr>
        <w:rPr>
          <w:sz w:val="32"/>
          <w:szCs w:val="32"/>
        </w:rPr>
      </w:pPr>
      <w:r w:rsidRPr="008C3C39">
        <w:rPr>
          <w:rFonts w:hint="eastAsia"/>
          <w:sz w:val="32"/>
          <w:szCs w:val="32"/>
        </w:rPr>
        <w:t>【似乎是搞错了，你回来时候喝的那个药，说的简单点就是毒。</w:t>
      </w:r>
    </w:p>
    <w:p w:rsidR="00960C25" w:rsidRPr="008C3C39" w:rsidRDefault="00960C25" w:rsidP="00A544EE">
      <w:pPr>
        <w:rPr>
          <w:sz w:val="32"/>
          <w:szCs w:val="32"/>
        </w:rPr>
      </w:pPr>
      <w:r w:rsidRPr="008C3C39">
        <w:rPr>
          <w:rFonts w:hint="eastAsia"/>
          <w:sz w:val="32"/>
          <w:szCs w:val="32"/>
        </w:rPr>
        <w:t>因为不是速效性的，大概要半天才会有效果吧。在那之前如果不抓紧吃新药的话，之前的毒就会在体内乱撞，出现猝死的情况。</w:t>
      </w:r>
    </w:p>
    <w:p w:rsidR="00960C25" w:rsidRPr="008C3C39" w:rsidRDefault="00960C25" w:rsidP="00A544EE">
      <w:pPr>
        <w:rPr>
          <w:sz w:val="32"/>
          <w:szCs w:val="32"/>
        </w:rPr>
      </w:pPr>
      <w:r w:rsidRPr="008C3C39">
        <w:rPr>
          <w:rFonts w:hint="eastAsia"/>
          <w:sz w:val="32"/>
          <w:szCs w:val="32"/>
        </w:rPr>
        <w:t>有珠那家伙，硬说连这都做不到就不能相信你。】</w:t>
      </w:r>
    </w:p>
    <w:p w:rsidR="00960C25" w:rsidRPr="008C3C39" w:rsidRDefault="00960C25" w:rsidP="00A544EE">
      <w:pPr>
        <w:rPr>
          <w:sz w:val="32"/>
          <w:szCs w:val="32"/>
        </w:rPr>
      </w:pPr>
      <w:r w:rsidRPr="008C3C39">
        <w:rPr>
          <w:rFonts w:hint="eastAsia"/>
          <w:sz w:val="32"/>
          <w:szCs w:val="32"/>
        </w:rPr>
        <w:t>【好啦，听明白了就快点喝了。</w:t>
      </w:r>
    </w:p>
    <w:p w:rsidR="00960C25" w:rsidRPr="008C3C39" w:rsidRDefault="00960C25" w:rsidP="00A544EE">
      <w:pPr>
        <w:rPr>
          <w:sz w:val="32"/>
          <w:szCs w:val="32"/>
        </w:rPr>
      </w:pPr>
      <w:r w:rsidRPr="008C3C39">
        <w:rPr>
          <w:rFonts w:hint="eastAsia"/>
          <w:sz w:val="32"/>
          <w:szCs w:val="32"/>
        </w:rPr>
        <w:t>……嘛，我倒也没想到会这么麻烦。</w:t>
      </w:r>
    </w:p>
    <w:p w:rsidR="00960C25" w:rsidRPr="008C3C39" w:rsidRDefault="00960C25" w:rsidP="00A544EE">
      <w:pPr>
        <w:rPr>
          <w:sz w:val="32"/>
          <w:szCs w:val="32"/>
        </w:rPr>
      </w:pPr>
      <w:r w:rsidRPr="008C3C39">
        <w:rPr>
          <w:rFonts w:hint="eastAsia"/>
          <w:sz w:val="32"/>
          <w:szCs w:val="32"/>
        </w:rPr>
        <w:t>最近还得再想想有没有更好的办法，在那之前先用这办法忍忍吧。】</w:t>
      </w:r>
    </w:p>
    <w:p w:rsidR="00960C25" w:rsidRPr="008C3C39" w:rsidRDefault="00960C25" w:rsidP="00A544EE">
      <w:pPr>
        <w:rPr>
          <w:sz w:val="32"/>
          <w:szCs w:val="32"/>
        </w:rPr>
      </w:pPr>
      <w:r w:rsidRPr="008C3C39">
        <w:rPr>
          <w:rFonts w:hint="eastAsia"/>
          <w:sz w:val="32"/>
          <w:szCs w:val="32"/>
        </w:rPr>
        <w:t>【……说的太支离破碎了，总之我之前喝的都不是什么好东西对吧？】</w:t>
      </w:r>
    </w:p>
    <w:p w:rsidR="00960C25" w:rsidRPr="008C3C39" w:rsidRDefault="00960C25" w:rsidP="00A544EE">
      <w:pPr>
        <w:rPr>
          <w:sz w:val="32"/>
          <w:szCs w:val="32"/>
        </w:rPr>
      </w:pPr>
      <w:r w:rsidRPr="008C3C39">
        <w:rPr>
          <w:rFonts w:hint="eastAsia"/>
          <w:sz w:val="32"/>
          <w:szCs w:val="32"/>
        </w:rPr>
        <w:t>草十郎从青子那里接过药片一口吞下肚。</w:t>
      </w:r>
    </w:p>
    <w:p w:rsidR="00960C25" w:rsidRPr="008C3C39" w:rsidRDefault="00960C25" w:rsidP="00A544EE">
      <w:pPr>
        <w:rPr>
          <w:sz w:val="32"/>
          <w:szCs w:val="32"/>
        </w:rPr>
      </w:pPr>
      <w:r w:rsidRPr="008C3C39">
        <w:rPr>
          <w:rFonts w:hint="eastAsia"/>
          <w:sz w:val="32"/>
          <w:szCs w:val="32"/>
        </w:rPr>
        <w:t>听到毒药什么的也没有害怕的样子。</w:t>
      </w:r>
    </w:p>
    <w:p w:rsidR="00960C25" w:rsidRPr="008C3C39" w:rsidRDefault="00960C25" w:rsidP="00A544EE">
      <w:pPr>
        <w:rPr>
          <w:sz w:val="32"/>
          <w:szCs w:val="32"/>
        </w:rPr>
      </w:pPr>
      <w:r w:rsidRPr="008C3C39">
        <w:rPr>
          <w:rFonts w:hint="eastAsia"/>
          <w:sz w:val="32"/>
          <w:szCs w:val="32"/>
        </w:rPr>
        <w:t>“多谢”，似乎也没打算责备青子她们的霸道行径。</w:t>
      </w:r>
    </w:p>
    <w:p w:rsidR="00960C25" w:rsidRPr="008C3C39" w:rsidRDefault="00960C25" w:rsidP="00A544EE">
      <w:pPr>
        <w:rPr>
          <w:sz w:val="32"/>
          <w:szCs w:val="32"/>
        </w:rPr>
      </w:pPr>
      <w:r w:rsidRPr="008C3C39">
        <w:rPr>
          <w:rFonts w:hint="eastAsia"/>
          <w:sz w:val="32"/>
          <w:szCs w:val="32"/>
        </w:rPr>
        <w:t>【真是，含毒制毒什么的，还真有古风呢，苍崎也是有珠也是。】</w:t>
      </w:r>
    </w:p>
    <w:p w:rsidR="00960C25" w:rsidRPr="008C3C39" w:rsidRDefault="00960C25" w:rsidP="00A544EE">
      <w:pPr>
        <w:rPr>
          <w:sz w:val="32"/>
          <w:szCs w:val="32"/>
        </w:rPr>
      </w:pPr>
      <w:r w:rsidRPr="008C3C39">
        <w:rPr>
          <w:rFonts w:hint="eastAsia"/>
          <w:sz w:val="32"/>
          <w:szCs w:val="32"/>
        </w:rPr>
        <w:t>像是被点了笑穴，草十郎的表情又欢快起来。</w:t>
      </w:r>
    </w:p>
    <w:p w:rsidR="00960C25" w:rsidRPr="008C3C39" w:rsidRDefault="00960C25" w:rsidP="00A544EE">
      <w:pPr>
        <w:rPr>
          <w:sz w:val="32"/>
          <w:szCs w:val="32"/>
        </w:rPr>
      </w:pPr>
      <w:r w:rsidRPr="008C3C39">
        <w:rPr>
          <w:rFonts w:hint="eastAsia"/>
          <w:sz w:val="32"/>
          <w:szCs w:val="32"/>
        </w:rPr>
        <w:t>另一边，青子则是完全理解不了为什么这样还能笑出来。</w:t>
      </w:r>
    </w:p>
    <w:p w:rsidR="00960C25" w:rsidRPr="008C3C39" w:rsidRDefault="00960C25" w:rsidP="00A544EE">
      <w:pPr>
        <w:rPr>
          <w:sz w:val="32"/>
          <w:szCs w:val="32"/>
        </w:rPr>
      </w:pPr>
      <w:r w:rsidRPr="008C3C39">
        <w:rPr>
          <w:rFonts w:hint="eastAsia"/>
          <w:sz w:val="32"/>
          <w:szCs w:val="32"/>
        </w:rPr>
        <w:t>【今天回来晚是因为要去公寓拿行李过来。就是这么回事啦，之前要是有打个电话就好了呢。】</w:t>
      </w:r>
    </w:p>
    <w:p w:rsidR="00960C25" w:rsidRPr="008C3C39" w:rsidRDefault="00960C25" w:rsidP="00A544EE">
      <w:pPr>
        <w:rPr>
          <w:sz w:val="32"/>
          <w:szCs w:val="32"/>
        </w:rPr>
      </w:pPr>
      <w:r w:rsidRPr="008C3C39">
        <w:rPr>
          <w:rFonts w:hint="eastAsia"/>
          <w:sz w:val="32"/>
          <w:szCs w:val="32"/>
        </w:rPr>
        <w:t>【……你说的行李，不会是指这些东西吧？】</w:t>
      </w:r>
    </w:p>
    <w:p w:rsidR="00960C25" w:rsidRPr="008C3C39" w:rsidRDefault="00960C25" w:rsidP="00A544EE">
      <w:pPr>
        <w:rPr>
          <w:sz w:val="32"/>
          <w:szCs w:val="32"/>
        </w:rPr>
      </w:pPr>
      <w:r w:rsidRPr="008C3C39">
        <w:rPr>
          <w:rFonts w:hint="eastAsia"/>
          <w:sz w:val="32"/>
          <w:szCs w:val="32"/>
        </w:rPr>
        <w:t>青子指了指草十郎拿着的那些纸箱，“当然”，草十郎点了点头。</w:t>
      </w:r>
    </w:p>
    <w:p w:rsidR="00960C25" w:rsidRPr="008C3C39" w:rsidRDefault="00960C25" w:rsidP="00A544EE">
      <w:pPr>
        <w:rPr>
          <w:sz w:val="32"/>
          <w:szCs w:val="32"/>
        </w:rPr>
      </w:pPr>
      <w:r w:rsidRPr="008C3C39">
        <w:rPr>
          <w:rFonts w:hint="eastAsia"/>
          <w:sz w:val="32"/>
          <w:szCs w:val="32"/>
        </w:rPr>
        <w:t>【既然不住了还要交房租不就成傻瓜了吗？今天跟房东说了。也稍微被问了一下什么时候回来什么的，说三个月没问题吧。】</w:t>
      </w:r>
    </w:p>
    <w:p w:rsidR="00960C25" w:rsidRPr="008C3C39" w:rsidRDefault="00960C25" w:rsidP="00A544EE">
      <w:pPr>
        <w:rPr>
          <w:sz w:val="32"/>
          <w:szCs w:val="32"/>
        </w:rPr>
      </w:pPr>
      <w:r w:rsidRPr="008C3C39">
        <w:rPr>
          <w:rFonts w:hint="eastAsia"/>
          <w:sz w:val="32"/>
          <w:szCs w:val="32"/>
        </w:rPr>
        <w:t>【房租……？</w:t>
      </w:r>
    </w:p>
    <w:p w:rsidR="00960C25" w:rsidRPr="008C3C39" w:rsidRDefault="00960C25" w:rsidP="00A544EE">
      <w:pPr>
        <w:rPr>
          <w:sz w:val="32"/>
          <w:szCs w:val="32"/>
        </w:rPr>
      </w:pPr>
      <w:r w:rsidRPr="008C3C39">
        <w:rPr>
          <w:rFonts w:hint="eastAsia"/>
          <w:sz w:val="32"/>
          <w:szCs w:val="32"/>
        </w:rPr>
        <w:t>啊，是吗。也是呐，我都把这事给忘光了呢。有珠听了也会高兴的，这下。】</w:t>
      </w:r>
    </w:p>
    <w:p w:rsidR="00960C25" w:rsidRPr="008C3C39" w:rsidRDefault="00960C25" w:rsidP="00A544EE">
      <w:pPr>
        <w:rPr>
          <w:sz w:val="32"/>
          <w:szCs w:val="32"/>
        </w:rPr>
      </w:pPr>
      <w:r w:rsidRPr="008C3C39">
        <w:rPr>
          <w:rFonts w:hint="eastAsia"/>
          <w:sz w:val="32"/>
          <w:szCs w:val="32"/>
        </w:rPr>
        <w:t>爽朗的笑容说的就是这个吧。</w:t>
      </w:r>
    </w:p>
    <w:p w:rsidR="00960C25" w:rsidRPr="008C3C39" w:rsidRDefault="00960C25" w:rsidP="00A544EE">
      <w:pPr>
        <w:rPr>
          <w:sz w:val="32"/>
          <w:szCs w:val="32"/>
        </w:rPr>
      </w:pPr>
      <w:r w:rsidRPr="008C3C39">
        <w:rPr>
          <w:rFonts w:hint="eastAsia"/>
          <w:sz w:val="32"/>
          <w:szCs w:val="32"/>
        </w:rPr>
        <w:t>一点阴郁都没有，直截了当，像是想到什么鬼点子的小鬼一样的笑容。</w:t>
      </w:r>
    </w:p>
    <w:p w:rsidR="00960C25" w:rsidRPr="008C3C39" w:rsidRDefault="00960C25" w:rsidP="00A544EE">
      <w:pPr>
        <w:rPr>
          <w:sz w:val="32"/>
          <w:szCs w:val="32"/>
        </w:rPr>
      </w:pPr>
      <w:r w:rsidRPr="008C3C39">
        <w:rPr>
          <w:rFonts w:hint="eastAsia"/>
          <w:sz w:val="32"/>
          <w:szCs w:val="32"/>
        </w:rPr>
        <w:t>预感到会有不幸的事发生，草十郎不禁为即将到来的威胁感到害怕。</w:t>
      </w:r>
    </w:p>
    <w:p w:rsidR="00960C25" w:rsidRPr="008C3C39" w:rsidRDefault="00960C25" w:rsidP="00A544EE">
      <w:pPr>
        <w:rPr>
          <w:sz w:val="32"/>
          <w:szCs w:val="32"/>
        </w:rPr>
      </w:pPr>
      <w:r w:rsidRPr="008C3C39">
        <w:rPr>
          <w:rFonts w:hint="eastAsia"/>
          <w:sz w:val="32"/>
          <w:szCs w:val="32"/>
        </w:rPr>
        <w:t>【但还真不少呢，行李。一箱还放不下吗？】</w:t>
      </w:r>
    </w:p>
    <w:p w:rsidR="00960C25" w:rsidRPr="008C3C39" w:rsidRDefault="00960C25" w:rsidP="00A544EE">
      <w:pPr>
        <w:rPr>
          <w:sz w:val="32"/>
          <w:szCs w:val="32"/>
        </w:rPr>
      </w:pPr>
      <w:r w:rsidRPr="008C3C39">
        <w:rPr>
          <w:rFonts w:hint="eastAsia"/>
          <w:sz w:val="32"/>
          <w:szCs w:val="32"/>
        </w:rPr>
        <w:t>【是啊，有很多呢。比起这个有珠在自己的房间吗？】</w:t>
      </w:r>
    </w:p>
    <w:p w:rsidR="00960C25" w:rsidRPr="008C3C39" w:rsidRDefault="00960C25" w:rsidP="00A544EE">
      <w:pPr>
        <w:rPr>
          <w:sz w:val="32"/>
          <w:szCs w:val="32"/>
        </w:rPr>
      </w:pPr>
      <w:r w:rsidRPr="008C3C39">
        <w:rPr>
          <w:rFonts w:hint="eastAsia"/>
          <w:sz w:val="32"/>
          <w:szCs w:val="32"/>
        </w:rPr>
        <w:t>【刚回去不久，虽然挺少见的在晚饭后留在这了，但似乎是没有等到呐。】</w:t>
      </w:r>
    </w:p>
    <w:p w:rsidR="00960C25" w:rsidRPr="008C3C39" w:rsidRDefault="00960C25" w:rsidP="00A544EE">
      <w:pPr>
        <w:rPr>
          <w:sz w:val="32"/>
          <w:szCs w:val="32"/>
        </w:rPr>
      </w:pPr>
      <w:r w:rsidRPr="008C3C39">
        <w:rPr>
          <w:rFonts w:hint="eastAsia"/>
          <w:sz w:val="32"/>
          <w:szCs w:val="32"/>
        </w:rPr>
        <w:t>青子保持着</w:t>
      </w:r>
      <w:r>
        <w:rPr>
          <w:rFonts w:hint="eastAsia"/>
          <w:sz w:val="32"/>
          <w:szCs w:val="32"/>
        </w:rPr>
        <w:t>灿烂</w:t>
      </w:r>
      <w:r w:rsidRPr="008C3C39">
        <w:rPr>
          <w:rFonts w:hint="eastAsia"/>
          <w:sz w:val="32"/>
          <w:szCs w:val="32"/>
        </w:rPr>
        <w:t>的笑容，用意味深长的眼神看着草十郎。</w:t>
      </w:r>
    </w:p>
    <w:p w:rsidR="00960C25" w:rsidRPr="008C3C39" w:rsidRDefault="00960C25" w:rsidP="00A544EE">
      <w:pPr>
        <w:rPr>
          <w:sz w:val="32"/>
          <w:szCs w:val="32"/>
        </w:rPr>
      </w:pPr>
      <w:r w:rsidRPr="008C3C39">
        <w:rPr>
          <w:rFonts w:hint="eastAsia"/>
          <w:sz w:val="32"/>
          <w:szCs w:val="32"/>
        </w:rPr>
        <w:t>【没有等到……等什么？】</w:t>
      </w:r>
    </w:p>
    <w:p w:rsidR="00960C25" w:rsidRPr="008C3C39" w:rsidRDefault="00960C25" w:rsidP="00A544EE">
      <w:pPr>
        <w:rPr>
          <w:sz w:val="32"/>
          <w:szCs w:val="32"/>
        </w:rPr>
      </w:pPr>
      <w:r w:rsidRPr="008C3C39">
        <w:rPr>
          <w:rFonts w:hint="eastAsia"/>
          <w:sz w:val="32"/>
          <w:szCs w:val="32"/>
        </w:rPr>
        <w:t>【那个啊，有人趁着有珠睡觉的时候擅自使用了没有库存的</w:t>
      </w:r>
      <w:r w:rsidRPr="008C3C39">
        <w:rPr>
          <w:sz w:val="32"/>
          <w:szCs w:val="32"/>
        </w:rPr>
        <w:t>FAUCHON</w:t>
      </w:r>
      <w:r w:rsidRPr="008C3C39">
        <w:rPr>
          <w:rFonts w:hint="eastAsia"/>
          <w:sz w:val="32"/>
          <w:szCs w:val="32"/>
        </w:rPr>
        <w:t>和</w:t>
      </w:r>
      <w:r w:rsidRPr="008C3C39">
        <w:rPr>
          <w:sz w:val="32"/>
          <w:szCs w:val="32"/>
        </w:rPr>
        <w:t>Blue Calico</w:t>
      </w:r>
      <w:r w:rsidRPr="008C3C39">
        <w:rPr>
          <w:rFonts w:hint="eastAsia"/>
          <w:sz w:val="32"/>
          <w:szCs w:val="32"/>
        </w:rPr>
        <w:t>。是不是等着要把这个不知道在哪的谁给剁了啊？】</w:t>
      </w:r>
    </w:p>
    <w:p w:rsidR="00960C25" w:rsidRPr="008C3C39" w:rsidRDefault="00960C25" w:rsidP="00A544EE">
      <w:pPr>
        <w:rPr>
          <w:sz w:val="32"/>
          <w:szCs w:val="32"/>
        </w:rPr>
      </w:pPr>
      <w:r w:rsidRPr="008C3C39">
        <w:rPr>
          <w:rFonts w:hint="eastAsia"/>
          <w:sz w:val="32"/>
          <w:szCs w:val="32"/>
        </w:rPr>
        <w:t>【</w:t>
      </w:r>
      <w:r w:rsidRPr="008C3C39">
        <w:rPr>
          <w:sz w:val="32"/>
          <w:szCs w:val="32"/>
        </w:rPr>
        <w:t>FAUCHON</w:t>
      </w:r>
      <w:r w:rsidRPr="008C3C39">
        <w:rPr>
          <w:rFonts w:hint="eastAsia"/>
          <w:sz w:val="32"/>
          <w:szCs w:val="32"/>
        </w:rPr>
        <w:t>……是说那个茶叶吗？】</w:t>
      </w:r>
    </w:p>
    <w:p w:rsidR="00960C25" w:rsidRPr="008C3C39" w:rsidRDefault="00960C25" w:rsidP="00A544EE">
      <w:pPr>
        <w:rPr>
          <w:sz w:val="32"/>
          <w:szCs w:val="32"/>
        </w:rPr>
      </w:pPr>
      <w:r w:rsidRPr="008C3C39">
        <w:rPr>
          <w:rFonts w:hint="eastAsia"/>
          <w:sz w:val="32"/>
          <w:szCs w:val="32"/>
        </w:rPr>
        <w:t>【对啊，我也被吓了一跳呢。虽然有珠经常随便找个地方就睡过去了，但准备好红茶再去睡这还是第一次呢。</w:t>
      </w:r>
    </w:p>
    <w:p w:rsidR="00960C25" w:rsidRPr="008C3C39" w:rsidRDefault="00960C25" w:rsidP="00A544EE">
      <w:pPr>
        <w:rPr>
          <w:sz w:val="32"/>
          <w:szCs w:val="32"/>
        </w:rPr>
      </w:pPr>
      <w:r w:rsidRPr="008C3C39">
        <w:rPr>
          <w:rFonts w:hint="eastAsia"/>
          <w:sz w:val="32"/>
          <w:szCs w:val="32"/>
        </w:rPr>
        <w:t>还以为她有什么心事了叫起来一问，她也很吃惊。到底、是谁干的啊？】</w:t>
      </w:r>
    </w:p>
    <w:p w:rsidR="00960C25" w:rsidRPr="008C3C39" w:rsidRDefault="00960C25" w:rsidP="00A544EE">
      <w:pPr>
        <w:rPr>
          <w:sz w:val="32"/>
          <w:szCs w:val="32"/>
        </w:rPr>
      </w:pPr>
      <w:r w:rsidRPr="008C3C39">
        <w:rPr>
          <w:rFonts w:hint="eastAsia"/>
          <w:sz w:val="32"/>
          <w:szCs w:val="32"/>
        </w:rPr>
        <w:t>啪，草十郎拿拳头砸了一下手掌。</w:t>
      </w:r>
    </w:p>
    <w:p w:rsidR="00960C25" w:rsidRPr="008C3C39" w:rsidRDefault="00960C25" w:rsidP="00A544EE">
      <w:pPr>
        <w:rPr>
          <w:sz w:val="32"/>
          <w:szCs w:val="32"/>
        </w:rPr>
      </w:pPr>
      <w:r w:rsidRPr="008C3C39">
        <w:rPr>
          <w:rFonts w:hint="eastAsia"/>
          <w:sz w:val="32"/>
          <w:szCs w:val="32"/>
        </w:rPr>
        <w:t>他确实是准备了红茶，而之后则完全没有把红茶收拾起来的记忆。</w:t>
      </w:r>
    </w:p>
    <w:p w:rsidR="00960C25" w:rsidRPr="008C3C39" w:rsidRDefault="00960C25" w:rsidP="00A544EE">
      <w:pPr>
        <w:rPr>
          <w:sz w:val="32"/>
          <w:szCs w:val="32"/>
        </w:rPr>
      </w:pPr>
      <w:r w:rsidRPr="008C3C39">
        <w:rPr>
          <w:rFonts w:hint="eastAsia"/>
          <w:sz w:val="32"/>
          <w:szCs w:val="32"/>
        </w:rPr>
        <w:t>麻烦了，草十郎的表情暗了下来。青子则很开心的看着他。</w:t>
      </w:r>
    </w:p>
    <w:p w:rsidR="00960C25" w:rsidRPr="008C3C39" w:rsidRDefault="00960C25" w:rsidP="00A544EE">
      <w:pPr>
        <w:rPr>
          <w:sz w:val="32"/>
          <w:szCs w:val="32"/>
        </w:rPr>
      </w:pPr>
      <w:r w:rsidRPr="008C3C39">
        <w:rPr>
          <w:rFonts w:hint="eastAsia"/>
          <w:sz w:val="32"/>
          <w:szCs w:val="32"/>
        </w:rPr>
        <w:t>【这样啊……所以，有珠生气了。】</w:t>
      </w:r>
    </w:p>
    <w:p w:rsidR="00960C25" w:rsidRPr="008C3C39" w:rsidRDefault="00960C25" w:rsidP="00A544EE">
      <w:pPr>
        <w:rPr>
          <w:sz w:val="32"/>
          <w:szCs w:val="32"/>
        </w:rPr>
      </w:pPr>
      <w:r w:rsidRPr="008C3C39">
        <w:rPr>
          <w:rFonts w:hint="eastAsia"/>
          <w:sz w:val="32"/>
          <w:szCs w:val="32"/>
        </w:rPr>
        <w:t>【当然，知更鸟都被牵连着扔出去了。】</w:t>
      </w:r>
    </w:p>
    <w:p w:rsidR="00960C25" w:rsidRPr="008C3C39" w:rsidRDefault="00960C25" w:rsidP="00A544EE">
      <w:pPr>
        <w:rPr>
          <w:sz w:val="32"/>
          <w:szCs w:val="32"/>
        </w:rPr>
      </w:pPr>
      <w:r w:rsidRPr="008C3C39">
        <w:rPr>
          <w:rFonts w:hint="eastAsia"/>
          <w:sz w:val="32"/>
          <w:szCs w:val="32"/>
        </w:rPr>
        <w:t>【啊啊，要我的话也会生气。放着完全没有收拾，真是太不像话了。】</w:t>
      </w:r>
    </w:p>
    <w:p w:rsidR="00960C25" w:rsidRPr="008C3C39" w:rsidRDefault="00960C25" w:rsidP="00A544EE">
      <w:pPr>
        <w:rPr>
          <w:sz w:val="32"/>
          <w:szCs w:val="32"/>
        </w:rPr>
      </w:pPr>
      <w:r w:rsidRPr="008C3C39">
        <w:rPr>
          <w:rFonts w:hint="eastAsia"/>
          <w:sz w:val="32"/>
          <w:szCs w:val="32"/>
        </w:rPr>
        <w:t>太失态了，草十郎很激动的自责着。</w:t>
      </w:r>
    </w:p>
    <w:p w:rsidR="00960C25" w:rsidRPr="008C3C39" w:rsidRDefault="00960C25" w:rsidP="00A544EE">
      <w:pPr>
        <w:rPr>
          <w:sz w:val="32"/>
          <w:szCs w:val="32"/>
        </w:rPr>
      </w:pPr>
      <w:r w:rsidRPr="008C3C39">
        <w:rPr>
          <w:rFonts w:hint="eastAsia"/>
          <w:sz w:val="32"/>
          <w:szCs w:val="32"/>
        </w:rPr>
        <w:t>【重点错啦！听好啦，是因为自己的睡脸被看见了有珠她才生气的！】</w:t>
      </w:r>
    </w:p>
    <w:p w:rsidR="00960C25" w:rsidRPr="008C3C39" w:rsidRDefault="00960C25" w:rsidP="00A544EE">
      <w:pPr>
        <w:rPr>
          <w:sz w:val="32"/>
          <w:szCs w:val="32"/>
        </w:rPr>
      </w:pPr>
      <w:r w:rsidRPr="008C3C39">
        <w:rPr>
          <w:rFonts w:hint="eastAsia"/>
          <w:sz w:val="32"/>
          <w:szCs w:val="32"/>
        </w:rPr>
        <w:t>【哎…………是这样吗，有珠她、我不觉得她会在意这些的。】</w:t>
      </w:r>
    </w:p>
    <w:p w:rsidR="00960C25" w:rsidRPr="008C3C39" w:rsidRDefault="00960C25" w:rsidP="00A544EE">
      <w:pPr>
        <w:rPr>
          <w:sz w:val="32"/>
          <w:szCs w:val="32"/>
        </w:rPr>
      </w:pPr>
      <w:r w:rsidRPr="008C3C39">
        <w:rPr>
          <w:rFonts w:hint="eastAsia"/>
          <w:sz w:val="32"/>
          <w:szCs w:val="32"/>
        </w:rPr>
        <w:t>【你可能不在意，我们可是会在意的！】</w:t>
      </w:r>
    </w:p>
    <w:p w:rsidR="00960C25" w:rsidRPr="008C3C39" w:rsidRDefault="00960C25" w:rsidP="00A544EE">
      <w:pPr>
        <w:rPr>
          <w:sz w:val="32"/>
          <w:szCs w:val="32"/>
        </w:rPr>
      </w:pPr>
      <w:r w:rsidRPr="008C3C39">
        <w:rPr>
          <w:rFonts w:hint="eastAsia"/>
          <w:sz w:val="32"/>
          <w:szCs w:val="32"/>
        </w:rPr>
        <w:t>嘎叽，青子的怒目而视仿佛发出了玻璃碎裂一样的声音。</w:t>
      </w:r>
    </w:p>
    <w:p w:rsidR="00960C25" w:rsidRPr="008C3C39" w:rsidRDefault="00960C25" w:rsidP="00A544EE">
      <w:pPr>
        <w:rPr>
          <w:sz w:val="32"/>
          <w:szCs w:val="32"/>
        </w:rPr>
      </w:pPr>
      <w:r w:rsidRPr="008C3C39">
        <w:rPr>
          <w:rFonts w:hint="eastAsia"/>
          <w:sz w:val="32"/>
          <w:szCs w:val="32"/>
        </w:rPr>
        <w:t>“我们”、草十郎感觉到青子喊出这个词时其中蕴含的魄力。</w:t>
      </w:r>
    </w:p>
    <w:p w:rsidR="00960C25" w:rsidRPr="008C3C39" w:rsidRDefault="00960C25" w:rsidP="00A544EE">
      <w:pPr>
        <w:rPr>
          <w:sz w:val="32"/>
          <w:szCs w:val="32"/>
        </w:rPr>
      </w:pPr>
      <w:r w:rsidRPr="008C3C39">
        <w:rPr>
          <w:rFonts w:hint="eastAsia"/>
          <w:sz w:val="32"/>
          <w:szCs w:val="32"/>
        </w:rPr>
        <w:t>【那是只限苍崎你们的情况吗？】</w:t>
      </w:r>
    </w:p>
    <w:p w:rsidR="00960C25" w:rsidRPr="008C3C39" w:rsidRDefault="00960C25" w:rsidP="00A544EE">
      <w:pPr>
        <w:rPr>
          <w:sz w:val="32"/>
          <w:szCs w:val="32"/>
        </w:rPr>
      </w:pPr>
      <w:r w:rsidRPr="008C3C39">
        <w:rPr>
          <w:rFonts w:hint="eastAsia"/>
          <w:sz w:val="32"/>
          <w:szCs w:val="32"/>
        </w:rPr>
        <w:t>【世间的一般常识啦。自己不在意就以为别人都跟你一样，之后有你受的。】</w:t>
      </w:r>
    </w:p>
    <w:p w:rsidR="00960C25" w:rsidRPr="008C3C39" w:rsidRDefault="00960C25" w:rsidP="00A544EE">
      <w:pPr>
        <w:rPr>
          <w:sz w:val="32"/>
          <w:szCs w:val="32"/>
        </w:rPr>
      </w:pPr>
      <w:r w:rsidRPr="008C3C39">
        <w:rPr>
          <w:rFonts w:hint="eastAsia"/>
          <w:sz w:val="32"/>
          <w:szCs w:val="32"/>
        </w:rPr>
        <w:t>【嗯。但是要这么说的话，在前厅里睡着的有珠不也有问题吗？总不能放着不管吧，那种情况下。】</w:t>
      </w:r>
    </w:p>
    <w:p w:rsidR="00960C25" w:rsidRPr="008C3C39" w:rsidRDefault="00960C25" w:rsidP="00A544EE">
      <w:pPr>
        <w:rPr>
          <w:sz w:val="32"/>
          <w:szCs w:val="32"/>
        </w:rPr>
      </w:pPr>
      <w:r w:rsidRPr="008C3C39">
        <w:rPr>
          <w:rFonts w:hint="eastAsia"/>
          <w:sz w:val="32"/>
          <w:szCs w:val="32"/>
        </w:rPr>
        <w:t>【……你的好意心领了，但这怎么说呢，这个洋馆的主人可是她呀。</w:t>
      </w:r>
    </w:p>
    <w:p w:rsidR="00960C25" w:rsidRPr="008C3C39" w:rsidRDefault="00960C25" w:rsidP="00A544EE">
      <w:pPr>
        <w:rPr>
          <w:sz w:val="32"/>
          <w:szCs w:val="32"/>
        </w:rPr>
      </w:pPr>
      <w:r w:rsidRPr="008C3C39">
        <w:rPr>
          <w:rFonts w:hint="eastAsia"/>
          <w:sz w:val="32"/>
          <w:szCs w:val="32"/>
        </w:rPr>
        <w:t>在这个洋馆里你所碰到的所有不入流不像话，失败失态的情况，责任最后都会押到草十郎你身上。</w:t>
      </w:r>
    </w:p>
    <w:p w:rsidR="00960C25" w:rsidRPr="008C3C39" w:rsidRDefault="00960C25" w:rsidP="00A544EE">
      <w:pPr>
        <w:rPr>
          <w:sz w:val="32"/>
          <w:szCs w:val="32"/>
        </w:rPr>
      </w:pPr>
      <w:r w:rsidRPr="008C3C39">
        <w:rPr>
          <w:rFonts w:hint="eastAsia"/>
          <w:sz w:val="32"/>
          <w:szCs w:val="32"/>
        </w:rPr>
        <w:t>我说的这些，明白了吗？】</w:t>
      </w:r>
    </w:p>
    <w:p w:rsidR="00960C25" w:rsidRPr="008C3C39" w:rsidRDefault="00960C25" w:rsidP="00A544EE">
      <w:pPr>
        <w:rPr>
          <w:sz w:val="32"/>
          <w:szCs w:val="32"/>
        </w:rPr>
      </w:pPr>
      <w:r w:rsidRPr="008C3C39">
        <w:rPr>
          <w:rFonts w:hint="eastAsia"/>
          <w:sz w:val="32"/>
          <w:szCs w:val="32"/>
        </w:rPr>
        <w:t>还是有点不明白青子说的意思，草十郎“嗯嗯”的思考着。</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也就是说，这里是有珠的自治区喽？】</w:t>
      </w:r>
    </w:p>
    <w:p w:rsidR="00960C25" w:rsidRPr="008C3C39" w:rsidRDefault="00960C25" w:rsidP="00A544EE">
      <w:pPr>
        <w:rPr>
          <w:sz w:val="32"/>
          <w:szCs w:val="32"/>
        </w:rPr>
      </w:pPr>
      <w:r w:rsidRPr="008C3C39">
        <w:rPr>
          <w:rFonts w:hint="eastAsia"/>
          <w:sz w:val="32"/>
          <w:szCs w:val="32"/>
        </w:rPr>
        <w:t>【没错，说的挺恰当。正确点说是我和有珠，领主想干什么都是被允许的哦。】</w:t>
      </w:r>
    </w:p>
    <w:p w:rsidR="00960C25" w:rsidRPr="008C3C39" w:rsidRDefault="00960C25" w:rsidP="00A544EE">
      <w:pPr>
        <w:rPr>
          <w:sz w:val="32"/>
          <w:szCs w:val="32"/>
        </w:rPr>
      </w:pPr>
      <w:r w:rsidRPr="008C3C39">
        <w:rPr>
          <w:rFonts w:hint="eastAsia"/>
          <w:sz w:val="32"/>
          <w:szCs w:val="32"/>
        </w:rPr>
        <w:t>笑着说完，青子做到了沙发上。</w:t>
      </w:r>
    </w:p>
    <w:p w:rsidR="00960C25" w:rsidRPr="008C3C39" w:rsidRDefault="00960C25" w:rsidP="00A544EE">
      <w:pPr>
        <w:rPr>
          <w:sz w:val="32"/>
          <w:szCs w:val="32"/>
        </w:rPr>
      </w:pPr>
      <w:r w:rsidRPr="008C3C39">
        <w:rPr>
          <w:rFonts w:hint="eastAsia"/>
          <w:sz w:val="32"/>
          <w:szCs w:val="32"/>
        </w:rPr>
        <w:t>草十郎站在青子对面沙发的后面，回想着刚才的对话。</w:t>
      </w:r>
    </w:p>
    <w:p w:rsidR="00960C25" w:rsidRPr="008C3C39" w:rsidRDefault="00960C25" w:rsidP="00A544EE">
      <w:pPr>
        <w:rPr>
          <w:sz w:val="32"/>
          <w:szCs w:val="32"/>
        </w:rPr>
      </w:pPr>
      <w:r w:rsidRPr="008C3C39">
        <w:rPr>
          <w:rFonts w:hint="eastAsia"/>
          <w:sz w:val="32"/>
          <w:szCs w:val="32"/>
        </w:rPr>
        <w:t>说是有珠的自治区、青子的自治区。那她们的家族、老家又到底是什么样的呢？</w:t>
      </w:r>
    </w:p>
    <w:p w:rsidR="00960C25" w:rsidRPr="008C3C39" w:rsidRDefault="00960C25" w:rsidP="00A544EE">
      <w:pPr>
        <w:rPr>
          <w:sz w:val="32"/>
          <w:szCs w:val="32"/>
        </w:rPr>
      </w:pPr>
      <w:r w:rsidRPr="008C3C39">
        <w:rPr>
          <w:rFonts w:hint="eastAsia"/>
          <w:sz w:val="32"/>
          <w:szCs w:val="32"/>
        </w:rPr>
        <w:t>【苍崎，你的双亲怎么样了？】</w:t>
      </w:r>
    </w:p>
    <w:p w:rsidR="00960C25" w:rsidRPr="008C3C39" w:rsidRDefault="00960C25" w:rsidP="00A544EE">
      <w:pPr>
        <w:rPr>
          <w:sz w:val="32"/>
          <w:szCs w:val="32"/>
        </w:rPr>
      </w:pPr>
      <w:r w:rsidRPr="008C3C39">
        <w:rPr>
          <w:rFonts w:hint="eastAsia"/>
          <w:sz w:val="32"/>
          <w:szCs w:val="32"/>
        </w:rPr>
        <w:t>草十郎忍不住把心里想事情的问了出来。</w:t>
      </w:r>
    </w:p>
    <w:p w:rsidR="00960C25" w:rsidRPr="008C3C39" w:rsidRDefault="00960C25" w:rsidP="00A544EE">
      <w:pPr>
        <w:rPr>
          <w:sz w:val="32"/>
          <w:szCs w:val="32"/>
        </w:rPr>
      </w:pPr>
      <w:r w:rsidRPr="008C3C39">
        <w:rPr>
          <w:rFonts w:hint="eastAsia"/>
          <w:sz w:val="32"/>
          <w:szCs w:val="32"/>
        </w:rPr>
        <w:t>【还活着呢。是三咲町往下走四站地一个叫陶川地方的地主。师父是祖父，现在正在隐居，和父母住在一起。】</w:t>
      </w:r>
    </w:p>
    <w:p w:rsidR="00960C25" w:rsidRPr="008C3C39" w:rsidRDefault="00960C25" w:rsidP="00A544EE">
      <w:pPr>
        <w:rPr>
          <w:sz w:val="32"/>
          <w:szCs w:val="32"/>
        </w:rPr>
      </w:pPr>
      <w:r w:rsidRPr="008C3C39">
        <w:rPr>
          <w:rFonts w:hint="eastAsia"/>
          <w:sz w:val="32"/>
          <w:szCs w:val="32"/>
        </w:rPr>
        <w:t>【……唔，这么听起来，感觉就像是个普通的家庭呢。】</w:t>
      </w:r>
    </w:p>
    <w:p w:rsidR="00960C25" w:rsidRPr="008C3C39" w:rsidRDefault="00960C25" w:rsidP="00A544EE">
      <w:pPr>
        <w:rPr>
          <w:sz w:val="32"/>
          <w:szCs w:val="32"/>
        </w:rPr>
      </w:pPr>
      <w:r w:rsidRPr="008C3C39">
        <w:rPr>
          <w:rFonts w:hint="eastAsia"/>
          <w:sz w:val="32"/>
          <w:szCs w:val="32"/>
        </w:rPr>
        <w:t>因为说是魔法使的一族，草十郎似乎是想象了一些更破天荒的东西。</w:t>
      </w:r>
    </w:p>
    <w:p w:rsidR="00960C25" w:rsidRPr="008C3C39" w:rsidRDefault="00960C25" w:rsidP="00A544EE">
      <w:pPr>
        <w:rPr>
          <w:sz w:val="32"/>
          <w:szCs w:val="32"/>
        </w:rPr>
      </w:pPr>
      <w:r w:rsidRPr="008C3C39">
        <w:rPr>
          <w:rFonts w:hint="eastAsia"/>
          <w:sz w:val="32"/>
          <w:szCs w:val="32"/>
        </w:rPr>
        <w:t>【父母啊</w:t>
      </w:r>
      <w:r>
        <w:rPr>
          <w:rFonts w:hint="eastAsia"/>
          <w:sz w:val="32"/>
          <w:szCs w:val="32"/>
        </w:rPr>
        <w:t>。</w:t>
      </w:r>
      <w:r w:rsidRPr="008C3C39">
        <w:rPr>
          <w:rFonts w:hint="eastAsia"/>
          <w:sz w:val="32"/>
          <w:szCs w:val="32"/>
        </w:rPr>
        <w:t>父亲的话似乎是在魔术回路制作方面并不很优秀。也因为这个，我作为第二代也就拥有了潜在能力，祖父是这么说的。实际上谁知道呢。</w:t>
      </w:r>
    </w:p>
    <w:p w:rsidR="00960C25" w:rsidRPr="008C3C39" w:rsidRDefault="00960C25" w:rsidP="00A544EE">
      <w:pPr>
        <w:rPr>
          <w:sz w:val="32"/>
          <w:szCs w:val="32"/>
        </w:rPr>
      </w:pPr>
      <w:r w:rsidRPr="008C3C39">
        <w:rPr>
          <w:rFonts w:hint="eastAsia"/>
          <w:sz w:val="32"/>
          <w:szCs w:val="32"/>
        </w:rPr>
        <w:t>要说草十郎你所期待的一族，不管怎么想都应该是有珠。有珠她啊，跟我不一样是英国出身的。】</w:t>
      </w:r>
    </w:p>
    <w:p w:rsidR="00960C25" w:rsidRPr="008C3C39" w:rsidRDefault="00960C25" w:rsidP="00A544EE">
      <w:pPr>
        <w:rPr>
          <w:sz w:val="32"/>
          <w:szCs w:val="32"/>
        </w:rPr>
      </w:pPr>
      <w:r w:rsidRPr="008C3C39">
        <w:rPr>
          <w:rFonts w:hint="eastAsia"/>
          <w:sz w:val="32"/>
          <w:szCs w:val="32"/>
        </w:rPr>
        <w:t>“话说的有点多，就到这吧。”青子截住了话题。</w:t>
      </w:r>
    </w:p>
    <w:p w:rsidR="00960C25" w:rsidRPr="008C3C39" w:rsidRDefault="00960C25" w:rsidP="00A544EE">
      <w:pPr>
        <w:rPr>
          <w:sz w:val="32"/>
          <w:szCs w:val="32"/>
        </w:rPr>
      </w:pPr>
      <w:r w:rsidRPr="008C3C39">
        <w:rPr>
          <w:rFonts w:hint="eastAsia"/>
          <w:sz w:val="32"/>
          <w:szCs w:val="32"/>
        </w:rPr>
        <w:t>有珠的事要去向本人询问</w:t>
      </w:r>
      <w:r w:rsidRPr="008C3C39">
        <w:rPr>
          <w:sz w:val="32"/>
          <w:szCs w:val="32"/>
        </w:rPr>
        <w:t>——</w:t>
      </w:r>
      <w:r w:rsidRPr="008C3C39">
        <w:rPr>
          <w:rFonts w:hint="eastAsia"/>
          <w:sz w:val="32"/>
          <w:szCs w:val="32"/>
        </w:rPr>
        <w:t>眼前的少年这么说过。</w:t>
      </w:r>
    </w:p>
    <w:p w:rsidR="00960C25" w:rsidRPr="008C3C39" w:rsidRDefault="00960C25" w:rsidP="00A544EE">
      <w:pPr>
        <w:rPr>
          <w:sz w:val="32"/>
          <w:szCs w:val="32"/>
        </w:rPr>
      </w:pPr>
      <w:r w:rsidRPr="008C3C39">
        <w:rPr>
          <w:rFonts w:hint="eastAsia"/>
          <w:sz w:val="32"/>
          <w:szCs w:val="32"/>
        </w:rPr>
        <w:t>这个方针，没理由在这里破坏掉。</w:t>
      </w:r>
    </w:p>
    <w:p w:rsidR="00960C25" w:rsidRPr="008C3C39" w:rsidRDefault="00960C25" w:rsidP="00A544EE">
      <w:pPr>
        <w:rPr>
          <w:sz w:val="32"/>
          <w:szCs w:val="32"/>
        </w:rPr>
      </w:pPr>
      <w:r w:rsidRPr="008C3C39">
        <w:rPr>
          <w:rFonts w:hint="eastAsia"/>
          <w:sz w:val="32"/>
          <w:szCs w:val="32"/>
        </w:rPr>
        <w:t>【嘛，详细的情况你去问本人好了。有珠喜欢红茶也是从那里带来的习惯。</w:t>
      </w:r>
    </w:p>
    <w:p w:rsidR="00960C25" w:rsidRPr="008C3C39" w:rsidRDefault="00960C25" w:rsidP="00A544EE">
      <w:pPr>
        <w:rPr>
          <w:sz w:val="32"/>
          <w:szCs w:val="32"/>
        </w:rPr>
      </w:pPr>
      <w:r w:rsidRPr="008C3C39">
        <w:rPr>
          <w:rFonts w:hint="eastAsia"/>
          <w:sz w:val="32"/>
          <w:szCs w:val="32"/>
        </w:rPr>
        <w:t>……说起来，为什么偏偏今天不泡立顿的红茶了？茶包泡茶不是更好吗？】</w:t>
      </w:r>
    </w:p>
    <w:p w:rsidR="00960C25" w:rsidRPr="008C3C39" w:rsidRDefault="00960C25" w:rsidP="00A544EE">
      <w:pPr>
        <w:rPr>
          <w:sz w:val="32"/>
          <w:szCs w:val="32"/>
        </w:rPr>
      </w:pPr>
      <w:r w:rsidRPr="008C3C39">
        <w:rPr>
          <w:rFonts w:hint="eastAsia"/>
          <w:sz w:val="32"/>
          <w:szCs w:val="32"/>
        </w:rPr>
        <w:t>【不是苍崎你说的这样会比较好吗？</w:t>
      </w:r>
    </w:p>
    <w:p w:rsidR="00960C25" w:rsidRPr="008C3C39" w:rsidRDefault="00960C25" w:rsidP="00A544EE">
      <w:pPr>
        <w:rPr>
          <w:sz w:val="32"/>
          <w:szCs w:val="32"/>
        </w:rPr>
      </w:pPr>
      <w:r w:rsidRPr="008C3C39">
        <w:rPr>
          <w:rFonts w:hint="eastAsia"/>
          <w:sz w:val="32"/>
          <w:szCs w:val="32"/>
        </w:rPr>
        <w:t>有珠会在红茶上面纠缠不休什么的。】</w:t>
      </w:r>
    </w:p>
    <w:p w:rsidR="00960C25" w:rsidRPr="008C3C39" w:rsidRDefault="00960C25" w:rsidP="00A544EE">
      <w:pPr>
        <w:rPr>
          <w:sz w:val="32"/>
          <w:szCs w:val="32"/>
        </w:rPr>
      </w:pPr>
      <w:r w:rsidRPr="008C3C39">
        <w:rPr>
          <w:rFonts w:hint="eastAsia"/>
          <w:sz w:val="32"/>
          <w:szCs w:val="32"/>
        </w:rPr>
        <w:t>唔，意识到自己的失言，青子吞吞吐吐起来。</w:t>
      </w:r>
    </w:p>
    <w:p w:rsidR="00960C25" w:rsidRPr="008C3C39" w:rsidRDefault="00960C25" w:rsidP="00A544EE">
      <w:pPr>
        <w:rPr>
          <w:sz w:val="32"/>
          <w:szCs w:val="32"/>
        </w:rPr>
      </w:pPr>
      <w:r w:rsidRPr="008C3C39">
        <w:rPr>
          <w:rFonts w:hint="eastAsia"/>
          <w:sz w:val="32"/>
          <w:szCs w:val="32"/>
        </w:rPr>
        <w:t>这家伙性格上粗枝大叶的，但总能注意到细节上的事。</w:t>
      </w:r>
    </w:p>
    <w:p w:rsidR="00960C25" w:rsidRPr="008C3C39" w:rsidRDefault="00960C25" w:rsidP="00A544EE">
      <w:pPr>
        <w:rPr>
          <w:sz w:val="32"/>
          <w:szCs w:val="32"/>
        </w:rPr>
      </w:pPr>
      <w:r w:rsidRPr="008C3C39">
        <w:rPr>
          <w:rFonts w:hint="eastAsia"/>
          <w:sz w:val="32"/>
          <w:szCs w:val="32"/>
        </w:rPr>
        <w:t>【……嘛，算了。比起这个，明天放学后还要一个人回来吗？</w:t>
      </w:r>
    </w:p>
    <w:p w:rsidR="00960C25" w:rsidRPr="008C3C39" w:rsidRDefault="00960C25" w:rsidP="00A544EE">
      <w:pPr>
        <w:rPr>
          <w:sz w:val="32"/>
          <w:szCs w:val="32"/>
        </w:rPr>
      </w:pPr>
      <w:r w:rsidRPr="008C3C39">
        <w:rPr>
          <w:rFonts w:hint="eastAsia"/>
          <w:sz w:val="32"/>
          <w:szCs w:val="32"/>
        </w:rPr>
        <w:t>我还有新年的活动要确定，说是要应付出一个年糕大会来，所以我明天还是会很忙的。】</w:t>
      </w:r>
    </w:p>
    <w:p w:rsidR="00960C25" w:rsidRPr="008C3C39" w:rsidRDefault="00960C25" w:rsidP="00A544EE">
      <w:pPr>
        <w:rPr>
          <w:sz w:val="32"/>
          <w:szCs w:val="32"/>
        </w:rPr>
      </w:pPr>
      <w:r w:rsidRPr="008C3C39">
        <w:rPr>
          <w:rFonts w:hint="eastAsia"/>
          <w:sz w:val="32"/>
          <w:szCs w:val="32"/>
        </w:rPr>
        <w:t>知道了，草十郎点点头。</w:t>
      </w:r>
    </w:p>
    <w:p w:rsidR="00960C25" w:rsidRPr="008C3C39" w:rsidRDefault="00960C25" w:rsidP="00A544EE">
      <w:pPr>
        <w:rPr>
          <w:sz w:val="32"/>
          <w:szCs w:val="32"/>
        </w:rPr>
      </w:pPr>
      <w:r w:rsidRPr="008C3C39">
        <w:rPr>
          <w:rFonts w:hint="eastAsia"/>
          <w:sz w:val="32"/>
          <w:szCs w:val="32"/>
        </w:rPr>
        <w:t>看来就算青子不说，他本来也是这么打算的。</w:t>
      </w:r>
    </w:p>
    <w:p w:rsidR="00960C25" w:rsidRPr="008C3C39" w:rsidRDefault="00960C25" w:rsidP="00A544EE">
      <w:pPr>
        <w:rPr>
          <w:sz w:val="32"/>
          <w:szCs w:val="32"/>
        </w:rPr>
      </w:pPr>
      <w:r w:rsidRPr="008C3C39">
        <w:rPr>
          <w:rFonts w:hint="eastAsia"/>
          <w:sz w:val="32"/>
          <w:szCs w:val="32"/>
        </w:rPr>
        <w:t>【大会倒是挺好的，但是苍崎你身体没关系吧？从昨天开始就没有睡过呢。】</w:t>
      </w:r>
    </w:p>
    <w:p w:rsidR="00960C25" w:rsidRPr="008C3C39" w:rsidRDefault="00960C25" w:rsidP="00A544EE">
      <w:pPr>
        <w:rPr>
          <w:sz w:val="32"/>
          <w:szCs w:val="32"/>
        </w:rPr>
      </w:pPr>
      <w:r w:rsidRPr="008C3C39">
        <w:rPr>
          <w:rFonts w:hint="eastAsia"/>
          <w:sz w:val="32"/>
          <w:szCs w:val="32"/>
        </w:rPr>
        <w:t>【傍晚眯了三个小时左右吧，没什么大不了的。</w:t>
      </w:r>
    </w:p>
    <w:p w:rsidR="00960C25" w:rsidRPr="008C3C39" w:rsidRDefault="00960C25" w:rsidP="00A544EE">
      <w:pPr>
        <w:rPr>
          <w:sz w:val="32"/>
          <w:szCs w:val="32"/>
        </w:rPr>
      </w:pPr>
      <w:r w:rsidRPr="008C3C39">
        <w:rPr>
          <w:rFonts w:hint="eastAsia"/>
          <w:sz w:val="32"/>
          <w:szCs w:val="32"/>
        </w:rPr>
        <w:t>这么说起来你状态也不错呢吧？马上就要接着昨天晚上的继续了。】</w:t>
      </w:r>
    </w:p>
    <w:p w:rsidR="00960C25" w:rsidRPr="008C3C39" w:rsidRDefault="00960C25" w:rsidP="00A544EE">
      <w:pPr>
        <w:rPr>
          <w:sz w:val="32"/>
          <w:szCs w:val="32"/>
        </w:rPr>
      </w:pPr>
      <w:r w:rsidRPr="008C3C39">
        <w:rPr>
          <w:rFonts w:hint="eastAsia"/>
          <w:sz w:val="32"/>
          <w:szCs w:val="32"/>
        </w:rPr>
        <w:t>昨天晚上的继续，也就是一对一的通宵复习。</w:t>
      </w:r>
    </w:p>
    <w:p w:rsidR="00960C25" w:rsidRPr="008C3C39" w:rsidRDefault="00960C25" w:rsidP="00A544EE">
      <w:pPr>
        <w:rPr>
          <w:sz w:val="32"/>
          <w:szCs w:val="32"/>
        </w:rPr>
      </w:pPr>
      <w:r w:rsidRPr="008C3C39">
        <w:rPr>
          <w:rFonts w:hint="eastAsia"/>
          <w:sz w:val="32"/>
          <w:szCs w:val="32"/>
        </w:rPr>
        <w:t>对从那时开始就没阖过眼的草十郎来说，这甚至可以称作是严厉的苦修了</w:t>
      </w:r>
      <w:r w:rsidRPr="008C3C39">
        <w:rPr>
          <w:sz w:val="32"/>
          <w:szCs w:val="32"/>
        </w:rPr>
        <w:t>——</w:t>
      </w:r>
    </w:p>
    <w:p w:rsidR="00960C25" w:rsidRPr="008C3C39" w:rsidRDefault="00960C25" w:rsidP="00A544EE">
      <w:pPr>
        <w:rPr>
          <w:sz w:val="32"/>
          <w:szCs w:val="32"/>
        </w:rPr>
      </w:pPr>
      <w:r w:rsidRPr="008C3C39">
        <w:rPr>
          <w:rFonts w:hint="eastAsia"/>
          <w:sz w:val="32"/>
          <w:szCs w:val="32"/>
        </w:rPr>
        <w:t>但草十郎非常高兴的露出了笑脸。</w:t>
      </w:r>
    </w:p>
    <w:p w:rsidR="00960C25" w:rsidRPr="008C3C39" w:rsidRDefault="00960C25" w:rsidP="00A544EE">
      <w:pPr>
        <w:rPr>
          <w:sz w:val="32"/>
          <w:szCs w:val="32"/>
        </w:rPr>
      </w:pPr>
      <w:r w:rsidRPr="008C3C39">
        <w:rPr>
          <w:rFonts w:hint="eastAsia"/>
          <w:sz w:val="32"/>
          <w:szCs w:val="32"/>
        </w:rPr>
        <w:t>回想起刚转校过来那会，从暗处紧张的监视着自己的青子，和她那难以理解的照顾。</w:t>
      </w:r>
    </w:p>
    <w:p w:rsidR="00960C25" w:rsidRPr="008C3C39" w:rsidRDefault="00960C25" w:rsidP="00A544EE">
      <w:pPr>
        <w:rPr>
          <w:sz w:val="32"/>
          <w:szCs w:val="32"/>
        </w:rPr>
      </w:pPr>
      <w:r w:rsidRPr="008C3C39">
        <w:rPr>
          <w:rFonts w:hint="eastAsia"/>
          <w:sz w:val="32"/>
          <w:szCs w:val="32"/>
        </w:rPr>
        <w:t>【好的，再说不管怎么看辛苦的都是苍崎你，这特例中的特例，我就心怀感激的收下了。】</w:t>
      </w:r>
    </w:p>
    <w:p w:rsidR="00960C25" w:rsidRPr="008C3C39" w:rsidRDefault="00960C25" w:rsidP="00A544EE">
      <w:pPr>
        <w:rPr>
          <w:sz w:val="32"/>
          <w:szCs w:val="32"/>
        </w:rPr>
      </w:pPr>
      <w:r w:rsidRPr="008C3C39">
        <w:rPr>
          <w:rFonts w:hint="eastAsia"/>
          <w:sz w:val="32"/>
          <w:szCs w:val="32"/>
        </w:rPr>
        <w:t>看着他清爽的笑容，青子略微有些惊讶。</w:t>
      </w:r>
    </w:p>
    <w:p w:rsidR="00960C25" w:rsidRPr="008C3C39" w:rsidRDefault="00960C25" w:rsidP="00A544EE">
      <w:pPr>
        <w:rPr>
          <w:sz w:val="32"/>
          <w:szCs w:val="32"/>
        </w:rPr>
      </w:pPr>
      <w:r w:rsidRPr="008C3C39">
        <w:rPr>
          <w:rFonts w:hint="eastAsia"/>
          <w:sz w:val="32"/>
          <w:szCs w:val="32"/>
        </w:rPr>
        <w:t>【……真是的，专挑一些没用的东西记。】</w:t>
      </w:r>
    </w:p>
    <w:p w:rsidR="00960C25" w:rsidRPr="008C3C39" w:rsidRDefault="00960C25" w:rsidP="00A544EE">
      <w:pPr>
        <w:rPr>
          <w:sz w:val="32"/>
          <w:szCs w:val="32"/>
        </w:rPr>
      </w:pPr>
      <w:r w:rsidRPr="008C3C39">
        <w:rPr>
          <w:rFonts w:hint="eastAsia"/>
          <w:sz w:val="32"/>
          <w:szCs w:val="32"/>
        </w:rPr>
        <w:t>青子把视线从那笑容上移开，无奈的耸了耸肩。</w:t>
      </w:r>
    </w:p>
    <w:p w:rsidR="00960C25" w:rsidRPr="008C3C39" w:rsidRDefault="00960C25" w:rsidP="00A544EE">
      <w:pPr>
        <w:rPr>
          <w:sz w:val="32"/>
          <w:szCs w:val="32"/>
        </w:rPr>
      </w:pPr>
    </w:p>
    <w:p w:rsidR="00960C25" w:rsidRPr="008C3C39" w:rsidRDefault="00960C25" w:rsidP="00A544EE">
      <w:pPr>
        <w:rPr>
          <w:sz w:val="32"/>
          <w:szCs w:val="32"/>
        </w:rPr>
      </w:pPr>
      <w:r w:rsidRPr="008C3C39">
        <w:rPr>
          <w:rFonts w:hint="eastAsia"/>
          <w:sz w:val="32"/>
          <w:szCs w:val="32"/>
        </w:rPr>
        <w:t>翌日。</w:t>
      </w:r>
    </w:p>
    <w:p w:rsidR="00960C25" w:rsidRPr="008C3C39" w:rsidRDefault="00960C25" w:rsidP="00A544EE">
      <w:pPr>
        <w:rPr>
          <w:sz w:val="32"/>
          <w:szCs w:val="32"/>
        </w:rPr>
      </w:pPr>
      <w:r w:rsidRPr="008C3C39">
        <w:rPr>
          <w:rFonts w:hint="eastAsia"/>
          <w:sz w:val="32"/>
          <w:szCs w:val="32"/>
        </w:rPr>
        <w:t>期末考试的最后一天毫不拖泥带水的结束了。</w:t>
      </w:r>
    </w:p>
    <w:p w:rsidR="00960C25" w:rsidRPr="008C3C39" w:rsidRDefault="00960C25" w:rsidP="00A544EE">
      <w:pPr>
        <w:rPr>
          <w:sz w:val="32"/>
          <w:szCs w:val="32"/>
        </w:rPr>
      </w:pPr>
      <w:r w:rsidRPr="008C3C39">
        <w:rPr>
          <w:rFonts w:hint="eastAsia"/>
          <w:sz w:val="32"/>
          <w:szCs w:val="32"/>
        </w:rPr>
        <w:t>对大多数学生来说，十二月最大的难题就这样名正言顺的作为过去历史中的一笔抹去了。</w:t>
      </w:r>
    </w:p>
    <w:p w:rsidR="00960C25" w:rsidRPr="008C3C39" w:rsidRDefault="00960C25" w:rsidP="00A544EE">
      <w:pPr>
        <w:rPr>
          <w:sz w:val="32"/>
          <w:szCs w:val="32"/>
        </w:rPr>
      </w:pPr>
      <w:r w:rsidRPr="008C3C39">
        <w:rPr>
          <w:rFonts w:hint="eastAsia"/>
          <w:sz w:val="32"/>
          <w:szCs w:val="32"/>
        </w:rPr>
        <w:t>但是，</w:t>
      </w:r>
    </w:p>
    <w:p w:rsidR="00960C25" w:rsidRPr="008C3C39" w:rsidRDefault="00960C25" w:rsidP="00A544EE">
      <w:pPr>
        <w:rPr>
          <w:sz w:val="32"/>
          <w:szCs w:val="32"/>
        </w:rPr>
      </w:pPr>
      <w:r w:rsidRPr="008C3C39">
        <w:rPr>
          <w:rFonts w:hint="eastAsia"/>
          <w:sz w:val="32"/>
          <w:szCs w:val="32"/>
        </w:rPr>
        <w:t>对草十郎来说，最大的难题还在后面等着。</w:t>
      </w:r>
    </w:p>
    <w:p w:rsidR="00960C25" w:rsidRPr="008C3C39" w:rsidRDefault="00960C25" w:rsidP="00A544EE">
      <w:pPr>
        <w:rPr>
          <w:sz w:val="32"/>
          <w:szCs w:val="32"/>
        </w:rPr>
      </w:pPr>
      <w:r w:rsidRPr="008C3C39">
        <w:rPr>
          <w:rFonts w:hint="eastAsia"/>
          <w:sz w:val="32"/>
          <w:szCs w:val="32"/>
        </w:rPr>
        <w:t>在町内和准备翘掉明天结业式的同学们告别后，草十郎进入了白犬冢的森林中。</w:t>
      </w:r>
    </w:p>
    <w:p w:rsidR="00960C25" w:rsidRPr="008C3C39" w:rsidRDefault="00960C25" w:rsidP="00A544EE">
      <w:pPr>
        <w:rPr>
          <w:sz w:val="32"/>
          <w:szCs w:val="32"/>
        </w:rPr>
      </w:pPr>
      <w:r w:rsidRPr="008C3C39">
        <w:rPr>
          <w:rFonts w:hint="eastAsia"/>
          <w:sz w:val="32"/>
          <w:szCs w:val="32"/>
        </w:rPr>
        <w:t>回家的风景和昨天一样。</w:t>
      </w:r>
    </w:p>
    <w:p w:rsidR="00960C25" w:rsidRPr="008C3C39" w:rsidRDefault="00960C25" w:rsidP="00A544EE">
      <w:pPr>
        <w:rPr>
          <w:sz w:val="32"/>
          <w:szCs w:val="32"/>
        </w:rPr>
      </w:pPr>
      <w:r w:rsidRPr="008C3C39">
        <w:rPr>
          <w:rFonts w:hint="eastAsia"/>
          <w:sz w:val="32"/>
          <w:szCs w:val="32"/>
        </w:rPr>
        <w:t>在这如同昨天翻版的气氛下，草十郎登上了坡道。</w:t>
      </w:r>
    </w:p>
    <w:p w:rsidR="00960C25" w:rsidRPr="008C3C39" w:rsidRDefault="00960C25" w:rsidP="00A544EE">
      <w:pPr>
        <w:rPr>
          <w:sz w:val="32"/>
          <w:szCs w:val="32"/>
        </w:rPr>
      </w:pPr>
      <w:r w:rsidRPr="008C3C39">
        <w:rPr>
          <w:rFonts w:hint="eastAsia"/>
          <w:sz w:val="32"/>
          <w:szCs w:val="32"/>
        </w:rPr>
        <w:t>草十郎坚定的觉悟沸腾起来。</w:t>
      </w:r>
    </w:p>
    <w:p w:rsidR="00960C25" w:rsidRPr="008C3C39" w:rsidRDefault="00960C25" w:rsidP="00A544EE">
      <w:pPr>
        <w:rPr>
          <w:sz w:val="32"/>
          <w:szCs w:val="32"/>
        </w:rPr>
      </w:pPr>
      <w:r w:rsidRPr="008C3C39">
        <w:rPr>
          <w:rFonts w:hint="eastAsia"/>
          <w:sz w:val="32"/>
          <w:szCs w:val="32"/>
        </w:rPr>
        <w:t>不光是因为今天是最后期限，更重要的是草十郎自己也想听听那个少女的话语。</w:t>
      </w:r>
    </w:p>
    <w:p w:rsidR="00960C25" w:rsidRPr="008C3C39" w:rsidRDefault="00960C25" w:rsidP="00A544EE">
      <w:pPr>
        <w:rPr>
          <w:sz w:val="32"/>
          <w:szCs w:val="32"/>
        </w:rPr>
      </w:pPr>
      <w:r w:rsidRPr="008C3C39">
        <w:rPr>
          <w:rFonts w:hint="eastAsia"/>
          <w:sz w:val="32"/>
          <w:szCs w:val="32"/>
        </w:rPr>
        <w:t>不论多么艰难险阻，不管自己如何被无视，就算最后青子一脸坏笑的忠告</w:t>
      </w:r>
      <w:r w:rsidRPr="008C3C39">
        <w:rPr>
          <w:sz w:val="32"/>
          <w:szCs w:val="32"/>
        </w:rPr>
        <w:t xml:space="preserve"> </w:t>
      </w:r>
      <w:r w:rsidRPr="008C3C39">
        <w:rPr>
          <w:rFonts w:hint="eastAsia"/>
          <w:sz w:val="32"/>
          <w:szCs w:val="32"/>
        </w:rPr>
        <w:t>“惹急了把你放到镜之国里看你找谁哭去”变为了现实，也还是至少要打个招呼。</w:t>
      </w:r>
    </w:p>
    <w:p w:rsidR="00960C25" w:rsidRPr="008C3C39" w:rsidRDefault="00960C25" w:rsidP="00A544EE">
      <w:pPr>
        <w:rPr>
          <w:sz w:val="32"/>
          <w:szCs w:val="32"/>
        </w:rPr>
      </w:pPr>
      <w:r w:rsidRPr="008C3C39">
        <w:rPr>
          <w:sz w:val="32"/>
          <w:szCs w:val="32"/>
        </w:rPr>
        <w:t>——</w:t>
      </w:r>
      <w:r w:rsidRPr="008C3C39">
        <w:rPr>
          <w:rFonts w:hint="eastAsia"/>
          <w:sz w:val="32"/>
          <w:szCs w:val="32"/>
        </w:rPr>
        <w:t>然而。</w:t>
      </w:r>
    </w:p>
    <w:p w:rsidR="00960C25" w:rsidRPr="008C3C39" w:rsidRDefault="00960C25" w:rsidP="00A544EE">
      <w:pPr>
        <w:rPr>
          <w:sz w:val="32"/>
          <w:szCs w:val="32"/>
        </w:rPr>
      </w:pPr>
      <w:r w:rsidRPr="008C3C39">
        <w:rPr>
          <w:rFonts w:hint="eastAsia"/>
          <w:sz w:val="32"/>
          <w:szCs w:val="32"/>
        </w:rPr>
        <w:t>等待着草十郎的，是有一半以上，多多少少已经预感到了的光景。</w:t>
      </w:r>
    </w:p>
    <w:p w:rsidR="00960C25" w:rsidRPr="008C3C39" w:rsidRDefault="00960C25" w:rsidP="00A544EE">
      <w:pPr>
        <w:rPr>
          <w:sz w:val="32"/>
          <w:szCs w:val="32"/>
        </w:rPr>
      </w:pPr>
      <w:r w:rsidRPr="008C3C39">
        <w:rPr>
          <w:rFonts w:hint="eastAsia"/>
          <w:sz w:val="32"/>
          <w:szCs w:val="32"/>
        </w:rPr>
        <w:t>【…………这孩子还真能睡啊。】</w:t>
      </w:r>
    </w:p>
    <w:p w:rsidR="00960C25" w:rsidRPr="008C3C39" w:rsidRDefault="00960C25" w:rsidP="00A544EE">
      <w:pPr>
        <w:rPr>
          <w:sz w:val="32"/>
          <w:szCs w:val="32"/>
        </w:rPr>
      </w:pPr>
      <w:r w:rsidRPr="008C3C39">
        <w:rPr>
          <w:rFonts w:hint="eastAsia"/>
          <w:sz w:val="32"/>
          <w:szCs w:val="32"/>
        </w:rPr>
        <w:t>让人感到目眩的即视感。</w:t>
      </w:r>
    </w:p>
    <w:p w:rsidR="00960C25" w:rsidRPr="008C3C39" w:rsidRDefault="00960C25" w:rsidP="00A544EE">
      <w:pPr>
        <w:rPr>
          <w:sz w:val="32"/>
          <w:szCs w:val="32"/>
        </w:rPr>
      </w:pPr>
      <w:r w:rsidRPr="008C3C39">
        <w:rPr>
          <w:rFonts w:hint="eastAsia"/>
          <w:sz w:val="32"/>
          <w:szCs w:val="32"/>
        </w:rPr>
        <w:t>面对眼前和昨天如出一辙的景象，草十郎老实的说出了自己的感想。</w:t>
      </w:r>
    </w:p>
    <w:p w:rsidR="00960C25" w:rsidRPr="008C3C39" w:rsidRDefault="00960C25" w:rsidP="00A544EE">
      <w:pPr>
        <w:rPr>
          <w:sz w:val="32"/>
          <w:szCs w:val="32"/>
        </w:rPr>
      </w:pPr>
      <w:r w:rsidRPr="008C3C39">
        <w:rPr>
          <w:rFonts w:hint="eastAsia"/>
          <w:sz w:val="32"/>
          <w:szCs w:val="32"/>
        </w:rPr>
        <w:t>少女今天也靠在暖炉旁睡着了。</w:t>
      </w:r>
    </w:p>
    <w:p w:rsidR="00960C25" w:rsidRPr="008C3C39" w:rsidRDefault="00960C25" w:rsidP="00A544EE">
      <w:pPr>
        <w:rPr>
          <w:sz w:val="32"/>
          <w:szCs w:val="32"/>
        </w:rPr>
      </w:pPr>
      <w:r w:rsidRPr="008C3C39">
        <w:rPr>
          <w:rFonts w:hint="eastAsia"/>
          <w:sz w:val="32"/>
          <w:szCs w:val="32"/>
        </w:rPr>
        <w:t>由正坐转变成的偏向一边的双足，就像是画本里见过的少女的坐姿一样。</w:t>
      </w:r>
    </w:p>
    <w:p w:rsidR="00960C25" w:rsidRPr="008C3C39" w:rsidRDefault="00960C25" w:rsidP="00A544EE">
      <w:pPr>
        <w:rPr>
          <w:sz w:val="32"/>
          <w:szCs w:val="32"/>
        </w:rPr>
      </w:pPr>
      <w:r w:rsidRPr="008C3C39">
        <w:rPr>
          <w:rFonts w:hint="eastAsia"/>
          <w:sz w:val="32"/>
          <w:szCs w:val="32"/>
        </w:rPr>
        <w:t>比昨天要舒服一些的坐姿。</w:t>
      </w:r>
    </w:p>
    <w:p w:rsidR="00960C25" w:rsidRPr="008C3C39" w:rsidRDefault="00960C25" w:rsidP="00A544EE">
      <w:pPr>
        <w:rPr>
          <w:sz w:val="32"/>
          <w:szCs w:val="32"/>
        </w:rPr>
      </w:pPr>
      <w:r w:rsidRPr="008C3C39">
        <w:rPr>
          <w:rFonts w:hint="eastAsia"/>
          <w:sz w:val="32"/>
          <w:szCs w:val="32"/>
        </w:rPr>
        <w:t>草十郎偶尔能发挥出奇迹般的观察力，很快就察觉到了猫腻。</w:t>
      </w:r>
    </w:p>
    <w:p w:rsidR="00960C25" w:rsidRPr="008C3C39" w:rsidRDefault="00960C25" w:rsidP="00A544EE">
      <w:pPr>
        <w:rPr>
          <w:sz w:val="32"/>
          <w:szCs w:val="32"/>
        </w:rPr>
      </w:pPr>
      <w:r w:rsidRPr="008C3C39">
        <w:rPr>
          <w:rFonts w:hint="eastAsia"/>
          <w:sz w:val="32"/>
          <w:szCs w:val="32"/>
        </w:rPr>
        <w:t>“……学校里，鸢丸一个人在干什么呢？……”</w:t>
      </w:r>
    </w:p>
    <w:p w:rsidR="00960C25" w:rsidRPr="008C3C39" w:rsidRDefault="00960C25" w:rsidP="00A544EE">
      <w:pPr>
        <w:rPr>
          <w:sz w:val="32"/>
          <w:szCs w:val="32"/>
        </w:rPr>
      </w:pPr>
      <w:r w:rsidRPr="008C3C39">
        <w:rPr>
          <w:rFonts w:hint="eastAsia"/>
          <w:sz w:val="32"/>
          <w:szCs w:val="32"/>
        </w:rPr>
        <w:t>草十郎偷偷的看了一眼刚刚走过玄关，好吧，振作精神，挽起袖子。</w:t>
      </w:r>
    </w:p>
    <w:p w:rsidR="00960C25" w:rsidRPr="008C3C39" w:rsidRDefault="00960C25" w:rsidP="00A544EE">
      <w:pPr>
        <w:rPr>
          <w:sz w:val="32"/>
          <w:szCs w:val="32"/>
        </w:rPr>
      </w:pPr>
      <w:r w:rsidRPr="008C3C39">
        <w:rPr>
          <w:rFonts w:hint="eastAsia"/>
          <w:sz w:val="32"/>
          <w:szCs w:val="32"/>
        </w:rPr>
        <w:t>既然所有东西都和昨天一样，那自己也应该配合着这些来。</w:t>
      </w:r>
    </w:p>
    <w:p w:rsidR="00960C25" w:rsidRPr="008C3C39" w:rsidRDefault="00960C25" w:rsidP="00A544EE">
      <w:pPr>
        <w:rPr>
          <w:sz w:val="32"/>
          <w:szCs w:val="32"/>
        </w:rPr>
      </w:pPr>
      <w:r w:rsidRPr="008C3C39">
        <w:rPr>
          <w:rFonts w:hint="eastAsia"/>
          <w:sz w:val="32"/>
          <w:szCs w:val="32"/>
        </w:rPr>
        <w:t>草十郎把书包放到一边走向了厨房。</w:t>
      </w:r>
    </w:p>
    <w:p w:rsidR="00960C25" w:rsidRPr="008C3C39" w:rsidRDefault="00960C25" w:rsidP="00A544EE">
      <w:pPr>
        <w:rPr>
          <w:sz w:val="32"/>
          <w:szCs w:val="32"/>
        </w:rPr>
      </w:pPr>
      <w:r w:rsidRPr="008C3C39">
        <w:rPr>
          <w:rFonts w:hint="eastAsia"/>
          <w:sz w:val="32"/>
          <w:szCs w:val="32"/>
        </w:rPr>
        <w:t>当然是要和昨天一样，泡一些不拿手的红茶出来。</w:t>
      </w:r>
    </w:p>
    <w:p w:rsidR="00960C25" w:rsidRPr="008C3C39" w:rsidRDefault="00960C25" w:rsidP="00A544EE">
      <w:pPr>
        <w:rPr>
          <w:sz w:val="32"/>
          <w:szCs w:val="32"/>
        </w:rPr>
      </w:pPr>
      <w:r w:rsidRPr="008C3C39">
        <w:rPr>
          <w:rFonts w:hint="eastAsia"/>
          <w:sz w:val="32"/>
          <w:szCs w:val="32"/>
        </w:rPr>
        <w:t>既然用</w:t>
      </w:r>
      <w:r w:rsidRPr="008C3C39">
        <w:rPr>
          <w:sz w:val="32"/>
          <w:szCs w:val="32"/>
        </w:rPr>
        <w:t>FAUCHON</w:t>
      </w:r>
      <w:r w:rsidRPr="008C3C39">
        <w:rPr>
          <w:rFonts w:hint="eastAsia"/>
          <w:sz w:val="32"/>
          <w:szCs w:val="32"/>
        </w:rPr>
        <w:t>会生气，今天就进行自我检讨，拿起了</w:t>
      </w:r>
      <w:r w:rsidRPr="008C3C39">
        <w:rPr>
          <w:sz w:val="32"/>
          <w:szCs w:val="32"/>
        </w:rPr>
        <w:t>Jackson</w:t>
      </w:r>
      <w:r w:rsidRPr="008C3C39">
        <w:rPr>
          <w:rFonts w:hint="eastAsia"/>
          <w:sz w:val="32"/>
          <w:szCs w:val="32"/>
        </w:rPr>
        <w:t>的</w:t>
      </w:r>
      <w:r w:rsidRPr="008C3C39">
        <w:rPr>
          <w:sz w:val="32"/>
          <w:szCs w:val="32"/>
        </w:rPr>
        <w:t>fruit herb</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……遗憾的是，这就是现在草十郎的极限。</w:t>
      </w:r>
    </w:p>
    <w:p w:rsidR="00960C25" w:rsidRPr="008C3C39" w:rsidRDefault="00960C25" w:rsidP="00A544EE">
      <w:pPr>
        <w:rPr>
          <w:sz w:val="32"/>
          <w:szCs w:val="32"/>
        </w:rPr>
      </w:pPr>
      <w:r w:rsidRPr="008C3C39">
        <w:rPr>
          <w:rFonts w:hint="eastAsia"/>
          <w:sz w:val="32"/>
          <w:szCs w:val="32"/>
        </w:rPr>
        <w:t>他并没有注意到有珠并不是对所用的茶叶种类而生气，而是因为草十郎无法很好的引出茶的香味而生气。</w:t>
      </w:r>
    </w:p>
    <w:p w:rsidR="00960C25" w:rsidRPr="008C3C39" w:rsidRDefault="00960C25" w:rsidP="00A544EE">
      <w:pPr>
        <w:rPr>
          <w:sz w:val="32"/>
          <w:szCs w:val="32"/>
        </w:rPr>
      </w:pPr>
      <w:r w:rsidRPr="008C3C39">
        <w:rPr>
          <w:rFonts w:hint="eastAsia"/>
          <w:sz w:val="32"/>
          <w:szCs w:val="32"/>
        </w:rPr>
        <w:t>用茶壶泡好红茶后，回到前厅。</w:t>
      </w:r>
    </w:p>
    <w:p w:rsidR="00960C25" w:rsidRPr="008C3C39" w:rsidRDefault="00960C25" w:rsidP="00A544EE">
      <w:pPr>
        <w:rPr>
          <w:sz w:val="32"/>
          <w:szCs w:val="32"/>
        </w:rPr>
      </w:pPr>
      <w:r w:rsidRPr="008C3C39">
        <w:rPr>
          <w:rFonts w:hint="eastAsia"/>
          <w:sz w:val="32"/>
          <w:szCs w:val="32"/>
        </w:rPr>
        <w:t>草十郎吐着白色的气息盘腿坐在暖炉前。</w:t>
      </w:r>
    </w:p>
    <w:p w:rsidR="00960C25" w:rsidRPr="008C3C39" w:rsidRDefault="00960C25" w:rsidP="00A544EE">
      <w:pPr>
        <w:rPr>
          <w:sz w:val="32"/>
          <w:szCs w:val="32"/>
        </w:rPr>
      </w:pPr>
      <w:r w:rsidRPr="008C3C39">
        <w:rPr>
          <w:rFonts w:hint="eastAsia"/>
          <w:sz w:val="32"/>
          <w:szCs w:val="32"/>
        </w:rPr>
        <w:t>喝一口自己泡的</w:t>
      </w:r>
      <w:r w:rsidRPr="008C3C39">
        <w:rPr>
          <w:sz w:val="32"/>
          <w:szCs w:val="32"/>
        </w:rPr>
        <w:t>fruit mix</w:t>
      </w:r>
      <w:r w:rsidRPr="008C3C39">
        <w:rPr>
          <w:rFonts w:hint="eastAsia"/>
          <w:sz w:val="32"/>
          <w:szCs w:val="32"/>
        </w:rPr>
        <w:t>，从书包里取出了教科书。</w:t>
      </w:r>
    </w:p>
    <w:p w:rsidR="00960C25" w:rsidRPr="008C3C39" w:rsidRDefault="00960C25" w:rsidP="00A544EE">
      <w:pPr>
        <w:rPr>
          <w:sz w:val="32"/>
          <w:szCs w:val="32"/>
        </w:rPr>
      </w:pPr>
      <w:r w:rsidRPr="008C3C39">
        <w:rPr>
          <w:rFonts w:hint="eastAsia"/>
          <w:sz w:val="32"/>
          <w:szCs w:val="32"/>
        </w:rPr>
        <w:t>虽然期末考试已经结束了，但第一天的科目已经注定要补习了，果然这就是命啊。</w:t>
      </w:r>
    </w:p>
    <w:p w:rsidR="00960C25" w:rsidRPr="008C3C39" w:rsidRDefault="00960C25" w:rsidP="00A544EE">
      <w:pPr>
        <w:rPr>
          <w:sz w:val="32"/>
          <w:szCs w:val="32"/>
        </w:rPr>
      </w:pPr>
      <w:r w:rsidRPr="008C3C39">
        <w:rPr>
          <w:rFonts w:hint="eastAsia"/>
          <w:sz w:val="32"/>
          <w:szCs w:val="32"/>
        </w:rPr>
        <w:t>前厅比室外虽然要温暖几分，但还是很难适应。严寒还真是关注着各种微小的温暖啊。</w:t>
      </w:r>
    </w:p>
    <w:p w:rsidR="00960C25" w:rsidRPr="008C3C39" w:rsidRDefault="00960C25" w:rsidP="00A544EE">
      <w:pPr>
        <w:rPr>
          <w:sz w:val="32"/>
          <w:szCs w:val="32"/>
        </w:rPr>
      </w:pPr>
      <w:r w:rsidRPr="008C3C39">
        <w:rPr>
          <w:rFonts w:hint="eastAsia"/>
          <w:sz w:val="32"/>
          <w:szCs w:val="32"/>
        </w:rPr>
        <w:t>在被冬天的寒气浸染的大厅里，草十郎埋头在电子工学的讲义里。</w:t>
      </w:r>
    </w:p>
    <w:p w:rsidR="00960C25" w:rsidRPr="008C3C39" w:rsidRDefault="00960C25" w:rsidP="00A544EE">
      <w:pPr>
        <w:rPr>
          <w:sz w:val="32"/>
          <w:szCs w:val="32"/>
        </w:rPr>
      </w:pPr>
      <w:r w:rsidRPr="008C3C39">
        <w:rPr>
          <w:rFonts w:hint="eastAsia"/>
          <w:sz w:val="32"/>
          <w:szCs w:val="32"/>
        </w:rPr>
        <w:t>因为选择这课的学生太少而被劝着选了这门课，不过因为高中这门课是从基础开始的，比起其他课程还有稍稍有趣一些。</w:t>
      </w:r>
    </w:p>
    <w:p w:rsidR="00960C25" w:rsidRPr="008C3C39" w:rsidRDefault="00960C25" w:rsidP="00A544EE">
      <w:pPr>
        <w:rPr>
          <w:sz w:val="32"/>
          <w:szCs w:val="32"/>
        </w:rPr>
      </w:pPr>
      <w:r w:rsidRPr="008C3C39">
        <w:rPr>
          <w:rFonts w:hint="eastAsia"/>
          <w:sz w:val="32"/>
          <w:szCs w:val="32"/>
        </w:rPr>
        <w:t>【但是，就像苍崎说的那样。】</w:t>
      </w:r>
    </w:p>
    <w:p w:rsidR="00960C25" w:rsidRPr="008C3C39" w:rsidRDefault="00960C25" w:rsidP="00A544EE">
      <w:pPr>
        <w:rPr>
          <w:sz w:val="32"/>
          <w:szCs w:val="32"/>
        </w:rPr>
      </w:pPr>
      <w:r w:rsidRPr="008C3C39">
        <w:rPr>
          <w:rFonts w:hint="eastAsia"/>
          <w:sz w:val="32"/>
          <w:szCs w:val="32"/>
        </w:rPr>
        <w:t>不加品尝的一口喝光红茶，接着倒了第二杯。</w:t>
      </w:r>
    </w:p>
    <w:p w:rsidR="00960C25" w:rsidRPr="008C3C39" w:rsidRDefault="00960C25" w:rsidP="00A544EE">
      <w:pPr>
        <w:rPr>
          <w:sz w:val="32"/>
          <w:szCs w:val="32"/>
        </w:rPr>
      </w:pPr>
      <w:r w:rsidRPr="008C3C39">
        <w:rPr>
          <w:rFonts w:hint="eastAsia"/>
          <w:sz w:val="32"/>
          <w:szCs w:val="32"/>
        </w:rPr>
        <w:t>陶瓷制的茶壶在保温性能上很突出，红茶还是温的。</w:t>
      </w:r>
    </w:p>
    <w:p w:rsidR="00960C25" w:rsidRPr="008C3C39" w:rsidRDefault="00960C25" w:rsidP="00A544EE">
      <w:pPr>
        <w:rPr>
          <w:sz w:val="32"/>
          <w:szCs w:val="32"/>
        </w:rPr>
      </w:pPr>
      <w:r w:rsidRPr="008C3C39">
        <w:rPr>
          <w:rFonts w:hint="eastAsia"/>
          <w:sz w:val="32"/>
          <w:szCs w:val="32"/>
        </w:rPr>
        <w:t>【看来自己真的做不好呢，在记忆文字描述的事物这方面上。】</w:t>
      </w:r>
    </w:p>
    <w:p w:rsidR="00960C25" w:rsidRPr="008C3C39" w:rsidRDefault="00960C25" w:rsidP="00A544EE">
      <w:pPr>
        <w:rPr>
          <w:sz w:val="32"/>
          <w:szCs w:val="32"/>
        </w:rPr>
      </w:pPr>
      <w:r w:rsidRPr="008C3C39">
        <w:rPr>
          <w:rFonts w:hint="eastAsia"/>
          <w:sz w:val="32"/>
          <w:szCs w:val="32"/>
        </w:rPr>
        <w:t>呆呆的这么想完，草十郎开始继续阅读排列着的文字了。</w:t>
      </w:r>
    </w:p>
    <w:p w:rsidR="00960C25" w:rsidRPr="008C3C39" w:rsidRDefault="00960C25" w:rsidP="00A544EE">
      <w:pPr>
        <w:rPr>
          <w:sz w:val="32"/>
          <w:szCs w:val="32"/>
        </w:rPr>
      </w:pPr>
      <w:r w:rsidRPr="008C3C39">
        <w:rPr>
          <w:rFonts w:hint="eastAsia"/>
          <w:sz w:val="32"/>
          <w:szCs w:val="32"/>
        </w:rPr>
        <w:t>前厅里没有电灯，光源全靠透过天窗照射下来的日光。</w:t>
      </w:r>
    </w:p>
    <w:p w:rsidR="00960C25" w:rsidRPr="008C3C39" w:rsidRDefault="00960C25" w:rsidP="00A544EE">
      <w:pPr>
        <w:rPr>
          <w:sz w:val="32"/>
          <w:szCs w:val="32"/>
        </w:rPr>
      </w:pPr>
      <w:r w:rsidRPr="008C3C39">
        <w:rPr>
          <w:rFonts w:hint="eastAsia"/>
          <w:sz w:val="32"/>
          <w:szCs w:val="32"/>
        </w:rPr>
        <w:t>斜射的光源使前厅变得明暗分明起来，墙边的暖炉沉入了暗影之中。</w:t>
      </w:r>
    </w:p>
    <w:p w:rsidR="00960C25" w:rsidRPr="008C3C39" w:rsidRDefault="00960C25" w:rsidP="00A544EE">
      <w:pPr>
        <w:rPr>
          <w:sz w:val="32"/>
          <w:szCs w:val="32"/>
        </w:rPr>
      </w:pPr>
      <w:r w:rsidRPr="008C3C39">
        <w:rPr>
          <w:rFonts w:hint="eastAsia"/>
          <w:sz w:val="32"/>
          <w:szCs w:val="32"/>
        </w:rPr>
        <w:t>这里看起来就像是浸染在灰尘中的废墟。</w:t>
      </w:r>
    </w:p>
    <w:p w:rsidR="00960C25" w:rsidRPr="008C3C39" w:rsidRDefault="00960C25" w:rsidP="00A544EE">
      <w:pPr>
        <w:rPr>
          <w:sz w:val="32"/>
          <w:szCs w:val="32"/>
        </w:rPr>
      </w:pPr>
      <w:r w:rsidRPr="008C3C39">
        <w:rPr>
          <w:rFonts w:hint="eastAsia"/>
          <w:sz w:val="32"/>
          <w:szCs w:val="32"/>
        </w:rPr>
        <w:t>又或者是，黑暗童话中被遗忘的，褪色的插画世界。</w:t>
      </w:r>
    </w:p>
    <w:p w:rsidR="00960C25" w:rsidRPr="008C3C39" w:rsidRDefault="00960C25" w:rsidP="00A544EE">
      <w:pPr>
        <w:rPr>
          <w:sz w:val="32"/>
          <w:szCs w:val="32"/>
        </w:rPr>
      </w:pPr>
      <w:r w:rsidRPr="008C3C39">
        <w:rPr>
          <w:rFonts w:hint="eastAsia"/>
          <w:sz w:val="32"/>
          <w:szCs w:val="32"/>
        </w:rPr>
        <w:t>在白色墙壁的房屋内，时间不为人知的不停流逝着，连太阳的目光都没有注意到它的脚步。</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就这样，时间顺畅的溜走了。</w:t>
      </w:r>
    </w:p>
    <w:p w:rsidR="00960C25" w:rsidRPr="008C3C39" w:rsidRDefault="00960C25" w:rsidP="00A544EE">
      <w:pPr>
        <w:rPr>
          <w:sz w:val="32"/>
          <w:szCs w:val="32"/>
        </w:rPr>
      </w:pPr>
      <w:r w:rsidRPr="008C3C39">
        <w:rPr>
          <w:rFonts w:hint="eastAsia"/>
          <w:sz w:val="32"/>
          <w:szCs w:val="32"/>
        </w:rPr>
        <w:t>教科书阖上时发出的啪嗒一声，将雾蒙蒙的景象变为了现实。</w:t>
      </w:r>
    </w:p>
    <w:p w:rsidR="00960C25" w:rsidRPr="008C3C39" w:rsidRDefault="00960C25" w:rsidP="00A544EE">
      <w:pPr>
        <w:rPr>
          <w:sz w:val="32"/>
          <w:szCs w:val="32"/>
        </w:rPr>
      </w:pPr>
      <w:r w:rsidRPr="008C3C39">
        <w:rPr>
          <w:rFonts w:hint="eastAsia"/>
          <w:sz w:val="32"/>
          <w:szCs w:val="32"/>
        </w:rPr>
        <w:t>草十郎伸了伸懒腰，缓解一下肩膀处的僵硬。然后兴冲冲地开始收拾起来。</w:t>
      </w:r>
    </w:p>
    <w:p w:rsidR="00960C25" w:rsidRPr="008C3C39" w:rsidRDefault="00960C25" w:rsidP="00A544EE">
      <w:pPr>
        <w:rPr>
          <w:sz w:val="32"/>
          <w:szCs w:val="32"/>
        </w:rPr>
      </w:pPr>
      <w:r w:rsidRPr="008C3C39">
        <w:rPr>
          <w:rFonts w:hint="eastAsia"/>
          <w:sz w:val="32"/>
          <w:szCs w:val="32"/>
        </w:rPr>
        <w:t>把书本放进书包里。</w:t>
      </w:r>
    </w:p>
    <w:p w:rsidR="00960C25" w:rsidRPr="008C3C39" w:rsidRDefault="00960C25" w:rsidP="00A544EE">
      <w:pPr>
        <w:rPr>
          <w:sz w:val="32"/>
          <w:szCs w:val="32"/>
        </w:rPr>
      </w:pPr>
      <w:r w:rsidRPr="008C3C39">
        <w:rPr>
          <w:rFonts w:hint="eastAsia"/>
          <w:sz w:val="32"/>
          <w:szCs w:val="32"/>
        </w:rPr>
        <w:t>有珠的茶杯就那样留在地板上。</w:t>
      </w:r>
    </w:p>
    <w:p w:rsidR="00960C25" w:rsidRPr="008C3C39" w:rsidRDefault="00960C25" w:rsidP="00A544EE">
      <w:pPr>
        <w:rPr>
          <w:sz w:val="32"/>
          <w:szCs w:val="32"/>
        </w:rPr>
      </w:pPr>
      <w:r w:rsidRPr="008C3C39">
        <w:rPr>
          <w:rFonts w:hint="eastAsia"/>
          <w:sz w:val="32"/>
          <w:szCs w:val="32"/>
        </w:rPr>
        <w:t>把自己用过的茶杯放到托盘上后站了起来。</w:t>
      </w:r>
    </w:p>
    <w:p w:rsidR="00960C25" w:rsidRPr="008C3C39" w:rsidRDefault="00960C25" w:rsidP="00A544EE">
      <w:pPr>
        <w:rPr>
          <w:sz w:val="32"/>
          <w:szCs w:val="32"/>
        </w:rPr>
      </w:pPr>
      <w:r w:rsidRPr="008C3C39">
        <w:rPr>
          <w:rFonts w:hint="eastAsia"/>
          <w:sz w:val="32"/>
          <w:szCs w:val="32"/>
        </w:rPr>
        <w:t>【打工的时间啦。】</w:t>
      </w:r>
    </w:p>
    <w:p w:rsidR="00960C25" w:rsidRPr="008C3C39" w:rsidRDefault="00960C25" w:rsidP="00A544EE">
      <w:pPr>
        <w:rPr>
          <w:sz w:val="32"/>
          <w:szCs w:val="32"/>
        </w:rPr>
      </w:pPr>
      <w:r w:rsidRPr="008C3C39">
        <w:rPr>
          <w:rFonts w:hint="eastAsia"/>
          <w:sz w:val="32"/>
          <w:szCs w:val="32"/>
        </w:rPr>
        <w:t>没有丝毫拖延的动作，</w:t>
      </w:r>
    </w:p>
    <w:p w:rsidR="00960C25" w:rsidRPr="008C3C39" w:rsidRDefault="00960C25" w:rsidP="00A544EE">
      <w:pPr>
        <w:rPr>
          <w:sz w:val="32"/>
          <w:szCs w:val="32"/>
        </w:rPr>
      </w:pPr>
      <w:r w:rsidRPr="008C3C39">
        <w:rPr>
          <w:rFonts w:hint="eastAsia"/>
          <w:sz w:val="32"/>
          <w:szCs w:val="32"/>
        </w:rPr>
        <w:t>“这种情况也没办法。”像是征得同意一样这么说完，很干脆的离开了睡梦中的前厅。</w:t>
      </w:r>
    </w:p>
    <w:p w:rsidR="00960C25" w:rsidRPr="008C3C39" w:rsidRDefault="00960C25" w:rsidP="00A544EE">
      <w:pPr>
        <w:rPr>
          <w:sz w:val="32"/>
          <w:szCs w:val="32"/>
        </w:rPr>
      </w:pPr>
      <w:r w:rsidRPr="008C3C39">
        <w:rPr>
          <w:sz w:val="32"/>
          <w:szCs w:val="32"/>
        </w:rPr>
        <w:t>——</w:t>
      </w:r>
      <w:r w:rsidRPr="008C3C39">
        <w:rPr>
          <w:rFonts w:hint="eastAsia"/>
          <w:sz w:val="32"/>
          <w:szCs w:val="32"/>
        </w:rPr>
        <w:t>眼看就要离开的时候，</w:t>
      </w:r>
    </w:p>
    <w:p w:rsidR="00960C25" w:rsidRPr="008C3C39" w:rsidRDefault="00960C25" w:rsidP="00A544EE">
      <w:pPr>
        <w:rPr>
          <w:sz w:val="32"/>
          <w:szCs w:val="32"/>
        </w:rPr>
      </w:pPr>
      <w:r w:rsidRPr="008C3C39">
        <w:rPr>
          <w:rFonts w:hint="eastAsia"/>
          <w:sz w:val="32"/>
          <w:szCs w:val="32"/>
        </w:rPr>
        <w:t>草十郎听见背后传来的声音，停下了脚步。</w:t>
      </w:r>
    </w:p>
    <w:p w:rsidR="00960C25" w:rsidRPr="008C3C39" w:rsidRDefault="00960C25" w:rsidP="00A544EE">
      <w:pPr>
        <w:rPr>
          <w:sz w:val="32"/>
          <w:szCs w:val="32"/>
        </w:rPr>
      </w:pPr>
      <w:r w:rsidRPr="008C3C39">
        <w:rPr>
          <w:rFonts w:hint="eastAsia"/>
          <w:sz w:val="32"/>
          <w:szCs w:val="32"/>
        </w:rPr>
        <w:t>胳膊就那样夹着书包，一只手举着托盘，转过身来。</w:t>
      </w:r>
    </w:p>
    <w:p w:rsidR="00960C25" w:rsidRPr="008C3C39" w:rsidRDefault="00960C25" w:rsidP="00A544EE">
      <w:pPr>
        <w:rPr>
          <w:sz w:val="32"/>
          <w:szCs w:val="32"/>
        </w:rPr>
      </w:pPr>
      <w:r w:rsidRPr="008C3C39">
        <w:rPr>
          <w:rFonts w:hint="eastAsia"/>
          <w:sz w:val="32"/>
          <w:szCs w:val="32"/>
        </w:rPr>
        <w:t>有珠茶杯中的红茶泛起一阵波纹。</w:t>
      </w:r>
    </w:p>
    <w:p w:rsidR="00960C25" w:rsidRPr="008C3C39" w:rsidRDefault="00960C25" w:rsidP="00A544EE">
      <w:pPr>
        <w:rPr>
          <w:sz w:val="32"/>
          <w:szCs w:val="32"/>
        </w:rPr>
      </w:pPr>
      <w:r w:rsidRPr="008C3C39">
        <w:rPr>
          <w:rFonts w:hint="eastAsia"/>
          <w:sz w:val="32"/>
          <w:szCs w:val="32"/>
        </w:rPr>
        <w:t>【呀】</w:t>
      </w:r>
    </w:p>
    <w:p w:rsidR="00960C25" w:rsidRPr="008C3C39" w:rsidRDefault="00960C25" w:rsidP="00A544EE">
      <w:pPr>
        <w:rPr>
          <w:sz w:val="32"/>
          <w:szCs w:val="32"/>
        </w:rPr>
      </w:pPr>
      <w:r w:rsidRPr="008C3C39">
        <w:rPr>
          <w:rFonts w:hint="eastAsia"/>
          <w:sz w:val="32"/>
          <w:szCs w:val="32"/>
        </w:rPr>
        <w:t>草十郎用非常轻快的口吻这么打着招呼。</w:t>
      </w:r>
    </w:p>
    <w:p w:rsidR="00960C25" w:rsidRPr="008C3C39" w:rsidRDefault="00960C25" w:rsidP="00A544EE">
      <w:pPr>
        <w:rPr>
          <w:sz w:val="32"/>
          <w:szCs w:val="32"/>
        </w:rPr>
      </w:pPr>
      <w:r w:rsidRPr="008C3C39">
        <w:rPr>
          <w:rFonts w:hint="eastAsia"/>
          <w:sz w:val="32"/>
          <w:szCs w:val="32"/>
        </w:rPr>
        <w:t>对象是坐在暖路旁拥有黑色眼瞳的睡美人。</w:t>
      </w:r>
    </w:p>
    <w:p w:rsidR="00960C25" w:rsidRPr="008C3C39" w:rsidRDefault="00960C25" w:rsidP="00A544EE">
      <w:pPr>
        <w:rPr>
          <w:sz w:val="32"/>
          <w:szCs w:val="32"/>
        </w:rPr>
      </w:pPr>
      <w:r w:rsidRPr="008C3C39">
        <w:rPr>
          <w:rFonts w:hint="eastAsia"/>
          <w:sz w:val="32"/>
          <w:szCs w:val="32"/>
        </w:rPr>
        <w:t>有珠保持着自己仿佛雕像一样的睡相，静静的看着草十郎。</w:t>
      </w:r>
    </w:p>
    <w:p w:rsidR="00960C25" w:rsidRPr="008C3C39" w:rsidRDefault="00960C25" w:rsidP="00A544EE">
      <w:pPr>
        <w:rPr>
          <w:sz w:val="32"/>
          <w:szCs w:val="32"/>
        </w:rPr>
      </w:pPr>
      <w:r w:rsidRPr="008C3C39">
        <w:rPr>
          <w:rFonts w:hint="eastAsia"/>
          <w:sz w:val="32"/>
          <w:szCs w:val="32"/>
        </w:rPr>
        <w:t>看着这样的有珠，草十郎现在才注意到有珠和青子的不同。</w:t>
      </w:r>
    </w:p>
    <w:p w:rsidR="00960C25" w:rsidRPr="008C3C39" w:rsidRDefault="00960C25" w:rsidP="00A544EE">
      <w:pPr>
        <w:rPr>
          <w:sz w:val="32"/>
          <w:szCs w:val="32"/>
        </w:rPr>
      </w:pPr>
      <w:r w:rsidRPr="008C3C39">
        <w:rPr>
          <w:rFonts w:hint="eastAsia"/>
          <w:sz w:val="32"/>
          <w:szCs w:val="32"/>
        </w:rPr>
        <w:t>青子的话，虽然她的思想回路是迷，实际上表示的意思很容易理解。</w:t>
      </w:r>
    </w:p>
    <w:p w:rsidR="00960C25" w:rsidRPr="008C3C39" w:rsidRDefault="00960C25" w:rsidP="00A544EE">
      <w:pPr>
        <w:rPr>
          <w:sz w:val="32"/>
          <w:szCs w:val="32"/>
        </w:rPr>
      </w:pPr>
      <w:r w:rsidRPr="008C3C39">
        <w:rPr>
          <w:rFonts w:hint="eastAsia"/>
          <w:sz w:val="32"/>
          <w:szCs w:val="32"/>
        </w:rPr>
        <w:t>她那注册商标一样不高兴的表情，先不说到底在对什么不高兴，关于她的想法倒是能经常反映出来。</w:t>
      </w:r>
    </w:p>
    <w:p w:rsidR="00960C25" w:rsidRPr="008C3C39" w:rsidRDefault="00960C25" w:rsidP="00A544EE">
      <w:pPr>
        <w:rPr>
          <w:sz w:val="32"/>
          <w:szCs w:val="32"/>
        </w:rPr>
      </w:pPr>
      <w:r w:rsidRPr="008C3C39">
        <w:rPr>
          <w:rFonts w:hint="eastAsia"/>
          <w:sz w:val="32"/>
          <w:szCs w:val="32"/>
        </w:rPr>
        <w:t>与之相对的，有珠则连感情都不表现出来。</w:t>
      </w:r>
    </w:p>
    <w:p w:rsidR="00960C25" w:rsidRPr="008C3C39" w:rsidRDefault="00960C25" w:rsidP="00A544EE">
      <w:pPr>
        <w:rPr>
          <w:sz w:val="32"/>
          <w:szCs w:val="32"/>
        </w:rPr>
      </w:pPr>
      <w:r w:rsidRPr="008C3C39">
        <w:rPr>
          <w:rFonts w:hint="eastAsia"/>
          <w:sz w:val="32"/>
          <w:szCs w:val="32"/>
        </w:rPr>
        <w:t>是在愤怒啊，还是在悲伤啊这些完全看不出来。</w:t>
      </w:r>
    </w:p>
    <w:p w:rsidR="00960C25" w:rsidRPr="008C3C39" w:rsidRDefault="00960C25" w:rsidP="00A544EE">
      <w:pPr>
        <w:rPr>
          <w:sz w:val="32"/>
          <w:szCs w:val="32"/>
        </w:rPr>
      </w:pPr>
      <w:r w:rsidRPr="008C3C39">
        <w:rPr>
          <w:rFonts w:hint="eastAsia"/>
          <w:sz w:val="32"/>
          <w:szCs w:val="32"/>
        </w:rPr>
        <w:t>【你想，干什么</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像是坠落一样的问话。</w:t>
      </w:r>
    </w:p>
    <w:p w:rsidR="00960C25" w:rsidRPr="008C3C39" w:rsidRDefault="00960C25" w:rsidP="00A544EE">
      <w:pPr>
        <w:rPr>
          <w:sz w:val="32"/>
          <w:szCs w:val="32"/>
        </w:rPr>
      </w:pPr>
      <w:r w:rsidRPr="008C3C39">
        <w:rPr>
          <w:rFonts w:hint="eastAsia"/>
          <w:sz w:val="32"/>
          <w:szCs w:val="32"/>
        </w:rPr>
        <w:t>她是在表示敌意还是在表示疑问，草十郎完全判断不出来。</w:t>
      </w:r>
    </w:p>
    <w:p w:rsidR="00960C25" w:rsidRPr="008C3C39" w:rsidRDefault="00960C25" w:rsidP="00A544EE">
      <w:pPr>
        <w:rPr>
          <w:sz w:val="32"/>
          <w:szCs w:val="32"/>
        </w:rPr>
      </w:pPr>
      <w:r w:rsidRPr="008C3C39">
        <w:rPr>
          <w:rFonts w:hint="eastAsia"/>
          <w:sz w:val="32"/>
          <w:szCs w:val="32"/>
        </w:rPr>
        <w:t>如果是前者的话，那她作为对手很可能使再现出那一天的夜晚。</w:t>
      </w:r>
    </w:p>
    <w:p w:rsidR="00960C25" w:rsidRPr="008C3C39" w:rsidRDefault="00960C25" w:rsidP="00A544EE">
      <w:pPr>
        <w:rPr>
          <w:sz w:val="32"/>
          <w:szCs w:val="32"/>
        </w:rPr>
      </w:pPr>
      <w:r w:rsidRPr="008C3C39">
        <w:rPr>
          <w:rFonts w:hint="eastAsia"/>
          <w:sz w:val="32"/>
          <w:szCs w:val="32"/>
        </w:rPr>
        <w:t>粉碎四散的小瓶出现在草十郎的脑海里。</w:t>
      </w:r>
    </w:p>
    <w:p w:rsidR="00960C25" w:rsidRPr="008C3C39" w:rsidRDefault="00960C25" w:rsidP="00A544EE">
      <w:pPr>
        <w:rPr>
          <w:sz w:val="32"/>
          <w:szCs w:val="32"/>
        </w:rPr>
      </w:pPr>
      <w:r w:rsidRPr="008C3C39">
        <w:rPr>
          <w:rFonts w:hint="eastAsia"/>
          <w:sz w:val="32"/>
          <w:szCs w:val="32"/>
        </w:rPr>
        <w:t>他很清楚如果回答的话很可能无法全身而退了。</w:t>
      </w:r>
    </w:p>
    <w:p w:rsidR="00960C25" w:rsidRPr="008C3C39" w:rsidRDefault="00960C25" w:rsidP="00A544EE">
      <w:pPr>
        <w:rPr>
          <w:sz w:val="32"/>
          <w:szCs w:val="32"/>
        </w:rPr>
      </w:pPr>
      <w:r w:rsidRPr="008C3C39">
        <w:rPr>
          <w:rFonts w:hint="eastAsia"/>
          <w:sz w:val="32"/>
          <w:szCs w:val="32"/>
        </w:rPr>
        <w:t>片刻的犹豫之后，草十郎做好了觉悟。</w:t>
      </w:r>
    </w:p>
    <w:p w:rsidR="00960C25" w:rsidRPr="008C3C39" w:rsidRDefault="00960C25" w:rsidP="00A544EE">
      <w:pPr>
        <w:rPr>
          <w:sz w:val="32"/>
          <w:szCs w:val="32"/>
        </w:rPr>
      </w:pPr>
      <w:r w:rsidRPr="008C3C39">
        <w:rPr>
          <w:rFonts w:hint="eastAsia"/>
          <w:sz w:val="32"/>
          <w:szCs w:val="32"/>
        </w:rPr>
        <w:t>但，并没有回答</w:t>
      </w:r>
      <w:r w:rsidRPr="008C3C39">
        <w:rPr>
          <w:sz w:val="32"/>
          <w:szCs w:val="32"/>
        </w:rPr>
        <w:t>——</w:t>
      </w:r>
    </w:p>
    <w:p w:rsidR="00960C25" w:rsidRPr="008C3C39" w:rsidRDefault="00960C25" w:rsidP="00A544EE">
      <w:pPr>
        <w:rPr>
          <w:sz w:val="32"/>
          <w:szCs w:val="32"/>
        </w:rPr>
      </w:pPr>
      <w:r w:rsidRPr="008C3C39">
        <w:rPr>
          <w:rFonts w:hint="eastAsia"/>
          <w:sz w:val="32"/>
          <w:szCs w:val="32"/>
        </w:rPr>
        <w:t>【也是呐，一句话也说不清楚，坐吧。】</w:t>
      </w:r>
    </w:p>
    <w:p w:rsidR="00960C25" w:rsidRPr="008C3C39" w:rsidRDefault="00960C25" w:rsidP="00A544EE">
      <w:pPr>
        <w:rPr>
          <w:sz w:val="32"/>
          <w:szCs w:val="32"/>
        </w:rPr>
      </w:pPr>
      <w:r w:rsidRPr="008C3C39">
        <w:rPr>
          <w:rFonts w:hint="eastAsia"/>
          <w:sz w:val="32"/>
          <w:szCs w:val="32"/>
        </w:rPr>
        <w:t>并没有考虑哪个选项是正确的，只是单纯的去做自己想做的事而已。</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没有回答，</w:t>
      </w:r>
    </w:p>
    <w:p w:rsidR="00960C25" w:rsidRPr="008C3C39" w:rsidRDefault="00960C25" w:rsidP="00A544EE">
      <w:pPr>
        <w:rPr>
          <w:sz w:val="32"/>
          <w:szCs w:val="32"/>
        </w:rPr>
      </w:pPr>
      <w:r w:rsidRPr="008C3C39">
        <w:rPr>
          <w:rFonts w:hint="eastAsia"/>
          <w:sz w:val="32"/>
          <w:szCs w:val="32"/>
        </w:rPr>
        <w:t>黑衣少女一脸厌烦的表情看着草十郎，草十郎则干脆装作没看见。</w:t>
      </w:r>
    </w:p>
    <w:p w:rsidR="00960C25" w:rsidRPr="008C3C39" w:rsidRDefault="00960C25" w:rsidP="00A544EE">
      <w:pPr>
        <w:rPr>
          <w:sz w:val="32"/>
          <w:szCs w:val="32"/>
        </w:rPr>
      </w:pPr>
      <w:r w:rsidRPr="008C3C39">
        <w:rPr>
          <w:rFonts w:hint="eastAsia"/>
          <w:sz w:val="32"/>
          <w:szCs w:val="32"/>
        </w:rPr>
        <w:t>再一次坐到地板上，把托盘放到一边，两个人的视线交错在一起。</w:t>
      </w:r>
    </w:p>
    <w:p w:rsidR="00960C25" w:rsidRPr="008C3C39" w:rsidRDefault="00960C25" w:rsidP="00A544EE">
      <w:pPr>
        <w:rPr>
          <w:sz w:val="32"/>
          <w:szCs w:val="32"/>
        </w:rPr>
      </w:pPr>
      <w:r w:rsidRPr="008C3C39">
        <w:rPr>
          <w:rFonts w:hint="eastAsia"/>
          <w:sz w:val="32"/>
          <w:szCs w:val="32"/>
        </w:rPr>
        <w:t>有珠深不见底的眼瞳，依然没有容纳旁人的空余。</w:t>
      </w:r>
    </w:p>
    <w:p w:rsidR="00960C25" w:rsidRPr="008C3C39" w:rsidRDefault="00960C25" w:rsidP="00A544EE">
      <w:pPr>
        <w:rPr>
          <w:sz w:val="32"/>
          <w:szCs w:val="32"/>
        </w:rPr>
      </w:pPr>
      <w:r w:rsidRPr="008C3C39">
        <w:rPr>
          <w:rFonts w:hint="eastAsia"/>
          <w:sz w:val="32"/>
          <w:szCs w:val="32"/>
        </w:rPr>
        <w:t>但，重要的是草十郎完全没有感觉到那份重压。</w:t>
      </w:r>
    </w:p>
    <w:p w:rsidR="00960C25" w:rsidRPr="008C3C39" w:rsidRDefault="00960C25" w:rsidP="00A544EE">
      <w:pPr>
        <w:rPr>
          <w:sz w:val="32"/>
          <w:szCs w:val="32"/>
        </w:rPr>
      </w:pPr>
      <w:r w:rsidRPr="008C3C39">
        <w:rPr>
          <w:rFonts w:hint="eastAsia"/>
          <w:sz w:val="32"/>
          <w:szCs w:val="32"/>
        </w:rPr>
        <w:t>【那么、是什么……？】</w:t>
      </w:r>
    </w:p>
    <w:p w:rsidR="00960C25" w:rsidRPr="008C3C39" w:rsidRDefault="00960C25" w:rsidP="00A544EE">
      <w:pPr>
        <w:rPr>
          <w:sz w:val="32"/>
          <w:szCs w:val="32"/>
        </w:rPr>
      </w:pPr>
      <w:r w:rsidRPr="008C3C39">
        <w:rPr>
          <w:rFonts w:hint="eastAsia"/>
          <w:sz w:val="32"/>
          <w:szCs w:val="32"/>
        </w:rPr>
        <w:t>【啊啊，虽说有点迟了，我想就这样一起聊聊天，和有珠你。】</w:t>
      </w:r>
    </w:p>
    <w:p w:rsidR="00960C25" w:rsidRPr="008C3C39" w:rsidRDefault="00960C25" w:rsidP="00A544EE">
      <w:pPr>
        <w:rPr>
          <w:sz w:val="32"/>
          <w:szCs w:val="32"/>
        </w:rPr>
      </w:pPr>
      <w:r w:rsidRPr="008C3C39">
        <w:rPr>
          <w:rFonts w:hint="eastAsia"/>
          <w:sz w:val="32"/>
          <w:szCs w:val="32"/>
        </w:rPr>
        <w:t>明明之前说什么一句话说不清楚，草十郎这下倒是干脆的一句话说完了。</w:t>
      </w:r>
    </w:p>
    <w:p w:rsidR="00960C25" w:rsidRPr="008C3C39" w:rsidRDefault="00960C25" w:rsidP="00A544EE">
      <w:pPr>
        <w:rPr>
          <w:sz w:val="32"/>
          <w:szCs w:val="32"/>
        </w:rPr>
      </w:pPr>
      <w:r w:rsidRPr="008C3C39">
        <w:rPr>
          <w:rFonts w:hint="eastAsia"/>
          <w:sz w:val="32"/>
          <w:szCs w:val="32"/>
        </w:rPr>
        <w:t>【和我……？不是和青子？】</w:t>
      </w:r>
    </w:p>
    <w:p w:rsidR="00960C25" w:rsidRPr="008C3C39" w:rsidRDefault="00960C25" w:rsidP="00A544EE">
      <w:pPr>
        <w:rPr>
          <w:sz w:val="32"/>
          <w:szCs w:val="32"/>
        </w:rPr>
      </w:pPr>
      <w:r w:rsidRPr="008C3C39">
        <w:rPr>
          <w:rFonts w:hint="eastAsia"/>
          <w:sz w:val="32"/>
          <w:szCs w:val="32"/>
        </w:rPr>
        <w:t>【嗯？也对呐，虽然也很想和青子再多聊聊，但比起这个我更想三个人在一起聊天。】</w:t>
      </w:r>
    </w:p>
    <w:p w:rsidR="00960C25" w:rsidRPr="008C3C39" w:rsidRDefault="00960C25" w:rsidP="00A544EE">
      <w:pPr>
        <w:rPr>
          <w:sz w:val="32"/>
          <w:szCs w:val="32"/>
        </w:rPr>
      </w:pPr>
      <w:r w:rsidRPr="008C3C39">
        <w:rPr>
          <w:rFonts w:hint="eastAsia"/>
          <w:sz w:val="32"/>
          <w:szCs w:val="32"/>
        </w:rPr>
        <w:t>有珠看不透草十郎的意图，不知道该如何应对。</w:t>
      </w:r>
    </w:p>
    <w:p w:rsidR="00960C25" w:rsidRPr="008C3C39" w:rsidRDefault="00960C25" w:rsidP="00A544EE">
      <w:pPr>
        <w:rPr>
          <w:sz w:val="32"/>
          <w:szCs w:val="32"/>
        </w:rPr>
      </w:pPr>
      <w:r w:rsidRPr="008C3C39">
        <w:rPr>
          <w:rFonts w:hint="eastAsia"/>
          <w:sz w:val="32"/>
          <w:szCs w:val="32"/>
        </w:rPr>
        <w:t>草十郎没有察觉到有珠的困惑，继续热情满满的推进话题。</w:t>
      </w:r>
    </w:p>
    <w:p w:rsidR="00960C25" w:rsidRPr="008C3C39" w:rsidRDefault="00960C25" w:rsidP="00A544EE">
      <w:pPr>
        <w:rPr>
          <w:sz w:val="32"/>
          <w:szCs w:val="32"/>
        </w:rPr>
      </w:pPr>
      <w:r w:rsidRPr="008C3C39">
        <w:rPr>
          <w:rFonts w:hint="eastAsia"/>
          <w:sz w:val="32"/>
          <w:szCs w:val="32"/>
        </w:rPr>
        <w:t>【从苍崎那里听说她和有珠平常都不太说话，如果那是因为我的话我会感觉很困扰，但如果不是因为我那会更感觉困扰。</w:t>
      </w:r>
    </w:p>
    <w:p w:rsidR="00960C25" w:rsidRPr="008C3C39" w:rsidRDefault="00960C25" w:rsidP="00A544EE">
      <w:pPr>
        <w:rPr>
          <w:sz w:val="32"/>
          <w:szCs w:val="32"/>
        </w:rPr>
      </w:pPr>
      <w:r w:rsidRPr="008C3C39">
        <w:rPr>
          <w:rFonts w:hint="eastAsia"/>
          <w:sz w:val="32"/>
          <w:szCs w:val="32"/>
        </w:rPr>
        <w:t>难得生活在同一个屋檐下的两个人却不说话，我觉得太可惜了。】</w:t>
      </w:r>
    </w:p>
    <w:p w:rsidR="00960C25" w:rsidRPr="008C3C39" w:rsidRDefault="00960C25" w:rsidP="00A544EE">
      <w:pPr>
        <w:rPr>
          <w:sz w:val="32"/>
          <w:szCs w:val="32"/>
        </w:rPr>
      </w:pPr>
      <w:r w:rsidRPr="008C3C39">
        <w:rPr>
          <w:rFonts w:hint="eastAsia"/>
          <w:sz w:val="32"/>
          <w:szCs w:val="32"/>
        </w:rPr>
        <w:t>像是仔细品味着自己所说的话语一样，声音里充满了感情。</w:t>
      </w:r>
    </w:p>
    <w:p w:rsidR="00960C25" w:rsidRPr="008C3C39" w:rsidRDefault="00960C25" w:rsidP="00A544EE">
      <w:pPr>
        <w:rPr>
          <w:sz w:val="32"/>
          <w:szCs w:val="32"/>
        </w:rPr>
      </w:pPr>
      <w:r w:rsidRPr="008C3C39">
        <w:rPr>
          <w:rFonts w:hint="eastAsia"/>
          <w:sz w:val="32"/>
          <w:szCs w:val="32"/>
        </w:rPr>
        <w:t>有珠完全搞不清楚少年的意图是什么。</w:t>
      </w:r>
    </w:p>
    <w:p w:rsidR="00960C25" w:rsidRPr="008C3C39" w:rsidRDefault="00960C25" w:rsidP="00A544EE">
      <w:pPr>
        <w:rPr>
          <w:sz w:val="32"/>
          <w:szCs w:val="32"/>
        </w:rPr>
      </w:pPr>
      <w:r w:rsidRPr="008C3C39">
        <w:rPr>
          <w:rFonts w:hint="eastAsia"/>
          <w:sz w:val="32"/>
          <w:szCs w:val="32"/>
        </w:rPr>
        <w:t>但是，能够感觉到他对自己有一个强烈的愿望。</w:t>
      </w:r>
    </w:p>
    <w:p w:rsidR="00960C25" w:rsidRPr="008C3C39" w:rsidRDefault="00960C25" w:rsidP="00A544EE">
      <w:pPr>
        <w:rPr>
          <w:sz w:val="32"/>
          <w:szCs w:val="32"/>
        </w:rPr>
      </w:pPr>
      <w:r w:rsidRPr="008C3C39">
        <w:rPr>
          <w:rFonts w:hint="eastAsia"/>
          <w:sz w:val="32"/>
          <w:szCs w:val="32"/>
        </w:rPr>
        <w:t>……然而，</w:t>
      </w:r>
    </w:p>
    <w:p w:rsidR="00960C25" w:rsidRPr="008C3C39" w:rsidRDefault="00960C25" w:rsidP="00A544EE">
      <w:pPr>
        <w:rPr>
          <w:sz w:val="32"/>
          <w:szCs w:val="32"/>
        </w:rPr>
      </w:pPr>
      <w:r w:rsidRPr="008C3C39">
        <w:rPr>
          <w:rFonts w:hint="eastAsia"/>
          <w:sz w:val="32"/>
          <w:szCs w:val="32"/>
        </w:rPr>
        <w:t>这愿望并不是由恐惧所引起的，这让有珠很意外。</w:t>
      </w:r>
    </w:p>
    <w:p w:rsidR="00960C25" w:rsidRPr="008C3C39" w:rsidRDefault="00960C25" w:rsidP="00A544EE">
      <w:pPr>
        <w:rPr>
          <w:sz w:val="32"/>
          <w:szCs w:val="32"/>
        </w:rPr>
      </w:pPr>
      <w:r w:rsidRPr="008C3C39">
        <w:rPr>
          <w:rFonts w:hint="eastAsia"/>
          <w:sz w:val="32"/>
          <w:szCs w:val="32"/>
        </w:rPr>
        <w:t>【你、不怕我吗……？】</w:t>
      </w:r>
    </w:p>
    <w:p w:rsidR="00960C25" w:rsidRPr="008C3C39" w:rsidRDefault="00960C25" w:rsidP="00A544EE">
      <w:pPr>
        <w:rPr>
          <w:sz w:val="32"/>
          <w:szCs w:val="32"/>
        </w:rPr>
      </w:pPr>
      <w:r w:rsidRPr="008C3C39">
        <w:rPr>
          <w:rFonts w:hint="eastAsia"/>
          <w:sz w:val="32"/>
          <w:szCs w:val="32"/>
        </w:rPr>
        <w:t>【啊啊，因为、我不了解你嘛。】</w:t>
      </w:r>
    </w:p>
    <w:p w:rsidR="00960C25" w:rsidRPr="008C3C39" w:rsidRDefault="00960C25" w:rsidP="00A544EE">
      <w:pPr>
        <w:rPr>
          <w:sz w:val="32"/>
          <w:szCs w:val="32"/>
        </w:rPr>
      </w:pPr>
      <w:r w:rsidRPr="008C3C39">
        <w:rPr>
          <w:rFonts w:hint="eastAsia"/>
          <w:sz w:val="32"/>
          <w:szCs w:val="32"/>
        </w:rPr>
        <w:t>有珠睁大的双眼像是精致的玻璃制品一样。</w:t>
      </w:r>
    </w:p>
    <w:p w:rsidR="00960C25" w:rsidRPr="008C3C39" w:rsidRDefault="00960C25" w:rsidP="00A544EE">
      <w:pPr>
        <w:rPr>
          <w:sz w:val="32"/>
          <w:szCs w:val="32"/>
        </w:rPr>
      </w:pPr>
      <w:r w:rsidRPr="008C3C39">
        <w:rPr>
          <w:rFonts w:hint="eastAsia"/>
          <w:sz w:val="32"/>
          <w:szCs w:val="32"/>
        </w:rPr>
        <w:t>对少女来说，少年的出乎意料已经达到了让她惊叹的地步。</w:t>
      </w:r>
    </w:p>
    <w:p w:rsidR="00960C25" w:rsidRPr="008C3C39" w:rsidRDefault="00960C25" w:rsidP="00A544EE">
      <w:pPr>
        <w:rPr>
          <w:sz w:val="32"/>
          <w:szCs w:val="32"/>
        </w:rPr>
      </w:pPr>
      <w:r w:rsidRPr="008C3C39">
        <w:rPr>
          <w:rFonts w:hint="eastAsia"/>
          <w:sz w:val="32"/>
          <w:szCs w:val="32"/>
        </w:rPr>
        <w:t>非常率直的，就像是条件反射一样的回答。</w:t>
      </w:r>
    </w:p>
    <w:p w:rsidR="00960C25" w:rsidRPr="008C3C39" w:rsidRDefault="00960C25" w:rsidP="00A544EE">
      <w:pPr>
        <w:rPr>
          <w:sz w:val="32"/>
          <w:szCs w:val="32"/>
        </w:rPr>
      </w:pPr>
      <w:r w:rsidRPr="008C3C39">
        <w:rPr>
          <w:rFonts w:hint="eastAsia"/>
          <w:sz w:val="32"/>
          <w:szCs w:val="32"/>
        </w:rPr>
        <w:t>而这样极端欠考虑的回答，却不知道为什么并没有引起有珠的不快。</w:t>
      </w:r>
    </w:p>
    <w:p w:rsidR="00960C25" w:rsidRPr="008C3C39" w:rsidRDefault="00960C25" w:rsidP="00A544EE">
      <w:pPr>
        <w:rPr>
          <w:sz w:val="32"/>
          <w:szCs w:val="32"/>
        </w:rPr>
      </w:pPr>
      <w:r w:rsidRPr="008C3C39">
        <w:rPr>
          <w:rFonts w:hint="eastAsia"/>
          <w:sz w:val="32"/>
          <w:szCs w:val="32"/>
        </w:rPr>
        <w:t>两个人的对话就到这里停止了。</w:t>
      </w:r>
    </w:p>
    <w:p w:rsidR="00960C25" w:rsidRPr="008C3C39" w:rsidRDefault="00960C25" w:rsidP="00A544EE">
      <w:pPr>
        <w:rPr>
          <w:sz w:val="32"/>
          <w:szCs w:val="32"/>
        </w:rPr>
      </w:pPr>
      <w:r w:rsidRPr="008C3C39">
        <w:rPr>
          <w:rFonts w:hint="eastAsia"/>
          <w:sz w:val="32"/>
          <w:szCs w:val="32"/>
        </w:rPr>
        <w:t>不，之前那些甚至无法称之为对话。</w:t>
      </w:r>
    </w:p>
    <w:p w:rsidR="00960C25" w:rsidRPr="008C3C39" w:rsidRDefault="00960C25" w:rsidP="00A544EE">
      <w:pPr>
        <w:rPr>
          <w:sz w:val="32"/>
          <w:szCs w:val="32"/>
        </w:rPr>
      </w:pPr>
      <w:r w:rsidRPr="008C3C39">
        <w:rPr>
          <w:rFonts w:hint="eastAsia"/>
          <w:sz w:val="32"/>
          <w:szCs w:val="32"/>
        </w:rPr>
        <w:t>少女不可思议的对这样舒适的沉默感到了厌烦，用眼神鼓励草十郎继续说下去。</w:t>
      </w:r>
    </w:p>
    <w:p w:rsidR="00960C25" w:rsidRPr="008C3C39" w:rsidRDefault="00960C25" w:rsidP="00A544EE">
      <w:pPr>
        <w:rPr>
          <w:sz w:val="32"/>
          <w:szCs w:val="32"/>
        </w:rPr>
      </w:pPr>
      <w:r w:rsidRPr="008C3C39">
        <w:rPr>
          <w:rFonts w:hint="eastAsia"/>
          <w:sz w:val="32"/>
          <w:szCs w:val="32"/>
        </w:rPr>
        <w:t>少年则毫不胆怯的迎着少女的目光。</w:t>
      </w:r>
    </w:p>
    <w:p w:rsidR="00960C25" w:rsidRPr="008C3C39" w:rsidRDefault="00960C25" w:rsidP="00A544EE">
      <w:pPr>
        <w:rPr>
          <w:sz w:val="32"/>
          <w:szCs w:val="32"/>
        </w:rPr>
      </w:pPr>
      <w:r w:rsidRPr="008C3C39">
        <w:rPr>
          <w:rFonts w:hint="eastAsia"/>
          <w:sz w:val="32"/>
          <w:szCs w:val="32"/>
        </w:rPr>
        <w:t>【…………话。】</w:t>
      </w:r>
    </w:p>
    <w:p w:rsidR="00960C25" w:rsidRPr="008C3C39" w:rsidRDefault="00960C25" w:rsidP="00A544EE">
      <w:pPr>
        <w:rPr>
          <w:sz w:val="32"/>
          <w:szCs w:val="32"/>
        </w:rPr>
      </w:pPr>
      <w:r w:rsidRPr="008C3C39">
        <w:rPr>
          <w:rFonts w:hint="eastAsia"/>
          <w:sz w:val="32"/>
          <w:szCs w:val="32"/>
        </w:rPr>
        <w:t>【嗯？】</w:t>
      </w:r>
    </w:p>
    <w:p w:rsidR="00960C25" w:rsidRPr="008C3C39" w:rsidRDefault="00960C25" w:rsidP="00A544EE">
      <w:pPr>
        <w:rPr>
          <w:sz w:val="32"/>
          <w:szCs w:val="32"/>
        </w:rPr>
      </w:pPr>
      <w:r w:rsidRPr="008C3C39">
        <w:rPr>
          <w:rFonts w:hint="eastAsia"/>
          <w:sz w:val="32"/>
          <w:szCs w:val="32"/>
        </w:rPr>
        <w:t>【不是说想和我说话吗？</w:t>
      </w:r>
    </w:p>
    <w:p w:rsidR="00960C25" w:rsidRPr="008C3C39" w:rsidRDefault="00960C25" w:rsidP="00A544EE">
      <w:pPr>
        <w:rPr>
          <w:sz w:val="32"/>
          <w:szCs w:val="32"/>
        </w:rPr>
      </w:pPr>
      <w:r w:rsidRPr="008C3C39">
        <w:rPr>
          <w:rFonts w:hint="eastAsia"/>
          <w:sz w:val="32"/>
          <w:szCs w:val="32"/>
        </w:rPr>
        <w:t>那，想说什么……？】</w:t>
      </w:r>
    </w:p>
    <w:p w:rsidR="00960C25" w:rsidRPr="008C3C39" w:rsidRDefault="00960C25" w:rsidP="00A544EE">
      <w:pPr>
        <w:rPr>
          <w:sz w:val="32"/>
          <w:szCs w:val="32"/>
        </w:rPr>
      </w:pPr>
      <w:r w:rsidRPr="008C3C39">
        <w:rPr>
          <w:rFonts w:hint="eastAsia"/>
          <w:sz w:val="32"/>
          <w:szCs w:val="32"/>
        </w:rPr>
        <w:t>能做到的话就让我见识一下，少女这样劝诱着。</w:t>
      </w:r>
    </w:p>
    <w:p w:rsidR="00960C25" w:rsidRPr="008C3C39" w:rsidRDefault="00960C25" w:rsidP="00A544EE">
      <w:pPr>
        <w:rPr>
          <w:sz w:val="32"/>
          <w:szCs w:val="32"/>
        </w:rPr>
      </w:pPr>
      <w:r w:rsidRPr="008C3C39">
        <w:rPr>
          <w:rFonts w:hint="eastAsia"/>
          <w:sz w:val="32"/>
          <w:szCs w:val="32"/>
        </w:rPr>
        <w:t>少女挑起的话题对草十郎来说可算不上亲密。</w:t>
      </w:r>
    </w:p>
    <w:p w:rsidR="00960C25" w:rsidRPr="008C3C39" w:rsidRDefault="00960C25" w:rsidP="00A544EE">
      <w:pPr>
        <w:rPr>
          <w:sz w:val="32"/>
          <w:szCs w:val="32"/>
        </w:rPr>
      </w:pPr>
      <w:r w:rsidRPr="008C3C39">
        <w:rPr>
          <w:rFonts w:hint="eastAsia"/>
          <w:sz w:val="32"/>
          <w:szCs w:val="32"/>
        </w:rPr>
        <w:t>她的鼓励像是故意为难草十郎一样，但是。</w:t>
      </w:r>
    </w:p>
    <w:p w:rsidR="00960C25" w:rsidRPr="008C3C39" w:rsidRDefault="00960C25" w:rsidP="00A544EE">
      <w:pPr>
        <w:rPr>
          <w:sz w:val="32"/>
          <w:szCs w:val="32"/>
        </w:rPr>
      </w:pPr>
      <w:r w:rsidRPr="008C3C39">
        <w:rPr>
          <w:rFonts w:hint="eastAsia"/>
          <w:sz w:val="32"/>
          <w:szCs w:val="32"/>
        </w:rPr>
        <w:t>【那就，说说那只鸟吧，就是，那边那只青色的小鸟。</w:t>
      </w:r>
    </w:p>
    <w:p w:rsidR="00960C25" w:rsidRPr="008C3C39" w:rsidRDefault="00960C25" w:rsidP="00A544EE">
      <w:pPr>
        <w:rPr>
          <w:sz w:val="32"/>
          <w:szCs w:val="32"/>
        </w:rPr>
      </w:pPr>
      <w:r w:rsidRPr="008C3C39">
        <w:rPr>
          <w:rFonts w:hint="eastAsia"/>
          <w:sz w:val="32"/>
          <w:szCs w:val="32"/>
        </w:rPr>
        <w:t>偶尔能看见它呢，是你养的吗？</w:t>
      </w:r>
    </w:p>
    <w:p w:rsidR="00960C25" w:rsidRPr="008C3C39" w:rsidRDefault="00960C25" w:rsidP="00A544EE">
      <w:pPr>
        <w:rPr>
          <w:sz w:val="32"/>
          <w:szCs w:val="32"/>
        </w:rPr>
      </w:pPr>
      <w:r w:rsidRPr="008C3C39">
        <w:rPr>
          <w:rFonts w:hint="eastAsia"/>
          <w:sz w:val="32"/>
          <w:szCs w:val="32"/>
        </w:rPr>
        <w:t>还是说，叫什么来着，</w:t>
      </w:r>
      <w:r w:rsidRPr="008C3C39">
        <w:rPr>
          <w:sz w:val="32"/>
          <w:szCs w:val="32"/>
        </w:rPr>
        <w:t>Ploy</w:t>
      </w:r>
      <w:r w:rsidRPr="008C3C39">
        <w:rPr>
          <w:rFonts w:hint="eastAsia"/>
          <w:sz w:val="32"/>
          <w:szCs w:val="32"/>
        </w:rPr>
        <w:t>，是这么叫的吧。那只鸟也是有珠你的使魔吗？】</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瞬间，少女的眼瞳中闪烁起人类一样的色彩。</w:t>
      </w:r>
    </w:p>
    <w:p w:rsidR="00960C25" w:rsidRPr="008C3C39" w:rsidRDefault="00960C25" w:rsidP="00A544EE">
      <w:pPr>
        <w:rPr>
          <w:sz w:val="32"/>
          <w:szCs w:val="32"/>
        </w:rPr>
      </w:pPr>
      <w:r w:rsidRPr="008C3C39">
        <w:rPr>
          <w:rFonts w:hint="eastAsia"/>
          <w:sz w:val="32"/>
          <w:szCs w:val="32"/>
        </w:rPr>
        <w:t>“那个废物”这样鄙视的视线。</w:t>
      </w:r>
    </w:p>
    <w:p w:rsidR="00960C25" w:rsidRPr="008C3C39" w:rsidRDefault="00960C25" w:rsidP="00A544EE">
      <w:pPr>
        <w:rPr>
          <w:sz w:val="32"/>
          <w:szCs w:val="32"/>
        </w:rPr>
      </w:pPr>
      <w:r w:rsidRPr="008C3C39">
        <w:rPr>
          <w:rFonts w:hint="eastAsia"/>
          <w:sz w:val="32"/>
          <w:szCs w:val="32"/>
        </w:rPr>
        <w:t>【……那确实是</w:t>
      </w:r>
      <w:r w:rsidRPr="008C3C39">
        <w:rPr>
          <w:sz w:val="32"/>
          <w:szCs w:val="32"/>
        </w:rPr>
        <w:t>Ploy</w:t>
      </w:r>
      <w:r w:rsidRPr="008C3C39">
        <w:rPr>
          <w:rFonts w:hint="eastAsia"/>
          <w:sz w:val="32"/>
          <w:szCs w:val="32"/>
        </w:rPr>
        <w:t>，但那只废鸟跟我没有任何关系。虽说好久之前它就在这里了，然而我也不太了解它。】</w:t>
      </w:r>
    </w:p>
    <w:p w:rsidR="00960C25" w:rsidRPr="008C3C39" w:rsidRDefault="00960C25" w:rsidP="00A544EE">
      <w:pPr>
        <w:rPr>
          <w:sz w:val="32"/>
          <w:szCs w:val="32"/>
        </w:rPr>
      </w:pPr>
      <w:r w:rsidRPr="008C3C39">
        <w:rPr>
          <w:rFonts w:hint="eastAsia"/>
          <w:sz w:val="32"/>
          <w:szCs w:val="32"/>
        </w:rPr>
        <w:t>【？那是它擅自住在这里的喽，在这个家里？】</w:t>
      </w:r>
    </w:p>
    <w:p w:rsidR="00960C25" w:rsidRPr="008C3C39" w:rsidRDefault="00960C25" w:rsidP="00A544EE">
      <w:pPr>
        <w:rPr>
          <w:sz w:val="32"/>
          <w:szCs w:val="32"/>
        </w:rPr>
      </w:pPr>
      <w:r w:rsidRPr="008C3C39">
        <w:rPr>
          <w:rFonts w:hint="eastAsia"/>
          <w:sz w:val="32"/>
          <w:szCs w:val="32"/>
        </w:rPr>
        <w:t>【擅自什么的，我没理由会答应的吧。</w:t>
      </w:r>
    </w:p>
    <w:p w:rsidR="00960C25" w:rsidRPr="008C3C39" w:rsidRDefault="00960C25" w:rsidP="00A544EE">
      <w:pPr>
        <w:rPr>
          <w:sz w:val="32"/>
          <w:szCs w:val="32"/>
        </w:rPr>
      </w:pPr>
      <w:r w:rsidRPr="008C3C39">
        <w:rPr>
          <w:rFonts w:hint="eastAsia"/>
          <w:sz w:val="32"/>
          <w:szCs w:val="32"/>
        </w:rPr>
        <w:t>……罗宾其实做不好自己原本的工作，虽说是这样，毕竟是从母亲那里继承来的。尽管让它留在这里也只是失败的延续，最后还是网开一面了。】</w:t>
      </w:r>
    </w:p>
    <w:p w:rsidR="00960C25" w:rsidRPr="008C3C39" w:rsidRDefault="00960C25" w:rsidP="00A544EE">
      <w:pPr>
        <w:rPr>
          <w:sz w:val="32"/>
          <w:szCs w:val="32"/>
        </w:rPr>
      </w:pPr>
      <w:r w:rsidRPr="008C3C39">
        <w:rPr>
          <w:rFonts w:hint="eastAsia"/>
          <w:sz w:val="32"/>
          <w:szCs w:val="32"/>
        </w:rPr>
        <w:t>【这样啊，那我就放心了。住在这里不必非得有用处才行啊。】</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面对那没有防备的笑容，有珠把脸转到一边不说话了。</w:t>
      </w:r>
    </w:p>
    <w:p w:rsidR="00960C25" w:rsidRPr="008C3C39" w:rsidRDefault="00960C25" w:rsidP="00A544EE">
      <w:pPr>
        <w:rPr>
          <w:sz w:val="32"/>
          <w:szCs w:val="32"/>
        </w:rPr>
      </w:pPr>
      <w:r w:rsidRPr="008C3C39">
        <w:rPr>
          <w:rFonts w:hint="eastAsia"/>
          <w:sz w:val="32"/>
          <w:szCs w:val="32"/>
        </w:rPr>
        <w:t>剩下的时间里，全是草十郎单方面说个不停。</w:t>
      </w:r>
    </w:p>
    <w:p w:rsidR="00960C25" w:rsidRPr="008C3C39" w:rsidRDefault="00960C25" w:rsidP="00A544EE">
      <w:pPr>
        <w:rPr>
          <w:sz w:val="32"/>
          <w:szCs w:val="32"/>
        </w:rPr>
      </w:pPr>
      <w:r w:rsidRPr="008C3C39">
        <w:rPr>
          <w:rFonts w:hint="eastAsia"/>
          <w:sz w:val="32"/>
          <w:szCs w:val="32"/>
        </w:rPr>
        <w:t>每天打工的事情，学校的事情，游乐园的事情，町的事情，房租的事情。</w:t>
      </w:r>
    </w:p>
    <w:p w:rsidR="00960C25" w:rsidRPr="008C3C39" w:rsidRDefault="00960C25" w:rsidP="00A544EE">
      <w:pPr>
        <w:rPr>
          <w:sz w:val="32"/>
          <w:szCs w:val="32"/>
        </w:rPr>
      </w:pPr>
      <w:r w:rsidRPr="008C3C39">
        <w:rPr>
          <w:rFonts w:hint="eastAsia"/>
          <w:sz w:val="32"/>
          <w:szCs w:val="32"/>
        </w:rPr>
        <w:t>这样没有养分的单方面对话持续了二十分钟。</w:t>
      </w:r>
    </w:p>
    <w:p w:rsidR="00960C25" w:rsidRPr="008C3C39" w:rsidRDefault="00960C25" w:rsidP="00A544EE">
      <w:pPr>
        <w:rPr>
          <w:sz w:val="32"/>
          <w:szCs w:val="32"/>
        </w:rPr>
      </w:pPr>
      <w:r w:rsidRPr="008C3C39">
        <w:rPr>
          <w:rFonts w:hint="eastAsia"/>
          <w:sz w:val="32"/>
          <w:szCs w:val="32"/>
        </w:rPr>
        <w:t>说到再也无话可说了，少年截住了话头。</w:t>
      </w:r>
    </w:p>
    <w:p w:rsidR="00960C25" w:rsidRPr="008C3C39" w:rsidRDefault="00960C25" w:rsidP="00A544EE">
      <w:pPr>
        <w:rPr>
          <w:sz w:val="32"/>
          <w:szCs w:val="32"/>
        </w:rPr>
      </w:pPr>
      <w:r w:rsidRPr="008C3C39">
        <w:rPr>
          <w:rFonts w:hint="eastAsia"/>
          <w:sz w:val="32"/>
          <w:szCs w:val="32"/>
        </w:rPr>
        <w:t>【抱歉，我还有打工，该走了。】</w:t>
      </w:r>
    </w:p>
    <w:p w:rsidR="00960C25" w:rsidRPr="008C3C39" w:rsidRDefault="00960C25" w:rsidP="00A544EE">
      <w:pPr>
        <w:rPr>
          <w:sz w:val="32"/>
          <w:szCs w:val="32"/>
        </w:rPr>
      </w:pPr>
      <w:r w:rsidRPr="008C3C39">
        <w:rPr>
          <w:rFonts w:hint="eastAsia"/>
          <w:sz w:val="32"/>
          <w:szCs w:val="32"/>
        </w:rPr>
        <w:t>……就像这样。</w:t>
      </w:r>
    </w:p>
    <w:p w:rsidR="00960C25" w:rsidRPr="008C3C39" w:rsidRDefault="00960C25" w:rsidP="00A544EE">
      <w:pPr>
        <w:rPr>
          <w:sz w:val="32"/>
          <w:szCs w:val="32"/>
        </w:rPr>
      </w:pPr>
      <w:r w:rsidRPr="008C3C39">
        <w:rPr>
          <w:rFonts w:hint="eastAsia"/>
          <w:sz w:val="32"/>
          <w:szCs w:val="32"/>
        </w:rPr>
        <w:t>明明是难得的机会却这样干脆的放弃了，看来是真的什么都没想。</w:t>
      </w:r>
    </w:p>
    <w:p w:rsidR="00960C25" w:rsidRPr="008C3C39" w:rsidRDefault="00960C25" w:rsidP="00A544EE">
      <w:pPr>
        <w:rPr>
          <w:sz w:val="32"/>
          <w:szCs w:val="32"/>
        </w:rPr>
      </w:pPr>
      <w:r w:rsidRPr="008C3C39">
        <w:rPr>
          <w:rFonts w:hint="eastAsia"/>
          <w:sz w:val="32"/>
          <w:szCs w:val="32"/>
        </w:rPr>
        <w:t>草十郎把托盘送回到厨房里，把书包放在前厅里向着玄关走去。</w:t>
      </w:r>
    </w:p>
    <w:p w:rsidR="00960C25" w:rsidRPr="008C3C39" w:rsidRDefault="00960C25" w:rsidP="00A544EE">
      <w:pPr>
        <w:rPr>
          <w:sz w:val="32"/>
          <w:szCs w:val="32"/>
        </w:rPr>
      </w:pPr>
      <w:r w:rsidRPr="008C3C39">
        <w:rPr>
          <w:rFonts w:hint="eastAsia"/>
          <w:sz w:val="32"/>
          <w:szCs w:val="32"/>
        </w:rPr>
        <w:t>有珠没想到他会这样淡泊。</w:t>
      </w:r>
    </w:p>
    <w:p w:rsidR="00960C25" w:rsidRPr="008C3C39" w:rsidRDefault="00960C25" w:rsidP="00A544EE">
      <w:pPr>
        <w:rPr>
          <w:sz w:val="32"/>
          <w:szCs w:val="32"/>
        </w:rPr>
      </w:pPr>
      <w:r w:rsidRPr="008C3C39">
        <w:rPr>
          <w:rFonts w:hint="eastAsia"/>
          <w:sz w:val="32"/>
          <w:szCs w:val="32"/>
        </w:rPr>
        <w:t>也因为这个，没想到就这样看到现在。</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等一下。】</w:t>
      </w:r>
    </w:p>
    <w:p w:rsidR="00960C25" w:rsidRPr="008C3C39" w:rsidRDefault="00960C25" w:rsidP="00A544EE">
      <w:pPr>
        <w:rPr>
          <w:sz w:val="32"/>
          <w:szCs w:val="32"/>
        </w:rPr>
      </w:pPr>
      <w:r w:rsidRPr="008C3C39">
        <w:rPr>
          <w:rFonts w:hint="eastAsia"/>
          <w:sz w:val="32"/>
          <w:szCs w:val="32"/>
        </w:rPr>
        <w:t>尽管没有这个必要，还是出声叫住了草十郎。</w:t>
      </w:r>
    </w:p>
    <w:p w:rsidR="00960C25" w:rsidRPr="008C3C39" w:rsidRDefault="00960C25" w:rsidP="00A544EE">
      <w:pPr>
        <w:rPr>
          <w:sz w:val="32"/>
          <w:szCs w:val="32"/>
        </w:rPr>
      </w:pPr>
      <w:r w:rsidRPr="008C3C39">
        <w:rPr>
          <w:rFonts w:hint="eastAsia"/>
          <w:sz w:val="32"/>
          <w:szCs w:val="32"/>
        </w:rPr>
        <w:t>【嗯，什么？】</w:t>
      </w:r>
    </w:p>
    <w:p w:rsidR="00960C25" w:rsidRPr="008C3C39" w:rsidRDefault="00960C25" w:rsidP="00A544EE">
      <w:pPr>
        <w:rPr>
          <w:sz w:val="32"/>
          <w:szCs w:val="32"/>
        </w:rPr>
      </w:pPr>
      <w:r w:rsidRPr="008C3C39">
        <w:rPr>
          <w:rFonts w:hint="eastAsia"/>
          <w:sz w:val="32"/>
          <w:szCs w:val="32"/>
        </w:rPr>
        <w:t>【…………那个</w:t>
      </w:r>
    </w:p>
    <w:p w:rsidR="00960C25" w:rsidRPr="008C3C39" w:rsidRDefault="00960C25" w:rsidP="00A544EE">
      <w:pPr>
        <w:rPr>
          <w:sz w:val="32"/>
          <w:szCs w:val="32"/>
        </w:rPr>
      </w:pPr>
      <w:r w:rsidRPr="008C3C39">
        <w:rPr>
          <w:rFonts w:hint="eastAsia"/>
          <w:sz w:val="32"/>
          <w:szCs w:val="32"/>
        </w:rPr>
        <w:t>今天，你用了茶壶。】</w:t>
      </w:r>
    </w:p>
    <w:p w:rsidR="00960C25" w:rsidRPr="008C3C39" w:rsidRDefault="00960C25" w:rsidP="00A544EE">
      <w:pPr>
        <w:rPr>
          <w:sz w:val="32"/>
          <w:szCs w:val="32"/>
        </w:rPr>
      </w:pPr>
      <w:r w:rsidRPr="008C3C39">
        <w:rPr>
          <w:rFonts w:hint="eastAsia"/>
          <w:sz w:val="32"/>
          <w:szCs w:val="32"/>
        </w:rPr>
        <w:t>【啊，嗯。反省了昨天的错误，所以用这个。结果，最后还是只有自己</w:t>
      </w:r>
      <w:r>
        <w:rPr>
          <w:rFonts w:hint="eastAsia"/>
          <w:sz w:val="32"/>
          <w:szCs w:val="32"/>
        </w:rPr>
        <w:t>在用</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【是吗，……那个茶壶是兼泡咖啡的，所以，和香草茶不相称。】</w:t>
      </w:r>
    </w:p>
    <w:p w:rsidR="00960C25" w:rsidRPr="008C3C39" w:rsidRDefault="00960C25" w:rsidP="00A544EE">
      <w:pPr>
        <w:rPr>
          <w:sz w:val="32"/>
          <w:szCs w:val="32"/>
        </w:rPr>
      </w:pPr>
      <w:r w:rsidRPr="008C3C39">
        <w:rPr>
          <w:rFonts w:hint="eastAsia"/>
          <w:sz w:val="32"/>
          <w:szCs w:val="32"/>
        </w:rPr>
        <w:t>唔，草十郎的眼睛瞪大了。</w:t>
      </w:r>
    </w:p>
    <w:p w:rsidR="00960C25" w:rsidRPr="008C3C39" w:rsidRDefault="00960C25" w:rsidP="00A544EE">
      <w:pPr>
        <w:rPr>
          <w:sz w:val="32"/>
          <w:szCs w:val="32"/>
        </w:rPr>
      </w:pPr>
      <w:r w:rsidRPr="008C3C39">
        <w:rPr>
          <w:rFonts w:hint="eastAsia"/>
          <w:sz w:val="32"/>
          <w:szCs w:val="32"/>
        </w:rPr>
        <w:t>这么说的话，似乎红茶的茶壶和茶杯还分种类，而且不同种类的红茶还定有各自的茶具与之相配。</w:t>
      </w:r>
    </w:p>
    <w:p w:rsidR="00960C25" w:rsidRPr="008C3C39" w:rsidRDefault="00960C25" w:rsidP="00A544EE">
      <w:pPr>
        <w:rPr>
          <w:sz w:val="32"/>
          <w:szCs w:val="32"/>
        </w:rPr>
      </w:pPr>
      <w:r w:rsidRPr="008C3C39">
        <w:rPr>
          <w:rFonts w:hint="eastAsia"/>
          <w:sz w:val="32"/>
          <w:szCs w:val="32"/>
        </w:rPr>
        <w:t>【……还真深奥。</w:t>
      </w:r>
    </w:p>
    <w:p w:rsidR="00960C25" w:rsidRPr="008C3C39" w:rsidRDefault="00960C25" w:rsidP="00A544EE">
      <w:pPr>
        <w:rPr>
          <w:sz w:val="32"/>
          <w:szCs w:val="32"/>
        </w:rPr>
      </w:pPr>
      <w:r w:rsidRPr="008C3C39">
        <w:rPr>
          <w:rFonts w:hint="eastAsia"/>
          <w:sz w:val="32"/>
          <w:szCs w:val="32"/>
        </w:rPr>
        <w:t>这就是那个吧，很难做好不习惯的事情。】</w:t>
      </w:r>
    </w:p>
    <w:p w:rsidR="00960C25" w:rsidRPr="008C3C39" w:rsidRDefault="00960C25" w:rsidP="00A544EE">
      <w:pPr>
        <w:rPr>
          <w:sz w:val="32"/>
          <w:szCs w:val="32"/>
        </w:rPr>
      </w:pPr>
      <w:r w:rsidRPr="008C3C39">
        <w:rPr>
          <w:rFonts w:hint="eastAsia"/>
          <w:sz w:val="32"/>
          <w:szCs w:val="32"/>
        </w:rPr>
        <w:t>无奈的叹了一口气。</w:t>
      </w:r>
    </w:p>
    <w:p w:rsidR="00960C25" w:rsidRPr="008C3C39" w:rsidRDefault="00960C25" w:rsidP="00A544EE">
      <w:pPr>
        <w:rPr>
          <w:sz w:val="32"/>
          <w:szCs w:val="32"/>
        </w:rPr>
      </w:pPr>
      <w:r w:rsidRPr="008C3C39">
        <w:rPr>
          <w:rFonts w:hint="eastAsia"/>
          <w:sz w:val="32"/>
          <w:szCs w:val="32"/>
        </w:rPr>
        <w:t>【……为什么，不叫醒我？】</w:t>
      </w:r>
    </w:p>
    <w:p w:rsidR="00960C25" w:rsidRPr="008C3C39" w:rsidRDefault="00960C25" w:rsidP="00A544EE">
      <w:pPr>
        <w:rPr>
          <w:sz w:val="32"/>
          <w:szCs w:val="32"/>
        </w:rPr>
      </w:pPr>
      <w:r w:rsidRPr="008C3C39">
        <w:rPr>
          <w:rFonts w:hint="eastAsia"/>
          <w:sz w:val="32"/>
          <w:szCs w:val="32"/>
        </w:rPr>
        <w:t>有珠并没有听草十郎说了什么，因为，这句话才是她真正想问的问题。</w:t>
      </w:r>
    </w:p>
    <w:p w:rsidR="00960C25" w:rsidRPr="008C3C39" w:rsidRDefault="00960C25" w:rsidP="00A544EE">
      <w:pPr>
        <w:rPr>
          <w:sz w:val="32"/>
          <w:szCs w:val="32"/>
        </w:rPr>
      </w:pPr>
      <w:r w:rsidRPr="008C3C39">
        <w:rPr>
          <w:rFonts w:hint="eastAsia"/>
          <w:sz w:val="32"/>
          <w:szCs w:val="32"/>
        </w:rPr>
        <w:t>有珠打断了草十郎的话，这样问道。</w:t>
      </w:r>
    </w:p>
    <w:p w:rsidR="00960C25" w:rsidRPr="008C3C39" w:rsidRDefault="00960C25" w:rsidP="00A544EE">
      <w:pPr>
        <w:rPr>
          <w:sz w:val="32"/>
          <w:szCs w:val="32"/>
        </w:rPr>
      </w:pPr>
      <w:r w:rsidRPr="008C3C39">
        <w:rPr>
          <w:rFonts w:hint="eastAsia"/>
          <w:sz w:val="32"/>
          <w:szCs w:val="32"/>
        </w:rPr>
        <w:t>“唔”草十郎像是也在问自己这个问题，保持着沉默。</w:t>
      </w:r>
    </w:p>
    <w:p w:rsidR="00960C25" w:rsidRPr="008C3C39" w:rsidRDefault="00960C25" w:rsidP="00A544EE">
      <w:pPr>
        <w:rPr>
          <w:sz w:val="32"/>
          <w:szCs w:val="32"/>
        </w:rPr>
      </w:pPr>
      <w:r w:rsidRPr="008C3C39">
        <w:rPr>
          <w:rFonts w:hint="eastAsia"/>
          <w:sz w:val="32"/>
          <w:szCs w:val="32"/>
        </w:rPr>
        <w:t>这么看来，不论今天还是昨天，他都完全没有过“把有珠叫醒”这个想法。</w:t>
      </w:r>
    </w:p>
    <w:p w:rsidR="00960C25" w:rsidRPr="008C3C39" w:rsidRDefault="00960C25" w:rsidP="00A544EE">
      <w:pPr>
        <w:rPr>
          <w:sz w:val="32"/>
          <w:szCs w:val="32"/>
        </w:rPr>
      </w:pPr>
      <w:r w:rsidRPr="008C3C39">
        <w:rPr>
          <w:rFonts w:hint="eastAsia"/>
          <w:sz w:val="32"/>
          <w:szCs w:val="32"/>
        </w:rPr>
        <w:t>【……说吧，既没有想叫醒我，也没有期待我醒过来，为什么？】</w:t>
      </w:r>
    </w:p>
    <w:p w:rsidR="00960C25" w:rsidRPr="008C3C39" w:rsidRDefault="00960C25" w:rsidP="00A544EE">
      <w:pPr>
        <w:rPr>
          <w:sz w:val="32"/>
          <w:szCs w:val="32"/>
        </w:rPr>
      </w:pPr>
      <w:r w:rsidRPr="008C3C39">
        <w:rPr>
          <w:rFonts w:hint="eastAsia"/>
          <w:sz w:val="32"/>
          <w:szCs w:val="32"/>
        </w:rPr>
        <w:t>有珠的视线里包含了杀意。</w:t>
      </w:r>
    </w:p>
    <w:p w:rsidR="00960C25" w:rsidRPr="008C3C39" w:rsidRDefault="00960C25" w:rsidP="00A544EE">
      <w:pPr>
        <w:rPr>
          <w:sz w:val="32"/>
          <w:szCs w:val="32"/>
        </w:rPr>
      </w:pPr>
      <w:r w:rsidRPr="008C3C39">
        <w:rPr>
          <w:rFonts w:hint="eastAsia"/>
          <w:sz w:val="32"/>
          <w:szCs w:val="32"/>
        </w:rPr>
        <w:t>不论多么巧妙的谎言都无法瞒过她深邃的眼瞳。</w:t>
      </w:r>
    </w:p>
    <w:p w:rsidR="00960C25" w:rsidRPr="008C3C39" w:rsidRDefault="00960C25" w:rsidP="00A544EE">
      <w:pPr>
        <w:rPr>
          <w:sz w:val="32"/>
          <w:szCs w:val="32"/>
        </w:rPr>
      </w:pPr>
      <w:r w:rsidRPr="008C3C39">
        <w:rPr>
          <w:rFonts w:hint="eastAsia"/>
          <w:sz w:val="32"/>
          <w:szCs w:val="32"/>
        </w:rPr>
        <w:t>黄昏时分的前厅，一转眼变为了判决生死的法庭。</w:t>
      </w:r>
    </w:p>
    <w:p w:rsidR="00960C25" w:rsidRPr="008C3C39" w:rsidRDefault="00960C25" w:rsidP="00A544EE">
      <w:pPr>
        <w:rPr>
          <w:sz w:val="32"/>
          <w:szCs w:val="32"/>
        </w:rPr>
      </w:pPr>
      <w:r w:rsidRPr="008C3C39">
        <w:rPr>
          <w:rFonts w:hint="eastAsia"/>
          <w:sz w:val="32"/>
          <w:szCs w:val="32"/>
        </w:rPr>
        <w:t>谎言，应付托词都不被允许。</w:t>
      </w:r>
    </w:p>
    <w:p w:rsidR="00960C25" w:rsidRPr="008C3C39" w:rsidRDefault="00960C25" w:rsidP="00A544EE">
      <w:pPr>
        <w:rPr>
          <w:sz w:val="32"/>
          <w:szCs w:val="32"/>
        </w:rPr>
      </w:pPr>
      <w:r w:rsidRPr="008C3C39">
        <w:rPr>
          <w:rFonts w:hint="eastAsia"/>
          <w:sz w:val="32"/>
          <w:szCs w:val="32"/>
        </w:rPr>
        <w:t>在这张嘴就会被贯穿心脏的气氛中，草十郎表现出的感情与其说是恐怖不如说是疼痛。</w:t>
      </w:r>
    </w:p>
    <w:p w:rsidR="00960C25" w:rsidRPr="008C3C39" w:rsidRDefault="00960C25" w:rsidP="00A544EE">
      <w:pPr>
        <w:rPr>
          <w:sz w:val="32"/>
          <w:szCs w:val="32"/>
        </w:rPr>
      </w:pPr>
      <w:r w:rsidRPr="008C3C39">
        <w:rPr>
          <w:rFonts w:hint="eastAsia"/>
          <w:sz w:val="32"/>
          <w:szCs w:val="32"/>
        </w:rPr>
        <w:t>尽管久远寺有珠的声音分外冰冷，他却再次拒绝回答。</w:t>
      </w:r>
    </w:p>
    <w:p w:rsidR="00960C25" w:rsidRPr="008C3C39" w:rsidRDefault="00960C25" w:rsidP="00A544EE">
      <w:pPr>
        <w:rPr>
          <w:sz w:val="32"/>
          <w:szCs w:val="32"/>
        </w:rPr>
      </w:pPr>
      <w:r w:rsidRPr="008C3C39">
        <w:rPr>
          <w:rFonts w:hint="eastAsia"/>
          <w:sz w:val="32"/>
          <w:szCs w:val="32"/>
        </w:rPr>
        <w:t>少年漠然的联想到落到地面试图自立的雏鸟。</w:t>
      </w:r>
    </w:p>
    <w:p w:rsidR="00960C25" w:rsidRPr="008C3C39" w:rsidRDefault="00960C25" w:rsidP="00A544EE">
      <w:pPr>
        <w:rPr>
          <w:sz w:val="32"/>
          <w:szCs w:val="32"/>
        </w:rPr>
      </w:pPr>
      <w:r w:rsidRPr="008C3C39">
        <w:rPr>
          <w:rFonts w:hint="eastAsia"/>
          <w:sz w:val="32"/>
          <w:szCs w:val="32"/>
        </w:rPr>
        <w:t>被抛弃的生物挣扎痛苦，既在期待那一缕的希望之光，又憎恨着希望的所在之处。</w:t>
      </w:r>
    </w:p>
    <w:p w:rsidR="00960C25" w:rsidRPr="008C3C39" w:rsidRDefault="00960C25" w:rsidP="00A544EE">
      <w:pPr>
        <w:rPr>
          <w:sz w:val="32"/>
          <w:szCs w:val="32"/>
        </w:rPr>
      </w:pPr>
      <w:r w:rsidRPr="008C3C39">
        <w:rPr>
          <w:rFonts w:hint="eastAsia"/>
          <w:sz w:val="32"/>
          <w:szCs w:val="32"/>
        </w:rPr>
        <w:t>【不说不行吗？】</w:t>
      </w:r>
    </w:p>
    <w:p w:rsidR="00960C25" w:rsidRPr="008C3C39" w:rsidRDefault="00960C25" w:rsidP="00A544EE">
      <w:pPr>
        <w:rPr>
          <w:sz w:val="32"/>
          <w:szCs w:val="32"/>
        </w:rPr>
      </w:pPr>
      <w:r w:rsidRPr="008C3C39">
        <w:rPr>
          <w:rFonts w:hint="eastAsia"/>
          <w:sz w:val="32"/>
          <w:szCs w:val="32"/>
        </w:rPr>
        <w:t>有珠轻轻的点了点头。</w:t>
      </w:r>
    </w:p>
    <w:p w:rsidR="00960C25" w:rsidRPr="008C3C39" w:rsidRDefault="00960C25" w:rsidP="00A544EE">
      <w:pPr>
        <w:rPr>
          <w:sz w:val="32"/>
          <w:szCs w:val="32"/>
        </w:rPr>
      </w:pPr>
      <w:r w:rsidRPr="008C3C39">
        <w:rPr>
          <w:rFonts w:hint="eastAsia"/>
          <w:sz w:val="32"/>
          <w:szCs w:val="32"/>
        </w:rPr>
        <w:t>【那我就说了，其实我并没想那么多。只是单纯的感觉，把睡着的孩子叫起来不太好而已。】</w:t>
      </w:r>
    </w:p>
    <w:p w:rsidR="00960C25" w:rsidRPr="008C3C39" w:rsidRDefault="00960C25" w:rsidP="00A544EE">
      <w:pPr>
        <w:rPr>
          <w:sz w:val="32"/>
          <w:szCs w:val="32"/>
        </w:rPr>
      </w:pPr>
      <w:r w:rsidRPr="008C3C39">
        <w:rPr>
          <w:rFonts w:hint="eastAsia"/>
          <w:sz w:val="32"/>
          <w:szCs w:val="32"/>
        </w:rPr>
        <w:t>【……我不想听你开玩笑。】</w:t>
      </w:r>
    </w:p>
    <w:p w:rsidR="00960C25" w:rsidRPr="008C3C39" w:rsidRDefault="00960C25" w:rsidP="00A544EE">
      <w:pPr>
        <w:rPr>
          <w:sz w:val="32"/>
          <w:szCs w:val="32"/>
        </w:rPr>
      </w:pPr>
      <w:r w:rsidRPr="008C3C39">
        <w:rPr>
          <w:rFonts w:hint="eastAsia"/>
          <w:sz w:val="32"/>
          <w:szCs w:val="32"/>
        </w:rPr>
        <w:t>【不是开玩笑，我只是觉得既然在睡那就继续睡下去好了。虽然也想说说话，但那可以等到醒来之后，应该还有机会的。】</w:t>
      </w:r>
    </w:p>
    <w:p w:rsidR="00960C25" w:rsidRPr="008C3C39" w:rsidRDefault="00960C25" w:rsidP="00A544EE">
      <w:pPr>
        <w:rPr>
          <w:sz w:val="32"/>
          <w:szCs w:val="32"/>
        </w:rPr>
      </w:pPr>
      <w:r w:rsidRPr="008C3C39">
        <w:rPr>
          <w:rFonts w:hint="eastAsia"/>
          <w:sz w:val="32"/>
          <w:szCs w:val="32"/>
        </w:rPr>
        <w:t>【……还真是轻松呐，听青子说她保护你也就到今天为止了。</w:t>
      </w:r>
    </w:p>
    <w:p w:rsidR="00960C25" w:rsidRPr="008C3C39" w:rsidRDefault="00960C25" w:rsidP="00A544EE">
      <w:pPr>
        <w:rPr>
          <w:sz w:val="32"/>
          <w:szCs w:val="32"/>
        </w:rPr>
      </w:pPr>
      <w:r w:rsidRPr="008C3C39">
        <w:rPr>
          <w:rFonts w:hint="eastAsia"/>
          <w:sz w:val="32"/>
          <w:szCs w:val="32"/>
        </w:rPr>
        <w:t>能讨好我的机会这可是最后一次了。</w:t>
      </w:r>
    </w:p>
    <w:p w:rsidR="00960C25" w:rsidRPr="008C3C39" w:rsidRDefault="00960C25" w:rsidP="00A544EE">
      <w:pPr>
        <w:rPr>
          <w:sz w:val="32"/>
          <w:szCs w:val="32"/>
        </w:rPr>
      </w:pPr>
      <w:r w:rsidRPr="008C3C39">
        <w:rPr>
          <w:rFonts w:hint="eastAsia"/>
          <w:sz w:val="32"/>
          <w:szCs w:val="32"/>
        </w:rPr>
        <w:t>还是说</w:t>
      </w:r>
      <w:r w:rsidRPr="008C3C39">
        <w:rPr>
          <w:sz w:val="32"/>
          <w:szCs w:val="32"/>
        </w:rPr>
        <w:t>——</w:t>
      </w:r>
      <w:r w:rsidRPr="008C3C39">
        <w:rPr>
          <w:rFonts w:hint="eastAsia"/>
          <w:sz w:val="32"/>
          <w:szCs w:val="32"/>
        </w:rPr>
        <w:t>都已经被那样忠告过了，还是什么都不明白吗？】</w:t>
      </w:r>
    </w:p>
    <w:p w:rsidR="00960C25" w:rsidRPr="008C3C39" w:rsidRDefault="00960C25" w:rsidP="00A544EE">
      <w:pPr>
        <w:rPr>
          <w:sz w:val="32"/>
          <w:szCs w:val="32"/>
        </w:rPr>
      </w:pPr>
      <w:r w:rsidRPr="008C3C39">
        <w:rPr>
          <w:rFonts w:hint="eastAsia"/>
          <w:sz w:val="32"/>
          <w:szCs w:val="32"/>
        </w:rPr>
        <w:t>什么都不明白，</w:t>
      </w:r>
    </w:p>
    <w:p w:rsidR="00960C25" w:rsidRPr="008C3C39" w:rsidRDefault="00960C25" w:rsidP="00A544EE">
      <w:pPr>
        <w:rPr>
          <w:sz w:val="32"/>
          <w:szCs w:val="32"/>
        </w:rPr>
      </w:pPr>
      <w:r w:rsidRPr="008C3C39">
        <w:rPr>
          <w:rFonts w:hint="eastAsia"/>
          <w:sz w:val="32"/>
          <w:szCs w:val="32"/>
        </w:rPr>
        <w:t>已经约定好了，也知道事情的经过了，又同样作为人类聊过天了。</w:t>
      </w:r>
    </w:p>
    <w:p w:rsidR="00960C25" w:rsidRPr="008C3C39" w:rsidRDefault="00960C25" w:rsidP="00A544EE">
      <w:pPr>
        <w:rPr>
          <w:sz w:val="32"/>
          <w:szCs w:val="32"/>
        </w:rPr>
      </w:pPr>
      <w:r w:rsidRPr="008C3C39">
        <w:rPr>
          <w:rFonts w:hint="eastAsia"/>
          <w:sz w:val="32"/>
          <w:szCs w:val="32"/>
        </w:rPr>
        <w:t>所以</w:t>
      </w:r>
      <w:r w:rsidRPr="008C3C39">
        <w:rPr>
          <w:sz w:val="32"/>
          <w:szCs w:val="32"/>
        </w:rPr>
        <w:t>——</w:t>
      </w:r>
      <w:r w:rsidRPr="008C3C39">
        <w:rPr>
          <w:rFonts w:hint="eastAsia"/>
          <w:sz w:val="32"/>
          <w:szCs w:val="32"/>
        </w:rPr>
        <w:t>应该不会被杀掉了。</w:t>
      </w:r>
    </w:p>
    <w:p w:rsidR="00960C25" w:rsidRPr="008C3C39" w:rsidRDefault="00960C25" w:rsidP="00A544EE">
      <w:pPr>
        <w:rPr>
          <w:sz w:val="32"/>
          <w:szCs w:val="32"/>
        </w:rPr>
      </w:pPr>
      <w:r w:rsidRPr="008C3C39">
        <w:rPr>
          <w:rFonts w:hint="eastAsia"/>
          <w:sz w:val="32"/>
          <w:szCs w:val="32"/>
        </w:rPr>
        <w:t>如果基于良知、常识做出这种判断，少女就会当场作为魔女挥下制裁的铁锤。</w:t>
      </w:r>
    </w:p>
    <w:p w:rsidR="00960C25" w:rsidRPr="008C3C39" w:rsidRDefault="00960C25" w:rsidP="00A544EE">
      <w:pPr>
        <w:rPr>
          <w:sz w:val="32"/>
          <w:szCs w:val="32"/>
        </w:rPr>
      </w:pPr>
      <w:r w:rsidRPr="008C3C39">
        <w:rPr>
          <w:rFonts w:hint="eastAsia"/>
          <w:sz w:val="32"/>
          <w:szCs w:val="32"/>
        </w:rPr>
        <w:t>对双方而言，这种无聊的误解都只会带来害处。</w:t>
      </w:r>
    </w:p>
    <w:p w:rsidR="00960C25" w:rsidRPr="008C3C39" w:rsidRDefault="00960C25" w:rsidP="00A544EE">
      <w:pPr>
        <w:rPr>
          <w:sz w:val="32"/>
          <w:szCs w:val="32"/>
        </w:rPr>
      </w:pPr>
      <w:r w:rsidRPr="008C3C39">
        <w:rPr>
          <w:rFonts w:hint="eastAsia"/>
          <w:sz w:val="32"/>
          <w:szCs w:val="32"/>
        </w:rPr>
        <w:t>【那肯定是不会明白的呀，魔术啊魔法什么的，这么几天怎么可能就明白了。</w:t>
      </w:r>
    </w:p>
    <w:p w:rsidR="00960C25" w:rsidRPr="008C3C39" w:rsidRDefault="00960C25" w:rsidP="00A544EE">
      <w:pPr>
        <w:rPr>
          <w:sz w:val="32"/>
          <w:szCs w:val="32"/>
        </w:rPr>
      </w:pPr>
      <w:r w:rsidRPr="008C3C39">
        <w:rPr>
          <w:rFonts w:hint="eastAsia"/>
          <w:sz w:val="32"/>
          <w:szCs w:val="32"/>
        </w:rPr>
        <w:t>我所知道的就只是完全按照有珠和苍崎说的去做而已。】</w:t>
      </w:r>
    </w:p>
    <w:p w:rsidR="00960C25" w:rsidRPr="008C3C39" w:rsidRDefault="00960C25" w:rsidP="00A544EE">
      <w:pPr>
        <w:rPr>
          <w:sz w:val="32"/>
          <w:szCs w:val="32"/>
        </w:rPr>
      </w:pPr>
      <w:r w:rsidRPr="008C3C39">
        <w:rPr>
          <w:rFonts w:hint="eastAsia"/>
          <w:sz w:val="32"/>
          <w:szCs w:val="32"/>
        </w:rPr>
        <w:t>【那，为什么？】</w:t>
      </w:r>
    </w:p>
    <w:p w:rsidR="00960C25" w:rsidRPr="008C3C39" w:rsidRDefault="00960C25" w:rsidP="00A544EE">
      <w:pPr>
        <w:rPr>
          <w:sz w:val="32"/>
          <w:szCs w:val="32"/>
        </w:rPr>
      </w:pPr>
      <w:r w:rsidRPr="008C3C39">
        <w:rPr>
          <w:rFonts w:hint="eastAsia"/>
          <w:sz w:val="32"/>
          <w:szCs w:val="32"/>
        </w:rPr>
        <w:t>“为什么不叫醒我，向我乞求自己的性命？”有珠的视线似乎在这么问。</w:t>
      </w:r>
    </w:p>
    <w:p w:rsidR="00960C25" w:rsidRPr="008C3C39" w:rsidRDefault="00960C25" w:rsidP="00A544EE">
      <w:pPr>
        <w:rPr>
          <w:sz w:val="32"/>
          <w:szCs w:val="32"/>
        </w:rPr>
      </w:pPr>
      <w:r w:rsidRPr="008C3C39">
        <w:rPr>
          <w:rFonts w:hint="eastAsia"/>
          <w:sz w:val="32"/>
          <w:szCs w:val="32"/>
        </w:rPr>
        <w:t>有珠</w:t>
      </w:r>
      <w:r>
        <w:rPr>
          <w:rFonts w:hint="eastAsia"/>
          <w:sz w:val="32"/>
          <w:szCs w:val="32"/>
        </w:rPr>
        <w:t>很清楚</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这个少年没有唤醒自己，独自站起离去时看向自己的那个表情。那个表情到底是什么意思</w:t>
      </w:r>
      <w:r w:rsidRPr="008C3C39">
        <w:rPr>
          <w:sz w:val="32"/>
          <w:szCs w:val="32"/>
        </w:rPr>
        <w:t>——</w:t>
      </w:r>
    </w:p>
    <w:p w:rsidR="00960C25" w:rsidRPr="008C3C39" w:rsidRDefault="00960C25" w:rsidP="00A544EE">
      <w:pPr>
        <w:rPr>
          <w:sz w:val="32"/>
          <w:szCs w:val="32"/>
        </w:rPr>
      </w:pPr>
      <w:r w:rsidRPr="008C3C39">
        <w:rPr>
          <w:rFonts w:hint="eastAsia"/>
          <w:sz w:val="32"/>
          <w:szCs w:val="32"/>
        </w:rPr>
        <w:t>“这种情况也没办法</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【问我为什么，我也不清楚啊。</w:t>
      </w:r>
    </w:p>
    <w:p w:rsidR="00960C25" w:rsidRPr="008C3C39" w:rsidRDefault="00960C25" w:rsidP="00A544EE">
      <w:pPr>
        <w:rPr>
          <w:sz w:val="32"/>
          <w:szCs w:val="32"/>
        </w:rPr>
      </w:pPr>
      <w:r w:rsidRPr="008C3C39">
        <w:rPr>
          <w:rFonts w:hint="eastAsia"/>
          <w:sz w:val="32"/>
          <w:szCs w:val="32"/>
        </w:rPr>
        <w:t>……也是呐。可能是觉得如果以后再没机会，那也没办法吧。</w:t>
      </w:r>
    </w:p>
    <w:p w:rsidR="00960C25" w:rsidRPr="008C3C39" w:rsidRDefault="00960C25" w:rsidP="00A544EE">
      <w:pPr>
        <w:rPr>
          <w:sz w:val="32"/>
          <w:szCs w:val="32"/>
        </w:rPr>
      </w:pPr>
      <w:r w:rsidRPr="008C3C39">
        <w:rPr>
          <w:rFonts w:hint="eastAsia"/>
          <w:sz w:val="32"/>
          <w:szCs w:val="32"/>
        </w:rPr>
        <w:t>看到你的睡脸是那么的，觉得不能那么认为。感觉和苍崎所说的不一样，没法简单的联系到一起。】</w:t>
      </w:r>
    </w:p>
    <w:p w:rsidR="00960C25" w:rsidRPr="008C3C39" w:rsidRDefault="00960C25" w:rsidP="00A544EE">
      <w:pPr>
        <w:rPr>
          <w:sz w:val="32"/>
          <w:szCs w:val="32"/>
        </w:rPr>
      </w:pPr>
      <w:r w:rsidRPr="008C3C39">
        <w:rPr>
          <w:rFonts w:hint="eastAsia"/>
          <w:sz w:val="32"/>
          <w:szCs w:val="32"/>
        </w:rPr>
        <w:t>虽然不能很好的用语言描述出来，草十郎还是把那时候的感想说了出来。</w:t>
      </w:r>
    </w:p>
    <w:p w:rsidR="00960C25" w:rsidRPr="008C3C39" w:rsidRDefault="00960C25" w:rsidP="00A544EE">
      <w:pPr>
        <w:rPr>
          <w:sz w:val="32"/>
          <w:szCs w:val="32"/>
        </w:rPr>
      </w:pPr>
      <w:r w:rsidRPr="008C3C39">
        <w:rPr>
          <w:rFonts w:hint="eastAsia"/>
          <w:sz w:val="32"/>
          <w:szCs w:val="32"/>
        </w:rPr>
        <w:t>沉睡森林里少女的身姿，明明需要着某人，但又谁也不期望。</w:t>
      </w:r>
    </w:p>
    <w:p w:rsidR="00960C25" w:rsidRPr="008C3C39" w:rsidRDefault="00960C25" w:rsidP="00A544EE">
      <w:pPr>
        <w:rPr>
          <w:sz w:val="32"/>
          <w:szCs w:val="32"/>
        </w:rPr>
      </w:pPr>
      <w:r w:rsidRPr="008C3C39">
        <w:rPr>
          <w:rFonts w:hint="eastAsia"/>
          <w:sz w:val="32"/>
          <w:szCs w:val="32"/>
        </w:rPr>
        <w:t>【……是吗。但是，这和静希是有联系的吧。</w:t>
      </w:r>
    </w:p>
    <w:p w:rsidR="00960C25" w:rsidRPr="008C3C39" w:rsidRDefault="00960C25" w:rsidP="00A544EE">
      <w:pPr>
        <w:rPr>
          <w:sz w:val="32"/>
          <w:szCs w:val="32"/>
        </w:rPr>
      </w:pPr>
      <w:r w:rsidRPr="008C3C39">
        <w:rPr>
          <w:rFonts w:hint="eastAsia"/>
          <w:sz w:val="32"/>
          <w:szCs w:val="32"/>
        </w:rPr>
        <w:t>因为这个机会已经不会再有了。】</w:t>
      </w:r>
    </w:p>
    <w:p w:rsidR="00960C25" w:rsidRPr="008C3C39" w:rsidRDefault="00960C25" w:rsidP="00A544EE">
      <w:pPr>
        <w:rPr>
          <w:color w:val="FF0000"/>
          <w:sz w:val="32"/>
          <w:szCs w:val="32"/>
        </w:rPr>
      </w:pPr>
      <w:r w:rsidRPr="008C3C39">
        <w:rPr>
          <w:rFonts w:hint="eastAsia"/>
          <w:sz w:val="32"/>
          <w:szCs w:val="32"/>
        </w:rPr>
        <w:t>【机会是创造出来的。那为什么不会再有了呢？虽说今天是我自作主张吧，但并没打算乱来啊。】</w:t>
      </w:r>
    </w:p>
    <w:p w:rsidR="00960C25" w:rsidRPr="008C3C39" w:rsidRDefault="00960C25" w:rsidP="00A544EE">
      <w:pPr>
        <w:rPr>
          <w:sz w:val="32"/>
          <w:szCs w:val="32"/>
        </w:rPr>
      </w:pPr>
      <w:r w:rsidRPr="008C3C39">
        <w:rPr>
          <w:rFonts w:hint="eastAsia"/>
          <w:sz w:val="32"/>
          <w:szCs w:val="32"/>
        </w:rPr>
        <w:t>【如果确实像静希你说的那样，为什么我就不能拒绝你了？】</w:t>
      </w:r>
    </w:p>
    <w:p w:rsidR="00960C25" w:rsidRPr="008C3C39" w:rsidRDefault="00960C25" w:rsidP="00A544EE">
      <w:pPr>
        <w:rPr>
          <w:sz w:val="32"/>
          <w:szCs w:val="32"/>
        </w:rPr>
      </w:pPr>
      <w:r w:rsidRPr="008C3C39">
        <w:rPr>
          <w:rFonts w:hint="eastAsia"/>
          <w:sz w:val="32"/>
          <w:szCs w:val="32"/>
        </w:rPr>
        <w:t>【嘛，那确实是一个难点吧。】</w:t>
      </w:r>
    </w:p>
    <w:p w:rsidR="00960C25" w:rsidRPr="008C3C39" w:rsidRDefault="00960C25" w:rsidP="00A544EE">
      <w:pPr>
        <w:rPr>
          <w:sz w:val="32"/>
          <w:szCs w:val="32"/>
        </w:rPr>
      </w:pPr>
      <w:r w:rsidRPr="008C3C39">
        <w:rPr>
          <w:rFonts w:hint="eastAsia"/>
          <w:sz w:val="32"/>
          <w:szCs w:val="32"/>
        </w:rPr>
        <w:t>草十郎偷偷的看向玄关那里。</w:t>
      </w:r>
    </w:p>
    <w:p w:rsidR="00960C25" w:rsidRPr="008C3C39" w:rsidRDefault="00960C25" w:rsidP="00A544EE">
      <w:pPr>
        <w:rPr>
          <w:sz w:val="32"/>
          <w:szCs w:val="32"/>
        </w:rPr>
      </w:pPr>
      <w:r w:rsidRPr="008C3C39">
        <w:rPr>
          <w:rFonts w:hint="eastAsia"/>
          <w:sz w:val="32"/>
          <w:szCs w:val="32"/>
        </w:rPr>
        <w:t>虽然这行为没什么含义，但不这样不行。</w:t>
      </w:r>
    </w:p>
    <w:p w:rsidR="00960C25" w:rsidRPr="008C3C39" w:rsidRDefault="00960C25" w:rsidP="00A544EE">
      <w:pPr>
        <w:rPr>
          <w:sz w:val="32"/>
          <w:szCs w:val="32"/>
        </w:rPr>
      </w:pPr>
      <w:r w:rsidRPr="008C3C39">
        <w:rPr>
          <w:rFonts w:hint="eastAsia"/>
          <w:sz w:val="32"/>
          <w:szCs w:val="32"/>
        </w:rPr>
        <w:t>【大概，想解决这个问题的不光我一个。我是这么认为的。】</w:t>
      </w:r>
    </w:p>
    <w:p w:rsidR="00960C25" w:rsidRPr="008C3C39" w:rsidRDefault="00960C25" w:rsidP="00A544EE">
      <w:pPr>
        <w:rPr>
          <w:sz w:val="32"/>
          <w:szCs w:val="32"/>
        </w:rPr>
      </w:pPr>
      <w:r w:rsidRPr="008C3C39">
        <w:rPr>
          <w:rFonts w:hint="eastAsia"/>
          <w:sz w:val="32"/>
          <w:szCs w:val="32"/>
        </w:rPr>
        <w:t>虽然这句话是在自问自答，但也有一部分是说给少女听的。</w:t>
      </w:r>
    </w:p>
    <w:p w:rsidR="00960C25" w:rsidRPr="008C3C39" w:rsidRDefault="00960C25" w:rsidP="00A544EE">
      <w:pPr>
        <w:rPr>
          <w:sz w:val="32"/>
          <w:szCs w:val="32"/>
        </w:rPr>
      </w:pPr>
      <w:r w:rsidRPr="008C3C39">
        <w:rPr>
          <w:rFonts w:hint="eastAsia"/>
          <w:sz w:val="32"/>
          <w:szCs w:val="32"/>
        </w:rPr>
        <w:t>而有珠很清楚，这是一个巨大的误解。</w:t>
      </w:r>
    </w:p>
    <w:p w:rsidR="00960C25" w:rsidRPr="008C3C39" w:rsidRDefault="00960C25" w:rsidP="00A544EE">
      <w:pPr>
        <w:rPr>
          <w:sz w:val="32"/>
          <w:szCs w:val="32"/>
        </w:rPr>
      </w:pPr>
      <w:r w:rsidRPr="008C3C39">
        <w:rPr>
          <w:rFonts w:hint="eastAsia"/>
          <w:sz w:val="32"/>
          <w:szCs w:val="32"/>
        </w:rPr>
        <w:t>全部是他的误解，</w:t>
      </w:r>
    </w:p>
    <w:p w:rsidR="00960C25" w:rsidRPr="008C3C39" w:rsidRDefault="00960C25" w:rsidP="00A544EE">
      <w:pPr>
        <w:rPr>
          <w:sz w:val="32"/>
          <w:szCs w:val="32"/>
        </w:rPr>
      </w:pPr>
      <w:r w:rsidRPr="008C3C39">
        <w:rPr>
          <w:rFonts w:hint="eastAsia"/>
          <w:sz w:val="32"/>
          <w:szCs w:val="32"/>
        </w:rPr>
        <w:t>向濒死的小猫伸出手去那种程度的，纯洁而又浅薄的，小小的善心。</w:t>
      </w:r>
    </w:p>
    <w:p w:rsidR="00960C25" w:rsidRPr="008C3C39" w:rsidRDefault="00960C25" w:rsidP="00A544EE">
      <w:pPr>
        <w:rPr>
          <w:sz w:val="32"/>
          <w:szCs w:val="32"/>
        </w:rPr>
      </w:pPr>
      <w:r w:rsidRPr="008C3C39">
        <w:rPr>
          <w:rFonts w:hint="eastAsia"/>
          <w:sz w:val="32"/>
          <w:szCs w:val="32"/>
        </w:rPr>
        <w:t>这善心对有珠来说就像是荆棘一样惹人厌烦。</w:t>
      </w:r>
    </w:p>
    <w:p w:rsidR="00960C25" w:rsidRPr="008C3C39" w:rsidRDefault="00960C25" w:rsidP="00A544EE">
      <w:pPr>
        <w:rPr>
          <w:sz w:val="32"/>
          <w:szCs w:val="32"/>
        </w:rPr>
      </w:pPr>
      <w:r w:rsidRPr="008C3C39">
        <w:rPr>
          <w:rFonts w:hint="eastAsia"/>
          <w:sz w:val="32"/>
          <w:szCs w:val="32"/>
        </w:rPr>
        <w:t>……胸口感觉到了久违的疼痛。</w:t>
      </w:r>
    </w:p>
    <w:p w:rsidR="00960C25" w:rsidRPr="008C3C39" w:rsidRDefault="00960C25" w:rsidP="00A544EE">
      <w:pPr>
        <w:rPr>
          <w:sz w:val="32"/>
          <w:szCs w:val="32"/>
        </w:rPr>
      </w:pPr>
      <w:r w:rsidRPr="008C3C39">
        <w:rPr>
          <w:rFonts w:hint="eastAsia"/>
          <w:sz w:val="32"/>
          <w:szCs w:val="32"/>
        </w:rPr>
        <w:t>【……但是，我不会同意你在这里住下的。】</w:t>
      </w:r>
    </w:p>
    <w:p w:rsidR="00960C25" w:rsidRPr="008C3C39" w:rsidRDefault="00960C25" w:rsidP="00A544EE">
      <w:pPr>
        <w:rPr>
          <w:sz w:val="32"/>
          <w:szCs w:val="32"/>
        </w:rPr>
      </w:pPr>
      <w:r w:rsidRPr="008C3C39">
        <w:rPr>
          <w:rFonts w:hint="eastAsia"/>
          <w:sz w:val="32"/>
          <w:szCs w:val="32"/>
        </w:rPr>
        <w:t>像是要把这样的心情隐藏起来一样，有珠稍稍低下头，这么说道。</w:t>
      </w:r>
    </w:p>
    <w:p w:rsidR="00960C25" w:rsidRPr="008C3C39" w:rsidRDefault="00960C25" w:rsidP="00A544EE">
      <w:pPr>
        <w:rPr>
          <w:sz w:val="32"/>
          <w:szCs w:val="32"/>
        </w:rPr>
      </w:pPr>
      <w:r w:rsidRPr="008C3C39">
        <w:rPr>
          <w:rFonts w:hint="eastAsia"/>
          <w:sz w:val="32"/>
          <w:szCs w:val="32"/>
        </w:rPr>
        <w:t>对站着的草十郎来说，是无法注意到现在的有珠露出了和那时的有珠同样的表情这件事的。</w:t>
      </w:r>
    </w:p>
    <w:p w:rsidR="00960C25" w:rsidRPr="008C3C39" w:rsidRDefault="00960C25" w:rsidP="00A544EE">
      <w:pPr>
        <w:rPr>
          <w:sz w:val="32"/>
          <w:szCs w:val="32"/>
        </w:rPr>
      </w:pPr>
      <w:r w:rsidRPr="008C3C39">
        <w:rPr>
          <w:rFonts w:hint="eastAsia"/>
          <w:sz w:val="32"/>
          <w:szCs w:val="32"/>
        </w:rPr>
        <w:t>【也是呐。这个肯定不是现在能解决的问题。</w:t>
      </w:r>
    </w:p>
    <w:p w:rsidR="00960C25" w:rsidRPr="008C3C39" w:rsidRDefault="00960C25" w:rsidP="00A544EE">
      <w:pPr>
        <w:rPr>
          <w:sz w:val="32"/>
          <w:szCs w:val="32"/>
        </w:rPr>
      </w:pPr>
      <w:r w:rsidRPr="008C3C39">
        <w:rPr>
          <w:rFonts w:hint="eastAsia"/>
          <w:sz w:val="32"/>
          <w:szCs w:val="32"/>
        </w:rPr>
        <w:t>但是，这个问题会一口气非常干脆的解决掉也说不定。所以我觉得到那时为止，有珠一直讨厌我也没关系。】</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因为吃惊而说不出话，发出了那种声音。</w:t>
      </w:r>
    </w:p>
    <w:p w:rsidR="00960C25" w:rsidRPr="008C3C39" w:rsidRDefault="00960C25" w:rsidP="00A544EE">
      <w:pPr>
        <w:rPr>
          <w:sz w:val="32"/>
          <w:szCs w:val="32"/>
        </w:rPr>
      </w:pPr>
      <w:r w:rsidRPr="008C3C39">
        <w:rPr>
          <w:rFonts w:hint="eastAsia"/>
          <w:sz w:val="32"/>
          <w:szCs w:val="32"/>
        </w:rPr>
        <w:t>到那时为止，有珠一直讨厌我也没关系。</w:t>
      </w:r>
    </w:p>
    <w:p w:rsidR="00960C25" w:rsidRPr="008C3C39" w:rsidRDefault="00960C25" w:rsidP="00A544EE">
      <w:pPr>
        <w:rPr>
          <w:sz w:val="32"/>
          <w:szCs w:val="32"/>
        </w:rPr>
      </w:pPr>
      <w:r w:rsidRPr="008C3C39">
        <w:rPr>
          <w:rFonts w:hint="eastAsia"/>
          <w:sz w:val="32"/>
          <w:szCs w:val="32"/>
        </w:rPr>
        <w:t>这个话语，少女至今为止，不，只有一次，被这么拜托过</w:t>
      </w:r>
      <w:r w:rsidRPr="008C3C39">
        <w:rPr>
          <w:sz w:val="32"/>
          <w:szCs w:val="32"/>
        </w:rPr>
        <w:t>——</w:t>
      </w:r>
    </w:p>
    <w:p w:rsidR="00960C25" w:rsidRPr="008C3C39" w:rsidRDefault="00960C25" w:rsidP="00A544EE">
      <w:pPr>
        <w:rPr>
          <w:sz w:val="32"/>
          <w:szCs w:val="32"/>
        </w:rPr>
      </w:pPr>
      <w:r w:rsidRPr="008C3C39">
        <w:rPr>
          <w:rFonts w:hint="eastAsia"/>
          <w:sz w:val="32"/>
          <w:szCs w:val="32"/>
        </w:rPr>
        <w:t>【而且话说回来，不光是有珠，苍崎不也有不同意我住在这里的地方吗？</w:t>
      </w:r>
    </w:p>
    <w:p w:rsidR="00960C25" w:rsidRPr="008C3C39" w:rsidRDefault="00960C25" w:rsidP="00A544EE">
      <w:pPr>
        <w:rPr>
          <w:sz w:val="32"/>
          <w:szCs w:val="32"/>
        </w:rPr>
      </w:pPr>
      <w:r w:rsidRPr="008C3C39">
        <w:rPr>
          <w:rFonts w:hint="eastAsia"/>
          <w:sz w:val="32"/>
          <w:szCs w:val="32"/>
        </w:rPr>
        <w:t>所以，想靠气势努力让你们认同是不可能的，那只能是我自己的妄想。因为不管怎么说，我与苍崎和你都是不同的。</w:t>
      </w:r>
    </w:p>
    <w:p w:rsidR="00960C25" w:rsidRPr="008C3C39" w:rsidRDefault="00960C25" w:rsidP="00A544EE">
      <w:pPr>
        <w:rPr>
          <w:sz w:val="32"/>
          <w:szCs w:val="32"/>
        </w:rPr>
      </w:pPr>
      <w:r w:rsidRPr="008C3C39">
        <w:rPr>
          <w:rFonts w:hint="eastAsia"/>
          <w:sz w:val="32"/>
          <w:szCs w:val="32"/>
        </w:rPr>
        <w:t>所以，剩下的就只能忍耐了。</w:t>
      </w:r>
    </w:p>
    <w:p w:rsidR="00960C25" w:rsidRPr="008C3C39" w:rsidRDefault="00960C25" w:rsidP="00A544EE">
      <w:pPr>
        <w:rPr>
          <w:sz w:val="32"/>
          <w:szCs w:val="32"/>
        </w:rPr>
      </w:pPr>
      <w:r w:rsidRPr="008C3C39">
        <w:rPr>
          <w:rFonts w:hint="eastAsia"/>
          <w:sz w:val="32"/>
          <w:szCs w:val="32"/>
        </w:rPr>
        <w:t>虽说会很难，但如果住在一起却没有相互打扰的话，就有让你们认同的可能性对吧？】</w:t>
      </w:r>
    </w:p>
    <w:p w:rsidR="00960C25" w:rsidRPr="008C3C39" w:rsidRDefault="00960C25" w:rsidP="00A544EE">
      <w:pPr>
        <w:rPr>
          <w:sz w:val="32"/>
          <w:szCs w:val="32"/>
        </w:rPr>
      </w:pPr>
      <w:r w:rsidRPr="008C3C39">
        <w:rPr>
          <w:rFonts w:hint="eastAsia"/>
          <w:sz w:val="32"/>
          <w:szCs w:val="32"/>
        </w:rPr>
        <w:t>确实像他说的那样，如果做得到的话就不用这么辛苦了。</w:t>
      </w:r>
      <w:r w:rsidRPr="008C3C39">
        <w:rPr>
          <w:sz w:val="32"/>
          <w:szCs w:val="32"/>
        </w:rPr>
        <w:t>——</w:t>
      </w:r>
      <w:r w:rsidRPr="008C3C39">
        <w:rPr>
          <w:rFonts w:hint="eastAsia"/>
          <w:sz w:val="32"/>
          <w:szCs w:val="32"/>
        </w:rPr>
        <w:t>有珠这么想着，“的确如此。”点了点头。</w:t>
      </w:r>
    </w:p>
    <w:p w:rsidR="00960C25" w:rsidRPr="008C3C39" w:rsidRDefault="00960C25" w:rsidP="00A544EE">
      <w:pPr>
        <w:rPr>
          <w:sz w:val="32"/>
          <w:szCs w:val="32"/>
        </w:rPr>
      </w:pPr>
      <w:r w:rsidRPr="008C3C39">
        <w:rPr>
          <w:rFonts w:hint="eastAsia"/>
          <w:sz w:val="32"/>
          <w:szCs w:val="32"/>
        </w:rPr>
        <w:t>先不说他的想法有没有道理。</w:t>
      </w:r>
    </w:p>
    <w:p w:rsidR="00960C25" w:rsidRPr="008C3C39" w:rsidRDefault="00960C25" w:rsidP="00A544EE">
      <w:pPr>
        <w:rPr>
          <w:sz w:val="32"/>
          <w:szCs w:val="32"/>
        </w:rPr>
      </w:pPr>
      <w:r w:rsidRPr="008C3C39">
        <w:rPr>
          <w:rFonts w:hint="eastAsia"/>
          <w:sz w:val="32"/>
          <w:szCs w:val="32"/>
        </w:rPr>
        <w:t>现在两个人已经谈过话了，在这个之后自己还宁顽不化可不行。</w:t>
      </w:r>
    </w:p>
    <w:p w:rsidR="00960C25" w:rsidRPr="008C3C39" w:rsidRDefault="00960C25" w:rsidP="00A544EE">
      <w:pPr>
        <w:rPr>
          <w:sz w:val="32"/>
          <w:szCs w:val="32"/>
        </w:rPr>
      </w:pPr>
      <w:r w:rsidRPr="008C3C39">
        <w:rPr>
          <w:rFonts w:hint="eastAsia"/>
          <w:sz w:val="32"/>
          <w:szCs w:val="32"/>
        </w:rPr>
        <w:t>【假如，就算我在你旁边，你也能入睡吗？】</w:t>
      </w:r>
    </w:p>
    <w:p w:rsidR="00960C25" w:rsidRPr="008C3C39" w:rsidRDefault="00960C25" w:rsidP="00A544EE">
      <w:pPr>
        <w:rPr>
          <w:sz w:val="32"/>
          <w:szCs w:val="32"/>
        </w:rPr>
      </w:pPr>
      <w:r w:rsidRPr="008C3C39">
        <w:rPr>
          <w:rFonts w:hint="eastAsia"/>
          <w:sz w:val="32"/>
          <w:szCs w:val="32"/>
        </w:rPr>
        <w:t>【会啊，如果是那样的话。】</w:t>
      </w:r>
    </w:p>
    <w:p w:rsidR="00960C25" w:rsidRPr="008C3C39" w:rsidRDefault="00960C25" w:rsidP="00A544EE">
      <w:pPr>
        <w:rPr>
          <w:sz w:val="32"/>
          <w:szCs w:val="32"/>
        </w:rPr>
      </w:pPr>
      <w:r w:rsidRPr="008C3C39">
        <w:rPr>
          <w:rFonts w:hint="eastAsia"/>
          <w:sz w:val="32"/>
          <w:szCs w:val="32"/>
        </w:rPr>
        <w:t>草十郎笑着回答完，然后离开了前厅。</w:t>
      </w:r>
    </w:p>
    <w:p w:rsidR="00960C25" w:rsidRPr="008C3C39" w:rsidRDefault="00960C25" w:rsidP="00A544EE">
      <w:pPr>
        <w:rPr>
          <w:sz w:val="32"/>
          <w:szCs w:val="32"/>
        </w:rPr>
      </w:pPr>
      <w:r w:rsidRPr="008C3C39">
        <w:rPr>
          <w:rFonts w:hint="eastAsia"/>
          <w:sz w:val="32"/>
          <w:szCs w:val="32"/>
        </w:rPr>
        <w:t>有珠没有再次阻止那个背影。</w:t>
      </w:r>
    </w:p>
    <w:p w:rsidR="00960C25" w:rsidRPr="008C3C39" w:rsidRDefault="00960C25" w:rsidP="00A544EE">
      <w:pPr>
        <w:rPr>
          <w:sz w:val="32"/>
          <w:szCs w:val="32"/>
        </w:rPr>
      </w:pPr>
      <w:r w:rsidRPr="008C3C39">
        <w:rPr>
          <w:rFonts w:hint="eastAsia"/>
          <w:sz w:val="32"/>
          <w:szCs w:val="32"/>
        </w:rPr>
        <w:t>通过玄关走到外面的少年，转换心情向着打工的地方走去。</w:t>
      </w:r>
    </w:p>
    <w:p w:rsidR="00960C25" w:rsidRPr="008C3C39" w:rsidRDefault="00960C25" w:rsidP="00A544EE">
      <w:pPr>
        <w:rPr>
          <w:sz w:val="32"/>
          <w:szCs w:val="32"/>
        </w:rPr>
      </w:pPr>
      <w:r w:rsidRPr="008C3C39">
        <w:rPr>
          <w:rFonts w:hint="eastAsia"/>
          <w:sz w:val="32"/>
          <w:szCs w:val="32"/>
        </w:rPr>
        <w:t>但是，在那之前。</w:t>
      </w:r>
    </w:p>
    <w:p w:rsidR="00960C25" w:rsidRPr="008C3C39" w:rsidRDefault="00960C25" w:rsidP="00A544EE">
      <w:pPr>
        <w:rPr>
          <w:sz w:val="32"/>
          <w:szCs w:val="32"/>
        </w:rPr>
      </w:pPr>
      <w:r w:rsidRPr="008C3C39">
        <w:rPr>
          <w:rFonts w:hint="eastAsia"/>
          <w:sz w:val="32"/>
          <w:szCs w:val="32"/>
        </w:rPr>
        <w:t>【说真的，我觉得偷窥可不是什么好习惯。】</w:t>
      </w:r>
    </w:p>
    <w:p w:rsidR="00960C25" w:rsidRPr="008C3C39" w:rsidRDefault="00960C25" w:rsidP="00A544EE">
      <w:pPr>
        <w:rPr>
          <w:sz w:val="32"/>
          <w:szCs w:val="32"/>
        </w:rPr>
      </w:pPr>
      <w:r w:rsidRPr="008C3C39">
        <w:rPr>
          <w:rFonts w:hint="eastAsia"/>
          <w:sz w:val="32"/>
          <w:szCs w:val="32"/>
        </w:rPr>
        <w:t>像是有人告诉他似的，小声的这么抱怨着。</w:t>
      </w:r>
    </w:p>
    <w:p w:rsidR="00960C25" w:rsidRPr="008C3C39" w:rsidRDefault="00960C25" w:rsidP="00A544EE">
      <w:pPr>
        <w:rPr>
          <w:sz w:val="32"/>
          <w:szCs w:val="32"/>
        </w:rPr>
      </w:pPr>
      <w:r w:rsidRPr="008C3C39">
        <w:rPr>
          <w:rFonts w:hint="eastAsia"/>
          <w:sz w:val="32"/>
          <w:szCs w:val="32"/>
        </w:rPr>
        <w:t>在草十郎离开洋馆大概两分钟之后，长发的人影悄悄走进了玄关。</w:t>
      </w:r>
    </w:p>
    <w:p w:rsidR="00960C25" w:rsidRPr="008C3C39" w:rsidRDefault="00960C25" w:rsidP="00A544EE">
      <w:pPr>
        <w:rPr>
          <w:sz w:val="32"/>
          <w:szCs w:val="32"/>
        </w:rPr>
      </w:pPr>
      <w:r w:rsidRPr="008C3C39">
        <w:rPr>
          <w:rFonts w:hint="eastAsia"/>
          <w:sz w:val="32"/>
          <w:szCs w:val="32"/>
        </w:rPr>
        <w:t>一直在外面偷看屋内情况的，就是苍崎青子其人。</w:t>
      </w:r>
    </w:p>
    <w:p w:rsidR="00960C25" w:rsidRPr="008C3C39" w:rsidRDefault="00960C25" w:rsidP="00A544EE">
      <w:pPr>
        <w:rPr>
          <w:sz w:val="32"/>
          <w:szCs w:val="32"/>
        </w:rPr>
      </w:pPr>
      <w:r w:rsidRPr="008C3C39">
        <w:rPr>
          <w:rFonts w:hint="eastAsia"/>
          <w:sz w:val="32"/>
          <w:szCs w:val="32"/>
        </w:rPr>
        <w:t>【……回来了？】</w:t>
      </w:r>
    </w:p>
    <w:p w:rsidR="00960C25" w:rsidRPr="008C3C39" w:rsidRDefault="00960C25" w:rsidP="00A544EE">
      <w:pPr>
        <w:rPr>
          <w:sz w:val="32"/>
          <w:szCs w:val="32"/>
        </w:rPr>
      </w:pPr>
      <w:r w:rsidRPr="008C3C39">
        <w:rPr>
          <w:rFonts w:hint="eastAsia"/>
          <w:sz w:val="32"/>
          <w:szCs w:val="32"/>
        </w:rPr>
        <w:t>有珠一副生气的样子向青子打招呼。</w:t>
      </w:r>
    </w:p>
    <w:p w:rsidR="00960C25" w:rsidRPr="008C3C39" w:rsidRDefault="00960C25" w:rsidP="00A544EE">
      <w:pPr>
        <w:rPr>
          <w:sz w:val="32"/>
          <w:szCs w:val="32"/>
        </w:rPr>
      </w:pPr>
      <w:r w:rsidRPr="008C3C39">
        <w:rPr>
          <w:rFonts w:hint="eastAsia"/>
          <w:sz w:val="32"/>
          <w:szCs w:val="32"/>
        </w:rPr>
        <w:t>不知在外面站了多久，青子的身体正因为寒冷打着哆嗦。</w:t>
      </w:r>
    </w:p>
    <w:p w:rsidR="00960C25" w:rsidRPr="008C3C39" w:rsidRDefault="00960C25" w:rsidP="00A544EE">
      <w:pPr>
        <w:rPr>
          <w:sz w:val="32"/>
          <w:szCs w:val="32"/>
        </w:rPr>
      </w:pPr>
      <w:r w:rsidRPr="008C3C39">
        <w:rPr>
          <w:rFonts w:hint="eastAsia"/>
          <w:sz w:val="32"/>
          <w:szCs w:val="32"/>
        </w:rPr>
        <w:t>手套的质量不太好，或者公正点说，过度的严寒让手套根本起不了作用。因为这个，可怜青子长长的手指被冻得红红的</w:t>
      </w:r>
    </w:p>
    <w:p w:rsidR="00960C25" w:rsidRPr="008C3C39" w:rsidRDefault="00960C25" w:rsidP="00A544EE">
      <w:pPr>
        <w:rPr>
          <w:sz w:val="32"/>
          <w:szCs w:val="32"/>
        </w:rPr>
      </w:pPr>
      <w:r w:rsidRPr="008C3C39">
        <w:rPr>
          <w:rFonts w:hint="eastAsia"/>
          <w:sz w:val="32"/>
          <w:szCs w:val="32"/>
        </w:rPr>
        <w:t>【刚回来不久。那怎么样了有珠？看起来聊了好久啊。】</w:t>
      </w:r>
    </w:p>
    <w:p w:rsidR="00960C25" w:rsidRPr="008C3C39" w:rsidRDefault="00960C25" w:rsidP="00A544EE">
      <w:pPr>
        <w:rPr>
          <w:sz w:val="32"/>
          <w:szCs w:val="32"/>
        </w:rPr>
      </w:pPr>
      <w:r w:rsidRPr="008C3C39">
        <w:rPr>
          <w:rFonts w:hint="eastAsia"/>
          <w:sz w:val="32"/>
          <w:szCs w:val="32"/>
        </w:rPr>
        <w:t>青子一边哈着气让双手暖和过来，一边不知道为什么很开心的问道。</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看她一副坏心眼的表情，有珠很快瞧出来哪里不对劲。</w:t>
      </w:r>
    </w:p>
    <w:p w:rsidR="00960C25" w:rsidRPr="008C3C39" w:rsidRDefault="00960C25" w:rsidP="00A544EE">
      <w:pPr>
        <w:rPr>
          <w:sz w:val="32"/>
          <w:szCs w:val="32"/>
        </w:rPr>
      </w:pPr>
      <w:r w:rsidRPr="008C3C39">
        <w:rPr>
          <w:rFonts w:hint="eastAsia"/>
          <w:sz w:val="32"/>
          <w:szCs w:val="32"/>
        </w:rPr>
        <w:t>【……你不觉得你保护过度了吗？</w:t>
      </w:r>
    </w:p>
    <w:p w:rsidR="00960C25" w:rsidRPr="008C3C39" w:rsidRDefault="00960C25" w:rsidP="00A544EE">
      <w:pPr>
        <w:rPr>
          <w:sz w:val="32"/>
          <w:szCs w:val="32"/>
        </w:rPr>
      </w:pPr>
      <w:r w:rsidRPr="008C3C39">
        <w:rPr>
          <w:rFonts w:hint="eastAsia"/>
          <w:sz w:val="32"/>
          <w:szCs w:val="32"/>
        </w:rPr>
        <w:t>固执？还是说义务？】</w:t>
      </w:r>
    </w:p>
    <w:p w:rsidR="00960C25" w:rsidRPr="008C3C39" w:rsidRDefault="00960C25" w:rsidP="00A544EE">
      <w:pPr>
        <w:rPr>
          <w:sz w:val="32"/>
          <w:szCs w:val="32"/>
        </w:rPr>
      </w:pPr>
      <w:r w:rsidRPr="008C3C39">
        <w:rPr>
          <w:rFonts w:hint="eastAsia"/>
          <w:sz w:val="32"/>
          <w:szCs w:val="32"/>
        </w:rPr>
        <w:t>【哪个都无所谓。</w:t>
      </w:r>
    </w:p>
    <w:p w:rsidR="00960C25" w:rsidRPr="008C3C39" w:rsidRDefault="00960C25" w:rsidP="00A544EE">
      <w:pPr>
        <w:rPr>
          <w:sz w:val="32"/>
          <w:szCs w:val="32"/>
        </w:rPr>
      </w:pPr>
      <w:r w:rsidRPr="008C3C39">
        <w:rPr>
          <w:rFonts w:hint="eastAsia"/>
          <w:sz w:val="32"/>
          <w:szCs w:val="32"/>
        </w:rPr>
        <w:t>那结果到底怎么样啦？不是说不满意的话就拿实力说话的吗？】</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在兴高采烈的青子面前，有珠的脸色越来越暗了。</w:t>
      </w:r>
    </w:p>
    <w:p w:rsidR="00960C25" w:rsidRPr="008C3C39" w:rsidRDefault="00960C25" w:rsidP="00A544EE">
      <w:pPr>
        <w:rPr>
          <w:sz w:val="32"/>
          <w:szCs w:val="32"/>
        </w:rPr>
      </w:pPr>
      <w:r w:rsidRPr="008C3C39">
        <w:rPr>
          <w:rFonts w:hint="eastAsia"/>
          <w:sz w:val="32"/>
          <w:szCs w:val="32"/>
        </w:rPr>
        <w:t>时间回溯到昨天晚饭那会，</w:t>
      </w:r>
    </w:p>
    <w:p w:rsidR="00960C25" w:rsidRPr="008C3C39" w:rsidRDefault="00960C25" w:rsidP="00A544EE">
      <w:pPr>
        <w:rPr>
          <w:sz w:val="32"/>
          <w:szCs w:val="32"/>
        </w:rPr>
      </w:pPr>
      <w:r w:rsidRPr="008C3C39">
        <w:rPr>
          <w:rFonts w:hint="eastAsia"/>
          <w:sz w:val="32"/>
          <w:szCs w:val="32"/>
        </w:rPr>
        <w:t>因为前厅的事而产生的对草十郎的不信任，再加上对他的在意已经多到溢出来了。有珠强制向青子要求“明天也要让他一个人回来。”</w:t>
      </w:r>
    </w:p>
    <w:p w:rsidR="00960C25" w:rsidRPr="008C3C39" w:rsidRDefault="00960C25" w:rsidP="00A544EE">
      <w:pPr>
        <w:rPr>
          <w:sz w:val="32"/>
          <w:szCs w:val="32"/>
        </w:rPr>
      </w:pPr>
      <w:r w:rsidRPr="008C3C39">
        <w:rPr>
          <w:rFonts w:hint="eastAsia"/>
          <w:sz w:val="32"/>
          <w:szCs w:val="32"/>
        </w:rPr>
        <w:t>今天的睡眠其实是靠药物做出的类似睡眠的状态。目的就是昨天状况的再现。</w:t>
      </w:r>
    </w:p>
    <w:p w:rsidR="00960C25" w:rsidRPr="008C3C39" w:rsidRDefault="00960C25" w:rsidP="00A544EE">
      <w:pPr>
        <w:rPr>
          <w:sz w:val="32"/>
          <w:szCs w:val="32"/>
        </w:rPr>
      </w:pPr>
      <w:r w:rsidRPr="008C3C39">
        <w:rPr>
          <w:rFonts w:hint="eastAsia"/>
          <w:sz w:val="32"/>
          <w:szCs w:val="32"/>
        </w:rPr>
        <w:t>过程很顺利，但是结果超出她的预料。还有，爱多管闲事的同居人隔着墙壁替人捏一把汗。这情况可不好玩了。</w:t>
      </w:r>
    </w:p>
    <w:p w:rsidR="00960C25" w:rsidRPr="008C3C39" w:rsidRDefault="00960C25" w:rsidP="00A544EE">
      <w:pPr>
        <w:rPr>
          <w:sz w:val="32"/>
          <w:szCs w:val="32"/>
        </w:rPr>
      </w:pPr>
      <w:r w:rsidRPr="008C3C39">
        <w:rPr>
          <w:rFonts w:hint="eastAsia"/>
          <w:sz w:val="32"/>
          <w:szCs w:val="32"/>
        </w:rPr>
        <w:t>再加上，没想到自己竟然会为了这种无所谓的小事生气。有珠自己都愕然了。</w:t>
      </w:r>
    </w:p>
    <w:p w:rsidR="00960C25" w:rsidRPr="008C3C39" w:rsidRDefault="00960C25" w:rsidP="00A544EE">
      <w:pPr>
        <w:rPr>
          <w:sz w:val="32"/>
          <w:szCs w:val="32"/>
        </w:rPr>
      </w:pPr>
      <w:r w:rsidRPr="008C3C39">
        <w:rPr>
          <w:rFonts w:hint="eastAsia"/>
          <w:sz w:val="32"/>
          <w:szCs w:val="32"/>
        </w:rPr>
        <w:t>有珠盯着放在地板上的茶杯。</w:t>
      </w:r>
    </w:p>
    <w:p w:rsidR="00960C25" w:rsidRPr="008C3C39" w:rsidRDefault="00960C25" w:rsidP="00A544EE">
      <w:pPr>
        <w:rPr>
          <w:sz w:val="32"/>
          <w:szCs w:val="32"/>
        </w:rPr>
      </w:pPr>
      <w:r w:rsidRPr="008C3C39">
        <w:rPr>
          <w:rFonts w:hint="eastAsia"/>
          <w:sz w:val="32"/>
          <w:szCs w:val="32"/>
        </w:rPr>
        <w:t>用洁白的手指描绘着茶杯冰冷的边缘。</w:t>
      </w:r>
    </w:p>
    <w:p w:rsidR="00960C25" w:rsidRPr="008C3C39" w:rsidRDefault="00960C25" w:rsidP="00A544EE">
      <w:pPr>
        <w:rPr>
          <w:sz w:val="32"/>
          <w:szCs w:val="32"/>
        </w:rPr>
      </w:pPr>
      <w:r w:rsidRPr="008C3C39">
        <w:rPr>
          <w:rFonts w:hint="eastAsia"/>
          <w:sz w:val="32"/>
          <w:szCs w:val="32"/>
        </w:rPr>
        <w:t>【……确实像青子你说的，是个人畜无害的人呢。</w:t>
      </w:r>
    </w:p>
    <w:p w:rsidR="00960C25" w:rsidRPr="008C3C39" w:rsidRDefault="00960C25" w:rsidP="00A544EE">
      <w:pPr>
        <w:rPr>
          <w:sz w:val="32"/>
          <w:szCs w:val="32"/>
        </w:rPr>
      </w:pPr>
      <w:r w:rsidRPr="008C3C39">
        <w:rPr>
          <w:rFonts w:hint="eastAsia"/>
          <w:sz w:val="32"/>
          <w:szCs w:val="32"/>
        </w:rPr>
        <w:t>虽然只有现在能这么说。】</w:t>
      </w:r>
    </w:p>
    <w:p w:rsidR="00960C25" w:rsidRPr="008C3C39" w:rsidRDefault="00960C25" w:rsidP="00A544EE">
      <w:pPr>
        <w:rPr>
          <w:sz w:val="32"/>
          <w:szCs w:val="32"/>
        </w:rPr>
      </w:pPr>
      <w:r w:rsidRPr="008C3C39">
        <w:rPr>
          <w:rFonts w:hint="eastAsia"/>
          <w:sz w:val="32"/>
          <w:szCs w:val="32"/>
        </w:rPr>
        <w:t>装作没有察觉到青子内心的焦躁，有珠冷淡的把感想叙述出来。</w:t>
      </w:r>
    </w:p>
    <w:p w:rsidR="00960C25" w:rsidRPr="008C3C39" w:rsidRDefault="00960C25" w:rsidP="00A544EE">
      <w:pPr>
        <w:rPr>
          <w:sz w:val="32"/>
          <w:szCs w:val="32"/>
        </w:rPr>
      </w:pPr>
      <w:r w:rsidRPr="008C3C39">
        <w:rPr>
          <w:rFonts w:hint="eastAsia"/>
          <w:sz w:val="32"/>
          <w:szCs w:val="32"/>
        </w:rPr>
        <w:t>似乎是说现在得出结论还太早。</w:t>
      </w:r>
    </w:p>
    <w:p w:rsidR="00960C25" w:rsidRPr="008C3C39" w:rsidRDefault="00960C25" w:rsidP="00A544EE">
      <w:pPr>
        <w:rPr>
          <w:sz w:val="32"/>
          <w:szCs w:val="32"/>
        </w:rPr>
      </w:pPr>
      <w:r w:rsidRPr="008C3C39">
        <w:rPr>
          <w:rFonts w:hint="eastAsia"/>
          <w:sz w:val="32"/>
          <w:szCs w:val="32"/>
        </w:rPr>
        <w:t>【啊拉，就这些吗？还以为有珠要多说点呢。】</w:t>
      </w:r>
    </w:p>
    <w:p w:rsidR="00960C25" w:rsidRPr="008C3C39" w:rsidRDefault="00960C25" w:rsidP="00A544EE">
      <w:pPr>
        <w:rPr>
          <w:sz w:val="32"/>
          <w:szCs w:val="32"/>
        </w:rPr>
      </w:pPr>
      <w:r w:rsidRPr="008C3C39">
        <w:rPr>
          <w:rFonts w:hint="eastAsia"/>
          <w:sz w:val="32"/>
          <w:szCs w:val="32"/>
        </w:rPr>
        <w:t>“快坦白”青子几乎要这么重复一句了。</w:t>
      </w:r>
    </w:p>
    <w:p w:rsidR="00960C25" w:rsidRPr="008C3C39" w:rsidRDefault="00960C25" w:rsidP="00A544EE">
      <w:pPr>
        <w:rPr>
          <w:sz w:val="32"/>
          <w:szCs w:val="32"/>
        </w:rPr>
      </w:pPr>
      <w:r w:rsidRPr="008C3C39">
        <w:rPr>
          <w:rFonts w:hint="eastAsia"/>
          <w:sz w:val="32"/>
          <w:szCs w:val="32"/>
        </w:rPr>
        <w:t>有珠冷冷的盯着这样的同居人。</w:t>
      </w:r>
    </w:p>
    <w:p w:rsidR="00960C25" w:rsidRPr="008C3C39" w:rsidRDefault="00960C25" w:rsidP="00A544EE">
      <w:pPr>
        <w:rPr>
          <w:sz w:val="32"/>
          <w:szCs w:val="32"/>
        </w:rPr>
      </w:pPr>
      <w:r w:rsidRPr="008C3C39">
        <w:rPr>
          <w:rFonts w:hint="eastAsia"/>
          <w:sz w:val="32"/>
          <w:szCs w:val="32"/>
        </w:rPr>
        <w:t>【青子，你藏起来了吧。】</w:t>
      </w:r>
    </w:p>
    <w:p w:rsidR="00960C25" w:rsidRPr="008C3C39" w:rsidRDefault="00960C25" w:rsidP="00A544EE">
      <w:pPr>
        <w:rPr>
          <w:sz w:val="32"/>
          <w:szCs w:val="32"/>
        </w:rPr>
      </w:pPr>
      <w:r w:rsidRPr="008C3C39">
        <w:rPr>
          <w:rFonts w:hint="eastAsia"/>
          <w:sz w:val="32"/>
          <w:szCs w:val="32"/>
        </w:rPr>
        <w:t>满载着敌意，有珠追究起青子的不是。</w:t>
      </w:r>
    </w:p>
    <w:p w:rsidR="00960C25" w:rsidRPr="008C3C39" w:rsidRDefault="00960C25" w:rsidP="00A544EE">
      <w:pPr>
        <w:rPr>
          <w:sz w:val="32"/>
          <w:szCs w:val="32"/>
        </w:rPr>
      </w:pPr>
      <w:r w:rsidRPr="008C3C39">
        <w:rPr>
          <w:rFonts w:hint="eastAsia"/>
          <w:sz w:val="32"/>
          <w:szCs w:val="32"/>
        </w:rPr>
        <w:t>前厅的空气冻住了。</w:t>
      </w:r>
    </w:p>
    <w:p w:rsidR="00960C25" w:rsidRPr="008C3C39" w:rsidRDefault="00960C25" w:rsidP="00A544EE">
      <w:pPr>
        <w:rPr>
          <w:sz w:val="32"/>
          <w:szCs w:val="32"/>
        </w:rPr>
      </w:pPr>
      <w:r w:rsidRPr="008C3C39">
        <w:rPr>
          <w:rFonts w:hint="eastAsia"/>
          <w:sz w:val="32"/>
          <w:szCs w:val="32"/>
        </w:rPr>
        <w:t>两位少女像是在预测对方的出手一样相互凝视着。</w:t>
      </w:r>
    </w:p>
    <w:p w:rsidR="00960C25" w:rsidRPr="008C3C39" w:rsidRDefault="00960C25" w:rsidP="00A544EE">
      <w:pPr>
        <w:rPr>
          <w:sz w:val="32"/>
          <w:szCs w:val="32"/>
        </w:rPr>
      </w:pPr>
      <w:r w:rsidRPr="008C3C39">
        <w:rPr>
          <w:rFonts w:hint="eastAsia"/>
          <w:sz w:val="32"/>
          <w:szCs w:val="32"/>
        </w:rPr>
        <w:t>【…………果然呐，真亏你能注意到。但是，唯有这个，我是不会让步的。】</w:t>
      </w:r>
    </w:p>
    <w:p w:rsidR="00960C25" w:rsidRPr="008C3C39" w:rsidRDefault="00960C25" w:rsidP="00A544EE">
      <w:pPr>
        <w:rPr>
          <w:sz w:val="32"/>
          <w:szCs w:val="32"/>
        </w:rPr>
      </w:pPr>
      <w:r w:rsidRPr="008C3C39">
        <w:rPr>
          <w:rFonts w:hint="eastAsia"/>
          <w:sz w:val="32"/>
          <w:szCs w:val="32"/>
        </w:rPr>
        <w:t>青子拉开架势，死死的盯着有珠。</w:t>
      </w:r>
    </w:p>
    <w:p w:rsidR="00960C25" w:rsidRPr="008C3C39" w:rsidRDefault="00960C25" w:rsidP="00A544EE">
      <w:pPr>
        <w:rPr>
          <w:sz w:val="32"/>
          <w:szCs w:val="32"/>
        </w:rPr>
      </w:pPr>
      <w:r w:rsidRPr="008C3C39">
        <w:rPr>
          <w:rFonts w:hint="eastAsia"/>
          <w:sz w:val="32"/>
          <w:szCs w:val="32"/>
        </w:rPr>
        <w:t>【我也没说要全部夺过来……也对，三成左右还是会留给你的。】</w:t>
      </w:r>
    </w:p>
    <w:p w:rsidR="00960C25" w:rsidRPr="008C3C39" w:rsidRDefault="00960C25" w:rsidP="00A544EE">
      <w:pPr>
        <w:rPr>
          <w:sz w:val="32"/>
          <w:szCs w:val="32"/>
        </w:rPr>
      </w:pPr>
      <w:r w:rsidRPr="008C3C39">
        <w:rPr>
          <w:rFonts w:hint="eastAsia"/>
          <w:sz w:val="32"/>
          <w:szCs w:val="32"/>
        </w:rPr>
        <w:t>进入战斗态势的青子动都不敢动，有珠单靠视线就牵制住了青子。</w:t>
      </w:r>
    </w:p>
    <w:p w:rsidR="00960C25" w:rsidRPr="008C3C39" w:rsidRDefault="00960C25" w:rsidP="00A544EE">
      <w:pPr>
        <w:rPr>
          <w:sz w:val="32"/>
          <w:szCs w:val="32"/>
        </w:rPr>
      </w:pPr>
      <w:r w:rsidRPr="008C3C39">
        <w:rPr>
          <w:rFonts w:hint="eastAsia"/>
          <w:sz w:val="32"/>
          <w:szCs w:val="32"/>
        </w:rPr>
        <w:t>【哼。由十份变成三份吗，那我必须要说几句了。】</w:t>
      </w:r>
    </w:p>
    <w:p w:rsidR="00960C25" w:rsidRPr="008C3C39" w:rsidRDefault="00960C25" w:rsidP="00A544EE">
      <w:pPr>
        <w:rPr>
          <w:sz w:val="32"/>
          <w:szCs w:val="32"/>
        </w:rPr>
      </w:pPr>
      <w:r w:rsidRPr="008C3C39">
        <w:rPr>
          <w:rFonts w:hint="eastAsia"/>
          <w:sz w:val="32"/>
          <w:szCs w:val="32"/>
        </w:rPr>
        <w:t>【太贪心可是会要人命的，青子。】</w:t>
      </w:r>
    </w:p>
    <w:p w:rsidR="00960C25" w:rsidRPr="008C3C39" w:rsidRDefault="00960C25" w:rsidP="00A544EE">
      <w:pPr>
        <w:rPr>
          <w:sz w:val="32"/>
          <w:szCs w:val="32"/>
        </w:rPr>
      </w:pPr>
      <w:r w:rsidRPr="008C3C39">
        <w:rPr>
          <w:rFonts w:hint="eastAsia"/>
          <w:sz w:val="32"/>
          <w:szCs w:val="32"/>
        </w:rPr>
        <w:t>有珠保持着自己威风凛凛的姿势没有动。</w:t>
      </w:r>
    </w:p>
    <w:p w:rsidR="00960C25" w:rsidRPr="008C3C39" w:rsidRDefault="00960C25" w:rsidP="00A544EE">
      <w:pPr>
        <w:rPr>
          <w:sz w:val="32"/>
          <w:szCs w:val="32"/>
        </w:rPr>
      </w:pPr>
      <w:r w:rsidRPr="008C3C39">
        <w:rPr>
          <w:rFonts w:hint="eastAsia"/>
          <w:sz w:val="32"/>
          <w:szCs w:val="32"/>
        </w:rPr>
        <w:t>两个人就这样长时间无言的对峙着。</w:t>
      </w:r>
    </w:p>
    <w:p w:rsidR="00960C25" w:rsidRPr="008C3C39" w:rsidRDefault="00960C25" w:rsidP="00A544EE">
      <w:pPr>
        <w:rPr>
          <w:sz w:val="32"/>
          <w:szCs w:val="32"/>
        </w:rPr>
      </w:pPr>
      <w:r w:rsidRPr="008C3C39">
        <w:rPr>
          <w:rFonts w:hint="eastAsia"/>
          <w:sz w:val="32"/>
          <w:szCs w:val="32"/>
        </w:rPr>
        <w:t>咯叽，青子懊恼的咬了一下牙。</w:t>
      </w:r>
    </w:p>
    <w:p w:rsidR="00960C25" w:rsidRPr="008C3C39" w:rsidRDefault="00960C25" w:rsidP="00A544EE">
      <w:pPr>
        <w:rPr>
          <w:sz w:val="32"/>
          <w:szCs w:val="32"/>
        </w:rPr>
      </w:pPr>
      <w:r w:rsidRPr="008C3C39">
        <w:rPr>
          <w:rFonts w:hint="eastAsia"/>
          <w:sz w:val="32"/>
          <w:szCs w:val="32"/>
        </w:rPr>
        <w:t>这样下去的话，必然要在还没和外敌对决的情况下，先去面对同伴关系的破裂。</w:t>
      </w:r>
    </w:p>
    <w:p w:rsidR="00960C25" w:rsidRPr="008C3C39" w:rsidRDefault="00960C25" w:rsidP="00A544EE">
      <w:pPr>
        <w:rPr>
          <w:sz w:val="32"/>
          <w:szCs w:val="32"/>
        </w:rPr>
      </w:pPr>
      <w:r w:rsidRPr="008C3C39">
        <w:rPr>
          <w:rFonts w:hint="eastAsia"/>
          <w:sz w:val="32"/>
          <w:szCs w:val="32"/>
        </w:rPr>
        <w:t>……再加上。</w:t>
      </w:r>
    </w:p>
    <w:p w:rsidR="00960C25" w:rsidRPr="008C3C39" w:rsidRDefault="00960C25" w:rsidP="00A544EE">
      <w:pPr>
        <w:rPr>
          <w:sz w:val="32"/>
          <w:szCs w:val="32"/>
        </w:rPr>
      </w:pPr>
      <w:r w:rsidRPr="008C3C39">
        <w:rPr>
          <w:rFonts w:hint="eastAsia"/>
          <w:sz w:val="32"/>
          <w:szCs w:val="32"/>
        </w:rPr>
        <w:t>不管怎么想，不对的都是自己。</w:t>
      </w:r>
    </w:p>
    <w:p w:rsidR="00960C25" w:rsidRPr="008C3C39" w:rsidRDefault="00960C25" w:rsidP="00A544EE">
      <w:pPr>
        <w:rPr>
          <w:sz w:val="32"/>
          <w:szCs w:val="32"/>
        </w:rPr>
      </w:pPr>
      <w:r w:rsidRPr="008C3C39">
        <w:rPr>
          <w:rFonts w:hint="eastAsia"/>
          <w:sz w:val="32"/>
          <w:szCs w:val="32"/>
        </w:rPr>
        <w:t>【……………………唉】</w:t>
      </w:r>
    </w:p>
    <w:p w:rsidR="00960C25" w:rsidRPr="008C3C39" w:rsidRDefault="00960C25" w:rsidP="00A544EE">
      <w:pPr>
        <w:rPr>
          <w:sz w:val="32"/>
          <w:szCs w:val="32"/>
        </w:rPr>
      </w:pPr>
      <w:r w:rsidRPr="008C3C39">
        <w:rPr>
          <w:rFonts w:hint="eastAsia"/>
          <w:sz w:val="32"/>
          <w:szCs w:val="32"/>
        </w:rPr>
        <w:t>青子“切”了一声，承认了自己的败北。</w:t>
      </w:r>
    </w:p>
    <w:p w:rsidR="00960C25" w:rsidRPr="008C3C39" w:rsidRDefault="00960C25" w:rsidP="00A544EE">
      <w:pPr>
        <w:rPr>
          <w:sz w:val="32"/>
          <w:szCs w:val="32"/>
        </w:rPr>
      </w:pPr>
      <w:r w:rsidRPr="008C3C39">
        <w:rPr>
          <w:rFonts w:hint="eastAsia"/>
          <w:sz w:val="32"/>
          <w:szCs w:val="32"/>
        </w:rPr>
        <w:t>【虽然挺窝火的，有珠拿六份，我四份，就这么说定了哦。】</w:t>
      </w:r>
    </w:p>
    <w:p w:rsidR="00960C25" w:rsidRPr="008C3C39" w:rsidRDefault="00960C25" w:rsidP="00A544EE">
      <w:pPr>
        <w:rPr>
          <w:sz w:val="32"/>
          <w:szCs w:val="32"/>
        </w:rPr>
      </w:pPr>
      <w:r w:rsidRPr="008C3C39">
        <w:rPr>
          <w:rFonts w:hint="eastAsia"/>
          <w:sz w:val="32"/>
          <w:szCs w:val="32"/>
        </w:rPr>
        <w:t>青子不情愿的妥协了，有珠满足的点了点头。</w:t>
      </w:r>
    </w:p>
    <w:p w:rsidR="00960C25" w:rsidRPr="008C3C39" w:rsidRDefault="00960C25" w:rsidP="00A544EE">
      <w:pPr>
        <w:rPr>
          <w:sz w:val="32"/>
          <w:szCs w:val="32"/>
        </w:rPr>
      </w:pPr>
      <w:r w:rsidRPr="008C3C39">
        <w:rPr>
          <w:rFonts w:hint="eastAsia"/>
          <w:sz w:val="32"/>
          <w:szCs w:val="32"/>
        </w:rPr>
        <w:t>【哦，再有。虽然房主是我，毕竟是青子把他招进来的。作为交换，收房租也是你的工作。】（渣卡注：你俩费半天劲说的是房租吗？）</w:t>
      </w:r>
    </w:p>
    <w:p w:rsidR="00960C25" w:rsidRPr="008C3C39" w:rsidRDefault="00960C25" w:rsidP="00A544EE">
      <w:pPr>
        <w:rPr>
          <w:sz w:val="32"/>
          <w:szCs w:val="32"/>
        </w:rPr>
      </w:pPr>
      <w:r w:rsidRPr="008C3C39">
        <w:rPr>
          <w:rFonts w:hint="eastAsia"/>
          <w:sz w:val="32"/>
          <w:szCs w:val="32"/>
        </w:rPr>
        <w:t>【……行是行。啊</w:t>
      </w:r>
      <w:r w:rsidRPr="008C3C39">
        <w:rPr>
          <w:sz w:val="32"/>
          <w:szCs w:val="32"/>
        </w:rPr>
        <w:t>-</w:t>
      </w:r>
      <w:r w:rsidRPr="008C3C39">
        <w:rPr>
          <w:rFonts w:hint="eastAsia"/>
          <w:sz w:val="32"/>
          <w:szCs w:val="32"/>
        </w:rPr>
        <w:t>啊，真丢人。这种事情靠炼金术就好了，那样的话，不就不用想这些丢人的事了吗？】</w:t>
      </w:r>
    </w:p>
    <w:p w:rsidR="00960C25" w:rsidRPr="008C3C39" w:rsidRDefault="00960C25" w:rsidP="00A544EE">
      <w:pPr>
        <w:rPr>
          <w:sz w:val="32"/>
          <w:szCs w:val="32"/>
        </w:rPr>
      </w:pPr>
      <w:r w:rsidRPr="008C3C39">
        <w:rPr>
          <w:rFonts w:hint="eastAsia"/>
          <w:sz w:val="32"/>
          <w:szCs w:val="32"/>
        </w:rPr>
        <w:t>【不是这样的，他也说过，要是房地产泡沫破裂了可是很麻烦的。】</w:t>
      </w:r>
    </w:p>
    <w:p w:rsidR="00960C25" w:rsidRPr="008C3C39" w:rsidRDefault="00960C25" w:rsidP="00A544EE">
      <w:pPr>
        <w:rPr>
          <w:sz w:val="32"/>
          <w:szCs w:val="32"/>
        </w:rPr>
      </w:pPr>
      <w:r w:rsidRPr="008C3C39">
        <w:rPr>
          <w:rFonts w:hint="eastAsia"/>
          <w:sz w:val="32"/>
          <w:szCs w:val="32"/>
        </w:rPr>
        <w:t>有珠的话语里很奇妙的有一股现实的味道，“好吧好吧”，青子这么随便应付着。</w:t>
      </w:r>
    </w:p>
    <w:p w:rsidR="00960C25" w:rsidRPr="008C3C39" w:rsidRDefault="00960C25" w:rsidP="00A544EE">
      <w:pPr>
        <w:rPr>
          <w:sz w:val="32"/>
          <w:szCs w:val="32"/>
        </w:rPr>
      </w:pPr>
      <w:r w:rsidRPr="008C3C39">
        <w:rPr>
          <w:rFonts w:hint="eastAsia"/>
          <w:sz w:val="32"/>
          <w:szCs w:val="32"/>
        </w:rPr>
        <w:t>两个人很认真的讨论起草十郎住在这里之后，应该缴纳的房租是多少。</w:t>
      </w:r>
    </w:p>
    <w:p w:rsidR="00960C25" w:rsidRPr="008C3C39" w:rsidRDefault="00960C25" w:rsidP="00A544EE">
      <w:pPr>
        <w:rPr>
          <w:sz w:val="32"/>
          <w:szCs w:val="32"/>
        </w:rPr>
      </w:pPr>
      <w:r w:rsidRPr="008C3C39">
        <w:rPr>
          <w:rFonts w:hint="eastAsia"/>
          <w:sz w:val="32"/>
          <w:szCs w:val="32"/>
        </w:rPr>
        <w:t>魔术师本不应该讨论这些东西。</w:t>
      </w:r>
    </w:p>
    <w:p w:rsidR="00960C25" w:rsidRPr="008C3C39" w:rsidRDefault="00960C25" w:rsidP="00A544EE">
      <w:pPr>
        <w:rPr>
          <w:sz w:val="32"/>
          <w:szCs w:val="32"/>
        </w:rPr>
      </w:pPr>
      <w:r w:rsidRPr="008C3C39">
        <w:rPr>
          <w:rFonts w:hint="eastAsia"/>
          <w:sz w:val="32"/>
          <w:szCs w:val="32"/>
        </w:rPr>
        <w:t>强逼着草十郎同居，还要强制收取房租。这已经超越欺诈，到了应该称之为暴力的程度了。</w:t>
      </w:r>
    </w:p>
    <w:p w:rsidR="00960C25" w:rsidRPr="008C3C39" w:rsidRDefault="00960C25" w:rsidP="00A544EE">
      <w:pPr>
        <w:rPr>
          <w:sz w:val="32"/>
          <w:szCs w:val="32"/>
        </w:rPr>
      </w:pPr>
      <w:r w:rsidRPr="008C3C39">
        <w:rPr>
          <w:rFonts w:hint="eastAsia"/>
          <w:sz w:val="32"/>
          <w:szCs w:val="32"/>
        </w:rPr>
        <w:t>【但是，既然这么说，也就表明有珠终于认同他了对吧。】</w:t>
      </w:r>
    </w:p>
    <w:p w:rsidR="00960C25" w:rsidRPr="008C3C39" w:rsidRDefault="00960C25" w:rsidP="00A544EE">
      <w:pPr>
        <w:rPr>
          <w:sz w:val="32"/>
          <w:szCs w:val="32"/>
        </w:rPr>
      </w:pPr>
      <w:r w:rsidRPr="008C3C39">
        <w:rPr>
          <w:rFonts w:hint="eastAsia"/>
          <w:sz w:val="32"/>
          <w:szCs w:val="32"/>
        </w:rPr>
        <w:t>很好很好，青子感到很满足。</w:t>
      </w:r>
    </w:p>
    <w:p w:rsidR="00960C25" w:rsidRPr="008C3C39" w:rsidRDefault="00960C25" w:rsidP="00A544EE">
      <w:pPr>
        <w:rPr>
          <w:sz w:val="32"/>
          <w:szCs w:val="32"/>
        </w:rPr>
      </w:pPr>
      <w:r w:rsidRPr="008C3C39">
        <w:rPr>
          <w:rFonts w:hint="eastAsia"/>
          <w:sz w:val="32"/>
          <w:szCs w:val="32"/>
        </w:rPr>
        <w:t>【……还没有认同，但是那天晚上他没有被结界捕捉到是我的责任。</w:t>
      </w:r>
    </w:p>
    <w:p w:rsidR="00960C25" w:rsidRPr="008C3C39" w:rsidRDefault="00960C25" w:rsidP="00A544EE">
      <w:pPr>
        <w:rPr>
          <w:sz w:val="32"/>
          <w:szCs w:val="32"/>
        </w:rPr>
      </w:pPr>
      <w:r w:rsidRPr="008C3C39">
        <w:rPr>
          <w:rFonts w:hint="eastAsia"/>
          <w:sz w:val="32"/>
          <w:szCs w:val="32"/>
        </w:rPr>
        <w:t>也没法责备青子和他做了约定。】</w:t>
      </w:r>
    </w:p>
    <w:p w:rsidR="00960C25" w:rsidRPr="008C3C39" w:rsidRDefault="00960C25" w:rsidP="00A544EE">
      <w:pPr>
        <w:rPr>
          <w:sz w:val="32"/>
          <w:szCs w:val="32"/>
        </w:rPr>
      </w:pPr>
      <w:r w:rsidRPr="008C3C39">
        <w:rPr>
          <w:rFonts w:hint="eastAsia"/>
          <w:sz w:val="32"/>
          <w:szCs w:val="32"/>
        </w:rPr>
        <w:t>【……约定，吗？】</w:t>
      </w:r>
    </w:p>
    <w:p w:rsidR="00960C25" w:rsidRPr="008C3C39" w:rsidRDefault="00960C25" w:rsidP="00A544EE">
      <w:pPr>
        <w:rPr>
          <w:sz w:val="32"/>
          <w:szCs w:val="32"/>
        </w:rPr>
      </w:pPr>
      <w:r w:rsidRPr="008C3C39">
        <w:rPr>
          <w:rFonts w:hint="eastAsia"/>
          <w:sz w:val="32"/>
          <w:szCs w:val="32"/>
        </w:rPr>
        <w:t>回想起游乐园的夜晚，青子仰头看着天花板。</w:t>
      </w:r>
    </w:p>
    <w:p w:rsidR="00960C25" w:rsidRPr="008C3C39" w:rsidRDefault="00960C25" w:rsidP="00A544EE">
      <w:pPr>
        <w:rPr>
          <w:sz w:val="32"/>
          <w:szCs w:val="32"/>
        </w:rPr>
      </w:pPr>
      <w:r w:rsidRPr="008C3C39">
        <w:rPr>
          <w:rFonts w:hint="eastAsia"/>
          <w:sz w:val="32"/>
          <w:szCs w:val="32"/>
        </w:rPr>
        <w:t>最多不过一周之前的事情，总感觉在那之后和草十郎的缘分变得坚固了不少。</w:t>
      </w:r>
    </w:p>
    <w:p w:rsidR="00960C25" w:rsidRPr="008C3C39" w:rsidRDefault="00960C25" w:rsidP="00A544EE">
      <w:pPr>
        <w:rPr>
          <w:sz w:val="32"/>
          <w:szCs w:val="32"/>
        </w:rPr>
      </w:pPr>
      <w:r w:rsidRPr="008C3C39">
        <w:rPr>
          <w:rFonts w:hint="eastAsia"/>
          <w:sz w:val="32"/>
          <w:szCs w:val="32"/>
        </w:rPr>
        <w:t>还是说，从初次见面那次开始缘分就已经很坚固了呢。</w:t>
      </w:r>
    </w:p>
    <w:p w:rsidR="00960C25" w:rsidRPr="008C3C39" w:rsidRDefault="00960C25" w:rsidP="00A544EE">
      <w:pPr>
        <w:rPr>
          <w:sz w:val="32"/>
          <w:szCs w:val="32"/>
        </w:rPr>
      </w:pPr>
      <w:r w:rsidRPr="008C3C39">
        <w:rPr>
          <w:rFonts w:hint="eastAsia"/>
          <w:sz w:val="32"/>
          <w:szCs w:val="32"/>
        </w:rPr>
        <w:t>对没有未来视的青子来说，这是无论怎么预测都无法得知的事情。</w:t>
      </w:r>
    </w:p>
    <w:p w:rsidR="00960C25" w:rsidRPr="008C3C39" w:rsidRDefault="00960C25" w:rsidP="00A544EE">
      <w:pPr>
        <w:rPr>
          <w:sz w:val="32"/>
          <w:szCs w:val="32"/>
        </w:rPr>
      </w:pPr>
      <w:r w:rsidRPr="008C3C39">
        <w:rPr>
          <w:rFonts w:hint="eastAsia"/>
          <w:sz w:val="32"/>
          <w:szCs w:val="32"/>
        </w:rPr>
        <w:t>【嘛，先不说是缘分还是运气。</w:t>
      </w:r>
    </w:p>
    <w:p w:rsidR="00960C25" w:rsidRPr="008C3C39" w:rsidRDefault="00960C25" w:rsidP="00A544EE">
      <w:pPr>
        <w:rPr>
          <w:sz w:val="32"/>
          <w:szCs w:val="32"/>
        </w:rPr>
      </w:pPr>
      <w:r w:rsidRPr="008C3C39">
        <w:rPr>
          <w:rFonts w:hint="eastAsia"/>
          <w:sz w:val="32"/>
          <w:szCs w:val="32"/>
        </w:rPr>
        <w:t>那家伙，虽然挺怪的但是个好人呢。】</w:t>
      </w:r>
    </w:p>
    <w:p w:rsidR="00960C25" w:rsidRPr="008C3C39" w:rsidRDefault="00960C25" w:rsidP="00A544EE">
      <w:pPr>
        <w:rPr>
          <w:sz w:val="32"/>
          <w:szCs w:val="32"/>
        </w:rPr>
      </w:pPr>
      <w:r w:rsidRPr="008C3C39">
        <w:rPr>
          <w:rFonts w:hint="eastAsia"/>
          <w:sz w:val="32"/>
          <w:szCs w:val="32"/>
        </w:rPr>
        <w:t>并没想征求有珠的同意，青子这么自言自语道。</w:t>
      </w:r>
    </w:p>
    <w:p w:rsidR="00960C25" w:rsidRPr="008C3C39" w:rsidRDefault="00960C25" w:rsidP="00A544EE">
      <w:pPr>
        <w:rPr>
          <w:sz w:val="32"/>
          <w:szCs w:val="32"/>
        </w:rPr>
      </w:pPr>
      <w:r w:rsidRPr="008C3C39">
        <w:rPr>
          <w:rFonts w:hint="eastAsia"/>
          <w:sz w:val="32"/>
          <w:szCs w:val="32"/>
        </w:rPr>
        <w:t>有珠则一脸不高兴的看着她。</w:t>
      </w:r>
    </w:p>
    <w:p w:rsidR="00960C25" w:rsidRPr="008C3C39" w:rsidRDefault="00960C25" w:rsidP="00A544EE">
      <w:pPr>
        <w:rPr>
          <w:sz w:val="32"/>
          <w:szCs w:val="32"/>
        </w:rPr>
      </w:pPr>
      <w:r w:rsidRPr="008C3C39">
        <w:rPr>
          <w:rFonts w:hint="eastAsia"/>
          <w:sz w:val="32"/>
          <w:szCs w:val="32"/>
        </w:rPr>
        <w:t>可能是刚才的话语里有什么地方让她不满意吧。</w:t>
      </w:r>
    </w:p>
    <w:p w:rsidR="00960C25" w:rsidRPr="008C3C39" w:rsidRDefault="00960C25" w:rsidP="00A544EE">
      <w:pPr>
        <w:rPr>
          <w:sz w:val="32"/>
          <w:szCs w:val="32"/>
        </w:rPr>
      </w:pPr>
      <w:r w:rsidRPr="008C3C39">
        <w:rPr>
          <w:rFonts w:hint="eastAsia"/>
          <w:sz w:val="32"/>
          <w:szCs w:val="32"/>
        </w:rPr>
        <w:t>【青子，知道那个伤吗？】</w:t>
      </w:r>
    </w:p>
    <w:p w:rsidR="00960C25" w:rsidRPr="008C3C39" w:rsidRDefault="00960C25" w:rsidP="00A544EE">
      <w:pPr>
        <w:rPr>
          <w:sz w:val="32"/>
          <w:szCs w:val="32"/>
        </w:rPr>
      </w:pPr>
      <w:r w:rsidRPr="008C3C39">
        <w:rPr>
          <w:rFonts w:hint="eastAsia"/>
          <w:sz w:val="32"/>
          <w:szCs w:val="32"/>
        </w:rPr>
        <w:t>【伤……？】</w:t>
      </w:r>
    </w:p>
    <w:p w:rsidR="00960C25" w:rsidRPr="008C3C39" w:rsidRDefault="00960C25" w:rsidP="00A544EE">
      <w:pPr>
        <w:rPr>
          <w:sz w:val="32"/>
          <w:szCs w:val="32"/>
        </w:rPr>
      </w:pPr>
      <w:r w:rsidRPr="008C3C39">
        <w:rPr>
          <w:rFonts w:hint="eastAsia"/>
          <w:sz w:val="32"/>
          <w:szCs w:val="32"/>
        </w:rPr>
        <w:t>没有细想就说出口了，有珠用细细的手指按住了嘴唇。</w:t>
      </w:r>
    </w:p>
    <w:p w:rsidR="00960C25" w:rsidRPr="008C3C39" w:rsidRDefault="00960C25" w:rsidP="00A544EE">
      <w:pPr>
        <w:rPr>
          <w:sz w:val="32"/>
          <w:szCs w:val="32"/>
        </w:rPr>
      </w:pPr>
      <w:r w:rsidRPr="008C3C39">
        <w:rPr>
          <w:rFonts w:hint="eastAsia"/>
          <w:sz w:val="32"/>
          <w:szCs w:val="32"/>
        </w:rPr>
        <w:t>不理智的问出了不该问的问题。</w:t>
      </w:r>
    </w:p>
    <w:p w:rsidR="00960C25" w:rsidRPr="008C3C39" w:rsidRDefault="00960C25" w:rsidP="00A544EE">
      <w:pPr>
        <w:rPr>
          <w:sz w:val="32"/>
          <w:szCs w:val="32"/>
        </w:rPr>
      </w:pPr>
      <w:r w:rsidRPr="008C3C39">
        <w:rPr>
          <w:rFonts w:hint="eastAsia"/>
          <w:sz w:val="32"/>
          <w:szCs w:val="32"/>
        </w:rPr>
        <w:t>有珠也知道这件事不该和别人说，而且这件事是只属于自己的秘密，既不需要去询问也不需要去知道。</w:t>
      </w:r>
    </w:p>
    <w:p w:rsidR="00960C25" w:rsidRPr="008C3C39" w:rsidRDefault="00960C25" w:rsidP="00A544EE">
      <w:pPr>
        <w:rPr>
          <w:sz w:val="32"/>
          <w:szCs w:val="32"/>
        </w:rPr>
      </w:pPr>
      <w:r w:rsidRPr="008C3C39">
        <w:rPr>
          <w:rFonts w:hint="eastAsia"/>
          <w:sz w:val="32"/>
          <w:szCs w:val="32"/>
        </w:rPr>
        <w:t>【？？】</w:t>
      </w:r>
    </w:p>
    <w:p w:rsidR="00960C25" w:rsidRPr="008C3C39" w:rsidRDefault="00960C25" w:rsidP="00A544EE">
      <w:pPr>
        <w:rPr>
          <w:sz w:val="32"/>
          <w:szCs w:val="32"/>
        </w:rPr>
      </w:pPr>
      <w:r w:rsidRPr="008C3C39">
        <w:rPr>
          <w:rFonts w:hint="eastAsia"/>
          <w:sz w:val="32"/>
          <w:szCs w:val="32"/>
        </w:rPr>
        <w:t>被问了的青子歪了歪脑袋。</w:t>
      </w:r>
    </w:p>
    <w:p w:rsidR="00960C25" w:rsidRPr="008C3C39" w:rsidRDefault="00960C25" w:rsidP="00A544EE">
      <w:pPr>
        <w:rPr>
          <w:sz w:val="32"/>
          <w:szCs w:val="32"/>
        </w:rPr>
      </w:pPr>
      <w:r w:rsidRPr="008C3C39">
        <w:rPr>
          <w:rFonts w:hint="eastAsia"/>
          <w:sz w:val="32"/>
          <w:szCs w:val="32"/>
        </w:rPr>
        <w:t>【这样吗？】</w:t>
      </w:r>
    </w:p>
    <w:p w:rsidR="00960C25" w:rsidRPr="008C3C39" w:rsidRDefault="00960C25" w:rsidP="00A544EE">
      <w:pPr>
        <w:rPr>
          <w:sz w:val="32"/>
          <w:szCs w:val="32"/>
        </w:rPr>
      </w:pPr>
      <w:r w:rsidRPr="008C3C39">
        <w:rPr>
          <w:rFonts w:hint="eastAsia"/>
          <w:sz w:val="32"/>
          <w:szCs w:val="32"/>
        </w:rPr>
        <w:t>感觉心里的那块石头已经放下。</w:t>
      </w:r>
    </w:p>
    <w:p w:rsidR="00960C25" w:rsidRPr="008C3C39" w:rsidRDefault="00960C25" w:rsidP="00A544EE">
      <w:pPr>
        <w:rPr>
          <w:sz w:val="32"/>
          <w:szCs w:val="32"/>
        </w:rPr>
      </w:pPr>
      <w:r w:rsidRPr="008C3C39">
        <w:rPr>
          <w:rFonts w:hint="eastAsia"/>
          <w:sz w:val="32"/>
          <w:szCs w:val="32"/>
        </w:rPr>
        <w:t>本来那猛然袭来针对青子的反感，这下也烟消云散了。</w:t>
      </w:r>
    </w:p>
    <w:p w:rsidR="00960C25" w:rsidRPr="008C3C39" w:rsidRDefault="00960C25" w:rsidP="00A544EE">
      <w:pPr>
        <w:rPr>
          <w:sz w:val="32"/>
          <w:szCs w:val="32"/>
        </w:rPr>
      </w:pPr>
      <w:r w:rsidRPr="008C3C39">
        <w:rPr>
          <w:rFonts w:hint="eastAsia"/>
          <w:sz w:val="32"/>
          <w:szCs w:val="32"/>
        </w:rPr>
        <w:t>【</w:t>
      </w:r>
      <w:r w:rsidRPr="008C3C39">
        <w:rPr>
          <w:sz w:val="32"/>
          <w:szCs w:val="32"/>
        </w:rPr>
        <w:t>——</w:t>
      </w:r>
      <w:r w:rsidRPr="008C3C39">
        <w:rPr>
          <w:rFonts w:hint="eastAsia"/>
          <w:sz w:val="32"/>
          <w:szCs w:val="32"/>
        </w:rPr>
        <w:t>幸福的人。】</w:t>
      </w:r>
    </w:p>
    <w:p w:rsidR="00960C25" w:rsidRPr="008C3C39" w:rsidRDefault="00960C25" w:rsidP="00A544EE">
      <w:pPr>
        <w:rPr>
          <w:sz w:val="32"/>
          <w:szCs w:val="32"/>
        </w:rPr>
      </w:pPr>
      <w:r w:rsidRPr="008C3C39">
        <w:rPr>
          <w:rFonts w:hint="eastAsia"/>
          <w:sz w:val="32"/>
          <w:szCs w:val="32"/>
        </w:rPr>
        <w:t>就这样，</w:t>
      </w:r>
    </w:p>
    <w:p w:rsidR="00960C25" w:rsidRPr="008C3C39" w:rsidRDefault="00960C25" w:rsidP="00A544EE">
      <w:pPr>
        <w:rPr>
          <w:sz w:val="32"/>
          <w:szCs w:val="32"/>
        </w:rPr>
      </w:pPr>
      <w:r>
        <w:rPr>
          <w:rFonts w:hint="eastAsia"/>
          <w:sz w:val="32"/>
          <w:szCs w:val="32"/>
        </w:rPr>
        <w:t>没有说幸福的</w:t>
      </w:r>
      <w:r w:rsidRPr="008C3C39">
        <w:rPr>
          <w:rFonts w:hint="eastAsia"/>
          <w:sz w:val="32"/>
          <w:szCs w:val="32"/>
        </w:rPr>
        <w:t>是谁，有珠把已经冷掉的红茶送入口中。</w:t>
      </w:r>
    </w:p>
    <w:p w:rsidR="00960C25" w:rsidRPr="008C3C39" w:rsidRDefault="00960C25" w:rsidP="00A544EE">
      <w:pPr>
        <w:rPr>
          <w:sz w:val="32"/>
          <w:szCs w:val="32"/>
        </w:rPr>
      </w:pPr>
      <w:r w:rsidRPr="008C3C39">
        <w:rPr>
          <w:rFonts w:hint="eastAsia"/>
          <w:sz w:val="32"/>
          <w:szCs w:val="32"/>
        </w:rPr>
        <w:t>然后，那可爱的脸庞做了一个很苦的表情。</w:t>
      </w:r>
    </w:p>
    <w:p w:rsidR="00960C25" w:rsidRPr="008C3C39" w:rsidRDefault="00960C25" w:rsidP="00A544EE">
      <w:pPr>
        <w:rPr>
          <w:sz w:val="32"/>
          <w:szCs w:val="32"/>
        </w:rPr>
      </w:pPr>
      <w:r w:rsidRPr="008C3C39">
        <w:rPr>
          <w:rFonts w:hint="eastAsia"/>
          <w:sz w:val="32"/>
          <w:szCs w:val="32"/>
        </w:rPr>
        <w:t>【……难喝。】</w:t>
      </w:r>
    </w:p>
    <w:p w:rsidR="00960C25" w:rsidRPr="008C3C39" w:rsidRDefault="00960C25" w:rsidP="00A544EE">
      <w:pPr>
        <w:rPr>
          <w:sz w:val="32"/>
          <w:szCs w:val="32"/>
        </w:rPr>
      </w:pPr>
      <w:r w:rsidRPr="008C3C39">
        <w:rPr>
          <w:rFonts w:hint="eastAsia"/>
          <w:sz w:val="32"/>
          <w:szCs w:val="32"/>
        </w:rPr>
        <w:t>无情的把茶杯放回到地板上。</w:t>
      </w:r>
    </w:p>
    <w:p w:rsidR="00960C25" w:rsidRPr="008C3C39" w:rsidRDefault="00960C25" w:rsidP="00A544EE">
      <w:pPr>
        <w:rPr>
          <w:sz w:val="32"/>
          <w:szCs w:val="32"/>
        </w:rPr>
      </w:pPr>
      <w:r w:rsidRPr="008C3C39">
        <w:rPr>
          <w:rFonts w:hint="eastAsia"/>
          <w:sz w:val="32"/>
          <w:szCs w:val="32"/>
        </w:rPr>
        <w:t>少女的黑衣庄严的随着身体摆动。</w:t>
      </w:r>
    </w:p>
    <w:p w:rsidR="00960C25" w:rsidRPr="008C3C39" w:rsidRDefault="00960C25" w:rsidP="00A544EE">
      <w:pPr>
        <w:rPr>
          <w:sz w:val="32"/>
          <w:szCs w:val="32"/>
        </w:rPr>
      </w:pPr>
      <w:r w:rsidRPr="008C3C39">
        <w:rPr>
          <w:rFonts w:hint="eastAsia"/>
          <w:sz w:val="32"/>
          <w:szCs w:val="32"/>
        </w:rPr>
        <w:t>菜鸟级别的红茶有珠只喝了一口，就走到客厅去了，纯粹只是想去换个口味。</w:t>
      </w:r>
    </w:p>
    <w:p w:rsidR="00960C25" w:rsidRPr="008C3C39" w:rsidRDefault="00960C25" w:rsidP="00A544EE">
      <w:pPr>
        <w:rPr>
          <w:sz w:val="32"/>
          <w:szCs w:val="32"/>
        </w:rPr>
      </w:pPr>
      <w:r w:rsidRPr="008C3C39">
        <w:rPr>
          <w:rFonts w:hint="eastAsia"/>
          <w:sz w:val="32"/>
          <w:szCs w:val="32"/>
        </w:rPr>
        <w:t>目送有珠离开之后，青子犹豫的把留下来的茶杯拿在手中。</w:t>
      </w:r>
    </w:p>
    <w:p w:rsidR="00960C25" w:rsidRPr="008C3C39" w:rsidRDefault="00960C25" w:rsidP="00A544EE">
      <w:pPr>
        <w:rPr>
          <w:sz w:val="32"/>
          <w:szCs w:val="32"/>
        </w:rPr>
      </w:pPr>
      <w:r w:rsidRPr="008C3C39">
        <w:rPr>
          <w:rFonts w:hint="eastAsia"/>
          <w:sz w:val="32"/>
          <w:szCs w:val="32"/>
        </w:rPr>
        <w:t>虽然放着不管也行，但草十郎泡的茶被有珠这么批评的，果然还是有点在意。</w:t>
      </w:r>
    </w:p>
    <w:p w:rsidR="00960C25" w:rsidRPr="008C3C39" w:rsidRDefault="00960C25" w:rsidP="00A544EE">
      <w:pPr>
        <w:rPr>
          <w:sz w:val="32"/>
          <w:szCs w:val="32"/>
        </w:rPr>
      </w:pPr>
      <w:r w:rsidRPr="008C3C39">
        <w:rPr>
          <w:rFonts w:hint="eastAsia"/>
          <w:sz w:val="32"/>
          <w:szCs w:val="32"/>
        </w:rPr>
        <w:t>小小抿了一口之后，青子静静的把茶杯放了回去。</w:t>
      </w:r>
    </w:p>
    <w:p w:rsidR="00960C25" w:rsidRPr="008C3C39" w:rsidRDefault="00960C25" w:rsidP="00A544EE">
      <w:pPr>
        <w:rPr>
          <w:sz w:val="32"/>
          <w:szCs w:val="32"/>
        </w:rPr>
      </w:pPr>
      <w:r w:rsidRPr="008C3C39">
        <w:rPr>
          <w:rFonts w:hint="eastAsia"/>
          <w:sz w:val="32"/>
          <w:szCs w:val="32"/>
        </w:rPr>
        <w:t>【……所以说用茶包啊，那个白痴。】</w:t>
      </w:r>
    </w:p>
    <w:p w:rsidR="00960C25" w:rsidRPr="008C3C39" w:rsidRDefault="00960C25" w:rsidP="00A544EE">
      <w:pPr>
        <w:rPr>
          <w:sz w:val="32"/>
          <w:szCs w:val="32"/>
        </w:rPr>
      </w:pPr>
      <w:r w:rsidRPr="008C3C39">
        <w:rPr>
          <w:rFonts w:hint="eastAsia"/>
          <w:sz w:val="32"/>
          <w:szCs w:val="32"/>
        </w:rPr>
        <w:t>和有珠一样，青子做了一个很苦的表情，小声的抱怨着。</w:t>
      </w:r>
    </w:p>
    <w:p w:rsidR="00960C25" w:rsidRPr="008C3C39" w:rsidRDefault="00960C25" w:rsidP="00A544EE">
      <w:pPr>
        <w:rPr>
          <w:sz w:val="32"/>
          <w:szCs w:val="32"/>
        </w:rPr>
      </w:pPr>
    </w:p>
    <w:p w:rsidR="00960C25" w:rsidRPr="008C3C39" w:rsidRDefault="00960C25">
      <w:pPr>
        <w:rPr>
          <w:sz w:val="32"/>
          <w:szCs w:val="32"/>
        </w:rPr>
      </w:pPr>
    </w:p>
    <w:sectPr w:rsidR="00960C25" w:rsidRPr="008C3C39" w:rsidSect="003223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C25" w:rsidRDefault="00960C25" w:rsidP="00A544EE">
      <w:r>
        <w:separator/>
      </w:r>
    </w:p>
  </w:endnote>
  <w:endnote w:type="continuationSeparator" w:id="0">
    <w:p w:rsidR="00960C25" w:rsidRDefault="00960C25" w:rsidP="00A544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昒? 嫛???"/>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C25" w:rsidRDefault="00960C25" w:rsidP="00A544EE">
      <w:r>
        <w:separator/>
      </w:r>
    </w:p>
  </w:footnote>
  <w:footnote w:type="continuationSeparator" w:id="0">
    <w:p w:rsidR="00960C25" w:rsidRDefault="00960C25" w:rsidP="00A544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ACA50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19F6546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FB3CC80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D9122FA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B41881D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D6EE0A24"/>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538F0A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794267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C56AF30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E56DA82"/>
    <w:lvl w:ilvl="0">
      <w:start w:val="1"/>
      <w:numFmt w:val="bullet"/>
      <w:lvlText w:val=""/>
      <w:lvlJc w:val="left"/>
      <w:pPr>
        <w:tabs>
          <w:tab w:val="num" w:pos="360"/>
        </w:tabs>
        <w:ind w:left="360" w:hanging="360"/>
      </w:pPr>
      <w:rPr>
        <w:rFonts w:ascii="Wingdings" w:hAnsi="Wingdings" w:hint="default"/>
      </w:rPr>
    </w:lvl>
  </w:abstractNum>
  <w:abstractNum w:abstractNumId="10">
    <w:nsid w:val="21A03E1C"/>
    <w:multiLevelType w:val="hybridMultilevel"/>
    <w:tmpl w:val="4148F496"/>
    <w:lvl w:ilvl="0" w:tplc="32348608">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4C9B17EF"/>
    <w:multiLevelType w:val="hybridMultilevel"/>
    <w:tmpl w:val="BB64851E"/>
    <w:lvl w:ilvl="0" w:tplc="0DC0FB1A">
      <w:start w:val="1"/>
      <w:numFmt w:val="japaneseCounting"/>
      <w:lvlText w:val="第%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44EE"/>
    <w:rsid w:val="00016FF3"/>
    <w:rsid w:val="001B1442"/>
    <w:rsid w:val="001B3D08"/>
    <w:rsid w:val="00266806"/>
    <w:rsid w:val="00322351"/>
    <w:rsid w:val="00367E7E"/>
    <w:rsid w:val="004F5D4C"/>
    <w:rsid w:val="00520F52"/>
    <w:rsid w:val="005520C8"/>
    <w:rsid w:val="006009AE"/>
    <w:rsid w:val="00606BB3"/>
    <w:rsid w:val="00770105"/>
    <w:rsid w:val="0089059C"/>
    <w:rsid w:val="008C3C39"/>
    <w:rsid w:val="00921D3D"/>
    <w:rsid w:val="00954D41"/>
    <w:rsid w:val="00960C25"/>
    <w:rsid w:val="009B5F57"/>
    <w:rsid w:val="00A42222"/>
    <w:rsid w:val="00A544EE"/>
    <w:rsid w:val="00AA4FF8"/>
    <w:rsid w:val="00AE000D"/>
    <w:rsid w:val="00AF28D0"/>
    <w:rsid w:val="00B208B7"/>
    <w:rsid w:val="00C0298A"/>
    <w:rsid w:val="00C81312"/>
    <w:rsid w:val="00C844C8"/>
    <w:rsid w:val="00E046B0"/>
    <w:rsid w:val="00E872F4"/>
    <w:rsid w:val="00F478A7"/>
    <w:rsid w:val="00FE2495"/>
    <w:rsid w:val="00FE41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44EE"/>
    <w:pPr>
      <w:widowControl w:val="0"/>
      <w:jc w:val="both"/>
    </w:pPr>
  </w:style>
  <w:style w:type="paragraph" w:styleId="Heading1">
    <w:name w:val="heading 1"/>
    <w:basedOn w:val="Normal"/>
    <w:next w:val="Normal"/>
    <w:link w:val="Heading1Char"/>
    <w:uiPriority w:val="99"/>
    <w:qFormat/>
    <w:rsid w:val="00A544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A544EE"/>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A544E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A544EE"/>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9"/>
    <w:qFormat/>
    <w:rsid w:val="00A544EE"/>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A544EE"/>
    <w:pPr>
      <w:keepNext/>
      <w:keepLines/>
      <w:spacing w:before="240" w:after="64" w:line="320" w:lineRule="auto"/>
      <w:outlineLvl w:val="5"/>
    </w:pPr>
    <w:rPr>
      <w:rFonts w:ascii="Cambria" w:hAnsi="Cambria"/>
      <w:b/>
      <w:bCs/>
      <w:sz w:val="24"/>
      <w:szCs w:val="24"/>
    </w:rPr>
  </w:style>
  <w:style w:type="paragraph" w:styleId="Heading7">
    <w:name w:val="heading 7"/>
    <w:basedOn w:val="Normal"/>
    <w:next w:val="Normal"/>
    <w:link w:val="Heading7Char"/>
    <w:uiPriority w:val="99"/>
    <w:qFormat/>
    <w:rsid w:val="00A544EE"/>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9"/>
    <w:qFormat/>
    <w:rsid w:val="00A544EE"/>
    <w:pPr>
      <w:keepNext/>
      <w:keepLines/>
      <w:spacing w:before="240" w:after="64" w:line="320" w:lineRule="auto"/>
      <w:outlineLvl w:val="7"/>
    </w:pPr>
    <w:rPr>
      <w:rFonts w:ascii="Cambria" w:hAnsi="Cambria"/>
      <w:sz w:val="24"/>
      <w:szCs w:val="24"/>
    </w:rPr>
  </w:style>
  <w:style w:type="paragraph" w:styleId="Heading9">
    <w:name w:val="heading 9"/>
    <w:basedOn w:val="Normal"/>
    <w:next w:val="Normal"/>
    <w:link w:val="Heading9Char"/>
    <w:uiPriority w:val="99"/>
    <w:qFormat/>
    <w:rsid w:val="00A544EE"/>
    <w:pPr>
      <w:keepNext/>
      <w:keepLines/>
      <w:spacing w:before="240" w:after="64" w:line="320" w:lineRule="auto"/>
      <w:outlineLvl w:val="8"/>
    </w:pPr>
    <w:rPr>
      <w:rFonts w:ascii="Cambria" w:hAnsi="Cambria"/>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44EE"/>
    <w:rPr>
      <w:rFonts w:cs="Times New Roman"/>
      <w:b/>
      <w:bCs/>
      <w:kern w:val="44"/>
      <w:sz w:val="44"/>
      <w:szCs w:val="44"/>
    </w:rPr>
  </w:style>
  <w:style w:type="character" w:customStyle="1" w:styleId="Heading2Char">
    <w:name w:val="Heading 2 Char"/>
    <w:basedOn w:val="DefaultParagraphFont"/>
    <w:link w:val="Heading2"/>
    <w:uiPriority w:val="99"/>
    <w:locked/>
    <w:rsid w:val="00A544EE"/>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A544EE"/>
    <w:rPr>
      <w:rFonts w:cs="Times New Roman"/>
      <w:b/>
      <w:bCs/>
      <w:sz w:val="32"/>
      <w:szCs w:val="32"/>
    </w:rPr>
  </w:style>
  <w:style w:type="character" w:customStyle="1" w:styleId="Heading4Char">
    <w:name w:val="Heading 4 Char"/>
    <w:basedOn w:val="DefaultParagraphFont"/>
    <w:link w:val="Heading4"/>
    <w:uiPriority w:val="99"/>
    <w:locked/>
    <w:rsid w:val="00A544EE"/>
    <w:rPr>
      <w:rFonts w:ascii="Cambria" w:eastAsia="宋体" w:hAnsi="Cambria" w:cs="Times New Roman"/>
      <w:b/>
      <w:bCs/>
      <w:sz w:val="28"/>
      <w:szCs w:val="28"/>
    </w:rPr>
  </w:style>
  <w:style w:type="character" w:customStyle="1" w:styleId="Heading5Char">
    <w:name w:val="Heading 5 Char"/>
    <w:basedOn w:val="DefaultParagraphFont"/>
    <w:link w:val="Heading5"/>
    <w:uiPriority w:val="99"/>
    <w:locked/>
    <w:rsid w:val="00A544EE"/>
    <w:rPr>
      <w:rFonts w:cs="Times New Roman"/>
      <w:b/>
      <w:bCs/>
      <w:sz w:val="28"/>
      <w:szCs w:val="28"/>
    </w:rPr>
  </w:style>
  <w:style w:type="character" w:customStyle="1" w:styleId="Heading6Char">
    <w:name w:val="Heading 6 Char"/>
    <w:basedOn w:val="DefaultParagraphFont"/>
    <w:link w:val="Heading6"/>
    <w:uiPriority w:val="99"/>
    <w:locked/>
    <w:rsid w:val="00A544EE"/>
    <w:rPr>
      <w:rFonts w:ascii="Cambria" w:eastAsia="宋体" w:hAnsi="Cambria" w:cs="Times New Roman"/>
      <w:b/>
      <w:bCs/>
      <w:sz w:val="24"/>
      <w:szCs w:val="24"/>
    </w:rPr>
  </w:style>
  <w:style w:type="character" w:customStyle="1" w:styleId="Heading7Char">
    <w:name w:val="Heading 7 Char"/>
    <w:basedOn w:val="DefaultParagraphFont"/>
    <w:link w:val="Heading7"/>
    <w:uiPriority w:val="99"/>
    <w:locked/>
    <w:rsid w:val="00A544EE"/>
    <w:rPr>
      <w:rFonts w:cs="Times New Roman"/>
      <w:b/>
      <w:bCs/>
      <w:sz w:val="24"/>
      <w:szCs w:val="24"/>
    </w:rPr>
  </w:style>
  <w:style w:type="character" w:customStyle="1" w:styleId="Heading8Char">
    <w:name w:val="Heading 8 Char"/>
    <w:basedOn w:val="DefaultParagraphFont"/>
    <w:link w:val="Heading8"/>
    <w:uiPriority w:val="99"/>
    <w:locked/>
    <w:rsid w:val="00A544EE"/>
    <w:rPr>
      <w:rFonts w:ascii="Cambria" w:eastAsia="宋体" w:hAnsi="Cambria" w:cs="Times New Roman"/>
      <w:sz w:val="24"/>
      <w:szCs w:val="24"/>
    </w:rPr>
  </w:style>
  <w:style w:type="character" w:customStyle="1" w:styleId="Heading9Char">
    <w:name w:val="Heading 9 Char"/>
    <w:basedOn w:val="DefaultParagraphFont"/>
    <w:link w:val="Heading9"/>
    <w:uiPriority w:val="99"/>
    <w:locked/>
    <w:rsid w:val="00A544EE"/>
    <w:rPr>
      <w:rFonts w:ascii="Cambria" w:eastAsia="宋体" w:hAnsi="Cambria" w:cs="Times New Roman"/>
      <w:sz w:val="21"/>
      <w:szCs w:val="21"/>
    </w:rPr>
  </w:style>
  <w:style w:type="paragraph" w:styleId="Header">
    <w:name w:val="header"/>
    <w:basedOn w:val="Normal"/>
    <w:link w:val="HeaderChar"/>
    <w:uiPriority w:val="99"/>
    <w:semiHidden/>
    <w:rsid w:val="00A544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A544EE"/>
    <w:rPr>
      <w:rFonts w:cs="Times New Roman"/>
      <w:sz w:val="18"/>
      <w:szCs w:val="18"/>
    </w:rPr>
  </w:style>
  <w:style w:type="paragraph" w:styleId="Footer">
    <w:name w:val="footer"/>
    <w:basedOn w:val="Normal"/>
    <w:link w:val="FooterChar"/>
    <w:uiPriority w:val="99"/>
    <w:semiHidden/>
    <w:rsid w:val="00A544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A544EE"/>
    <w:rPr>
      <w:rFonts w:cs="Times New Roman"/>
      <w:sz w:val="18"/>
      <w:szCs w:val="18"/>
    </w:rPr>
  </w:style>
  <w:style w:type="paragraph" w:styleId="BalloonText">
    <w:name w:val="Balloon Text"/>
    <w:basedOn w:val="Normal"/>
    <w:link w:val="BalloonTextChar"/>
    <w:uiPriority w:val="99"/>
    <w:semiHidden/>
    <w:rsid w:val="00A544EE"/>
    <w:rPr>
      <w:sz w:val="18"/>
      <w:szCs w:val="18"/>
    </w:rPr>
  </w:style>
  <w:style w:type="character" w:customStyle="1" w:styleId="BalloonTextChar">
    <w:name w:val="Balloon Text Char"/>
    <w:basedOn w:val="DefaultParagraphFont"/>
    <w:link w:val="BalloonText"/>
    <w:uiPriority w:val="99"/>
    <w:semiHidden/>
    <w:locked/>
    <w:rsid w:val="00A544EE"/>
    <w:rPr>
      <w:rFonts w:cs="Times New Roman"/>
      <w:sz w:val="18"/>
      <w:szCs w:val="18"/>
    </w:rPr>
  </w:style>
  <w:style w:type="paragraph" w:styleId="Title">
    <w:name w:val="Title"/>
    <w:basedOn w:val="Normal"/>
    <w:next w:val="Normal"/>
    <w:link w:val="TitleChar"/>
    <w:uiPriority w:val="99"/>
    <w:qFormat/>
    <w:rsid w:val="00A544EE"/>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A544EE"/>
    <w:rPr>
      <w:rFonts w:ascii="Cambria" w:eastAsia="宋体" w:hAnsi="Cambria" w:cs="Times New Roman"/>
      <w:b/>
      <w:bCs/>
      <w:sz w:val="32"/>
      <w:szCs w:val="32"/>
    </w:rPr>
  </w:style>
  <w:style w:type="character" w:customStyle="1" w:styleId="trsjp1">
    <w:name w:val="trs_jp1"/>
    <w:basedOn w:val="DefaultParagraphFont"/>
    <w:uiPriority w:val="99"/>
    <w:rsid w:val="00A544EE"/>
    <w:rPr>
      <w:rFonts w:ascii="MS Gothic" w:eastAsia="MS Gothic" w:hAnsi="MS Gothic" w:cs="Times New Roman"/>
      <w:color w:val="FFA500"/>
      <w:sz w:val="21"/>
      <w:szCs w:val="21"/>
      <w:bdr w:val="none" w:sz="0" w:space="0" w:color="auto" w:frame="1"/>
    </w:rPr>
  </w:style>
  <w:style w:type="character" w:customStyle="1" w:styleId="commentitem1">
    <w:name w:val="commentitem1"/>
    <w:basedOn w:val="DefaultParagraphFont"/>
    <w:uiPriority w:val="99"/>
    <w:rsid w:val="00A544EE"/>
    <w:rPr>
      <w:rFonts w:ascii="Verdana" w:hAnsi="Verdana" w:cs="Times New Roman"/>
      <w:sz w:val="18"/>
      <w:szCs w:val="18"/>
      <w:bdr w:val="none" w:sz="0" w:space="0" w:color="auto" w:frame="1"/>
    </w:rPr>
  </w:style>
  <w:style w:type="paragraph" w:styleId="Subtitle">
    <w:name w:val="Subtitle"/>
    <w:basedOn w:val="Normal"/>
    <w:next w:val="Normal"/>
    <w:link w:val="SubtitleChar"/>
    <w:uiPriority w:val="99"/>
    <w:qFormat/>
    <w:rsid w:val="00A544EE"/>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A544EE"/>
    <w:rPr>
      <w:rFonts w:ascii="Cambria" w:eastAsia="宋体" w:hAnsi="Cambria" w:cs="Times New Roman"/>
      <w:b/>
      <w:bCs/>
      <w:kern w:val="28"/>
      <w:sz w:val="32"/>
      <w:szCs w:val="32"/>
    </w:rPr>
  </w:style>
  <w:style w:type="character" w:styleId="SubtleEmphasis">
    <w:name w:val="Subtle Emphasis"/>
    <w:basedOn w:val="DefaultParagraphFont"/>
    <w:uiPriority w:val="99"/>
    <w:qFormat/>
    <w:rsid w:val="00A544EE"/>
    <w:rPr>
      <w:rFonts w:cs="Times New Roman"/>
      <w:i/>
      <w:iCs/>
      <w:color w:val="808080"/>
    </w:rPr>
  </w:style>
  <w:style w:type="character" w:styleId="Emphasis">
    <w:name w:val="Emphasis"/>
    <w:basedOn w:val="DefaultParagraphFont"/>
    <w:uiPriority w:val="99"/>
    <w:qFormat/>
    <w:rsid w:val="00A544EE"/>
    <w:rPr>
      <w:rFonts w:cs="Times New Roman"/>
      <w:i/>
      <w:iCs/>
    </w:rPr>
  </w:style>
  <w:style w:type="character" w:customStyle="1" w:styleId="st1">
    <w:name w:val="st1"/>
    <w:basedOn w:val="DefaultParagraphFont"/>
    <w:uiPriority w:val="99"/>
    <w:rsid w:val="00A544EE"/>
    <w:rPr>
      <w:rFonts w:cs="Times New Roman"/>
    </w:rPr>
  </w:style>
  <w:style w:type="paragraph" w:styleId="ListParagraph">
    <w:name w:val="List Paragraph"/>
    <w:basedOn w:val="Normal"/>
    <w:uiPriority w:val="99"/>
    <w:qFormat/>
    <w:rsid w:val="00A544EE"/>
    <w:pPr>
      <w:ind w:firstLineChars="200" w:firstLine="420"/>
    </w:pPr>
  </w:style>
  <w:style w:type="character" w:styleId="Hyperlink">
    <w:name w:val="Hyperlink"/>
    <w:basedOn w:val="DefaultParagraphFont"/>
    <w:uiPriority w:val="99"/>
    <w:semiHidden/>
    <w:rsid w:val="00A544EE"/>
    <w:rPr>
      <w:rFonts w:cs="Times New Roman"/>
      <w:color w:val="0000FF"/>
      <w:u w:val="single"/>
    </w:rPr>
  </w:style>
  <w:style w:type="paragraph" w:styleId="NoSpacing">
    <w:name w:val="No Spacing"/>
    <w:uiPriority w:val="99"/>
    <w:qFormat/>
    <w:rsid w:val="00A544EE"/>
    <w:pPr>
      <w:widowControl w:val="0"/>
      <w:jc w:val="both"/>
    </w:pPr>
  </w:style>
  <w:style w:type="character" w:styleId="Strong">
    <w:name w:val="Strong"/>
    <w:basedOn w:val="DefaultParagraphFont"/>
    <w:uiPriority w:val="99"/>
    <w:qFormat/>
    <w:rsid w:val="00A544EE"/>
    <w:rPr>
      <w:rFonts w:cs="Times New Roman"/>
      <w:b/>
      <w:bCs/>
    </w:rPr>
  </w:style>
  <w:style w:type="character" w:styleId="IntenseEmphasis">
    <w:name w:val="Intense Emphasis"/>
    <w:basedOn w:val="DefaultParagraphFont"/>
    <w:uiPriority w:val="99"/>
    <w:qFormat/>
    <w:rsid w:val="00A544EE"/>
    <w:rPr>
      <w:rFonts w:cs="Times New Roman"/>
      <w:b/>
      <w:bCs/>
      <w:i/>
      <w:iCs/>
      <w:color w:val="4F81BD"/>
    </w:rPr>
  </w:style>
  <w:style w:type="character" w:customStyle="1" w:styleId="commentitem">
    <w:name w:val="commentitem"/>
    <w:basedOn w:val="DefaultParagraphFont"/>
    <w:uiPriority w:val="99"/>
    <w:rsid w:val="00A544EE"/>
    <w:rPr>
      <w:rFonts w:cs="Times New Roman"/>
    </w:rPr>
  </w:style>
  <w:style w:type="character" w:styleId="FollowedHyperlink">
    <w:name w:val="FollowedHyperlink"/>
    <w:basedOn w:val="DefaultParagraphFont"/>
    <w:uiPriority w:val="99"/>
    <w:semiHidden/>
    <w:rsid w:val="00A544EE"/>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465</TotalTime>
  <Pages>49</Pages>
  <Words>4505</Words>
  <Characters>25681</Characters>
  <Application>Microsoft Office Outlook</Application>
  <DocSecurity>0</DocSecurity>
  <Lines>0</Lines>
  <Paragraphs>0</Paragraphs>
  <ScaleCrop>false</ScaleCrop>
  <Company>bgp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zhaorui</dc:creator>
  <cp:keywords/>
  <dc:description/>
  <cp:lastModifiedBy>pc</cp:lastModifiedBy>
  <cp:revision>7</cp:revision>
  <dcterms:created xsi:type="dcterms:W3CDTF">2013-07-24T01:11:00Z</dcterms:created>
  <dcterms:modified xsi:type="dcterms:W3CDTF">2013-10-13T11:07:00Z</dcterms:modified>
</cp:coreProperties>
</file>