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11" w:rsidRDefault="00BF7611" w:rsidP="000149E2">
      <w:pPr>
        <w:jc w:val="center"/>
        <w:rPr>
          <w:rFonts w:ascii="黑体" w:eastAsia="黑体" w:hAnsi="黑体"/>
          <w:sz w:val="72"/>
          <w:szCs w:val="72"/>
        </w:rPr>
      </w:pPr>
      <w:r w:rsidRPr="000149E2">
        <w:rPr>
          <w:rFonts w:ascii="黑体" w:eastAsia="黑体" w:hAnsi="黑体" w:hint="eastAsia"/>
          <w:sz w:val="72"/>
          <w:szCs w:val="72"/>
        </w:rPr>
        <w:t>第十二章</w:t>
      </w:r>
    </w:p>
    <w:p w:rsidR="00BF7611" w:rsidRDefault="00BF7611" w:rsidP="000149E2">
      <w:pPr>
        <w:jc w:val="center"/>
        <w:rPr>
          <w:rFonts w:ascii="黑体" w:eastAsia="黑体" w:hAnsi="黑体"/>
          <w:sz w:val="72"/>
          <w:szCs w:val="72"/>
        </w:rPr>
      </w:pPr>
      <w:r>
        <w:rPr>
          <w:rFonts w:ascii="黑体" w:eastAsia="黑体" w:hAnsi="黑体"/>
          <w:sz w:val="72"/>
          <w:szCs w:val="72"/>
        </w:rPr>
        <w:t>-3-</w:t>
      </w:r>
    </w:p>
    <w:p w:rsidR="00BF7611" w:rsidRPr="00FF3CB6" w:rsidRDefault="00BF7611" w:rsidP="000149E2">
      <w:pPr>
        <w:ind w:firstLine="405"/>
        <w:jc w:val="left"/>
        <w:rPr>
          <w:rFonts w:ascii="宋体"/>
          <w:sz w:val="30"/>
          <w:szCs w:val="30"/>
        </w:rPr>
      </w:pPr>
      <w:r w:rsidRPr="00FF3CB6">
        <w:rPr>
          <w:rFonts w:ascii="宋体" w:hAnsi="宋体"/>
          <w:sz w:val="30"/>
          <w:szCs w:val="30"/>
        </w:rPr>
        <w:t>——</w:t>
      </w:r>
      <w:r w:rsidRPr="00FF3CB6">
        <w:rPr>
          <w:rFonts w:ascii="宋体" w:hAnsi="宋体" w:hint="eastAsia"/>
          <w:sz w:val="30"/>
          <w:szCs w:val="30"/>
        </w:rPr>
        <w:t>然而。</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尝过自己的魔力流中，橙子对青子的天真嗤之以鼻。</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与青子相反，她所感受到的是完全的失望与痛苦。</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“就算现在让你学些也晚了，但你听着，青子。谁先亮出王牌输的就是谁哦。”从橙子的声音判断，她似乎没有受到任何伤害。站在雪地上的魔术师就连外套上都没有一丝污渍。</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在青子用尽浑身魔力的魔弹靠近橙子前，它就被同位的分散开弹向了四周。</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”青子只是注视着</w:t>
      </w:r>
      <w:r>
        <w:rPr>
          <w:rFonts w:ascii="宋体" w:hAnsi="宋体" w:hint="eastAsia"/>
          <w:sz w:val="30"/>
          <w:szCs w:val="30"/>
        </w:rPr>
        <w:t>这</w:t>
      </w:r>
      <w:r w:rsidRPr="00FF3CB6">
        <w:rPr>
          <w:rFonts w:ascii="宋体" w:hAnsi="宋体" w:hint="eastAsia"/>
          <w:sz w:val="30"/>
          <w:szCs w:val="30"/>
        </w:rPr>
        <w:t>景象。</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她并不是注视着自身魔术的消灭，而是如同做恶梦般看着姐姐背后悬浮的东西。</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橙子背后出现的是无数的魔术刻印。</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那只是一瞬间发生的事。在排山倒海的魔弹面前，橙子只是用右手轻轻的打了个响指。与此同时，橙子的背后发出声音，无数的文字开始在她的背后罗列。这些文字就像一件艺术品般，绽放出了直至云霄的金色花朵。那是不仅限于西欧的数百个各种各样的魔术形式。</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本该刻印在魔术师的肌肤上的。</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本该是苍崎橙子不该拥有的。</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本该只有它们各自的门派所有者才能知晓的。</w:t>
      </w:r>
    </w:p>
    <w:p w:rsidR="00BF7611" w:rsidRPr="00FF3CB6" w:rsidRDefault="00BF7611" w:rsidP="000149E2">
      <w:pPr>
        <w:ind w:firstLine="405"/>
        <w:jc w:val="left"/>
        <w:rPr>
          <w:rFonts w:ascii="宋体"/>
          <w:sz w:val="30"/>
          <w:szCs w:val="30"/>
        </w:rPr>
      </w:pPr>
      <w:r w:rsidRPr="00FF3CB6">
        <w:rPr>
          <w:rFonts w:ascii="宋体" w:hAnsi="宋体"/>
          <w:sz w:val="30"/>
          <w:szCs w:val="30"/>
        </w:rPr>
        <w:t>——</w:t>
      </w:r>
      <w:r w:rsidRPr="00FF3CB6">
        <w:rPr>
          <w:rFonts w:ascii="宋体" w:hAnsi="宋体" w:hint="eastAsia"/>
          <w:sz w:val="30"/>
          <w:szCs w:val="30"/>
        </w:rPr>
        <w:t>在月光下耀眼绽放的魔术刻印。</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这些刻印成为了橙子的守护兽，烙在了橙子背后的空间中。</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“啊，就是这么回事。这下你知道我并不是只能依靠贝奥了吧。”橙子的表情依然冷淡。她好像完全没有被胜利所打动，她的脸上一点笑意都没有。</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“用镜子来隐身吗？</w:t>
      </w:r>
      <w:r w:rsidRPr="00FF3CB6">
        <w:rPr>
          <w:rFonts w:ascii="宋体" w:hint="eastAsia"/>
          <w:sz w:val="30"/>
          <w:szCs w:val="30"/>
        </w:rPr>
        <w:t>……</w:t>
      </w:r>
      <w:r w:rsidRPr="00FF3CB6">
        <w:rPr>
          <w:rFonts w:ascii="宋体" w:hAnsi="宋体" w:hint="eastAsia"/>
          <w:sz w:val="30"/>
          <w:szCs w:val="30"/>
        </w:rPr>
        <w:t>原来它不只是可以用来侦查与防御，还可以用来做掩护。而且三大</w:t>
      </w:r>
      <w:r w:rsidRPr="00FF3CB6">
        <w:rPr>
          <w:rFonts w:ascii="宋体" w:hAnsi="宋体"/>
          <w:sz w:val="30"/>
          <w:szCs w:val="30"/>
        </w:rPr>
        <w:t>ploy</w:t>
      </w:r>
      <w:r w:rsidRPr="00FF3CB6">
        <w:rPr>
          <w:rFonts w:ascii="宋体" w:hAnsi="宋体" w:hint="eastAsia"/>
          <w:sz w:val="30"/>
          <w:szCs w:val="30"/>
        </w:rPr>
        <w:t>里面都没有这个功能。就适用范围来讲，它十分的实用啊。”</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这不是奉承。是感觉被骗之后的不服气？”</w:t>
      </w:r>
    </w:p>
    <w:p w:rsidR="00BF7611" w:rsidRPr="00FF3CB6" w:rsidRDefault="00BF7611" w:rsidP="000149E2">
      <w:pPr>
        <w:ind w:firstLine="405"/>
        <w:jc w:val="left"/>
        <w:rPr>
          <w:rFonts w:ascii="宋体"/>
          <w:sz w:val="30"/>
          <w:szCs w:val="30"/>
        </w:rPr>
      </w:pPr>
      <w:r w:rsidRPr="00FF3CB6">
        <w:rPr>
          <w:rFonts w:ascii="宋体" w:hAnsi="宋体" w:hint="eastAsia"/>
          <w:sz w:val="30"/>
          <w:szCs w:val="30"/>
        </w:rPr>
        <w:t>“不，这只是我的自吹自擂而已。不管怎样，这个镜子也是我和魔女的合作产品。因为当时的兴趣所致地为它添加了诸多机能，直到如今我真是有些后悔了。”橙子心不在焉的叹了口气，“接下来，你们让我看到的青子还是上次的那个知更鸟。在我被它吸引住注意力时，你梦就发动了大规模的魔术。有珠负责防卫我的魔眼，而青子只管专注于进攻</w:t>
      </w:r>
      <w:r w:rsidRPr="00FF3CB6">
        <w:rPr>
          <w:rFonts w:ascii="宋体" w:hint="eastAsia"/>
          <w:sz w:val="30"/>
          <w:szCs w:val="30"/>
        </w:rPr>
        <w:t>……</w:t>
      </w:r>
      <w:r w:rsidRPr="00FF3CB6">
        <w:rPr>
          <w:rFonts w:ascii="宋体" w:hAnsi="宋体" w:hint="eastAsia"/>
          <w:sz w:val="30"/>
          <w:szCs w:val="30"/>
        </w:rPr>
        <w:t>你们这个组合不错。干得很好。”</w:t>
      </w:r>
    </w:p>
    <w:p w:rsidR="00BF7611" w:rsidRPr="00FF3CB6" w:rsidRDefault="00BF7611" w:rsidP="000149E2">
      <w:pPr>
        <w:ind w:firstLine="405"/>
        <w:jc w:val="left"/>
        <w:rPr>
          <w:rFonts w:ascii="宋体"/>
          <w:sz w:val="30"/>
          <w:szCs w:val="30"/>
        </w:rPr>
      </w:pPr>
      <w:r>
        <w:rPr>
          <w:rFonts w:ascii="宋体" w:hAnsi="宋体" w:hint="eastAsia"/>
          <w:sz w:val="30"/>
          <w:szCs w:val="30"/>
        </w:rPr>
        <w:t>橙子一般回顾刚才的攻防战</w:t>
      </w:r>
      <w:r w:rsidRPr="00FF3CB6">
        <w:rPr>
          <w:rFonts w:ascii="宋体" w:hAnsi="宋体" w:hint="eastAsia"/>
          <w:sz w:val="30"/>
          <w:szCs w:val="30"/>
        </w:rPr>
        <w:t>，一边说着自己的感想。青子被橙子背后散开的魔术刻印吸引住了。只有有珠在正确把握着橙子的一举一动。</w:t>
      </w:r>
    </w:p>
    <w:p w:rsidR="00BF7611" w:rsidRPr="00FF3CB6" w:rsidRDefault="00BF7611" w:rsidP="00C857C9">
      <w:pPr>
        <w:ind w:firstLine="405"/>
        <w:jc w:val="left"/>
        <w:rPr>
          <w:rFonts w:ascii="宋体"/>
          <w:sz w:val="30"/>
          <w:szCs w:val="30"/>
        </w:rPr>
      </w:pPr>
      <w:r w:rsidRPr="00FF3CB6">
        <w:rPr>
          <w:rFonts w:ascii="宋体" w:hint="eastAsia"/>
          <w:sz w:val="30"/>
          <w:szCs w:val="30"/>
        </w:rPr>
        <w:t>“</w:t>
      </w:r>
      <w:r w:rsidRPr="00FF3CB6">
        <w:rPr>
          <w:rFonts w:ascii="宋体" w:hAnsi="宋体" w:hint="eastAsia"/>
          <w:sz w:val="30"/>
          <w:szCs w:val="30"/>
        </w:rPr>
        <w:t>但是，这也要到此为止了。真是遗憾啊，青子。你只用了两年的时间就能使用那样的魔术了，要是再过几年，你一定会成为一流的射手的橙子再次打了个响指。悬浮在空中的魔术刻印再次放出了光芒。</w:t>
      </w:r>
      <w:r w:rsidRPr="00FF3CB6">
        <w:rPr>
          <w:rFonts w:ascii="宋体" w:hint="eastAsia"/>
          <w:sz w:val="30"/>
          <w:szCs w:val="30"/>
        </w:rPr>
        <w:t>”</w:t>
      </w:r>
    </w:p>
    <w:p w:rsidR="00BF7611" w:rsidRDefault="00BF7611" w:rsidP="00C857C9">
      <w:pPr>
        <w:ind w:firstLine="405"/>
        <w:jc w:val="left"/>
        <w:rPr>
          <w:rFonts w:ascii="宋体"/>
          <w:szCs w:val="21"/>
        </w:rPr>
      </w:pPr>
      <w:r w:rsidRPr="00FF3CB6">
        <w:rPr>
          <w:rFonts w:ascii="宋体" w:hint="eastAsia"/>
          <w:sz w:val="30"/>
          <w:szCs w:val="30"/>
        </w:rPr>
        <w:t>“</w:t>
      </w:r>
      <w:r w:rsidRPr="00FF3CB6">
        <w:rPr>
          <w:rFonts w:ascii="宋体" w:hAnsi="宋体" w:hint="eastAsia"/>
          <w:sz w:val="30"/>
          <w:szCs w:val="30"/>
        </w:rPr>
        <w:t>有珠，那是什么？</w:t>
      </w:r>
      <w:r w:rsidRPr="00FF3CB6">
        <w:rPr>
          <w:rFonts w:ascii="宋体" w:hint="eastAsia"/>
          <w:sz w:val="30"/>
          <w:szCs w:val="30"/>
        </w:rPr>
        <w:t>”</w:t>
      </w:r>
      <w:r w:rsidRPr="00FF3CB6">
        <w:rPr>
          <w:rFonts w:ascii="宋体" w:hAnsi="宋体" w:hint="eastAsia"/>
          <w:sz w:val="30"/>
          <w:szCs w:val="30"/>
        </w:rPr>
        <w:t>青子拉了拉身边有珠的手叫道。</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此时的有珠甚至无法回头去看青子。她深知，当她的目光离开橙子的瞬间，这场战斗就结束了。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“就像你看到的一样，这是魔术刻印，虽然有些不可思议啊。”有珠的声音中略带惊奇与不快。</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青子能理解她的心情。</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一般来说，魔术刻印是各个家族独有的家传的东西。因为也是文字，所以它也常被当做是魔导书。但两者其实有着很大的差别。</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魔术没有形态。它没有实体，它的重现也有着不确定性。</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想要让它呈现出清晰的形态，需要花费大量的时间和心血</w:t>
      </w:r>
      <w:r w:rsidRPr="00FF3CB6">
        <w:rPr>
          <w:rFonts w:ascii="宋体" w:hAnsi="宋体"/>
          <w:sz w:val="30"/>
          <w:szCs w:val="30"/>
        </w:rPr>
        <w:t>——</w:t>
      </w:r>
      <w:r w:rsidRPr="00FF3CB6">
        <w:rPr>
          <w:rFonts w:ascii="宋体" w:hAnsi="宋体" w:hint="eastAsia"/>
          <w:sz w:val="30"/>
          <w:szCs w:val="30"/>
        </w:rPr>
        <w:t>这几乎是一个家族的宏愿与希望的结晶，是各门派传人的证明。这就是魔术刻印。</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而且，单个刻印发挥不了作用。它是一个家族的最先端。如果没有将刻印寄宿在自身，并且做好有朝一日自己也会成为刻印的一部分的</w:t>
      </w:r>
      <w:r>
        <w:rPr>
          <w:rFonts w:ascii="宋体" w:hAnsi="宋体" w:hint="eastAsia"/>
          <w:sz w:val="30"/>
          <w:szCs w:val="30"/>
        </w:rPr>
        <w:t>觉悟的</w:t>
      </w:r>
      <w:r w:rsidRPr="00FF3CB6">
        <w:rPr>
          <w:rFonts w:ascii="宋体" w:hAnsi="宋体" w:hint="eastAsia"/>
          <w:sz w:val="30"/>
          <w:szCs w:val="30"/>
        </w:rPr>
        <w:t>魔术师，那么它就算失去了意义。</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这就是魔术刻印和魔导书最大的不同。抄写魔术刻印没有任何意义，而且它也不能分割给别人。</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因此，橙子背后出现的魔术刻印即便是抄写别人的，那也应该是无效的。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“但是，我的魔弹确实是被那个刻印发出的魔术弹开了，难道那是</w:t>
      </w:r>
      <w:r w:rsidRPr="00FF3CB6">
        <w:rPr>
          <w:rFonts w:ascii="宋体" w:hint="eastAsia"/>
          <w:sz w:val="30"/>
          <w:szCs w:val="30"/>
        </w:rPr>
        <w:t>……</w:t>
      </w:r>
      <w:r w:rsidRPr="00FF3CB6">
        <w:rPr>
          <w:rFonts w:ascii="宋体" w:hAnsi="宋体" w:hint="eastAsia"/>
          <w:sz w:val="30"/>
          <w:szCs w:val="30"/>
        </w:rPr>
        <w:t>”真是让人不快</w:t>
      </w:r>
      <w:r w:rsidRPr="00FF3CB6">
        <w:rPr>
          <w:rFonts w:ascii="宋体" w:hAnsi="宋体"/>
          <w:sz w:val="30"/>
          <w:szCs w:val="30"/>
        </w:rPr>
        <w:t>——</w:t>
      </w:r>
      <w:r w:rsidRPr="00FF3CB6">
        <w:rPr>
          <w:rFonts w:ascii="宋体" w:hAnsi="宋体" w:hint="eastAsia"/>
          <w:sz w:val="30"/>
          <w:szCs w:val="30"/>
        </w:rPr>
        <w:t>青子抱怨道。</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橙子点头表示对敌人的超强理解力感到满意。</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啊，因为它不适合我的身体，所以我把它固定在了我背后的空间里。实际上，要是像你们一样把它刻在身体里面就更好了。那样发动魔术只需要一个动作就可以了。但是实际使用时，我只能做到这个样子了。虽然发动魔术的动作要增加一个，但这也并不都是坏事。因为这就好像都是别人的事一样，我完全感觉不到痛苦。”</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这既是指肉体上，也是指精神上吧。</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青子虽说早就知道姐姐是非人类，但她没想到橙子会非人类到这种地步。</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呵呵，其实并不是不适合我。因为这是从别人身上剥离的魔术刻印，因此在肉体的重合上有些困难。</w:t>
      </w:r>
      <w:r w:rsidRPr="00FF3CB6">
        <w:rPr>
          <w:rFonts w:ascii="宋体" w:hAnsi="宋体"/>
          <w:sz w:val="30"/>
          <w:szCs w:val="30"/>
        </w:rPr>
        <w:t>——</w:t>
      </w:r>
      <w:r w:rsidRPr="00FF3CB6">
        <w:rPr>
          <w:rFonts w:ascii="宋体" w:hAnsi="宋体" w:hint="eastAsia"/>
          <w:sz w:val="30"/>
          <w:szCs w:val="30"/>
        </w:rPr>
        <w:t>还有，被夺了刻印的家伙们现在都被我关在某处。如果刻印的主人死了，那刻印就无法发动了。”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橙子，你</w:t>
      </w:r>
      <w:r w:rsidRPr="00FF3CB6">
        <w:rPr>
          <w:rFonts w:ascii="宋体" w:hAnsi="宋体"/>
          <w:sz w:val="30"/>
          <w:szCs w:val="30"/>
        </w:rPr>
        <w:t>——</w:t>
      </w:r>
      <w:r w:rsidRPr="00FF3CB6">
        <w:rPr>
          <w:rFonts w:ascii="宋体" w:hAnsi="宋体" w:hint="eastAsia"/>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我不觉得自己要被指责哦。我只是弹走了落在身上的火星而已。因为是对方挑起战斗的，我不过就是征收了战利品而已。哎，虽然那些人中也有人会说些无聊的话，但我也原谅他们了。其实我是很温柔的，因为我特意让那些来杀我的人都活了下来呢。”</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“呵呵，那我就要祈祷那些魔术师现在还能好好的保持人形了。”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你把我想象成什么了。你觉得我是因为感觉麻烦而只保存他们的大脑的，然后把几百人的身体当成肉块堆在一起的人吗？我可是有为他们准备咖啡，为大家提供充足的饮食、娱乐和睡眠哦？有些人甚至大声嚷嚷着‘我想在这里过完一生！’呢。”虽然橙子的话不知有多少可信度，但她的刻印不是复制的，而是本体着件事却是事实。</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有珠的眉头越皱越紧。因为，橙子的行为本身没什么意义。因为抢夺他人的刻印，加工后使之能为己所用是件很麻烦的事情。</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做那个的工作时间，还不如把刻印作为材料，自己做仿造品来的更快。别的魔术师不说，橙子作为优秀的人偶师肯定能利用刻印制造出强力的人偶的。她一定能做出比拥有刻印的魔术师还要厉害、服从自己命令的自动人偶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为什么要这么做？”</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我姐就是这样的人啊。她是一旦决定了目标就会勇往直前的人。她是比起过程，只关注自己要的结果的人，我说一个小时候的事情。一天在电视里看见了有关披萨的广告，我们就突然很想吃。但悲剧的是，我家这样的一般家里只有意大利风味腊肠。”青子皱着眉头，她记忆中的那份童年并没有什么值得怀念的，但凡是在脑中有印象的画面，一定是和对面那个橙色魔女有关的黑色记忆。“你知道我的老家是在深山里面吧？从老家到城里要一个小时。初中一年级的我实在受不了美食的诱惑，于是就去了城里。结果城里连一家披萨店都没有，我只好又长途跋涉的回家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这就是城镇的悲哀。</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对于好不容易才有了旋转寿司的三咲镇来说，披萨店的兴起需要再等两年。</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“但是，在我强撑着回到家之后，姐姐却一边吃着披萨，一边向我招手说着‘你回来啦</w:t>
      </w:r>
      <w:r w:rsidRPr="00FF3CB6">
        <w:rPr>
          <w:rFonts w:ascii="宋体" w:hAnsi="宋体"/>
          <w:sz w:val="30"/>
          <w:szCs w:val="30"/>
        </w:rPr>
        <w:t>——</w:t>
      </w:r>
      <w:r w:rsidRPr="00FF3CB6">
        <w:rPr>
          <w:rFonts w:ascii="宋体" w:hAnsi="宋体" w:hint="eastAsia"/>
          <w:sz w:val="30"/>
          <w:szCs w:val="30"/>
        </w:rPr>
        <w:t>’。这时我才发现家里的三只鸡和整整一头牛不见了。那时我才知道这个女人根本就不考虑什么等价交换、时间耗费或是金钱问题等的一切问题！”有珠觉得这真是一件悲惨的往事。</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“她就是那种随意胡来的家伙，所以才会看到</w:t>
      </w:r>
      <w:r w:rsidRPr="00FF3CB6">
        <w:rPr>
          <w:rFonts w:ascii="宋体" w:hAnsi="宋体"/>
          <w:sz w:val="30"/>
          <w:szCs w:val="30"/>
        </w:rPr>
        <w:t>Gandr</w:t>
      </w:r>
      <w:r w:rsidRPr="00FF3CB6">
        <w:rPr>
          <w:rFonts w:ascii="宋体" w:hAnsi="宋体" w:hint="eastAsia"/>
          <w:sz w:val="30"/>
          <w:szCs w:val="30"/>
        </w:rPr>
        <w:t>攻击造成的伤口还能平静的思考。明明吟唱一节隐匿的咒文就能轻易达成目的，但是她却偏偏要使用咒术做一个不会飞向天的人偶，笨蛋姐姐！”想起那个和自己一模一样的人偶，青子更加大声的斥责道。</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现在想起来，那是橙子对于她的强烈恨意的表现。</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青子的痛骂让橙子微微的挑了挑眉。一直面无表情的她在听到对于自己引以为傲的人偶的批评后，她的心情似乎也收到了影响。</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一直对那个人偶感到炯炯于怀的人是你吧。而且，数值变换式是秘法中的秘法。我的专业是</w:t>
      </w:r>
      <w:r w:rsidRPr="00FF3CB6">
        <w:rPr>
          <w:rFonts w:ascii="宋体" w:hAnsi="宋体"/>
          <w:sz w:val="30"/>
          <w:szCs w:val="30"/>
        </w:rPr>
        <w:t>Runic</w:t>
      </w:r>
      <w:r w:rsidRPr="00FF3CB6">
        <w:rPr>
          <w:rFonts w:ascii="宋体" w:hAnsi="宋体" w:hint="eastAsia"/>
          <w:sz w:val="30"/>
          <w:szCs w:val="30"/>
        </w:rPr>
        <w:t>，所以没办法像你那样全面浮皮潦草的掌握知识。</w:t>
      </w:r>
      <w:r w:rsidRPr="00FF3CB6">
        <w:rPr>
          <w:rFonts w:ascii="宋体" w:hAnsi="宋体"/>
          <w:sz w:val="30"/>
          <w:szCs w:val="30"/>
        </w:rPr>
        <w:t>——</w:t>
      </w:r>
      <w:r w:rsidRPr="00FF3CB6">
        <w:rPr>
          <w:rFonts w:ascii="宋体" w:hAnsi="宋体" w:hint="eastAsia"/>
          <w:sz w:val="30"/>
          <w:szCs w:val="30"/>
        </w:rPr>
        <w:t>不过，我还是从这个刻印的拥有者之一的身上学到了凯尔特人的结界制作方法呢。”橙子的视线投向左后方的魔术刻印。像现在这样闪耀着的刻印就是她在不断使用某种魔术的证据。</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“那是我用‘城’控制祖父的时候使用的。但那到比不上镇压半人半妖的德鲁伊的塔</w:t>
      </w:r>
      <w:r w:rsidRPr="00FF3CB6">
        <w:rPr>
          <w:rFonts w:ascii="宋体" w:hAnsi="宋体"/>
          <w:sz w:val="30"/>
          <w:szCs w:val="30"/>
        </w:rPr>
        <w:t>——</w:t>
      </w:r>
      <w:r w:rsidRPr="00FF3CB6">
        <w:rPr>
          <w:rFonts w:ascii="宋体" w:hAnsi="宋体" w:hint="eastAsia"/>
          <w:sz w:val="30"/>
          <w:szCs w:val="30"/>
        </w:rPr>
        <w:t>对了，我做出的结界差不多相当于信箱。</w:t>
      </w:r>
      <w:r>
        <w:rPr>
          <w:rFonts w:ascii="宋体" w:hAnsi="宋体" w:hint="eastAsia"/>
          <w:sz w:val="30"/>
          <w:szCs w:val="30"/>
        </w:rPr>
        <w:t>恩</w:t>
      </w:r>
      <w:r w:rsidRPr="00FF3CB6">
        <w:rPr>
          <w:rFonts w:ascii="宋体" w:hAnsi="宋体" w:hint="eastAsia"/>
          <w:sz w:val="30"/>
          <w:szCs w:val="30"/>
        </w:rPr>
        <w:t>，没错，就是你以前破坏的红色信箱。我就是做了个近似于那个信箱的可爱鸟笼。如果想要拘束一个人类的话，那可能会很狭窄，但是祖父应该说更接近于灵体。感官上来说，祖父更像是灵体。”橙子一边忍住阴森森的</w:t>
      </w:r>
      <w:r>
        <w:rPr>
          <w:rFonts w:ascii="宋体" w:hAnsi="宋体" w:hint="eastAsia"/>
          <w:sz w:val="30"/>
          <w:szCs w:val="30"/>
        </w:rPr>
        <w:t>笑</w:t>
      </w:r>
      <w:r w:rsidRPr="00FF3CB6">
        <w:rPr>
          <w:rFonts w:ascii="宋体" w:hAnsi="宋体" w:hint="eastAsia"/>
          <w:sz w:val="30"/>
          <w:szCs w:val="30"/>
        </w:rPr>
        <w:t>，一边冷漠的解释着。</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平常都很冷静的她只有在面对祖父时才会无法抑制自己的感情。看到她的笑就会知道，那种感情是她堆积的憎恨。</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因为之前我对青子的魔术进行了防御，所以这个刻印暂时无法使用了。刚才那个如果是真正的魔法，那将是仅仅三行刻印无法抵消的。青子，你差一点就成功了。这没什么可耻的。差不多该结束了。反不反抗是你的自由，不过你接下来的对手贝奥可是很难对付的。”啪</w:t>
      </w:r>
      <w:r w:rsidRPr="00FF3CB6">
        <w:rPr>
          <w:rFonts w:ascii="宋体" w:hAnsi="宋体"/>
          <w:sz w:val="30"/>
          <w:szCs w:val="30"/>
        </w:rPr>
        <w:t>——</w:t>
      </w:r>
      <w:r w:rsidRPr="00FF3CB6">
        <w:rPr>
          <w:rFonts w:ascii="宋体" w:hAnsi="宋体" w:hint="eastAsia"/>
          <w:sz w:val="30"/>
          <w:szCs w:val="30"/>
        </w:rPr>
        <w:t>橙子的左手打了个响指。</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呼唤隐藏在旧校舍里的金狼出现的暗号在森林中久久回响。</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不等声音消失，青子已经开始呼唤身后的有珠：“有珠你快走！”</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有珠默然的听从</w:t>
      </w:r>
      <w:r>
        <w:rPr>
          <w:rFonts w:ascii="宋体" w:hAnsi="宋体" w:hint="eastAsia"/>
          <w:sz w:val="30"/>
          <w:szCs w:val="30"/>
        </w:rPr>
        <w:t>着</w:t>
      </w:r>
      <w:r w:rsidRPr="00FF3CB6">
        <w:rPr>
          <w:rFonts w:ascii="宋体" w:hAnsi="宋体" w:hint="eastAsia"/>
          <w:sz w:val="30"/>
          <w:szCs w:val="30"/>
        </w:rPr>
        <w:t>如同呵斥一样的命令。她留下与橙子对峙的青子，毫不犹豫的返回了森林。</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既然注定要败北，那么就要避免两人同时被杀的愚蠢途径。不论她们两个谁能活下来，她们都能进行第三次对决。而青子对此作出判断是自己有义务为此牺牲。</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“我们已经知道了橙子手中的王牌，有珠如果调整好状态回来的话应该不会输</w:t>
      </w:r>
      <w:r w:rsidRPr="00FF3CB6">
        <w:rPr>
          <w:rFonts w:ascii="宋体" w:hint="eastAsia"/>
          <w:sz w:val="30"/>
          <w:szCs w:val="30"/>
        </w:rPr>
        <w:t>……</w:t>
      </w:r>
      <w:r w:rsidRPr="00FF3CB6">
        <w:rPr>
          <w:rFonts w:ascii="宋体" w:hAnsi="宋体" w:hint="eastAsia"/>
          <w:sz w:val="30"/>
          <w:szCs w:val="30"/>
        </w:rPr>
        <w:t>。”听到有珠跑远的脚步声，青子有些遗憾的低语着。</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她感到遗憾的并不是自己的死，而是遗憾看不到有珠打败橙子的瞬间了。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除此之外，她便再无牵挂了。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有珠消失在了森林中。</w:t>
      </w:r>
    </w:p>
    <w:p w:rsidR="00BF7611" w:rsidRPr="00FF3CB6" w:rsidRDefault="00BF7611" w:rsidP="00C857C9">
      <w:pPr>
        <w:ind w:firstLine="405"/>
        <w:jc w:val="left"/>
        <w:rPr>
          <w:rFonts w:ascii="宋体"/>
          <w:sz w:val="30"/>
          <w:szCs w:val="30"/>
        </w:rPr>
      </w:pPr>
      <w:r w:rsidRPr="00FF3CB6">
        <w:rPr>
          <w:rFonts w:ascii="宋体" w:hAnsi="宋体"/>
          <w:sz w:val="30"/>
          <w:szCs w:val="30"/>
        </w:rPr>
        <w:t>——</w:t>
      </w:r>
      <w:r w:rsidRPr="00FF3CB6">
        <w:rPr>
          <w:rFonts w:ascii="宋体" w:hAnsi="宋体" w:hint="eastAsia"/>
          <w:sz w:val="30"/>
          <w:szCs w:val="30"/>
        </w:rPr>
        <w:t>青子注意着身后的情况，同时她继续瞪视着橙子。</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你要等到什么时候啊？我可不喜欢等待。”虽然橙子已经发出了暗号，可是仍然没有狼人的身影。那怪物从旧校舍中飞奔出来应该连一分钟都不用的。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“不要心急。他没准现在去追小红帽了。不过把带黑帽子的她比喻成小红帽还是有些勉强啊。”橙子的声音带着嘲弄。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橙子的话就像校园里响起的毫不相关的广播。</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青子呆立在了原地。听了橙子的话而出神的她简直不敢相信这个事实。</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w:t>
      </w:r>
      <w:r w:rsidRPr="00FF3CB6">
        <w:rPr>
          <w:rFonts w:ascii="宋体" w:hAnsi="宋体"/>
          <w:sz w:val="30"/>
          <w:szCs w:val="30"/>
        </w:rPr>
        <w:t>——</w:t>
      </w:r>
      <w:r w:rsidRPr="00FF3CB6">
        <w:rPr>
          <w:rFonts w:ascii="宋体" w:hAnsi="宋体" w:hint="eastAsia"/>
          <w:sz w:val="30"/>
          <w:szCs w:val="30"/>
        </w:rPr>
        <w:t>！”青子不顾一切的回身向森林跑去。</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夜晚的森林由于白雪的覆盖，即使单靠月光也能看到很远的地方。</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在这一片纯白的黑暗中，有个少年正踏步而来。还没到青子胸口高的小个子少年正肩上扛着比自己大很多的有珠向这边走做来。少年将有珠的身体随意地扔了出去。被抛出去的有珠在空中画出了几米长的抛物线，然后朝青子面前落下。她似乎头朝下落在地上，脖子也会骨折。</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！”尽管想着不要这样做，但青子还是接住了摔落的有珠。有珠轻盈的身体似乎加重了好几倍般重重的落在了青子的臂弯中。青子身上刚刚缝合的伤口又完全裂开了。她接住有珠的双臂已经鲜红一片了。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感觉到手上滑腻的鲜血，青子心中刺痛但依然咬牙忍耐着。</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“有珠，你没事吧</w:t>
      </w:r>
      <w:r w:rsidRPr="00FF3CB6">
        <w:rPr>
          <w:rFonts w:ascii="宋体" w:hint="eastAsia"/>
          <w:sz w:val="30"/>
          <w:szCs w:val="30"/>
        </w:rPr>
        <w:t>……</w:t>
      </w:r>
      <w:r w:rsidRPr="00FF3CB6">
        <w:rPr>
          <w:rFonts w:ascii="宋体" w:hAnsi="宋体" w:hint="eastAsia"/>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”虽说有珠没有回应，但好像还是有意识的。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有珠是在进入森林时遭到狼人突袭的。</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她昨晚被狼人撕开的腹部和青子的双手一样渗着血。</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原来你从开始就潜伏在森林里。”切</w:t>
      </w:r>
      <w:r w:rsidRPr="00FF3CB6">
        <w:rPr>
          <w:rFonts w:ascii="宋体" w:hAnsi="宋体"/>
          <w:sz w:val="30"/>
          <w:szCs w:val="30"/>
        </w:rPr>
        <w:t>——</w:t>
      </w:r>
      <w:r w:rsidRPr="00FF3CB6">
        <w:rPr>
          <w:rFonts w:ascii="宋体" w:hAnsi="宋体" w:hint="eastAsia"/>
          <w:sz w:val="30"/>
          <w:szCs w:val="30"/>
        </w:rPr>
        <w:t>青子一边诅咒着自己的肤浅，一边轻轻地放下有珠的身体。她把目光投向眼前的敌人</w:t>
      </w:r>
      <w:r w:rsidRPr="00FF3CB6">
        <w:rPr>
          <w:rFonts w:ascii="宋体" w:hAnsi="宋体"/>
          <w:sz w:val="30"/>
          <w:szCs w:val="30"/>
        </w:rPr>
        <w:t>——</w:t>
      </w:r>
      <w:r w:rsidRPr="00FF3CB6">
        <w:rPr>
          <w:rFonts w:ascii="宋体" w:hAnsi="宋体" w:hint="eastAsia"/>
          <w:sz w:val="30"/>
          <w:szCs w:val="30"/>
        </w:rPr>
        <w:t>金发的少年。</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“也就是说，你装作很随意的样子，其实一开始就是完全认真的吧。”即使感觉到青子的怒火，少年仍保持微笑。</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他凝视着少女们的瞳孔中闪耀着灿烂的光芒。很明显，他是在期待着随之而来的惨剧。</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他的金发碧眼在夜色中依然显眼，他那说是少年但却更加像是少女的面容如今只会让人联想到他是有着同样外表的外星生物</w:t>
      </w:r>
      <w:r w:rsidRPr="00FF3CB6">
        <w:rPr>
          <w:rFonts w:ascii="宋体" w:hAnsi="宋体"/>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“贝奥，今天你可以吃了她们哦。”橙子简短的话语在远处响起。可以看到少年微微笑了一下。</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但是没想到青子会在此时主动走向少年，这是谁都不会预料到的。青子带着将鲜血滴在地面上的双手，比刚刚出现踪迹的知更鸟更快一步的快步向少年走去。</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橙子吃惊的看着意料之外的</w:t>
      </w:r>
      <w:r>
        <w:rPr>
          <w:rFonts w:ascii="宋体" w:hAnsi="宋体" w:hint="eastAsia"/>
          <w:sz w:val="30"/>
          <w:szCs w:val="30"/>
        </w:rPr>
        <w:t>话</w:t>
      </w:r>
      <w:r w:rsidRPr="00FF3CB6">
        <w:rPr>
          <w:rFonts w:ascii="宋体" w:hAnsi="宋体" w:hint="eastAsia"/>
          <w:sz w:val="30"/>
          <w:szCs w:val="30"/>
        </w:rPr>
        <w:t>面，而地上躺着的有珠只能用呆滞的目光看着这一切。</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对于狼人少年来说，着目前为止都只看做是猎物的雌鹿的反击让他感到出乎意料。</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青子一口起缩短了她与狼人之间六米的距离，然后单脚用力的踏在了雪原上。她是停下了将单脚作为回旋轴进行攻击</w:t>
      </w:r>
      <w:r w:rsidRPr="00FF3CB6">
        <w:rPr>
          <w:rFonts w:ascii="宋体" w:hAnsi="宋体"/>
          <w:sz w:val="30"/>
          <w:szCs w:val="30"/>
        </w:rPr>
        <w:t>——</w:t>
      </w:r>
      <w:r w:rsidRPr="00FF3CB6">
        <w:rPr>
          <w:rFonts w:ascii="宋体" w:hAnsi="宋体" w:hint="eastAsia"/>
          <w:sz w:val="30"/>
          <w:szCs w:val="30"/>
        </w:rPr>
        <w:t>即使瞬间明白了青子攻击意图的少年迅速后跳也为时已晚。</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脖子！”青子的单脚接着跑动之势直接跳起。她的脚画出了一道弧线，瞄准少年的脖子踢了过去，并且她完美的踢中了少年的延髓。青子使用的是用魔力强化了的百兵术式。</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在与人偶之站中获得了启发的青子使出的这一击是就连森林里的小树都足以击碎的强有力的一击。</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少年一动不动。青子也保持着右腿直击的姿势不动了。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”少年的脖颈冷的令人战栗。那是与破坏的人偶时一样的感觉。青子觉得即使没有打倒他，他的脖子也应该会受伤。</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像是要纠正有如此想法的青子一样，少年连眉毛都不动一下的注视着眼前的青子。</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呵呵。姐姐的右脚确实是被咬断的。然后你能瞄准脖子击打真是厉害啊。女人会本能地保护自己的身体</w:t>
      </w:r>
      <w:r w:rsidRPr="00FF3CB6">
        <w:rPr>
          <w:rFonts w:ascii="宋体" w:hAnsi="宋体"/>
          <w:sz w:val="30"/>
          <w:szCs w:val="30"/>
        </w:rPr>
        <w:t>——</w:t>
      </w:r>
      <w:r w:rsidRPr="00FF3CB6">
        <w:rPr>
          <w:rFonts w:ascii="宋体" w:hAnsi="宋体" w:hint="eastAsia"/>
          <w:sz w:val="30"/>
          <w:szCs w:val="30"/>
        </w:rPr>
        <w:t>橙子曾经说过这样的话。但遗憾的是，你好不容易鼓足勇气的一击也白费了。我的体毛即使是现在这个样子时也不会发生变化。我只用体毛就承受住姐姐踢来的一脚了。”感到疼痛的只有青子。她踢到延髓的脚腕就像被斧头砍过一样，现在已经没有了感觉</w:t>
      </w:r>
      <w:r w:rsidRPr="00FF3CB6">
        <w:rPr>
          <w:rFonts w:ascii="宋体" w:hAnsi="宋体"/>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“不过，我还是有点儿不解啊。其实你踢我的那只脚才应该得到保护吧？如果人类把我当做对手，那就一定要注意这一点儿。啊，但是</w:t>
      </w:r>
      <w:r w:rsidRPr="00FF3CB6">
        <w:rPr>
          <w:rFonts w:ascii="宋体" w:hAnsi="宋体"/>
          <w:sz w:val="30"/>
          <w:szCs w:val="30"/>
        </w:rPr>
        <w:t>——</w:t>
      </w:r>
      <w:r w:rsidRPr="00FF3CB6">
        <w:rPr>
          <w:rFonts w:ascii="宋体" w:hAnsi="宋体" w:hint="eastAsia"/>
          <w:sz w:val="30"/>
          <w:szCs w:val="30"/>
        </w:rPr>
        <w:t>”少年一边感受着青子的惊愕，一边微笑着说。</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青子的脚收不回来。她猜测当自己的脚落地的瞬间，自己可能就已经被开膛破肚了</w:t>
      </w:r>
      <w:r w:rsidRPr="00FF3CB6">
        <w:rPr>
          <w:rFonts w:ascii="宋体" w:hAnsi="宋体"/>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“不管怎么做，你的结果都是变成肉末，所以就算你在意也没用吧？”湿润的声音骤然响起，滚烫的鲜血打穿雪被，在皑皑的白雪上留下一个个深深的小洞。“你看，真是可惜。着可是刚刚才治好的脚啊。”</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青子一时无法判断少年是不是用手指一样的东西刺入了她的右脚。应该就像少年说的那样，她的右脚已经没有什么感觉了。</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她被刚刚一击完全麻痹的脚似乎又要重复悲惨的命运了。只不过，这一次不是被撕碎，而是被他握住了骨头。</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虽说青子没有感觉，但看着自己那大量出血和藏不忍赌的脚，青子没由来地感到一阵疼痛。</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一般来说，这个出血量就足以致死了。但祖传的刻印正在缓慢的恢复她的生命力。</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所谓魔术刻印，就是在这个时刻才会很残酷呢</w:t>
      </w:r>
      <w:r w:rsidRPr="00FF3CB6">
        <w:rPr>
          <w:rFonts w:ascii="宋体" w:hAnsi="宋体"/>
          <w:sz w:val="30"/>
          <w:szCs w:val="30"/>
        </w:rPr>
        <w:t>——</w:t>
      </w:r>
      <w:r w:rsidRPr="00FF3CB6">
        <w:rPr>
          <w:rFonts w:ascii="宋体" w:hAnsi="宋体" w:hint="eastAsia"/>
          <w:sz w:val="30"/>
          <w:szCs w:val="30"/>
        </w:rPr>
        <w:t>一副事不关己的样子的青子想。</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“哎？还没有死？</w:t>
      </w:r>
      <w:r w:rsidRPr="00FF3CB6">
        <w:rPr>
          <w:rFonts w:ascii="宋体" w:hint="eastAsia"/>
          <w:sz w:val="30"/>
          <w:szCs w:val="30"/>
        </w:rPr>
        <w:t>……</w:t>
      </w:r>
      <w:r w:rsidRPr="00FF3CB6">
        <w:rPr>
          <w:rFonts w:ascii="宋体" w:hAnsi="宋体" w:hint="eastAsia"/>
          <w:sz w:val="30"/>
          <w:szCs w:val="30"/>
        </w:rPr>
        <w:t>我本不想让你这么痛苦的。看来你比我想的要顽固啊，姐姐。”少年的手伸向了青子的胸口。刺入胸口的木桩</w:t>
      </w:r>
      <w:r w:rsidRPr="00FF3CB6">
        <w:rPr>
          <w:rFonts w:ascii="宋体" w:hAnsi="宋体"/>
          <w:sz w:val="30"/>
          <w:szCs w:val="30"/>
        </w:rPr>
        <w:t>——</w:t>
      </w:r>
      <w:r w:rsidRPr="00FF3CB6">
        <w:rPr>
          <w:rFonts w:ascii="宋体" w:hAnsi="宋体" w:hint="eastAsia"/>
          <w:sz w:val="30"/>
          <w:szCs w:val="30"/>
        </w:rPr>
        <w:t>少年的拳头带来的痛让青子的意识渐渐消失。她飞了起来。青子很清楚，自己的身体像个空心娃娃一样飞了起来。她像之前的有珠一样被扔了出去，她背部着地落在了地上。她的右脚被毁，胸部遭受重击。</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“嘶</w:t>
      </w:r>
      <w:r w:rsidRPr="00FF3CB6">
        <w:rPr>
          <w:rFonts w:ascii="宋体" w:hAnsi="宋体"/>
          <w:sz w:val="30"/>
          <w:szCs w:val="30"/>
        </w:rPr>
        <w:t>——</w:t>
      </w: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！”青子无法顺利呼吸，一阵阵剜心般的伤痛，她的视线在渐渐模糊。</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眼冒金星原来就是这样的。令青子感到恐怖的是疼痛一点也没有减轻。惨遭剜心般待遇的青子的胸前现在还残留着拳头大小的“木桩”的感觉</w:t>
      </w:r>
      <w:r w:rsidRPr="00FF3CB6">
        <w:rPr>
          <w:rFonts w:ascii="宋体" w:hAnsi="宋体"/>
          <w:sz w:val="30"/>
          <w:szCs w:val="30"/>
        </w:rPr>
        <w:t>——</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少年慢慢的靠近被打落在雪地上的青子。他鲜红的舌头舔着嘴唇，喜悦而变得模糊的眼镜注视着连呼吸都要竭尽全力的猎物。</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w:t>
      </w:r>
      <w:r w:rsidRPr="00FF3CB6">
        <w:rPr>
          <w:rFonts w:ascii="宋体" w:hAnsi="宋体"/>
          <w:sz w:val="30"/>
          <w:szCs w:val="30"/>
        </w:rPr>
        <w:t>——</w:t>
      </w:r>
      <w:r w:rsidRPr="00FF3CB6">
        <w:rPr>
          <w:rFonts w:ascii="宋体" w:hint="eastAsia"/>
          <w:sz w:val="30"/>
          <w:szCs w:val="30"/>
        </w:rPr>
        <w:t>…………</w:t>
      </w:r>
      <w:r w:rsidRPr="00FF3CB6">
        <w:rPr>
          <w:rFonts w:ascii="宋体" w:hAnsi="宋体" w:hint="eastAsia"/>
          <w:sz w:val="30"/>
          <w:szCs w:val="30"/>
        </w:rPr>
        <w:t>”青子击碎了想要就此失去意识的天真想法。</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但是，任凭她再努力又能如何呢？</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虽然落下是背部有雪的缓冲，但是胸口收到拳头的重击以及那只被毁坏的右腿，毫无疑问都在夺取她的生命。</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虽然明知自己就像废弃的金属，但是为什么自己还要为了让已经麻痹的心脏复活而拼命让魔术刻印运转呢。</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Ansi="宋体"/>
          <w:sz w:val="30"/>
          <w:szCs w:val="30"/>
        </w:rPr>
        <w:t>——</w:t>
      </w:r>
      <w:r w:rsidRPr="00FF3CB6">
        <w:rPr>
          <w:rFonts w:ascii="宋体" w:hAnsi="宋体" w:hint="eastAsia"/>
          <w:sz w:val="30"/>
          <w:szCs w:val="30"/>
        </w:rPr>
        <w:t>那</w:t>
      </w:r>
      <w:r w:rsidRPr="00FF3CB6">
        <w:rPr>
          <w:rFonts w:ascii="宋体" w:hint="eastAsia"/>
          <w:sz w:val="30"/>
          <w:szCs w:val="30"/>
        </w:rPr>
        <w:t>…………</w:t>
      </w:r>
      <w:r w:rsidRPr="00FF3CB6">
        <w:rPr>
          <w:rFonts w:ascii="宋体" w:hAnsi="宋体" w:hint="eastAsia"/>
          <w:sz w:val="30"/>
          <w:szCs w:val="30"/>
        </w:rPr>
        <w:t>，那是”处于绝望之中的青子突然发现了远处站立着的橙子。</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橙子也着实大吃一惊。像是看到了什么意外东西的她竟然失去了思考能力，这完全不像她的风格。青子想知道那是为什么，因此她依然保持着神智。</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w:t>
      </w:r>
      <w:r w:rsidRPr="00FF3CB6">
        <w:rPr>
          <w:rFonts w:ascii="宋体" w:hint="eastAsia"/>
          <w:sz w:val="30"/>
          <w:szCs w:val="30"/>
        </w:rPr>
        <w:t>………………</w:t>
      </w:r>
      <w:r w:rsidRPr="00FF3CB6">
        <w:rPr>
          <w:rFonts w:ascii="宋体" w:hAnsi="宋体" w:hint="eastAsia"/>
          <w:sz w:val="30"/>
          <w:szCs w:val="30"/>
        </w:rPr>
        <w:t>什，么？”抬起低沉的头，青子看起橙子望去的方向。</w:t>
      </w:r>
    </w:p>
    <w:p w:rsidR="00BF7611" w:rsidRPr="00FF3CB6" w:rsidRDefault="00BF7611" w:rsidP="00C857C9">
      <w:pPr>
        <w:ind w:firstLine="405"/>
        <w:jc w:val="left"/>
        <w:rPr>
          <w:rFonts w:ascii="宋体"/>
          <w:sz w:val="30"/>
          <w:szCs w:val="30"/>
        </w:rPr>
      </w:pPr>
      <w:r w:rsidRPr="00FF3CB6">
        <w:rPr>
          <w:rFonts w:ascii="宋体" w:hAnsi="宋体" w:hint="eastAsia"/>
          <w:sz w:val="30"/>
          <w:szCs w:val="30"/>
        </w:rPr>
        <w:t>到底是什么能让</w:t>
      </w:r>
      <w:r>
        <w:rPr>
          <w:rFonts w:ascii="宋体" w:hAnsi="宋体" w:hint="eastAsia"/>
          <w:sz w:val="30"/>
          <w:szCs w:val="30"/>
        </w:rPr>
        <w:t>处于绝对有利</w:t>
      </w:r>
      <w:r w:rsidRPr="00FF3CB6">
        <w:rPr>
          <w:rFonts w:ascii="宋体" w:hAnsi="宋体" w:hint="eastAsia"/>
          <w:sz w:val="30"/>
          <w:szCs w:val="30"/>
        </w:rPr>
        <w:t>的橙子如此吃惊呢？</w:t>
      </w:r>
    </w:p>
    <w:sectPr w:rsidR="00BF7611" w:rsidRPr="00FF3CB6" w:rsidSect="00BD13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611" w:rsidRDefault="00BF7611" w:rsidP="00202566">
      <w:r>
        <w:separator/>
      </w:r>
    </w:p>
  </w:endnote>
  <w:endnote w:type="continuationSeparator" w:id="0">
    <w:p w:rsidR="00BF7611" w:rsidRDefault="00BF7611" w:rsidP="002025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611" w:rsidRDefault="00BF7611" w:rsidP="00202566">
      <w:r>
        <w:separator/>
      </w:r>
    </w:p>
  </w:footnote>
  <w:footnote w:type="continuationSeparator" w:id="0">
    <w:p w:rsidR="00BF7611" w:rsidRDefault="00BF7611" w:rsidP="002025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49E2"/>
    <w:rsid w:val="000149E2"/>
    <w:rsid w:val="00021CA5"/>
    <w:rsid w:val="00064C37"/>
    <w:rsid w:val="00067B5C"/>
    <w:rsid w:val="000A78C0"/>
    <w:rsid w:val="000C0B38"/>
    <w:rsid w:val="001341C0"/>
    <w:rsid w:val="00134ABB"/>
    <w:rsid w:val="00202566"/>
    <w:rsid w:val="0020749E"/>
    <w:rsid w:val="00213479"/>
    <w:rsid w:val="002142B0"/>
    <w:rsid w:val="00221A28"/>
    <w:rsid w:val="0023080E"/>
    <w:rsid w:val="0025021F"/>
    <w:rsid w:val="002C4D78"/>
    <w:rsid w:val="00321752"/>
    <w:rsid w:val="00384EFF"/>
    <w:rsid w:val="003903C4"/>
    <w:rsid w:val="0039074A"/>
    <w:rsid w:val="003B51E6"/>
    <w:rsid w:val="00404128"/>
    <w:rsid w:val="004A7BD6"/>
    <w:rsid w:val="004C4064"/>
    <w:rsid w:val="00544DAB"/>
    <w:rsid w:val="00552B71"/>
    <w:rsid w:val="005A5A72"/>
    <w:rsid w:val="005B2FCA"/>
    <w:rsid w:val="005C7EC5"/>
    <w:rsid w:val="005D2751"/>
    <w:rsid w:val="006276FA"/>
    <w:rsid w:val="0068004C"/>
    <w:rsid w:val="00693CB1"/>
    <w:rsid w:val="00734C24"/>
    <w:rsid w:val="0076559C"/>
    <w:rsid w:val="007B0F80"/>
    <w:rsid w:val="007C5FAF"/>
    <w:rsid w:val="00806649"/>
    <w:rsid w:val="00864F6E"/>
    <w:rsid w:val="009860BC"/>
    <w:rsid w:val="009A0F25"/>
    <w:rsid w:val="00A63D48"/>
    <w:rsid w:val="00A747DF"/>
    <w:rsid w:val="00A81B35"/>
    <w:rsid w:val="00AB3653"/>
    <w:rsid w:val="00B449FD"/>
    <w:rsid w:val="00B4758A"/>
    <w:rsid w:val="00B50171"/>
    <w:rsid w:val="00BA2643"/>
    <w:rsid w:val="00BB4877"/>
    <w:rsid w:val="00BB65A2"/>
    <w:rsid w:val="00BD13A7"/>
    <w:rsid w:val="00BF7611"/>
    <w:rsid w:val="00C4031A"/>
    <w:rsid w:val="00C54EF5"/>
    <w:rsid w:val="00C857C9"/>
    <w:rsid w:val="00CA4294"/>
    <w:rsid w:val="00D17306"/>
    <w:rsid w:val="00D93328"/>
    <w:rsid w:val="00DC1399"/>
    <w:rsid w:val="00DE2028"/>
    <w:rsid w:val="00F36FC7"/>
    <w:rsid w:val="00FF07FA"/>
    <w:rsid w:val="00FF3CB6"/>
    <w:rsid w:val="00FF51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A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025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02566"/>
    <w:rPr>
      <w:rFonts w:cs="Times New Roman"/>
      <w:sz w:val="18"/>
      <w:szCs w:val="18"/>
    </w:rPr>
  </w:style>
  <w:style w:type="paragraph" w:styleId="Footer">
    <w:name w:val="footer"/>
    <w:basedOn w:val="Normal"/>
    <w:link w:val="FooterChar"/>
    <w:uiPriority w:val="99"/>
    <w:semiHidden/>
    <w:rsid w:val="002025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202566"/>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408</TotalTime>
  <Pages>7</Pages>
  <Words>912</Words>
  <Characters>5204</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pc</cp:lastModifiedBy>
  <cp:revision>22</cp:revision>
  <dcterms:created xsi:type="dcterms:W3CDTF">2013-11-05T12:52:00Z</dcterms:created>
  <dcterms:modified xsi:type="dcterms:W3CDTF">2013-11-09T15:49:00Z</dcterms:modified>
</cp:coreProperties>
</file>