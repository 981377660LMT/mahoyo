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F9A" w:rsidRDefault="00994F9A" w:rsidP="00454ED6">
      <w:pPr>
        <w:jc w:val="center"/>
        <w:rPr>
          <w:rFonts w:ascii="黑体" w:eastAsia="黑体" w:hAnsi="黑体"/>
          <w:sz w:val="72"/>
          <w:szCs w:val="72"/>
        </w:rPr>
      </w:pPr>
      <w:r w:rsidRPr="00454ED6">
        <w:rPr>
          <w:rFonts w:ascii="黑体" w:eastAsia="黑体" w:hAnsi="黑体" w:hint="eastAsia"/>
          <w:sz w:val="72"/>
          <w:szCs w:val="72"/>
        </w:rPr>
        <w:t>第十二章</w:t>
      </w:r>
    </w:p>
    <w:p w:rsidR="00994F9A" w:rsidRDefault="00994F9A" w:rsidP="00454ED6">
      <w:pPr>
        <w:jc w:val="center"/>
        <w:rPr>
          <w:rFonts w:ascii="黑体" w:eastAsia="黑体" w:hAnsi="黑体"/>
          <w:sz w:val="72"/>
          <w:szCs w:val="72"/>
        </w:rPr>
      </w:pPr>
      <w:r>
        <w:rPr>
          <w:rFonts w:ascii="黑体" w:eastAsia="黑体" w:hAnsi="黑体"/>
          <w:sz w:val="72"/>
          <w:szCs w:val="72"/>
        </w:rPr>
        <w:t>-4-</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心跳要比平时快。</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他慎重的压制住了自己的思绪。那是会使他的心软弱的杂念。他试着把一切杂乱的意识都放在左脑中进行整理。</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w:t>
      </w:r>
      <w:r w:rsidRPr="00681934">
        <w:rPr>
          <w:rFonts w:ascii="宋体" w:hAnsi="宋体"/>
          <w:sz w:val="30"/>
          <w:szCs w:val="30"/>
        </w:rPr>
        <w:t>——</w:t>
      </w:r>
      <w:r w:rsidRPr="00681934">
        <w:rPr>
          <w:rFonts w:ascii="宋体" w:hAnsi="宋体" w:hint="eastAsia"/>
          <w:sz w:val="30"/>
          <w:szCs w:val="30"/>
        </w:rPr>
        <w:t>”不论是呼吸急促，还是力量加重，这些都是自身造成的。</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他反复努力让自己恢复冷静。</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自从教会出来后，他就一刻没有停歇地直接到了这里。</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然后又该怎么办呢。这里信号灯多，人也这么多。虽然可以打出租车，但是圣诞节的街道非常拥挤，等出租车的人太多了。这种情况下，看来只有相信自己的双腿了。</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他奔跑在夜色的街道上，胸腔里心脏的跳动宛如针扎。他感觉自己的闹钟始终在鸣叫着。尽管相隔这么远的距离，他原本是听不到那声音的。但是他的心还是静不下来。心慌意乱的他还是觉得那声音有点太大了。</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一种不祥的讨厌预感油然而生，但是他要冷静、冷静。因为那就是他的武器。他很清楚，因为自己无能为力，所以只有冷静才是对现在最好的。</w:t>
      </w:r>
    </w:p>
    <w:p w:rsidR="00994F9A" w:rsidRPr="00681934" w:rsidRDefault="00994F9A" w:rsidP="00454ED6">
      <w:pPr>
        <w:ind w:firstLine="405"/>
        <w:jc w:val="left"/>
        <w:rPr>
          <w:rFonts w:ascii="宋体"/>
          <w:sz w:val="30"/>
          <w:szCs w:val="30"/>
        </w:rPr>
      </w:pPr>
      <w:r w:rsidRPr="00681934">
        <w:rPr>
          <w:rFonts w:ascii="宋体" w:hAnsi="宋体"/>
          <w:sz w:val="30"/>
          <w:szCs w:val="30"/>
        </w:rPr>
        <w:t>——</w:t>
      </w:r>
      <w:r w:rsidRPr="00681934">
        <w:rPr>
          <w:rFonts w:ascii="宋体" w:hAnsi="宋体" w:hint="eastAsia"/>
          <w:sz w:val="30"/>
          <w:szCs w:val="30"/>
        </w:rPr>
        <w:t>但是，一味的奔跑却让他心跳加速。</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月光笼罩下的森林是朦胧的。不生草木的山却很明亮，山上印着两人的脚印。这里与游乐园一样，是与他无关的困境。</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w:t>
      </w:r>
      <w:r w:rsidRPr="00681934">
        <w:rPr>
          <w:rFonts w:ascii="宋体" w:hAnsi="宋体"/>
          <w:sz w:val="30"/>
          <w:szCs w:val="30"/>
        </w:rPr>
        <w:t>——</w:t>
      </w:r>
      <w:r w:rsidRPr="00681934">
        <w:rPr>
          <w:rFonts w:ascii="宋体" w:hAnsi="宋体" w:hint="eastAsia"/>
          <w:sz w:val="30"/>
          <w:szCs w:val="30"/>
        </w:rPr>
        <w:t>你即使来了也无济于事。”那句劝解的话语在心中响起。</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他踏在地上的脚依旧充满了力量，迷茫的心被粉碎后，孤零零的被扔到了后面。</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有些事是只有他自己才能体会到痛的。</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如果你只是起不</w:t>
      </w:r>
      <w:r>
        <w:rPr>
          <w:rFonts w:ascii="宋体" w:hAnsi="宋体" w:hint="eastAsia"/>
          <w:sz w:val="30"/>
          <w:szCs w:val="30"/>
        </w:rPr>
        <w:t>了</w:t>
      </w:r>
      <w:r w:rsidRPr="00681934">
        <w:rPr>
          <w:rFonts w:ascii="宋体" w:hAnsi="宋体" w:hint="eastAsia"/>
          <w:sz w:val="30"/>
          <w:szCs w:val="30"/>
        </w:rPr>
        <w:t>作用还好，最坏结果就是你只能成为她们的负担</w:t>
      </w:r>
      <w:r w:rsidRPr="00681934">
        <w:rPr>
          <w:rFonts w:ascii="宋体" w:hAnsi="宋体"/>
          <w:sz w:val="30"/>
          <w:szCs w:val="30"/>
        </w:rPr>
        <w:t>——</w:t>
      </w:r>
      <w:r w:rsidRPr="00681934">
        <w:rPr>
          <w:rFonts w:ascii="宋体" w:hAnsi="宋体" w:hint="eastAsia"/>
          <w:sz w:val="30"/>
          <w:szCs w:val="30"/>
        </w:rPr>
        <w:t>这是在教会</w:t>
      </w:r>
      <w:r>
        <w:rPr>
          <w:rFonts w:ascii="宋体" w:hAnsi="宋体" w:hint="eastAsia"/>
          <w:sz w:val="30"/>
          <w:szCs w:val="30"/>
        </w:rPr>
        <w:t>时</w:t>
      </w:r>
      <w:r w:rsidRPr="00681934">
        <w:rPr>
          <w:rFonts w:ascii="宋体" w:hAnsi="宋体" w:hint="eastAsia"/>
          <w:sz w:val="30"/>
          <w:szCs w:val="30"/>
        </w:rPr>
        <w:t>瞬间束缚住他的咒语。</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他奔跑向森林的脚步没有乱。</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凌乱的只内心的鼓动。</w:t>
      </w:r>
    </w:p>
    <w:p w:rsidR="00994F9A" w:rsidRPr="00681934" w:rsidRDefault="00994F9A" w:rsidP="00454ED6">
      <w:pPr>
        <w:ind w:firstLine="405"/>
        <w:jc w:val="left"/>
        <w:rPr>
          <w:rFonts w:ascii="宋体"/>
          <w:sz w:val="30"/>
          <w:szCs w:val="30"/>
        </w:rPr>
      </w:pPr>
      <w:r w:rsidRPr="00681934">
        <w:rPr>
          <w:rFonts w:ascii="宋体" w:hAnsi="宋体"/>
          <w:sz w:val="30"/>
          <w:szCs w:val="30"/>
        </w:rPr>
        <w:t>——</w:t>
      </w:r>
      <w:r w:rsidRPr="00681934">
        <w:rPr>
          <w:rFonts w:ascii="宋体" w:hAnsi="宋体" w:hint="eastAsia"/>
          <w:sz w:val="30"/>
          <w:szCs w:val="30"/>
        </w:rPr>
        <w:t>它在叫喊着自己的软弱。现在和在游乐园上空冲下来时完全一样。这和任何原因、理由毫无关系。</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结果</w:t>
      </w:r>
      <w:r w:rsidRPr="00681934">
        <w:rPr>
          <w:rFonts w:ascii="宋体" w:hAnsi="宋体"/>
          <w:sz w:val="30"/>
          <w:szCs w:val="30"/>
        </w:rPr>
        <w:t>——</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“我想帮助她。”这就是他单纯的意愿，他的心跳并没有打断他的步调。</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在黑暗的森林里奔跑的时候，他脑袋里想的只有一件事。那既不是对她们的担心，也不是对橙子的敌意。</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那像是装饰着红色花朵的肢体、像是产房中传出的痛苦的声音、那种让他感到美丽的事物却要静静死亡的现实</w:t>
      </w:r>
      <w:r w:rsidRPr="00681934">
        <w:rPr>
          <w:rFonts w:ascii="宋体" w:hAnsi="宋体"/>
          <w:sz w:val="30"/>
          <w:szCs w:val="30"/>
        </w:rPr>
        <w:t>——</w:t>
      </w:r>
      <w:r w:rsidRPr="00681934">
        <w:rPr>
          <w:rFonts w:ascii="宋体" w:hAnsi="宋体" w:hint="eastAsia"/>
          <w:sz w:val="30"/>
          <w:szCs w:val="30"/>
        </w:rPr>
        <w:t>那是他想从记忆里抹去的噩梦。所以他不想再次看见那个情景了。</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他马上就要跑出森林，月光朦胧的照射在旧校舍上。让他感到绝望的时刻就要来临了。他再也不想见到那样的景象，他正是为此才会奔跑。但是，如果真正第二次面对那个情景的时候，他还能保持冷静吗？</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很快，他到达了广场。由于长时间奔跑而造成的呼吸急促、像是得了疟疾一样上下抖动的肩膀都像是假的一样消失了。他的思考停止了，就好像时间停止了一样。</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确实会有第二次。不知他会不会像第一次那样眩晕和恶心</w:t>
      </w:r>
      <w:r w:rsidRPr="00681934">
        <w:rPr>
          <w:rFonts w:ascii="宋体" w:hAnsi="宋体"/>
          <w:sz w:val="30"/>
          <w:szCs w:val="30"/>
        </w:rPr>
        <w:t>——</w:t>
      </w:r>
      <w:r w:rsidRPr="00681934">
        <w:rPr>
          <w:rFonts w:ascii="宋体" w:hAnsi="宋体" w:hint="eastAsia"/>
          <w:sz w:val="30"/>
          <w:szCs w:val="30"/>
        </w:rPr>
        <w:t>那是他心中一直抱有的软弱之声。然而那一阵扰乱心神的犹豫，很快就被更强烈的情感代替，随后便消失的无影无踪了。</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他将它彻底抛出了脑海。他的心脏好像要跳出胸腔，跳动的声音也格外响亮。那是意识觉醒时最原始的鼓动。</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w:t>
      </w:r>
      <w:r w:rsidRPr="00681934">
        <w:rPr>
          <w:rFonts w:ascii="宋体" w:hAnsi="宋体"/>
          <w:sz w:val="30"/>
          <w:szCs w:val="30"/>
        </w:rPr>
        <w:t>——</w:t>
      </w:r>
      <w:r w:rsidRPr="00681934">
        <w:rPr>
          <w:rFonts w:ascii="宋体" w:hAnsi="宋体" w:hint="eastAsia"/>
          <w:sz w:val="30"/>
          <w:szCs w:val="30"/>
        </w:rPr>
        <w:t>”长长的吐了一口气后，草十郎走进了广场。</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他的目光虽然投向了金发少年，但是注意力仍在自己身上。</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冷静！冷静！他全身心都在控制着自己的呼吸。</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广场上的情况看来青子她们</w:t>
      </w:r>
      <w:r>
        <w:rPr>
          <w:rFonts w:ascii="宋体" w:hAnsi="宋体" w:hint="eastAsia"/>
          <w:sz w:val="30"/>
          <w:szCs w:val="30"/>
        </w:rPr>
        <w:t>打</w:t>
      </w:r>
      <w:r w:rsidRPr="00681934">
        <w:rPr>
          <w:rFonts w:ascii="宋体" w:hAnsi="宋体" w:hint="eastAsia"/>
          <w:sz w:val="30"/>
          <w:szCs w:val="30"/>
        </w:rPr>
        <w:t>败了。</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青子仰面躺在地上。</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她的一只脚完全成了红色，大腿部已经溃烂得惨不忍睹。虽然青子的眼神是朦胧的，但她残留的坚强意志依然让她看到了草十郎。她之所以会轻轻咳嗽，大概是因为她的腹部或背部遭受了重击所致。不，应该是两方面的原因都有。</w:t>
      </w:r>
      <w:r w:rsidRPr="00681934">
        <w:rPr>
          <w:rFonts w:ascii="宋体" w:hAnsi="宋体"/>
          <w:sz w:val="30"/>
          <w:szCs w:val="30"/>
        </w:rPr>
        <w:t>——</w:t>
      </w:r>
      <w:r w:rsidRPr="00681934">
        <w:rPr>
          <w:rFonts w:ascii="宋体" w:hAnsi="宋体" w:hint="eastAsia"/>
          <w:sz w:val="30"/>
          <w:szCs w:val="30"/>
        </w:rPr>
        <w:t>草十郎如此判断着。</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有珠的伤看起来没有青子的那么重，但她也是倒在地上动弹不得。</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与青子相反的是，趴着的她正拼命想用两手撑住地面站起来，那动作对她来说似乎相当痛苦。</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站在广场里的旧校舍前面的是草十郎曾经看到过的魔术师。草十郎完全没有理会橙子就走了过来。他朝着青子走去，脸色要比到达广场时沉静了许多。橙子并没有阻止他。只是她的眼中浮现出一抹谁都没有注意到的苦恼之色。</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“大哥哥也是她们的伙伴吗？”狼人少年带着胜利者的从容亲切的问。</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他应该是对新的猎物感到兴奋了吧。草十郎沉默地走向青子。</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彻底被无视的少年脸上的笑容消失了。草十郎不在意自己的行为是否会让恶魔的自尊心受伤，他继续向青子走去。当他走到青子身边时，他的脸上浮现出痛苦地表情。他不知道该说些什么。</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短暂的迟疑过后，他好不容易说出来的是：“不能这样吧，学生会会长，你来的时候，好歹也应该给我打个招呼吧。”</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这是一句既像责骂，又像担心的笨拙的招呼。</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w:t>
      </w:r>
      <w:r w:rsidRPr="00681934">
        <w:rPr>
          <w:rFonts w:ascii="宋体" w:hint="eastAsia"/>
          <w:sz w:val="30"/>
          <w:szCs w:val="30"/>
        </w:rPr>
        <w:t>…………</w:t>
      </w:r>
      <w:r w:rsidRPr="00681934">
        <w:rPr>
          <w:rFonts w:ascii="宋体" w:hAnsi="宋体" w:hint="eastAsia"/>
          <w:sz w:val="30"/>
          <w:szCs w:val="30"/>
        </w:rPr>
        <w:t>你这个，笨蛋”青子像是要掩饰自己腹部的疼痛不算什么似的骂了站在她面前的草十郎一句。</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“放心吧，苍崎。你这不是还很从容嘛。”或许是把青子的虚张声势当真了吧，草十郎的声音十分明快。</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实际上，青子现在不仅无法从容，甚至连体力都没有了。</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然而草十郎的回答就像往常一样满不在乎的说“不愧是苍崎呢，杀都杀不死。”</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“你，啊</w:t>
      </w:r>
      <w:r w:rsidRPr="00681934">
        <w:rPr>
          <w:rFonts w:ascii="宋体" w:hAnsi="宋体"/>
          <w:sz w:val="30"/>
          <w:szCs w:val="30"/>
        </w:rPr>
        <w:t>——</w:t>
      </w:r>
      <w:r w:rsidRPr="00681934">
        <w:rPr>
          <w:rFonts w:ascii="宋体" w:hAnsi="宋体" w:hint="eastAsia"/>
          <w:sz w:val="30"/>
          <w:szCs w:val="30"/>
        </w:rPr>
        <w:t>”青子刚说出的话有咽了回去。</w:t>
      </w:r>
    </w:p>
    <w:p w:rsidR="00994F9A" w:rsidRPr="00681934" w:rsidRDefault="00994F9A" w:rsidP="00454ED6">
      <w:pPr>
        <w:ind w:firstLine="405"/>
        <w:jc w:val="left"/>
        <w:rPr>
          <w:rFonts w:ascii="宋体"/>
          <w:sz w:val="30"/>
          <w:szCs w:val="30"/>
        </w:rPr>
      </w:pPr>
      <w:r w:rsidRPr="00681934">
        <w:rPr>
          <w:rFonts w:ascii="宋体" w:hint="eastAsia"/>
          <w:sz w:val="30"/>
          <w:szCs w:val="30"/>
        </w:rPr>
        <w:t>……</w:t>
      </w:r>
      <w:r w:rsidRPr="00681934">
        <w:rPr>
          <w:rFonts w:ascii="宋体" w:hAnsi="宋体" w:hint="eastAsia"/>
          <w:sz w:val="30"/>
          <w:szCs w:val="30"/>
        </w:rPr>
        <w:t>草十郎根本没有会错意。即便他平时多么迟钝，他也知道现在的情况有多么危险。</w:t>
      </w:r>
      <w:r>
        <w:rPr>
          <w:rFonts w:ascii="宋体" w:hAnsi="宋体" w:hint="eastAsia"/>
          <w:sz w:val="30"/>
          <w:szCs w:val="30"/>
        </w:rPr>
        <w:t>其</w:t>
      </w:r>
      <w:r w:rsidRPr="00681934">
        <w:rPr>
          <w:rFonts w:ascii="宋体" w:hAnsi="宋体" w:hint="eastAsia"/>
          <w:sz w:val="30"/>
          <w:szCs w:val="30"/>
        </w:rPr>
        <w:t>证据就是。虽然他的话好像满不在乎，但他的表情却是僵硬的。</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w:t>
      </w:r>
      <w:r w:rsidRPr="00681934">
        <w:rPr>
          <w:rFonts w:ascii="宋体" w:hint="eastAsia"/>
          <w:sz w:val="30"/>
          <w:szCs w:val="30"/>
        </w:rPr>
        <w:t>……</w:t>
      </w:r>
      <w:r w:rsidRPr="00681934">
        <w:rPr>
          <w:rFonts w:ascii="宋体" w:hAnsi="宋体" w:hint="eastAsia"/>
          <w:sz w:val="30"/>
          <w:szCs w:val="30"/>
        </w:rPr>
        <w:t>到底，打算</w:t>
      </w:r>
      <w:r w:rsidRPr="00681934">
        <w:rPr>
          <w:rFonts w:ascii="宋体" w:hint="eastAsia"/>
          <w:sz w:val="30"/>
          <w:szCs w:val="30"/>
        </w:rPr>
        <w:t>……</w:t>
      </w:r>
      <w:r w:rsidRPr="00681934">
        <w:rPr>
          <w:rFonts w:ascii="宋体" w:hAnsi="宋体" w:hint="eastAsia"/>
          <w:sz w:val="30"/>
          <w:szCs w:val="30"/>
        </w:rPr>
        <w:t>”来这儿做什么</w:t>
      </w:r>
      <w:r w:rsidRPr="00681934">
        <w:rPr>
          <w:rFonts w:ascii="宋体" w:hAnsi="宋体"/>
          <w:sz w:val="30"/>
          <w:szCs w:val="30"/>
        </w:rPr>
        <w:t>——</w:t>
      </w:r>
      <w:r w:rsidRPr="00681934">
        <w:rPr>
          <w:rFonts w:ascii="宋体" w:hAnsi="宋体" w:hint="eastAsia"/>
          <w:sz w:val="30"/>
          <w:szCs w:val="30"/>
        </w:rPr>
        <w:t>青子想说的话被咳嗽打断了。草十郎把食指放在嘴边，然后点了点头、</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青子勉强可以理解他的动作的意思</w:t>
      </w:r>
      <w:r w:rsidRPr="00681934">
        <w:rPr>
          <w:rFonts w:ascii="宋体" w:hAnsi="宋体"/>
          <w:sz w:val="30"/>
          <w:szCs w:val="30"/>
        </w:rPr>
        <w:t>——</w:t>
      </w:r>
      <w:r w:rsidRPr="00681934">
        <w:rPr>
          <w:rFonts w:ascii="宋体" w:hAnsi="宋体" w:hint="eastAsia"/>
          <w:sz w:val="30"/>
          <w:szCs w:val="30"/>
        </w:rPr>
        <w:t>勉强说话是不行的。</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“但是，喂。情况与那时候一样。既然你被打倒了，这次就该轮到我了吧？所以我这不是来帮忙了吗？</w:t>
      </w:r>
      <w:r w:rsidRPr="00681934">
        <w:rPr>
          <w:rFonts w:ascii="宋体" w:hint="eastAsia"/>
          <w:sz w:val="30"/>
          <w:szCs w:val="30"/>
        </w:rPr>
        <w:t>……</w:t>
      </w:r>
      <w:r w:rsidRPr="00681934">
        <w:rPr>
          <w:rFonts w:ascii="宋体" w:hAnsi="宋体" w:hint="eastAsia"/>
          <w:sz w:val="30"/>
          <w:szCs w:val="30"/>
        </w:rPr>
        <w:t>啊啊。不过我什么都做不来也和那时一样。”青子没有回答。她仅仅是呆呆地仰着脸，看起来就像是真的在发呆一样的盯着草十郎。</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狼人焦躁的盯着两人的一举一动。</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他自视为王者。仅仅是因为被无视他就会杀了对方。如果不是橙子在，他早就一口咬断草十郎的咽喉了。他本该给对方施加了压力的。可是那猎物却完全没有恐惧的样子。</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虽然不敢相信，但是</w:t>
      </w:r>
      <w:r w:rsidRPr="00681934">
        <w:rPr>
          <w:rFonts w:ascii="宋体" w:hAnsi="宋体"/>
          <w:sz w:val="30"/>
          <w:szCs w:val="30"/>
        </w:rPr>
        <w:t>——</w:t>
      </w:r>
      <w:r w:rsidRPr="00681934">
        <w:rPr>
          <w:rFonts w:ascii="宋体" w:hAnsi="宋体" w:hint="eastAsia"/>
          <w:sz w:val="30"/>
          <w:szCs w:val="30"/>
        </w:rPr>
        <w:t>在那个人了眼中，自己该不会无关紧要的吧</w:t>
      </w:r>
      <w:r w:rsidRPr="00681934">
        <w:rPr>
          <w:rFonts w:ascii="宋体" w:hAnsi="宋体"/>
          <w:sz w:val="30"/>
          <w:szCs w:val="30"/>
        </w:rPr>
        <w:t>——</w:t>
      </w:r>
      <w:r w:rsidRPr="00681934">
        <w:rPr>
          <w:rFonts w:ascii="宋体" w:hAnsi="宋体" w:hint="eastAsia"/>
          <w:sz w:val="30"/>
          <w:szCs w:val="30"/>
        </w:rPr>
        <w:t>？</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w:t>
      </w:r>
      <w:r w:rsidRPr="00681934">
        <w:rPr>
          <w:rFonts w:ascii="宋体" w:hint="eastAsia"/>
          <w:sz w:val="30"/>
          <w:szCs w:val="30"/>
        </w:rPr>
        <w:t>……</w:t>
      </w:r>
      <w:r w:rsidRPr="00681934">
        <w:rPr>
          <w:rFonts w:ascii="宋体" w:hAnsi="宋体" w:hint="eastAsia"/>
          <w:sz w:val="30"/>
          <w:szCs w:val="30"/>
        </w:rPr>
        <w:t>哎，无论是谁都无所谓。绷紧的肌肉咬起来口感也不错，没有什么能比吃饱更重要。先从那个哥哥开始没问题？”</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少年又叫了起来。但草十郎还是没有回应，他用一只手慢慢捂住了鼻子。草十郎非常冷静，他像是没有意识到少年般说：“</w:t>
      </w:r>
      <w:r w:rsidRPr="00681934">
        <w:rPr>
          <w:rFonts w:ascii="宋体" w:hint="eastAsia"/>
          <w:sz w:val="30"/>
          <w:szCs w:val="30"/>
        </w:rPr>
        <w:t>……</w:t>
      </w:r>
      <w:r w:rsidRPr="00681934">
        <w:rPr>
          <w:rFonts w:ascii="宋体" w:hAnsi="宋体" w:hint="eastAsia"/>
          <w:sz w:val="30"/>
          <w:szCs w:val="30"/>
        </w:rPr>
        <w:t>有珠。”</w:t>
      </w:r>
    </w:p>
    <w:p w:rsidR="00994F9A" w:rsidRDefault="00994F9A" w:rsidP="00454ED6">
      <w:pPr>
        <w:ind w:firstLine="405"/>
        <w:jc w:val="left"/>
        <w:rPr>
          <w:rFonts w:ascii="宋体"/>
          <w:szCs w:val="21"/>
        </w:rPr>
      </w:pPr>
      <w:r>
        <w:rPr>
          <w:rFonts w:ascii="宋体" w:hint="eastAsia"/>
          <w:szCs w:val="21"/>
        </w:rPr>
        <w:t>“…………</w:t>
      </w:r>
      <w:r>
        <w:rPr>
          <w:rFonts w:ascii="宋体" w:hAnsi="宋体"/>
          <w:szCs w:val="21"/>
        </w:rPr>
        <w:t>?</w:t>
      </w:r>
      <w:r>
        <w:rPr>
          <w:rFonts w:ascii="宋体" w:hint="eastAsia"/>
          <w:szCs w:val="21"/>
        </w:rPr>
        <w:t>”</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草十郎不高兴的嘟嚷声任谁都会感到疑惑。因为没人闻到他说什么的气味。</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w:t>
      </w:r>
      <w:r w:rsidRPr="00681934">
        <w:rPr>
          <w:rFonts w:ascii="宋体" w:hint="eastAsia"/>
          <w:sz w:val="30"/>
          <w:szCs w:val="30"/>
        </w:rPr>
        <w:t>……</w:t>
      </w:r>
      <w:r w:rsidRPr="00681934">
        <w:rPr>
          <w:rFonts w:ascii="宋体" w:hAnsi="宋体" w:hint="eastAsia"/>
          <w:sz w:val="30"/>
          <w:szCs w:val="30"/>
        </w:rPr>
        <w:t>哎。你闻到了什么气味啊，大哥哥。”虽然狼人看起来很从容，但他的声音却显得很焦躁。由于再三被无视，狼人少年已经压抑不住怒火了。</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这次，草十郎终于朝着距离很远，但却正对着自己的狼人少年转过身来。</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我闻到一些很没品的肉味。就是因为这个我才讨厌狗的。”那是草十郎打从心底感到不开心而说出的话语，对他来说那只是自言自语。但是那对于少年来说却是实实在在的侮辱。然而草十郎本人似乎完全没有感觉到这些。</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w:t>
      </w:r>
      <w:r w:rsidRPr="00681934">
        <w:rPr>
          <w:rFonts w:ascii="宋体" w:hAnsi="宋体"/>
          <w:sz w:val="30"/>
          <w:szCs w:val="30"/>
        </w:rPr>
        <w:t>——</w:t>
      </w:r>
      <w:r w:rsidRPr="00681934">
        <w:rPr>
          <w:rFonts w:ascii="宋体" w:hAnsi="宋体" w:hint="eastAsia"/>
          <w:sz w:val="30"/>
          <w:szCs w:val="30"/>
        </w:rPr>
        <w:t>，哈！”突然刮起了一阵风。或许是因为狼人的情绪发生了变化。野兽的气息变成了燃烧大气的气流，雪地上刮起了一阵狂风。</w:t>
      </w:r>
    </w:p>
    <w:p w:rsidR="00994F9A" w:rsidRDefault="00994F9A" w:rsidP="00454ED6">
      <w:pPr>
        <w:ind w:firstLine="405"/>
        <w:jc w:val="left"/>
        <w:rPr>
          <w:rFonts w:ascii="宋体"/>
          <w:szCs w:val="21"/>
        </w:rPr>
      </w:pPr>
      <w:r>
        <w:rPr>
          <w:rFonts w:ascii="宋体" w:hint="eastAsia"/>
          <w:szCs w:val="21"/>
        </w:rPr>
        <w:t>“</w:t>
      </w:r>
      <w:r>
        <w:rPr>
          <w:rFonts w:ascii="宋体" w:hAnsi="宋体" w:hint="eastAsia"/>
          <w:szCs w:val="21"/>
        </w:rPr>
        <w:t>草十郎</w:t>
      </w:r>
      <w:r>
        <w:rPr>
          <w:rFonts w:ascii="宋体" w:hint="eastAsia"/>
          <w:szCs w:val="21"/>
        </w:rPr>
        <w:t>……</w:t>
      </w:r>
      <w:r>
        <w:rPr>
          <w:rFonts w:ascii="宋体" w:hAnsi="宋体" w:hint="eastAsia"/>
          <w:szCs w:val="21"/>
        </w:rPr>
        <w:t>！</w:t>
      </w:r>
      <w:r>
        <w:rPr>
          <w:rFonts w:ascii="宋体" w:hint="eastAsia"/>
          <w:szCs w:val="21"/>
        </w:rPr>
        <w:t>”</w:t>
      </w:r>
      <w:r>
        <w:rPr>
          <w:rFonts w:ascii="宋体" w:hAnsi="宋体" w:hint="eastAsia"/>
          <w:szCs w:val="21"/>
        </w:rPr>
        <w:t>这样下去最先被杀掉的就真是草十郎了</w:t>
      </w:r>
      <w:r>
        <w:rPr>
          <w:rFonts w:ascii="宋体" w:hAnsi="宋体"/>
          <w:szCs w:val="21"/>
        </w:rPr>
        <w:t>——</w:t>
      </w:r>
      <w:r>
        <w:rPr>
          <w:rFonts w:ascii="宋体" w:hAnsi="宋体" w:hint="eastAsia"/>
          <w:szCs w:val="21"/>
        </w:rPr>
        <w:t>青子拼尽全力，但是那副坏掉的身体却连手指都无法动弹。或许是因为听到了草十郎的失言，有珠也挣扎着站起来。</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然而草十郎却和那两个人明显不同。他站在那儿看起来那么泰然自若。这让狼人少年的焦躁已经超过了极限。</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w:t>
      </w:r>
      <w:r w:rsidRPr="00681934">
        <w:rPr>
          <w:rFonts w:ascii="宋体" w:hint="eastAsia"/>
          <w:sz w:val="30"/>
          <w:szCs w:val="30"/>
        </w:rPr>
        <w:t>……</w:t>
      </w:r>
      <w:r w:rsidRPr="00681934">
        <w:rPr>
          <w:rFonts w:ascii="宋体" w:hAnsi="宋体" w:hint="eastAsia"/>
          <w:sz w:val="30"/>
          <w:szCs w:val="30"/>
        </w:rPr>
        <w:t>这样啊。你觉得我是孩子，所以就看不起我吗，大哥哥</w:t>
      </w:r>
      <w:r w:rsidRPr="00681934">
        <w:rPr>
          <w:rFonts w:ascii="宋体" w:hint="eastAsia"/>
          <w:sz w:val="30"/>
          <w:szCs w:val="30"/>
        </w:rPr>
        <w:t>……</w:t>
      </w:r>
      <w:r w:rsidRPr="00681934">
        <w:rPr>
          <w:rFonts w:ascii="宋体" w:hAnsi="宋体" w:hint="eastAsia"/>
          <w:sz w:val="30"/>
          <w:szCs w:val="30"/>
        </w:rPr>
        <w:t>！”狼人的人类时间到此为止。</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在发出包含怒气的话语的同时，少年的身体发生了变化。头发如同燃烧的金色火焰，而他的身体也越变越大，肌肉像恶魔的獠牙一样坚固，全身都覆盖着带刺的毛发。刚刚还是人类模样的脸和手已经膨胀成椭圆形。他汲取了空气中的魔力，改变存在形式变成了异形的野兽</w:t>
      </w:r>
      <w:r w:rsidRPr="00681934">
        <w:rPr>
          <w:rFonts w:ascii="宋体" w:hAnsi="宋体"/>
          <w:sz w:val="30"/>
          <w:szCs w:val="30"/>
        </w:rPr>
        <w:t>——</w:t>
      </w:r>
      <w:r w:rsidRPr="00681934">
        <w:rPr>
          <w:rFonts w:ascii="宋体" w:hAnsi="宋体" w:hint="eastAsia"/>
          <w:sz w:val="30"/>
          <w:szCs w:val="30"/>
        </w:rPr>
        <w:t>有着人的外形的狼。</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“不许兽化，贝奥</w:t>
      </w:r>
      <w:r w:rsidRPr="00681934">
        <w:rPr>
          <w:rFonts w:ascii="宋体" w:hint="eastAsia"/>
          <w:sz w:val="30"/>
          <w:szCs w:val="30"/>
        </w:rPr>
        <w:t>……</w:t>
      </w:r>
      <w:r w:rsidRPr="00681934">
        <w:rPr>
          <w:rFonts w:ascii="宋体" w:hAnsi="宋体" w:hint="eastAsia"/>
          <w:sz w:val="30"/>
          <w:szCs w:val="30"/>
        </w:rPr>
        <w:t>！”在一边旁观的橙子叫了起来，化成狼人的少年没有回应。野兽只是发出了浓重的喘息声。</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“怎么可能”清楚的看到了少年变身的草十郎只是嘟嚷了这一句话。</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单是从人变成怪兽就已经像是一场噩梦了。而且还是看起来比自己个子还小的少年竟然变成了近两米的大块头，这简直不可思议。如果他还能保持正常的理性就是奇迹了。</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w:t>
      </w:r>
      <w:r w:rsidRPr="00681934">
        <w:rPr>
          <w:rFonts w:ascii="宋体" w:hint="eastAsia"/>
          <w:sz w:val="30"/>
          <w:szCs w:val="30"/>
        </w:rPr>
        <w:t>……</w:t>
      </w:r>
      <w:r w:rsidRPr="00681934">
        <w:rPr>
          <w:rFonts w:ascii="宋体" w:hAnsi="宋体" w:hint="eastAsia"/>
          <w:sz w:val="30"/>
          <w:szCs w:val="30"/>
        </w:rPr>
        <w:t>吓我一跳。”猎物的嘟嚷声让狼人满足的歪了歪嘴角。</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虽然是个奇怪的人类，不过结局最终还是和之前一样。</w:t>
      </w:r>
      <w:r w:rsidRPr="00681934">
        <w:rPr>
          <w:rFonts w:ascii="宋体" w:hAnsi="宋体"/>
          <w:sz w:val="30"/>
          <w:szCs w:val="30"/>
        </w:rPr>
        <w:t>——</w:t>
      </w:r>
      <w:r w:rsidRPr="00681934">
        <w:rPr>
          <w:rFonts w:ascii="宋体" w:hAnsi="宋体" w:hint="eastAsia"/>
          <w:sz w:val="30"/>
          <w:szCs w:val="30"/>
        </w:rPr>
        <w:t>但是，他的虚荣心只得到了瞬间的满足。</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即将要被他捕获的猎物紧接着由衷地说：“你这样不就是真的狗吗。”</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w:t>
      </w:r>
      <w:r w:rsidRPr="00681934">
        <w:rPr>
          <w:rFonts w:ascii="宋体" w:hAnsi="宋体"/>
          <w:sz w:val="30"/>
          <w:szCs w:val="30"/>
        </w:rPr>
        <w:t>——</w:t>
      </w:r>
      <w:r w:rsidRPr="00681934">
        <w:rPr>
          <w:rFonts w:ascii="宋体" w:hAnsi="宋体" w:hint="eastAsia"/>
          <w:sz w:val="30"/>
          <w:szCs w:val="30"/>
        </w:rPr>
        <w:t>”四周静的连灰尘漂浮起来的声音都能听到。</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青子，有珠和橙子都没有说话。亲眼看到连她们都觉得可怕的狼人的兽化，没想到还会有人说这样的话。</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乐观的草十郎像是看了骗小孩的电影那样一脸不满。</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w:t>
      </w:r>
      <w:r w:rsidRPr="00681934">
        <w:rPr>
          <w:rFonts w:ascii="宋体" w:hAnsi="宋体"/>
          <w:sz w:val="30"/>
          <w:szCs w:val="30"/>
        </w:rPr>
        <w:t>——</w:t>
      </w:r>
      <w:r w:rsidRPr="00681934">
        <w:rPr>
          <w:rFonts w:ascii="宋体" w:hAnsi="宋体" w:hint="eastAsia"/>
          <w:sz w:val="30"/>
          <w:szCs w:val="30"/>
        </w:rPr>
        <w:t>，</w:t>
      </w:r>
      <w:r w:rsidRPr="00681934">
        <w:rPr>
          <w:rFonts w:ascii="宋体" w:hAnsi="宋体"/>
          <w:sz w:val="30"/>
          <w:szCs w:val="30"/>
        </w:rPr>
        <w:t>——</w:t>
      </w:r>
      <w:r w:rsidRPr="00681934">
        <w:rPr>
          <w:rFonts w:ascii="宋体" w:hAnsi="宋体" w:hint="eastAsia"/>
          <w:sz w:val="30"/>
          <w:szCs w:val="30"/>
        </w:rPr>
        <w:t>，</w:t>
      </w:r>
      <w:r w:rsidRPr="00681934">
        <w:rPr>
          <w:rFonts w:ascii="宋体" w:hAnsi="宋体"/>
          <w:sz w:val="30"/>
          <w:szCs w:val="30"/>
        </w:rPr>
        <w:t>——</w:t>
      </w:r>
      <w:r w:rsidRPr="00681934">
        <w:rPr>
          <w:rFonts w:ascii="宋体" w:hAnsi="宋体" w:hint="eastAsia"/>
          <w:sz w:val="30"/>
          <w:szCs w:val="30"/>
        </w:rPr>
        <w:t>”事到如今，做什么都晚了。</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狼人展现出了帝王风范。</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自负为最强的狼人的情绪的起伏逐渐消失了。</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有几个人把这理解为他要动真格了。</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“贝奥，不要杀</w:t>
      </w:r>
      <w:r w:rsidRPr="00681934">
        <w:rPr>
          <w:rFonts w:ascii="宋体" w:hAnsi="宋体"/>
          <w:sz w:val="30"/>
          <w:szCs w:val="30"/>
        </w:rPr>
        <w:t>——</w:t>
      </w:r>
      <w:r w:rsidRPr="00681934">
        <w:rPr>
          <w:rFonts w:ascii="宋体" w:hAnsi="宋体" w:hint="eastAsia"/>
          <w:sz w:val="30"/>
          <w:szCs w:val="30"/>
        </w:rPr>
        <w:t>！”黄金兽根本没有听到主人的劝阻。他保持着向前倾的姿势，盯着只有十米远的草十郎。</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没错，只有十米。</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他要冲过去只需要零点五秒。对那个人类进行</w:t>
      </w:r>
      <w:r>
        <w:rPr>
          <w:rFonts w:ascii="宋体" w:hAnsi="宋体" w:hint="eastAsia"/>
          <w:sz w:val="30"/>
          <w:szCs w:val="30"/>
        </w:rPr>
        <w:t>从</w:t>
      </w:r>
      <w:r w:rsidRPr="00681934">
        <w:rPr>
          <w:rFonts w:ascii="宋体" w:hAnsi="宋体" w:hint="eastAsia"/>
          <w:sz w:val="30"/>
          <w:szCs w:val="30"/>
        </w:rPr>
        <w:t>头到脚的攻击，他的三只爪子落下去也只需零点五秒。</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“你要死了哦，你</w:t>
      </w:r>
      <w:r w:rsidRPr="00681934">
        <w:rPr>
          <w:rFonts w:ascii="宋体" w:hint="eastAsia"/>
          <w:sz w:val="30"/>
          <w:szCs w:val="30"/>
        </w:rPr>
        <w:t>……</w:t>
      </w:r>
      <w:r w:rsidRPr="00681934">
        <w:rPr>
          <w:rFonts w:ascii="宋体" w:hAnsi="宋体" w:hint="eastAsia"/>
          <w:sz w:val="30"/>
          <w:szCs w:val="30"/>
        </w:rPr>
        <w:t>！”那是充满凶狠而充满喜悦的低语。狼人仅仅把那当作是攻击的信号就朝着草十郎跳去。</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只用了一秒。</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他的速度快的像是暴风。</w:t>
      </w:r>
    </w:p>
    <w:p w:rsidR="00994F9A" w:rsidRPr="00681934" w:rsidRDefault="00994F9A" w:rsidP="00454ED6">
      <w:pPr>
        <w:ind w:firstLine="405"/>
        <w:jc w:val="left"/>
        <w:rPr>
          <w:rFonts w:ascii="宋体"/>
          <w:sz w:val="30"/>
          <w:szCs w:val="30"/>
        </w:rPr>
      </w:pPr>
      <w:r w:rsidRPr="00681934">
        <w:rPr>
          <w:rFonts w:ascii="宋体" w:hAnsi="宋体"/>
          <w:sz w:val="30"/>
          <w:szCs w:val="30"/>
        </w:rPr>
        <w:t>——</w:t>
      </w:r>
      <w:r w:rsidRPr="00681934">
        <w:rPr>
          <w:rFonts w:ascii="宋体" w:hAnsi="宋体" w:hint="eastAsia"/>
          <w:sz w:val="30"/>
          <w:szCs w:val="30"/>
        </w:rPr>
        <w:t>应该说是神速吧？</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跳跃而起的狼人是一条黑影，准备迎击的草十郎也是一条无声的身影。他们的距离正好只有三步。草十郎在这仅仅一米的前进中赌上了他的全部人生。</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说时迟那时快，来到疾驰而来的巨大的暴力面前的草十郎竟然不躲不闪。</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前脚落到地上，站稳。</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强大的脚力，充满力量的背脊，狼人四肢着地。</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草十郎仅有的选择是躲避狼人的爪子。但是，他并不是为了躲过冲过来的狼人。他只是需要那个位置而已。他从一开始就没有考虑是否能躲过去，他所思考的一开始就是那一点。</w:t>
      </w:r>
    </w:p>
    <w:p w:rsidR="00994F9A" w:rsidRPr="00681934" w:rsidRDefault="00994F9A" w:rsidP="00454ED6">
      <w:pPr>
        <w:ind w:firstLine="405"/>
        <w:jc w:val="left"/>
        <w:rPr>
          <w:rFonts w:ascii="宋体"/>
          <w:sz w:val="30"/>
          <w:szCs w:val="30"/>
        </w:rPr>
      </w:pPr>
      <w:r w:rsidRPr="00681934">
        <w:rPr>
          <w:rFonts w:ascii="宋体" w:hAnsi="宋体"/>
          <w:sz w:val="30"/>
          <w:szCs w:val="30"/>
        </w:rPr>
        <w:t>——</w:t>
      </w:r>
      <w:r w:rsidRPr="00681934">
        <w:rPr>
          <w:rFonts w:ascii="宋体" w:hAnsi="宋体" w:hint="eastAsia"/>
          <w:sz w:val="30"/>
          <w:szCs w:val="30"/>
        </w:rPr>
        <w:t>要瞄准的一点。</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集中精神，协调呼吸。</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他要看透狼人身体上肌肉收缩的那一瞬间，只有那里可以说是唯一的生命壁垒上的龟裂。他用手去拍打狼人的胸部，但那也只是微弱的人力。</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钝击声响起，草十郎血肉横飞、血水横流。</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前臂的骨头粉碎性骨折，刺穿了肌肉和皮肤将外套染红。</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w:t>
      </w:r>
      <w:r w:rsidRPr="00681934">
        <w:rPr>
          <w:rFonts w:ascii="宋体" w:hAnsi="宋体"/>
          <w:sz w:val="30"/>
          <w:szCs w:val="30"/>
        </w:rPr>
        <w:t>————</w:t>
      </w:r>
      <w:r w:rsidRPr="00681934">
        <w:rPr>
          <w:rFonts w:ascii="宋体" w:hAnsi="宋体" w:hint="eastAsia"/>
          <w:sz w:val="30"/>
          <w:szCs w:val="30"/>
        </w:rPr>
        <w:t>！？”狼人扬起的爪子痉挛了。</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狼人的肉体比精神更早地因着本毫无价值的攻击而虚脱了。狼人有一瞬间有些搞不清状况张着嘴想要呼吸，他不明白自己是怎样被掀翻在地的。</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一个小小人影从他身旁划过。</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这次的攻击如同一支短矛。人影并没有护着折断的左手，而是用右手向倒在前面的狼人背上进行攻击。</w:t>
      </w:r>
    </w:p>
    <w:p w:rsidR="00994F9A" w:rsidRPr="00681934" w:rsidRDefault="00994F9A" w:rsidP="00454ED6">
      <w:pPr>
        <w:ind w:firstLine="405"/>
        <w:jc w:val="left"/>
        <w:rPr>
          <w:rFonts w:ascii="宋体"/>
          <w:sz w:val="30"/>
          <w:szCs w:val="30"/>
        </w:rPr>
      </w:pPr>
      <w:r w:rsidRPr="00681934">
        <w:rPr>
          <w:rFonts w:ascii="宋体" w:hAnsi="宋体" w:hint="eastAsia"/>
          <w:sz w:val="30"/>
          <w:szCs w:val="30"/>
        </w:rPr>
        <w:t>钝音再次响起。</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草十郎这次攻击不差毫厘地与此前的正面攻击位置对接，两次攻击形成了一把贯穿狼人身体、压碎其心脏的楔子。唯一与第一次不同的是，狼人这次没有喷血，他只是痛苦地喘息着。</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砰，狼人吐血倒下了，似乎没有了再次站起来的迹象。他不再是横扫一切的生命了。</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一切都结束了。</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四肢舞动着的金色猛兽的四肢虽然是完美无缺的利器。但是仅仅三秒钟的交手，狼人就失败了。</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w:t>
      </w:r>
      <w:r w:rsidRPr="00681934">
        <w:rPr>
          <w:rFonts w:ascii="宋体" w:hAnsi="宋体"/>
          <w:sz w:val="30"/>
          <w:szCs w:val="30"/>
        </w:rPr>
        <w:t>——</w:t>
      </w:r>
      <w:r w:rsidRPr="00681934">
        <w:rPr>
          <w:rFonts w:ascii="宋体" w:hAnsi="宋体" w:hint="eastAsia"/>
          <w:sz w:val="30"/>
          <w:szCs w:val="30"/>
        </w:rPr>
        <w:t>”任谁都会对这不敢置信的结局表示怀疑。</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而当事者只是呼吸均匀地、冷冷的俯视着倒下的狼人。</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w:t>
      </w:r>
      <w:r w:rsidRPr="00681934">
        <w:rPr>
          <w:rFonts w:ascii="宋体" w:hint="eastAsia"/>
          <w:sz w:val="30"/>
          <w:szCs w:val="30"/>
        </w:rPr>
        <w:t>……</w:t>
      </w:r>
      <w:r w:rsidRPr="00681934">
        <w:rPr>
          <w:rFonts w:ascii="宋体" w:hAnsi="宋体" w:hint="eastAsia"/>
          <w:sz w:val="30"/>
          <w:szCs w:val="30"/>
        </w:rPr>
        <w:t>为什么</w:t>
      </w:r>
      <w:r w:rsidRPr="00681934">
        <w:rPr>
          <w:rFonts w:ascii="宋体" w:hint="eastAsia"/>
          <w:sz w:val="30"/>
          <w:szCs w:val="30"/>
        </w:rPr>
        <w:t>……</w:t>
      </w:r>
      <w:r w:rsidRPr="00681934">
        <w:rPr>
          <w:rFonts w:ascii="宋体" w:hAnsi="宋体" w:hint="eastAsia"/>
          <w:sz w:val="30"/>
          <w:szCs w:val="30"/>
        </w:rPr>
        <w:t>我</w:t>
      </w:r>
      <w:r w:rsidRPr="00681934">
        <w:rPr>
          <w:rFonts w:ascii="宋体" w:hint="eastAsia"/>
          <w:sz w:val="30"/>
          <w:szCs w:val="30"/>
        </w:rPr>
        <w:t>……</w:t>
      </w:r>
      <w:r w:rsidRPr="00681934">
        <w:rPr>
          <w:rFonts w:ascii="宋体" w:hAnsi="宋体" w:hint="eastAsia"/>
          <w:sz w:val="30"/>
          <w:szCs w:val="30"/>
        </w:rPr>
        <w:t>？”</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即便是在倒下去之后，狼人也没有把握能再站起来。心脏破裂，血液逆流，包括大脑在内的身体机能停滞的他整个倒在了地面上。</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可以确定的是，如果是一般的动物呢</w:t>
      </w:r>
      <w:r w:rsidRPr="00681934">
        <w:rPr>
          <w:rFonts w:ascii="宋体" w:hAnsi="宋体"/>
          <w:sz w:val="30"/>
          <w:szCs w:val="30"/>
        </w:rPr>
        <w:t xml:space="preserve"> </w:t>
      </w:r>
      <w:r w:rsidRPr="00681934">
        <w:rPr>
          <w:rFonts w:ascii="宋体" w:hAnsi="宋体" w:hint="eastAsia"/>
          <w:sz w:val="30"/>
          <w:szCs w:val="30"/>
        </w:rPr>
        <w:t>，这就预示着死亡。但是对于狼人来说，这也是无所谓的事情因为他的心脏最终会恢复，身体机能也会跟着恢复。</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那并非是因为他接受过具有神秘性的魔术，而是这种伤就和被小石头绊倒并没有什么不同。</w:t>
      </w:r>
      <w:r w:rsidRPr="00681934">
        <w:rPr>
          <w:rFonts w:ascii="宋体" w:hAnsi="宋体"/>
          <w:sz w:val="30"/>
          <w:szCs w:val="30"/>
        </w:rPr>
        <w:t>——</w:t>
      </w:r>
      <w:r w:rsidRPr="00681934">
        <w:rPr>
          <w:rFonts w:ascii="宋体" w:hAnsi="宋体" w:hint="eastAsia"/>
          <w:sz w:val="30"/>
          <w:szCs w:val="30"/>
        </w:rPr>
        <w:t>只不过矛盾的是，没有动物会因为被小石头绊倒而心脏停止跳动的。</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w:t>
      </w:r>
      <w:r w:rsidRPr="00681934">
        <w:rPr>
          <w:rFonts w:ascii="宋体" w:hint="eastAsia"/>
          <w:sz w:val="30"/>
          <w:szCs w:val="30"/>
        </w:rPr>
        <w:t>……</w:t>
      </w:r>
      <w:r w:rsidRPr="00681934">
        <w:rPr>
          <w:rFonts w:ascii="宋体" w:hAnsi="宋体" w:hint="eastAsia"/>
          <w:sz w:val="30"/>
          <w:szCs w:val="30"/>
        </w:rPr>
        <w:t>想，快想起来</w:t>
      </w:r>
      <w:r w:rsidRPr="00681934">
        <w:rPr>
          <w:rFonts w:ascii="宋体" w:hint="eastAsia"/>
          <w:sz w:val="30"/>
          <w:szCs w:val="30"/>
        </w:rPr>
        <w:t>……</w:t>
      </w:r>
      <w:r w:rsidRPr="00681934">
        <w:rPr>
          <w:rFonts w:ascii="宋体" w:hAnsi="宋体" w:hint="eastAsia"/>
          <w:sz w:val="30"/>
          <w:szCs w:val="30"/>
        </w:rPr>
        <w:t>”狼人拼命唤醒记忆。</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他要回忆起举起爪子那一时段的部分，重点就在那之后。能够忍受高速炮弹直接袭击的自己，为什么，会因为人类微弱的力量而倒下。</w:t>
      </w:r>
      <w:r w:rsidRPr="00681934">
        <w:rPr>
          <w:rFonts w:ascii="宋体" w:hAnsi="宋体"/>
          <w:sz w:val="30"/>
          <w:szCs w:val="30"/>
        </w:rPr>
        <w:t>——</w:t>
      </w:r>
      <w:r w:rsidRPr="00681934">
        <w:rPr>
          <w:rFonts w:ascii="宋体" w:hAnsi="宋体" w:hint="eastAsia"/>
          <w:sz w:val="30"/>
          <w:szCs w:val="30"/>
        </w:rPr>
        <w:t>不对。应该说，为什么他从一开始就不知道对手在做什么。的确，在草十郎钻到他怀里时，他是感受到了小小的冲击，他们似乎是有一点身体接触。或许正是那关键的一击让他的心脏受到了伤害。</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“哈</w:t>
      </w:r>
      <w:r w:rsidRPr="00681934">
        <w:rPr>
          <w:rFonts w:ascii="宋体" w:hAnsi="宋体"/>
          <w:sz w:val="30"/>
          <w:szCs w:val="30"/>
        </w:rPr>
        <w:t>——</w:t>
      </w:r>
      <w:r w:rsidRPr="00681934">
        <w:rPr>
          <w:rFonts w:ascii="宋体" w:hAnsi="宋体" w:hint="eastAsia"/>
          <w:sz w:val="30"/>
          <w:szCs w:val="30"/>
        </w:rPr>
        <w:t>”</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那不可能。</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如果只是那么一下就停跳，那也就不是狼人的心脏了。</w:t>
      </w:r>
      <w:r w:rsidRPr="00681934">
        <w:rPr>
          <w:rFonts w:ascii="宋体" w:hAnsi="宋体"/>
          <w:sz w:val="30"/>
          <w:szCs w:val="30"/>
        </w:rPr>
        <w:t>——</w:t>
      </w:r>
      <w:r w:rsidRPr="00681934">
        <w:rPr>
          <w:rFonts w:ascii="宋体" w:hAnsi="宋体" w:hint="eastAsia"/>
          <w:sz w:val="30"/>
          <w:szCs w:val="30"/>
        </w:rPr>
        <w:t>结果，无论怎么思索，他都无法得出一个明确的答案。对于从来没有“陷入困境”的经验，对人类还不够了解的狼人来说，这个答案太难解了。因此，对狼人来说的事实只是自己倒在了地上。</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他又试着反复思索着事情的经过。</w:t>
      </w:r>
    </w:p>
    <w:p w:rsidR="00994F9A" w:rsidRPr="00681934" w:rsidRDefault="00994F9A" w:rsidP="00964129">
      <w:pPr>
        <w:ind w:firstLine="405"/>
        <w:jc w:val="left"/>
        <w:rPr>
          <w:rFonts w:ascii="宋体"/>
          <w:sz w:val="30"/>
          <w:szCs w:val="30"/>
        </w:rPr>
      </w:pPr>
      <w:r w:rsidRPr="00681934">
        <w:rPr>
          <w:rFonts w:ascii="宋体" w:hAnsi="宋体"/>
          <w:sz w:val="30"/>
          <w:szCs w:val="30"/>
        </w:rPr>
        <w:t>——</w:t>
      </w:r>
      <w:r w:rsidRPr="00681934">
        <w:rPr>
          <w:rFonts w:ascii="宋体" w:hAnsi="宋体" w:hint="eastAsia"/>
          <w:sz w:val="30"/>
          <w:szCs w:val="30"/>
        </w:rPr>
        <w:t>胸口受到重击以及有一瞬间的空白。</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然后自己就像被兜住了一样翻到了。然后背部再次受到攻击。他的心脏破裂好像就是因为那一击。</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w:t>
      </w:r>
      <w:r w:rsidRPr="00681934">
        <w:rPr>
          <w:rFonts w:ascii="宋体" w:hint="eastAsia"/>
          <w:sz w:val="30"/>
          <w:szCs w:val="30"/>
        </w:rPr>
        <w:t>……</w:t>
      </w:r>
      <w:r w:rsidRPr="00681934">
        <w:rPr>
          <w:rFonts w:ascii="宋体" w:hAnsi="宋体" w:hint="eastAsia"/>
          <w:sz w:val="30"/>
          <w:szCs w:val="30"/>
        </w:rPr>
        <w:t>开玩笑。我会因为这</w:t>
      </w:r>
      <w:r w:rsidRPr="00681934">
        <w:rPr>
          <w:rFonts w:ascii="宋体" w:hAnsi="宋体"/>
          <w:sz w:val="30"/>
          <w:szCs w:val="30"/>
        </w:rPr>
        <w:t>——</w:t>
      </w:r>
      <w:r w:rsidRPr="00681934">
        <w:rPr>
          <w:rFonts w:ascii="宋体" w:hAnsi="宋体" w:hint="eastAsia"/>
          <w:sz w:val="30"/>
          <w:szCs w:val="30"/>
        </w:rPr>
        <w:t>”他不可能就这么被打倒，这不合常理。</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就像违规被罚一样不甘心的少年咬牙用积攒着全身的力气。</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“对。这都是骗人的。就算是同族里面也没有能大败我的家伙。这些痛苦，这种事情，全部都是骗人的。这太不合常理了。我不可能会败给其他生物的</w:t>
      </w:r>
      <w:r w:rsidRPr="00681934">
        <w:rPr>
          <w:rFonts w:ascii="宋体" w:hint="eastAsia"/>
          <w:sz w:val="30"/>
          <w:szCs w:val="30"/>
        </w:rPr>
        <w:t>……</w:t>
      </w:r>
      <w:r w:rsidRPr="00681934">
        <w:rPr>
          <w:rFonts w:ascii="宋体" w:hAnsi="宋体" w:hint="eastAsia"/>
          <w:sz w:val="30"/>
          <w:szCs w:val="30"/>
        </w:rPr>
        <w:t>！”</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思考的时间结束了。狼人的伤口早已愈合。为了再一次战斗，狼人躺在地上凝视着旁边站着的敌人。</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“我</w:t>
      </w:r>
      <w:r w:rsidRPr="00681934">
        <w:rPr>
          <w:rFonts w:ascii="宋体" w:hAnsi="宋体"/>
          <w:sz w:val="30"/>
          <w:szCs w:val="30"/>
        </w:rPr>
        <w:t>——</w:t>
      </w:r>
      <w:r w:rsidRPr="00681934">
        <w:rPr>
          <w:rFonts w:ascii="宋体" w:hAnsi="宋体" w:hint="eastAsia"/>
          <w:sz w:val="30"/>
          <w:szCs w:val="30"/>
        </w:rPr>
        <w:t>不、认输</w:t>
      </w:r>
      <w:r w:rsidRPr="00681934">
        <w:rPr>
          <w:rFonts w:ascii="宋体" w:hAnsi="宋体"/>
          <w:sz w:val="30"/>
          <w:szCs w:val="30"/>
        </w:rPr>
        <w:t>——</w:t>
      </w:r>
      <w:r w:rsidRPr="00681934">
        <w:rPr>
          <w:rFonts w:ascii="宋体" w:hAnsi="宋体" w:hint="eastAsia"/>
          <w:sz w:val="30"/>
          <w:szCs w:val="30"/>
        </w:rPr>
        <w:t>”瞬间、狼人的背上传来了一种不熟悉的新的疼痛。他感到一阵眩晕，仍然一点神采都没有。仍然以空虚的眼看着月亮的草十郎还活着。</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他的两只手臂都折断了。但是那上面并没有因为强击而造成的伤痕。如果他有痛觉的话应该会忍不住叫痛吧。但是他知所以没有发出一点声音，是因为</w:t>
      </w:r>
      <w:r w:rsidRPr="00681934">
        <w:rPr>
          <w:rFonts w:ascii="宋体" w:hint="eastAsia"/>
          <w:sz w:val="30"/>
          <w:szCs w:val="30"/>
        </w:rPr>
        <w:t>……</w:t>
      </w:r>
      <w:r w:rsidRPr="00681934">
        <w:rPr>
          <w:rFonts w:ascii="宋体" w:hAnsi="宋体" w:hint="eastAsia"/>
          <w:sz w:val="30"/>
          <w:szCs w:val="30"/>
        </w:rPr>
        <w:t>或许说</w:t>
      </w:r>
      <w:r w:rsidRPr="00681934">
        <w:rPr>
          <w:rFonts w:ascii="宋体" w:hAnsi="宋体"/>
          <w:sz w:val="30"/>
          <w:szCs w:val="30"/>
        </w:rPr>
        <w:t>——</w:t>
      </w:r>
      <w:r w:rsidRPr="00681934">
        <w:rPr>
          <w:rFonts w:ascii="宋体" w:hAnsi="宋体" w:hint="eastAsia"/>
          <w:sz w:val="30"/>
          <w:szCs w:val="30"/>
        </w:rPr>
        <w:t>他从来就没有活过吗？</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草十郎如同死人一样的眼镜凝视着狼人。</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靠近的</w:t>
      </w:r>
      <w:r>
        <w:rPr>
          <w:rFonts w:ascii="宋体" w:hAnsi="宋体" w:hint="eastAsia"/>
          <w:sz w:val="30"/>
          <w:szCs w:val="30"/>
        </w:rPr>
        <w:t>话</w:t>
      </w:r>
      <w:r w:rsidRPr="00681934">
        <w:rPr>
          <w:rFonts w:ascii="宋体" w:hAnsi="宋体" w:hint="eastAsia"/>
          <w:sz w:val="30"/>
          <w:szCs w:val="30"/>
        </w:rPr>
        <w:t>就会明白。</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那个人无悲无喜，没有表露出任何想法。</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就像没有大脑的昆虫。</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狼人身上的毛发全部竖立了起来。他不知道表现在自己脊背上的那种感情的名称。他对这种不懂的东西感到恐惧。这件事对原本不知恐惧为何的狼人来说就像尘埃一样难以发觉。</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金狼到现在为止与许多神秘事物战斗过，并一一打败了它们。他知道</w:t>
      </w:r>
      <w:r>
        <w:rPr>
          <w:rFonts w:ascii="宋体" w:hAnsi="宋体" w:hint="eastAsia"/>
          <w:sz w:val="30"/>
          <w:szCs w:val="30"/>
        </w:rPr>
        <w:t>那</w:t>
      </w:r>
      <w:r w:rsidRPr="00681934">
        <w:rPr>
          <w:rFonts w:ascii="宋体" w:hAnsi="宋体" w:hint="eastAsia"/>
          <w:sz w:val="30"/>
          <w:szCs w:val="30"/>
        </w:rPr>
        <w:t>些比自己身体大并依此为自豪的野兽。也知道一些与自己一样的传说中的野兽。但是他却没见过这样的。他没见过像人这么大的昆虫，连想都没有想过。</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他的背脊生出两道恶寒。</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此时此刻，如果他稍微移动一点，即便没有理由和预兆，那个人瞄准他头部的脚就会落下。但与这绝望的预感不同的是，狼人少年觉得这个对手不会动的。</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这个人不会使用更加粗暴的行为。</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他就像生物一样</w:t>
      </w:r>
      <w:r w:rsidRPr="00681934">
        <w:rPr>
          <w:rFonts w:ascii="宋体" w:hint="eastAsia"/>
          <w:sz w:val="30"/>
          <w:szCs w:val="30"/>
        </w:rPr>
        <w:t>……</w:t>
      </w:r>
      <w:r w:rsidRPr="00681934">
        <w:rPr>
          <w:rFonts w:ascii="宋体" w:hAnsi="宋体" w:hint="eastAsia"/>
          <w:sz w:val="30"/>
          <w:szCs w:val="30"/>
        </w:rPr>
        <w:t>不，他明明是形似动物又没有本能的石头，但却能用人类的判断力进行活动。</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这种矛盾的现状让狼人的价值观产生了混乱。他由于未知的感情而产生了幻肢痛。许多细小的声音响起，就像小图钉在逼近心脏一样。这是狼人少年第一次遇到的疑问，也是现实。</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这个世上存在着不知道如何是好的矛盾，并且</w:t>
      </w:r>
      <w:r w:rsidRPr="00681934">
        <w:rPr>
          <w:rFonts w:ascii="宋体" w:hAnsi="宋体"/>
          <w:sz w:val="30"/>
          <w:szCs w:val="30"/>
        </w:rPr>
        <w:t>——</w:t>
      </w:r>
      <w:r w:rsidRPr="00681934">
        <w:rPr>
          <w:rFonts w:ascii="宋体" w:hAnsi="宋体" w:hint="eastAsia"/>
          <w:sz w:val="30"/>
          <w:szCs w:val="30"/>
        </w:rPr>
        <w:t>还有让人弄不清答案的“不合理”。</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“痛，</w:t>
      </w:r>
      <w:r w:rsidRPr="00681934">
        <w:rPr>
          <w:rFonts w:ascii="宋体" w:hAnsi="宋体"/>
          <w:sz w:val="30"/>
          <w:szCs w:val="30"/>
        </w:rPr>
        <w:t>——</w:t>
      </w:r>
      <w:r w:rsidRPr="00681934">
        <w:rPr>
          <w:rFonts w:ascii="宋体" w:hAnsi="宋体" w:hint="eastAsia"/>
          <w:sz w:val="30"/>
          <w:szCs w:val="30"/>
        </w:rPr>
        <w:t>好、痛</w:t>
      </w:r>
      <w:r w:rsidRPr="00681934">
        <w:rPr>
          <w:rFonts w:ascii="宋体" w:hAnsi="宋体"/>
          <w:sz w:val="30"/>
          <w:szCs w:val="30"/>
        </w:rPr>
        <w:t>——</w:t>
      </w:r>
      <w:r w:rsidRPr="00681934">
        <w:rPr>
          <w:rFonts w:ascii="宋体" w:hAnsi="宋体" w:hint="eastAsia"/>
          <w:sz w:val="30"/>
          <w:szCs w:val="30"/>
        </w:rPr>
        <w:t>”原本被屏蔽的痛觉在全身出现。这种事也是第一次。如今狼人少年的身体完全被痛觉控制了。其实他原本是连恶寒都感觉不到的。或许精灵会为此哀叹吧</w:t>
      </w:r>
      <w:r w:rsidRPr="00681934">
        <w:rPr>
          <w:rFonts w:ascii="宋体" w:hAnsi="宋体"/>
          <w:sz w:val="30"/>
          <w:szCs w:val="30"/>
        </w:rPr>
        <w:t>——</w:t>
      </w:r>
      <w:r w:rsidRPr="00681934">
        <w:rPr>
          <w:rFonts w:ascii="宋体" w:hAnsi="宋体" w:hint="eastAsia"/>
          <w:sz w:val="30"/>
          <w:szCs w:val="30"/>
        </w:rPr>
        <w:t>啊啊，浑然天成的完成品竟然因为人世间的不合理而开始混乱了。</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“痛</w:t>
      </w:r>
      <w:r w:rsidRPr="00681934">
        <w:rPr>
          <w:rFonts w:ascii="宋体" w:hAnsi="宋体"/>
          <w:sz w:val="30"/>
          <w:szCs w:val="30"/>
        </w:rPr>
        <w:t>——</w:t>
      </w:r>
      <w:r w:rsidRPr="00681934">
        <w:rPr>
          <w:rFonts w:ascii="宋体" w:hAnsi="宋体" w:hint="eastAsia"/>
          <w:sz w:val="30"/>
          <w:szCs w:val="30"/>
        </w:rPr>
        <w:t>痛，痛，痛</w:t>
      </w:r>
      <w:r w:rsidRPr="00681934">
        <w:rPr>
          <w:rFonts w:ascii="宋体" w:hAnsi="宋体"/>
          <w:sz w:val="30"/>
          <w:szCs w:val="30"/>
        </w:rPr>
        <w:t>——</w:t>
      </w:r>
      <w:r w:rsidRPr="00681934">
        <w:rPr>
          <w:rFonts w:ascii="宋体" w:hAnsi="宋体" w:hint="eastAsia"/>
          <w:sz w:val="30"/>
          <w:szCs w:val="30"/>
        </w:rPr>
        <w:t>！”狼人少年的心脏完全恢复了他一边挣扎于因为恐惧而产生的幻肢痛，一边抱紧颤抖的身体。他的头上是紧盯着自己的人类的目光。这时狼人少年终于知道了自己能够活着的理由。即便对方的双手都没了，就算单靠脚，对方也能杀了自己。但那是不可能的。因为这个对手要的是</w:t>
      </w:r>
      <w:r w:rsidRPr="00681934">
        <w:rPr>
          <w:rFonts w:ascii="宋体" w:hAnsi="宋体"/>
          <w:sz w:val="30"/>
          <w:szCs w:val="30"/>
        </w:rPr>
        <w:t xml:space="preserve"> </w:t>
      </w:r>
      <w:r w:rsidRPr="00681934">
        <w:rPr>
          <w:rFonts w:ascii="宋体" w:hAnsi="宋体" w:hint="eastAsia"/>
          <w:sz w:val="30"/>
          <w:szCs w:val="30"/>
        </w:rPr>
        <w:t>以牙还牙。他并不是在对想要杀了自己的狼人进行反击。</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这是他对狼人伤害她们的行为作为作出的理所当然的报复。</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w:t>
      </w:r>
      <w:r w:rsidRPr="00681934">
        <w:rPr>
          <w:rFonts w:ascii="宋体" w:hAnsi="宋体"/>
          <w:sz w:val="30"/>
          <w:szCs w:val="30"/>
        </w:rPr>
        <w:t>——</w:t>
      </w:r>
      <w:r w:rsidRPr="00681934">
        <w:rPr>
          <w:rFonts w:ascii="宋体" w:hAnsi="宋体" w:hint="eastAsia"/>
          <w:sz w:val="30"/>
          <w:szCs w:val="30"/>
        </w:rPr>
        <w:t>，</w:t>
      </w:r>
      <w:r w:rsidRPr="00681934">
        <w:rPr>
          <w:rFonts w:ascii="宋体" w:hint="eastAsia"/>
          <w:sz w:val="30"/>
          <w:szCs w:val="30"/>
        </w:rPr>
        <w:t>……</w:t>
      </w:r>
      <w:r w:rsidRPr="00681934">
        <w:rPr>
          <w:rFonts w:ascii="宋体" w:hAnsi="宋体" w:hint="eastAsia"/>
          <w:sz w:val="30"/>
          <w:szCs w:val="30"/>
        </w:rPr>
        <w:t>，</w:t>
      </w:r>
      <w:r w:rsidRPr="00681934">
        <w:rPr>
          <w:rFonts w:ascii="宋体" w:hint="eastAsia"/>
          <w:sz w:val="30"/>
          <w:szCs w:val="30"/>
        </w:rPr>
        <w:t>……</w:t>
      </w:r>
      <w:r w:rsidRPr="00681934">
        <w:rPr>
          <w:rFonts w:ascii="宋体" w:hAnsi="宋体" w:hint="eastAsia"/>
          <w:sz w:val="30"/>
          <w:szCs w:val="30"/>
        </w:rPr>
        <w:t>”狼人少年因为这种怪异而喉咙紧致。他的呼吸从刚刚开始就乱了。</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这个人类没有自我。他根本没有想过挡住自己的金狼是一种威胁。他没有憎恨、恐惧，恐怕连杀意都没有。</w:t>
      </w:r>
    </w:p>
    <w:p w:rsidR="00994F9A" w:rsidRPr="00681934" w:rsidRDefault="00994F9A" w:rsidP="00964129">
      <w:pPr>
        <w:ind w:firstLine="405"/>
        <w:jc w:val="left"/>
        <w:rPr>
          <w:rFonts w:ascii="宋体"/>
          <w:sz w:val="30"/>
          <w:szCs w:val="30"/>
        </w:rPr>
      </w:pPr>
      <w:r w:rsidRPr="00681934">
        <w:rPr>
          <w:rFonts w:ascii="宋体" w:hAnsi="宋体"/>
          <w:sz w:val="30"/>
          <w:szCs w:val="30"/>
        </w:rPr>
        <w:t>——</w:t>
      </w:r>
      <w:r w:rsidRPr="00681934">
        <w:rPr>
          <w:rFonts w:ascii="宋体" w:hAnsi="宋体" w:hint="eastAsia"/>
          <w:sz w:val="30"/>
          <w:szCs w:val="30"/>
        </w:rPr>
        <w:t>是的。</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能够让狼人少年存活并不是由这个人的意志决定的。他只是在进行机械的战斗，机械的思考。这个生物只接受等价交换原则。如果狼人少年杀死了她们中的一个，那么这种抵偿又会不同了吧。</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w:t>
      </w:r>
      <w:r w:rsidRPr="00681934">
        <w:rPr>
          <w:rFonts w:ascii="宋体" w:hint="eastAsia"/>
          <w:sz w:val="30"/>
          <w:szCs w:val="30"/>
        </w:rPr>
        <w:t>……</w:t>
      </w:r>
      <w:r w:rsidRPr="00681934">
        <w:rPr>
          <w:rFonts w:ascii="宋体" w:hAnsi="宋体" w:hint="eastAsia"/>
          <w:sz w:val="30"/>
          <w:szCs w:val="30"/>
        </w:rPr>
        <w:t>如果我杀了她们，那我就会被杀</w:t>
      </w:r>
      <w:r w:rsidRPr="00681934">
        <w:rPr>
          <w:rFonts w:ascii="宋体" w:hint="eastAsia"/>
          <w:sz w:val="30"/>
          <w:szCs w:val="30"/>
        </w:rPr>
        <w:t>……</w:t>
      </w:r>
      <w:r w:rsidRPr="00681934">
        <w:rPr>
          <w:rFonts w:ascii="宋体" w:hAnsi="宋体"/>
          <w:sz w:val="30"/>
          <w:szCs w:val="30"/>
        </w:rPr>
        <w:t>?</w:t>
      </w:r>
      <w:r w:rsidRPr="00681934">
        <w:rPr>
          <w:rFonts w:ascii="宋体" w:hAnsi="宋体" w:hint="eastAsia"/>
          <w:sz w:val="30"/>
          <w:szCs w:val="30"/>
        </w:rPr>
        <w:t>”狼人少年对自己这个问题生出了不曾有过的恐惧。</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尽管他总是理所当然的认为自己活在那种规则之外。他浑身疼痛肆虐。无论怎样的神秘都会受伤、腐朽。狼人少年现在终于明白了这个</w:t>
      </w:r>
      <w:r w:rsidRPr="00681934">
        <w:rPr>
          <w:rFonts w:ascii="宋体" w:hAnsi="宋体"/>
          <w:sz w:val="30"/>
          <w:szCs w:val="30"/>
        </w:rPr>
        <w:t xml:space="preserve"> </w:t>
      </w:r>
      <w:r w:rsidRPr="00681934">
        <w:rPr>
          <w:rFonts w:ascii="宋体" w:hAnsi="宋体" w:hint="eastAsia"/>
          <w:sz w:val="30"/>
          <w:szCs w:val="30"/>
        </w:rPr>
        <w:t>显而易见的道理。</w:t>
      </w:r>
    </w:p>
    <w:p w:rsidR="00994F9A" w:rsidRPr="00681934" w:rsidRDefault="00994F9A" w:rsidP="00964129">
      <w:pPr>
        <w:ind w:firstLine="405"/>
        <w:jc w:val="left"/>
        <w:rPr>
          <w:rFonts w:ascii="宋体"/>
          <w:sz w:val="30"/>
          <w:szCs w:val="30"/>
        </w:rPr>
      </w:pPr>
      <w:r w:rsidRPr="00681934">
        <w:rPr>
          <w:rFonts w:ascii="宋体" w:hAnsi="宋体"/>
          <w:sz w:val="30"/>
          <w:szCs w:val="30"/>
        </w:rPr>
        <w:t>——</w:t>
      </w:r>
      <w:r w:rsidRPr="00681934">
        <w:rPr>
          <w:rFonts w:ascii="宋体" w:hAnsi="宋体" w:hint="eastAsia"/>
          <w:sz w:val="30"/>
          <w:szCs w:val="30"/>
        </w:rPr>
        <w:t>不，是不得不明白。</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w:t>
      </w:r>
      <w:r w:rsidRPr="00681934">
        <w:rPr>
          <w:rFonts w:ascii="宋体" w:hint="eastAsia"/>
          <w:sz w:val="30"/>
          <w:szCs w:val="30"/>
        </w:rPr>
        <w:t>……</w:t>
      </w:r>
      <w:r w:rsidRPr="00681934">
        <w:rPr>
          <w:rFonts w:ascii="宋体" w:hAnsi="宋体" w:hint="eastAsia"/>
          <w:sz w:val="30"/>
          <w:szCs w:val="30"/>
        </w:rPr>
        <w:t>那样我会被杀了</w:t>
      </w:r>
      <w:r w:rsidRPr="00681934">
        <w:rPr>
          <w:rFonts w:ascii="宋体" w:hint="eastAsia"/>
          <w:sz w:val="30"/>
          <w:szCs w:val="30"/>
        </w:rPr>
        <w:t>……</w:t>
      </w:r>
      <w:r w:rsidRPr="00681934">
        <w:rPr>
          <w:rFonts w:ascii="宋体" w:hAnsi="宋体" w:hint="eastAsia"/>
          <w:sz w:val="30"/>
          <w:szCs w:val="30"/>
        </w:rPr>
        <w:t>没错</w:t>
      </w:r>
      <w:r w:rsidRPr="00681934">
        <w:rPr>
          <w:rFonts w:ascii="宋体" w:hint="eastAsia"/>
          <w:sz w:val="30"/>
          <w:szCs w:val="30"/>
        </w:rPr>
        <w:t>……</w:t>
      </w:r>
      <w:r w:rsidRPr="00681934">
        <w:rPr>
          <w:rFonts w:ascii="宋体" w:hAnsi="宋体" w:hint="eastAsia"/>
          <w:sz w:val="30"/>
          <w:szCs w:val="30"/>
        </w:rPr>
        <w:t>”那个人没有神采的眼睛不带感情的向下看着。</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一报还一报，这是真理。狼人少年现在已经痛苦地懂得了这一点。</w:t>
      </w:r>
      <w:r w:rsidRPr="00681934">
        <w:rPr>
          <w:rFonts w:ascii="宋体" w:hAnsi="宋体"/>
          <w:sz w:val="30"/>
          <w:szCs w:val="30"/>
        </w:rPr>
        <w:t>——</w:t>
      </w:r>
      <w:r w:rsidRPr="00681934">
        <w:rPr>
          <w:rFonts w:ascii="宋体" w:hAnsi="宋体" w:hint="eastAsia"/>
          <w:sz w:val="30"/>
          <w:szCs w:val="30"/>
        </w:rPr>
        <w:t>但是</w:t>
      </w:r>
      <w:r w:rsidRPr="00681934">
        <w:rPr>
          <w:rFonts w:ascii="宋体" w:hint="eastAsia"/>
          <w:sz w:val="30"/>
          <w:szCs w:val="30"/>
        </w:rPr>
        <w:t>……</w:t>
      </w:r>
      <w:r w:rsidRPr="00681934">
        <w:rPr>
          <w:rFonts w:ascii="宋体" w:hAnsi="宋体" w:hint="eastAsia"/>
          <w:sz w:val="30"/>
          <w:szCs w:val="30"/>
        </w:rPr>
        <w:t>让他体会到这一点的生物带给他更多的是厌恶感。</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败北之痛，心痛，还有更甚的是他知道了不合理而产生的痛。</w:t>
      </w:r>
    </w:p>
    <w:p w:rsidR="00994F9A" w:rsidRPr="00681934" w:rsidRDefault="00994F9A" w:rsidP="00964129">
      <w:pPr>
        <w:ind w:firstLine="405"/>
        <w:jc w:val="left"/>
        <w:rPr>
          <w:rFonts w:ascii="宋体"/>
          <w:sz w:val="30"/>
          <w:szCs w:val="30"/>
        </w:rPr>
      </w:pPr>
      <w:r w:rsidRPr="00681934">
        <w:rPr>
          <w:rFonts w:ascii="宋体" w:hAnsi="宋体"/>
          <w:sz w:val="30"/>
          <w:szCs w:val="30"/>
        </w:rPr>
        <w:t>——</w:t>
      </w:r>
      <w:r w:rsidRPr="00681934">
        <w:rPr>
          <w:rFonts w:ascii="宋体" w:hAnsi="宋体" w:hint="eastAsia"/>
          <w:sz w:val="30"/>
          <w:szCs w:val="30"/>
        </w:rPr>
        <w:t>痛、痛、痛。</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因为不可能会发生的事，他原本完美的世界崩溃了。这些伤痛变成了包裹他全身的荆棘，狼人少年心中的支柱断裂了。</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在他心中产生了一个足以让自己头晕目眩的疑问</w:t>
      </w:r>
      <w:r w:rsidRPr="00681934">
        <w:rPr>
          <w:rFonts w:ascii="宋体" w:hAnsi="宋体"/>
          <w:sz w:val="30"/>
          <w:szCs w:val="30"/>
        </w:rPr>
        <w:t>——</w:t>
      </w:r>
      <w:r w:rsidRPr="00681934">
        <w:rPr>
          <w:rFonts w:ascii="宋体" w:hAnsi="宋体" w:hint="eastAsia"/>
          <w:sz w:val="30"/>
          <w:szCs w:val="30"/>
        </w:rPr>
        <w:t>啊啊，人类真是太不可理喻了。</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w:t>
      </w:r>
      <w:r w:rsidRPr="00681934">
        <w:rPr>
          <w:rFonts w:ascii="宋体" w:hint="eastAsia"/>
          <w:sz w:val="30"/>
          <w:szCs w:val="30"/>
        </w:rPr>
        <w:t>……</w:t>
      </w:r>
      <w:r w:rsidRPr="00681934">
        <w:rPr>
          <w:rFonts w:ascii="宋体" w:hAnsi="宋体" w:hint="eastAsia"/>
          <w:sz w:val="30"/>
          <w:szCs w:val="30"/>
        </w:rPr>
        <w:t>会被杀，被杀，被杀</w:t>
      </w:r>
      <w:r w:rsidRPr="00681934">
        <w:rPr>
          <w:rFonts w:ascii="宋体" w:hint="eastAsia"/>
          <w:sz w:val="30"/>
          <w:szCs w:val="30"/>
        </w:rPr>
        <w:t>……</w:t>
      </w:r>
      <w:r w:rsidRPr="00681934">
        <w:rPr>
          <w:rFonts w:ascii="宋体" w:hAnsi="宋体" w:hint="eastAsia"/>
          <w:sz w:val="30"/>
          <w:szCs w:val="30"/>
        </w:rPr>
        <w:t>”这不是因为他人使自己面对死亡，而是他本身对生产生了畏惧。</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实在无法承受着一切的狼人从野兽变回了人。</w:t>
      </w:r>
    </w:p>
    <w:p w:rsidR="00994F9A" w:rsidRPr="00681934" w:rsidRDefault="00994F9A" w:rsidP="00964129">
      <w:pPr>
        <w:ind w:firstLine="405"/>
        <w:jc w:val="left"/>
        <w:rPr>
          <w:rFonts w:ascii="宋体"/>
          <w:sz w:val="30"/>
          <w:szCs w:val="30"/>
        </w:rPr>
      </w:pPr>
      <w:r w:rsidRPr="00681934">
        <w:rPr>
          <w:rFonts w:ascii="宋体" w:hAnsi="宋体"/>
          <w:sz w:val="30"/>
          <w:szCs w:val="30"/>
        </w:rPr>
        <w:t>——</w:t>
      </w:r>
      <w:r w:rsidRPr="00681934">
        <w:rPr>
          <w:rFonts w:ascii="宋体" w:hAnsi="宋体" w:hint="eastAsia"/>
          <w:sz w:val="30"/>
          <w:szCs w:val="30"/>
        </w:rPr>
        <w:t>他很安静。</w:t>
      </w:r>
    </w:p>
    <w:p w:rsidR="00994F9A" w:rsidRPr="00681934" w:rsidRDefault="00994F9A" w:rsidP="00964129">
      <w:pPr>
        <w:ind w:firstLine="405"/>
        <w:jc w:val="left"/>
        <w:rPr>
          <w:rFonts w:ascii="宋体"/>
          <w:sz w:val="30"/>
          <w:szCs w:val="30"/>
        </w:rPr>
      </w:pPr>
      <w:r w:rsidRPr="00681934">
        <w:rPr>
          <w:rFonts w:ascii="宋体" w:hAnsi="宋体" w:hint="eastAsia"/>
          <w:sz w:val="30"/>
          <w:szCs w:val="30"/>
        </w:rPr>
        <w:t>就像在母亲膝头旁害怕的孩子一样，他的身体不住的颤抖。</w:t>
      </w:r>
    </w:p>
    <w:sectPr w:rsidR="00994F9A" w:rsidRPr="00681934" w:rsidSect="006517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F9A" w:rsidRDefault="00994F9A" w:rsidP="00896076">
      <w:r>
        <w:separator/>
      </w:r>
    </w:p>
  </w:endnote>
  <w:endnote w:type="continuationSeparator" w:id="0">
    <w:p w:rsidR="00994F9A" w:rsidRDefault="00994F9A" w:rsidP="008960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F9A" w:rsidRDefault="00994F9A" w:rsidP="00896076">
      <w:r>
        <w:separator/>
      </w:r>
    </w:p>
  </w:footnote>
  <w:footnote w:type="continuationSeparator" w:id="0">
    <w:p w:rsidR="00994F9A" w:rsidRDefault="00994F9A" w:rsidP="008960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54ED6"/>
    <w:rsid w:val="000101B3"/>
    <w:rsid w:val="00017BF4"/>
    <w:rsid w:val="00030FCB"/>
    <w:rsid w:val="0007442E"/>
    <w:rsid w:val="000B126C"/>
    <w:rsid w:val="000E455A"/>
    <w:rsid w:val="00173D00"/>
    <w:rsid w:val="00176E3F"/>
    <w:rsid w:val="001922F5"/>
    <w:rsid w:val="001D06A7"/>
    <w:rsid w:val="002573F1"/>
    <w:rsid w:val="00295A23"/>
    <w:rsid w:val="002C1633"/>
    <w:rsid w:val="00394381"/>
    <w:rsid w:val="003D4D1B"/>
    <w:rsid w:val="003F05DE"/>
    <w:rsid w:val="004150A7"/>
    <w:rsid w:val="00427200"/>
    <w:rsid w:val="00454ED6"/>
    <w:rsid w:val="004971CD"/>
    <w:rsid w:val="004B685F"/>
    <w:rsid w:val="00567D5E"/>
    <w:rsid w:val="00581A9D"/>
    <w:rsid w:val="0065171D"/>
    <w:rsid w:val="00681934"/>
    <w:rsid w:val="006E1284"/>
    <w:rsid w:val="006E6750"/>
    <w:rsid w:val="00767A7E"/>
    <w:rsid w:val="00821AD4"/>
    <w:rsid w:val="00883449"/>
    <w:rsid w:val="00896076"/>
    <w:rsid w:val="008D18A5"/>
    <w:rsid w:val="008F72FE"/>
    <w:rsid w:val="00964129"/>
    <w:rsid w:val="00994F9A"/>
    <w:rsid w:val="00A11400"/>
    <w:rsid w:val="00A6362D"/>
    <w:rsid w:val="00B30DAB"/>
    <w:rsid w:val="00BA0055"/>
    <w:rsid w:val="00BB4E51"/>
    <w:rsid w:val="00C50EA8"/>
    <w:rsid w:val="00C708E0"/>
    <w:rsid w:val="00C7379D"/>
    <w:rsid w:val="00CB1E44"/>
    <w:rsid w:val="00CD7DCA"/>
    <w:rsid w:val="00CE7B11"/>
    <w:rsid w:val="00D075E9"/>
    <w:rsid w:val="00D46EB8"/>
    <w:rsid w:val="00D51791"/>
    <w:rsid w:val="00D521FC"/>
    <w:rsid w:val="00D57C7D"/>
    <w:rsid w:val="00DA1D05"/>
    <w:rsid w:val="00DF0D4F"/>
    <w:rsid w:val="00DF2B74"/>
    <w:rsid w:val="00E728EE"/>
    <w:rsid w:val="00ED3E58"/>
    <w:rsid w:val="00FD7D2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1D"/>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9607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896076"/>
    <w:rPr>
      <w:rFonts w:cs="Times New Roman"/>
      <w:sz w:val="18"/>
      <w:szCs w:val="18"/>
    </w:rPr>
  </w:style>
  <w:style w:type="paragraph" w:styleId="Footer">
    <w:name w:val="footer"/>
    <w:basedOn w:val="Normal"/>
    <w:link w:val="FooterChar"/>
    <w:uiPriority w:val="99"/>
    <w:semiHidden/>
    <w:rsid w:val="0089607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896076"/>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387</TotalTime>
  <Pages>9</Pages>
  <Words>991</Words>
  <Characters>5655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tantan</dc:creator>
  <cp:keywords/>
  <dc:description/>
  <cp:lastModifiedBy>pc</cp:lastModifiedBy>
  <cp:revision>18</cp:revision>
  <dcterms:created xsi:type="dcterms:W3CDTF">2013-11-06T10:05:00Z</dcterms:created>
  <dcterms:modified xsi:type="dcterms:W3CDTF">2013-11-10T06:22:00Z</dcterms:modified>
</cp:coreProperties>
</file>