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CF" w:rsidRDefault="00B90ECF" w:rsidP="002A2BFB">
      <w:pPr>
        <w:jc w:val="center"/>
        <w:rPr>
          <w:rFonts w:ascii="黑体" w:eastAsia="黑体" w:hAnsi="黑体"/>
          <w:sz w:val="72"/>
          <w:szCs w:val="72"/>
        </w:rPr>
      </w:pPr>
      <w:r w:rsidRPr="002A2BFB">
        <w:rPr>
          <w:rFonts w:ascii="黑体" w:eastAsia="黑体" w:hAnsi="黑体" w:hint="eastAsia"/>
          <w:sz w:val="72"/>
          <w:szCs w:val="72"/>
        </w:rPr>
        <w:t>第十二章</w:t>
      </w:r>
    </w:p>
    <w:p w:rsidR="00B90ECF" w:rsidRDefault="00B90ECF" w:rsidP="002A2BFB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/>
          <w:sz w:val="72"/>
          <w:szCs w:val="72"/>
        </w:rPr>
        <w:t>-6-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“不过，真是太好了。”折断的两只手臂应该很痛，草十郎一动不动地站着自己嘀咕着说。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他没有看青子，而是带着关心的视线投向远处的有珠。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不知为什么，他的样子让人感到孤独。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“很好，什么很好啊。”青子带着挑衅的语气说道。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他们两人之间虽然有些距离，但是只要互相走进两步就可以触摸到对方了。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很小的声音在这寂静之中也能清楚地听到。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“你要是说什么我们都平安无事之类的，我可要发火哦？”青子说出了真心话。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草十郎稍稍朝青子转过脸摇摇头。</w:t>
      </w:r>
    </w:p>
    <w:p w:rsidR="00B90ECF" w:rsidRDefault="00B90ECF" w:rsidP="00F42C1A">
      <w:pPr>
        <w:ind w:firstLine="405"/>
        <w:jc w:val="left"/>
        <w:rPr>
          <w:rFonts w:ascii="宋体"/>
          <w:szCs w:val="21"/>
        </w:rPr>
      </w:pPr>
      <w:r w:rsidRPr="00BB0E40">
        <w:rPr>
          <w:rFonts w:ascii="宋体" w:hint="eastAsia"/>
          <w:sz w:val="30"/>
          <w:szCs w:val="30"/>
        </w:rPr>
        <w:t>“</w:t>
      </w:r>
      <w:r w:rsidRPr="00BB0E40">
        <w:rPr>
          <w:rFonts w:ascii="宋体" w:hAnsi="宋体" w:hint="eastAsia"/>
          <w:sz w:val="30"/>
          <w:szCs w:val="30"/>
        </w:rPr>
        <w:t>这是我第三次说了，我不担心苍崎你，啊，刚才是我走神了。</w:t>
      </w:r>
      <w:r w:rsidRPr="00BB0E40">
        <w:rPr>
          <w:rFonts w:ascii="宋体" w:hint="eastAsia"/>
          <w:sz w:val="30"/>
          <w:szCs w:val="30"/>
        </w:rPr>
        <w:t>”</w:t>
      </w:r>
      <w:r w:rsidRPr="00BB0E40">
        <w:rPr>
          <w:rFonts w:ascii="宋体" w:hAnsi="宋体" w:hint="eastAsia"/>
          <w:sz w:val="30"/>
          <w:szCs w:val="30"/>
        </w:rPr>
        <w:t>草十郎难为情似得苦笑着</w:t>
      </w:r>
      <w:r>
        <w:rPr>
          <w:rFonts w:ascii="宋体" w:hAnsi="宋体" w:hint="eastAsia"/>
          <w:szCs w:val="21"/>
        </w:rPr>
        <w:t>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他第一次看见青子的惨状时最后因为头晕而失去了意识。但是第二次的头晕和恶心却在满怀激情的状态下消失了。因为他只专注在要让自己冷静，要努力做该做的事情上。但是，现在无论他多么想冷静，他那个令人生气的“前科”好像都要发作了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“嗯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，那到底是什么很好啊，草十郎。”青子的声音有些不满。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“因为我好不容易才遵守约定了。只有你那边遵守了约定，可我却一直没能履约。我一直很介意那件事。能有这样的机会真的很好。”草十郎</w:t>
      </w:r>
      <w:r>
        <w:rPr>
          <w:rFonts w:ascii="宋体" w:hAnsi="宋体" w:hint="eastAsia"/>
          <w:sz w:val="30"/>
          <w:szCs w:val="30"/>
        </w:rPr>
        <w:t>真的</w:t>
      </w:r>
      <w:r w:rsidRPr="00BB0E40">
        <w:rPr>
          <w:rFonts w:ascii="宋体" w:hAnsi="宋体" w:hint="eastAsia"/>
          <w:sz w:val="30"/>
          <w:szCs w:val="30"/>
        </w:rPr>
        <w:t>很开心，他脸上浮现出久违的微笑。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青子茫然地听着这番话。她忽然想不起草十郎说的约定是什么了。那好像是很久之前的事了。想起那是在游乐园的事时，青子脑子里一片空白。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要是我帮你干掉那家伙的话，你就放过我吧？”草十郎曾经提出来的方案，结果他自己却没起到作用。那时他没能阻止人偶对青子的攻击，所以才会一直炯炯于怀吧。其实对青子来说，那个约定只是自己单方面的约定，草十郎却铭记于心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你，那样的小事还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？”难以置信</w:t>
      </w:r>
      <w:r w:rsidRPr="00BB0E40">
        <w:rPr>
          <w:rFonts w:ascii="宋体" w:hAnsi="宋体"/>
          <w:sz w:val="30"/>
          <w:szCs w:val="30"/>
        </w:rPr>
        <w:t>——</w:t>
      </w:r>
      <w:r w:rsidRPr="00BB0E40">
        <w:rPr>
          <w:rFonts w:ascii="宋体" w:hAnsi="宋体" w:hint="eastAsia"/>
          <w:sz w:val="30"/>
          <w:szCs w:val="30"/>
        </w:rPr>
        <w:t>青子自言自语。</w:t>
      </w:r>
    </w:p>
    <w:p w:rsidR="00B90ECF" w:rsidRPr="00BB0E40" w:rsidRDefault="00B90ECF" w:rsidP="00F42C1A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啊</w:t>
      </w:r>
      <w:r w:rsidRPr="00BB0E40">
        <w:rPr>
          <w:rFonts w:ascii="宋体" w:hAnsi="宋体"/>
          <w:sz w:val="30"/>
          <w:szCs w:val="30"/>
        </w:rPr>
        <w:t>——</w:t>
      </w:r>
      <w:r w:rsidRPr="00BB0E40">
        <w:rPr>
          <w:rFonts w:ascii="宋体" w:hAnsi="宋体" w:hint="eastAsia"/>
          <w:sz w:val="30"/>
          <w:szCs w:val="30"/>
        </w:rPr>
        <w:t>草十郎也点头小声说。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“约定是要为了自己而完成的。这是苍崎教我的。所以我一定要守约地保护你，啊，我一直</w:t>
      </w:r>
      <w:r w:rsidRPr="00BB0E40">
        <w:rPr>
          <w:rFonts w:ascii="宋体" w:hAnsi="宋体"/>
          <w:sz w:val="30"/>
          <w:szCs w:val="30"/>
        </w:rPr>
        <w:t xml:space="preserve"> </w:t>
      </w:r>
      <w:r w:rsidRPr="00BB0E40">
        <w:rPr>
          <w:rFonts w:ascii="宋体" w:hAnsi="宋体" w:hint="eastAsia"/>
          <w:sz w:val="30"/>
          <w:szCs w:val="30"/>
        </w:rPr>
        <w:t>都想这么做来着。”这忏悔一样的独白让青子无法回答。她不知道该如何回答。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这个男人究竟怎么回事。把那些小小的约定当做大事，又把这么简单的话说的那么郑重。打倒狼人的事是一个谜，他的性格也是一个谜。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/>
          <w:sz w:val="30"/>
          <w:szCs w:val="30"/>
        </w:rPr>
        <w:t>——</w:t>
      </w:r>
      <w:r w:rsidRPr="00BB0E40">
        <w:rPr>
          <w:rFonts w:ascii="宋体" w:hAnsi="宋体" w:hint="eastAsia"/>
          <w:sz w:val="30"/>
          <w:szCs w:val="30"/>
        </w:rPr>
        <w:t>现在想来，对于苍崎青子来说，草十郎完完全全是个身份不明的人。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“那个，我欠你的都还了，咱们算是两清了。所以我不欠你的了，苍崎。”草十郎玩笑一样地说。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这是为了引起陷入沉思的青子的注意吧。平时青子都没发现，只有这次她发现，原来他是这么稳重有温柔。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“欠你的是我，这样我岂不是不知道应该怎么办才好嘛。”听到青子的抱怨，草十郎又一次开心地点头。“话说，苍崎的脚还有哪里不舒服吗，还是说，已经可以站起来了吗？”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那是肯定的啊</w:t>
      </w:r>
      <w:r w:rsidRPr="00BB0E40">
        <w:rPr>
          <w:rFonts w:ascii="宋体" w:hAnsi="宋体"/>
          <w:sz w:val="30"/>
          <w:szCs w:val="30"/>
        </w:rPr>
        <w:t>——</w:t>
      </w:r>
      <w:r w:rsidRPr="00BB0E40">
        <w:rPr>
          <w:rFonts w:ascii="宋体" w:hAnsi="宋体" w:hint="eastAsia"/>
          <w:sz w:val="30"/>
          <w:szCs w:val="30"/>
        </w:rPr>
        <w:t>青子逞强的说。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惊讶于青子的顽固，草十郎无奈地伸出了右手。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虽说草十郎的整条手臂都已经碎了，但是青子觉得那只右手比什么都要坚实。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他的手不管怎么看都不能用了，它也许一生都无法完全恢复。即便如此，在帮助青子站起来的时候，这只手一定是感觉不到疼痛的。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你啊，真是笨蛋。”青子一边向上看着草十郎，一边小声嘀咕。她虽然有些不甘，但是，她无法拒绝那只手。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但是，还没等青子触碰那只手，周围就响起了铃铃的铃声。狂风席卷，断头刀像要撕裂身体一样横扫而来。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冰冷的脸上有一滴温热沾染。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身影毫无预兆的倒在地上。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青子一时之间想不起是谁在自己眼前倒下。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血如雨下，淅淅沥沥的洒在她的面前，冻结了少女的思考。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“草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十郎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？”青子叫着那个和自己一样躺在地上，似乎应该这么称呼他的东西，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他倒在比自己还低的地方。他的鼻腔里充满了赃物的恶臭，胃里呕出鲜血四散。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这是一瞬间发生的事。就像装满水的水桶倾倒了一样，一切都在瞬间结束了。一切就像是假的。唯一提醒她这是现实的大概就是那转瞬而逝的疼痛。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青子观察眼前发生变化的情景，冷静的作出了草十郎当场死亡的判断，但她又对那样的自己感到愤怒。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那么，接下来她该怎样面对导致这一切发生的敌人呢？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发怒只适合对自己的人。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对外人是没有这种时间的。青子决定让愤怒的火焰贯穿自己。但问题是，自己心中还有没有那么高涨的激情呢？她想去探寻心中的那份感觉，但她却好像突然感到快乐似得露出了微笑。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视线投向旧校舍，苍崎橙子还保持一只手放在胸前的姿势。她对没有刻印的草十郎使用了青子和有珠能使用魔力弹开的简单</w:t>
      </w:r>
      <w:r w:rsidRPr="00BB0E40">
        <w:rPr>
          <w:rFonts w:ascii="宋体" w:hAnsi="宋体"/>
          <w:sz w:val="30"/>
          <w:szCs w:val="30"/>
        </w:rPr>
        <w:t>Runic</w:t>
      </w:r>
      <w:r w:rsidRPr="00BB0E40">
        <w:rPr>
          <w:rFonts w:ascii="宋体" w:hAnsi="宋体" w:hint="eastAsia"/>
          <w:sz w:val="30"/>
          <w:szCs w:val="30"/>
        </w:rPr>
        <w:t>魔术。橙子眯着琥珀色的眼睛，凝视着倒下的尸体。青子没有兴致慢慢研究她凝视里包含着怎样的感情。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因为橙子是绝对不会允许自己露出一点点后悔之意的。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“果然，还是先要送你归西啊。”橙子不是对青子，而是已经对着没有反应的尸体说道。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草十郎没有反应，也没有呼吸。在确定了草十郎已死后，青子用手撑着站了起来。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“没想到你会偷袭。”青子面对着远处站立的姐姐，用干涉的声音吐出了字句。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但你的选择没有错，这样我们就重新比试吧。”青子背对着草十郎的尸体，直面橙子道。两人隔的距离很远。但比实际距离更远的是两人间的隔阂。虽然两人之间早就没有了交流的意愿，但仿佛是要对至今为止作为姐妹度过的人生致以最后的敬意般，两人依旧继续着不咸不淡的交谈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“作为王牌的我的魔术刻印就在这里，而我作为王牌的狼人也被你的王牌给破了。不过，现在你的刻印用完了，他也要死了。我们都不能一击制胜了。”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“是啊，是我太天真了。看到狼人不能战斗了，所以我就认为你会认输，这本就是不可能的事，如果你是这么简单就放弃的人，从一开始就不会回到这个镇上。我真的是</w:t>
      </w:r>
      <w:r w:rsidRPr="00BB0E40">
        <w:rPr>
          <w:rFonts w:ascii="宋体" w:hint="eastAsia"/>
          <w:sz w:val="30"/>
          <w:szCs w:val="30"/>
        </w:rPr>
        <w:t>……</w:t>
      </w:r>
      <w:r w:rsidRPr="00BB0E40">
        <w:rPr>
          <w:rFonts w:ascii="宋体" w:hAnsi="宋体" w:hint="eastAsia"/>
          <w:sz w:val="30"/>
          <w:szCs w:val="30"/>
        </w:rPr>
        <w:t>太天真了。”橙子承认，青子的声音压倒了自己的言灵。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青子说的没错，橙子很依赖使魔。因为不论有珠和青子有多强，只要她们时魔术师，她们就不是她的使魔狼人的对手。然而只要有打败了狼人的草十郎在，橙子就无法获得胜利。但即便草十郎能斗得过狼人，但他却对付不了魔术师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所以必须杀了他。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草十郎死了之后，就没有什么能成为狼人前进的绊脚石了。让狼人重新加入战斗虽然要花些时间，但狼人只是精神出现了一些问题，治愈的可能性还是很大的。而在那之前的青子无论怎样发动攻击，只要有珠体内的毒没有治好，就无法撼动橙子的优势地位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因此，现在两方面都不能一击制胜了。看来战争胡变成持久战。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/>
          <w:sz w:val="30"/>
          <w:szCs w:val="30"/>
        </w:rPr>
        <w:t>——</w:t>
      </w:r>
      <w:r w:rsidRPr="00BB0E40">
        <w:rPr>
          <w:rFonts w:ascii="宋体" w:hAnsi="宋体" w:hint="eastAsia"/>
          <w:sz w:val="30"/>
          <w:szCs w:val="30"/>
        </w:rPr>
        <w:t>这时的青子只能使用那个了。</w:t>
      </w:r>
    </w:p>
    <w:p w:rsidR="00B90ECF" w:rsidRPr="00BB0E40" w:rsidRDefault="00B90ECF" w:rsidP="0009354B">
      <w:pPr>
        <w:ind w:firstLine="405"/>
        <w:jc w:val="left"/>
        <w:rPr>
          <w:rFonts w:ascii="宋体"/>
          <w:sz w:val="30"/>
          <w:szCs w:val="30"/>
        </w:rPr>
      </w:pPr>
      <w:r w:rsidRPr="00BB0E40">
        <w:rPr>
          <w:rFonts w:ascii="宋体" w:hAnsi="宋体" w:hint="eastAsia"/>
          <w:sz w:val="30"/>
          <w:szCs w:val="30"/>
        </w:rPr>
        <w:t>雪花片片飞舞。</w:t>
      </w:r>
    </w:p>
    <w:sectPr w:rsidR="00B90ECF" w:rsidRPr="00BB0E40" w:rsidSect="00E0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ECF" w:rsidRDefault="00B90ECF" w:rsidP="00CB457B">
      <w:r>
        <w:separator/>
      </w:r>
    </w:p>
  </w:endnote>
  <w:endnote w:type="continuationSeparator" w:id="0">
    <w:p w:rsidR="00B90ECF" w:rsidRDefault="00B90ECF" w:rsidP="00CB4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ECF" w:rsidRDefault="00B90ECF" w:rsidP="00CB457B">
      <w:r>
        <w:separator/>
      </w:r>
    </w:p>
  </w:footnote>
  <w:footnote w:type="continuationSeparator" w:id="0">
    <w:p w:rsidR="00B90ECF" w:rsidRDefault="00B90ECF" w:rsidP="00CB45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FB"/>
    <w:rsid w:val="0009354B"/>
    <w:rsid w:val="001A75BB"/>
    <w:rsid w:val="001F381D"/>
    <w:rsid w:val="002A2BFB"/>
    <w:rsid w:val="00453674"/>
    <w:rsid w:val="00567E77"/>
    <w:rsid w:val="006B50E8"/>
    <w:rsid w:val="006B640B"/>
    <w:rsid w:val="006F3319"/>
    <w:rsid w:val="00795B56"/>
    <w:rsid w:val="007B6DA4"/>
    <w:rsid w:val="00A31596"/>
    <w:rsid w:val="00B90ECF"/>
    <w:rsid w:val="00BB0E40"/>
    <w:rsid w:val="00C73DF3"/>
    <w:rsid w:val="00CB457B"/>
    <w:rsid w:val="00D264BF"/>
    <w:rsid w:val="00D74112"/>
    <w:rsid w:val="00E0054A"/>
    <w:rsid w:val="00E05AA9"/>
    <w:rsid w:val="00E434F2"/>
    <w:rsid w:val="00E817FC"/>
    <w:rsid w:val="00F27F5D"/>
    <w:rsid w:val="00F42C1A"/>
    <w:rsid w:val="00F82E86"/>
    <w:rsid w:val="00FD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4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B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B457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B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457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4</Pages>
  <Words>369</Words>
  <Characters>2109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pc</cp:lastModifiedBy>
  <cp:revision>9</cp:revision>
  <dcterms:created xsi:type="dcterms:W3CDTF">2013-11-07T09:01:00Z</dcterms:created>
  <dcterms:modified xsi:type="dcterms:W3CDTF">2013-11-10T08:58:00Z</dcterms:modified>
</cp:coreProperties>
</file>